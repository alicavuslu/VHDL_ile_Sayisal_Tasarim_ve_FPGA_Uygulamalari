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1CC94" w14:textId="77777777" w:rsidR="00105BD0" w:rsidRDefault="00105BD0" w:rsidP="00366430">
      <w:pPr>
        <w:pStyle w:val="Balk1"/>
        <w:numPr>
          <w:ilvl w:val="0"/>
          <w:numId w:val="1"/>
        </w:numPr>
        <w:spacing w:before="240" w:after="240" w:line="480" w:lineRule="auto"/>
      </w:pPr>
      <w:bookmarkStart w:id="0" w:name="_Toc394327658"/>
      <w:r w:rsidRPr="001E32D7">
        <w:t>VH</w:t>
      </w:r>
      <w:r w:rsidRPr="00020FBD">
        <w:rPr>
          <w:rStyle w:val="Balk1Char"/>
        </w:rPr>
        <w:t>D</w:t>
      </w:r>
      <w:r w:rsidRPr="001E32D7">
        <w:t>L’de Sıralı Atama Sözdizimleri</w:t>
      </w:r>
      <w:bookmarkEnd w:id="0"/>
    </w:p>
    <w:p w14:paraId="5C121046" w14:textId="0A2BF3D9" w:rsidR="00105BD0" w:rsidRDefault="00105BD0" w:rsidP="00660150">
      <w:pPr>
        <w:ind w:firstLine="0"/>
      </w:pPr>
      <w:r w:rsidRPr="00F45177">
        <w:t>VHDL</w:t>
      </w:r>
      <w:r w:rsidR="00660150">
        <w:t xml:space="preserve"> dilinde </w:t>
      </w:r>
      <w:r w:rsidRPr="00F45177">
        <w:t xml:space="preserve">kodların anlamlı bir şekilde sözdizimleriyle düzenlenmesi için kullanıcıya sıralı atama sözdizimleri sağlamıştır. Sıralı atama sözdizimleri </w:t>
      </w:r>
      <w:r w:rsidRPr="00A36A87">
        <w:rPr>
          <w:rFonts w:ascii="Courier New" w:hAnsi="Courier New" w:cs="Courier New"/>
          <w:b/>
        </w:rPr>
        <w:t>if</w:t>
      </w:r>
      <w:r w:rsidRPr="00F45177">
        <w:t xml:space="preserve">, </w:t>
      </w:r>
      <w:r w:rsidRPr="00A36A87">
        <w:rPr>
          <w:rFonts w:ascii="Courier New" w:hAnsi="Courier New" w:cs="Courier New"/>
          <w:b/>
        </w:rPr>
        <w:t>case</w:t>
      </w:r>
      <w:r w:rsidRPr="00F45177">
        <w:t xml:space="preserve"> ve </w:t>
      </w:r>
      <w:r w:rsidRPr="00A36A87">
        <w:rPr>
          <w:rFonts w:ascii="Courier New" w:hAnsi="Courier New" w:cs="Courier New"/>
          <w:b/>
        </w:rPr>
        <w:t>loop</w:t>
      </w:r>
      <w:r w:rsidRPr="00F45177">
        <w:t xml:space="preserve"> olmak üzere 3 çeşittir.</w:t>
      </w:r>
      <w:r w:rsidR="00EB7B36">
        <w:t xml:space="preserve"> Bu sıralı söz</w:t>
      </w:r>
      <w:r>
        <w:t>dizimlerinin kullanımları mimari içer</w:t>
      </w:r>
      <w:r w:rsidR="00291FE3">
        <w:t>i</w:t>
      </w:r>
      <w:r>
        <w:t xml:space="preserve">sinde </w:t>
      </w:r>
      <w:r w:rsidRPr="00310257">
        <w:rPr>
          <w:rFonts w:ascii="Courier New" w:hAnsi="Courier New" w:cs="Courier New"/>
          <w:b/>
        </w:rPr>
        <w:t>process</w:t>
      </w:r>
      <w:r>
        <w:t xml:space="preserve"> söz dizimi ile yapılmalıdır.</w:t>
      </w:r>
      <w:r w:rsidR="002E3039">
        <w:t xml:space="preserve"> </w:t>
      </w:r>
    </w:p>
    <w:p w14:paraId="3C072459" w14:textId="77777777" w:rsidR="00105BD0" w:rsidRDefault="00105BD0" w:rsidP="00105BD0"/>
    <w:p w14:paraId="790A38C7" w14:textId="77777777" w:rsidR="00105BD0" w:rsidRPr="00F45177" w:rsidRDefault="00105BD0" w:rsidP="00105BD0">
      <w:pPr>
        <w:pStyle w:val="Balk2"/>
        <w:numPr>
          <w:ilvl w:val="1"/>
          <w:numId w:val="1"/>
        </w:numPr>
        <w:spacing w:before="240" w:after="240" w:line="360" w:lineRule="auto"/>
      </w:pPr>
      <w:bookmarkStart w:id="1" w:name="_Toc394327659"/>
      <w:bookmarkStart w:id="2" w:name="_Toc394327664"/>
      <w:r w:rsidRPr="00F45177">
        <w:t>PROCESS Sözdizimi</w:t>
      </w:r>
      <w:bookmarkEnd w:id="1"/>
    </w:p>
    <w:p w14:paraId="4BD01A3A" w14:textId="712B66BA" w:rsidR="00AD21C5" w:rsidRDefault="00105BD0" w:rsidP="00AD21C5">
      <w:pPr>
        <w:ind w:firstLine="0"/>
      </w:pPr>
      <w:r w:rsidRPr="00F45177">
        <w:t>Sıralı sözdizimleri, VHDL dilinde paralel işlem</w:t>
      </w:r>
      <w:r w:rsidR="00B815E4">
        <w:t>ler için kullanılan söz</w:t>
      </w:r>
      <w:r w:rsidRPr="00F45177">
        <w:t>dizimlerinden farklı olarak kullanılmalıdır</w:t>
      </w:r>
      <w:r>
        <w:t>. Bu nedenle VHDL dilinde</w:t>
      </w:r>
      <w:r w:rsidRPr="00F45177">
        <w:t xml:space="preserve"> </w:t>
      </w:r>
      <w:r w:rsidR="00B815E4">
        <w:t>sıralı söz</w:t>
      </w:r>
      <w:r>
        <w:t>dizimleri mimari içer</w:t>
      </w:r>
      <w:r w:rsidR="006D72D2">
        <w:t>i</w:t>
      </w:r>
      <w:r>
        <w:t xml:space="preserve">sinde </w:t>
      </w:r>
      <w:r w:rsidRPr="00DC6DA2">
        <w:rPr>
          <w:rFonts w:ascii="Courier New" w:hAnsi="Courier New" w:cs="Courier New"/>
          <w:b/>
        </w:rPr>
        <w:t>process</w:t>
      </w:r>
      <w:r w:rsidRPr="00F45177">
        <w:t xml:space="preserve"> sözdizimi </w:t>
      </w:r>
      <w:r>
        <w:t>kullanılarak tanımlanma</w:t>
      </w:r>
      <w:r w:rsidR="00AD21C5">
        <w:t>k</w:t>
      </w:r>
      <w:r>
        <w:t>tadır</w:t>
      </w:r>
      <w:r w:rsidRPr="00F45177">
        <w:t xml:space="preserve">. </w:t>
      </w:r>
      <w:r w:rsidRPr="00DC6DA2">
        <w:rPr>
          <w:rFonts w:ascii="Courier New" w:hAnsi="Courier New" w:cs="Courier New"/>
          <w:b/>
        </w:rPr>
        <w:t>process</w:t>
      </w:r>
      <w:r>
        <w:rPr>
          <w:b/>
        </w:rPr>
        <w:t xml:space="preserve"> </w:t>
      </w:r>
      <w:r w:rsidR="00B815E4">
        <w:t>için genel tanımlama aşağıda verilmiştir</w:t>
      </w:r>
      <w:r w:rsidRPr="00F45177">
        <w:t xml:space="preserve">. </w:t>
      </w:r>
    </w:p>
    <w:p w14:paraId="3C77F37D" w14:textId="77777777" w:rsidR="0018467E" w:rsidRDefault="0018467E" w:rsidP="00D37F8E">
      <w:pPr>
        <w:pStyle w:val="KOD"/>
        <w:rPr>
          <w:rFonts w:eastAsia="Times New Roman"/>
        </w:rPr>
      </w:pPr>
    </w:p>
    <w:p w14:paraId="4CFD4BD3" w14:textId="77777777" w:rsidR="001E4379" w:rsidRDefault="001E4379" w:rsidP="00D37F8E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2C52C953" w14:textId="77777777" w:rsidR="001E4379" w:rsidRDefault="001E4379" w:rsidP="00D37F8E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7F024FAA" w14:textId="77777777" w:rsidR="001E4379" w:rsidRPr="008835A3" w:rsidRDefault="001E4379" w:rsidP="00D37F8E">
      <w:pPr>
        <w:pStyle w:val="KOD"/>
        <w:rPr>
          <w:rFonts w:eastAsia="Times New Roman"/>
        </w:rPr>
      </w:pPr>
      <w:r>
        <w:rPr>
          <w:rFonts w:eastAsia="Times New Roman"/>
        </w:rPr>
        <w:t>process_</w:t>
      </w:r>
      <w:proofErr w:type="gramStart"/>
      <w:r>
        <w:rPr>
          <w:rFonts w:eastAsia="Times New Roman"/>
        </w:rPr>
        <w:t>etiketi:</w:t>
      </w:r>
      <w:r w:rsidRPr="001E4379">
        <w:rPr>
          <w:rFonts w:eastAsia="Times New Roman"/>
          <w:b/>
          <w:color w:val="1F497D" w:themeColor="text2"/>
        </w:rPr>
        <w:t>process</w:t>
      </w:r>
      <w:proofErr w:type="gramEnd"/>
      <w:r>
        <w:rPr>
          <w:rFonts w:eastAsia="Times New Roman"/>
        </w:rPr>
        <w:t>(</w:t>
      </w:r>
      <w:r w:rsidRPr="008835A3">
        <w:rPr>
          <w:rFonts w:eastAsia="Times New Roman"/>
        </w:rPr>
        <w:t>sinyal_adi {, sinyal_adi})</w:t>
      </w:r>
    </w:p>
    <w:p w14:paraId="16B716C9" w14:textId="77777777" w:rsidR="001E4379" w:rsidRPr="008835A3" w:rsidRDefault="001E4379" w:rsidP="00D37F8E">
      <w:pPr>
        <w:pStyle w:val="KOD"/>
        <w:ind w:left="707"/>
        <w:rPr>
          <w:rFonts w:eastAsia="Times New Roman"/>
        </w:rPr>
      </w:pPr>
      <w:r w:rsidRPr="008835A3">
        <w:rPr>
          <w:rFonts w:eastAsia="Times New Roman"/>
        </w:rPr>
        <w:t>variable tanımlama</w:t>
      </w:r>
    </w:p>
    <w:p w14:paraId="08F1D166" w14:textId="77777777" w:rsidR="001E4379" w:rsidRPr="001E4379" w:rsidRDefault="001E4379" w:rsidP="00D37F8E">
      <w:pPr>
        <w:pStyle w:val="KOD"/>
        <w:rPr>
          <w:rFonts w:eastAsia="Times New Roman"/>
          <w:b/>
          <w:color w:val="1F497D" w:themeColor="text2"/>
        </w:rPr>
      </w:pPr>
      <w:r w:rsidRPr="001E4379">
        <w:rPr>
          <w:rFonts w:eastAsia="Times New Roman"/>
          <w:b/>
          <w:color w:val="1F497D" w:themeColor="text2"/>
        </w:rPr>
        <w:t>begin</w:t>
      </w:r>
    </w:p>
    <w:p w14:paraId="3FFAE842" w14:textId="77777777" w:rsidR="001E4379" w:rsidRPr="008835A3" w:rsidRDefault="001E4379" w:rsidP="00D37F8E">
      <w:pPr>
        <w:pStyle w:val="KOD"/>
        <w:rPr>
          <w:rFonts w:eastAsia="Times New Roman"/>
        </w:rPr>
      </w:pPr>
      <w:r w:rsidRPr="008835A3">
        <w:rPr>
          <w:rFonts w:eastAsia="Times New Roman"/>
        </w:rPr>
        <w:tab/>
        <w:t>wait söz dizimleri</w:t>
      </w:r>
    </w:p>
    <w:p w14:paraId="17ACFA48" w14:textId="77777777" w:rsidR="001E4379" w:rsidRPr="008835A3" w:rsidRDefault="001E4379" w:rsidP="00D37F8E">
      <w:pPr>
        <w:pStyle w:val="KOD"/>
        <w:rPr>
          <w:rFonts w:eastAsia="Times New Roman"/>
        </w:rPr>
      </w:pPr>
      <w:r w:rsidRPr="008835A3">
        <w:rPr>
          <w:rFonts w:eastAsia="Times New Roman"/>
        </w:rPr>
        <w:tab/>
      </w:r>
      <w:proofErr w:type="gramStart"/>
      <w:r w:rsidRPr="008835A3">
        <w:rPr>
          <w:rFonts w:eastAsia="Times New Roman"/>
        </w:rPr>
        <w:t>basit</w:t>
      </w:r>
      <w:proofErr w:type="gramEnd"/>
      <w:r w:rsidRPr="008835A3">
        <w:rPr>
          <w:rFonts w:eastAsia="Times New Roman"/>
        </w:rPr>
        <w:t xml:space="preserve"> sinyal atamaları</w:t>
      </w:r>
    </w:p>
    <w:p w14:paraId="620A4883" w14:textId="77777777" w:rsidR="001E4379" w:rsidRPr="008835A3" w:rsidRDefault="001E4379" w:rsidP="00D37F8E">
      <w:pPr>
        <w:pStyle w:val="KOD"/>
        <w:rPr>
          <w:rFonts w:eastAsia="Times New Roman"/>
        </w:rPr>
      </w:pPr>
      <w:r w:rsidRPr="008835A3">
        <w:rPr>
          <w:rFonts w:eastAsia="Times New Roman"/>
        </w:rPr>
        <w:tab/>
        <w:t>variable atama sözdizimleri</w:t>
      </w:r>
    </w:p>
    <w:p w14:paraId="3F8CB7CF" w14:textId="77777777" w:rsidR="001E4379" w:rsidRPr="008835A3" w:rsidRDefault="001E4379" w:rsidP="00D37F8E">
      <w:pPr>
        <w:pStyle w:val="KOD"/>
        <w:rPr>
          <w:rFonts w:eastAsia="Times New Roman"/>
        </w:rPr>
      </w:pPr>
      <w:r w:rsidRPr="008835A3">
        <w:rPr>
          <w:rFonts w:eastAsia="Times New Roman"/>
        </w:rPr>
        <w:tab/>
        <w:t>if söz dizimleri</w:t>
      </w:r>
    </w:p>
    <w:p w14:paraId="14746176" w14:textId="77777777" w:rsidR="001E4379" w:rsidRPr="008835A3" w:rsidRDefault="001E4379" w:rsidP="00D37F8E">
      <w:pPr>
        <w:pStyle w:val="KOD"/>
        <w:rPr>
          <w:rFonts w:eastAsia="Times New Roman"/>
        </w:rPr>
      </w:pPr>
      <w:r w:rsidRPr="008835A3">
        <w:rPr>
          <w:rFonts w:eastAsia="Times New Roman"/>
        </w:rPr>
        <w:tab/>
        <w:t>case söz dizimleri</w:t>
      </w:r>
    </w:p>
    <w:p w14:paraId="4FCB9680" w14:textId="77777777" w:rsidR="001E4379" w:rsidRPr="008835A3" w:rsidRDefault="001E4379" w:rsidP="00D37F8E">
      <w:pPr>
        <w:pStyle w:val="KOD"/>
        <w:rPr>
          <w:rFonts w:eastAsia="Times New Roman"/>
        </w:rPr>
      </w:pPr>
      <w:r w:rsidRPr="008835A3">
        <w:rPr>
          <w:rFonts w:eastAsia="Times New Roman"/>
        </w:rPr>
        <w:tab/>
        <w:t>loop söz dizimleri</w:t>
      </w:r>
    </w:p>
    <w:p w14:paraId="505993E6" w14:textId="77777777" w:rsidR="001E4379" w:rsidRDefault="001E4379" w:rsidP="00D37F8E">
      <w:pPr>
        <w:pStyle w:val="KOD"/>
        <w:rPr>
          <w:rFonts w:eastAsia="Times New Roman"/>
        </w:rPr>
      </w:pPr>
      <w:r w:rsidRPr="00B90A65">
        <w:rPr>
          <w:rFonts w:eastAsia="Times New Roman"/>
          <w:b/>
          <w:color w:val="1F497D" w:themeColor="text2"/>
        </w:rPr>
        <w:t>end</w:t>
      </w:r>
      <w:r w:rsidRPr="00B90A65">
        <w:rPr>
          <w:rFonts w:eastAsia="Times New Roman"/>
          <w:color w:val="1F497D" w:themeColor="text2"/>
        </w:rPr>
        <w:t xml:space="preserve"> </w:t>
      </w:r>
      <w:r w:rsidRPr="00B90A65">
        <w:rPr>
          <w:rFonts w:eastAsia="Times New Roman"/>
          <w:b/>
          <w:color w:val="1F497D" w:themeColor="text2"/>
        </w:rPr>
        <w:t>process</w:t>
      </w:r>
      <w:r w:rsidRPr="00B90A65">
        <w:rPr>
          <w:rFonts w:eastAsia="Times New Roman"/>
          <w:color w:val="1F497D" w:themeColor="text2"/>
        </w:rPr>
        <w:t xml:space="preserve"> </w:t>
      </w:r>
      <w:r w:rsidRPr="008835A3">
        <w:rPr>
          <w:rFonts w:eastAsia="Times New Roman"/>
        </w:rPr>
        <w:t>process_etiketi;</w:t>
      </w:r>
    </w:p>
    <w:p w14:paraId="178BD1DF" w14:textId="77777777" w:rsidR="001E4379" w:rsidRDefault="001E4379" w:rsidP="00D37F8E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69FF2064" w14:textId="77777777" w:rsidR="001E4379" w:rsidRDefault="001E4379" w:rsidP="00D37F8E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2910DD84" w14:textId="77777777" w:rsidR="00B815E4" w:rsidRDefault="00B815E4" w:rsidP="00B815E4">
      <w:pPr>
        <w:ind w:firstLine="0"/>
      </w:pPr>
    </w:p>
    <w:p w14:paraId="7323B362" w14:textId="77777777" w:rsidR="00232AF0" w:rsidRDefault="00232AF0" w:rsidP="00232AF0">
      <w:pPr>
        <w:ind w:firstLine="0"/>
      </w:pPr>
      <w:r w:rsidRPr="000D186F">
        <w:rPr>
          <w:rFonts w:ascii="Courier New" w:hAnsi="Courier New" w:cs="Courier New"/>
          <w:b/>
        </w:rPr>
        <w:t>process</w:t>
      </w:r>
      <w:r>
        <w:t xml:space="preserve">’lerin tasarlandıkları işleri yapabilmeleri için dışarıdan uygulanan bir tetikleme işaretine ihtiyaçları vardır. Bu tetikleme işareti herhangi bir sinyalin değişimi olabileceği gibi, harici bir kaynak tarafından üretilen bir işarette olabilir. </w:t>
      </w:r>
    </w:p>
    <w:p w14:paraId="5EBA68CD" w14:textId="413EDBC7" w:rsidR="00B815E4" w:rsidRDefault="00B815E4" w:rsidP="00B815E4">
      <w:pPr>
        <w:ind w:firstLine="0"/>
      </w:pPr>
      <w:r w:rsidRPr="00405657">
        <w:rPr>
          <w:rFonts w:ascii="Courier New" w:hAnsi="Courier New" w:cs="Courier New"/>
          <w:b/>
        </w:rPr>
        <w:t>process</w:t>
      </w:r>
      <w:r w:rsidR="00ED1811">
        <w:t xml:space="preserve"> söz</w:t>
      </w:r>
      <w:r w:rsidRPr="00F45177">
        <w:t xml:space="preserve">dizimi içerisinde parantezle </w:t>
      </w:r>
      <w:r w:rsidR="00BD6092">
        <w:t>tanımlana</w:t>
      </w:r>
      <w:r w:rsidR="00ED1811">
        <w:t>n</w:t>
      </w:r>
      <w:r w:rsidRPr="00F45177">
        <w:t xml:space="preserve"> sinyaller, tasarlanan devrenin hassasiyet listesini oluşturmaktadır.</w:t>
      </w:r>
      <w:r>
        <w:t xml:space="preserve"> Hassasiyet listesinde bulunan sinyallerde meydana gelen değişimler ile </w:t>
      </w:r>
      <w:r w:rsidRPr="00753245">
        <w:rPr>
          <w:rFonts w:ascii="Courier New" w:hAnsi="Courier New" w:cs="Courier New"/>
          <w:b/>
        </w:rPr>
        <w:t>process</w:t>
      </w:r>
      <w:r>
        <w:t xml:space="preserve"> aktif hale gelmektedir. </w:t>
      </w:r>
      <w:r w:rsidRPr="00405657">
        <w:rPr>
          <w:rFonts w:ascii="Courier New" w:hAnsi="Courier New" w:cs="Courier New"/>
          <w:b/>
        </w:rPr>
        <w:t>variable</w:t>
      </w:r>
      <w:r w:rsidRPr="00F45177">
        <w:t xml:space="preserve"> söz dizimi </w:t>
      </w:r>
      <w:r>
        <w:t>tanımlamaları</w:t>
      </w:r>
      <w:r w:rsidRPr="00F45177">
        <w:t xml:space="preserve"> </w:t>
      </w:r>
      <w:r w:rsidRPr="00405657">
        <w:rPr>
          <w:rFonts w:ascii="Courier New" w:hAnsi="Courier New" w:cs="Courier New"/>
          <w:b/>
        </w:rPr>
        <w:t>process</w:t>
      </w:r>
      <w:r w:rsidRPr="00F45177">
        <w:t xml:space="preserve"> içerisinde yapılmaktadır. </w:t>
      </w:r>
      <w:r w:rsidRPr="00405657">
        <w:rPr>
          <w:rFonts w:ascii="Courier New" w:hAnsi="Courier New" w:cs="Courier New"/>
          <w:b/>
        </w:rPr>
        <w:t>process</w:t>
      </w:r>
      <w:r w:rsidRPr="00F45177">
        <w:t xml:space="preserve"> dışında kullanılacak </w:t>
      </w:r>
      <w:r w:rsidRPr="00405657">
        <w:rPr>
          <w:rFonts w:ascii="Courier New" w:hAnsi="Courier New" w:cs="Courier New"/>
          <w:b/>
        </w:rPr>
        <w:t>variable</w:t>
      </w:r>
      <w:r w:rsidRPr="00F45177">
        <w:t xml:space="preserve"> değeri</w:t>
      </w:r>
      <w:r>
        <w:t>,</w:t>
      </w:r>
      <w:r w:rsidRPr="00F45177">
        <w:t xml:space="preserve"> </w:t>
      </w:r>
      <w:r w:rsidRPr="00B90A65">
        <w:rPr>
          <w:rFonts w:ascii="Courier New" w:hAnsi="Courier New" w:cs="Courier New"/>
          <w:b/>
        </w:rPr>
        <w:t>signal</w:t>
      </w:r>
      <w:r w:rsidRPr="00F45177">
        <w:t xml:space="preserve"> </w:t>
      </w:r>
      <w:r w:rsidR="008F4A8E">
        <w:t>sinyal</w:t>
      </w:r>
      <w:r w:rsidR="00BD6092">
        <w:t xml:space="preserve">ine </w:t>
      </w:r>
      <w:r w:rsidRPr="00F45177">
        <w:t>atanarak aktarılır.</w:t>
      </w:r>
    </w:p>
    <w:bookmarkEnd w:id="2"/>
    <w:p w14:paraId="3D51EA23" w14:textId="5E999536" w:rsidR="00105BD0" w:rsidRDefault="00DF0852" w:rsidP="008967AA">
      <w:pPr>
        <w:ind w:firstLine="0"/>
      </w:pPr>
      <w:r>
        <w:rPr>
          <w:rFonts w:ascii="Courier New" w:hAnsi="Courier New" w:cs="Courier New"/>
          <w:b/>
        </w:rPr>
        <w:t xml:space="preserve">Örnek </w:t>
      </w:r>
      <w:proofErr w:type="gramStart"/>
      <w:r>
        <w:rPr>
          <w:rFonts w:ascii="Courier New" w:hAnsi="Courier New" w:cs="Courier New"/>
          <w:b/>
        </w:rPr>
        <w:t>8.</w:t>
      </w:r>
      <w:r w:rsidR="008F4A8E">
        <w:rPr>
          <w:rFonts w:ascii="Courier New" w:hAnsi="Courier New" w:cs="Courier New"/>
          <w:b/>
        </w:rPr>
        <w:t>1</w:t>
      </w:r>
      <w:proofErr w:type="gramEnd"/>
      <w:r w:rsidR="00F953F6">
        <w:rPr>
          <w:rFonts w:ascii="Courier New" w:hAnsi="Courier New" w:cs="Courier New"/>
          <w:b/>
        </w:rPr>
        <w:t>: p</w:t>
      </w:r>
      <w:r w:rsidR="00105BD0" w:rsidRPr="005C171D">
        <w:rPr>
          <w:rFonts w:ascii="Courier New" w:hAnsi="Courier New" w:cs="Courier New"/>
          <w:b/>
        </w:rPr>
        <w:t>rocess</w:t>
      </w:r>
      <w:r w:rsidR="00105BD0" w:rsidRPr="00F45177">
        <w:t xml:space="preserve"> söz dizimi için </w:t>
      </w:r>
      <w:r w:rsidR="00F63592" w:rsidRPr="00D55DE6">
        <w:rPr>
          <w:rFonts w:ascii="Courier New" w:hAnsi="Courier New" w:cs="Courier New"/>
          <w:b/>
        </w:rPr>
        <w:t>process_ornek_1.vhd</w:t>
      </w:r>
      <w:r w:rsidR="00F63592">
        <w:t xml:space="preserve"> VHDL kodu</w:t>
      </w:r>
      <w:r w:rsidR="00105BD0" w:rsidRPr="00F45177">
        <w:t xml:space="preserve"> aşağıda </w:t>
      </w:r>
      <w:r w:rsidR="003F0AAF">
        <w:t>v</w:t>
      </w:r>
      <w:r w:rsidR="00105BD0" w:rsidRPr="00F45177">
        <w:t>erilmiştir.</w:t>
      </w:r>
      <w:r w:rsidR="0018467E">
        <w:t xml:space="preserve"> </w:t>
      </w:r>
      <w:r w:rsidR="00D12B09">
        <w:t xml:space="preserve">Kodda 17. satırda </w:t>
      </w:r>
      <w:r w:rsidR="00D12B09" w:rsidRPr="004A42B1">
        <w:rPr>
          <w:rFonts w:ascii="Courier New" w:hAnsi="Courier New" w:cs="Courier New"/>
          <w:b/>
        </w:rPr>
        <w:t>process</w:t>
      </w:r>
      <w:r w:rsidR="00D12B09" w:rsidRPr="00F45177">
        <w:t xml:space="preserve"> söz dizimi </w:t>
      </w:r>
      <w:r w:rsidR="00ED1811">
        <w:t xml:space="preserve">parantez </w:t>
      </w:r>
      <w:r w:rsidR="00ED1811" w:rsidRPr="00F45177">
        <w:t>içerisinde</w:t>
      </w:r>
      <w:r w:rsidR="00D12B09" w:rsidRPr="00F45177">
        <w:t xml:space="preserve"> yazılan sinyaller, tasarlanan devrenin hassasiyet listesini </w:t>
      </w:r>
      <w:r w:rsidR="00D12B09" w:rsidRPr="00F45177">
        <w:lastRenderedPageBreak/>
        <w:t xml:space="preserve">oluşturmaktadır. </w:t>
      </w:r>
      <w:r w:rsidR="00D12B09" w:rsidRPr="00A82811">
        <w:rPr>
          <w:rFonts w:ascii="Courier New" w:hAnsi="Courier New" w:cs="Courier New"/>
          <w:b/>
        </w:rPr>
        <w:t>process_ornek_1</w:t>
      </w:r>
      <w:r w:rsidR="00D12B09">
        <w:t xml:space="preserve"> varlığının hassasiyet listesini </w:t>
      </w:r>
      <w:r w:rsidR="00E76943">
        <w:rPr>
          <w:rFonts w:ascii="Courier New" w:hAnsi="Courier New" w:cs="Courier New"/>
          <w:b/>
        </w:rPr>
        <w:t>in_giris</w:t>
      </w:r>
      <w:r w:rsidR="00E76943" w:rsidRPr="004A42B1">
        <w:rPr>
          <w:rFonts w:ascii="Courier New" w:hAnsi="Courier New" w:cs="Courier New"/>
          <w:b/>
        </w:rPr>
        <w:t>_</w:t>
      </w:r>
      <w:r w:rsidR="00733F22">
        <w:rPr>
          <w:rFonts w:ascii="Courier New" w:hAnsi="Courier New" w:cs="Courier New"/>
          <w:b/>
        </w:rPr>
        <w:t>1</w:t>
      </w:r>
      <w:r w:rsidR="00D12B09" w:rsidRPr="00F45177">
        <w:t xml:space="preserve">, </w:t>
      </w:r>
      <w:r w:rsidR="00D12B09">
        <w:rPr>
          <w:rFonts w:ascii="Courier New" w:hAnsi="Courier New" w:cs="Courier New"/>
          <w:b/>
        </w:rPr>
        <w:t>in_giris</w:t>
      </w:r>
      <w:r w:rsidR="00D12B09" w:rsidRPr="004A42B1">
        <w:rPr>
          <w:rFonts w:ascii="Courier New" w:hAnsi="Courier New" w:cs="Courier New"/>
          <w:b/>
        </w:rPr>
        <w:t>_</w:t>
      </w:r>
      <w:r w:rsidR="00E76943">
        <w:rPr>
          <w:rFonts w:ascii="Courier New" w:hAnsi="Courier New" w:cs="Courier New"/>
          <w:b/>
        </w:rPr>
        <w:t>2</w:t>
      </w:r>
      <w:r w:rsidR="00D12B09" w:rsidRPr="00F45177">
        <w:t xml:space="preserve"> ve </w:t>
      </w:r>
      <w:r w:rsidR="00D12B09">
        <w:rPr>
          <w:rFonts w:ascii="Courier New" w:hAnsi="Courier New" w:cs="Courier New"/>
          <w:b/>
        </w:rPr>
        <w:t>in_giris</w:t>
      </w:r>
      <w:r w:rsidR="00D12B09" w:rsidRPr="004A42B1">
        <w:rPr>
          <w:rFonts w:ascii="Courier New" w:hAnsi="Courier New" w:cs="Courier New"/>
          <w:b/>
        </w:rPr>
        <w:t>_</w:t>
      </w:r>
      <w:r w:rsidR="00E76943">
        <w:rPr>
          <w:rFonts w:ascii="Courier New" w:hAnsi="Courier New" w:cs="Courier New"/>
          <w:b/>
        </w:rPr>
        <w:t>3</w:t>
      </w:r>
      <w:r w:rsidR="00D12B09" w:rsidRPr="00F45177">
        <w:t xml:space="preserve"> oluşturmaktadır. Yani </w:t>
      </w:r>
      <w:r w:rsidR="00D12B09" w:rsidRPr="004D4DDC">
        <w:rPr>
          <w:rFonts w:ascii="Courier New" w:hAnsi="Courier New" w:cs="Courier New"/>
          <w:b/>
        </w:rPr>
        <w:t>in_giris_1</w:t>
      </w:r>
      <w:r w:rsidR="005901F3">
        <w:rPr>
          <w:rFonts w:ascii="Courier New" w:hAnsi="Courier New" w:cs="Courier New"/>
          <w:b/>
        </w:rPr>
        <w:t>, in_giris_2</w:t>
      </w:r>
      <w:r w:rsidR="00D12B09" w:rsidRPr="00F45177">
        <w:t xml:space="preserve"> ve </w:t>
      </w:r>
      <w:r w:rsidR="00D12B09" w:rsidRPr="004D4DDC">
        <w:rPr>
          <w:rFonts w:ascii="Courier New" w:hAnsi="Courier New" w:cs="Courier New"/>
          <w:b/>
        </w:rPr>
        <w:t>in_giris_</w:t>
      </w:r>
      <w:r w:rsidR="005901F3">
        <w:rPr>
          <w:rFonts w:ascii="Courier New" w:hAnsi="Courier New" w:cs="Courier New"/>
          <w:b/>
        </w:rPr>
        <w:t>3</w:t>
      </w:r>
      <w:r w:rsidR="00D12B09">
        <w:rPr>
          <w:rFonts w:ascii="Courier New" w:hAnsi="Courier New" w:cs="Courier New"/>
          <w:b/>
        </w:rPr>
        <w:t xml:space="preserve"> </w:t>
      </w:r>
      <w:r w:rsidR="005901F3" w:rsidRPr="005901F3">
        <w:rPr>
          <w:rFonts w:asciiTheme="minorHAnsi" w:hAnsiTheme="minorHAnsi" w:cstheme="minorHAnsi"/>
        </w:rPr>
        <w:t>giriş portlarından</w:t>
      </w:r>
      <w:r w:rsidR="005901F3">
        <w:rPr>
          <w:rFonts w:ascii="Courier New" w:hAnsi="Courier New" w:cs="Courier New"/>
          <w:b/>
        </w:rPr>
        <w:t xml:space="preserve"> </w:t>
      </w:r>
      <w:r w:rsidR="00D12B09" w:rsidRPr="00F45177">
        <w:t xml:space="preserve">biri değişim gösterdiği zaman </w:t>
      </w:r>
      <w:r w:rsidR="00D12B09" w:rsidRPr="00F24B05">
        <w:rPr>
          <w:rFonts w:ascii="Courier New" w:hAnsi="Courier New" w:cs="Courier New"/>
          <w:b/>
        </w:rPr>
        <w:t>process</w:t>
      </w:r>
      <w:r w:rsidR="00D12B09" w:rsidRPr="00F45177">
        <w:t xml:space="preserve"> aktif hale gelecektir.</w:t>
      </w:r>
    </w:p>
    <w:p w14:paraId="78DE149C" w14:textId="77777777" w:rsidR="00B85826" w:rsidRDefault="00B85826" w:rsidP="00E11CC6">
      <w:pPr>
        <w:ind w:left="680" w:hanging="340"/>
      </w:pPr>
    </w:p>
    <w:p w14:paraId="0A8DE710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3C755E">
        <w:rPr>
          <w:rFonts w:eastAsia="Times New Roman"/>
          <w:b/>
          <w:color w:val="800000"/>
        </w:rPr>
        <w:t>library</w:t>
      </w:r>
      <w:r w:rsidRPr="003C755E">
        <w:rPr>
          <w:rFonts w:eastAsia="Times New Roman"/>
          <w:color w:val="800000"/>
        </w:rPr>
        <w:t xml:space="preserve"> </w:t>
      </w:r>
      <w:r w:rsidRPr="00E11CC6">
        <w:rPr>
          <w:rFonts w:eastAsia="Times New Roman"/>
        </w:rPr>
        <w:t>IEEE;</w:t>
      </w:r>
    </w:p>
    <w:p w14:paraId="00E61022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3C755E">
        <w:rPr>
          <w:rFonts w:eastAsia="Times New Roman"/>
          <w:b/>
          <w:color w:val="800000"/>
        </w:rPr>
        <w:t>use</w:t>
      </w:r>
      <w:r w:rsidRPr="003C755E">
        <w:rPr>
          <w:rFonts w:eastAsia="Times New Roman"/>
          <w:color w:val="800000"/>
        </w:rPr>
        <w:t xml:space="preserve"> </w:t>
      </w:r>
      <w:proofErr w:type="gramStart"/>
      <w:r w:rsidRPr="00E11CC6">
        <w:rPr>
          <w:rFonts w:eastAsia="Times New Roman"/>
        </w:rPr>
        <w:t>IEEE.STD</w:t>
      </w:r>
      <w:proofErr w:type="gramEnd"/>
      <w:r w:rsidRPr="00E11CC6">
        <w:rPr>
          <w:rFonts w:eastAsia="Times New Roman"/>
        </w:rPr>
        <w:t>_LOGIC_1164.ALL;</w:t>
      </w:r>
    </w:p>
    <w:p w14:paraId="15058820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</w:p>
    <w:p w14:paraId="1043E7B4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B31F6">
        <w:rPr>
          <w:rFonts w:eastAsia="Times New Roman"/>
          <w:b/>
          <w:color w:val="1F497D" w:themeColor="text2"/>
        </w:rPr>
        <w:t>entity</w:t>
      </w:r>
      <w:r w:rsidRPr="00EB31F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 xml:space="preserve">process_ornek_1 </w:t>
      </w:r>
      <w:r w:rsidRPr="00EB31F6">
        <w:rPr>
          <w:rFonts w:eastAsia="Times New Roman"/>
          <w:b/>
          <w:color w:val="1F497D" w:themeColor="text2"/>
        </w:rPr>
        <w:t>is</w:t>
      </w:r>
    </w:p>
    <w:p w14:paraId="181CAC96" w14:textId="0F5620FF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</w:t>
      </w:r>
      <w:r w:rsidRPr="00EB31F6">
        <w:rPr>
          <w:rFonts w:eastAsia="Times New Roman"/>
          <w:b/>
          <w:color w:val="1F497D" w:themeColor="text2"/>
        </w:rPr>
        <w:t>Port</w:t>
      </w:r>
      <w:r w:rsidRPr="00EB31F6">
        <w:rPr>
          <w:rFonts w:eastAsia="Times New Roman"/>
          <w:color w:val="1F497D" w:themeColor="text2"/>
        </w:rPr>
        <w:t xml:space="preserve"> </w:t>
      </w:r>
      <w:proofErr w:type="gramStart"/>
      <w:r w:rsidRPr="00E11CC6">
        <w:rPr>
          <w:rFonts w:eastAsia="Times New Roman"/>
        </w:rPr>
        <w:t>(</w:t>
      </w:r>
      <w:proofErr w:type="gramEnd"/>
      <w:r w:rsidRPr="00E11CC6">
        <w:rPr>
          <w:rFonts w:eastAsia="Times New Roman"/>
        </w:rPr>
        <w:t xml:space="preserve"> </w:t>
      </w:r>
    </w:p>
    <w:p w14:paraId="1F15BD90" w14:textId="16C6A5CD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in_giris_</w:t>
      </w:r>
      <w:proofErr w:type="gramStart"/>
      <w:r w:rsidRPr="00E11CC6">
        <w:rPr>
          <w:rFonts w:eastAsia="Times New Roman"/>
        </w:rPr>
        <w:t xml:space="preserve">1 : </w:t>
      </w:r>
      <w:r w:rsidRPr="00EB31F6">
        <w:rPr>
          <w:rFonts w:eastAsia="Times New Roman"/>
          <w:b/>
          <w:color w:val="1F497D" w:themeColor="text2"/>
        </w:rPr>
        <w:t>in</w:t>
      </w:r>
      <w:proofErr w:type="gramEnd"/>
      <w:r w:rsidRPr="00EB31F6">
        <w:rPr>
          <w:rFonts w:eastAsia="Times New Roman"/>
          <w:color w:val="1F497D" w:themeColor="text2"/>
        </w:rPr>
        <w:t xml:space="preserve"> </w:t>
      </w:r>
      <w:r w:rsidRPr="00EB31F6">
        <w:rPr>
          <w:rFonts w:eastAsia="Times New Roman"/>
          <w:color w:val="4F81BD" w:themeColor="accent1"/>
        </w:rPr>
        <w:t>std_logic</w:t>
      </w:r>
      <w:r w:rsidRPr="00E11CC6">
        <w:rPr>
          <w:rFonts w:eastAsia="Times New Roman"/>
        </w:rPr>
        <w:t>;</w:t>
      </w:r>
    </w:p>
    <w:p w14:paraId="20160EF3" w14:textId="1F48F153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in_giris_</w:t>
      </w:r>
      <w:proofErr w:type="gramStart"/>
      <w:r w:rsidRPr="00E11CC6">
        <w:rPr>
          <w:rFonts w:eastAsia="Times New Roman"/>
        </w:rPr>
        <w:t xml:space="preserve">2 : </w:t>
      </w:r>
      <w:r w:rsidRPr="00EB31F6">
        <w:rPr>
          <w:rFonts w:eastAsia="Times New Roman"/>
          <w:b/>
          <w:color w:val="1F497D" w:themeColor="text2"/>
        </w:rPr>
        <w:t>in</w:t>
      </w:r>
      <w:proofErr w:type="gramEnd"/>
      <w:r w:rsidRPr="00EB31F6">
        <w:rPr>
          <w:rFonts w:eastAsia="Times New Roman"/>
          <w:color w:val="1F497D" w:themeColor="text2"/>
        </w:rPr>
        <w:t xml:space="preserve"> </w:t>
      </w:r>
      <w:r w:rsidRPr="00EB31F6">
        <w:rPr>
          <w:rFonts w:eastAsia="Times New Roman"/>
          <w:color w:val="4F81BD" w:themeColor="accent1"/>
        </w:rPr>
        <w:t>std_logic</w:t>
      </w:r>
      <w:r w:rsidRPr="00E11CC6">
        <w:rPr>
          <w:rFonts w:eastAsia="Times New Roman"/>
        </w:rPr>
        <w:t>;</w:t>
      </w:r>
    </w:p>
    <w:p w14:paraId="09484301" w14:textId="6E61057E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</w:t>
      </w:r>
      <w:r w:rsidR="00824009">
        <w:rPr>
          <w:rFonts w:eastAsia="Times New Roman"/>
        </w:rPr>
        <w:t>in_giris_</w:t>
      </w:r>
      <w:proofErr w:type="gramStart"/>
      <w:r w:rsidR="00824009">
        <w:rPr>
          <w:rFonts w:eastAsia="Times New Roman"/>
        </w:rPr>
        <w:t xml:space="preserve">3 </w:t>
      </w:r>
      <w:r w:rsidRPr="00E11CC6">
        <w:rPr>
          <w:rFonts w:eastAsia="Times New Roman"/>
        </w:rPr>
        <w:t xml:space="preserve">: </w:t>
      </w:r>
      <w:r w:rsidRPr="00EB31F6">
        <w:rPr>
          <w:rFonts w:eastAsia="Times New Roman"/>
          <w:b/>
          <w:color w:val="1F497D" w:themeColor="text2"/>
        </w:rPr>
        <w:t>in</w:t>
      </w:r>
      <w:proofErr w:type="gramEnd"/>
      <w:r w:rsidRPr="00EB31F6">
        <w:rPr>
          <w:rFonts w:eastAsia="Times New Roman"/>
          <w:color w:val="1F497D" w:themeColor="text2"/>
        </w:rPr>
        <w:t xml:space="preserve"> </w:t>
      </w:r>
      <w:r w:rsidRPr="00EB31F6">
        <w:rPr>
          <w:rFonts w:eastAsia="Times New Roman"/>
          <w:color w:val="4F81BD" w:themeColor="accent1"/>
        </w:rPr>
        <w:t>std_logic</w:t>
      </w:r>
      <w:r w:rsidRPr="00E11CC6">
        <w:rPr>
          <w:rFonts w:eastAsia="Times New Roman"/>
        </w:rPr>
        <w:t>;</w:t>
      </w:r>
    </w:p>
    <w:p w14:paraId="343F3A78" w14:textId="4B702FA6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</w:t>
      </w:r>
      <w:r w:rsidR="00C537A3" w:rsidRPr="006B55D8">
        <w:rPr>
          <w:rFonts w:eastAsia="Times New Roman"/>
        </w:rPr>
        <w:t>out_</w:t>
      </w:r>
      <w:proofErr w:type="gramStart"/>
      <w:r w:rsidR="00C537A3" w:rsidRPr="006B55D8">
        <w:rPr>
          <w:rFonts w:eastAsia="Times New Roman"/>
        </w:rPr>
        <w:t>sonuc</w:t>
      </w:r>
      <w:r w:rsidR="00C537A3">
        <w:rPr>
          <w:rFonts w:eastAsia="Times New Roman"/>
        </w:rPr>
        <w:t xml:space="preserve"> </w:t>
      </w:r>
      <w:r w:rsidRPr="00E11CC6">
        <w:rPr>
          <w:rFonts w:eastAsia="Times New Roman"/>
        </w:rPr>
        <w:t xml:space="preserve">: </w:t>
      </w:r>
      <w:r w:rsidRPr="00EB31F6">
        <w:rPr>
          <w:rFonts w:eastAsia="Times New Roman"/>
          <w:b/>
          <w:color w:val="1F497D" w:themeColor="text2"/>
        </w:rPr>
        <w:t>out</w:t>
      </w:r>
      <w:proofErr w:type="gramEnd"/>
      <w:r w:rsidRPr="00EB31F6">
        <w:rPr>
          <w:rFonts w:eastAsia="Times New Roman"/>
          <w:color w:val="1F497D" w:themeColor="text2"/>
        </w:rPr>
        <w:t xml:space="preserve"> </w:t>
      </w:r>
      <w:r w:rsidRPr="00EB31F6">
        <w:rPr>
          <w:rFonts w:eastAsia="Times New Roman"/>
          <w:color w:val="4F81BD" w:themeColor="accent1"/>
        </w:rPr>
        <w:t>std_logic</w:t>
      </w:r>
    </w:p>
    <w:p w14:paraId="78B2D928" w14:textId="6E1BD3E6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);</w:t>
      </w:r>
    </w:p>
    <w:p w14:paraId="0041C7A3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B31F6">
        <w:rPr>
          <w:rFonts w:eastAsia="Times New Roman"/>
          <w:b/>
          <w:color w:val="1F497D" w:themeColor="text2"/>
        </w:rPr>
        <w:t>end</w:t>
      </w:r>
      <w:r w:rsidRPr="00EB31F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process_ornek_1;</w:t>
      </w:r>
    </w:p>
    <w:p w14:paraId="769469E4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</w:p>
    <w:p w14:paraId="36AF3A14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B31F6">
        <w:rPr>
          <w:rFonts w:eastAsia="Times New Roman"/>
          <w:b/>
          <w:color w:val="1F497D" w:themeColor="text2"/>
        </w:rPr>
        <w:t>architecture</w:t>
      </w:r>
      <w:r w:rsidRPr="00EB31F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 xml:space="preserve">Behavioral </w:t>
      </w:r>
      <w:r w:rsidRPr="00EB31F6">
        <w:rPr>
          <w:rFonts w:eastAsia="Times New Roman"/>
          <w:b/>
          <w:color w:val="1F497D" w:themeColor="text2"/>
        </w:rPr>
        <w:t>of</w:t>
      </w:r>
      <w:r w:rsidRPr="00EB31F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 xml:space="preserve">process_ornek_1 </w:t>
      </w:r>
      <w:r w:rsidRPr="00EB31F6">
        <w:rPr>
          <w:rFonts w:eastAsia="Times New Roman"/>
          <w:b/>
          <w:color w:val="1F497D" w:themeColor="text2"/>
        </w:rPr>
        <w:t>is</w:t>
      </w:r>
    </w:p>
    <w:p w14:paraId="7B53E8DA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</w:p>
    <w:p w14:paraId="5D19005C" w14:textId="77777777" w:rsidR="00E11CC6" w:rsidRPr="00EB31F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  <w:b/>
          <w:color w:val="1F497D" w:themeColor="text2"/>
        </w:rPr>
      </w:pPr>
      <w:r w:rsidRPr="00EB31F6">
        <w:rPr>
          <w:rFonts w:eastAsia="Times New Roman"/>
          <w:b/>
          <w:color w:val="1F497D" w:themeColor="text2"/>
        </w:rPr>
        <w:t>begin</w:t>
      </w:r>
    </w:p>
    <w:p w14:paraId="232FAB5B" w14:textId="77777777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</w:p>
    <w:p w14:paraId="76CD850B" w14:textId="735E4276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process_</w:t>
      </w:r>
      <w:proofErr w:type="gramStart"/>
      <w:r w:rsidRPr="00E11CC6">
        <w:rPr>
          <w:rFonts w:eastAsia="Times New Roman"/>
        </w:rPr>
        <w:t>etiketi:</w:t>
      </w:r>
      <w:r w:rsidRPr="00EB31F6">
        <w:rPr>
          <w:rFonts w:eastAsia="Times New Roman"/>
          <w:b/>
          <w:color w:val="1F497D" w:themeColor="text2"/>
        </w:rPr>
        <w:t>process</w:t>
      </w:r>
      <w:proofErr w:type="gramEnd"/>
      <w:r w:rsidRPr="00E11CC6">
        <w:rPr>
          <w:rFonts w:eastAsia="Times New Roman"/>
        </w:rPr>
        <w:t>(</w:t>
      </w:r>
      <w:r w:rsidR="00D21FA3">
        <w:rPr>
          <w:rFonts w:eastAsia="Times New Roman"/>
        </w:rPr>
        <w:t>in_giris</w:t>
      </w:r>
      <w:r w:rsidRPr="00E11CC6">
        <w:rPr>
          <w:rFonts w:eastAsia="Times New Roman"/>
        </w:rPr>
        <w:t xml:space="preserve">_1, </w:t>
      </w:r>
      <w:r w:rsidR="00D21FA3">
        <w:rPr>
          <w:rFonts w:eastAsia="Times New Roman"/>
        </w:rPr>
        <w:t>in_giris</w:t>
      </w:r>
      <w:r w:rsidRPr="00E11CC6">
        <w:rPr>
          <w:rFonts w:eastAsia="Times New Roman"/>
        </w:rPr>
        <w:t>_2</w:t>
      </w:r>
      <w:r w:rsidR="006B55D8">
        <w:rPr>
          <w:rFonts w:eastAsia="Times New Roman"/>
        </w:rPr>
        <w:t>, in_giris_3</w:t>
      </w:r>
      <w:r w:rsidRPr="00E11CC6">
        <w:rPr>
          <w:rFonts w:eastAsia="Times New Roman"/>
        </w:rPr>
        <w:t>)</w:t>
      </w:r>
    </w:p>
    <w:p w14:paraId="4575DFAC" w14:textId="6B559B98" w:rsidR="00E11CC6" w:rsidRPr="00EB31F6" w:rsidRDefault="003C755E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E11CC6" w:rsidRPr="00EB31F6">
        <w:rPr>
          <w:rFonts w:eastAsia="Times New Roman"/>
          <w:b/>
          <w:color w:val="1F497D" w:themeColor="text2"/>
        </w:rPr>
        <w:t>begin</w:t>
      </w:r>
    </w:p>
    <w:p w14:paraId="3C4E47DE" w14:textId="6753A34A" w:rsidR="006B55D8" w:rsidRDefault="006B55D8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</w:p>
    <w:p w14:paraId="267AFAB8" w14:textId="49D1651C" w:rsidR="006B55D8" w:rsidRDefault="006B55D8" w:rsidP="006B55D8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21FE9" w:rsidRPr="00E11CC6">
        <w:rPr>
          <w:rFonts w:eastAsia="Times New Roman"/>
        </w:rPr>
        <w:t>out_</w:t>
      </w:r>
      <w:r w:rsidR="00621FE9">
        <w:rPr>
          <w:rFonts w:eastAsia="Times New Roman"/>
        </w:rPr>
        <w:t>cikis</w:t>
      </w:r>
      <w:r w:rsidR="00621FE9" w:rsidRPr="00E11CC6">
        <w:rPr>
          <w:rFonts w:eastAsia="Times New Roman"/>
        </w:rPr>
        <w:t xml:space="preserve"> </w:t>
      </w:r>
      <w:r w:rsidRPr="006B55D8">
        <w:rPr>
          <w:rFonts w:eastAsia="Times New Roman"/>
        </w:rPr>
        <w:t xml:space="preserve">&lt;= (in_giris_1 </w:t>
      </w:r>
      <w:r w:rsidRPr="00EB31F6">
        <w:rPr>
          <w:rFonts w:eastAsia="Times New Roman"/>
          <w:b/>
          <w:color w:val="1F497D" w:themeColor="text2"/>
        </w:rPr>
        <w:t>and</w:t>
      </w:r>
      <w:r w:rsidRPr="00EB31F6">
        <w:rPr>
          <w:rFonts w:eastAsia="Times New Roman"/>
          <w:color w:val="1F497D" w:themeColor="text2"/>
        </w:rPr>
        <w:t xml:space="preserve"> </w:t>
      </w:r>
      <w:r w:rsidRPr="006B55D8">
        <w:rPr>
          <w:rFonts w:eastAsia="Times New Roman"/>
        </w:rPr>
        <w:t xml:space="preserve">in_giris_2) </w:t>
      </w:r>
      <w:r w:rsidRPr="00EB31F6">
        <w:rPr>
          <w:rFonts w:eastAsia="Times New Roman"/>
          <w:b/>
          <w:color w:val="1F497D" w:themeColor="text2"/>
        </w:rPr>
        <w:t>or</w:t>
      </w:r>
      <w:r w:rsidRPr="00EB31F6">
        <w:rPr>
          <w:rFonts w:eastAsia="Times New Roman"/>
          <w:color w:val="1F497D" w:themeColor="text2"/>
        </w:rPr>
        <w:t xml:space="preserve"> </w:t>
      </w:r>
      <w:r w:rsidRPr="006B55D8">
        <w:rPr>
          <w:rFonts w:eastAsia="Times New Roman"/>
        </w:rPr>
        <w:t>in_giris_3;</w:t>
      </w:r>
      <w:r>
        <w:rPr>
          <w:rFonts w:eastAsia="Times New Roman"/>
        </w:rPr>
        <w:t xml:space="preserve">    </w:t>
      </w:r>
    </w:p>
    <w:p w14:paraId="7BD71819" w14:textId="77777777" w:rsidR="006B55D8" w:rsidRDefault="006B55D8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</w:p>
    <w:p w14:paraId="2D595C62" w14:textId="41C9FA2C" w:rsidR="00E11CC6" w:rsidRPr="00E11CC6" w:rsidRDefault="00D1487D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>
        <w:rPr>
          <w:rFonts w:eastAsia="Times New Roman"/>
        </w:rPr>
        <w:t xml:space="preserve">  </w:t>
      </w:r>
      <w:r w:rsidR="00E11CC6" w:rsidRPr="00EB31F6">
        <w:rPr>
          <w:rFonts w:eastAsia="Times New Roman"/>
          <w:b/>
          <w:color w:val="1F497D" w:themeColor="text2"/>
        </w:rPr>
        <w:t>end</w:t>
      </w:r>
      <w:r w:rsidR="00E11CC6" w:rsidRPr="00EB31F6">
        <w:rPr>
          <w:rFonts w:eastAsia="Times New Roman"/>
          <w:color w:val="1F497D" w:themeColor="text2"/>
        </w:rPr>
        <w:t xml:space="preserve"> </w:t>
      </w:r>
      <w:r w:rsidR="00E11CC6" w:rsidRPr="00E11CC6">
        <w:rPr>
          <w:rFonts w:eastAsia="Times New Roman"/>
        </w:rPr>
        <w:t>process process_etiketi;</w:t>
      </w:r>
    </w:p>
    <w:p w14:paraId="6C5259BE" w14:textId="5839E46E" w:rsidR="00E11CC6" w:rsidRPr="00E11CC6" w:rsidRDefault="00E11CC6" w:rsidP="007C42C7">
      <w:pPr>
        <w:pStyle w:val="KOD"/>
        <w:numPr>
          <w:ilvl w:val="0"/>
          <w:numId w:val="6"/>
        </w:numPr>
        <w:ind w:left="697" w:hanging="357"/>
        <w:rPr>
          <w:rFonts w:eastAsia="Times New Roman"/>
        </w:rPr>
      </w:pPr>
      <w:r w:rsidRPr="00EB31F6">
        <w:rPr>
          <w:rFonts w:eastAsia="Times New Roman"/>
          <w:b/>
          <w:color w:val="1F497D" w:themeColor="text2"/>
        </w:rPr>
        <w:t>end</w:t>
      </w:r>
      <w:r w:rsidRPr="00EB31F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Behavioral;</w:t>
      </w:r>
    </w:p>
    <w:p w14:paraId="7AC998A8" w14:textId="77777777" w:rsidR="00B85826" w:rsidRDefault="00B85826" w:rsidP="008967AA">
      <w:pPr>
        <w:ind w:firstLine="0"/>
      </w:pPr>
    </w:p>
    <w:p w14:paraId="35789B81" w14:textId="7AAAE0B0" w:rsidR="0023645D" w:rsidRDefault="00105BD0" w:rsidP="00D50D26">
      <w:pPr>
        <w:ind w:firstLine="0"/>
      </w:pPr>
      <w:r w:rsidRPr="00F45177">
        <w:t xml:space="preserve">Yukarıdaki verilen </w:t>
      </w:r>
      <w:r w:rsidR="001D3B9D" w:rsidRPr="00A40CC7">
        <w:rPr>
          <w:rFonts w:ascii="Courier New" w:hAnsi="Courier New" w:cs="Courier New"/>
          <w:b/>
        </w:rPr>
        <w:t>process_ornek_1</w:t>
      </w:r>
      <w:r w:rsidR="001D3B9D">
        <w:t xml:space="preserve"> varlı</w:t>
      </w:r>
      <w:r w:rsidR="00111158">
        <w:t>ğının</w:t>
      </w:r>
      <w:r w:rsidR="0023645D">
        <w:t xml:space="preserve"> ait örnek girişlerin ürettiği</w:t>
      </w:r>
      <w:r w:rsidR="0023645D" w:rsidRPr="00F45177">
        <w:t xml:space="preserve"> sonuçlar</w:t>
      </w:r>
      <w:r w:rsidR="00112192">
        <w:rPr>
          <w:rFonts w:cs="Times New Roman"/>
        </w:rPr>
        <w:t xml:space="preserve"> </w:t>
      </w:r>
      <w:r w:rsidR="00515D46">
        <w:rPr>
          <w:rFonts w:cs="Times New Roman"/>
        </w:rPr>
        <w:fldChar w:fldCharType="begin"/>
      </w:r>
      <w:r w:rsidR="00515D46">
        <w:rPr>
          <w:rFonts w:cs="Times New Roman"/>
        </w:rPr>
        <w:instrText xml:space="preserve"> REF _Ref400908272 \h </w:instrText>
      </w:r>
      <w:r w:rsidR="00515D46">
        <w:rPr>
          <w:rFonts w:cs="Times New Roman"/>
        </w:rPr>
      </w:r>
      <w:r w:rsidR="00515D46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1</w:t>
      </w:r>
      <w:r w:rsidR="00515D46">
        <w:rPr>
          <w:rFonts w:cs="Times New Roman"/>
        </w:rPr>
        <w:fldChar w:fldCharType="end"/>
      </w:r>
      <w:r w:rsidR="00C63611">
        <w:rPr>
          <w:rFonts w:cs="Times New Roman"/>
        </w:rPr>
        <w:t>’</w:t>
      </w:r>
      <w:r w:rsidR="00515D46">
        <w:rPr>
          <w:rFonts w:cs="Times New Roman"/>
        </w:rPr>
        <w:t>d</w:t>
      </w:r>
      <w:r w:rsidR="00C63611">
        <w:rPr>
          <w:rFonts w:cs="Times New Roman"/>
        </w:rPr>
        <w:t xml:space="preserve">e </w:t>
      </w:r>
      <w:r w:rsidR="00ED1811" w:rsidRPr="00F45177">
        <w:t xml:space="preserve">verilmiştir </w:t>
      </w:r>
      <w:r w:rsidR="0023645D" w:rsidRPr="00F45177">
        <w:t>ve</w:t>
      </w:r>
      <w:r w:rsidR="00515D46">
        <w:t xml:space="preserve"> </w:t>
      </w:r>
      <w:r w:rsidR="00757B8D">
        <w:fldChar w:fldCharType="begin"/>
      </w:r>
      <w:r w:rsidR="00757B8D">
        <w:instrText xml:space="preserve"> REF _Ref401082998 \h </w:instrText>
      </w:r>
      <w:r w:rsidR="00757B8D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1</w:t>
      </w:r>
      <w:r w:rsidR="00757B8D">
        <w:fldChar w:fldCharType="end"/>
      </w:r>
      <w:r w:rsidR="0023645D">
        <w:t>’de</w:t>
      </w:r>
      <w:r w:rsidR="0023645D" w:rsidRPr="00F45177">
        <w:t xml:space="preserve"> benzetim çıktısı</w:t>
      </w:r>
      <w:r w:rsidR="00ED1811">
        <w:t xml:space="preserve"> </w:t>
      </w:r>
      <w:r w:rsidR="00ED1811">
        <w:rPr>
          <w:rFonts w:cs="Times New Roman"/>
        </w:rPr>
        <w:t>gösterilmiştir</w:t>
      </w:r>
      <w:r w:rsidR="0023645D" w:rsidRPr="00F45177">
        <w:t>.</w:t>
      </w:r>
      <w:r w:rsidR="00170397">
        <w:t xml:space="preserve"> </w:t>
      </w:r>
      <w:r w:rsidR="00170397">
        <w:rPr>
          <w:rFonts w:cs="Times New Roman"/>
        </w:rPr>
        <w:fldChar w:fldCharType="begin"/>
      </w:r>
      <w:r w:rsidR="00170397">
        <w:rPr>
          <w:rFonts w:cs="Times New Roman"/>
        </w:rPr>
        <w:instrText xml:space="preserve"> REF _Ref400908272 \h </w:instrText>
      </w:r>
      <w:r w:rsidR="00170397">
        <w:rPr>
          <w:rFonts w:cs="Times New Roman"/>
        </w:rPr>
      </w:r>
      <w:r w:rsidR="00170397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1</w:t>
      </w:r>
      <w:r w:rsidR="00170397">
        <w:rPr>
          <w:rFonts w:cs="Times New Roman"/>
        </w:rPr>
        <w:fldChar w:fldCharType="end"/>
      </w:r>
      <w:r w:rsidR="00170397">
        <w:rPr>
          <w:rFonts w:cs="Times New Roman"/>
        </w:rPr>
        <w:t xml:space="preserve">’de </w:t>
      </w:r>
      <w:r w:rsidR="00ED1811">
        <w:rPr>
          <w:rFonts w:cs="Times New Roman"/>
        </w:rPr>
        <w:t xml:space="preserve">verilen </w:t>
      </w:r>
      <w:r w:rsidR="00E676A0">
        <w:rPr>
          <w:rFonts w:cs="Times New Roman"/>
        </w:rPr>
        <w:t>sonuçlarda:</w:t>
      </w:r>
    </w:p>
    <w:p w14:paraId="7FF384F8" w14:textId="242F92D1" w:rsidR="002E4E93" w:rsidRPr="00A75DDA" w:rsidRDefault="00400D16" w:rsidP="00A75DDA">
      <w:pPr>
        <w:ind w:firstLine="360"/>
        <w:rPr>
          <w:color w:val="FF0000"/>
        </w:rPr>
      </w:pPr>
      <w:r w:rsidRPr="00B34256">
        <w:t xml:space="preserve">1. </w:t>
      </w:r>
      <w:r w:rsidR="00AC1660" w:rsidRPr="00B34256">
        <w:t xml:space="preserve">adımda </w:t>
      </w:r>
      <w:r w:rsidRPr="00B34256">
        <w:t xml:space="preserve">hassasiyet listesinde bulunan tüm </w:t>
      </w:r>
      <w:r w:rsidR="00D43372">
        <w:t>giriş portlarında</w:t>
      </w:r>
      <w:r w:rsidR="00B037E0" w:rsidRPr="00B34256">
        <w:t xml:space="preserve"> değişim</w:t>
      </w:r>
      <w:r w:rsidR="00753245" w:rsidRPr="00B34256">
        <w:t xml:space="preserve"> meydana geldiğinden </w:t>
      </w:r>
      <w:r w:rsidR="00753245" w:rsidRPr="00A75DDA">
        <w:rPr>
          <w:rFonts w:ascii="Courier New" w:hAnsi="Courier New" w:cs="Courier New"/>
          <w:b/>
        </w:rPr>
        <w:t>process</w:t>
      </w:r>
      <w:r w:rsidR="00753245" w:rsidRPr="00B34256">
        <w:t xml:space="preserve"> aktif hale gelmektedir.</w:t>
      </w:r>
      <w:r w:rsidR="009836C2">
        <w:t xml:space="preserve"> </w:t>
      </w:r>
      <w:r w:rsidR="009836C2" w:rsidRPr="00E676A0">
        <w:rPr>
          <w:rFonts w:ascii="Courier New" w:hAnsi="Courier New" w:cs="Courier New"/>
          <w:b/>
        </w:rPr>
        <w:t>process</w:t>
      </w:r>
      <w:r w:rsidR="009836C2">
        <w:t xml:space="preserve">’in </w:t>
      </w:r>
      <w:r w:rsidR="00E676A0">
        <w:t>aktif hale gelmesi ile birlikte</w:t>
      </w:r>
      <w:r w:rsidR="00753245" w:rsidRPr="00B34256">
        <w:t xml:space="preserve"> </w:t>
      </w:r>
      <w:r w:rsidR="00C45721" w:rsidRPr="00A75DDA">
        <w:rPr>
          <w:rFonts w:ascii="Courier New" w:hAnsi="Courier New" w:cs="Courier New"/>
          <w:b/>
        </w:rPr>
        <w:t>out_</w:t>
      </w:r>
      <w:r w:rsidR="00DC19CB" w:rsidRPr="00A75DDA">
        <w:rPr>
          <w:rFonts w:ascii="Courier New" w:hAnsi="Courier New" w:cs="Courier New"/>
          <w:b/>
        </w:rPr>
        <w:t>cikis</w:t>
      </w:r>
      <w:r w:rsidR="00C45721" w:rsidRPr="000C47CD">
        <w:t xml:space="preserve"> </w:t>
      </w:r>
      <w:r w:rsidR="00AC1660" w:rsidRPr="000C47CD">
        <w:t>çıkış</w:t>
      </w:r>
      <w:r w:rsidR="00C45721" w:rsidRPr="000C47CD">
        <w:t xml:space="preserve"> portuna </w:t>
      </w:r>
      <w:r w:rsidR="00AC1660" w:rsidRPr="000C47CD">
        <w:t xml:space="preserve"> </w:t>
      </w:r>
      <w:r w:rsidR="001912A7" w:rsidRPr="000C47CD">
        <w:t>(</w:t>
      </w:r>
      <w:r w:rsidR="001912A7" w:rsidRPr="00A75DDA">
        <w:rPr>
          <w:rFonts w:ascii="Courier New" w:hAnsi="Courier New" w:cs="Courier New"/>
          <w:b/>
        </w:rPr>
        <w:t>0</w:t>
      </w:r>
      <w:r w:rsidR="001912A7" w:rsidRPr="000C47CD">
        <w:t xml:space="preserve"> </w:t>
      </w:r>
      <w:r w:rsidR="001912A7" w:rsidRPr="00A75DDA">
        <w:rPr>
          <w:rFonts w:ascii="Courier New" w:hAnsi="Courier New" w:cs="Courier New"/>
          <w:b/>
        </w:rPr>
        <w:t>and</w:t>
      </w:r>
      <w:r w:rsidR="001912A7" w:rsidRPr="000C47CD">
        <w:t xml:space="preserve"> </w:t>
      </w:r>
      <w:r w:rsidR="001912A7" w:rsidRPr="00A75DDA">
        <w:rPr>
          <w:rFonts w:ascii="Courier New" w:hAnsi="Courier New" w:cs="Courier New"/>
          <w:b/>
        </w:rPr>
        <w:t>1</w:t>
      </w:r>
      <w:r w:rsidR="001912A7" w:rsidRPr="000C47CD">
        <w:t xml:space="preserve">) </w:t>
      </w:r>
      <w:r w:rsidR="001912A7" w:rsidRPr="00A75DDA">
        <w:rPr>
          <w:rFonts w:ascii="Courier New" w:hAnsi="Courier New" w:cs="Courier New"/>
          <w:b/>
        </w:rPr>
        <w:t>or</w:t>
      </w:r>
      <w:r w:rsidR="001912A7" w:rsidRPr="000C47CD">
        <w:t xml:space="preserve"> </w:t>
      </w:r>
      <w:r w:rsidR="001912A7" w:rsidRPr="00A75DDA">
        <w:rPr>
          <w:rFonts w:ascii="Courier New" w:hAnsi="Courier New" w:cs="Courier New"/>
          <w:b/>
        </w:rPr>
        <w:t>1</w:t>
      </w:r>
      <w:r w:rsidR="001912A7" w:rsidRPr="000C47CD">
        <w:t xml:space="preserve"> işleminin sonucu </w:t>
      </w:r>
      <w:r w:rsidR="00AA550D">
        <w:t xml:space="preserve">atanmaktadır </w:t>
      </w:r>
      <w:r w:rsidR="002E4E93" w:rsidRPr="000C47CD">
        <w:t xml:space="preserve">ve </w:t>
      </w:r>
      <w:r w:rsidR="002E4E93" w:rsidRPr="00A75DDA">
        <w:rPr>
          <w:rFonts w:ascii="Courier New" w:hAnsi="Courier New" w:cs="Courier New"/>
          <w:b/>
        </w:rPr>
        <w:t>out_cikis</w:t>
      </w:r>
      <w:r w:rsidR="002E4E93" w:rsidRPr="000C47CD">
        <w:t xml:space="preserve"> çıkış portu değer</w:t>
      </w:r>
      <w:r w:rsidR="00F67A2A" w:rsidRPr="000C47CD">
        <w:t>i</w:t>
      </w:r>
      <w:r w:rsidR="002E4E93" w:rsidRPr="000C47CD">
        <w:t xml:space="preserve"> </w:t>
      </w:r>
      <w:r w:rsidR="002E4E93" w:rsidRPr="00A75DDA">
        <w:rPr>
          <w:rFonts w:ascii="Courier New" w:hAnsi="Courier New" w:cs="Courier New"/>
          <w:b/>
        </w:rPr>
        <w:t xml:space="preserve">‘1’ </w:t>
      </w:r>
      <w:r w:rsidR="002E4E93" w:rsidRPr="00A75DDA">
        <w:rPr>
          <w:rFonts w:cs="Times New Roman"/>
        </w:rPr>
        <w:t>olmaktadır</w:t>
      </w:r>
      <w:r w:rsidR="00C45721" w:rsidRPr="000C47CD">
        <w:t>.</w:t>
      </w:r>
      <w:r w:rsidR="00AC1660" w:rsidRPr="000C47CD">
        <w:t xml:space="preserve"> </w:t>
      </w:r>
    </w:p>
    <w:p w14:paraId="1FC501CA" w14:textId="36194DA0" w:rsidR="00A43FA3" w:rsidRPr="00A75DDA" w:rsidRDefault="00753245" w:rsidP="00A75DDA">
      <w:pPr>
        <w:ind w:firstLine="360"/>
        <w:rPr>
          <w:color w:val="FF0000"/>
        </w:rPr>
      </w:pPr>
      <w:r w:rsidRPr="00B34256">
        <w:t xml:space="preserve">2. adımda hassasiyet listesinde bulunan tüm </w:t>
      </w:r>
      <w:r w:rsidR="00BF1516">
        <w:t>giriş portlarında</w:t>
      </w:r>
      <w:r w:rsidRPr="00B34256">
        <w:t xml:space="preserve"> değişim meydana geldiğinden </w:t>
      </w:r>
      <w:r w:rsidRPr="00A75DDA">
        <w:rPr>
          <w:rFonts w:ascii="Courier New" w:hAnsi="Courier New" w:cs="Courier New"/>
          <w:b/>
        </w:rPr>
        <w:t>process</w:t>
      </w:r>
      <w:r w:rsidRPr="00B34256">
        <w:t xml:space="preserve"> aktif hale gelmektedir.</w:t>
      </w:r>
      <w:r w:rsidR="00E676A0">
        <w:t xml:space="preserve"> </w:t>
      </w:r>
      <w:r w:rsidR="00E676A0" w:rsidRPr="00E676A0">
        <w:rPr>
          <w:rFonts w:ascii="Courier New" w:hAnsi="Courier New" w:cs="Courier New"/>
          <w:b/>
        </w:rPr>
        <w:t>process</w:t>
      </w:r>
      <w:r w:rsidR="00E676A0">
        <w:t>’in aktif hale gelmesi ile birlikte</w:t>
      </w:r>
      <w:r w:rsidRPr="00B34256">
        <w:t xml:space="preserve"> </w:t>
      </w:r>
      <w:r w:rsidR="005B5433" w:rsidRPr="00A75DDA">
        <w:rPr>
          <w:rFonts w:ascii="Courier New" w:hAnsi="Courier New" w:cs="Courier New"/>
          <w:b/>
        </w:rPr>
        <w:t>out_cikis</w:t>
      </w:r>
      <w:r w:rsidR="005B5433" w:rsidRPr="000C47CD">
        <w:t xml:space="preserve"> çıkış portuna  (</w:t>
      </w:r>
      <w:r w:rsidR="005B5433" w:rsidRPr="00A75DDA">
        <w:rPr>
          <w:rFonts w:ascii="Courier New" w:hAnsi="Courier New" w:cs="Courier New"/>
          <w:b/>
        </w:rPr>
        <w:t>1</w:t>
      </w:r>
      <w:r w:rsidR="005B5433" w:rsidRPr="000C47CD">
        <w:t xml:space="preserve"> </w:t>
      </w:r>
      <w:r w:rsidR="005B5433" w:rsidRPr="00A75DDA">
        <w:rPr>
          <w:rFonts w:ascii="Courier New" w:hAnsi="Courier New" w:cs="Courier New"/>
          <w:b/>
        </w:rPr>
        <w:t>and</w:t>
      </w:r>
      <w:r w:rsidR="005B5433" w:rsidRPr="000C47CD">
        <w:t xml:space="preserve"> </w:t>
      </w:r>
      <w:r w:rsidR="005B5433" w:rsidRPr="00A75DDA">
        <w:rPr>
          <w:rFonts w:ascii="Courier New" w:hAnsi="Courier New" w:cs="Courier New"/>
          <w:b/>
        </w:rPr>
        <w:t>0</w:t>
      </w:r>
      <w:r w:rsidR="005B5433" w:rsidRPr="000C47CD">
        <w:t xml:space="preserve">) </w:t>
      </w:r>
      <w:r w:rsidR="005B5433" w:rsidRPr="00A75DDA">
        <w:rPr>
          <w:rFonts w:ascii="Courier New" w:hAnsi="Courier New" w:cs="Courier New"/>
          <w:b/>
        </w:rPr>
        <w:t>or</w:t>
      </w:r>
      <w:r w:rsidR="005B5433" w:rsidRPr="000C47CD">
        <w:t xml:space="preserve"> </w:t>
      </w:r>
      <w:r w:rsidR="005B5433" w:rsidRPr="00A75DDA">
        <w:rPr>
          <w:rFonts w:ascii="Courier New" w:hAnsi="Courier New" w:cs="Courier New"/>
          <w:b/>
        </w:rPr>
        <w:t>0</w:t>
      </w:r>
      <w:r w:rsidR="005B5433" w:rsidRPr="000C47CD">
        <w:t xml:space="preserve"> işleminin sonucu </w:t>
      </w:r>
      <w:r w:rsidR="009B3764">
        <w:t xml:space="preserve">atanmaktadır </w:t>
      </w:r>
      <w:r w:rsidR="005B5433" w:rsidRPr="000C47CD">
        <w:t xml:space="preserve">ve </w:t>
      </w:r>
      <w:r w:rsidR="005B5433" w:rsidRPr="00A75DDA">
        <w:rPr>
          <w:rFonts w:ascii="Courier New" w:hAnsi="Courier New" w:cs="Courier New"/>
          <w:b/>
        </w:rPr>
        <w:t>out_cikis</w:t>
      </w:r>
      <w:r w:rsidR="005B5433" w:rsidRPr="000C47CD">
        <w:t xml:space="preserve"> çıkış portu değeri </w:t>
      </w:r>
      <w:r w:rsidR="005B5433" w:rsidRPr="00A75DDA">
        <w:rPr>
          <w:rFonts w:ascii="Courier New" w:hAnsi="Courier New" w:cs="Courier New"/>
          <w:b/>
        </w:rPr>
        <w:t>‘</w:t>
      </w:r>
      <w:r w:rsidR="00DA2D50" w:rsidRPr="00A75DDA">
        <w:rPr>
          <w:rFonts w:ascii="Courier New" w:hAnsi="Courier New" w:cs="Courier New"/>
          <w:b/>
        </w:rPr>
        <w:t>0</w:t>
      </w:r>
      <w:r w:rsidR="005B5433" w:rsidRPr="00A75DDA">
        <w:rPr>
          <w:rFonts w:ascii="Courier New" w:hAnsi="Courier New" w:cs="Courier New"/>
          <w:b/>
        </w:rPr>
        <w:t xml:space="preserve">’ </w:t>
      </w:r>
      <w:r w:rsidR="005B5433" w:rsidRPr="00A75DDA">
        <w:rPr>
          <w:rFonts w:cs="Times New Roman"/>
        </w:rPr>
        <w:t>olmaktadır</w:t>
      </w:r>
      <w:r w:rsidR="005B5433" w:rsidRPr="000C47CD">
        <w:t>.</w:t>
      </w:r>
    </w:p>
    <w:p w14:paraId="509D3D5E" w14:textId="3AE90619" w:rsidR="008332D2" w:rsidRPr="00A75DDA" w:rsidRDefault="00775822" w:rsidP="00A75DDA">
      <w:pPr>
        <w:ind w:firstLine="360"/>
        <w:rPr>
          <w:color w:val="FF0000"/>
        </w:rPr>
      </w:pPr>
      <w:r w:rsidRPr="00B34256">
        <w:t xml:space="preserve">3. adımda hassasiyet listesinde bulunan </w:t>
      </w:r>
      <w:r w:rsidRPr="00A75DDA">
        <w:rPr>
          <w:rFonts w:ascii="Courier New" w:hAnsi="Courier New" w:cs="Courier New"/>
          <w:b/>
        </w:rPr>
        <w:t>in_giris_2</w:t>
      </w:r>
      <w:r w:rsidRPr="00B34256">
        <w:t xml:space="preserve"> </w:t>
      </w:r>
      <w:r w:rsidR="00BF1516">
        <w:t>giriş portunda</w:t>
      </w:r>
      <w:r w:rsidRPr="00B34256">
        <w:t xml:space="preserve"> değişim meydana geldiğinden </w:t>
      </w:r>
      <w:r w:rsidRPr="00A75DDA">
        <w:rPr>
          <w:rFonts w:ascii="Courier New" w:hAnsi="Courier New" w:cs="Courier New"/>
          <w:b/>
        </w:rPr>
        <w:t>process</w:t>
      </w:r>
      <w:r w:rsidRPr="00B34256">
        <w:t xml:space="preserve"> aktif hale gelmektedir</w:t>
      </w:r>
      <w:r w:rsidR="003944C7">
        <w:t>.</w:t>
      </w:r>
      <w:r w:rsidR="008332D2" w:rsidRPr="00A75DDA">
        <w:rPr>
          <w:rFonts w:ascii="Courier New" w:hAnsi="Courier New" w:cs="Courier New"/>
          <w:b/>
        </w:rPr>
        <w:t xml:space="preserve"> </w:t>
      </w:r>
      <w:r w:rsidR="007D5E9A" w:rsidRPr="00E676A0">
        <w:rPr>
          <w:rFonts w:ascii="Courier New" w:hAnsi="Courier New" w:cs="Courier New"/>
          <w:b/>
        </w:rPr>
        <w:t>process</w:t>
      </w:r>
      <w:r w:rsidR="007D5E9A">
        <w:t>’in aktif hale gelmesi ile birlikte</w:t>
      </w:r>
      <w:r w:rsidR="007D5E9A" w:rsidRPr="00A75DDA">
        <w:rPr>
          <w:rFonts w:ascii="Courier New" w:hAnsi="Courier New" w:cs="Courier New"/>
          <w:b/>
        </w:rPr>
        <w:t xml:space="preserve"> </w:t>
      </w:r>
      <w:r w:rsidR="008332D2" w:rsidRPr="00A75DDA">
        <w:rPr>
          <w:rFonts w:ascii="Courier New" w:hAnsi="Courier New" w:cs="Courier New"/>
          <w:b/>
        </w:rPr>
        <w:t>out_cikis</w:t>
      </w:r>
      <w:r w:rsidR="008332D2" w:rsidRPr="000C47CD">
        <w:t xml:space="preserve"> çıkış portuna  (</w:t>
      </w:r>
      <w:r w:rsidR="008332D2" w:rsidRPr="00A75DDA">
        <w:rPr>
          <w:rFonts w:ascii="Courier New" w:hAnsi="Courier New" w:cs="Courier New"/>
          <w:b/>
        </w:rPr>
        <w:t>1</w:t>
      </w:r>
      <w:r w:rsidR="008332D2" w:rsidRPr="000C47CD">
        <w:t xml:space="preserve"> </w:t>
      </w:r>
      <w:r w:rsidR="008332D2" w:rsidRPr="00A75DDA">
        <w:rPr>
          <w:rFonts w:ascii="Courier New" w:hAnsi="Courier New" w:cs="Courier New"/>
          <w:b/>
        </w:rPr>
        <w:t>and</w:t>
      </w:r>
      <w:r w:rsidR="008332D2" w:rsidRPr="000C47CD">
        <w:t xml:space="preserve"> </w:t>
      </w:r>
      <w:r w:rsidR="008332D2" w:rsidRPr="00A75DDA">
        <w:rPr>
          <w:rFonts w:ascii="Courier New" w:hAnsi="Courier New" w:cs="Courier New"/>
          <w:b/>
        </w:rPr>
        <w:t>1</w:t>
      </w:r>
      <w:r w:rsidR="008332D2" w:rsidRPr="000C47CD">
        <w:t xml:space="preserve">) </w:t>
      </w:r>
      <w:r w:rsidR="008332D2" w:rsidRPr="00A75DDA">
        <w:rPr>
          <w:rFonts w:ascii="Courier New" w:hAnsi="Courier New" w:cs="Courier New"/>
          <w:b/>
        </w:rPr>
        <w:t>or</w:t>
      </w:r>
      <w:r w:rsidR="008332D2" w:rsidRPr="000C47CD">
        <w:t xml:space="preserve"> </w:t>
      </w:r>
      <w:r w:rsidR="008332D2" w:rsidRPr="00A75DDA">
        <w:rPr>
          <w:rFonts w:ascii="Courier New" w:hAnsi="Courier New" w:cs="Courier New"/>
          <w:b/>
        </w:rPr>
        <w:t>0</w:t>
      </w:r>
      <w:r w:rsidR="008332D2" w:rsidRPr="000C47CD">
        <w:t xml:space="preserve"> işleminin sonucu</w:t>
      </w:r>
      <w:r w:rsidR="00BF1516">
        <w:t xml:space="preserve"> atanmaktadır</w:t>
      </w:r>
      <w:r w:rsidR="008332D2" w:rsidRPr="000C47CD">
        <w:t xml:space="preserve"> ve </w:t>
      </w:r>
      <w:r w:rsidR="008332D2" w:rsidRPr="00A75DDA">
        <w:rPr>
          <w:rFonts w:ascii="Courier New" w:hAnsi="Courier New" w:cs="Courier New"/>
          <w:b/>
        </w:rPr>
        <w:t>out_cikis</w:t>
      </w:r>
      <w:r w:rsidR="008332D2" w:rsidRPr="000C47CD">
        <w:t xml:space="preserve"> çıkış portu değeri </w:t>
      </w:r>
      <w:r w:rsidR="008332D2" w:rsidRPr="00A75DDA">
        <w:rPr>
          <w:rFonts w:ascii="Courier New" w:hAnsi="Courier New" w:cs="Courier New"/>
          <w:b/>
        </w:rPr>
        <w:t xml:space="preserve">‘1’ </w:t>
      </w:r>
      <w:r w:rsidR="008332D2" w:rsidRPr="00A75DDA">
        <w:rPr>
          <w:rFonts w:cs="Times New Roman"/>
        </w:rPr>
        <w:t>olmaktadır</w:t>
      </w:r>
      <w:r w:rsidR="008332D2" w:rsidRPr="000C47CD">
        <w:t xml:space="preserve">. </w:t>
      </w:r>
    </w:p>
    <w:p w14:paraId="76F33DE4" w14:textId="170030F8" w:rsidR="002E4E93" w:rsidRPr="00A75DDA" w:rsidRDefault="006D34A0" w:rsidP="00A75DDA">
      <w:pPr>
        <w:ind w:firstLine="360"/>
        <w:rPr>
          <w:color w:val="FF0000"/>
        </w:rPr>
      </w:pPr>
      <w:r w:rsidRPr="00B34256">
        <w:t xml:space="preserve">4. adımda hassasiyet listesinde bulunan </w:t>
      </w:r>
      <w:r w:rsidRPr="00A75DDA">
        <w:rPr>
          <w:rFonts w:ascii="Courier New" w:hAnsi="Courier New" w:cs="Courier New"/>
          <w:b/>
        </w:rPr>
        <w:t>in_giris_1</w:t>
      </w:r>
      <w:r w:rsidRPr="00B34256">
        <w:t xml:space="preserve"> </w:t>
      </w:r>
      <w:r w:rsidR="00BF1516">
        <w:t>giriş portunda</w:t>
      </w:r>
      <w:r w:rsidRPr="00B34256">
        <w:t xml:space="preserve"> değişim meydana geldiğinden </w:t>
      </w:r>
      <w:r w:rsidRPr="00A75DDA">
        <w:rPr>
          <w:rFonts w:ascii="Courier New" w:hAnsi="Courier New" w:cs="Courier New"/>
          <w:b/>
        </w:rPr>
        <w:t>process</w:t>
      </w:r>
      <w:r w:rsidRPr="00B34256">
        <w:t xml:space="preserve"> aktif hale gelmektedir. </w:t>
      </w:r>
      <w:r w:rsidR="00CB1E72" w:rsidRPr="00E676A0">
        <w:rPr>
          <w:rFonts w:ascii="Courier New" w:hAnsi="Courier New" w:cs="Courier New"/>
          <w:b/>
        </w:rPr>
        <w:t>process</w:t>
      </w:r>
      <w:r w:rsidR="00CB1E72">
        <w:t>’in aktif hale gelmesi ile birlikte</w:t>
      </w:r>
      <w:r w:rsidR="00CB1E72" w:rsidRPr="00A75DDA">
        <w:rPr>
          <w:rFonts w:ascii="Courier New" w:hAnsi="Courier New" w:cs="Courier New"/>
          <w:b/>
        </w:rPr>
        <w:t xml:space="preserve"> </w:t>
      </w:r>
      <w:r w:rsidR="00BD7005" w:rsidRPr="00A75DDA">
        <w:rPr>
          <w:rFonts w:ascii="Courier New" w:hAnsi="Courier New" w:cs="Courier New"/>
          <w:b/>
        </w:rPr>
        <w:t>out_cikis</w:t>
      </w:r>
      <w:r w:rsidR="00BD7005" w:rsidRPr="000C47CD">
        <w:t xml:space="preserve"> çıkış portuna  (</w:t>
      </w:r>
      <w:r w:rsidR="00BD7005" w:rsidRPr="00A75DDA">
        <w:rPr>
          <w:rFonts w:ascii="Courier New" w:hAnsi="Courier New" w:cs="Courier New"/>
          <w:b/>
        </w:rPr>
        <w:t>0</w:t>
      </w:r>
      <w:r w:rsidR="00BD7005" w:rsidRPr="000C47CD">
        <w:t xml:space="preserve"> </w:t>
      </w:r>
      <w:r w:rsidR="00BD7005" w:rsidRPr="00A75DDA">
        <w:rPr>
          <w:rFonts w:ascii="Courier New" w:hAnsi="Courier New" w:cs="Courier New"/>
          <w:b/>
        </w:rPr>
        <w:t>and</w:t>
      </w:r>
      <w:r w:rsidR="00BD7005" w:rsidRPr="000C47CD">
        <w:t xml:space="preserve"> </w:t>
      </w:r>
      <w:r w:rsidR="00BD7005" w:rsidRPr="00A75DDA">
        <w:rPr>
          <w:rFonts w:ascii="Courier New" w:hAnsi="Courier New" w:cs="Courier New"/>
          <w:b/>
        </w:rPr>
        <w:t>1</w:t>
      </w:r>
      <w:r w:rsidR="00BD7005" w:rsidRPr="000C47CD">
        <w:t xml:space="preserve">) </w:t>
      </w:r>
      <w:r w:rsidR="00BD7005" w:rsidRPr="00A75DDA">
        <w:rPr>
          <w:rFonts w:ascii="Courier New" w:hAnsi="Courier New" w:cs="Courier New"/>
          <w:b/>
        </w:rPr>
        <w:t>or</w:t>
      </w:r>
      <w:r w:rsidR="00BD7005" w:rsidRPr="000C47CD">
        <w:t xml:space="preserve"> </w:t>
      </w:r>
      <w:r w:rsidR="00BD7005" w:rsidRPr="00A75DDA">
        <w:rPr>
          <w:rFonts w:ascii="Courier New" w:hAnsi="Courier New" w:cs="Courier New"/>
          <w:b/>
        </w:rPr>
        <w:t>0</w:t>
      </w:r>
      <w:r w:rsidR="00BD7005" w:rsidRPr="000C47CD">
        <w:t xml:space="preserve"> işleminin sonucu</w:t>
      </w:r>
      <w:r w:rsidR="00BF1516">
        <w:t xml:space="preserve"> atanmaktadır</w:t>
      </w:r>
      <w:r w:rsidR="00BD7005" w:rsidRPr="000C47CD">
        <w:t xml:space="preserve"> ve </w:t>
      </w:r>
      <w:r w:rsidR="00BD7005" w:rsidRPr="00A75DDA">
        <w:rPr>
          <w:rFonts w:ascii="Courier New" w:hAnsi="Courier New" w:cs="Courier New"/>
          <w:b/>
        </w:rPr>
        <w:t>out_cikis</w:t>
      </w:r>
      <w:r w:rsidR="00BD7005" w:rsidRPr="000C47CD">
        <w:t xml:space="preserve"> çıkış portu değeri </w:t>
      </w:r>
      <w:r w:rsidR="00BD7005" w:rsidRPr="00A75DDA">
        <w:rPr>
          <w:rFonts w:ascii="Courier New" w:hAnsi="Courier New" w:cs="Courier New"/>
          <w:b/>
        </w:rPr>
        <w:t xml:space="preserve">‘0’ </w:t>
      </w:r>
      <w:r w:rsidR="00BD7005" w:rsidRPr="00A75DDA">
        <w:rPr>
          <w:rFonts w:cs="Times New Roman"/>
        </w:rPr>
        <w:t>olmaktadır</w:t>
      </w:r>
      <w:r w:rsidR="00BD7005" w:rsidRPr="000C47CD">
        <w:t>.</w:t>
      </w:r>
    </w:p>
    <w:p w14:paraId="61680654" w14:textId="419D0B40" w:rsidR="003944C7" w:rsidRPr="00801347" w:rsidRDefault="006D34A0" w:rsidP="00801347">
      <w:pPr>
        <w:ind w:firstLine="360"/>
        <w:rPr>
          <w:color w:val="FF0000"/>
        </w:rPr>
      </w:pPr>
      <w:r w:rsidRPr="00030B93">
        <w:lastRenderedPageBreak/>
        <w:t xml:space="preserve">5. adımda hassasiyet listesinde bulunan tüm </w:t>
      </w:r>
      <w:r w:rsidR="00FB15DA">
        <w:t>giriş portunda</w:t>
      </w:r>
      <w:r w:rsidRPr="00030B93">
        <w:t xml:space="preserve"> değişim meydana geldiğinden </w:t>
      </w:r>
      <w:r w:rsidRPr="00801347">
        <w:rPr>
          <w:rFonts w:ascii="Courier New" w:hAnsi="Courier New" w:cs="Courier New"/>
          <w:b/>
        </w:rPr>
        <w:t>process</w:t>
      </w:r>
      <w:r w:rsidRPr="00030B93">
        <w:t xml:space="preserve"> aktif hale gelmektedir. </w:t>
      </w:r>
      <w:r w:rsidR="00DE7F74" w:rsidRPr="00E676A0">
        <w:rPr>
          <w:rFonts w:ascii="Courier New" w:hAnsi="Courier New" w:cs="Courier New"/>
          <w:b/>
        </w:rPr>
        <w:t>process</w:t>
      </w:r>
      <w:r w:rsidR="00DE7F74">
        <w:t>’in aktif hale gelmesi ile birlikte</w:t>
      </w:r>
      <w:r w:rsidR="00DE7F74" w:rsidRPr="00801347">
        <w:rPr>
          <w:rFonts w:ascii="Courier New" w:hAnsi="Courier New" w:cs="Courier New"/>
          <w:b/>
        </w:rPr>
        <w:t xml:space="preserve"> </w:t>
      </w:r>
      <w:r w:rsidR="003944C7" w:rsidRPr="00801347">
        <w:rPr>
          <w:rFonts w:ascii="Courier New" w:hAnsi="Courier New" w:cs="Courier New"/>
          <w:b/>
        </w:rPr>
        <w:t>out_cikis</w:t>
      </w:r>
      <w:r w:rsidR="003944C7" w:rsidRPr="000C47CD">
        <w:t xml:space="preserve"> çıkış portuna  (</w:t>
      </w:r>
      <w:r w:rsidR="003944C7" w:rsidRPr="00801347">
        <w:rPr>
          <w:rFonts w:ascii="Courier New" w:hAnsi="Courier New" w:cs="Courier New"/>
          <w:b/>
        </w:rPr>
        <w:t>1</w:t>
      </w:r>
      <w:r w:rsidR="003944C7" w:rsidRPr="000C47CD">
        <w:t xml:space="preserve"> </w:t>
      </w:r>
      <w:r w:rsidR="003944C7" w:rsidRPr="00801347">
        <w:rPr>
          <w:rFonts w:ascii="Courier New" w:hAnsi="Courier New" w:cs="Courier New"/>
          <w:b/>
        </w:rPr>
        <w:t>and</w:t>
      </w:r>
      <w:r w:rsidR="003944C7" w:rsidRPr="000C47CD">
        <w:t xml:space="preserve"> </w:t>
      </w:r>
      <w:r w:rsidR="004011D6" w:rsidRPr="00801347">
        <w:rPr>
          <w:rFonts w:ascii="Courier New" w:hAnsi="Courier New" w:cs="Courier New"/>
          <w:b/>
        </w:rPr>
        <w:t>0</w:t>
      </w:r>
      <w:r w:rsidR="003944C7" w:rsidRPr="000C47CD">
        <w:t xml:space="preserve">) </w:t>
      </w:r>
      <w:r w:rsidR="003944C7" w:rsidRPr="00801347">
        <w:rPr>
          <w:rFonts w:ascii="Courier New" w:hAnsi="Courier New" w:cs="Courier New"/>
          <w:b/>
        </w:rPr>
        <w:t>or</w:t>
      </w:r>
      <w:r w:rsidR="003944C7" w:rsidRPr="000C47CD">
        <w:t xml:space="preserve"> </w:t>
      </w:r>
      <w:r w:rsidR="004011D6" w:rsidRPr="00801347">
        <w:rPr>
          <w:rFonts w:ascii="Courier New" w:hAnsi="Courier New" w:cs="Courier New"/>
          <w:b/>
        </w:rPr>
        <w:t>1</w:t>
      </w:r>
      <w:r w:rsidR="003944C7" w:rsidRPr="000C47CD">
        <w:t xml:space="preserve"> işleminin sonucu </w:t>
      </w:r>
      <w:r w:rsidR="00FB15DA">
        <w:t xml:space="preserve">atanmaktadır </w:t>
      </w:r>
      <w:r w:rsidR="003944C7" w:rsidRPr="000C47CD">
        <w:t xml:space="preserve">ve </w:t>
      </w:r>
      <w:r w:rsidR="003944C7" w:rsidRPr="00801347">
        <w:rPr>
          <w:rFonts w:ascii="Courier New" w:hAnsi="Courier New" w:cs="Courier New"/>
          <w:b/>
        </w:rPr>
        <w:t>out_cikis</w:t>
      </w:r>
      <w:r w:rsidR="003944C7" w:rsidRPr="000C47CD">
        <w:t xml:space="preserve"> çıkış portu değeri </w:t>
      </w:r>
      <w:r w:rsidR="003944C7" w:rsidRPr="00801347">
        <w:rPr>
          <w:rFonts w:ascii="Courier New" w:hAnsi="Courier New" w:cs="Courier New"/>
          <w:b/>
        </w:rPr>
        <w:t xml:space="preserve">‘1’ </w:t>
      </w:r>
      <w:r w:rsidR="003944C7" w:rsidRPr="00801347">
        <w:rPr>
          <w:rFonts w:cs="Times New Roman"/>
        </w:rPr>
        <w:t>olmaktadır</w:t>
      </w:r>
      <w:r w:rsidR="003944C7" w:rsidRPr="000C47CD">
        <w:t xml:space="preserve">. </w:t>
      </w:r>
    </w:p>
    <w:p w14:paraId="25957371" w14:textId="77777777" w:rsidR="000231DA" w:rsidRDefault="000231DA" w:rsidP="00D50D26">
      <w:pPr>
        <w:ind w:firstLine="0"/>
      </w:pPr>
    </w:p>
    <w:p w14:paraId="7AAFDDB2" w14:textId="3C42FD5B" w:rsidR="00105BD0" w:rsidRPr="00F45177" w:rsidRDefault="00DB63C8" w:rsidP="001D3B9D">
      <w:pPr>
        <w:pStyle w:val="ResimYazs"/>
      </w:pPr>
      <w:bookmarkStart w:id="3" w:name="_Ref400908272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 w:rsidR="00E04FB7">
        <w:noBreakHyphen/>
      </w:r>
      <w:fldSimple w:instr=" SEQ Tablo \* ARABIC \s 1 ">
        <w:r w:rsidR="00D266EE">
          <w:rPr>
            <w:noProof/>
          </w:rPr>
          <w:t>1</w:t>
        </w:r>
      </w:fldSimple>
      <w:bookmarkEnd w:id="3"/>
      <w:r>
        <w:t xml:space="preserve"> process_ornek_1 varlığının ilgili girişlere ait ürettiği çıkış değerleri</w:t>
      </w:r>
    </w:p>
    <w:tbl>
      <w:tblPr>
        <w:tblStyle w:val="KlavuzuTablo4-Vurgu61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580"/>
        <w:gridCol w:w="1580"/>
        <w:gridCol w:w="2249"/>
        <w:gridCol w:w="2090"/>
      </w:tblGrid>
      <w:tr w:rsidR="004653F9" w:rsidRPr="00F45177" w14:paraId="205C7180" w14:textId="77777777" w:rsidTr="0046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auto"/>
          </w:tcPr>
          <w:p w14:paraId="524CABE2" w14:textId="77777777" w:rsidR="004653F9" w:rsidRDefault="004653F9" w:rsidP="004D4DDC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580" w:type="dxa"/>
            <w:tcBorders>
              <w:left w:val="single" w:sz="4" w:space="0" w:color="FABF8F" w:themeColor="accent6" w:themeTint="99"/>
            </w:tcBorders>
          </w:tcPr>
          <w:p w14:paraId="47D8FBC9" w14:textId="38528F35" w:rsidR="004653F9" w:rsidRPr="00DA5117" w:rsidRDefault="004653F9" w:rsidP="006E6A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gramStart"/>
            <w:r>
              <w:rPr>
                <w:rFonts w:ascii="Courier New" w:hAnsi="Courier New" w:cs="Courier New"/>
              </w:rPr>
              <w:t>in</w:t>
            </w:r>
            <w:proofErr w:type="gramEnd"/>
            <w:r>
              <w:rPr>
                <w:rFonts w:ascii="Courier New" w:hAnsi="Courier New" w:cs="Courier New"/>
              </w:rPr>
              <w:t>_giris</w:t>
            </w:r>
            <w:r w:rsidRPr="00DA5117">
              <w:rPr>
                <w:rFonts w:ascii="Courier New" w:hAnsi="Courier New" w:cs="Courier New"/>
              </w:rPr>
              <w:t>_1</w:t>
            </w:r>
          </w:p>
        </w:tc>
        <w:tc>
          <w:tcPr>
            <w:tcW w:w="1580" w:type="dxa"/>
          </w:tcPr>
          <w:p w14:paraId="6A402D40" w14:textId="589106B7" w:rsidR="004653F9" w:rsidRPr="00DA5117" w:rsidRDefault="004653F9" w:rsidP="006E6A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gramStart"/>
            <w:r>
              <w:rPr>
                <w:rFonts w:ascii="Courier New" w:hAnsi="Courier New" w:cs="Courier New"/>
              </w:rPr>
              <w:t>in</w:t>
            </w:r>
            <w:proofErr w:type="gramEnd"/>
            <w:r>
              <w:rPr>
                <w:rFonts w:ascii="Courier New" w:hAnsi="Courier New" w:cs="Courier New"/>
              </w:rPr>
              <w:t>_giris</w:t>
            </w:r>
            <w:r w:rsidRPr="00DA5117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249" w:type="dxa"/>
          </w:tcPr>
          <w:p w14:paraId="3B14EB48" w14:textId="00E61FD2" w:rsidR="004653F9" w:rsidRPr="00DA5117" w:rsidRDefault="00160BF9" w:rsidP="00160BF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gramStart"/>
            <w:r>
              <w:rPr>
                <w:rFonts w:ascii="Courier New" w:hAnsi="Courier New" w:cs="Courier New"/>
              </w:rPr>
              <w:t>in</w:t>
            </w:r>
            <w:proofErr w:type="gramEnd"/>
            <w:r>
              <w:rPr>
                <w:rFonts w:ascii="Courier New" w:hAnsi="Courier New" w:cs="Courier New"/>
              </w:rPr>
              <w:t>_giris</w:t>
            </w:r>
            <w:r w:rsidRPr="00DA5117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090" w:type="dxa"/>
          </w:tcPr>
          <w:p w14:paraId="2C930CBD" w14:textId="38D50799" w:rsidR="004653F9" w:rsidRPr="00DA5117" w:rsidRDefault="004653F9" w:rsidP="006E6A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</w:rPr>
              <w:t>out_</w:t>
            </w:r>
            <w:r w:rsidR="00310A1A">
              <w:rPr>
                <w:rFonts w:ascii="Courier New" w:hAnsi="Courier New" w:cs="Courier New"/>
              </w:rPr>
              <w:t>cikis</w:t>
            </w:r>
          </w:p>
        </w:tc>
      </w:tr>
      <w:tr w:rsidR="004653F9" w:rsidRPr="00F45177" w14:paraId="3BA2173A" w14:textId="77777777" w:rsidTr="0046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single" w:sz="4" w:space="0" w:color="FABF8F" w:themeColor="accent6" w:themeTint="99"/>
            </w:tcBorders>
          </w:tcPr>
          <w:p w14:paraId="3B7F0249" w14:textId="0CBF92EF" w:rsidR="004653F9" w:rsidRPr="00C45721" w:rsidRDefault="004653F9" w:rsidP="00FF3117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1</w:t>
            </w:r>
          </w:p>
        </w:tc>
        <w:tc>
          <w:tcPr>
            <w:tcW w:w="1580" w:type="dxa"/>
          </w:tcPr>
          <w:p w14:paraId="157AEFE1" w14:textId="626AEFD1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580" w:type="dxa"/>
          </w:tcPr>
          <w:p w14:paraId="28513CF1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249" w:type="dxa"/>
          </w:tcPr>
          <w:p w14:paraId="4F9BB7DA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090" w:type="dxa"/>
          </w:tcPr>
          <w:p w14:paraId="23E8F8EB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</w:tr>
      <w:tr w:rsidR="004653F9" w:rsidRPr="00F45177" w14:paraId="01950A75" w14:textId="77777777" w:rsidTr="004653F9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75CAB99F" w14:textId="2C748FBA" w:rsidR="004653F9" w:rsidRPr="00C45721" w:rsidRDefault="004653F9" w:rsidP="00FF3117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2</w:t>
            </w:r>
          </w:p>
        </w:tc>
        <w:tc>
          <w:tcPr>
            <w:tcW w:w="1580" w:type="dxa"/>
          </w:tcPr>
          <w:p w14:paraId="5461ED54" w14:textId="128790CD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580" w:type="dxa"/>
          </w:tcPr>
          <w:p w14:paraId="4BDA8083" w14:textId="77777777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249" w:type="dxa"/>
          </w:tcPr>
          <w:p w14:paraId="188108FE" w14:textId="77777777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090" w:type="dxa"/>
          </w:tcPr>
          <w:p w14:paraId="2942C53A" w14:textId="2AF0363F" w:rsidR="004653F9" w:rsidRPr="00C45721" w:rsidRDefault="00EE3442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</w:tr>
      <w:tr w:rsidR="004653F9" w:rsidRPr="00F45177" w14:paraId="79464BC7" w14:textId="77777777" w:rsidTr="0046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1D8AB322" w14:textId="0EBA8F31" w:rsidR="004653F9" w:rsidRPr="00C45721" w:rsidRDefault="004653F9" w:rsidP="00FF3117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3</w:t>
            </w:r>
          </w:p>
        </w:tc>
        <w:tc>
          <w:tcPr>
            <w:tcW w:w="1580" w:type="dxa"/>
          </w:tcPr>
          <w:p w14:paraId="4DBEC973" w14:textId="7D400EF4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580" w:type="dxa"/>
          </w:tcPr>
          <w:p w14:paraId="2B431B4B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249" w:type="dxa"/>
          </w:tcPr>
          <w:p w14:paraId="487ADB5F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090" w:type="dxa"/>
          </w:tcPr>
          <w:p w14:paraId="2C3E9E29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</w:tr>
      <w:tr w:rsidR="004653F9" w:rsidRPr="00F45177" w14:paraId="5F908F68" w14:textId="77777777" w:rsidTr="004653F9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3D25BA68" w14:textId="2613FC41" w:rsidR="004653F9" w:rsidRPr="00C45721" w:rsidRDefault="004653F9" w:rsidP="00FF3117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4</w:t>
            </w:r>
          </w:p>
        </w:tc>
        <w:tc>
          <w:tcPr>
            <w:tcW w:w="1580" w:type="dxa"/>
          </w:tcPr>
          <w:p w14:paraId="18D61D09" w14:textId="6D06E901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580" w:type="dxa"/>
          </w:tcPr>
          <w:p w14:paraId="6924B2F7" w14:textId="77777777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249" w:type="dxa"/>
          </w:tcPr>
          <w:p w14:paraId="3FF29F9F" w14:textId="77777777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090" w:type="dxa"/>
          </w:tcPr>
          <w:p w14:paraId="59E27432" w14:textId="77777777" w:rsidR="004653F9" w:rsidRPr="00C45721" w:rsidRDefault="004653F9" w:rsidP="00FF3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</w:tr>
      <w:tr w:rsidR="004653F9" w:rsidRPr="00F45177" w14:paraId="3A532EB3" w14:textId="77777777" w:rsidTr="0046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51037580" w14:textId="67C11EF4" w:rsidR="004653F9" w:rsidRPr="00C45721" w:rsidRDefault="004653F9" w:rsidP="00FF3117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5</w:t>
            </w:r>
          </w:p>
        </w:tc>
        <w:tc>
          <w:tcPr>
            <w:tcW w:w="1580" w:type="dxa"/>
          </w:tcPr>
          <w:p w14:paraId="47DA828A" w14:textId="6B6D091C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580" w:type="dxa"/>
          </w:tcPr>
          <w:p w14:paraId="24CEC858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249" w:type="dxa"/>
          </w:tcPr>
          <w:p w14:paraId="2BE89423" w14:textId="77777777" w:rsidR="004653F9" w:rsidRPr="00C45721" w:rsidRDefault="004653F9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C4572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090" w:type="dxa"/>
          </w:tcPr>
          <w:p w14:paraId="1487D716" w14:textId="14E7B099" w:rsidR="004653F9" w:rsidRPr="00C45721" w:rsidRDefault="00EE3442" w:rsidP="00FF3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</w:tr>
    </w:tbl>
    <w:p w14:paraId="24335C5A" w14:textId="77777777" w:rsidR="00105BD0" w:rsidRDefault="00105BD0" w:rsidP="00105BD0"/>
    <w:p w14:paraId="1DB27030" w14:textId="77777777" w:rsidR="00EE3442" w:rsidRPr="00F45177" w:rsidRDefault="00EE3442" w:rsidP="00105BD0"/>
    <w:p w14:paraId="078C0074" w14:textId="5806A04D" w:rsidR="00EE3442" w:rsidRDefault="00EE3442" w:rsidP="00660B1C">
      <w:pPr>
        <w:ind w:firstLin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11408F94" wp14:editId="7DA77EA5">
            <wp:extent cx="5760720" cy="10934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C87" w14:textId="5FF86AFA" w:rsidR="0023523D" w:rsidRDefault="0023523D" w:rsidP="0023523D">
      <w:pPr>
        <w:pStyle w:val="ResimYazs"/>
      </w:pPr>
      <w:bookmarkStart w:id="4" w:name="_Ref401082998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1</w:t>
        </w:r>
      </w:fldSimple>
      <w:bookmarkEnd w:id="4"/>
      <w:r>
        <w:t xml:space="preserve"> </w:t>
      </w:r>
      <w:r w:rsidR="0057771D">
        <w:t xml:space="preserve">process_ornek_1 </w:t>
      </w:r>
      <w:r>
        <w:t>varlığı benzetim çıktısı</w:t>
      </w:r>
    </w:p>
    <w:p w14:paraId="20FA129F" w14:textId="77777777" w:rsidR="00EE3442" w:rsidRDefault="00EE3442" w:rsidP="00660B1C">
      <w:pPr>
        <w:ind w:firstLine="0"/>
        <w:rPr>
          <w:rFonts w:ascii="Courier New" w:hAnsi="Courier New" w:cs="Courier New"/>
          <w:b/>
        </w:rPr>
      </w:pPr>
    </w:p>
    <w:p w14:paraId="7455DF5C" w14:textId="2313B9B8" w:rsidR="00660B1C" w:rsidRDefault="000C4204" w:rsidP="00660B1C">
      <w:pPr>
        <w:ind w:firstLine="0"/>
      </w:pPr>
      <w:r>
        <w:rPr>
          <w:rFonts w:ascii="Courier New" w:hAnsi="Courier New" w:cs="Courier New"/>
          <w:b/>
        </w:rPr>
        <w:t xml:space="preserve">Örnek </w:t>
      </w:r>
      <w:proofErr w:type="gramStart"/>
      <w:r>
        <w:rPr>
          <w:rFonts w:ascii="Courier New" w:hAnsi="Courier New" w:cs="Courier New"/>
          <w:b/>
        </w:rPr>
        <w:t>8</w:t>
      </w:r>
      <w:r w:rsidR="00E04A75">
        <w:rPr>
          <w:rFonts w:ascii="Courier New" w:hAnsi="Courier New" w:cs="Courier New"/>
          <w:b/>
        </w:rPr>
        <w:t>.2</w:t>
      </w:r>
      <w:proofErr w:type="gramEnd"/>
      <w:r w:rsidR="00383EC2">
        <w:rPr>
          <w:rFonts w:ascii="Courier New" w:hAnsi="Courier New" w:cs="Courier New"/>
          <w:b/>
        </w:rPr>
        <w:t xml:space="preserve">: </w:t>
      </w:r>
      <w:r w:rsidR="00857EBB">
        <w:t>Aşağıda h</w:t>
      </w:r>
      <w:r w:rsidR="00C74A68">
        <w:t xml:space="preserve">assasiyet listesinde tek </w:t>
      </w:r>
      <w:r w:rsidR="005A788C">
        <w:t>değişkenin</w:t>
      </w:r>
      <w:r w:rsidR="00C74A68">
        <w:t xml:space="preserve"> bulun</w:t>
      </w:r>
      <w:r w:rsidR="009F739E">
        <w:t>duğu</w:t>
      </w:r>
      <w:r w:rsidR="00C74A68">
        <w:t xml:space="preserve"> </w:t>
      </w:r>
      <w:r w:rsidR="00660B1C" w:rsidRPr="00D55DE6">
        <w:rPr>
          <w:rFonts w:ascii="Courier New" w:hAnsi="Courier New" w:cs="Courier New"/>
          <w:b/>
        </w:rPr>
        <w:t>process_ornek_</w:t>
      </w:r>
      <w:r w:rsidR="00660B1C">
        <w:rPr>
          <w:rFonts w:ascii="Courier New" w:hAnsi="Courier New" w:cs="Courier New"/>
          <w:b/>
        </w:rPr>
        <w:t>2</w:t>
      </w:r>
      <w:r w:rsidR="00660B1C" w:rsidRPr="00D55DE6">
        <w:rPr>
          <w:rFonts w:ascii="Courier New" w:hAnsi="Courier New" w:cs="Courier New"/>
          <w:b/>
        </w:rPr>
        <w:t>.vhd</w:t>
      </w:r>
      <w:r w:rsidR="00660B1C">
        <w:t xml:space="preserve"> VHDL kodu</w:t>
      </w:r>
      <w:r w:rsidR="00660B1C" w:rsidRPr="00F45177">
        <w:t xml:space="preserve"> </w:t>
      </w:r>
      <w:r w:rsidR="00857EBB">
        <w:t>ver</w:t>
      </w:r>
      <w:r w:rsidR="00660B1C" w:rsidRPr="00F45177">
        <w:t>ilmiştir.</w:t>
      </w:r>
      <w:r w:rsidR="00660B1C">
        <w:t xml:space="preserve"> </w:t>
      </w:r>
      <w:r w:rsidR="00F050B0">
        <w:t xml:space="preserve"> Kodda 17. satırda </w:t>
      </w:r>
      <w:r w:rsidR="00F050B0" w:rsidRPr="004A42B1">
        <w:rPr>
          <w:rFonts w:ascii="Courier New" w:hAnsi="Courier New" w:cs="Courier New"/>
          <w:b/>
        </w:rPr>
        <w:t>process</w:t>
      </w:r>
      <w:r w:rsidR="00F050B0" w:rsidRPr="00F45177">
        <w:t xml:space="preserve"> söz dizimi içerisinde parantezle yazılan </w:t>
      </w:r>
      <w:r w:rsidR="00B632F2" w:rsidRPr="005507C0">
        <w:rPr>
          <w:rFonts w:ascii="Courier New" w:hAnsi="Courier New" w:cs="Courier New"/>
          <w:b/>
        </w:rPr>
        <w:t>in_</w:t>
      </w:r>
      <w:r w:rsidR="00B632F2">
        <w:rPr>
          <w:rFonts w:ascii="Courier New" w:hAnsi="Courier New" w:cs="Courier New"/>
          <w:b/>
        </w:rPr>
        <w:t>giris</w:t>
      </w:r>
      <w:r w:rsidR="00B632F2" w:rsidRPr="004A42B1">
        <w:rPr>
          <w:rFonts w:ascii="Courier New" w:hAnsi="Courier New" w:cs="Courier New"/>
          <w:b/>
        </w:rPr>
        <w:t>_</w:t>
      </w:r>
      <w:r w:rsidR="00B632F2">
        <w:rPr>
          <w:rFonts w:ascii="Courier New" w:hAnsi="Courier New" w:cs="Courier New"/>
          <w:b/>
        </w:rPr>
        <w:t xml:space="preserve">3 </w:t>
      </w:r>
      <w:r w:rsidR="00B632F2" w:rsidRPr="00B632F2">
        <w:rPr>
          <w:rFonts w:asciiTheme="minorHAnsi" w:hAnsiTheme="minorHAnsi" w:cstheme="minorHAnsi"/>
        </w:rPr>
        <w:t>sinyali</w:t>
      </w:r>
      <w:r w:rsidR="00B632F2">
        <w:rPr>
          <w:rFonts w:ascii="Courier New" w:hAnsi="Courier New" w:cs="Courier New"/>
          <w:b/>
        </w:rPr>
        <w:t xml:space="preserve"> </w:t>
      </w:r>
      <w:r w:rsidR="00F050B0" w:rsidRPr="00F45177">
        <w:t xml:space="preserve">tasarlanan </w:t>
      </w:r>
      <w:r w:rsidR="00B632F2" w:rsidRPr="005507C0">
        <w:rPr>
          <w:rFonts w:ascii="Courier New" w:hAnsi="Courier New" w:cs="Courier New"/>
          <w:b/>
        </w:rPr>
        <w:t>process_ornek_2</w:t>
      </w:r>
      <w:r w:rsidR="00B632F2">
        <w:t xml:space="preserve"> varlığının </w:t>
      </w:r>
      <w:r w:rsidR="00F050B0" w:rsidRPr="00F45177">
        <w:t xml:space="preserve">hassasiyet listesini oluşturmaktadır. Yani </w:t>
      </w:r>
      <w:r w:rsidR="00B632F2" w:rsidRPr="005507C0">
        <w:rPr>
          <w:rFonts w:ascii="Courier New" w:hAnsi="Courier New" w:cs="Courier New"/>
          <w:b/>
        </w:rPr>
        <w:t>in_</w:t>
      </w:r>
      <w:r w:rsidR="00B632F2">
        <w:rPr>
          <w:rFonts w:ascii="Courier New" w:hAnsi="Courier New" w:cs="Courier New"/>
          <w:b/>
        </w:rPr>
        <w:t>giris</w:t>
      </w:r>
      <w:r w:rsidR="00B632F2" w:rsidRPr="004A42B1">
        <w:rPr>
          <w:rFonts w:ascii="Courier New" w:hAnsi="Courier New" w:cs="Courier New"/>
          <w:b/>
        </w:rPr>
        <w:t>_</w:t>
      </w:r>
      <w:r w:rsidR="00B632F2">
        <w:rPr>
          <w:rFonts w:ascii="Courier New" w:hAnsi="Courier New" w:cs="Courier New"/>
          <w:b/>
        </w:rPr>
        <w:t xml:space="preserve">3 </w:t>
      </w:r>
      <w:r w:rsidR="00F050B0">
        <w:t xml:space="preserve">sinyalinde </w:t>
      </w:r>
      <w:r w:rsidR="00F050B0" w:rsidRPr="00F45177">
        <w:t xml:space="preserve">değişim </w:t>
      </w:r>
      <w:r w:rsidR="00F050B0">
        <w:t>meydana geldiği</w:t>
      </w:r>
      <w:r w:rsidR="00F050B0" w:rsidRPr="00F45177">
        <w:t xml:space="preserve"> zaman </w:t>
      </w:r>
      <w:r w:rsidR="00F050B0" w:rsidRPr="00F24B05">
        <w:rPr>
          <w:rFonts w:ascii="Courier New" w:hAnsi="Courier New" w:cs="Courier New"/>
          <w:b/>
        </w:rPr>
        <w:t>process</w:t>
      </w:r>
      <w:r w:rsidR="00F050B0" w:rsidRPr="00F45177">
        <w:t xml:space="preserve"> aktif hale gelecektir.</w:t>
      </w:r>
    </w:p>
    <w:p w14:paraId="7676584B" w14:textId="77777777" w:rsidR="00105BD0" w:rsidRDefault="00105BD0" w:rsidP="00105BD0"/>
    <w:p w14:paraId="481B2645" w14:textId="77777777" w:rsidR="003F0107" w:rsidRPr="00E11CC6" w:rsidRDefault="003F0107" w:rsidP="00806672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155D46">
        <w:rPr>
          <w:rFonts w:eastAsia="Times New Roman"/>
          <w:b/>
          <w:color w:val="800000"/>
        </w:rPr>
        <w:t>library</w:t>
      </w:r>
      <w:r w:rsidRPr="00155D46">
        <w:rPr>
          <w:rFonts w:eastAsia="Times New Roman"/>
          <w:color w:val="800000"/>
        </w:rPr>
        <w:t xml:space="preserve"> </w:t>
      </w:r>
      <w:r w:rsidRPr="00E11CC6">
        <w:rPr>
          <w:rFonts w:eastAsia="Times New Roman"/>
        </w:rPr>
        <w:t>IEEE;</w:t>
      </w:r>
    </w:p>
    <w:p w14:paraId="5498013A" w14:textId="77777777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155D46">
        <w:rPr>
          <w:rFonts w:eastAsia="Times New Roman"/>
          <w:b/>
          <w:color w:val="800000"/>
        </w:rPr>
        <w:t>use</w:t>
      </w:r>
      <w:r w:rsidRPr="00155D46">
        <w:rPr>
          <w:rFonts w:eastAsia="Times New Roman"/>
          <w:color w:val="800000"/>
        </w:rPr>
        <w:t xml:space="preserve"> </w:t>
      </w:r>
      <w:proofErr w:type="gramStart"/>
      <w:r w:rsidRPr="00E11CC6">
        <w:rPr>
          <w:rFonts w:eastAsia="Times New Roman"/>
        </w:rPr>
        <w:t>IEEE.STD</w:t>
      </w:r>
      <w:proofErr w:type="gramEnd"/>
      <w:r w:rsidRPr="00E11CC6">
        <w:rPr>
          <w:rFonts w:eastAsia="Times New Roman"/>
        </w:rPr>
        <w:t>_LOGIC_1164.ALL;</w:t>
      </w:r>
    </w:p>
    <w:p w14:paraId="6673F7F1" w14:textId="77777777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</w:p>
    <w:p w14:paraId="09FBCBA5" w14:textId="44A780A1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155D46">
        <w:rPr>
          <w:rFonts w:eastAsia="Times New Roman"/>
          <w:b/>
          <w:color w:val="1F497D" w:themeColor="text2"/>
        </w:rPr>
        <w:t>entity</w:t>
      </w:r>
      <w:r w:rsidRPr="00155D4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process_ornek_</w:t>
      </w:r>
      <w:r w:rsidR="00BF68F5">
        <w:rPr>
          <w:rFonts w:eastAsia="Times New Roman"/>
        </w:rPr>
        <w:t>2</w:t>
      </w:r>
      <w:r w:rsidRPr="00E11CC6">
        <w:rPr>
          <w:rFonts w:eastAsia="Times New Roman"/>
        </w:rPr>
        <w:t xml:space="preserve"> </w:t>
      </w:r>
      <w:r w:rsidRPr="00155D46">
        <w:rPr>
          <w:rFonts w:eastAsia="Times New Roman"/>
          <w:b/>
          <w:color w:val="1F497D" w:themeColor="text2"/>
        </w:rPr>
        <w:t>is</w:t>
      </w:r>
    </w:p>
    <w:p w14:paraId="1BC02C6B" w14:textId="49246A32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</w:t>
      </w:r>
      <w:r w:rsidRPr="00155D46">
        <w:rPr>
          <w:rFonts w:eastAsia="Times New Roman"/>
          <w:b/>
          <w:color w:val="1F497D" w:themeColor="text2"/>
        </w:rPr>
        <w:t>Port</w:t>
      </w:r>
      <w:r w:rsidRPr="00155D46">
        <w:rPr>
          <w:rFonts w:eastAsia="Times New Roman"/>
          <w:color w:val="1F497D" w:themeColor="text2"/>
        </w:rPr>
        <w:t xml:space="preserve"> </w:t>
      </w:r>
      <w:proofErr w:type="gramStart"/>
      <w:r w:rsidRPr="00E11CC6">
        <w:rPr>
          <w:rFonts w:eastAsia="Times New Roman"/>
        </w:rPr>
        <w:t>(</w:t>
      </w:r>
      <w:proofErr w:type="gramEnd"/>
      <w:r w:rsidRPr="00E11CC6">
        <w:rPr>
          <w:rFonts w:eastAsia="Times New Roman"/>
        </w:rPr>
        <w:t xml:space="preserve"> </w:t>
      </w:r>
    </w:p>
    <w:p w14:paraId="3674D68B" w14:textId="48DBC26A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in_giris_</w:t>
      </w:r>
      <w:proofErr w:type="gramStart"/>
      <w:r w:rsidRPr="00E11CC6">
        <w:rPr>
          <w:rFonts w:eastAsia="Times New Roman"/>
        </w:rPr>
        <w:t xml:space="preserve">1 : </w:t>
      </w:r>
      <w:r w:rsidRPr="00155D46">
        <w:rPr>
          <w:rFonts w:eastAsia="Times New Roman"/>
          <w:b/>
          <w:color w:val="1F497D" w:themeColor="text2"/>
        </w:rPr>
        <w:t>in</w:t>
      </w:r>
      <w:proofErr w:type="gramEnd"/>
      <w:r w:rsidRPr="00155D46">
        <w:rPr>
          <w:rFonts w:eastAsia="Times New Roman"/>
          <w:color w:val="1F497D" w:themeColor="text2"/>
        </w:rPr>
        <w:t xml:space="preserve"> </w:t>
      </w:r>
      <w:r w:rsidRPr="006C3171">
        <w:rPr>
          <w:rFonts w:eastAsia="Times New Roman"/>
          <w:color w:val="4F81BD" w:themeColor="accent1"/>
        </w:rPr>
        <w:t>std_logic</w:t>
      </w:r>
      <w:r w:rsidRPr="00E11CC6">
        <w:rPr>
          <w:rFonts w:eastAsia="Times New Roman"/>
        </w:rPr>
        <w:t>;</w:t>
      </w:r>
    </w:p>
    <w:p w14:paraId="3B576BE3" w14:textId="394C4992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in_giris_</w:t>
      </w:r>
      <w:proofErr w:type="gramStart"/>
      <w:r w:rsidRPr="00E11CC6">
        <w:rPr>
          <w:rFonts w:eastAsia="Times New Roman"/>
        </w:rPr>
        <w:t xml:space="preserve">2 : </w:t>
      </w:r>
      <w:r w:rsidRPr="00155D46">
        <w:rPr>
          <w:rFonts w:eastAsia="Times New Roman"/>
          <w:b/>
          <w:color w:val="1F497D" w:themeColor="text2"/>
        </w:rPr>
        <w:t>in</w:t>
      </w:r>
      <w:proofErr w:type="gramEnd"/>
      <w:r w:rsidRPr="00155D46">
        <w:rPr>
          <w:rFonts w:eastAsia="Times New Roman"/>
          <w:color w:val="1F497D" w:themeColor="text2"/>
        </w:rPr>
        <w:t xml:space="preserve"> </w:t>
      </w:r>
      <w:r w:rsidRPr="006C3171">
        <w:rPr>
          <w:rFonts w:eastAsia="Times New Roman"/>
          <w:color w:val="4F81BD" w:themeColor="accent1"/>
        </w:rPr>
        <w:t>std_logic</w:t>
      </w:r>
      <w:r w:rsidRPr="00E11CC6">
        <w:rPr>
          <w:rFonts w:eastAsia="Times New Roman"/>
        </w:rPr>
        <w:t>;</w:t>
      </w:r>
    </w:p>
    <w:p w14:paraId="23D2B1B1" w14:textId="2832F38D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</w:t>
      </w:r>
      <w:r>
        <w:rPr>
          <w:rFonts w:eastAsia="Times New Roman"/>
        </w:rPr>
        <w:t>in_giris_</w:t>
      </w:r>
      <w:proofErr w:type="gramStart"/>
      <w:r>
        <w:rPr>
          <w:rFonts w:eastAsia="Times New Roman"/>
        </w:rPr>
        <w:t xml:space="preserve">3 </w:t>
      </w:r>
      <w:r w:rsidRPr="00E11CC6">
        <w:rPr>
          <w:rFonts w:eastAsia="Times New Roman"/>
        </w:rPr>
        <w:t xml:space="preserve">: </w:t>
      </w:r>
      <w:r w:rsidRPr="00155D46">
        <w:rPr>
          <w:rFonts w:eastAsia="Times New Roman"/>
          <w:b/>
          <w:color w:val="1F497D" w:themeColor="text2"/>
        </w:rPr>
        <w:t>in</w:t>
      </w:r>
      <w:proofErr w:type="gramEnd"/>
      <w:r w:rsidRPr="00155D46">
        <w:rPr>
          <w:rFonts w:eastAsia="Times New Roman"/>
          <w:color w:val="1F497D" w:themeColor="text2"/>
        </w:rPr>
        <w:t xml:space="preserve"> </w:t>
      </w:r>
      <w:r w:rsidRPr="006C3171">
        <w:rPr>
          <w:rFonts w:eastAsia="Times New Roman"/>
          <w:color w:val="4F81BD" w:themeColor="accent1"/>
        </w:rPr>
        <w:t>std_logic</w:t>
      </w:r>
      <w:r w:rsidRPr="00E11CC6">
        <w:rPr>
          <w:rFonts w:eastAsia="Times New Roman"/>
        </w:rPr>
        <w:t>;</w:t>
      </w:r>
    </w:p>
    <w:p w14:paraId="64F79F0D" w14:textId="20397F54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  </w:t>
      </w:r>
      <w:r w:rsidR="007008E1" w:rsidRPr="006B55D8">
        <w:rPr>
          <w:rFonts w:eastAsia="Times New Roman"/>
        </w:rPr>
        <w:t>out_</w:t>
      </w:r>
      <w:proofErr w:type="gramStart"/>
      <w:r w:rsidR="007008E1" w:rsidRPr="006B55D8">
        <w:rPr>
          <w:rFonts w:eastAsia="Times New Roman"/>
        </w:rPr>
        <w:t>sonuc</w:t>
      </w:r>
      <w:r w:rsidR="007008E1">
        <w:rPr>
          <w:rFonts w:eastAsia="Times New Roman"/>
        </w:rPr>
        <w:t xml:space="preserve"> </w:t>
      </w:r>
      <w:r w:rsidRPr="00E11CC6">
        <w:rPr>
          <w:rFonts w:eastAsia="Times New Roman"/>
        </w:rPr>
        <w:t xml:space="preserve">: </w:t>
      </w:r>
      <w:r w:rsidRPr="00155D46">
        <w:rPr>
          <w:rFonts w:eastAsia="Times New Roman"/>
          <w:b/>
          <w:color w:val="1F497D" w:themeColor="text2"/>
        </w:rPr>
        <w:t>out</w:t>
      </w:r>
      <w:proofErr w:type="gramEnd"/>
      <w:r w:rsidRPr="00155D46">
        <w:rPr>
          <w:rFonts w:eastAsia="Times New Roman"/>
          <w:color w:val="1F497D" w:themeColor="text2"/>
        </w:rPr>
        <w:t xml:space="preserve"> </w:t>
      </w:r>
      <w:r w:rsidRPr="006C3171">
        <w:rPr>
          <w:rFonts w:eastAsia="Times New Roman"/>
          <w:color w:val="4F81BD" w:themeColor="accent1"/>
        </w:rPr>
        <w:t>std_logic</w:t>
      </w:r>
    </w:p>
    <w:p w14:paraId="0A9DA811" w14:textId="3F66A055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 xml:space="preserve">  );</w:t>
      </w:r>
    </w:p>
    <w:p w14:paraId="5D454EB1" w14:textId="08035F08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155D46">
        <w:rPr>
          <w:rFonts w:eastAsia="Times New Roman"/>
          <w:b/>
          <w:color w:val="1F497D" w:themeColor="text2"/>
        </w:rPr>
        <w:t>end</w:t>
      </w:r>
      <w:r w:rsidRPr="00155D4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process_ornek_</w:t>
      </w:r>
      <w:r w:rsidR="00BF68F5">
        <w:rPr>
          <w:rFonts w:eastAsia="Times New Roman"/>
        </w:rPr>
        <w:t>2</w:t>
      </w:r>
      <w:r w:rsidRPr="00E11CC6">
        <w:rPr>
          <w:rFonts w:eastAsia="Times New Roman"/>
        </w:rPr>
        <w:t>;</w:t>
      </w:r>
    </w:p>
    <w:p w14:paraId="46E8D72F" w14:textId="77777777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</w:p>
    <w:p w14:paraId="6D93FBB7" w14:textId="2A8D09D3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155D46">
        <w:rPr>
          <w:rFonts w:eastAsia="Times New Roman"/>
          <w:b/>
          <w:color w:val="1F497D" w:themeColor="text2"/>
        </w:rPr>
        <w:t>architecture</w:t>
      </w:r>
      <w:r w:rsidRPr="00155D4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 xml:space="preserve">Behavioral </w:t>
      </w:r>
      <w:r w:rsidRPr="00155D46">
        <w:rPr>
          <w:rFonts w:eastAsia="Times New Roman"/>
          <w:b/>
          <w:color w:val="1F497D" w:themeColor="text2"/>
        </w:rPr>
        <w:t>of</w:t>
      </w:r>
      <w:r w:rsidRPr="00155D4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process_ornek_</w:t>
      </w:r>
      <w:r w:rsidR="00BF68F5">
        <w:rPr>
          <w:rFonts w:eastAsia="Times New Roman"/>
        </w:rPr>
        <w:t>2</w:t>
      </w:r>
      <w:r w:rsidRPr="00E11CC6">
        <w:rPr>
          <w:rFonts w:eastAsia="Times New Roman"/>
        </w:rPr>
        <w:t xml:space="preserve"> </w:t>
      </w:r>
      <w:r w:rsidRPr="00155D46">
        <w:rPr>
          <w:rFonts w:eastAsia="Times New Roman"/>
          <w:b/>
          <w:color w:val="1F497D" w:themeColor="text2"/>
        </w:rPr>
        <w:t>is</w:t>
      </w:r>
    </w:p>
    <w:p w14:paraId="612C8CEC" w14:textId="77777777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</w:p>
    <w:p w14:paraId="052713E1" w14:textId="77777777" w:rsidR="003F0107" w:rsidRPr="00155D4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  <w:b/>
        </w:rPr>
      </w:pPr>
      <w:r w:rsidRPr="00155D46">
        <w:rPr>
          <w:rFonts w:eastAsia="Times New Roman"/>
          <w:b/>
          <w:color w:val="1F497D" w:themeColor="text2"/>
        </w:rPr>
        <w:t>begin</w:t>
      </w:r>
    </w:p>
    <w:p w14:paraId="47323F8F" w14:textId="77777777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</w:p>
    <w:p w14:paraId="6DBD19DA" w14:textId="528FE58B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lastRenderedPageBreak/>
        <w:t xml:space="preserve">  process_</w:t>
      </w:r>
      <w:proofErr w:type="gramStart"/>
      <w:r w:rsidRPr="00E11CC6">
        <w:rPr>
          <w:rFonts w:eastAsia="Times New Roman"/>
        </w:rPr>
        <w:t>etiketi:</w:t>
      </w:r>
      <w:r w:rsidRPr="00155D46">
        <w:rPr>
          <w:rFonts w:eastAsia="Times New Roman"/>
          <w:b/>
          <w:color w:val="1F497D" w:themeColor="text2"/>
        </w:rPr>
        <w:t>process</w:t>
      </w:r>
      <w:proofErr w:type="gramEnd"/>
      <w:r w:rsidRPr="00E11CC6">
        <w:rPr>
          <w:rFonts w:eastAsia="Times New Roman"/>
        </w:rPr>
        <w:t>(</w:t>
      </w:r>
      <w:r>
        <w:rPr>
          <w:rFonts w:eastAsia="Times New Roman"/>
        </w:rPr>
        <w:t>in_giris_3</w:t>
      </w:r>
      <w:r w:rsidRPr="00E11CC6">
        <w:rPr>
          <w:rFonts w:eastAsia="Times New Roman"/>
        </w:rPr>
        <w:t>)</w:t>
      </w:r>
    </w:p>
    <w:p w14:paraId="0A95B649" w14:textId="2DA788C8" w:rsidR="003F0107" w:rsidRPr="00155D46" w:rsidRDefault="00155D46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3F0107" w:rsidRPr="00155D46">
        <w:rPr>
          <w:rFonts w:eastAsia="Times New Roman"/>
          <w:b/>
          <w:color w:val="1F497D" w:themeColor="text2"/>
        </w:rPr>
        <w:t>begin</w:t>
      </w:r>
    </w:p>
    <w:p w14:paraId="2C7ECC30" w14:textId="77777777" w:rsidR="003F0107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E11CC6">
        <w:rPr>
          <w:rFonts w:eastAsia="Times New Roman"/>
        </w:rPr>
        <w:tab/>
      </w:r>
    </w:p>
    <w:p w14:paraId="176C13B9" w14:textId="491BBF80" w:rsidR="003F0107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>
        <w:rPr>
          <w:rFonts w:eastAsia="Times New Roman"/>
        </w:rPr>
        <w:t xml:space="preserve">     </w:t>
      </w:r>
      <w:r w:rsidRPr="006B55D8">
        <w:rPr>
          <w:rFonts w:eastAsia="Times New Roman"/>
        </w:rPr>
        <w:t>out_sonuc</w:t>
      </w:r>
      <w:r w:rsidR="00FD5A99">
        <w:rPr>
          <w:rFonts w:eastAsia="Times New Roman"/>
        </w:rPr>
        <w:t xml:space="preserve"> </w:t>
      </w:r>
      <w:r w:rsidRPr="006B55D8">
        <w:rPr>
          <w:rFonts w:eastAsia="Times New Roman"/>
        </w:rPr>
        <w:t xml:space="preserve">&lt;= (in_giris_1 </w:t>
      </w:r>
      <w:r w:rsidRPr="00155D46">
        <w:rPr>
          <w:rFonts w:eastAsia="Times New Roman"/>
          <w:b/>
          <w:color w:val="1F497D" w:themeColor="text2"/>
        </w:rPr>
        <w:t>and</w:t>
      </w:r>
      <w:r w:rsidRPr="00155D46">
        <w:rPr>
          <w:rFonts w:eastAsia="Times New Roman"/>
          <w:color w:val="1F497D" w:themeColor="text2"/>
        </w:rPr>
        <w:t xml:space="preserve"> </w:t>
      </w:r>
      <w:r w:rsidRPr="006B55D8">
        <w:rPr>
          <w:rFonts w:eastAsia="Times New Roman"/>
        </w:rPr>
        <w:t xml:space="preserve">in_giris_2) </w:t>
      </w:r>
      <w:r w:rsidRPr="00155D46">
        <w:rPr>
          <w:rFonts w:eastAsia="Times New Roman"/>
          <w:b/>
          <w:color w:val="1F497D" w:themeColor="text2"/>
        </w:rPr>
        <w:t>or</w:t>
      </w:r>
      <w:r w:rsidRPr="00155D46">
        <w:rPr>
          <w:rFonts w:eastAsia="Times New Roman"/>
          <w:color w:val="1F497D" w:themeColor="text2"/>
        </w:rPr>
        <w:t xml:space="preserve"> </w:t>
      </w:r>
      <w:r w:rsidRPr="006B55D8">
        <w:rPr>
          <w:rFonts w:eastAsia="Times New Roman"/>
        </w:rPr>
        <w:t>in_giris_3;</w:t>
      </w:r>
      <w:r>
        <w:rPr>
          <w:rFonts w:eastAsia="Times New Roman"/>
        </w:rPr>
        <w:t xml:space="preserve">    </w:t>
      </w:r>
    </w:p>
    <w:p w14:paraId="283D6238" w14:textId="77777777" w:rsidR="003F0107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</w:p>
    <w:p w14:paraId="55EDD928" w14:textId="65220F54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>
        <w:rPr>
          <w:rFonts w:eastAsia="Times New Roman"/>
        </w:rPr>
        <w:t xml:space="preserve">  </w:t>
      </w:r>
      <w:r w:rsidRPr="00155D46">
        <w:rPr>
          <w:rFonts w:eastAsia="Times New Roman"/>
          <w:b/>
          <w:color w:val="1F497D" w:themeColor="text2"/>
        </w:rPr>
        <w:t>end</w:t>
      </w:r>
      <w:r w:rsidRPr="00155D4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process process_etiketi;</w:t>
      </w:r>
    </w:p>
    <w:p w14:paraId="20B0B311" w14:textId="77777777" w:rsidR="003F0107" w:rsidRPr="00E11CC6" w:rsidRDefault="003F0107" w:rsidP="003F0107">
      <w:pPr>
        <w:pStyle w:val="KOD"/>
        <w:numPr>
          <w:ilvl w:val="0"/>
          <w:numId w:val="17"/>
        </w:numPr>
        <w:ind w:left="697" w:hanging="357"/>
        <w:rPr>
          <w:rFonts w:eastAsia="Times New Roman"/>
        </w:rPr>
      </w:pPr>
      <w:r w:rsidRPr="00155D46">
        <w:rPr>
          <w:rFonts w:eastAsia="Times New Roman"/>
          <w:b/>
          <w:color w:val="1F497D" w:themeColor="text2"/>
        </w:rPr>
        <w:t>end</w:t>
      </w:r>
      <w:r w:rsidRPr="00155D46">
        <w:rPr>
          <w:rFonts w:eastAsia="Times New Roman"/>
          <w:color w:val="1F497D" w:themeColor="text2"/>
        </w:rPr>
        <w:t xml:space="preserve"> </w:t>
      </w:r>
      <w:r w:rsidRPr="00E11CC6">
        <w:rPr>
          <w:rFonts w:eastAsia="Times New Roman"/>
        </w:rPr>
        <w:t>Behavioral;</w:t>
      </w:r>
    </w:p>
    <w:p w14:paraId="7AEDA6FF" w14:textId="77777777" w:rsidR="00DA5117" w:rsidRPr="00F45177" w:rsidRDefault="00DA5117" w:rsidP="00105BD0"/>
    <w:p w14:paraId="129E0076" w14:textId="41EF18E6" w:rsidR="00A40CC7" w:rsidRDefault="00A40CC7" w:rsidP="00A40CC7">
      <w:pPr>
        <w:ind w:firstLine="0"/>
      </w:pPr>
      <w:r w:rsidRPr="00A40CC7">
        <w:rPr>
          <w:rFonts w:ascii="Courier New" w:hAnsi="Courier New" w:cs="Courier New"/>
          <w:b/>
        </w:rPr>
        <w:t>process_ornek_</w:t>
      </w:r>
      <w:r w:rsidR="00207C2F">
        <w:rPr>
          <w:rFonts w:ascii="Courier New" w:hAnsi="Courier New" w:cs="Courier New"/>
          <w:b/>
        </w:rPr>
        <w:t>2</w:t>
      </w:r>
      <w:r>
        <w:t xml:space="preserve"> </w:t>
      </w:r>
      <w:r w:rsidR="001502D2">
        <w:t>varlığının ait örnek girişlerin ürettiği</w:t>
      </w:r>
      <w:r w:rsidR="001502D2" w:rsidRPr="00F45177">
        <w:t xml:space="preserve"> sonuçlar</w:t>
      </w:r>
      <w:r w:rsidR="00AC3E6D">
        <w:rPr>
          <w:rFonts w:cs="Times New Roman"/>
        </w:rPr>
        <w:t xml:space="preserve"> </w:t>
      </w:r>
      <w:r w:rsidR="00BB39E0">
        <w:rPr>
          <w:rFonts w:cs="Times New Roman"/>
        </w:rPr>
        <w:fldChar w:fldCharType="begin"/>
      </w:r>
      <w:r w:rsidR="00BB39E0">
        <w:rPr>
          <w:rFonts w:cs="Times New Roman"/>
        </w:rPr>
        <w:instrText xml:space="preserve"> REF _Ref400908515 \h </w:instrText>
      </w:r>
      <w:r w:rsidR="00BB39E0">
        <w:rPr>
          <w:rFonts w:cs="Times New Roman"/>
        </w:rPr>
      </w:r>
      <w:r w:rsidR="00BB39E0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2</w:t>
      </w:r>
      <w:r w:rsidR="00BB39E0">
        <w:rPr>
          <w:rFonts w:cs="Times New Roman"/>
        </w:rPr>
        <w:fldChar w:fldCharType="end"/>
      </w:r>
      <w:r w:rsidR="001502D2">
        <w:rPr>
          <w:rFonts w:cs="Times New Roman"/>
        </w:rPr>
        <w:t>’de</w:t>
      </w:r>
      <w:r w:rsidR="00A27CE4">
        <w:rPr>
          <w:rFonts w:cs="Times New Roman"/>
        </w:rPr>
        <w:t xml:space="preserve"> verilmiştir</w:t>
      </w:r>
      <w:r w:rsidR="001502D2">
        <w:rPr>
          <w:rFonts w:cs="Times New Roman"/>
        </w:rPr>
        <w:t xml:space="preserve"> </w:t>
      </w:r>
      <w:r w:rsidR="001502D2" w:rsidRPr="00F45177">
        <w:t>ve</w:t>
      </w:r>
      <w:r w:rsidR="00BB39E0">
        <w:t xml:space="preserve"> </w:t>
      </w:r>
      <w:r w:rsidR="00AD316D">
        <w:fldChar w:fldCharType="begin"/>
      </w:r>
      <w:r w:rsidR="00AD316D">
        <w:instrText xml:space="preserve"> REF _Ref401083096 \h </w:instrText>
      </w:r>
      <w:r w:rsidR="00AD316D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2</w:t>
      </w:r>
      <w:r w:rsidR="00AD316D">
        <w:fldChar w:fldCharType="end"/>
      </w:r>
      <w:r w:rsidR="001502D2">
        <w:t>’de</w:t>
      </w:r>
      <w:r w:rsidR="001502D2" w:rsidRPr="00F45177">
        <w:t xml:space="preserve"> </w:t>
      </w:r>
      <w:r w:rsidR="00A27CE4">
        <w:rPr>
          <w:rFonts w:cs="Times New Roman"/>
        </w:rPr>
        <w:t>gösterilmiştir</w:t>
      </w:r>
      <w:r w:rsidR="001502D2" w:rsidRPr="00F45177">
        <w:t xml:space="preserve"> çıktısı verilmiştir.</w:t>
      </w:r>
      <w:r>
        <w:t xml:space="preserve">  </w:t>
      </w:r>
      <w:r w:rsidR="00804E5B">
        <w:rPr>
          <w:rFonts w:cs="Times New Roman"/>
        </w:rPr>
        <w:fldChar w:fldCharType="begin"/>
      </w:r>
      <w:r w:rsidR="00804E5B">
        <w:rPr>
          <w:rFonts w:cs="Times New Roman"/>
        </w:rPr>
        <w:instrText xml:space="preserve"> REF _Ref400908515 \h </w:instrText>
      </w:r>
      <w:r w:rsidR="00804E5B">
        <w:rPr>
          <w:rFonts w:cs="Times New Roman"/>
        </w:rPr>
      </w:r>
      <w:r w:rsidR="00804E5B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2</w:t>
      </w:r>
      <w:r w:rsidR="00804E5B">
        <w:rPr>
          <w:rFonts w:cs="Times New Roman"/>
        </w:rPr>
        <w:fldChar w:fldCharType="end"/>
      </w:r>
      <w:r w:rsidR="00804E5B">
        <w:rPr>
          <w:rFonts w:cs="Times New Roman"/>
        </w:rPr>
        <w:t>’de</w:t>
      </w:r>
      <w:r w:rsidR="00D51C5D">
        <w:rPr>
          <w:rFonts w:cs="Times New Roman"/>
        </w:rPr>
        <w:t xml:space="preserve"> </w:t>
      </w:r>
      <w:r w:rsidR="003C310B">
        <w:rPr>
          <w:rFonts w:cs="Times New Roman"/>
        </w:rPr>
        <w:t>verilen sonuçlarda</w:t>
      </w:r>
      <w:r>
        <w:t>:</w:t>
      </w:r>
    </w:p>
    <w:p w14:paraId="776342FF" w14:textId="712C1822" w:rsidR="00806672" w:rsidRDefault="00806672" w:rsidP="00AF422F">
      <w:pPr>
        <w:ind w:firstLine="360"/>
      </w:pPr>
      <w:r w:rsidRPr="00B34256">
        <w:t xml:space="preserve">1. adımda </w:t>
      </w:r>
      <w:r w:rsidR="0057314D" w:rsidRPr="0057314D">
        <w:rPr>
          <w:rFonts w:ascii="Courier New" w:hAnsi="Courier New" w:cs="Courier New"/>
          <w:b/>
        </w:rPr>
        <w:t>process</w:t>
      </w:r>
      <w:r w:rsidR="0057314D">
        <w:t xml:space="preserve"> </w:t>
      </w:r>
      <w:r w:rsidRPr="00B34256">
        <w:t xml:space="preserve">hassasiyet listesinde bulunan </w:t>
      </w:r>
      <w:r w:rsidRPr="00AF422F">
        <w:rPr>
          <w:rFonts w:ascii="Courier New" w:hAnsi="Courier New" w:cs="Courier New"/>
          <w:b/>
        </w:rPr>
        <w:t xml:space="preserve">in_giris_3 </w:t>
      </w:r>
      <w:r w:rsidR="0057314D">
        <w:t>giriş portunda</w:t>
      </w:r>
      <w:r w:rsidRPr="00B34256">
        <w:t xml:space="preserve"> değişim meydana geldiğinden </w:t>
      </w:r>
      <w:r w:rsidRPr="00AF422F">
        <w:rPr>
          <w:rFonts w:ascii="Courier New" w:hAnsi="Courier New" w:cs="Courier New"/>
          <w:b/>
        </w:rPr>
        <w:t>process</w:t>
      </w:r>
      <w:r w:rsidRPr="00B34256">
        <w:t xml:space="preserve"> aktif hale gelmektedir.</w:t>
      </w:r>
      <w:r w:rsidR="001E6EEB" w:rsidRPr="001E6EEB">
        <w:rPr>
          <w:rFonts w:ascii="Courier New" w:hAnsi="Courier New" w:cs="Courier New"/>
          <w:b/>
        </w:rPr>
        <w:t xml:space="preserve"> </w:t>
      </w:r>
      <w:r w:rsidR="001E6EEB" w:rsidRPr="00E676A0">
        <w:rPr>
          <w:rFonts w:ascii="Courier New" w:hAnsi="Courier New" w:cs="Courier New"/>
          <w:b/>
        </w:rPr>
        <w:t>process</w:t>
      </w:r>
      <w:r w:rsidR="001E6EEB">
        <w:t>’in aktif hale gelmesi ile birlikte</w:t>
      </w:r>
      <w:r w:rsidR="001E6EEB" w:rsidRPr="00A75DDA">
        <w:rPr>
          <w:rFonts w:ascii="Courier New" w:hAnsi="Courier New" w:cs="Courier New"/>
          <w:b/>
        </w:rPr>
        <w:t xml:space="preserve">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portuna  (</w:t>
      </w:r>
      <w:r w:rsidRPr="00AF422F">
        <w:rPr>
          <w:rFonts w:ascii="Courier New" w:hAnsi="Courier New" w:cs="Courier New"/>
          <w:b/>
        </w:rPr>
        <w:t>0</w:t>
      </w:r>
      <w:r w:rsidRPr="000C47CD">
        <w:t xml:space="preserve"> </w:t>
      </w:r>
      <w:r w:rsidRPr="00AF422F">
        <w:rPr>
          <w:rFonts w:ascii="Courier New" w:hAnsi="Courier New" w:cs="Courier New"/>
          <w:b/>
        </w:rPr>
        <w:t>and</w:t>
      </w:r>
      <w:r w:rsidRPr="000C47CD">
        <w:t xml:space="preserve"> </w:t>
      </w:r>
      <w:r w:rsidRPr="00AF422F">
        <w:rPr>
          <w:rFonts w:ascii="Courier New" w:hAnsi="Courier New" w:cs="Courier New"/>
          <w:b/>
        </w:rPr>
        <w:t>1</w:t>
      </w:r>
      <w:r w:rsidRPr="000C47CD">
        <w:t xml:space="preserve">) </w:t>
      </w:r>
      <w:r w:rsidRPr="00AF422F">
        <w:rPr>
          <w:rFonts w:ascii="Courier New" w:hAnsi="Courier New" w:cs="Courier New"/>
          <w:b/>
        </w:rPr>
        <w:t>or</w:t>
      </w:r>
      <w:r w:rsidRPr="000C47CD">
        <w:t xml:space="preserve"> </w:t>
      </w:r>
      <w:r w:rsidRPr="00AF422F">
        <w:rPr>
          <w:rFonts w:ascii="Courier New" w:hAnsi="Courier New" w:cs="Courier New"/>
          <w:b/>
        </w:rPr>
        <w:t>1</w:t>
      </w:r>
      <w:r w:rsidRPr="000C47CD">
        <w:t xml:space="preserve"> işleminin sonucu </w:t>
      </w:r>
      <w:r w:rsidR="001E6EEB">
        <w:t xml:space="preserve">atanmaktadır </w:t>
      </w:r>
      <w:r w:rsidRPr="000C47CD">
        <w:t xml:space="preserve">ve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 değeri </w:t>
      </w:r>
      <w:r w:rsidRPr="00AF422F">
        <w:rPr>
          <w:rFonts w:ascii="Courier New" w:hAnsi="Courier New" w:cs="Courier New"/>
          <w:b/>
        </w:rPr>
        <w:t xml:space="preserve">‘1’ </w:t>
      </w:r>
      <w:r w:rsidRPr="00AF422F">
        <w:rPr>
          <w:rFonts w:cs="Times New Roman"/>
        </w:rPr>
        <w:t>olmaktadır</w:t>
      </w:r>
      <w:r w:rsidRPr="000C47CD">
        <w:t xml:space="preserve">. </w:t>
      </w:r>
    </w:p>
    <w:p w14:paraId="0EDC483B" w14:textId="1F518D83" w:rsidR="00A870D2" w:rsidRPr="00AF422F" w:rsidRDefault="00A870D2" w:rsidP="00A870D2">
      <w:pPr>
        <w:ind w:firstLine="360"/>
        <w:rPr>
          <w:color w:val="FF0000"/>
        </w:rPr>
      </w:pPr>
      <w:r>
        <w:t>2</w:t>
      </w:r>
      <w:r w:rsidRPr="00B34256">
        <w:t xml:space="preserve">. adımda </w:t>
      </w:r>
      <w:r w:rsidRPr="0057314D">
        <w:rPr>
          <w:rFonts w:ascii="Courier New" w:hAnsi="Courier New" w:cs="Courier New"/>
          <w:b/>
        </w:rPr>
        <w:t>process</w:t>
      </w:r>
      <w:r>
        <w:t xml:space="preserve"> </w:t>
      </w:r>
      <w:r w:rsidRPr="00B34256">
        <w:t xml:space="preserve">hassasiyet listesinde bulunan </w:t>
      </w:r>
      <w:r w:rsidRPr="00AF422F">
        <w:rPr>
          <w:rFonts w:ascii="Courier New" w:hAnsi="Courier New" w:cs="Courier New"/>
          <w:b/>
        </w:rPr>
        <w:t xml:space="preserve">in_giris_3 </w:t>
      </w:r>
      <w:r>
        <w:t>giriş portunda</w:t>
      </w:r>
      <w:r w:rsidRPr="00B34256">
        <w:t xml:space="preserve"> değişim meydana geldiğinden </w:t>
      </w:r>
      <w:r w:rsidRPr="00AF422F">
        <w:rPr>
          <w:rFonts w:ascii="Courier New" w:hAnsi="Courier New" w:cs="Courier New"/>
          <w:b/>
        </w:rPr>
        <w:t>process</w:t>
      </w:r>
      <w:r w:rsidRPr="00B34256">
        <w:t xml:space="preserve"> aktif hale gelmektedir.</w:t>
      </w:r>
      <w:r w:rsidRPr="001E6EEB">
        <w:rPr>
          <w:rFonts w:ascii="Courier New" w:hAnsi="Courier New" w:cs="Courier New"/>
          <w:b/>
        </w:rPr>
        <w:t xml:space="preserve"> </w:t>
      </w:r>
      <w:r w:rsidRPr="00E676A0">
        <w:rPr>
          <w:rFonts w:ascii="Courier New" w:hAnsi="Courier New" w:cs="Courier New"/>
          <w:b/>
        </w:rPr>
        <w:t>process</w:t>
      </w:r>
      <w:r>
        <w:t>’in aktif hale gelmesi ile birlikte</w:t>
      </w:r>
      <w:r w:rsidRPr="00A75DDA">
        <w:rPr>
          <w:rFonts w:ascii="Courier New" w:hAnsi="Courier New" w:cs="Courier New"/>
          <w:b/>
        </w:rPr>
        <w:t xml:space="preserve">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portuna  (</w:t>
      </w:r>
      <w:r>
        <w:rPr>
          <w:rFonts w:ascii="Courier New" w:hAnsi="Courier New" w:cs="Courier New"/>
          <w:b/>
        </w:rPr>
        <w:t>1</w:t>
      </w:r>
      <w:r w:rsidRPr="000C47CD">
        <w:t xml:space="preserve"> </w:t>
      </w:r>
      <w:r w:rsidRPr="00AF422F">
        <w:rPr>
          <w:rFonts w:ascii="Courier New" w:hAnsi="Courier New" w:cs="Courier New"/>
          <w:b/>
        </w:rPr>
        <w:t>and</w:t>
      </w:r>
      <w:r w:rsidRPr="000C47CD">
        <w:t xml:space="preserve"> </w:t>
      </w:r>
      <w:r>
        <w:rPr>
          <w:rFonts w:ascii="Courier New" w:hAnsi="Courier New" w:cs="Courier New"/>
          <w:b/>
        </w:rPr>
        <w:t>0</w:t>
      </w:r>
      <w:r w:rsidRPr="000C47CD">
        <w:t xml:space="preserve">) </w:t>
      </w:r>
      <w:r w:rsidRPr="00AF422F">
        <w:rPr>
          <w:rFonts w:ascii="Courier New" w:hAnsi="Courier New" w:cs="Courier New"/>
          <w:b/>
        </w:rPr>
        <w:t>or</w:t>
      </w:r>
      <w:r w:rsidRPr="000C47CD">
        <w:t xml:space="preserve"> </w:t>
      </w:r>
      <w:r>
        <w:rPr>
          <w:rFonts w:ascii="Courier New" w:hAnsi="Courier New" w:cs="Courier New"/>
          <w:b/>
        </w:rPr>
        <w:t>0</w:t>
      </w:r>
      <w:r w:rsidRPr="000C47CD">
        <w:t xml:space="preserve"> işleminin sonucu </w:t>
      </w:r>
      <w:r>
        <w:t xml:space="preserve">atanmaktadır </w:t>
      </w:r>
      <w:r w:rsidRPr="000C47CD">
        <w:t xml:space="preserve">ve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 değeri </w:t>
      </w:r>
      <w:r w:rsidRPr="00AF422F">
        <w:rPr>
          <w:rFonts w:ascii="Courier New" w:hAnsi="Courier New" w:cs="Courier New"/>
          <w:b/>
        </w:rPr>
        <w:t>‘</w:t>
      </w:r>
      <w:r>
        <w:rPr>
          <w:rFonts w:ascii="Courier New" w:hAnsi="Courier New" w:cs="Courier New"/>
          <w:b/>
        </w:rPr>
        <w:t>0</w:t>
      </w:r>
      <w:r w:rsidRPr="00AF422F">
        <w:rPr>
          <w:rFonts w:ascii="Courier New" w:hAnsi="Courier New" w:cs="Courier New"/>
          <w:b/>
        </w:rPr>
        <w:t xml:space="preserve">’ </w:t>
      </w:r>
      <w:r w:rsidRPr="00AF422F">
        <w:rPr>
          <w:rFonts w:cs="Times New Roman"/>
        </w:rPr>
        <w:t>olmaktadır</w:t>
      </w:r>
      <w:r w:rsidRPr="000C47CD">
        <w:t xml:space="preserve">. </w:t>
      </w:r>
    </w:p>
    <w:p w14:paraId="1734B8B3" w14:textId="6AB020BA" w:rsidR="00CE7054" w:rsidRPr="00AF422F" w:rsidRDefault="00B4238B" w:rsidP="00AF422F">
      <w:pPr>
        <w:ind w:firstLine="360"/>
        <w:rPr>
          <w:color w:val="FF0000"/>
        </w:rPr>
      </w:pPr>
      <w:r>
        <w:t>3</w:t>
      </w:r>
      <w:r w:rsidR="00CE7054" w:rsidRPr="00B34256">
        <w:t xml:space="preserve">. adımda </w:t>
      </w:r>
      <w:r w:rsidR="00E4482D" w:rsidRPr="0057314D">
        <w:rPr>
          <w:rFonts w:ascii="Courier New" w:hAnsi="Courier New" w:cs="Courier New"/>
          <w:b/>
        </w:rPr>
        <w:t>process</w:t>
      </w:r>
      <w:r w:rsidR="00E4482D">
        <w:t xml:space="preserve"> </w:t>
      </w:r>
      <w:r w:rsidR="00CE7054" w:rsidRPr="00B34256">
        <w:t xml:space="preserve">hassasiyet listesinde bulunan </w:t>
      </w:r>
      <w:r w:rsidR="00CE7054" w:rsidRPr="00AF422F">
        <w:rPr>
          <w:rFonts w:ascii="Courier New" w:hAnsi="Courier New" w:cs="Courier New"/>
          <w:b/>
        </w:rPr>
        <w:t xml:space="preserve">in_giris_3 </w:t>
      </w:r>
      <w:r w:rsidR="00E4482D">
        <w:t>giriş portunda</w:t>
      </w:r>
      <w:r w:rsidR="00CE7054" w:rsidRPr="00B34256">
        <w:t xml:space="preserve"> değişim meydana gel</w:t>
      </w:r>
      <w:r>
        <w:t>med</w:t>
      </w:r>
      <w:r w:rsidR="00CE7054" w:rsidRPr="00B34256">
        <w:t xml:space="preserve">iğinden </w:t>
      </w:r>
      <w:r w:rsidR="00CE7054" w:rsidRPr="00AF422F">
        <w:rPr>
          <w:rFonts w:ascii="Courier New" w:hAnsi="Courier New" w:cs="Courier New"/>
          <w:b/>
        </w:rPr>
        <w:t>process</w:t>
      </w:r>
      <w:r w:rsidR="00CE7054" w:rsidRPr="00B34256">
        <w:t xml:space="preserve"> aktif hale gelme</w:t>
      </w:r>
      <w:r w:rsidR="00E34F4D">
        <w:t>me</w:t>
      </w:r>
      <w:r w:rsidR="00CE7054" w:rsidRPr="00B34256">
        <w:t xml:space="preserve">ktedir. </w:t>
      </w:r>
      <w:r w:rsidR="0021065F">
        <w:t xml:space="preserve">Bu nedenle </w:t>
      </w:r>
      <w:r w:rsidR="00CE7054" w:rsidRPr="00AF422F">
        <w:rPr>
          <w:rFonts w:ascii="Courier New" w:hAnsi="Courier New" w:cs="Courier New"/>
          <w:b/>
        </w:rPr>
        <w:t>out_cikis</w:t>
      </w:r>
      <w:r w:rsidR="00CE7054" w:rsidRPr="000C47CD">
        <w:t xml:space="preserve"> çıkış portu</w:t>
      </w:r>
      <w:r w:rsidR="0021065F">
        <w:t xml:space="preserve"> değeri değişmemiştir.</w:t>
      </w:r>
      <w:r w:rsidR="00CE7054" w:rsidRPr="000C47CD">
        <w:t xml:space="preserve"> </w:t>
      </w:r>
    </w:p>
    <w:p w14:paraId="5CE9DF14" w14:textId="4B1D4905" w:rsidR="004E1F8C" w:rsidRPr="00AF422F" w:rsidRDefault="004E1F8C" w:rsidP="004E1F8C">
      <w:pPr>
        <w:ind w:firstLine="360"/>
        <w:rPr>
          <w:color w:val="FF0000"/>
        </w:rPr>
      </w:pPr>
      <w:r>
        <w:t>4</w:t>
      </w:r>
      <w:r w:rsidRPr="00B34256">
        <w:t xml:space="preserve">. adımda </w:t>
      </w:r>
      <w:r w:rsidRPr="0057314D">
        <w:rPr>
          <w:rFonts w:ascii="Courier New" w:hAnsi="Courier New" w:cs="Courier New"/>
          <w:b/>
        </w:rPr>
        <w:t>process</w:t>
      </w:r>
      <w:r>
        <w:t xml:space="preserve"> </w:t>
      </w:r>
      <w:r w:rsidRPr="00B34256">
        <w:t xml:space="preserve">hassasiyet listesinde bulunan </w:t>
      </w:r>
      <w:r w:rsidRPr="00AF422F">
        <w:rPr>
          <w:rFonts w:ascii="Courier New" w:hAnsi="Courier New" w:cs="Courier New"/>
          <w:b/>
        </w:rPr>
        <w:t xml:space="preserve">in_giris_3 </w:t>
      </w:r>
      <w:r>
        <w:t>giriş portunda</w:t>
      </w:r>
      <w:r w:rsidRPr="00B34256">
        <w:t xml:space="preserve"> değişim meydana gel</w:t>
      </w:r>
      <w:r>
        <w:t>med</w:t>
      </w:r>
      <w:r w:rsidRPr="00B34256">
        <w:t xml:space="preserve">iğinden </w:t>
      </w:r>
      <w:r w:rsidRPr="00AF422F">
        <w:rPr>
          <w:rFonts w:ascii="Courier New" w:hAnsi="Courier New" w:cs="Courier New"/>
          <w:b/>
        </w:rPr>
        <w:t>process</w:t>
      </w:r>
      <w:r w:rsidRPr="00B34256">
        <w:t xml:space="preserve"> aktif hale gelme</w:t>
      </w:r>
      <w:r>
        <w:t>me</w:t>
      </w:r>
      <w:r w:rsidRPr="00B34256">
        <w:t xml:space="preserve">ktedir. </w:t>
      </w:r>
      <w:r>
        <w:t xml:space="preserve">Bu nedenle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</w:t>
      </w:r>
      <w:r>
        <w:t xml:space="preserve"> değeri değişmemiştir.</w:t>
      </w:r>
      <w:r w:rsidRPr="000C47CD">
        <w:t xml:space="preserve"> </w:t>
      </w:r>
    </w:p>
    <w:p w14:paraId="34B1CA14" w14:textId="12BDE0A4" w:rsidR="00AD3662" w:rsidRPr="00AF422F" w:rsidRDefault="00AD3662" w:rsidP="00AD3662">
      <w:pPr>
        <w:ind w:firstLine="360"/>
        <w:rPr>
          <w:color w:val="FF0000"/>
        </w:rPr>
      </w:pPr>
      <w:r>
        <w:t>5</w:t>
      </w:r>
      <w:r w:rsidRPr="00B34256">
        <w:t xml:space="preserve">. adımda </w:t>
      </w:r>
      <w:r w:rsidRPr="0057314D">
        <w:rPr>
          <w:rFonts w:ascii="Courier New" w:hAnsi="Courier New" w:cs="Courier New"/>
          <w:b/>
        </w:rPr>
        <w:t>process</w:t>
      </w:r>
      <w:r>
        <w:t xml:space="preserve"> </w:t>
      </w:r>
      <w:r w:rsidRPr="00B34256">
        <w:t xml:space="preserve">hassasiyet listesinde bulunan </w:t>
      </w:r>
      <w:r w:rsidRPr="00AF422F">
        <w:rPr>
          <w:rFonts w:ascii="Courier New" w:hAnsi="Courier New" w:cs="Courier New"/>
          <w:b/>
        </w:rPr>
        <w:t xml:space="preserve">in_giris_3 </w:t>
      </w:r>
      <w:r>
        <w:t>giriş portunda</w:t>
      </w:r>
      <w:r w:rsidRPr="00B34256">
        <w:t xml:space="preserve"> değişim meydana geldiğinden </w:t>
      </w:r>
      <w:r w:rsidRPr="00AF422F">
        <w:rPr>
          <w:rFonts w:ascii="Courier New" w:hAnsi="Courier New" w:cs="Courier New"/>
          <w:b/>
        </w:rPr>
        <w:t>process</w:t>
      </w:r>
      <w:r w:rsidRPr="00B34256">
        <w:t xml:space="preserve"> aktif hale gelmektedir.</w:t>
      </w:r>
      <w:r w:rsidRPr="001E6EEB">
        <w:rPr>
          <w:rFonts w:ascii="Courier New" w:hAnsi="Courier New" w:cs="Courier New"/>
          <w:b/>
        </w:rPr>
        <w:t xml:space="preserve"> </w:t>
      </w:r>
      <w:r w:rsidRPr="00E676A0">
        <w:rPr>
          <w:rFonts w:ascii="Courier New" w:hAnsi="Courier New" w:cs="Courier New"/>
          <w:b/>
        </w:rPr>
        <w:t>process</w:t>
      </w:r>
      <w:r>
        <w:t>’in aktif hale gelmesi ile birlikte</w:t>
      </w:r>
      <w:r w:rsidRPr="00A75DDA">
        <w:rPr>
          <w:rFonts w:ascii="Courier New" w:hAnsi="Courier New" w:cs="Courier New"/>
          <w:b/>
        </w:rPr>
        <w:t xml:space="preserve">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portuna  (</w:t>
      </w:r>
      <w:r>
        <w:rPr>
          <w:rFonts w:ascii="Courier New" w:hAnsi="Courier New" w:cs="Courier New"/>
          <w:b/>
        </w:rPr>
        <w:t>1</w:t>
      </w:r>
      <w:r w:rsidRPr="000C47CD">
        <w:t xml:space="preserve"> </w:t>
      </w:r>
      <w:r w:rsidRPr="00AF422F">
        <w:rPr>
          <w:rFonts w:ascii="Courier New" w:hAnsi="Courier New" w:cs="Courier New"/>
          <w:b/>
        </w:rPr>
        <w:t>and</w:t>
      </w:r>
      <w:r w:rsidRPr="000C47CD">
        <w:t xml:space="preserve"> </w:t>
      </w:r>
      <w:r>
        <w:rPr>
          <w:rFonts w:ascii="Courier New" w:hAnsi="Courier New" w:cs="Courier New"/>
          <w:b/>
        </w:rPr>
        <w:t>0</w:t>
      </w:r>
      <w:r w:rsidRPr="000C47CD">
        <w:t xml:space="preserve">) </w:t>
      </w:r>
      <w:r w:rsidRPr="00AF422F">
        <w:rPr>
          <w:rFonts w:ascii="Courier New" w:hAnsi="Courier New" w:cs="Courier New"/>
          <w:b/>
        </w:rPr>
        <w:t>or</w:t>
      </w:r>
      <w:r w:rsidRPr="000C47CD">
        <w:t xml:space="preserve"> </w:t>
      </w:r>
      <w:r w:rsidR="00EE6A61">
        <w:rPr>
          <w:rFonts w:ascii="Courier New" w:hAnsi="Courier New" w:cs="Courier New"/>
          <w:b/>
        </w:rPr>
        <w:t>1</w:t>
      </w:r>
      <w:r w:rsidRPr="000C47CD">
        <w:t xml:space="preserve"> işleminin sonucu </w:t>
      </w:r>
      <w:r>
        <w:t xml:space="preserve">atanmaktadır </w:t>
      </w:r>
      <w:r w:rsidRPr="000C47CD">
        <w:t xml:space="preserve">ve </w:t>
      </w:r>
      <w:r w:rsidRPr="00AF422F">
        <w:rPr>
          <w:rFonts w:ascii="Courier New" w:hAnsi="Courier New" w:cs="Courier New"/>
          <w:b/>
        </w:rPr>
        <w:t>out_cikis</w:t>
      </w:r>
      <w:r w:rsidRPr="000C47CD">
        <w:t xml:space="preserve"> çıkış portu değeri </w:t>
      </w:r>
      <w:r w:rsidRPr="00AF422F">
        <w:rPr>
          <w:rFonts w:ascii="Courier New" w:hAnsi="Courier New" w:cs="Courier New"/>
          <w:b/>
        </w:rPr>
        <w:t>‘</w:t>
      </w:r>
      <w:r w:rsidR="00240A3E">
        <w:rPr>
          <w:rFonts w:ascii="Courier New" w:hAnsi="Courier New" w:cs="Courier New"/>
          <w:b/>
        </w:rPr>
        <w:t>1</w:t>
      </w:r>
      <w:r w:rsidRPr="00AF422F">
        <w:rPr>
          <w:rFonts w:ascii="Courier New" w:hAnsi="Courier New" w:cs="Courier New"/>
          <w:b/>
        </w:rPr>
        <w:t xml:space="preserve">’ </w:t>
      </w:r>
      <w:r w:rsidRPr="00AF422F">
        <w:rPr>
          <w:rFonts w:cs="Times New Roman"/>
        </w:rPr>
        <w:t>olmaktadır</w:t>
      </w:r>
      <w:r w:rsidRPr="000C47CD">
        <w:t xml:space="preserve">. </w:t>
      </w:r>
    </w:p>
    <w:p w14:paraId="35B4BCB6" w14:textId="77777777" w:rsidR="005507C0" w:rsidRDefault="005507C0" w:rsidP="00912E24">
      <w:pPr>
        <w:ind w:firstLine="0"/>
      </w:pPr>
    </w:p>
    <w:p w14:paraId="47A2460C" w14:textId="6D24372A" w:rsidR="00BD33B6" w:rsidRPr="00F45177" w:rsidRDefault="001B1280" w:rsidP="001B1280">
      <w:pPr>
        <w:pStyle w:val="ResimYazs"/>
      </w:pPr>
      <w:bookmarkStart w:id="5" w:name="_Ref400908515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 w:rsidR="00E04FB7">
        <w:noBreakHyphen/>
      </w:r>
      <w:fldSimple w:instr=" SEQ Tablo \* ARABIC \s 1 ">
        <w:r w:rsidR="00D266EE">
          <w:rPr>
            <w:noProof/>
          </w:rPr>
          <w:t>2</w:t>
        </w:r>
      </w:fldSimple>
      <w:bookmarkEnd w:id="5"/>
      <w:r>
        <w:t xml:space="preserve"> </w:t>
      </w:r>
      <w:r w:rsidRPr="003A75AC">
        <w:t>process_ornek_2 varlığının ilgili girişlere ait ürettiği çıkış değerleri</w:t>
      </w:r>
    </w:p>
    <w:tbl>
      <w:tblPr>
        <w:tblStyle w:val="KlavuzuTablo4-Vurgu61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580"/>
        <w:gridCol w:w="1580"/>
        <w:gridCol w:w="2249"/>
        <w:gridCol w:w="2090"/>
      </w:tblGrid>
      <w:tr w:rsidR="00F46D25" w:rsidRPr="00F45177" w14:paraId="57687695" w14:textId="77777777" w:rsidTr="002F7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nil"/>
              <w:left w:val="nil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auto"/>
          </w:tcPr>
          <w:p w14:paraId="53FF5813" w14:textId="77777777" w:rsidR="00F46D25" w:rsidRDefault="00F46D25" w:rsidP="002F78F8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1580" w:type="dxa"/>
            <w:tcBorders>
              <w:left w:val="single" w:sz="4" w:space="0" w:color="FABF8F" w:themeColor="accent6" w:themeTint="99"/>
            </w:tcBorders>
          </w:tcPr>
          <w:p w14:paraId="05E2A128" w14:textId="77777777" w:rsidR="00F46D25" w:rsidRPr="00DA5117" w:rsidRDefault="00F46D25" w:rsidP="002F78F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gramStart"/>
            <w:r>
              <w:rPr>
                <w:rFonts w:ascii="Courier New" w:hAnsi="Courier New" w:cs="Courier New"/>
              </w:rPr>
              <w:t>in</w:t>
            </w:r>
            <w:proofErr w:type="gramEnd"/>
            <w:r>
              <w:rPr>
                <w:rFonts w:ascii="Courier New" w:hAnsi="Courier New" w:cs="Courier New"/>
              </w:rPr>
              <w:t>_giris</w:t>
            </w:r>
            <w:r w:rsidRPr="00DA5117">
              <w:rPr>
                <w:rFonts w:ascii="Courier New" w:hAnsi="Courier New" w:cs="Courier New"/>
              </w:rPr>
              <w:t>_1</w:t>
            </w:r>
          </w:p>
        </w:tc>
        <w:tc>
          <w:tcPr>
            <w:tcW w:w="1580" w:type="dxa"/>
          </w:tcPr>
          <w:p w14:paraId="624D1D3F" w14:textId="77777777" w:rsidR="00F46D25" w:rsidRPr="00DA5117" w:rsidRDefault="00F46D25" w:rsidP="002F78F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gramStart"/>
            <w:r>
              <w:rPr>
                <w:rFonts w:ascii="Courier New" w:hAnsi="Courier New" w:cs="Courier New"/>
              </w:rPr>
              <w:t>in</w:t>
            </w:r>
            <w:proofErr w:type="gramEnd"/>
            <w:r>
              <w:rPr>
                <w:rFonts w:ascii="Courier New" w:hAnsi="Courier New" w:cs="Courier New"/>
              </w:rPr>
              <w:t>_giris</w:t>
            </w:r>
            <w:r w:rsidRPr="00DA5117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249" w:type="dxa"/>
          </w:tcPr>
          <w:p w14:paraId="4367F00C" w14:textId="3E16B1ED" w:rsidR="00F46D25" w:rsidRPr="00DA5117" w:rsidRDefault="00D269A2" w:rsidP="00D269A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gramStart"/>
            <w:r>
              <w:rPr>
                <w:rFonts w:ascii="Courier New" w:hAnsi="Courier New" w:cs="Courier New"/>
              </w:rPr>
              <w:t>in</w:t>
            </w:r>
            <w:proofErr w:type="gramEnd"/>
            <w:r>
              <w:rPr>
                <w:rFonts w:ascii="Courier New" w:hAnsi="Courier New" w:cs="Courier New"/>
              </w:rPr>
              <w:t>_giris</w:t>
            </w:r>
            <w:r w:rsidRPr="00DA5117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090" w:type="dxa"/>
          </w:tcPr>
          <w:p w14:paraId="0570E75C" w14:textId="77777777" w:rsidR="00F46D25" w:rsidRPr="00DA5117" w:rsidRDefault="00F46D25" w:rsidP="002F78F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</w:rPr>
              <w:t>out_cikis</w:t>
            </w:r>
          </w:p>
        </w:tc>
      </w:tr>
      <w:tr w:rsidR="00F46D25" w:rsidRPr="00F45177" w14:paraId="07D12BFC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tcBorders>
              <w:top w:val="single" w:sz="4" w:space="0" w:color="FABF8F" w:themeColor="accent6" w:themeTint="99"/>
            </w:tcBorders>
          </w:tcPr>
          <w:p w14:paraId="5D9A1AE1" w14:textId="77777777" w:rsidR="00F46D25" w:rsidRPr="00C45721" w:rsidRDefault="00F46D25" w:rsidP="00F46D25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1</w:t>
            </w:r>
          </w:p>
        </w:tc>
        <w:tc>
          <w:tcPr>
            <w:tcW w:w="1580" w:type="dxa"/>
          </w:tcPr>
          <w:p w14:paraId="7C060107" w14:textId="35F8C1A9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580" w:type="dxa"/>
          </w:tcPr>
          <w:p w14:paraId="0D625AD7" w14:textId="293228AD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249" w:type="dxa"/>
          </w:tcPr>
          <w:p w14:paraId="11438FCC" w14:textId="6FB8DC8F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090" w:type="dxa"/>
          </w:tcPr>
          <w:p w14:paraId="67F04698" w14:textId="65F88443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</w:tr>
      <w:tr w:rsidR="00F46D25" w:rsidRPr="00F45177" w14:paraId="2ADABC9C" w14:textId="77777777" w:rsidTr="002F78F8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7E911233" w14:textId="77777777" w:rsidR="00F46D25" w:rsidRPr="00C45721" w:rsidRDefault="00F46D25" w:rsidP="00F46D25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2</w:t>
            </w:r>
          </w:p>
        </w:tc>
        <w:tc>
          <w:tcPr>
            <w:tcW w:w="1580" w:type="dxa"/>
          </w:tcPr>
          <w:p w14:paraId="1E741C73" w14:textId="61C120FD" w:rsidR="00F46D25" w:rsidRPr="00F46D25" w:rsidRDefault="00F46D25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580" w:type="dxa"/>
          </w:tcPr>
          <w:p w14:paraId="67742D3C" w14:textId="3C6F5BAC" w:rsidR="00F46D25" w:rsidRPr="00F46D25" w:rsidRDefault="00F46D25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249" w:type="dxa"/>
          </w:tcPr>
          <w:p w14:paraId="6EF83F3F" w14:textId="3F1D9BC0" w:rsidR="00F46D25" w:rsidRPr="00F46D25" w:rsidRDefault="00F46D25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090" w:type="dxa"/>
          </w:tcPr>
          <w:p w14:paraId="449F35AB" w14:textId="42976C74" w:rsidR="00F46D25" w:rsidRPr="00F46D25" w:rsidRDefault="00D269A2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</w:tr>
      <w:tr w:rsidR="00F46D25" w:rsidRPr="00F45177" w14:paraId="50B08D89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24827E32" w14:textId="77777777" w:rsidR="00F46D25" w:rsidRPr="00C45721" w:rsidRDefault="00F46D25" w:rsidP="00F46D25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3</w:t>
            </w:r>
          </w:p>
        </w:tc>
        <w:tc>
          <w:tcPr>
            <w:tcW w:w="1580" w:type="dxa"/>
          </w:tcPr>
          <w:p w14:paraId="3D300F9E" w14:textId="70DB6DE0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580" w:type="dxa"/>
          </w:tcPr>
          <w:p w14:paraId="77D3F6DD" w14:textId="4FC32AA3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249" w:type="dxa"/>
          </w:tcPr>
          <w:p w14:paraId="19B26DA8" w14:textId="0E4779E8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090" w:type="dxa"/>
          </w:tcPr>
          <w:p w14:paraId="6D2572C3" w14:textId="463FA2A2" w:rsidR="00F46D25" w:rsidRPr="00F46D25" w:rsidRDefault="00CE7054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</w:tr>
      <w:tr w:rsidR="00F46D25" w:rsidRPr="00F45177" w14:paraId="0DFF77FE" w14:textId="77777777" w:rsidTr="002F78F8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2032B3C9" w14:textId="77777777" w:rsidR="00F46D25" w:rsidRPr="00C45721" w:rsidRDefault="00F46D25" w:rsidP="00F46D25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4</w:t>
            </w:r>
          </w:p>
        </w:tc>
        <w:tc>
          <w:tcPr>
            <w:tcW w:w="1580" w:type="dxa"/>
          </w:tcPr>
          <w:p w14:paraId="5427F8E4" w14:textId="32424A28" w:rsidR="00F46D25" w:rsidRPr="00F46D25" w:rsidRDefault="00F46D25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580" w:type="dxa"/>
          </w:tcPr>
          <w:p w14:paraId="1C8418A0" w14:textId="5672E58F" w:rsidR="00F46D25" w:rsidRPr="00F46D25" w:rsidRDefault="00F46D25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249" w:type="dxa"/>
          </w:tcPr>
          <w:p w14:paraId="12B164C8" w14:textId="1BA08CDC" w:rsidR="00F46D25" w:rsidRPr="00F46D25" w:rsidRDefault="00F46D25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090" w:type="dxa"/>
          </w:tcPr>
          <w:p w14:paraId="3A73F80A" w14:textId="7C025DD0" w:rsidR="00F46D25" w:rsidRPr="00F46D25" w:rsidRDefault="00CE7054" w:rsidP="00F4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</w:tr>
      <w:tr w:rsidR="00F46D25" w:rsidRPr="00F45177" w14:paraId="49E77A3E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1CAB1561" w14:textId="77777777" w:rsidR="00F46D25" w:rsidRPr="00C45721" w:rsidRDefault="00F46D25" w:rsidP="00F46D25">
            <w:pPr>
              <w:rPr>
                <w:rFonts w:ascii="Courier New" w:hAnsi="Courier New" w:cs="Courier New"/>
              </w:rPr>
            </w:pPr>
            <w:r w:rsidRPr="00C45721">
              <w:rPr>
                <w:rFonts w:ascii="Courier New" w:hAnsi="Courier New" w:cs="Courier New"/>
              </w:rPr>
              <w:t>5</w:t>
            </w:r>
          </w:p>
        </w:tc>
        <w:tc>
          <w:tcPr>
            <w:tcW w:w="1580" w:type="dxa"/>
          </w:tcPr>
          <w:p w14:paraId="6A5FF65D" w14:textId="5132715E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580" w:type="dxa"/>
          </w:tcPr>
          <w:p w14:paraId="7E7B3C9A" w14:textId="40FEA1C3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249" w:type="dxa"/>
          </w:tcPr>
          <w:p w14:paraId="58D0D296" w14:textId="5CC7EDAA" w:rsidR="00F46D25" w:rsidRPr="00F46D25" w:rsidRDefault="00F46D2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46D2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090" w:type="dxa"/>
          </w:tcPr>
          <w:p w14:paraId="5E2B9B08" w14:textId="5F8A7CBA" w:rsidR="00F46D25" w:rsidRPr="00F46D25" w:rsidRDefault="00FD0C85" w:rsidP="00F46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</w:tr>
    </w:tbl>
    <w:p w14:paraId="730B3CB8" w14:textId="77777777" w:rsidR="004E521A" w:rsidRDefault="004E521A" w:rsidP="004E521A">
      <w:pPr>
        <w:ind w:firstLine="0"/>
      </w:pPr>
    </w:p>
    <w:p w14:paraId="112565A5" w14:textId="71834F8B" w:rsidR="004E521A" w:rsidRPr="004E521A" w:rsidRDefault="004E521A" w:rsidP="004E521A">
      <w:pPr>
        <w:ind w:firstLine="0"/>
      </w:pPr>
      <w:r>
        <w:rPr>
          <w:noProof/>
        </w:rPr>
        <w:drawing>
          <wp:inline distT="0" distB="0" distL="0" distR="0" wp14:anchorId="558F7291" wp14:editId="081A2EFC">
            <wp:extent cx="5760720" cy="9683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ACFA" w14:textId="5B88C8C5" w:rsidR="00F75A44" w:rsidRDefault="00CD5413" w:rsidP="00F75A44">
      <w:pPr>
        <w:pStyle w:val="ResimYazs"/>
      </w:pPr>
      <w:bookmarkStart w:id="6" w:name="_Ref401083096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2</w:t>
        </w:r>
      </w:fldSimple>
      <w:bookmarkEnd w:id="6"/>
      <w:r>
        <w:t xml:space="preserve"> </w:t>
      </w:r>
      <w:r w:rsidR="00F75A44">
        <w:t>process_ornek_2 varlığı benzetim çıktısı</w:t>
      </w:r>
    </w:p>
    <w:p w14:paraId="76895A7B" w14:textId="4C5FEEA9" w:rsidR="00CD5413" w:rsidRDefault="00CD5413" w:rsidP="00CD5413">
      <w:pPr>
        <w:pStyle w:val="ResimYazs"/>
      </w:pPr>
    </w:p>
    <w:p w14:paraId="4A59D9FB" w14:textId="364B70A1" w:rsidR="00105BD0" w:rsidRPr="00F45177" w:rsidRDefault="00487FF8" w:rsidP="00105BD0">
      <w:pPr>
        <w:pStyle w:val="Balk2"/>
        <w:numPr>
          <w:ilvl w:val="1"/>
          <w:numId w:val="1"/>
        </w:numPr>
        <w:spacing w:before="240" w:after="240" w:line="360" w:lineRule="auto"/>
      </w:pPr>
      <w:bookmarkStart w:id="7" w:name="_Toc394327666"/>
      <w:r>
        <w:lastRenderedPageBreak/>
        <w:t>variable</w:t>
      </w:r>
      <w:r w:rsidR="00105BD0" w:rsidRPr="00F45177">
        <w:t xml:space="preserve"> Kullanımı</w:t>
      </w:r>
      <w:bookmarkEnd w:id="7"/>
    </w:p>
    <w:p w14:paraId="17D00837" w14:textId="22A7521C" w:rsidR="00105BD0" w:rsidRDefault="000F793A" w:rsidP="003B1302">
      <w:pPr>
        <w:ind w:firstLine="0"/>
      </w:pPr>
      <w:r>
        <w:rPr>
          <w:rFonts w:ascii="Courier New" w:hAnsi="Courier New" w:cs="Courier New"/>
          <w:b/>
        </w:rPr>
        <w:t xml:space="preserve">Örnek </w:t>
      </w:r>
      <w:r w:rsidR="008C106B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>.</w:t>
      </w:r>
      <w:r w:rsidR="00A62C83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:</w:t>
      </w:r>
      <w:r>
        <w:t xml:space="preserve"> </w:t>
      </w:r>
      <w:r w:rsidR="00105BD0" w:rsidRPr="00F45177">
        <w:t xml:space="preserve">Aşağıda </w:t>
      </w:r>
      <w:r w:rsidR="00105BD0" w:rsidRPr="00996C83">
        <w:rPr>
          <w:rFonts w:ascii="Courier New" w:hAnsi="Courier New" w:cs="Courier New"/>
          <w:b/>
        </w:rPr>
        <w:t>signal</w:t>
      </w:r>
      <w:r w:rsidR="00105BD0" w:rsidRPr="00F45177">
        <w:t xml:space="preserve"> veri nesnesi kullanılarak 8 bitlik giriş </w:t>
      </w:r>
      <w:r w:rsidR="00CA7749">
        <w:t xml:space="preserve">portu değerinde </w:t>
      </w:r>
      <w:r w:rsidR="00105BD0" w:rsidRPr="00F45177">
        <w:t xml:space="preserve">bulunan </w:t>
      </w:r>
      <w:r w:rsidR="00105BD0" w:rsidRPr="00996C83">
        <w:rPr>
          <w:rFonts w:ascii="Courier New" w:hAnsi="Courier New" w:cs="Courier New"/>
          <w:b/>
        </w:rPr>
        <w:t>'1</w:t>
      </w:r>
      <w:r w:rsidR="00105BD0" w:rsidRPr="00996C83">
        <w:rPr>
          <w:rFonts w:ascii="Courier New" w:hAnsi="Courier New" w:cs="Courier New"/>
        </w:rPr>
        <w:t xml:space="preserve">' </w:t>
      </w:r>
      <w:r w:rsidR="00F0351F">
        <w:t>bitlerinin</w:t>
      </w:r>
      <w:r w:rsidR="00105BD0" w:rsidRPr="00F45177">
        <w:t xml:space="preserve"> sayısını çıkışa aktaran programı gerçeklemeyi amaçlayan </w:t>
      </w:r>
      <w:r w:rsidR="00575687" w:rsidRPr="009E3434">
        <w:rPr>
          <w:rFonts w:ascii="Courier New" w:hAnsi="Courier New" w:cs="Courier New"/>
          <w:b/>
        </w:rPr>
        <w:t>bit_say_</w:t>
      </w:r>
      <w:proofErr w:type="gramStart"/>
      <w:r w:rsidR="00575687" w:rsidRPr="009E3434">
        <w:rPr>
          <w:rFonts w:ascii="Courier New" w:hAnsi="Courier New" w:cs="Courier New"/>
          <w:b/>
        </w:rPr>
        <w:t>signal.vhd</w:t>
      </w:r>
      <w:proofErr w:type="gramEnd"/>
      <w:r w:rsidR="00575687">
        <w:t xml:space="preserve"> VHDL </w:t>
      </w:r>
      <w:r w:rsidR="00105BD0" w:rsidRPr="00F45177">
        <w:t>kod</w:t>
      </w:r>
      <w:r w:rsidR="00575687">
        <w:t>u</w:t>
      </w:r>
      <w:r w:rsidR="00105BD0" w:rsidRPr="00F45177">
        <w:t xml:space="preserve"> verilmiştir.</w:t>
      </w:r>
      <w:r w:rsidR="00D21307">
        <w:t xml:space="preserve"> </w:t>
      </w:r>
      <w:r w:rsidR="00D21307" w:rsidRPr="00F45177">
        <w:t>Kod</w:t>
      </w:r>
      <w:r w:rsidR="00D21307">
        <w:t xml:space="preserve">da </w:t>
      </w:r>
      <w:r w:rsidR="007D53AA">
        <w:t>1</w:t>
      </w:r>
      <w:r w:rsidR="00A3539C">
        <w:t>7</w:t>
      </w:r>
      <w:r w:rsidR="008F4A8E">
        <w:t>. satırda</w:t>
      </w:r>
      <w:r w:rsidR="00D21307" w:rsidRPr="00F45177">
        <w:t xml:space="preserve"> </w:t>
      </w:r>
      <w:r w:rsidR="009E3434" w:rsidRPr="009E3434">
        <w:rPr>
          <w:rFonts w:ascii="Courier New" w:hAnsi="Courier New" w:cs="Courier New"/>
          <w:b/>
        </w:rPr>
        <w:t>process</w:t>
      </w:r>
      <w:r w:rsidR="009E3434">
        <w:t xml:space="preserve"> </w:t>
      </w:r>
      <w:r w:rsidR="00D21307" w:rsidRPr="00F45177">
        <w:t xml:space="preserve">hassasiyet listesinde </w:t>
      </w:r>
      <w:r w:rsidR="00D21307" w:rsidRPr="00480E5F">
        <w:rPr>
          <w:rFonts w:ascii="Courier New" w:hAnsi="Courier New" w:cs="Courier New"/>
          <w:b/>
        </w:rPr>
        <w:t>in_giris</w:t>
      </w:r>
      <w:r w:rsidR="00D21307" w:rsidRPr="00F45177">
        <w:t xml:space="preserve"> girişi mevcuttur. Bunun anlamı </w:t>
      </w:r>
      <w:r w:rsidR="00D21307" w:rsidRPr="00480E5F">
        <w:rPr>
          <w:rFonts w:ascii="Courier New" w:hAnsi="Courier New" w:cs="Courier New"/>
          <w:b/>
        </w:rPr>
        <w:t>in_giris</w:t>
      </w:r>
      <w:r w:rsidR="00D21307" w:rsidRPr="00F45177">
        <w:t xml:space="preserve"> </w:t>
      </w:r>
      <w:r w:rsidR="008F4A8E">
        <w:t xml:space="preserve">giriş portunda </w:t>
      </w:r>
      <w:r w:rsidR="00D21307" w:rsidRPr="00F45177">
        <w:t xml:space="preserve">meydana gelen değişikliklerde </w:t>
      </w:r>
      <w:r w:rsidR="00D21307" w:rsidRPr="00480E5F">
        <w:rPr>
          <w:rFonts w:ascii="Courier New" w:hAnsi="Courier New" w:cs="Courier New"/>
          <w:b/>
        </w:rPr>
        <w:t>process</w:t>
      </w:r>
      <w:r w:rsidR="00D21307">
        <w:t xml:space="preserve"> aktif hale gel</w:t>
      </w:r>
      <w:r w:rsidR="008F4A8E">
        <w:t>e</w:t>
      </w:r>
      <w:r w:rsidR="00D21307">
        <w:t>cektir</w:t>
      </w:r>
      <w:r w:rsidR="00A14CC1">
        <w:t xml:space="preserve">. </w:t>
      </w:r>
      <w:r w:rsidR="00941CC4" w:rsidRPr="00480E5F">
        <w:rPr>
          <w:rFonts w:ascii="Courier New" w:hAnsi="Courier New" w:cs="Courier New"/>
          <w:b/>
        </w:rPr>
        <w:t>process</w:t>
      </w:r>
      <w:r w:rsidR="001E5413">
        <w:t xml:space="preserve">'in aktif olması ile </w:t>
      </w:r>
      <w:proofErr w:type="gramStart"/>
      <w:r w:rsidR="001E5413">
        <w:t xml:space="preserve">birlikte </w:t>
      </w:r>
      <w:r w:rsidR="001C38D9">
        <w:t xml:space="preserve"> </w:t>
      </w:r>
      <w:r w:rsidR="00A3539C">
        <w:t>19</w:t>
      </w:r>
      <w:proofErr w:type="gramEnd"/>
      <w:r w:rsidR="001C38D9">
        <w:t xml:space="preserve">. </w:t>
      </w:r>
      <w:r w:rsidR="007D53AA">
        <w:t>s</w:t>
      </w:r>
      <w:r w:rsidR="001C38D9">
        <w:t>atırda tanımlanan</w:t>
      </w:r>
      <w:r w:rsidR="00D21307">
        <w:t xml:space="preserve"> </w:t>
      </w:r>
      <w:r w:rsidR="00D21307" w:rsidRPr="00F45177">
        <w:t>varsayılan atama işlemi gerçekleştirlecektir</w:t>
      </w:r>
      <w:r w:rsidR="001C38D9">
        <w:t xml:space="preserve"> ve </w:t>
      </w:r>
      <w:r w:rsidR="001C38D9" w:rsidRPr="00941CC4">
        <w:rPr>
          <w:rFonts w:ascii="Courier New" w:hAnsi="Courier New" w:cs="Courier New"/>
          <w:b/>
        </w:rPr>
        <w:t>r_sayac</w:t>
      </w:r>
      <w:r w:rsidR="00FA758F">
        <w:t xml:space="preserve"> sinyalinin değeri </w:t>
      </w:r>
      <w:r w:rsidR="00FA758F" w:rsidRPr="00941CC4">
        <w:rPr>
          <w:rFonts w:ascii="Courier New" w:hAnsi="Courier New" w:cs="Courier New"/>
          <w:b/>
        </w:rPr>
        <w:t>0</w:t>
      </w:r>
      <w:r w:rsidR="00FA758F">
        <w:t xml:space="preserve"> olacaktır</w:t>
      </w:r>
      <w:r w:rsidR="00D21307" w:rsidRPr="00F45177">
        <w:t>. Daha sonra</w:t>
      </w:r>
      <w:r w:rsidR="00941CC4">
        <w:t xml:space="preserve"> 2</w:t>
      </w:r>
      <w:r w:rsidR="00A3539C">
        <w:t>1</w:t>
      </w:r>
      <w:r w:rsidR="00941CC4">
        <w:t xml:space="preserve">. </w:t>
      </w:r>
      <w:r w:rsidR="00D65A82">
        <w:t>s</w:t>
      </w:r>
      <w:r w:rsidR="00941CC4">
        <w:t xml:space="preserve">atırda tanımlanan döngü aktif hale gelecektir. Döngünün aktif hale gelmesi ile birlikte </w:t>
      </w:r>
      <w:r w:rsidR="00D21307" w:rsidRPr="00480E5F">
        <w:rPr>
          <w:rFonts w:ascii="Courier New" w:hAnsi="Courier New" w:cs="Courier New"/>
          <w:b/>
        </w:rPr>
        <w:t>n_i</w:t>
      </w:r>
      <w:r w:rsidR="00D21307" w:rsidRPr="00F45177">
        <w:t xml:space="preserve"> değişkeni </w:t>
      </w:r>
      <w:r w:rsidR="00D21307" w:rsidRPr="00A777E7">
        <w:rPr>
          <w:rFonts w:ascii="Courier New" w:hAnsi="Courier New" w:cs="Courier New"/>
          <w:b/>
        </w:rPr>
        <w:t>7</w:t>
      </w:r>
      <w:r w:rsidR="00D21307" w:rsidRPr="00F45177">
        <w:t xml:space="preserve">’den </w:t>
      </w:r>
      <w:r w:rsidR="00D21307" w:rsidRPr="00A777E7">
        <w:rPr>
          <w:rFonts w:ascii="Courier New" w:hAnsi="Courier New" w:cs="Courier New"/>
          <w:b/>
        </w:rPr>
        <w:t>0</w:t>
      </w:r>
      <w:r w:rsidR="00D21307" w:rsidRPr="00F45177">
        <w:t xml:space="preserve">’a doğru aşağıya doğru </w:t>
      </w:r>
      <w:r w:rsidR="00941CC4">
        <w:t>azalacaktır. Azalma işlemini her gerçekleşmesinde 2</w:t>
      </w:r>
      <w:r w:rsidR="00A3539C">
        <w:t>2</w:t>
      </w:r>
      <w:r w:rsidR="00941CC4">
        <w:t xml:space="preserve">. </w:t>
      </w:r>
      <w:r w:rsidR="00A777E7">
        <w:t>s</w:t>
      </w:r>
      <w:r w:rsidR="00941CC4">
        <w:t xml:space="preserve">atırda tanımlanan </w:t>
      </w:r>
      <w:r w:rsidR="00D44A2E">
        <w:t xml:space="preserve">kontrol söz dizimi ile birlikte </w:t>
      </w:r>
      <w:r w:rsidR="00D21307" w:rsidRPr="00480E5F">
        <w:rPr>
          <w:rFonts w:ascii="Courier New" w:hAnsi="Courier New" w:cs="Courier New"/>
          <w:b/>
        </w:rPr>
        <w:t>n_i</w:t>
      </w:r>
      <w:r w:rsidR="00D21307" w:rsidRPr="00F45177">
        <w:t xml:space="preserve"> değeri için </w:t>
      </w:r>
      <w:r w:rsidR="00D21307" w:rsidRPr="00480E5F">
        <w:rPr>
          <w:rFonts w:ascii="Courier New" w:hAnsi="Courier New" w:cs="Courier New"/>
          <w:b/>
        </w:rPr>
        <w:t>in_giris</w:t>
      </w:r>
      <w:r w:rsidR="00D21307" w:rsidRPr="00F45177">
        <w:t xml:space="preserve"> değerinin ilgili</w:t>
      </w:r>
      <w:r w:rsidR="001809DA">
        <w:t xml:space="preserve"> </w:t>
      </w:r>
      <w:r w:rsidR="001809DA" w:rsidRPr="00480E5F">
        <w:rPr>
          <w:rFonts w:ascii="Courier New" w:hAnsi="Courier New" w:cs="Courier New"/>
          <w:b/>
        </w:rPr>
        <w:t>n_i</w:t>
      </w:r>
      <w:r w:rsidR="001809DA">
        <w:rPr>
          <w:rFonts w:ascii="Courier New" w:hAnsi="Courier New" w:cs="Courier New"/>
          <w:b/>
        </w:rPr>
        <w:t>.</w:t>
      </w:r>
      <w:r w:rsidR="00D21307" w:rsidRPr="00F45177">
        <w:t xml:space="preserve"> bitinin </w:t>
      </w:r>
      <w:r w:rsidR="00D21307" w:rsidRPr="00480E5F">
        <w:rPr>
          <w:rFonts w:ascii="Courier New" w:hAnsi="Courier New" w:cs="Courier New"/>
          <w:b/>
        </w:rPr>
        <w:t>'1’</w:t>
      </w:r>
      <w:r w:rsidR="00D21307" w:rsidRPr="00480E5F">
        <w:t>olup</w:t>
      </w:r>
      <w:r w:rsidR="00D21307" w:rsidRPr="00F45177">
        <w:t xml:space="preserve"> olmadığının kontrolü yapılmaktadır.</w:t>
      </w:r>
      <w:r w:rsidR="00D21307">
        <w:t xml:space="preserve"> </w:t>
      </w:r>
      <w:r w:rsidR="00D21307" w:rsidRPr="00F45177">
        <w:t>Eğer</w:t>
      </w:r>
      <w:r w:rsidR="003B1302">
        <w:t xml:space="preserve"> kontrol söz dizimi doğru ise </w:t>
      </w:r>
      <w:r w:rsidR="008A3603">
        <w:t>2</w:t>
      </w:r>
      <w:r w:rsidR="002303AB">
        <w:t>4</w:t>
      </w:r>
      <w:r w:rsidR="008A3603">
        <w:t>. satırda tanımlanan</w:t>
      </w:r>
      <w:r w:rsidR="00B51C96">
        <w:t xml:space="preserve"> söz dizimi ile birlikte </w:t>
      </w:r>
      <w:r w:rsidR="00D21307" w:rsidRPr="00480E5F">
        <w:rPr>
          <w:rFonts w:ascii="Courier New" w:hAnsi="Courier New" w:cs="Courier New"/>
          <w:b/>
        </w:rPr>
        <w:t>r_sayac</w:t>
      </w:r>
      <w:r w:rsidR="00D21307">
        <w:rPr>
          <w:b/>
        </w:rPr>
        <w:t xml:space="preserve"> </w:t>
      </w:r>
      <w:r w:rsidR="001809DA">
        <w:t>sinyalinin d</w:t>
      </w:r>
      <w:r w:rsidR="00D21307" w:rsidRPr="00F45177">
        <w:t>eğerinin 1 arttırılması beklenmektedir. Mimari içer</w:t>
      </w:r>
      <w:r w:rsidR="00D21307">
        <w:t>isinde</w:t>
      </w:r>
      <w:r w:rsidR="00B51C96">
        <w:t xml:space="preserve"> </w:t>
      </w:r>
      <w:r w:rsidR="00A3539C">
        <w:t>29</w:t>
      </w:r>
      <w:r w:rsidR="00B51C96">
        <w:t xml:space="preserve">. </w:t>
      </w:r>
      <w:r w:rsidR="00A777E7">
        <w:t>s</w:t>
      </w:r>
      <w:r w:rsidR="00B51C96">
        <w:t>atırda</w:t>
      </w:r>
      <w:r w:rsidR="00D21307">
        <w:t xml:space="preserve"> tanımlanan </w:t>
      </w:r>
      <w:r w:rsidR="00D21307" w:rsidRPr="00F45177">
        <w:t xml:space="preserve">atama ifadesi ile </w:t>
      </w:r>
      <w:r w:rsidR="00D21307" w:rsidRPr="006D70BC">
        <w:rPr>
          <w:rFonts w:ascii="Courier New" w:hAnsi="Courier New" w:cs="Courier New"/>
          <w:b/>
        </w:rPr>
        <w:t>in_giris</w:t>
      </w:r>
      <w:r w:rsidR="00D21307" w:rsidRPr="00F45177">
        <w:t xml:space="preserve"> giriş</w:t>
      </w:r>
      <w:r w:rsidR="001809DA">
        <w:t xml:space="preserve"> portunda </w:t>
      </w:r>
      <w:r w:rsidR="00D21307" w:rsidRPr="00F45177">
        <w:t xml:space="preserve">bulunan </w:t>
      </w:r>
      <w:r w:rsidR="00D21307" w:rsidRPr="006C2959">
        <w:rPr>
          <w:rFonts w:ascii="Courier New" w:hAnsi="Courier New" w:cs="Courier New"/>
          <w:b/>
        </w:rPr>
        <w:t>'1'</w:t>
      </w:r>
      <w:r w:rsidR="00B51C96">
        <w:t xml:space="preserve"> bitlerinin sayısının varlık dışına aktarımının yapılması beklenmektedir</w:t>
      </w:r>
      <w:r w:rsidR="00D21307" w:rsidRPr="00F45177">
        <w:t>.</w:t>
      </w:r>
    </w:p>
    <w:p w14:paraId="0C0DE66D" w14:textId="3F50C9BF" w:rsidR="00884E54" w:rsidRPr="00E11CC6" w:rsidRDefault="00884E54" w:rsidP="00D0615F">
      <w:pPr>
        <w:pStyle w:val="KOD"/>
        <w:ind w:left="700" w:firstLine="0"/>
        <w:rPr>
          <w:rFonts w:eastAsia="Times New Roman"/>
        </w:rPr>
      </w:pPr>
    </w:p>
    <w:p w14:paraId="05117E54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9C725C">
        <w:rPr>
          <w:rFonts w:eastAsia="Times New Roman"/>
          <w:b/>
          <w:color w:val="C00000"/>
        </w:rPr>
        <w:t>library</w:t>
      </w:r>
      <w:r w:rsidRPr="009C725C">
        <w:rPr>
          <w:rFonts w:eastAsia="Times New Roman"/>
          <w:color w:val="C00000"/>
        </w:rPr>
        <w:t xml:space="preserve"> </w:t>
      </w:r>
      <w:r w:rsidRPr="00AB7C16">
        <w:rPr>
          <w:rFonts w:eastAsia="Times New Roman"/>
          <w:color w:val="000020"/>
        </w:rPr>
        <w:t>IEEE</w:t>
      </w:r>
      <w:r w:rsidRPr="00AB7C16">
        <w:rPr>
          <w:rFonts w:eastAsia="Times New Roman"/>
          <w:color w:val="406080"/>
        </w:rPr>
        <w:t>;</w:t>
      </w:r>
    </w:p>
    <w:p w14:paraId="0B280CA0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9C725C">
        <w:rPr>
          <w:rFonts w:eastAsia="Times New Roman"/>
          <w:b/>
          <w:color w:val="C00000"/>
        </w:rPr>
        <w:t>use</w:t>
      </w:r>
      <w:r w:rsidRPr="009C725C">
        <w:rPr>
          <w:rFonts w:eastAsia="Times New Roman"/>
          <w:color w:val="C00000"/>
        </w:rPr>
        <w:t xml:space="preserve"> </w:t>
      </w:r>
      <w:proofErr w:type="gramStart"/>
      <w:r w:rsidRPr="00AB7C16">
        <w:rPr>
          <w:rFonts w:eastAsia="Times New Roman"/>
          <w:color w:val="000020"/>
        </w:rPr>
        <w:t>IEEE</w:t>
      </w:r>
      <w:r w:rsidRPr="00AB7C16">
        <w:rPr>
          <w:rFonts w:eastAsia="Times New Roman"/>
          <w:color w:val="308080"/>
        </w:rPr>
        <w:t>.</w:t>
      </w:r>
      <w:r w:rsidRPr="00AB7C16">
        <w:rPr>
          <w:rFonts w:eastAsia="Times New Roman"/>
          <w:color w:val="000020"/>
        </w:rPr>
        <w:t>STD</w:t>
      </w:r>
      <w:proofErr w:type="gramEnd"/>
      <w:r w:rsidRPr="00AB7C16">
        <w:rPr>
          <w:rFonts w:eastAsia="Times New Roman"/>
          <w:color w:val="000020"/>
        </w:rPr>
        <w:t>_LOGIC_1164</w:t>
      </w:r>
      <w:r w:rsidRPr="00AB7C16">
        <w:rPr>
          <w:rFonts w:eastAsia="Times New Roman"/>
          <w:color w:val="308080"/>
        </w:rPr>
        <w:t>.</w:t>
      </w:r>
      <w:r w:rsidRPr="00AB7C16">
        <w:rPr>
          <w:rFonts w:eastAsia="Times New Roman"/>
        </w:rPr>
        <w:t>all</w:t>
      </w:r>
      <w:r w:rsidRPr="00AB7C16">
        <w:rPr>
          <w:rFonts w:eastAsia="Times New Roman"/>
          <w:color w:val="406080"/>
        </w:rPr>
        <w:t>;</w:t>
      </w:r>
    </w:p>
    <w:p w14:paraId="1A78FAC4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2E39043A" w14:textId="10942811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9C725C">
        <w:rPr>
          <w:rFonts w:eastAsia="Times New Roman"/>
          <w:b/>
          <w:color w:val="1F497D" w:themeColor="text2"/>
        </w:rPr>
        <w:t xml:space="preserve">entity </w:t>
      </w:r>
      <w:r w:rsidRPr="00AB7C16">
        <w:rPr>
          <w:rFonts w:eastAsia="Times New Roman"/>
          <w:color w:val="000020"/>
        </w:rPr>
        <w:t>bit_say</w:t>
      </w:r>
      <w:r w:rsidR="006367E9">
        <w:rPr>
          <w:rFonts w:eastAsia="Times New Roman"/>
          <w:color w:val="000020"/>
        </w:rPr>
        <w:t>_signal</w:t>
      </w:r>
      <w:r w:rsidRPr="00AB7C16">
        <w:rPr>
          <w:rFonts w:eastAsia="Times New Roman"/>
          <w:color w:val="000020"/>
        </w:rPr>
        <w:t xml:space="preserve"> </w:t>
      </w:r>
      <w:r w:rsidRPr="009C725C">
        <w:rPr>
          <w:rFonts w:eastAsia="Times New Roman"/>
          <w:b/>
          <w:color w:val="1F497D" w:themeColor="text2"/>
        </w:rPr>
        <w:t>is</w:t>
      </w:r>
    </w:p>
    <w:p w14:paraId="5C63E26F" w14:textId="3FAA9169" w:rsidR="00B872E2" w:rsidRPr="00AB7C16" w:rsidRDefault="00271ABF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B872E2" w:rsidRPr="009C725C">
        <w:rPr>
          <w:rFonts w:eastAsia="Times New Roman"/>
          <w:b/>
          <w:color w:val="1F497D" w:themeColor="text2"/>
        </w:rPr>
        <w:t>port</w:t>
      </w:r>
      <w:proofErr w:type="gramStart"/>
      <w:r w:rsidR="00B872E2" w:rsidRPr="00AB7C16">
        <w:rPr>
          <w:rFonts w:eastAsia="Times New Roman"/>
          <w:color w:val="308080"/>
        </w:rPr>
        <w:t>(</w:t>
      </w:r>
      <w:proofErr w:type="gramEnd"/>
    </w:p>
    <w:p w14:paraId="7EF2B375" w14:textId="3D19F038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 </w:t>
      </w:r>
      <w:r w:rsidR="00783CDD">
        <w:rPr>
          <w:rFonts w:eastAsia="Times New Roman"/>
          <w:color w:val="000020"/>
        </w:rPr>
        <w:t xml:space="preserve">  </w:t>
      </w:r>
      <w:r w:rsidRPr="00AB7C16">
        <w:rPr>
          <w:rFonts w:eastAsia="Times New Roman"/>
          <w:color w:val="000020"/>
        </w:rPr>
        <w:t>in_</w:t>
      </w:r>
      <w:proofErr w:type="gramStart"/>
      <w:r w:rsidRPr="00AB7C16">
        <w:rPr>
          <w:rFonts w:eastAsia="Times New Roman"/>
          <w:color w:val="000020"/>
        </w:rPr>
        <w:t xml:space="preserve">giris : </w:t>
      </w:r>
      <w:r w:rsidRPr="009C725C">
        <w:rPr>
          <w:rFonts w:eastAsia="Times New Roman"/>
          <w:b/>
          <w:color w:val="1F497D" w:themeColor="text2"/>
        </w:rPr>
        <w:t>in</w:t>
      </w:r>
      <w:proofErr w:type="gramEnd"/>
      <w:r w:rsidRPr="009C725C">
        <w:rPr>
          <w:rFonts w:eastAsia="Times New Roman"/>
          <w:b/>
          <w:color w:val="1F497D" w:themeColor="text2"/>
        </w:rPr>
        <w:t xml:space="preserve"> </w:t>
      </w:r>
      <w:r w:rsidRPr="009C725C">
        <w:rPr>
          <w:rFonts w:eastAsia="Times New Roman"/>
          <w:color w:val="4F81BD" w:themeColor="accent1"/>
        </w:rPr>
        <w:t>std_logic_vector</w:t>
      </w:r>
      <w:r w:rsidRPr="00AB7C16">
        <w:rPr>
          <w:rFonts w:eastAsia="Times New Roman"/>
          <w:color w:val="000020"/>
        </w:rPr>
        <w:t>(</w:t>
      </w:r>
      <w:r w:rsidRPr="009C725C">
        <w:rPr>
          <w:rFonts w:eastAsia="Times New Roman"/>
          <w:b/>
          <w:color w:val="F79646" w:themeColor="accent6"/>
        </w:rPr>
        <w:t>0</w:t>
      </w:r>
      <w:r w:rsidRPr="00AB7C16">
        <w:rPr>
          <w:rFonts w:eastAsia="Times New Roman"/>
          <w:color w:val="000020"/>
        </w:rPr>
        <w:t xml:space="preserve"> </w:t>
      </w:r>
      <w:r w:rsidRPr="009C725C">
        <w:rPr>
          <w:rFonts w:eastAsia="Times New Roman"/>
          <w:color w:val="4F81BD" w:themeColor="accent1"/>
        </w:rPr>
        <w:t xml:space="preserve">to </w:t>
      </w:r>
      <w:r w:rsidRPr="009C725C">
        <w:rPr>
          <w:rFonts w:eastAsia="Times New Roman"/>
          <w:b/>
          <w:color w:val="F79646" w:themeColor="accent6"/>
        </w:rPr>
        <w:t>7</w:t>
      </w:r>
      <w:r w:rsidRPr="00AB7C16">
        <w:rPr>
          <w:rFonts w:eastAsia="Times New Roman"/>
          <w:color w:val="000020"/>
        </w:rPr>
        <w:t>);</w:t>
      </w:r>
    </w:p>
    <w:p w14:paraId="3FDB885D" w14:textId="7CBBB6D9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 </w:t>
      </w:r>
      <w:r w:rsidR="00783CDD">
        <w:rPr>
          <w:rFonts w:eastAsia="Times New Roman"/>
          <w:color w:val="000020"/>
        </w:rPr>
        <w:t xml:space="preserve">  </w:t>
      </w:r>
      <w:r w:rsidRPr="00AB7C16">
        <w:rPr>
          <w:rFonts w:eastAsia="Times New Roman"/>
          <w:color w:val="000020"/>
        </w:rPr>
        <w:t>out_</w:t>
      </w:r>
      <w:proofErr w:type="gramStart"/>
      <w:r w:rsidRPr="00AB7C16">
        <w:rPr>
          <w:rFonts w:eastAsia="Times New Roman"/>
          <w:color w:val="000020"/>
        </w:rPr>
        <w:t xml:space="preserve">sayac : </w:t>
      </w:r>
      <w:r w:rsidRPr="009C725C">
        <w:rPr>
          <w:rFonts w:eastAsia="Times New Roman"/>
          <w:b/>
          <w:color w:val="1F497D" w:themeColor="text2"/>
        </w:rPr>
        <w:t>out</w:t>
      </w:r>
      <w:proofErr w:type="gramEnd"/>
      <w:r w:rsidRPr="009C725C">
        <w:rPr>
          <w:rFonts w:eastAsia="Times New Roman"/>
          <w:b/>
          <w:color w:val="1F497D" w:themeColor="text2"/>
        </w:rPr>
        <w:t xml:space="preserve"> </w:t>
      </w:r>
      <w:r w:rsidRPr="009C725C">
        <w:rPr>
          <w:rFonts w:eastAsia="Times New Roman"/>
          <w:color w:val="4F81BD" w:themeColor="accent1"/>
        </w:rPr>
        <w:t>integer</w:t>
      </w:r>
    </w:p>
    <w:p w14:paraId="640B312C" w14:textId="086C20BF" w:rsidR="00B872E2" w:rsidRPr="00AB7C16" w:rsidRDefault="00783CDD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>
        <w:rPr>
          <w:rFonts w:eastAsia="Times New Roman"/>
          <w:color w:val="308080"/>
        </w:rPr>
        <w:t xml:space="preserve">  </w:t>
      </w:r>
      <w:r w:rsidR="00B872E2" w:rsidRPr="00AB7C16">
        <w:rPr>
          <w:rFonts w:eastAsia="Times New Roman"/>
          <w:color w:val="308080"/>
        </w:rPr>
        <w:t>)</w:t>
      </w:r>
      <w:r w:rsidR="00B872E2" w:rsidRPr="00AB7C16">
        <w:rPr>
          <w:rFonts w:eastAsia="Times New Roman"/>
          <w:color w:val="406080"/>
        </w:rPr>
        <w:t>;</w:t>
      </w:r>
    </w:p>
    <w:p w14:paraId="1C6A5993" w14:textId="6D1005EE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9C725C">
        <w:rPr>
          <w:rFonts w:eastAsia="Times New Roman"/>
          <w:b/>
          <w:color w:val="1F497D" w:themeColor="text2"/>
        </w:rPr>
        <w:t xml:space="preserve">end </w:t>
      </w:r>
      <w:r w:rsidRPr="00AB7C16">
        <w:rPr>
          <w:rFonts w:eastAsia="Times New Roman"/>
          <w:color w:val="000020"/>
        </w:rPr>
        <w:t>bit_say</w:t>
      </w:r>
      <w:r w:rsidR="00EA244A">
        <w:rPr>
          <w:rFonts w:eastAsia="Times New Roman"/>
          <w:color w:val="000020"/>
        </w:rPr>
        <w:t>_signal</w:t>
      </w:r>
      <w:r w:rsidRPr="00AB7C16">
        <w:rPr>
          <w:rFonts w:eastAsia="Times New Roman"/>
          <w:color w:val="406080"/>
        </w:rPr>
        <w:t>;</w:t>
      </w:r>
    </w:p>
    <w:p w14:paraId="36FB2828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5C405282" w14:textId="1AC06BA2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9C725C">
        <w:rPr>
          <w:rFonts w:eastAsia="Times New Roman"/>
          <w:b/>
          <w:color w:val="1F497D" w:themeColor="text2"/>
        </w:rPr>
        <w:t xml:space="preserve">architecture </w:t>
      </w:r>
      <w:r w:rsidRPr="00AB7C16">
        <w:rPr>
          <w:rFonts w:eastAsia="Times New Roman"/>
          <w:color w:val="000020"/>
        </w:rPr>
        <w:t xml:space="preserve">Behavioral </w:t>
      </w:r>
      <w:r w:rsidRPr="009C725C">
        <w:rPr>
          <w:rFonts w:eastAsia="Times New Roman"/>
          <w:b/>
          <w:color w:val="1F497D" w:themeColor="text2"/>
        </w:rPr>
        <w:t xml:space="preserve">of </w:t>
      </w:r>
      <w:r w:rsidRPr="00AB7C16">
        <w:rPr>
          <w:rFonts w:eastAsia="Times New Roman"/>
          <w:color w:val="000020"/>
        </w:rPr>
        <w:t>bit_say</w:t>
      </w:r>
      <w:r w:rsidR="00EA244A">
        <w:rPr>
          <w:rFonts w:eastAsia="Times New Roman"/>
          <w:color w:val="000020"/>
        </w:rPr>
        <w:t>_signal</w:t>
      </w:r>
      <w:r w:rsidRPr="00AB7C16">
        <w:rPr>
          <w:rFonts w:eastAsia="Times New Roman"/>
          <w:color w:val="000020"/>
        </w:rPr>
        <w:t xml:space="preserve"> </w:t>
      </w:r>
      <w:r w:rsidRPr="009C725C">
        <w:rPr>
          <w:rFonts w:eastAsia="Times New Roman"/>
          <w:b/>
          <w:color w:val="1F497D" w:themeColor="text2"/>
        </w:rPr>
        <w:t>is</w:t>
      </w:r>
    </w:p>
    <w:p w14:paraId="2AAA261C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5C84D4B1" w14:textId="287DBDD4" w:rsidR="00B872E2" w:rsidRPr="00AB7C16" w:rsidRDefault="00783CDD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B872E2" w:rsidRPr="009C725C">
        <w:rPr>
          <w:rFonts w:eastAsia="Times New Roman"/>
          <w:b/>
          <w:color w:val="1F497D" w:themeColor="text2"/>
        </w:rPr>
        <w:t xml:space="preserve">signal </w:t>
      </w:r>
      <w:r w:rsidR="00B872E2" w:rsidRPr="00AB7C16">
        <w:rPr>
          <w:rFonts w:eastAsia="Times New Roman"/>
          <w:color w:val="000020"/>
        </w:rPr>
        <w:t>r_</w:t>
      </w:r>
      <w:proofErr w:type="gramStart"/>
      <w:r w:rsidR="00B872E2" w:rsidRPr="00AB7C16">
        <w:rPr>
          <w:rFonts w:eastAsia="Times New Roman"/>
          <w:color w:val="000020"/>
        </w:rPr>
        <w:t xml:space="preserve">sayac : </w:t>
      </w:r>
      <w:r w:rsidR="00B872E2" w:rsidRPr="009C725C">
        <w:rPr>
          <w:rFonts w:eastAsia="Times New Roman"/>
          <w:color w:val="4F81BD" w:themeColor="accent1"/>
        </w:rPr>
        <w:t>integer</w:t>
      </w:r>
      <w:proofErr w:type="gramEnd"/>
      <w:r w:rsidR="00B872E2" w:rsidRPr="009C725C">
        <w:rPr>
          <w:rFonts w:eastAsia="Times New Roman"/>
          <w:color w:val="4F81BD" w:themeColor="accent1"/>
        </w:rPr>
        <w:t xml:space="preserve"> </w:t>
      </w:r>
      <w:r w:rsidR="00B872E2" w:rsidRPr="00AB7C16">
        <w:rPr>
          <w:rFonts w:eastAsia="Times New Roman"/>
          <w:color w:val="000020"/>
        </w:rPr>
        <w:t>:= 0;</w:t>
      </w:r>
    </w:p>
    <w:p w14:paraId="6EE05FF1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30CD91FE" w14:textId="77777777" w:rsidR="00B872E2" w:rsidRPr="009C725C" w:rsidRDefault="00B872E2" w:rsidP="00B872E2">
      <w:pPr>
        <w:pStyle w:val="KOD"/>
        <w:numPr>
          <w:ilvl w:val="0"/>
          <w:numId w:val="10"/>
        </w:numPr>
        <w:rPr>
          <w:rFonts w:eastAsia="Times New Roman"/>
          <w:b/>
          <w:color w:val="000020"/>
        </w:rPr>
      </w:pPr>
      <w:r w:rsidRPr="009C725C">
        <w:rPr>
          <w:rFonts w:eastAsia="Times New Roman"/>
          <w:b/>
          <w:color w:val="1F497D" w:themeColor="text2"/>
        </w:rPr>
        <w:t>begin</w:t>
      </w:r>
    </w:p>
    <w:p w14:paraId="59669769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315517FB" w14:textId="4914E497" w:rsidR="00B872E2" w:rsidRPr="00F44A50" w:rsidRDefault="00B872E2" w:rsidP="002F78F8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F44A50">
        <w:rPr>
          <w:rFonts w:eastAsia="Times New Roman"/>
          <w:color w:val="000020"/>
        </w:rPr>
        <w:t xml:space="preserve">  </w:t>
      </w:r>
      <w:r w:rsidRPr="009C725C">
        <w:rPr>
          <w:rFonts w:eastAsia="Times New Roman"/>
          <w:b/>
          <w:color w:val="1F497D" w:themeColor="text2"/>
        </w:rPr>
        <w:t>process</w:t>
      </w:r>
      <w:r w:rsidRPr="00F44A50">
        <w:rPr>
          <w:rFonts w:eastAsia="Times New Roman"/>
          <w:color w:val="000020"/>
        </w:rPr>
        <w:t>(in_giris)</w:t>
      </w:r>
    </w:p>
    <w:p w14:paraId="2885B5DA" w14:textId="2371E4E4" w:rsidR="00B872E2" w:rsidRPr="009C725C" w:rsidRDefault="00B872E2" w:rsidP="00B872E2">
      <w:pPr>
        <w:pStyle w:val="KOD"/>
        <w:numPr>
          <w:ilvl w:val="0"/>
          <w:numId w:val="10"/>
        </w:numPr>
        <w:rPr>
          <w:rFonts w:eastAsia="Times New Roman"/>
          <w:b/>
          <w:color w:val="000020"/>
        </w:rPr>
      </w:pPr>
      <w:r w:rsidRPr="00AB7C16">
        <w:rPr>
          <w:rFonts w:eastAsia="Times New Roman"/>
          <w:color w:val="000020"/>
        </w:rPr>
        <w:t xml:space="preserve">  </w:t>
      </w:r>
      <w:r w:rsidRPr="009C725C">
        <w:rPr>
          <w:rFonts w:eastAsia="Times New Roman"/>
          <w:b/>
          <w:color w:val="1F497D" w:themeColor="text2"/>
        </w:rPr>
        <w:t>begin</w:t>
      </w:r>
    </w:p>
    <w:p w14:paraId="2C9E327B" w14:textId="7F7413D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 </w:t>
      </w:r>
      <w:r w:rsidR="00783CDD">
        <w:rPr>
          <w:rFonts w:eastAsia="Times New Roman"/>
          <w:color w:val="000020"/>
        </w:rPr>
        <w:t xml:space="preserve">  </w:t>
      </w:r>
      <w:proofErr w:type="gramStart"/>
      <w:r w:rsidRPr="00AB7C16">
        <w:rPr>
          <w:rFonts w:eastAsia="Times New Roman"/>
          <w:color w:val="000020"/>
        </w:rPr>
        <w:t>r</w:t>
      </w:r>
      <w:proofErr w:type="gramEnd"/>
      <w:r w:rsidRPr="00AB7C16">
        <w:rPr>
          <w:rFonts w:eastAsia="Times New Roman"/>
          <w:color w:val="000020"/>
        </w:rPr>
        <w:t>_sayac&lt;= 0;</w:t>
      </w:r>
    </w:p>
    <w:p w14:paraId="4C035AB2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37BB397A" w14:textId="0FB5DFE4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</w:t>
      </w:r>
      <w:r w:rsidR="00783CDD">
        <w:rPr>
          <w:rFonts w:eastAsia="Times New Roman"/>
          <w:color w:val="000020"/>
        </w:rPr>
        <w:t xml:space="preserve">   </w:t>
      </w:r>
      <w:r w:rsidRPr="009C725C">
        <w:rPr>
          <w:rFonts w:eastAsia="Times New Roman"/>
          <w:b/>
          <w:color w:val="1F497D" w:themeColor="text2"/>
        </w:rPr>
        <w:t xml:space="preserve">for </w:t>
      </w:r>
      <w:r w:rsidRPr="00AB7C16">
        <w:rPr>
          <w:rFonts w:eastAsia="Times New Roman"/>
          <w:color w:val="000020"/>
        </w:rPr>
        <w:t xml:space="preserve">n_i </w:t>
      </w:r>
      <w:r w:rsidRPr="009C725C">
        <w:rPr>
          <w:rFonts w:eastAsia="Times New Roman"/>
          <w:b/>
          <w:color w:val="1F497D" w:themeColor="text2"/>
        </w:rPr>
        <w:t xml:space="preserve">in </w:t>
      </w:r>
      <w:r w:rsidRPr="009C725C">
        <w:rPr>
          <w:rFonts w:eastAsia="Times New Roman"/>
          <w:b/>
          <w:color w:val="F79646" w:themeColor="accent6"/>
        </w:rPr>
        <w:t>7</w:t>
      </w:r>
      <w:r w:rsidRPr="00AB7C16">
        <w:rPr>
          <w:rFonts w:eastAsia="Times New Roman"/>
          <w:color w:val="000020"/>
        </w:rPr>
        <w:t xml:space="preserve"> </w:t>
      </w:r>
      <w:r w:rsidRPr="009C725C">
        <w:rPr>
          <w:rFonts w:eastAsia="Times New Roman"/>
          <w:color w:val="4F81BD" w:themeColor="accent1"/>
        </w:rPr>
        <w:t xml:space="preserve">downto </w:t>
      </w:r>
      <w:r w:rsidRPr="009C725C">
        <w:rPr>
          <w:rFonts w:eastAsia="Times New Roman"/>
          <w:b/>
          <w:color w:val="F79646" w:themeColor="accent6"/>
        </w:rPr>
        <w:t>0</w:t>
      </w:r>
      <w:r w:rsidRPr="00AB7C16">
        <w:rPr>
          <w:rFonts w:eastAsia="Times New Roman"/>
          <w:color w:val="000020"/>
        </w:rPr>
        <w:t xml:space="preserve"> </w:t>
      </w:r>
      <w:r w:rsidRPr="009C725C">
        <w:rPr>
          <w:rFonts w:eastAsia="Times New Roman"/>
          <w:b/>
          <w:color w:val="1F497D" w:themeColor="text2"/>
        </w:rPr>
        <w:t>loop</w:t>
      </w:r>
    </w:p>
    <w:p w14:paraId="2498DCDB" w14:textId="17DD258D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 </w:t>
      </w:r>
      <w:r w:rsidR="00783CDD">
        <w:rPr>
          <w:rFonts w:eastAsia="Times New Roman"/>
          <w:color w:val="000020"/>
        </w:rPr>
        <w:t xml:space="preserve">    </w:t>
      </w:r>
      <w:r w:rsidRPr="009C725C">
        <w:rPr>
          <w:rFonts w:eastAsia="Times New Roman"/>
          <w:b/>
          <w:color w:val="1F497D" w:themeColor="text2"/>
        </w:rPr>
        <w:t xml:space="preserve">if </w:t>
      </w:r>
      <w:r w:rsidRPr="00AB7C16">
        <w:rPr>
          <w:rFonts w:eastAsia="Times New Roman"/>
          <w:color w:val="000020"/>
        </w:rPr>
        <w:t xml:space="preserve">in_giris(n_i) = '1' </w:t>
      </w:r>
      <w:r w:rsidRPr="009C725C">
        <w:rPr>
          <w:rFonts w:eastAsia="Times New Roman"/>
          <w:b/>
          <w:color w:val="1F497D" w:themeColor="text2"/>
        </w:rPr>
        <w:t>then</w:t>
      </w:r>
    </w:p>
    <w:p w14:paraId="7A2D30C1" w14:textId="15457BF0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   </w:t>
      </w:r>
      <w:r w:rsidR="00783CDD">
        <w:rPr>
          <w:rFonts w:eastAsia="Times New Roman"/>
          <w:color w:val="000020"/>
        </w:rPr>
        <w:t xml:space="preserve">    </w:t>
      </w:r>
      <w:proofErr w:type="gramStart"/>
      <w:r w:rsidRPr="00AB7C16">
        <w:rPr>
          <w:rFonts w:eastAsia="Times New Roman"/>
          <w:color w:val="000020"/>
        </w:rPr>
        <w:t>r</w:t>
      </w:r>
      <w:proofErr w:type="gramEnd"/>
      <w:r w:rsidRPr="00AB7C16">
        <w:rPr>
          <w:rFonts w:eastAsia="Times New Roman"/>
          <w:color w:val="000020"/>
        </w:rPr>
        <w:t>_sayac&lt;= r_sayac + 1;</w:t>
      </w:r>
    </w:p>
    <w:p w14:paraId="490D6637" w14:textId="078E9E44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  </w:t>
      </w:r>
      <w:r w:rsidR="00783CDD">
        <w:rPr>
          <w:rFonts w:eastAsia="Times New Roman"/>
          <w:color w:val="000020"/>
        </w:rPr>
        <w:t xml:space="preserve">   </w:t>
      </w:r>
      <w:r w:rsidRPr="009C725C">
        <w:rPr>
          <w:rFonts w:eastAsia="Times New Roman"/>
          <w:b/>
          <w:color w:val="1F497D" w:themeColor="text2"/>
        </w:rPr>
        <w:t>end if</w:t>
      </w:r>
      <w:r w:rsidRPr="00AB7C16">
        <w:rPr>
          <w:rFonts w:eastAsia="Times New Roman"/>
          <w:color w:val="000020"/>
        </w:rPr>
        <w:t xml:space="preserve">;       </w:t>
      </w:r>
    </w:p>
    <w:p w14:paraId="22171EDA" w14:textId="6724C1ED" w:rsidR="00B872E2" w:rsidRPr="00AB7C16" w:rsidRDefault="00271ABF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</w:t>
      </w:r>
      <w:r w:rsidR="00783CDD">
        <w:rPr>
          <w:rFonts w:eastAsia="Times New Roman"/>
          <w:color w:val="000020"/>
        </w:rPr>
        <w:t xml:space="preserve">   </w:t>
      </w:r>
      <w:r w:rsidR="00B872E2" w:rsidRPr="009C725C">
        <w:rPr>
          <w:rFonts w:eastAsia="Times New Roman"/>
          <w:b/>
          <w:color w:val="1F497D" w:themeColor="text2"/>
        </w:rPr>
        <w:t>end loop</w:t>
      </w:r>
      <w:r w:rsidR="00B872E2" w:rsidRPr="00AB7C16">
        <w:rPr>
          <w:rFonts w:eastAsia="Times New Roman"/>
          <w:color w:val="000020"/>
        </w:rPr>
        <w:t>;</w:t>
      </w:r>
    </w:p>
    <w:p w14:paraId="6C0766FC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7306D0EC" w14:textId="4733D77F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AB7C16">
        <w:rPr>
          <w:rFonts w:eastAsia="Times New Roman"/>
          <w:color w:val="000020"/>
        </w:rPr>
        <w:t xml:space="preserve"> </w:t>
      </w:r>
      <w:r w:rsidR="00783CDD">
        <w:rPr>
          <w:rFonts w:eastAsia="Times New Roman"/>
          <w:color w:val="000020"/>
        </w:rPr>
        <w:t xml:space="preserve"> </w:t>
      </w:r>
      <w:r w:rsidRPr="009C725C">
        <w:rPr>
          <w:rFonts w:eastAsia="Times New Roman"/>
          <w:b/>
          <w:color w:val="1F497D" w:themeColor="text2"/>
        </w:rPr>
        <w:t>end process</w:t>
      </w:r>
      <w:r w:rsidRPr="00AB7C16">
        <w:rPr>
          <w:rFonts w:eastAsia="Times New Roman"/>
          <w:color w:val="000020"/>
        </w:rPr>
        <w:t>;</w:t>
      </w:r>
    </w:p>
    <w:p w14:paraId="5F2AAC4E" w14:textId="77777777" w:rsidR="00F44A50" w:rsidRDefault="00F44A50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</w:p>
    <w:p w14:paraId="5B05A4A5" w14:textId="48BB478F" w:rsidR="00DD77F6" w:rsidRPr="00DD77F6" w:rsidRDefault="00F44A50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lastRenderedPageBreak/>
        <w:t xml:space="preserve">  </w:t>
      </w:r>
      <w:r w:rsidRPr="00AB7C16">
        <w:rPr>
          <w:rFonts w:eastAsia="Times New Roman"/>
          <w:color w:val="000020"/>
        </w:rPr>
        <w:t>out_sayac &lt;= r_sayac;</w:t>
      </w:r>
    </w:p>
    <w:p w14:paraId="49B638B9" w14:textId="77777777" w:rsidR="00F44A50" w:rsidRPr="00F44A50" w:rsidRDefault="00F44A50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</w:p>
    <w:p w14:paraId="6789E5D8" w14:textId="77777777" w:rsidR="00B872E2" w:rsidRPr="00AB7C16" w:rsidRDefault="00B872E2" w:rsidP="00B872E2">
      <w:pPr>
        <w:pStyle w:val="KOD"/>
        <w:numPr>
          <w:ilvl w:val="0"/>
          <w:numId w:val="10"/>
        </w:numPr>
        <w:rPr>
          <w:rFonts w:eastAsia="Times New Roman"/>
          <w:color w:val="000020"/>
        </w:rPr>
      </w:pPr>
      <w:r w:rsidRPr="009C725C">
        <w:rPr>
          <w:rFonts w:eastAsia="Times New Roman"/>
          <w:b/>
          <w:color w:val="1F497D" w:themeColor="text2"/>
        </w:rPr>
        <w:t xml:space="preserve">end </w:t>
      </w:r>
      <w:r w:rsidRPr="00AB7C16">
        <w:rPr>
          <w:rFonts w:eastAsia="Times New Roman"/>
          <w:color w:val="000020"/>
        </w:rPr>
        <w:t>Behavioral</w:t>
      </w:r>
      <w:r w:rsidRPr="00AB7C16">
        <w:rPr>
          <w:rFonts w:eastAsia="Times New Roman"/>
          <w:color w:val="406080"/>
        </w:rPr>
        <w:t>;</w:t>
      </w:r>
    </w:p>
    <w:p w14:paraId="20D979DB" w14:textId="77777777" w:rsidR="00996C83" w:rsidRPr="00F45177" w:rsidRDefault="00996C83" w:rsidP="00C310D8">
      <w:pPr>
        <w:ind w:firstLine="0"/>
      </w:pPr>
    </w:p>
    <w:p w14:paraId="6DF946FD" w14:textId="6D17AEDF" w:rsidR="00D9792A" w:rsidRDefault="00105BD0" w:rsidP="00D9792A">
      <w:pPr>
        <w:ind w:firstLine="0"/>
      </w:pPr>
      <w:r w:rsidRPr="006D70BC">
        <w:rPr>
          <w:rFonts w:ascii="Courier New" w:hAnsi="Courier New" w:cs="Courier New"/>
          <w:b/>
        </w:rPr>
        <w:t>signal</w:t>
      </w:r>
      <w:r w:rsidRPr="00F45177">
        <w:t xml:space="preserve"> veri nesnesinin özelliği </w:t>
      </w:r>
      <w:r w:rsidRPr="006D70BC">
        <w:rPr>
          <w:rFonts w:ascii="Courier New" w:hAnsi="Courier New" w:cs="Courier New"/>
          <w:b/>
        </w:rPr>
        <w:t>process</w:t>
      </w:r>
      <w:r w:rsidRPr="00F45177">
        <w:t>’in sonlan</w:t>
      </w:r>
      <w:r w:rsidR="00E15DE0">
        <w:t>masıyla birlikte</w:t>
      </w:r>
      <w:r w:rsidRPr="00F45177">
        <w:t xml:space="preserve"> yeni değerini almasıdır. Bu nedenle </w:t>
      </w:r>
      <w:r w:rsidRPr="006D70BC">
        <w:rPr>
          <w:rFonts w:ascii="Courier New" w:hAnsi="Courier New" w:cs="Courier New"/>
          <w:b/>
        </w:rPr>
        <w:t>in_giris</w:t>
      </w:r>
      <w:r w:rsidRPr="00F45177">
        <w:t xml:space="preserve"> </w:t>
      </w:r>
      <w:r w:rsidR="00A7020C">
        <w:t>giriş portunun değerinde</w:t>
      </w:r>
      <w:r w:rsidRPr="006D70BC">
        <w:rPr>
          <w:rFonts w:ascii="Courier New" w:hAnsi="Courier New" w:cs="Courier New"/>
        </w:rPr>
        <w:t xml:space="preserve"> </w:t>
      </w:r>
      <w:r w:rsidRPr="006D70BC">
        <w:rPr>
          <w:rFonts w:ascii="Courier New" w:hAnsi="Courier New" w:cs="Courier New"/>
          <w:b/>
        </w:rPr>
        <w:t>'1'</w:t>
      </w:r>
      <w:r w:rsidRPr="00F45177">
        <w:t xml:space="preserve"> biti olmaması durumunda sonuç her zaman sıfır olacaktır. Aksi durumda başlangıç değeri sıfır olarak atanmış olan </w:t>
      </w:r>
      <w:r w:rsidRPr="006D70BC">
        <w:rPr>
          <w:rFonts w:ascii="Courier New" w:hAnsi="Courier New" w:cs="Courier New"/>
          <w:b/>
        </w:rPr>
        <w:t>r_sayac</w:t>
      </w:r>
      <w:r w:rsidRPr="00F45177">
        <w:t xml:space="preserve"> sinyali </w:t>
      </w:r>
      <w:r w:rsidRPr="006D70BC">
        <w:rPr>
          <w:rFonts w:ascii="Courier New" w:hAnsi="Courier New" w:cs="Courier New"/>
          <w:b/>
        </w:rPr>
        <w:t>process</w:t>
      </w:r>
      <w:r w:rsidRPr="00F45177">
        <w:t xml:space="preserve">’in aktif olması ile birlikte bir arttırılarak devam edecektir. </w:t>
      </w:r>
      <w:proofErr w:type="gramStart"/>
      <w:r w:rsidR="00E15DE0" w:rsidRPr="00A50AE9">
        <w:rPr>
          <w:rFonts w:ascii="Courier New" w:hAnsi="Courier New" w:cs="Courier New"/>
          <w:b/>
        </w:rPr>
        <w:t>bit</w:t>
      </w:r>
      <w:proofErr w:type="gramEnd"/>
      <w:r w:rsidR="00E15DE0" w:rsidRPr="00A50AE9">
        <w:rPr>
          <w:rFonts w:ascii="Courier New" w:hAnsi="Courier New" w:cs="Courier New"/>
          <w:b/>
        </w:rPr>
        <w:t xml:space="preserve">_say_signal </w:t>
      </w:r>
      <w:r w:rsidR="00A50AE9">
        <w:t>varlığına</w:t>
      </w:r>
      <w:r w:rsidR="00E15DE0">
        <w:t xml:space="preserve"> ait örnek girişlerin ürettiği</w:t>
      </w:r>
      <w:r w:rsidR="008736BD">
        <w:t xml:space="preserve"> sonuçlar </w:t>
      </w:r>
      <w:r w:rsidR="00E3673C">
        <w:rPr>
          <w:rFonts w:cs="Times New Roman"/>
        </w:rPr>
        <w:fldChar w:fldCharType="begin"/>
      </w:r>
      <w:r w:rsidR="00E3673C">
        <w:rPr>
          <w:rFonts w:cs="Times New Roman"/>
        </w:rPr>
        <w:instrText xml:space="preserve"> REF _Ref400908612 \h </w:instrText>
      </w:r>
      <w:r w:rsidR="00E3673C">
        <w:rPr>
          <w:rFonts w:cs="Times New Roman"/>
        </w:rPr>
      </w:r>
      <w:r w:rsidR="00E3673C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3</w:t>
      </w:r>
      <w:r w:rsidR="00E3673C">
        <w:rPr>
          <w:rFonts w:cs="Times New Roman"/>
        </w:rPr>
        <w:fldChar w:fldCharType="end"/>
      </w:r>
      <w:r w:rsidR="008736BD">
        <w:rPr>
          <w:rFonts w:cs="Times New Roman"/>
        </w:rPr>
        <w:t xml:space="preserve">’de </w:t>
      </w:r>
      <w:r w:rsidR="0026469D" w:rsidRPr="00F45177">
        <w:t>verilmiştir</w:t>
      </w:r>
      <w:r w:rsidR="0026469D">
        <w:rPr>
          <w:rFonts w:cs="Times New Roman"/>
        </w:rPr>
        <w:t xml:space="preserve"> </w:t>
      </w:r>
      <w:r w:rsidRPr="00F45177">
        <w:t>ve</w:t>
      </w:r>
      <w:r w:rsidR="008736BD">
        <w:t xml:space="preserve"> </w:t>
      </w:r>
      <w:r w:rsidR="00FC4D4E">
        <w:fldChar w:fldCharType="begin"/>
      </w:r>
      <w:r w:rsidR="00FC4D4E">
        <w:instrText xml:space="preserve"> REF _Ref400908629 \h </w:instrText>
      </w:r>
      <w:r w:rsidR="00FC4D4E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3</w:t>
      </w:r>
      <w:r w:rsidR="00FC4D4E">
        <w:fldChar w:fldCharType="end"/>
      </w:r>
      <w:r w:rsidR="00CC3E9C">
        <w:t>’de</w:t>
      </w:r>
      <w:r w:rsidRPr="00F45177">
        <w:t xml:space="preserve"> benzetim çıktısı</w:t>
      </w:r>
      <w:r w:rsidR="0026469D">
        <w:t xml:space="preserve"> </w:t>
      </w:r>
      <w:r w:rsidR="0026469D">
        <w:rPr>
          <w:rFonts w:cs="Times New Roman"/>
        </w:rPr>
        <w:t>gösterilmiştir</w:t>
      </w:r>
      <w:r w:rsidRPr="00F45177">
        <w:t xml:space="preserve">. </w:t>
      </w:r>
      <w:r w:rsidR="005B7EFB">
        <w:rPr>
          <w:rFonts w:cs="Times New Roman"/>
        </w:rPr>
        <w:fldChar w:fldCharType="begin"/>
      </w:r>
      <w:r w:rsidR="005B7EFB">
        <w:rPr>
          <w:rFonts w:cs="Times New Roman"/>
        </w:rPr>
        <w:instrText xml:space="preserve"> REF _Ref400908612 \h </w:instrText>
      </w:r>
      <w:r w:rsidR="005B7EFB">
        <w:rPr>
          <w:rFonts w:cs="Times New Roman"/>
        </w:rPr>
      </w:r>
      <w:r w:rsidR="005B7EFB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3</w:t>
      </w:r>
      <w:r w:rsidR="005B7EFB">
        <w:rPr>
          <w:rFonts w:cs="Times New Roman"/>
        </w:rPr>
        <w:fldChar w:fldCharType="end"/>
      </w:r>
      <w:r w:rsidR="005B7EFB">
        <w:rPr>
          <w:rFonts w:cs="Times New Roman"/>
        </w:rPr>
        <w:t xml:space="preserve">’de </w:t>
      </w:r>
      <w:r w:rsidR="00D166D1">
        <w:rPr>
          <w:rFonts w:cs="Times New Roman"/>
        </w:rPr>
        <w:t xml:space="preserve">verilen </w:t>
      </w:r>
      <w:r w:rsidR="00051C4A">
        <w:rPr>
          <w:rFonts w:cs="Times New Roman"/>
        </w:rPr>
        <w:t>sonuçlarda</w:t>
      </w:r>
      <w:r w:rsidR="00051C4A">
        <w:t>:</w:t>
      </w:r>
    </w:p>
    <w:p w14:paraId="0A2734C3" w14:textId="0D02E26E" w:rsidR="00D9792A" w:rsidRPr="007B6463" w:rsidRDefault="00AA5740" w:rsidP="007B6463">
      <w:pPr>
        <w:ind w:firstLine="340"/>
        <w:rPr>
          <w:rFonts w:cs="Times New Roman"/>
        </w:rPr>
      </w:pPr>
      <w:r>
        <w:t xml:space="preserve">1. </w:t>
      </w:r>
      <w:r w:rsidR="00D9792A">
        <w:t xml:space="preserve">adımda </w:t>
      </w:r>
      <w:r w:rsidR="00D9792A" w:rsidRPr="007B6463">
        <w:rPr>
          <w:rFonts w:ascii="Courier New" w:hAnsi="Courier New" w:cs="Courier New"/>
          <w:b/>
        </w:rPr>
        <w:t xml:space="preserve">in_giris </w:t>
      </w:r>
      <w:r w:rsidR="00255D13">
        <w:rPr>
          <w:rFonts w:cs="Times New Roman"/>
        </w:rPr>
        <w:t>giriş portu değerinde</w:t>
      </w:r>
      <w:r w:rsidR="00D9792A" w:rsidRPr="007B6463">
        <w:rPr>
          <w:rFonts w:cs="Times New Roman"/>
        </w:rPr>
        <w:t xml:space="preserve">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D9792A" w:rsidRPr="007B6463">
        <w:rPr>
          <w:rFonts w:cs="Times New Roman"/>
        </w:rPr>
        <w:t>bitinden dolayı</w:t>
      </w:r>
      <w:r w:rsidR="004C4265" w:rsidRPr="007B6463">
        <w:rPr>
          <w:rFonts w:cs="Times New Roman"/>
        </w:rPr>
        <w:t xml:space="preserve"> değeri</w:t>
      </w:r>
      <w:r w:rsidR="00D9792A" w:rsidRPr="007B6463">
        <w:rPr>
          <w:rFonts w:cs="Times New Roman"/>
        </w:rPr>
        <w:t xml:space="preserve"> </w:t>
      </w:r>
      <w:r w:rsidR="00D9792A" w:rsidRPr="007B6463">
        <w:rPr>
          <w:rFonts w:ascii="Courier New" w:hAnsi="Courier New" w:cs="Courier New"/>
          <w:b/>
        </w:rPr>
        <w:t>0</w:t>
      </w:r>
      <w:r w:rsidR="00D9792A" w:rsidRPr="007B6463">
        <w:rPr>
          <w:rFonts w:cs="Times New Roman"/>
        </w:rPr>
        <w:t xml:space="preserve"> olan </w:t>
      </w:r>
      <w:r w:rsidR="00D9792A" w:rsidRPr="007B6463">
        <w:rPr>
          <w:rFonts w:ascii="Courier New" w:hAnsi="Courier New" w:cs="Courier New"/>
          <w:b/>
        </w:rPr>
        <w:t>r_sayac</w:t>
      </w:r>
      <w:r w:rsidR="00D9792A" w:rsidRPr="007B6463">
        <w:rPr>
          <w:rFonts w:cs="Times New Roman"/>
        </w:rPr>
        <w:t xml:space="preserve"> sinyali</w:t>
      </w:r>
      <w:r w:rsidR="004C4265" w:rsidRPr="007B6463">
        <w:rPr>
          <w:rFonts w:cs="Times New Roman"/>
        </w:rPr>
        <w:t>nin</w:t>
      </w:r>
      <w:r w:rsidR="00D9792A" w:rsidRPr="007B6463">
        <w:rPr>
          <w:rFonts w:cs="Times New Roman"/>
        </w:rPr>
        <w:t xml:space="preserve"> </w:t>
      </w:r>
      <w:r w:rsidR="004C4265" w:rsidRPr="007B6463">
        <w:rPr>
          <w:rFonts w:cs="Times New Roman"/>
        </w:rPr>
        <w:t xml:space="preserve">yeni </w:t>
      </w:r>
      <w:r w:rsidR="00D9792A" w:rsidRPr="007B6463">
        <w:rPr>
          <w:rFonts w:cs="Times New Roman"/>
        </w:rPr>
        <w:t xml:space="preserve">değeri </w:t>
      </w:r>
      <w:r w:rsidR="00D9792A" w:rsidRPr="007B6463">
        <w:rPr>
          <w:rFonts w:ascii="Courier New" w:hAnsi="Courier New" w:cs="Courier New"/>
          <w:b/>
        </w:rPr>
        <w:t>1</w:t>
      </w:r>
      <w:r w:rsidR="00D9792A" w:rsidRPr="007B6463">
        <w:rPr>
          <w:rFonts w:cs="Times New Roman"/>
        </w:rPr>
        <w:t xml:space="preserve"> olmuştur. Fakat bu giriş değeri için </w:t>
      </w:r>
      <w:r w:rsidR="00D9792A" w:rsidRPr="007B6463">
        <w:rPr>
          <w:rFonts w:ascii="Courier New" w:hAnsi="Courier New" w:cs="Courier New"/>
          <w:b/>
        </w:rPr>
        <w:t>r_sayac</w:t>
      </w:r>
      <w:r w:rsidR="00D9792A" w:rsidRPr="007B6463">
        <w:rPr>
          <w:rFonts w:cs="Times New Roman"/>
        </w:rPr>
        <w:t xml:space="preserve"> sinyal değerinin </w:t>
      </w:r>
      <w:r w:rsidR="00D9792A" w:rsidRPr="007B6463">
        <w:rPr>
          <w:rFonts w:ascii="Courier New" w:hAnsi="Courier New" w:cs="Courier New"/>
          <w:b/>
        </w:rPr>
        <w:t>4</w:t>
      </w:r>
      <w:r w:rsidR="00D9792A" w:rsidRPr="007B6463">
        <w:rPr>
          <w:rFonts w:cs="Times New Roman"/>
        </w:rPr>
        <w:t xml:space="preserve"> olması gerekmektedir. </w:t>
      </w:r>
      <w:r w:rsidR="00E54EE8" w:rsidRPr="007B6463">
        <w:rPr>
          <w:rFonts w:ascii="Courier New" w:hAnsi="Courier New" w:cs="Courier New"/>
          <w:b/>
        </w:rPr>
        <w:t>signal</w:t>
      </w:r>
      <w:r w:rsidR="00E54EE8" w:rsidRPr="007B6463">
        <w:rPr>
          <w:rFonts w:cs="Times New Roman"/>
        </w:rPr>
        <w:t xml:space="preserve"> ve</w:t>
      </w:r>
      <w:r w:rsidR="000C532D" w:rsidRPr="007B6463">
        <w:rPr>
          <w:rFonts w:cs="Times New Roman"/>
        </w:rPr>
        <w:t xml:space="preserve">ri nesnesi </w:t>
      </w:r>
      <w:r w:rsidR="000C532D" w:rsidRPr="007B6463">
        <w:rPr>
          <w:rFonts w:ascii="Courier New" w:hAnsi="Courier New" w:cs="Courier New"/>
          <w:b/>
        </w:rPr>
        <w:t>process</w:t>
      </w:r>
      <w:r w:rsidR="000C532D" w:rsidRPr="007B6463">
        <w:rPr>
          <w:rFonts w:cs="Times New Roman"/>
        </w:rPr>
        <w:t xml:space="preserve"> sonunda yeni değerini aldığı için sayaç artırım işlemi bir kere yapılmaktadır</w:t>
      </w:r>
      <w:r w:rsidR="00225857" w:rsidRPr="007B6463">
        <w:rPr>
          <w:rFonts w:cs="Times New Roman"/>
        </w:rPr>
        <w:t xml:space="preserve"> ve değeri </w:t>
      </w:r>
      <w:r w:rsidR="00225857" w:rsidRPr="008945FD">
        <w:rPr>
          <w:rFonts w:ascii="Courier New" w:hAnsi="Courier New" w:cs="Courier New"/>
          <w:b/>
        </w:rPr>
        <w:t>1</w:t>
      </w:r>
      <w:r w:rsidR="00225857" w:rsidRPr="007B6463">
        <w:rPr>
          <w:rFonts w:cs="Times New Roman"/>
        </w:rPr>
        <w:t xml:space="preserve"> olmaktadır</w:t>
      </w:r>
      <w:r w:rsidR="000C532D" w:rsidRPr="007B6463">
        <w:rPr>
          <w:rFonts w:cs="Times New Roman"/>
        </w:rPr>
        <w:t>.</w:t>
      </w:r>
    </w:p>
    <w:p w14:paraId="4CE5A11F" w14:textId="4B0AA052" w:rsidR="004C4265" w:rsidRPr="007B6463" w:rsidRDefault="00AA5740" w:rsidP="007B6463">
      <w:pPr>
        <w:ind w:firstLine="340"/>
        <w:rPr>
          <w:rFonts w:cs="Times New Roman"/>
        </w:rPr>
      </w:pPr>
      <w:r>
        <w:t xml:space="preserve">2. </w:t>
      </w:r>
      <w:r w:rsidR="004C4265">
        <w:t xml:space="preserve">adımda </w:t>
      </w:r>
      <w:r w:rsidR="004C4265" w:rsidRPr="007B6463">
        <w:rPr>
          <w:rFonts w:ascii="Courier New" w:hAnsi="Courier New" w:cs="Courier New"/>
          <w:b/>
        </w:rPr>
        <w:t>in</w:t>
      </w:r>
      <w:r w:rsidR="004C4265" w:rsidRPr="00255D13">
        <w:rPr>
          <w:rFonts w:ascii="Courier New" w:hAnsi="Courier New" w:cs="Courier New"/>
          <w:b/>
        </w:rPr>
        <w:t>_</w:t>
      </w:r>
      <w:r w:rsidR="00255D13" w:rsidRPr="00255D13">
        <w:rPr>
          <w:rFonts w:ascii="Courier New" w:hAnsi="Courier New" w:cs="Courier New"/>
          <w:b/>
        </w:rPr>
        <w:t xml:space="preserve">giriş </w:t>
      </w:r>
      <w:r w:rsidR="00255D13">
        <w:rPr>
          <w:rFonts w:cs="Times New Roman"/>
        </w:rPr>
        <w:t>giriş portu değerinde</w:t>
      </w:r>
      <w:r w:rsidR="00255D13" w:rsidRPr="007B6463">
        <w:rPr>
          <w:rFonts w:cs="Times New Roman"/>
        </w:rPr>
        <w:t xml:space="preserve">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4C4265" w:rsidRPr="007B6463">
        <w:rPr>
          <w:rFonts w:cs="Times New Roman"/>
        </w:rPr>
        <w:t xml:space="preserve">bitinden dolayı </w:t>
      </w:r>
      <w:r w:rsidR="00D707F1">
        <w:rPr>
          <w:rFonts w:cs="Times New Roman"/>
        </w:rPr>
        <w:t xml:space="preserve">değeri </w:t>
      </w:r>
      <w:r w:rsidR="004C4265" w:rsidRPr="007B6463">
        <w:rPr>
          <w:rFonts w:ascii="Courier New" w:hAnsi="Courier New" w:cs="Courier New"/>
          <w:b/>
        </w:rPr>
        <w:t>1</w:t>
      </w:r>
      <w:r w:rsidR="004C4265" w:rsidRPr="007B6463">
        <w:rPr>
          <w:rFonts w:cs="Times New Roman"/>
        </w:rPr>
        <w:t xml:space="preserve"> olan </w:t>
      </w:r>
      <w:r w:rsidR="004C4265" w:rsidRPr="007B6463">
        <w:rPr>
          <w:rFonts w:ascii="Courier New" w:hAnsi="Courier New" w:cs="Courier New"/>
          <w:b/>
        </w:rPr>
        <w:t>r_sayac</w:t>
      </w:r>
      <w:r w:rsidR="004C4265" w:rsidRPr="007B6463">
        <w:rPr>
          <w:rFonts w:cs="Times New Roman"/>
        </w:rPr>
        <w:t xml:space="preserve"> sinyalinin yeni değeri </w:t>
      </w:r>
      <w:r w:rsidR="004C4265" w:rsidRPr="007B6463">
        <w:rPr>
          <w:rFonts w:ascii="Courier New" w:hAnsi="Courier New" w:cs="Courier New"/>
          <w:b/>
        </w:rPr>
        <w:t xml:space="preserve">2 </w:t>
      </w:r>
      <w:r w:rsidR="004C4265" w:rsidRPr="007B6463">
        <w:rPr>
          <w:rFonts w:cs="Times New Roman"/>
        </w:rPr>
        <w:t xml:space="preserve">olmuştur. Fakat bu giriş değeri için </w:t>
      </w:r>
      <w:r w:rsidR="00225857" w:rsidRPr="007B6463">
        <w:rPr>
          <w:rFonts w:ascii="Courier New" w:hAnsi="Courier New" w:cs="Courier New"/>
          <w:b/>
        </w:rPr>
        <w:t>r_sayac</w:t>
      </w:r>
      <w:r w:rsidR="00225857" w:rsidRPr="007B6463">
        <w:rPr>
          <w:rFonts w:cs="Times New Roman"/>
        </w:rPr>
        <w:t xml:space="preserve"> </w:t>
      </w:r>
      <w:r w:rsidR="004C4265" w:rsidRPr="007B6463">
        <w:rPr>
          <w:rFonts w:cs="Times New Roman"/>
        </w:rPr>
        <w:t xml:space="preserve">sinyal değerinin </w:t>
      </w:r>
      <w:r w:rsidR="004C4265" w:rsidRPr="007B6463">
        <w:rPr>
          <w:rFonts w:ascii="Courier New" w:hAnsi="Courier New" w:cs="Courier New"/>
          <w:b/>
        </w:rPr>
        <w:t>4</w:t>
      </w:r>
      <w:r w:rsidR="004C4265" w:rsidRPr="007B6463">
        <w:rPr>
          <w:rFonts w:cs="Times New Roman"/>
        </w:rPr>
        <w:t xml:space="preserve"> olması gerekmektedir. </w:t>
      </w:r>
      <w:r w:rsidR="004C4265" w:rsidRPr="007B6463">
        <w:rPr>
          <w:rFonts w:ascii="Courier New" w:hAnsi="Courier New" w:cs="Courier New"/>
          <w:b/>
        </w:rPr>
        <w:t>signal</w:t>
      </w:r>
      <w:r w:rsidR="004C4265" w:rsidRPr="007B6463">
        <w:rPr>
          <w:rFonts w:cs="Times New Roman"/>
        </w:rPr>
        <w:t xml:space="preserve"> veri nesnesi </w:t>
      </w:r>
      <w:r w:rsidR="004C4265" w:rsidRPr="007B6463">
        <w:rPr>
          <w:rFonts w:ascii="Courier New" w:hAnsi="Courier New" w:cs="Courier New"/>
          <w:b/>
        </w:rPr>
        <w:t>process</w:t>
      </w:r>
      <w:r w:rsidR="004C4265" w:rsidRPr="007B6463">
        <w:rPr>
          <w:rFonts w:cs="Times New Roman"/>
        </w:rPr>
        <w:t xml:space="preserve"> sonunda yeni değerini aldığı için sayaç artırım işlemi bir kere yapılmaktadır</w:t>
      </w:r>
      <w:r w:rsidR="00225857" w:rsidRPr="007B6463">
        <w:rPr>
          <w:rFonts w:cs="Times New Roman"/>
        </w:rPr>
        <w:t xml:space="preserve"> ve değeri </w:t>
      </w:r>
      <w:r w:rsidR="00225857" w:rsidRPr="008945FD">
        <w:rPr>
          <w:rFonts w:ascii="Courier New" w:hAnsi="Courier New" w:cs="Courier New"/>
          <w:b/>
        </w:rPr>
        <w:t>2</w:t>
      </w:r>
      <w:r w:rsidR="00225857" w:rsidRPr="007B6463">
        <w:rPr>
          <w:rFonts w:cs="Times New Roman"/>
        </w:rPr>
        <w:t xml:space="preserve"> olmaktadır</w:t>
      </w:r>
      <w:r w:rsidR="004C4265" w:rsidRPr="007B6463">
        <w:rPr>
          <w:rFonts w:cs="Times New Roman"/>
        </w:rPr>
        <w:t>.</w:t>
      </w:r>
    </w:p>
    <w:p w14:paraId="598115EE" w14:textId="581A26DA" w:rsidR="004C4265" w:rsidRPr="007B6463" w:rsidRDefault="00AA5740" w:rsidP="007B6463">
      <w:pPr>
        <w:ind w:firstLine="340"/>
        <w:rPr>
          <w:rFonts w:cs="Times New Roman"/>
        </w:rPr>
      </w:pPr>
      <w:r>
        <w:t xml:space="preserve">3. </w:t>
      </w:r>
      <w:r w:rsidR="004C4265">
        <w:t xml:space="preserve">adımda </w:t>
      </w:r>
      <w:r w:rsidR="004C4265" w:rsidRPr="007B6463">
        <w:rPr>
          <w:rFonts w:ascii="Courier New" w:hAnsi="Courier New" w:cs="Courier New"/>
          <w:b/>
        </w:rPr>
        <w:t xml:space="preserve">in_giris </w:t>
      </w:r>
      <w:r w:rsidR="00D60FAA">
        <w:rPr>
          <w:rFonts w:cs="Times New Roman"/>
        </w:rPr>
        <w:t>giriş portu değerinde</w:t>
      </w:r>
      <w:r w:rsidR="00D60FAA" w:rsidRPr="007B6463">
        <w:rPr>
          <w:rFonts w:cs="Times New Roman"/>
        </w:rPr>
        <w:t xml:space="preserve">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4C4265" w:rsidRPr="007B6463">
        <w:rPr>
          <w:rFonts w:cs="Times New Roman"/>
        </w:rPr>
        <w:t>bitinden dolayı</w:t>
      </w:r>
      <w:r w:rsidR="00B025FB" w:rsidRPr="007B6463">
        <w:rPr>
          <w:rFonts w:cs="Times New Roman"/>
        </w:rPr>
        <w:t xml:space="preserve"> değeri</w:t>
      </w:r>
      <w:r w:rsidR="004C4265" w:rsidRPr="007B6463">
        <w:rPr>
          <w:rFonts w:cs="Times New Roman"/>
        </w:rPr>
        <w:t xml:space="preserve"> </w:t>
      </w:r>
      <w:r w:rsidR="00877D49" w:rsidRPr="007B6463">
        <w:rPr>
          <w:rFonts w:ascii="Courier New" w:hAnsi="Courier New" w:cs="Courier New"/>
          <w:b/>
        </w:rPr>
        <w:t>2</w:t>
      </w:r>
      <w:r w:rsidR="004C4265" w:rsidRPr="007B6463">
        <w:rPr>
          <w:rFonts w:cs="Times New Roman"/>
        </w:rPr>
        <w:t xml:space="preserve"> olan </w:t>
      </w:r>
      <w:r w:rsidR="004C4265" w:rsidRPr="007B6463">
        <w:rPr>
          <w:rFonts w:ascii="Courier New" w:hAnsi="Courier New" w:cs="Courier New"/>
          <w:b/>
        </w:rPr>
        <w:t>r_sayac</w:t>
      </w:r>
      <w:r w:rsidR="004C4265" w:rsidRPr="007B6463">
        <w:rPr>
          <w:rFonts w:cs="Times New Roman"/>
        </w:rPr>
        <w:t xml:space="preserve"> sinyalinin yeni değeri </w:t>
      </w:r>
      <w:r w:rsidR="004C4265" w:rsidRPr="007B6463">
        <w:rPr>
          <w:rFonts w:ascii="Courier New" w:hAnsi="Courier New" w:cs="Courier New"/>
          <w:b/>
        </w:rPr>
        <w:t>3</w:t>
      </w:r>
      <w:r w:rsidR="004C4265" w:rsidRPr="007B6463">
        <w:rPr>
          <w:rFonts w:cs="Times New Roman"/>
        </w:rPr>
        <w:t xml:space="preserve"> olmuştur. Fakat bu giriş değeri için </w:t>
      </w:r>
      <w:r w:rsidR="00877D49" w:rsidRPr="007B6463">
        <w:rPr>
          <w:rFonts w:ascii="Courier New" w:hAnsi="Courier New" w:cs="Courier New"/>
          <w:b/>
        </w:rPr>
        <w:t>r_sayac</w:t>
      </w:r>
      <w:r w:rsidR="00877D49" w:rsidRPr="007B6463">
        <w:rPr>
          <w:rFonts w:cs="Times New Roman"/>
        </w:rPr>
        <w:t xml:space="preserve"> </w:t>
      </w:r>
      <w:r w:rsidR="004C4265" w:rsidRPr="007B6463">
        <w:rPr>
          <w:rFonts w:cs="Times New Roman"/>
        </w:rPr>
        <w:t xml:space="preserve">sinyal değerinin </w:t>
      </w:r>
      <w:r w:rsidR="004C4265" w:rsidRPr="007B6463">
        <w:rPr>
          <w:rFonts w:ascii="Courier New" w:hAnsi="Courier New" w:cs="Courier New"/>
          <w:b/>
        </w:rPr>
        <w:t>6</w:t>
      </w:r>
      <w:r w:rsidR="004C4265" w:rsidRPr="007B6463">
        <w:rPr>
          <w:rFonts w:cs="Times New Roman"/>
        </w:rPr>
        <w:t xml:space="preserve"> olması gerekmektedir. </w:t>
      </w:r>
      <w:r w:rsidR="00606778" w:rsidRPr="007B6463">
        <w:rPr>
          <w:rFonts w:ascii="Courier New" w:hAnsi="Courier New" w:cs="Courier New"/>
          <w:b/>
        </w:rPr>
        <w:t>s</w:t>
      </w:r>
      <w:r w:rsidR="004C4265" w:rsidRPr="007B6463">
        <w:rPr>
          <w:rFonts w:ascii="Courier New" w:hAnsi="Courier New" w:cs="Courier New"/>
          <w:b/>
        </w:rPr>
        <w:t>ignal</w:t>
      </w:r>
      <w:r w:rsidR="004C4265" w:rsidRPr="007B6463">
        <w:rPr>
          <w:rFonts w:cs="Times New Roman"/>
        </w:rPr>
        <w:t xml:space="preserve"> veri nesnesi </w:t>
      </w:r>
      <w:r w:rsidR="004C4265" w:rsidRPr="007B6463">
        <w:rPr>
          <w:rFonts w:ascii="Courier New" w:hAnsi="Courier New" w:cs="Courier New"/>
          <w:b/>
        </w:rPr>
        <w:t>process</w:t>
      </w:r>
      <w:r w:rsidR="004C4265" w:rsidRPr="007B6463">
        <w:rPr>
          <w:rFonts w:cs="Times New Roman"/>
        </w:rPr>
        <w:t xml:space="preserve"> sonunda yeni değerini aldığı için sayaç artırım işlemi bir kere yapılmaktadır</w:t>
      </w:r>
      <w:r w:rsidR="00877D49" w:rsidRPr="007B6463">
        <w:rPr>
          <w:rFonts w:cs="Times New Roman"/>
        </w:rPr>
        <w:t xml:space="preserve"> ve değeri </w:t>
      </w:r>
      <w:r w:rsidR="00877D49" w:rsidRPr="007B6463">
        <w:rPr>
          <w:rFonts w:ascii="Courier New" w:hAnsi="Courier New" w:cs="Courier New"/>
          <w:b/>
        </w:rPr>
        <w:t>3</w:t>
      </w:r>
      <w:r w:rsidR="00877D49" w:rsidRPr="007B6463">
        <w:rPr>
          <w:rFonts w:cs="Times New Roman"/>
        </w:rPr>
        <w:t xml:space="preserve"> olmaktadır.</w:t>
      </w:r>
    </w:p>
    <w:p w14:paraId="59CC04A3" w14:textId="2690B72D" w:rsidR="00E33C66" w:rsidRPr="007B6463" w:rsidRDefault="00AA5740" w:rsidP="007B6463">
      <w:pPr>
        <w:ind w:firstLine="340"/>
        <w:rPr>
          <w:rFonts w:cs="Times New Roman"/>
        </w:rPr>
      </w:pPr>
      <w:r>
        <w:t xml:space="preserve">4. </w:t>
      </w:r>
      <w:r w:rsidR="00E33C66">
        <w:t xml:space="preserve">adımda </w:t>
      </w:r>
      <w:r w:rsidR="00E33C66" w:rsidRPr="007B6463">
        <w:rPr>
          <w:rFonts w:ascii="Courier New" w:hAnsi="Courier New" w:cs="Courier New"/>
          <w:b/>
        </w:rPr>
        <w:t xml:space="preserve">in_giris </w:t>
      </w:r>
      <w:r w:rsidR="00E33C66" w:rsidRPr="007B6463">
        <w:rPr>
          <w:rFonts w:cs="Times New Roman"/>
        </w:rPr>
        <w:t xml:space="preserve">sinyali içerisinde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E33C66" w:rsidRPr="007B6463">
        <w:rPr>
          <w:rFonts w:cs="Times New Roman"/>
        </w:rPr>
        <w:t xml:space="preserve">bitinin bulunmamasından dolayı </w:t>
      </w:r>
      <w:r w:rsidR="00E33C66" w:rsidRPr="007B6463">
        <w:rPr>
          <w:rFonts w:ascii="Courier New" w:hAnsi="Courier New" w:cs="Courier New"/>
          <w:b/>
        </w:rPr>
        <w:t>r_sayac</w:t>
      </w:r>
      <w:r w:rsidR="00E33C66" w:rsidRPr="007B6463">
        <w:rPr>
          <w:rFonts w:cs="Times New Roman"/>
        </w:rPr>
        <w:t xml:space="preserve"> sinyal değeri </w:t>
      </w:r>
      <w:r w:rsidR="00E33C66" w:rsidRPr="007B6463">
        <w:rPr>
          <w:rFonts w:ascii="Courier New" w:hAnsi="Courier New" w:cs="Courier New"/>
          <w:b/>
        </w:rPr>
        <w:t>0</w:t>
      </w:r>
      <w:r w:rsidR="00E33C66" w:rsidRPr="007B6463">
        <w:rPr>
          <w:rFonts w:cs="Times New Roman"/>
        </w:rPr>
        <w:t xml:space="preserve"> olmaktadır. </w:t>
      </w:r>
      <w:r w:rsidR="00E06DCA" w:rsidRPr="007B6463">
        <w:rPr>
          <w:rFonts w:ascii="Courier New" w:hAnsi="Courier New" w:cs="Courier New"/>
          <w:b/>
        </w:rPr>
        <w:t>signal</w:t>
      </w:r>
      <w:r w:rsidR="00E06DCA" w:rsidRPr="007B6463">
        <w:rPr>
          <w:rFonts w:cs="Times New Roman"/>
        </w:rPr>
        <w:t xml:space="preserve"> veri nesnesi </w:t>
      </w:r>
      <w:r w:rsidR="00E06DCA" w:rsidRPr="007B6463">
        <w:rPr>
          <w:rFonts w:ascii="Courier New" w:hAnsi="Courier New" w:cs="Courier New"/>
          <w:b/>
        </w:rPr>
        <w:t>process</w:t>
      </w:r>
      <w:r w:rsidR="00E06DCA" w:rsidRPr="007B6463">
        <w:rPr>
          <w:rFonts w:cs="Times New Roman"/>
        </w:rPr>
        <w:t xml:space="preserve"> sonunda yeni değerini aldığı için </w:t>
      </w:r>
      <w:r w:rsidR="00AF2EEB" w:rsidRPr="007B6463">
        <w:rPr>
          <w:rFonts w:cs="Times New Roman"/>
        </w:rPr>
        <w:t xml:space="preserve">20. satırda tanımlanan atama işlemi gerçekleştirilmiştir. </w:t>
      </w:r>
    </w:p>
    <w:p w14:paraId="226F1058" w14:textId="1842BC10" w:rsidR="003F0C48" w:rsidRPr="007B6463" w:rsidRDefault="00AA5740" w:rsidP="007B6463">
      <w:pPr>
        <w:ind w:firstLine="340"/>
        <w:rPr>
          <w:rFonts w:cs="Times New Roman"/>
        </w:rPr>
      </w:pPr>
      <w:r>
        <w:t xml:space="preserve">5. </w:t>
      </w:r>
      <w:r w:rsidR="003F0C48">
        <w:t xml:space="preserve">adımda </w:t>
      </w:r>
      <w:r w:rsidR="003F0C48" w:rsidRPr="007B6463">
        <w:rPr>
          <w:rFonts w:ascii="Courier New" w:hAnsi="Courier New" w:cs="Courier New"/>
          <w:b/>
        </w:rPr>
        <w:t xml:space="preserve">in_giris </w:t>
      </w:r>
      <w:r w:rsidR="003A2CFB">
        <w:rPr>
          <w:rFonts w:cs="Times New Roman"/>
        </w:rPr>
        <w:t>giriş portu değerinde</w:t>
      </w:r>
      <w:r w:rsidR="003A2CFB" w:rsidRPr="007B6463">
        <w:rPr>
          <w:rFonts w:cs="Times New Roman"/>
        </w:rPr>
        <w:t xml:space="preserve">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3F0C48" w:rsidRPr="007B6463">
        <w:rPr>
          <w:rFonts w:cs="Times New Roman"/>
        </w:rPr>
        <w:t xml:space="preserve">bitinden dolayı değeri </w:t>
      </w:r>
      <w:r w:rsidR="003F0C48" w:rsidRPr="007B6463">
        <w:rPr>
          <w:rFonts w:ascii="Courier New" w:hAnsi="Courier New" w:cs="Courier New"/>
          <w:b/>
        </w:rPr>
        <w:t>0</w:t>
      </w:r>
      <w:r w:rsidR="003F0C48" w:rsidRPr="007B6463">
        <w:rPr>
          <w:rFonts w:cs="Times New Roman"/>
        </w:rPr>
        <w:t xml:space="preserve"> olan </w:t>
      </w:r>
      <w:r w:rsidR="003F0C48" w:rsidRPr="007B6463">
        <w:rPr>
          <w:rFonts w:ascii="Courier New" w:hAnsi="Courier New" w:cs="Courier New"/>
          <w:b/>
        </w:rPr>
        <w:t>r_sayac</w:t>
      </w:r>
      <w:r w:rsidR="003F0C48" w:rsidRPr="007B6463">
        <w:rPr>
          <w:rFonts w:cs="Times New Roman"/>
        </w:rPr>
        <w:t xml:space="preserve"> sinyalinin yeni değeri </w:t>
      </w:r>
      <w:r w:rsidR="003F0C48" w:rsidRPr="007B6463">
        <w:rPr>
          <w:rFonts w:ascii="Courier New" w:hAnsi="Courier New" w:cs="Courier New"/>
          <w:b/>
        </w:rPr>
        <w:t>1</w:t>
      </w:r>
      <w:r w:rsidR="003F0C48" w:rsidRPr="007B6463">
        <w:rPr>
          <w:rFonts w:cs="Times New Roman"/>
        </w:rPr>
        <w:t xml:space="preserve"> olmuştur. Fakat bu giriş değeri için </w:t>
      </w:r>
      <w:r w:rsidR="003F0C48" w:rsidRPr="007B6463">
        <w:rPr>
          <w:rFonts w:ascii="Courier New" w:hAnsi="Courier New" w:cs="Courier New"/>
          <w:b/>
        </w:rPr>
        <w:t>r_sayac</w:t>
      </w:r>
      <w:r w:rsidR="003F0C48" w:rsidRPr="007B6463">
        <w:rPr>
          <w:rFonts w:cs="Times New Roman"/>
        </w:rPr>
        <w:t xml:space="preserve"> sinyal değerinin</w:t>
      </w:r>
      <w:r w:rsidR="00335552" w:rsidRPr="007B6463">
        <w:rPr>
          <w:rFonts w:ascii="Courier New" w:hAnsi="Courier New" w:cs="Courier New"/>
          <w:b/>
        </w:rPr>
        <w:t xml:space="preserve"> 8</w:t>
      </w:r>
      <w:r w:rsidR="003F0C48" w:rsidRPr="007B6463">
        <w:rPr>
          <w:rFonts w:cs="Times New Roman"/>
        </w:rPr>
        <w:t xml:space="preserve"> olması gerekmektedir. </w:t>
      </w:r>
      <w:r w:rsidR="003F0C48" w:rsidRPr="007B6463">
        <w:rPr>
          <w:rFonts w:ascii="Courier New" w:hAnsi="Courier New" w:cs="Courier New"/>
          <w:b/>
        </w:rPr>
        <w:t>signal</w:t>
      </w:r>
      <w:r w:rsidR="003F0C48" w:rsidRPr="007B6463">
        <w:rPr>
          <w:rFonts w:cs="Times New Roman"/>
        </w:rPr>
        <w:t xml:space="preserve"> veri nesnesi </w:t>
      </w:r>
      <w:r w:rsidR="003F0C48" w:rsidRPr="007B6463">
        <w:rPr>
          <w:rFonts w:ascii="Courier New" w:hAnsi="Courier New" w:cs="Courier New"/>
          <w:b/>
        </w:rPr>
        <w:t>process</w:t>
      </w:r>
      <w:r w:rsidR="003F0C48" w:rsidRPr="007B6463">
        <w:rPr>
          <w:rFonts w:cs="Times New Roman"/>
        </w:rPr>
        <w:t xml:space="preserve"> sonunda yeni değerini aldığı için sayaç artırım işlemi bir kere yapılmaktadır</w:t>
      </w:r>
      <w:r w:rsidR="004C2679" w:rsidRPr="007B6463">
        <w:rPr>
          <w:rFonts w:cs="Times New Roman"/>
        </w:rPr>
        <w:t xml:space="preserve"> ve değeri </w:t>
      </w:r>
      <w:r w:rsidR="004C2679" w:rsidRPr="007B6463">
        <w:rPr>
          <w:rFonts w:ascii="Courier New" w:hAnsi="Courier New" w:cs="Courier New"/>
          <w:b/>
        </w:rPr>
        <w:t>1</w:t>
      </w:r>
      <w:r w:rsidR="004C2679" w:rsidRPr="007B6463">
        <w:rPr>
          <w:rFonts w:cs="Times New Roman"/>
        </w:rPr>
        <w:t xml:space="preserve"> olmaktadır.</w:t>
      </w:r>
    </w:p>
    <w:p w14:paraId="19D2C92D" w14:textId="12F37C84" w:rsidR="003F0C48" w:rsidRPr="007B6463" w:rsidRDefault="00AA5740" w:rsidP="007B6463">
      <w:pPr>
        <w:ind w:firstLine="340"/>
        <w:rPr>
          <w:rFonts w:cs="Times New Roman"/>
        </w:rPr>
      </w:pPr>
      <w:r>
        <w:t xml:space="preserve">6. </w:t>
      </w:r>
      <w:r w:rsidR="003F0C48">
        <w:t xml:space="preserve">adımda </w:t>
      </w:r>
      <w:r w:rsidR="003F0C48" w:rsidRPr="007B6463">
        <w:rPr>
          <w:rFonts w:ascii="Courier New" w:hAnsi="Courier New" w:cs="Courier New"/>
          <w:b/>
        </w:rPr>
        <w:t xml:space="preserve">in_giris </w:t>
      </w:r>
      <w:r w:rsidR="00C53EC0">
        <w:rPr>
          <w:rFonts w:cs="Times New Roman"/>
        </w:rPr>
        <w:t>giriş portu değerinde</w:t>
      </w:r>
      <w:r w:rsidR="00C53EC0" w:rsidRPr="007B6463">
        <w:rPr>
          <w:rFonts w:cs="Times New Roman"/>
        </w:rPr>
        <w:t xml:space="preserve">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3F0C48" w:rsidRPr="007B6463">
        <w:rPr>
          <w:rFonts w:cs="Times New Roman"/>
        </w:rPr>
        <w:t>bitinden dolayı</w:t>
      </w:r>
      <w:r w:rsidR="009479EE" w:rsidRPr="007B6463">
        <w:rPr>
          <w:rFonts w:cs="Times New Roman"/>
        </w:rPr>
        <w:t xml:space="preserve"> değeri</w:t>
      </w:r>
      <w:r w:rsidR="003F0C48" w:rsidRPr="007B6463">
        <w:rPr>
          <w:rFonts w:cs="Times New Roman"/>
        </w:rPr>
        <w:t xml:space="preserve"> </w:t>
      </w:r>
      <w:r w:rsidR="003F0C48" w:rsidRPr="007B6463">
        <w:rPr>
          <w:rFonts w:ascii="Courier New" w:hAnsi="Courier New" w:cs="Courier New"/>
          <w:b/>
        </w:rPr>
        <w:t>1</w:t>
      </w:r>
      <w:r w:rsidR="003F0C48" w:rsidRPr="007B6463">
        <w:rPr>
          <w:rFonts w:cs="Times New Roman"/>
        </w:rPr>
        <w:t xml:space="preserve"> olan </w:t>
      </w:r>
      <w:r w:rsidR="003F0C48" w:rsidRPr="007B6463">
        <w:rPr>
          <w:rFonts w:ascii="Courier New" w:hAnsi="Courier New" w:cs="Courier New"/>
          <w:b/>
        </w:rPr>
        <w:t>r_sayac</w:t>
      </w:r>
      <w:r w:rsidR="003F0C48" w:rsidRPr="007B6463">
        <w:rPr>
          <w:rFonts w:cs="Times New Roman"/>
        </w:rPr>
        <w:t xml:space="preserve"> sinyalinin yeni değeri </w:t>
      </w:r>
      <w:r w:rsidR="003F0C48" w:rsidRPr="007B6463">
        <w:rPr>
          <w:rFonts w:ascii="Courier New" w:hAnsi="Courier New" w:cs="Courier New"/>
          <w:b/>
        </w:rPr>
        <w:t>2</w:t>
      </w:r>
      <w:r w:rsidR="003F0C48" w:rsidRPr="007B6463">
        <w:rPr>
          <w:rFonts w:cs="Times New Roman"/>
        </w:rPr>
        <w:t xml:space="preserve"> olmuştur. Fakat bu giriş değeri için </w:t>
      </w:r>
      <w:r w:rsidR="003F0C48" w:rsidRPr="007B6463">
        <w:rPr>
          <w:rFonts w:ascii="Courier New" w:hAnsi="Courier New" w:cs="Courier New"/>
          <w:b/>
        </w:rPr>
        <w:t>r_sayac</w:t>
      </w:r>
      <w:r w:rsidR="003F0C48" w:rsidRPr="007B6463">
        <w:rPr>
          <w:rFonts w:cs="Times New Roman"/>
        </w:rPr>
        <w:t xml:space="preserve"> sinyal değerinin </w:t>
      </w:r>
      <w:r w:rsidR="003F0C48" w:rsidRPr="007B6463">
        <w:rPr>
          <w:rFonts w:ascii="Courier New" w:hAnsi="Courier New" w:cs="Courier New"/>
          <w:b/>
        </w:rPr>
        <w:t>4</w:t>
      </w:r>
      <w:r w:rsidR="003F0C48" w:rsidRPr="007B6463">
        <w:rPr>
          <w:rFonts w:cs="Times New Roman"/>
        </w:rPr>
        <w:t xml:space="preserve"> olması gerekmektedir. </w:t>
      </w:r>
      <w:r w:rsidR="003F0C48" w:rsidRPr="007B6463">
        <w:rPr>
          <w:rFonts w:ascii="Courier New" w:hAnsi="Courier New" w:cs="Courier New"/>
          <w:b/>
        </w:rPr>
        <w:t>signal</w:t>
      </w:r>
      <w:r w:rsidR="003F0C48" w:rsidRPr="007B6463">
        <w:rPr>
          <w:rFonts w:cs="Times New Roman"/>
        </w:rPr>
        <w:t xml:space="preserve"> veri nesnesi </w:t>
      </w:r>
      <w:r w:rsidR="003F0C48" w:rsidRPr="007B6463">
        <w:rPr>
          <w:rFonts w:ascii="Courier New" w:hAnsi="Courier New" w:cs="Courier New"/>
          <w:b/>
        </w:rPr>
        <w:t>process</w:t>
      </w:r>
      <w:r w:rsidR="003F0C48" w:rsidRPr="007B6463">
        <w:rPr>
          <w:rFonts w:cs="Times New Roman"/>
        </w:rPr>
        <w:t xml:space="preserve"> sonunda yeni değerini aldığı için sayaç artırım işlemi bir kere yapılmaktadır</w:t>
      </w:r>
      <w:r w:rsidR="006567E1" w:rsidRPr="007B6463">
        <w:rPr>
          <w:rFonts w:cs="Times New Roman"/>
        </w:rPr>
        <w:t xml:space="preserve"> ve değeri </w:t>
      </w:r>
      <w:r w:rsidR="00C14EC5" w:rsidRPr="007B6463">
        <w:rPr>
          <w:rFonts w:ascii="Courier New" w:hAnsi="Courier New" w:cs="Courier New"/>
          <w:b/>
        </w:rPr>
        <w:t>2</w:t>
      </w:r>
      <w:r w:rsidR="006567E1" w:rsidRPr="007B6463">
        <w:rPr>
          <w:rFonts w:cs="Times New Roman"/>
        </w:rPr>
        <w:t xml:space="preserve"> olmaktadır.</w:t>
      </w:r>
    </w:p>
    <w:p w14:paraId="6EA16158" w14:textId="466DE99E" w:rsidR="003F0C48" w:rsidRPr="007B6463" w:rsidRDefault="00AA5740" w:rsidP="007B6463">
      <w:pPr>
        <w:ind w:firstLine="340"/>
        <w:rPr>
          <w:rFonts w:cs="Times New Roman"/>
        </w:rPr>
      </w:pPr>
      <w:r>
        <w:t xml:space="preserve">7. </w:t>
      </w:r>
      <w:r w:rsidR="003F0C48">
        <w:t xml:space="preserve">adımda </w:t>
      </w:r>
      <w:r w:rsidR="003F0C48" w:rsidRPr="007B6463">
        <w:rPr>
          <w:rFonts w:ascii="Courier New" w:hAnsi="Courier New" w:cs="Courier New"/>
          <w:b/>
        </w:rPr>
        <w:t xml:space="preserve">in_giris </w:t>
      </w:r>
      <w:r w:rsidR="00E17B8E">
        <w:rPr>
          <w:rFonts w:cs="Times New Roman"/>
        </w:rPr>
        <w:t>giriş portu değerinde</w:t>
      </w:r>
      <w:r w:rsidR="00E17B8E" w:rsidRPr="007B6463">
        <w:rPr>
          <w:rFonts w:cs="Times New Roman"/>
        </w:rPr>
        <w:t xml:space="preserve"> bulunan </w:t>
      </w:r>
      <w:r w:rsidR="00043C37" w:rsidRPr="007B6463">
        <w:rPr>
          <w:rFonts w:ascii="Courier New" w:hAnsi="Courier New" w:cs="Courier New"/>
          <w:b/>
        </w:rPr>
        <w:t>‘1’</w:t>
      </w:r>
      <w:r w:rsidR="00043C37" w:rsidRPr="007B6463">
        <w:rPr>
          <w:rFonts w:cs="Times New Roman"/>
        </w:rPr>
        <w:t xml:space="preserve"> </w:t>
      </w:r>
      <w:r w:rsidR="003F0C48" w:rsidRPr="007B6463">
        <w:rPr>
          <w:rFonts w:cs="Times New Roman"/>
        </w:rPr>
        <w:t xml:space="preserve">bitinin bulunmamasından dolayı </w:t>
      </w:r>
      <w:r w:rsidR="003F0C48" w:rsidRPr="00E17B8E">
        <w:rPr>
          <w:rFonts w:ascii="Courier New" w:hAnsi="Courier New" w:cs="Courier New"/>
          <w:b/>
        </w:rPr>
        <w:t>r_sayac</w:t>
      </w:r>
      <w:r w:rsidR="003F0C48" w:rsidRPr="007B6463">
        <w:rPr>
          <w:rFonts w:cs="Times New Roman"/>
        </w:rPr>
        <w:t xml:space="preserve"> sinyal değeri</w:t>
      </w:r>
      <w:r w:rsidR="003F0C48" w:rsidRPr="00E17B8E">
        <w:rPr>
          <w:rFonts w:ascii="Courier New" w:hAnsi="Courier New" w:cs="Courier New"/>
          <w:b/>
        </w:rPr>
        <w:t xml:space="preserve"> 0</w:t>
      </w:r>
      <w:r w:rsidR="003F0C48" w:rsidRPr="007B6463">
        <w:rPr>
          <w:rFonts w:cs="Times New Roman"/>
        </w:rPr>
        <w:t xml:space="preserve"> olmaktadır.</w:t>
      </w:r>
      <w:r w:rsidR="0080366F" w:rsidRPr="007B6463">
        <w:rPr>
          <w:rFonts w:cs="Times New Roman"/>
        </w:rPr>
        <w:t xml:space="preserve"> </w:t>
      </w:r>
      <w:r w:rsidR="0080366F" w:rsidRPr="007B6463">
        <w:rPr>
          <w:rFonts w:ascii="Courier New" w:hAnsi="Courier New" w:cs="Courier New"/>
          <w:b/>
        </w:rPr>
        <w:t>signal</w:t>
      </w:r>
      <w:r w:rsidR="0080366F" w:rsidRPr="007B6463">
        <w:rPr>
          <w:rFonts w:cs="Times New Roman"/>
        </w:rPr>
        <w:t xml:space="preserve"> veri nesnesi </w:t>
      </w:r>
      <w:r w:rsidR="0080366F" w:rsidRPr="007B6463">
        <w:rPr>
          <w:rFonts w:ascii="Courier New" w:hAnsi="Courier New" w:cs="Courier New"/>
          <w:b/>
        </w:rPr>
        <w:t>process</w:t>
      </w:r>
      <w:r w:rsidR="0080366F" w:rsidRPr="007B6463">
        <w:rPr>
          <w:rFonts w:cs="Times New Roman"/>
        </w:rPr>
        <w:t xml:space="preserve"> sonunda yeni değerini aldığı için 20. satırda tanımlanan atama işlemi gerçekleştirilmiştir.</w:t>
      </w:r>
    </w:p>
    <w:p w14:paraId="437D4E14" w14:textId="7D498A88" w:rsidR="003F0C48" w:rsidRPr="005C46F0" w:rsidRDefault="00AA5740" w:rsidP="005C46F0">
      <w:pPr>
        <w:ind w:firstLine="340"/>
        <w:rPr>
          <w:rFonts w:cs="Times New Roman"/>
        </w:rPr>
      </w:pPr>
      <w:r>
        <w:t xml:space="preserve">8. </w:t>
      </w:r>
      <w:r w:rsidR="003F0C48">
        <w:t xml:space="preserve">adımda </w:t>
      </w:r>
      <w:r w:rsidR="003F0C48" w:rsidRPr="005C46F0">
        <w:rPr>
          <w:rFonts w:ascii="Courier New" w:hAnsi="Courier New" w:cs="Courier New"/>
          <w:b/>
        </w:rPr>
        <w:t xml:space="preserve">in_giris </w:t>
      </w:r>
      <w:r w:rsidR="002758F7">
        <w:rPr>
          <w:rFonts w:cs="Times New Roman"/>
        </w:rPr>
        <w:t>giriş portu değerinde</w:t>
      </w:r>
      <w:r w:rsidR="002758F7" w:rsidRPr="007B6463">
        <w:rPr>
          <w:rFonts w:cs="Times New Roman"/>
        </w:rPr>
        <w:t xml:space="preserve"> bulunan </w:t>
      </w:r>
      <w:r w:rsidR="003F0C48" w:rsidRPr="005C46F0">
        <w:rPr>
          <w:rFonts w:ascii="Courier New" w:hAnsi="Courier New" w:cs="Courier New"/>
          <w:b/>
        </w:rPr>
        <w:t>‘1’</w:t>
      </w:r>
      <w:r w:rsidR="003F0C48" w:rsidRPr="005C46F0">
        <w:rPr>
          <w:rFonts w:cs="Times New Roman"/>
        </w:rPr>
        <w:t xml:space="preserve"> bitinden dolayı değeri </w:t>
      </w:r>
      <w:r w:rsidR="003F0C48" w:rsidRPr="005C46F0">
        <w:rPr>
          <w:rFonts w:ascii="Courier New" w:hAnsi="Courier New" w:cs="Courier New"/>
          <w:b/>
        </w:rPr>
        <w:t>0</w:t>
      </w:r>
      <w:r w:rsidR="003F0C48" w:rsidRPr="005C46F0">
        <w:rPr>
          <w:rFonts w:cs="Times New Roman"/>
        </w:rPr>
        <w:t xml:space="preserve"> olan </w:t>
      </w:r>
      <w:r w:rsidR="003F0C48" w:rsidRPr="005C46F0">
        <w:rPr>
          <w:rFonts w:ascii="Courier New" w:hAnsi="Courier New" w:cs="Courier New"/>
          <w:b/>
        </w:rPr>
        <w:t>r_sayac</w:t>
      </w:r>
      <w:r w:rsidR="003F0C48" w:rsidRPr="005C46F0">
        <w:rPr>
          <w:rFonts w:cs="Times New Roman"/>
        </w:rPr>
        <w:t xml:space="preserve"> sinyalinin yeni değeri </w:t>
      </w:r>
      <w:r w:rsidR="003F0C48" w:rsidRPr="005C46F0">
        <w:rPr>
          <w:rFonts w:ascii="Courier New" w:hAnsi="Courier New" w:cs="Courier New"/>
          <w:b/>
        </w:rPr>
        <w:t>1</w:t>
      </w:r>
      <w:r w:rsidR="003F0C48" w:rsidRPr="005C46F0">
        <w:rPr>
          <w:rFonts w:cs="Times New Roman"/>
        </w:rPr>
        <w:t xml:space="preserve"> olmuştur. Fakat bu giriş değeri için </w:t>
      </w:r>
      <w:r w:rsidR="003F0C48" w:rsidRPr="005C46F0">
        <w:rPr>
          <w:rFonts w:ascii="Courier New" w:hAnsi="Courier New" w:cs="Courier New"/>
          <w:b/>
        </w:rPr>
        <w:t>r_sayac</w:t>
      </w:r>
      <w:r w:rsidR="003F0C48" w:rsidRPr="005C46F0">
        <w:rPr>
          <w:rFonts w:cs="Times New Roman"/>
        </w:rPr>
        <w:t xml:space="preserve"> sinyal değerinin </w:t>
      </w:r>
      <w:r w:rsidR="002E48A9" w:rsidRPr="005C46F0">
        <w:rPr>
          <w:rFonts w:ascii="Courier New" w:hAnsi="Courier New" w:cs="Courier New"/>
          <w:b/>
        </w:rPr>
        <w:t>1</w:t>
      </w:r>
      <w:r w:rsidR="003F0C48" w:rsidRPr="005C46F0">
        <w:rPr>
          <w:rFonts w:cs="Times New Roman"/>
        </w:rPr>
        <w:t xml:space="preserve"> olması gerekmektedir. </w:t>
      </w:r>
      <w:r w:rsidR="003F0C48" w:rsidRPr="005C46F0">
        <w:rPr>
          <w:rFonts w:ascii="Courier New" w:hAnsi="Courier New" w:cs="Courier New"/>
          <w:b/>
        </w:rPr>
        <w:t>signal</w:t>
      </w:r>
      <w:r w:rsidR="003F0C48" w:rsidRPr="005C46F0">
        <w:rPr>
          <w:rFonts w:cs="Times New Roman"/>
        </w:rPr>
        <w:t xml:space="preserve"> veri nesnesi </w:t>
      </w:r>
      <w:r w:rsidR="003F0C48" w:rsidRPr="005C46F0">
        <w:rPr>
          <w:rFonts w:ascii="Courier New" w:hAnsi="Courier New" w:cs="Courier New"/>
          <w:b/>
        </w:rPr>
        <w:t>process</w:t>
      </w:r>
      <w:r w:rsidR="003F0C48" w:rsidRPr="005C46F0">
        <w:rPr>
          <w:rFonts w:cs="Times New Roman"/>
        </w:rPr>
        <w:t xml:space="preserve"> sonunda yeni değerini aldığı için sayaç artırım işlemi bir kere yapılmaktadır</w:t>
      </w:r>
      <w:r w:rsidR="00C14EC5" w:rsidRPr="005C46F0">
        <w:rPr>
          <w:rFonts w:cs="Times New Roman"/>
        </w:rPr>
        <w:t xml:space="preserve"> ve değeri </w:t>
      </w:r>
      <w:r w:rsidR="00C14EC5" w:rsidRPr="005C46F0">
        <w:rPr>
          <w:rFonts w:ascii="Courier New" w:hAnsi="Courier New" w:cs="Courier New"/>
          <w:b/>
        </w:rPr>
        <w:t>1</w:t>
      </w:r>
      <w:r w:rsidR="00C14EC5" w:rsidRPr="005C46F0">
        <w:rPr>
          <w:rFonts w:cs="Times New Roman"/>
        </w:rPr>
        <w:t xml:space="preserve"> olmaktadır.</w:t>
      </w:r>
    </w:p>
    <w:p w14:paraId="7BBDA277" w14:textId="0CEA9A87" w:rsidR="00571125" w:rsidRPr="00571125" w:rsidRDefault="001970EF" w:rsidP="00571125">
      <w:pPr>
        <w:ind w:firstLine="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_Ref400908612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3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</w:t>
      </w:r>
      <w:r w:rsidR="00571125">
        <w:rPr>
          <w:rFonts w:cs="Times New Roman"/>
        </w:rPr>
        <w:t xml:space="preserve">ve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_Ref400908629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3</w:t>
      </w:r>
      <w:r>
        <w:rPr>
          <w:rFonts w:cs="Times New Roman"/>
        </w:rPr>
        <w:fldChar w:fldCharType="end"/>
      </w:r>
      <w:r w:rsidR="00477793">
        <w:rPr>
          <w:rFonts w:cs="Times New Roman"/>
        </w:rPr>
        <w:t>’de gösterilen</w:t>
      </w:r>
      <w:r>
        <w:rPr>
          <w:rFonts w:cs="Times New Roman"/>
        </w:rPr>
        <w:t xml:space="preserve"> </w:t>
      </w:r>
      <w:r w:rsidR="00571125">
        <w:rPr>
          <w:rFonts w:cs="Times New Roman"/>
        </w:rPr>
        <w:t xml:space="preserve">benzetim sonuçlarından da görüleceği üzere </w:t>
      </w:r>
      <w:r w:rsidR="00571125" w:rsidRPr="00CD4C64">
        <w:rPr>
          <w:rFonts w:ascii="Courier New" w:hAnsi="Courier New" w:cs="Courier New"/>
          <w:b/>
        </w:rPr>
        <w:t>bit_say_</w:t>
      </w:r>
      <w:proofErr w:type="gramStart"/>
      <w:r w:rsidR="00571125" w:rsidRPr="00CD4C64">
        <w:rPr>
          <w:rFonts w:ascii="Courier New" w:hAnsi="Courier New" w:cs="Courier New"/>
          <w:b/>
        </w:rPr>
        <w:t>signal.vhd</w:t>
      </w:r>
      <w:proofErr w:type="gramEnd"/>
      <w:r w:rsidR="00571125">
        <w:rPr>
          <w:rFonts w:cs="Times New Roman"/>
        </w:rPr>
        <w:t xml:space="preserve"> VHDL kodu ile istenen amaca ulaşılamamıştır.</w:t>
      </w:r>
    </w:p>
    <w:p w14:paraId="62F1BB0A" w14:textId="77777777" w:rsidR="003F0C48" w:rsidRDefault="003F0C48" w:rsidP="003F0C48">
      <w:pPr>
        <w:rPr>
          <w:rFonts w:cs="Times New Roman"/>
        </w:rPr>
      </w:pPr>
    </w:p>
    <w:p w14:paraId="65E0D57F" w14:textId="5990F28B" w:rsidR="007E25E4" w:rsidRDefault="007E25E4" w:rsidP="001970EF">
      <w:pPr>
        <w:pStyle w:val="ResimYazs"/>
        <w:rPr>
          <w:rFonts w:cs="Times New Roman"/>
        </w:rPr>
      </w:pPr>
      <w:bookmarkStart w:id="8" w:name="_Ref400908612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 w:rsidR="00E04FB7">
        <w:noBreakHyphen/>
      </w:r>
      <w:fldSimple w:instr=" SEQ Tablo \* ARABIC \s 1 ">
        <w:r w:rsidR="00D266EE">
          <w:rPr>
            <w:noProof/>
          </w:rPr>
          <w:t>3</w:t>
        </w:r>
      </w:fldSimple>
      <w:bookmarkEnd w:id="8"/>
      <w:r>
        <w:t xml:space="preserve"> bit_say_signal</w:t>
      </w:r>
      <w:r w:rsidRPr="006A180B">
        <w:t xml:space="preserve"> varlığının ilgili girişlere ait ürettiği çıkış değerleri</w:t>
      </w:r>
    </w:p>
    <w:tbl>
      <w:tblPr>
        <w:tblStyle w:val="KlavuzTablo2-Vurgu41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2195"/>
        <w:gridCol w:w="1663"/>
      </w:tblGrid>
      <w:tr w:rsidR="000666C8" w:rsidRPr="00F45177" w14:paraId="4D915048" w14:textId="77777777" w:rsidTr="0006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2F6A55A3" w14:textId="77777777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95" w:type="dxa"/>
          </w:tcPr>
          <w:p w14:paraId="06EB0F0E" w14:textId="71323D66" w:rsidR="000666C8" w:rsidRPr="000666C8" w:rsidRDefault="000666C8" w:rsidP="000666C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0666C8">
              <w:rPr>
                <w:rFonts w:ascii="Courier New" w:hAnsi="Courier New" w:cs="Courier New"/>
              </w:rPr>
              <w:t>in</w:t>
            </w:r>
            <w:proofErr w:type="gramEnd"/>
            <w:r w:rsidRPr="000666C8">
              <w:rPr>
                <w:rFonts w:ascii="Courier New" w:hAnsi="Courier New" w:cs="Courier New"/>
              </w:rPr>
              <w:t xml:space="preserve"> giriş</w:t>
            </w:r>
          </w:p>
        </w:tc>
        <w:tc>
          <w:tcPr>
            <w:tcW w:w="1663" w:type="dxa"/>
          </w:tcPr>
          <w:p w14:paraId="02AD4DE1" w14:textId="77777777" w:rsidR="000666C8" w:rsidRPr="000666C8" w:rsidRDefault="000666C8" w:rsidP="000666C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out_sayac</w:t>
            </w:r>
          </w:p>
        </w:tc>
      </w:tr>
      <w:tr w:rsidR="000666C8" w:rsidRPr="00F45177" w14:paraId="33CB4B09" w14:textId="77777777" w:rsidTr="000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22F1DA55" w14:textId="48021A7D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1</w:t>
            </w:r>
          </w:p>
        </w:tc>
        <w:tc>
          <w:tcPr>
            <w:tcW w:w="2195" w:type="dxa"/>
          </w:tcPr>
          <w:p w14:paraId="5AC1C60E" w14:textId="1D641121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01010101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56D7E725" w14:textId="77777777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1</w:t>
            </w:r>
          </w:p>
        </w:tc>
      </w:tr>
      <w:tr w:rsidR="000666C8" w:rsidRPr="00F45177" w14:paraId="54581ED0" w14:textId="77777777" w:rsidTr="000666C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62BF15D3" w14:textId="13BF08C0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2</w:t>
            </w:r>
          </w:p>
        </w:tc>
        <w:tc>
          <w:tcPr>
            <w:tcW w:w="2195" w:type="dxa"/>
          </w:tcPr>
          <w:p w14:paraId="190A74E2" w14:textId="3351C353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10100101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4132C90F" w14:textId="77777777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2</w:t>
            </w:r>
          </w:p>
        </w:tc>
      </w:tr>
      <w:tr w:rsidR="000666C8" w:rsidRPr="00F45177" w14:paraId="59A3D477" w14:textId="77777777" w:rsidTr="000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DC75898" w14:textId="22BF7156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3</w:t>
            </w:r>
          </w:p>
        </w:tc>
        <w:tc>
          <w:tcPr>
            <w:tcW w:w="2195" w:type="dxa"/>
          </w:tcPr>
          <w:p w14:paraId="53A2EDA6" w14:textId="57B53537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01011111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2C83DC36" w14:textId="77777777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3</w:t>
            </w:r>
          </w:p>
        </w:tc>
      </w:tr>
      <w:tr w:rsidR="000666C8" w:rsidRPr="00F45177" w14:paraId="130D5EA2" w14:textId="77777777" w:rsidTr="000666C8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37C71616" w14:textId="256BC3F0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lastRenderedPageBreak/>
              <w:t>4</w:t>
            </w:r>
          </w:p>
        </w:tc>
        <w:tc>
          <w:tcPr>
            <w:tcW w:w="2195" w:type="dxa"/>
          </w:tcPr>
          <w:p w14:paraId="7D1AB2B1" w14:textId="439EA259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00000000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04462BDD" w14:textId="77777777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0</w:t>
            </w:r>
          </w:p>
        </w:tc>
      </w:tr>
      <w:tr w:rsidR="000666C8" w:rsidRPr="00F45177" w14:paraId="2C1DF658" w14:textId="77777777" w:rsidTr="000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042DCA0A" w14:textId="3248A3E8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5</w:t>
            </w:r>
          </w:p>
        </w:tc>
        <w:tc>
          <w:tcPr>
            <w:tcW w:w="2195" w:type="dxa"/>
          </w:tcPr>
          <w:p w14:paraId="02F419D0" w14:textId="6BA71717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11111111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698EF370" w14:textId="77777777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1</w:t>
            </w:r>
          </w:p>
        </w:tc>
      </w:tr>
      <w:tr w:rsidR="000666C8" w:rsidRPr="00F45177" w14:paraId="51E3D258" w14:textId="77777777" w:rsidTr="000666C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851144A" w14:textId="27C4CD54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6</w:t>
            </w:r>
          </w:p>
        </w:tc>
        <w:tc>
          <w:tcPr>
            <w:tcW w:w="2195" w:type="dxa"/>
          </w:tcPr>
          <w:p w14:paraId="1480529B" w14:textId="6BAC9EB2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11000011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19EDC679" w14:textId="77777777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2</w:t>
            </w:r>
          </w:p>
        </w:tc>
      </w:tr>
      <w:tr w:rsidR="000666C8" w:rsidRPr="00F45177" w14:paraId="391E1D1F" w14:textId="77777777" w:rsidTr="0006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214BDED8" w14:textId="4405E562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7</w:t>
            </w:r>
          </w:p>
        </w:tc>
        <w:tc>
          <w:tcPr>
            <w:tcW w:w="2195" w:type="dxa"/>
          </w:tcPr>
          <w:p w14:paraId="2C095143" w14:textId="39843E03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00000000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7C7F4244" w14:textId="77777777" w:rsidR="000666C8" w:rsidRPr="000666C8" w:rsidRDefault="000666C8" w:rsidP="000666C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0</w:t>
            </w:r>
          </w:p>
        </w:tc>
      </w:tr>
      <w:tr w:rsidR="000666C8" w:rsidRPr="00F45177" w14:paraId="51EE16B6" w14:textId="77777777" w:rsidTr="000666C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7864A45A" w14:textId="313DC096" w:rsidR="000666C8" w:rsidRPr="000666C8" w:rsidRDefault="000666C8" w:rsidP="000666C8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0666C8">
              <w:rPr>
                <w:rFonts w:ascii="Courier New" w:hAnsi="Courier New" w:cs="Courier New"/>
              </w:rPr>
              <w:t>8</w:t>
            </w:r>
          </w:p>
        </w:tc>
        <w:tc>
          <w:tcPr>
            <w:tcW w:w="2195" w:type="dxa"/>
          </w:tcPr>
          <w:p w14:paraId="534FEFD3" w14:textId="76B0D191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0666C8">
              <w:rPr>
                <w:rFonts w:ascii="Courier New" w:hAnsi="Courier New" w:cs="Courier New"/>
                <w:b/>
              </w:rPr>
              <w:t>00011000</w:t>
            </w:r>
            <w:proofErr w:type="gramEnd"/>
            <w:r w:rsidRPr="000666C8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663" w:type="dxa"/>
          </w:tcPr>
          <w:p w14:paraId="3CB04905" w14:textId="77777777" w:rsidR="000666C8" w:rsidRPr="000666C8" w:rsidRDefault="000666C8" w:rsidP="000666C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666C8">
              <w:rPr>
                <w:rFonts w:ascii="Courier New" w:hAnsi="Courier New" w:cs="Courier New"/>
                <w:b/>
              </w:rPr>
              <w:t>1</w:t>
            </w:r>
          </w:p>
        </w:tc>
      </w:tr>
    </w:tbl>
    <w:p w14:paraId="35EA326A" w14:textId="77777777" w:rsidR="00105BD0" w:rsidRDefault="00105BD0" w:rsidP="00105BD0"/>
    <w:p w14:paraId="749CCE5E" w14:textId="6D63236D" w:rsidR="00105BD0" w:rsidRPr="00F45177" w:rsidRDefault="0041445D" w:rsidP="00F758E7">
      <w:pPr>
        <w:ind w:firstLine="0"/>
      </w:pPr>
      <w:r>
        <w:rPr>
          <w:noProof/>
        </w:rPr>
        <w:drawing>
          <wp:inline distT="0" distB="0" distL="0" distR="0" wp14:anchorId="0F52EE9B" wp14:editId="563AF319">
            <wp:extent cx="5760720" cy="774700"/>
            <wp:effectExtent l="0" t="0" r="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DD28" w14:textId="7169A390" w:rsidR="009D78E8" w:rsidRDefault="009D78E8" w:rsidP="00660FFA">
      <w:pPr>
        <w:pStyle w:val="ResimYazs"/>
      </w:pPr>
      <w:bookmarkStart w:id="9" w:name="_Ref400908629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3</w:t>
        </w:r>
      </w:fldSimple>
      <w:bookmarkEnd w:id="9"/>
      <w:r>
        <w:t xml:space="preserve"> </w:t>
      </w:r>
      <w:r w:rsidRPr="00EC4F87">
        <w:t>bit_say_signal</w:t>
      </w:r>
      <w:r>
        <w:t xml:space="preserve"> varlığı benzetim çıktısı</w:t>
      </w:r>
    </w:p>
    <w:p w14:paraId="5839CA36" w14:textId="77777777" w:rsidR="00105BD0" w:rsidRPr="00F45177" w:rsidRDefault="00105BD0" w:rsidP="00105BD0"/>
    <w:p w14:paraId="3C0F4F7C" w14:textId="2625102D" w:rsidR="00105BD0" w:rsidRDefault="005C3F39" w:rsidP="00A06DF3">
      <w:pPr>
        <w:ind w:firstLine="0"/>
      </w:pPr>
      <w:r>
        <w:rPr>
          <w:rFonts w:ascii="Courier New" w:hAnsi="Courier New" w:cs="Courier New"/>
          <w:b/>
        </w:rPr>
        <w:t xml:space="preserve">process </w:t>
      </w:r>
      <w:r w:rsidRPr="005C3F39">
        <w:rPr>
          <w:rFonts w:asciiTheme="minorHAnsi" w:hAnsiTheme="minorHAnsi" w:cstheme="minorHAnsi"/>
        </w:rPr>
        <w:t>içerisinde</w:t>
      </w:r>
      <w:r>
        <w:rPr>
          <w:rFonts w:ascii="Courier New" w:hAnsi="Courier New" w:cs="Courier New"/>
          <w:b/>
        </w:rPr>
        <w:t xml:space="preserve"> </w:t>
      </w:r>
      <w:r w:rsidR="00270EBA" w:rsidRPr="00270EBA">
        <w:rPr>
          <w:rFonts w:ascii="Courier New" w:hAnsi="Courier New" w:cs="Courier New"/>
          <w:b/>
        </w:rPr>
        <w:t>v</w:t>
      </w:r>
      <w:r w:rsidR="00105BD0" w:rsidRPr="00270EBA">
        <w:rPr>
          <w:rFonts w:ascii="Courier New" w:hAnsi="Courier New" w:cs="Courier New"/>
          <w:b/>
        </w:rPr>
        <w:t>ariable</w:t>
      </w:r>
      <w:r w:rsidR="00105BD0" w:rsidRPr="00F45177">
        <w:t xml:space="preserve"> veri nesnesi tanımlama işlemi </w:t>
      </w:r>
      <w:r w:rsidR="00105BD0" w:rsidRPr="00270EBA">
        <w:rPr>
          <w:rFonts w:ascii="Courier New" w:hAnsi="Courier New" w:cs="Courier New"/>
          <w:b/>
        </w:rPr>
        <w:t>process</w:t>
      </w:r>
      <w:r w:rsidR="00105BD0" w:rsidRPr="00F45177">
        <w:t xml:space="preserve"> ile </w:t>
      </w:r>
      <w:r w:rsidR="00105BD0" w:rsidRPr="00270EBA">
        <w:rPr>
          <w:rFonts w:ascii="Courier New" w:hAnsi="Courier New" w:cs="Courier New"/>
          <w:b/>
        </w:rPr>
        <w:t>process</w:t>
      </w:r>
      <w:r w:rsidR="00105BD0" w:rsidRPr="00F45177">
        <w:t xml:space="preserve">’e ait </w:t>
      </w:r>
      <w:r w:rsidR="00105BD0" w:rsidRPr="00494ED4">
        <w:rPr>
          <w:rFonts w:ascii="Courier New" w:hAnsi="Courier New" w:cs="Courier New"/>
          <w:b/>
        </w:rPr>
        <w:t>begin</w:t>
      </w:r>
      <w:r w:rsidR="00105BD0" w:rsidRPr="00F45177">
        <w:t xml:space="preserve"> söz dizimi arasında yapılmal</w:t>
      </w:r>
      <w:r w:rsidR="006D70BC">
        <w:t>ı</w:t>
      </w:r>
      <w:r w:rsidR="00105BD0" w:rsidRPr="00F45177">
        <w:t xml:space="preserve">dır. </w:t>
      </w:r>
      <w:r w:rsidR="008A6987" w:rsidRPr="008A6987">
        <w:rPr>
          <w:rFonts w:ascii="Courier New" w:hAnsi="Courier New" w:cs="Courier New"/>
          <w:b/>
        </w:rPr>
        <w:t>v</w:t>
      </w:r>
      <w:r w:rsidR="00105BD0" w:rsidRPr="008A6987">
        <w:rPr>
          <w:rFonts w:ascii="Courier New" w:hAnsi="Courier New" w:cs="Courier New"/>
          <w:b/>
        </w:rPr>
        <w:t>ariable</w:t>
      </w:r>
      <w:r w:rsidR="00105BD0" w:rsidRPr="00F45177">
        <w:t xml:space="preserve"> veri nesnesi tanımlamaya ilişkin söz dizimi aşağıdaki gibidir.</w:t>
      </w:r>
      <w:r w:rsidR="00494ED4">
        <w:t xml:space="preserve"> </w:t>
      </w:r>
    </w:p>
    <w:p w14:paraId="32692808" w14:textId="77777777" w:rsidR="00105BD0" w:rsidRPr="00F45177" w:rsidRDefault="00105BD0" w:rsidP="00105BD0"/>
    <w:p w14:paraId="07318889" w14:textId="77777777" w:rsidR="00105BD0" w:rsidRPr="00FD55A4" w:rsidRDefault="00105BD0" w:rsidP="00FD55A4">
      <w:pPr>
        <w:pStyle w:val="KOD"/>
      </w:pPr>
      <w:r w:rsidRPr="00FD55A4">
        <w:t>process_</w:t>
      </w:r>
      <w:proofErr w:type="gramStart"/>
      <w:r w:rsidRPr="00FD55A4">
        <w:t>etiketi:</w:t>
      </w:r>
      <w:r w:rsidRPr="002128B6">
        <w:rPr>
          <w:b/>
          <w:color w:val="1F497D" w:themeColor="text2"/>
        </w:rPr>
        <w:t>process</w:t>
      </w:r>
      <w:proofErr w:type="gramEnd"/>
      <w:r w:rsidRPr="00FD55A4">
        <w:t>( sinyal_adi {, sinyal_adi})</w:t>
      </w:r>
    </w:p>
    <w:p w14:paraId="124FAA24" w14:textId="4398D6D7" w:rsidR="00105BD0" w:rsidRPr="00FD55A4" w:rsidRDefault="00FD55A4" w:rsidP="00FD55A4">
      <w:pPr>
        <w:pStyle w:val="KOD"/>
      </w:pPr>
      <w:r>
        <w:t xml:space="preserve">    </w:t>
      </w:r>
      <w:r w:rsidR="00105BD0" w:rsidRPr="002128B6">
        <w:rPr>
          <w:b/>
          <w:color w:val="1F497D" w:themeColor="text2"/>
        </w:rPr>
        <w:t>variable</w:t>
      </w:r>
      <w:r w:rsidR="00105BD0" w:rsidRPr="002128B6">
        <w:rPr>
          <w:color w:val="1F497D" w:themeColor="text2"/>
        </w:rPr>
        <w:t xml:space="preserve"> </w:t>
      </w:r>
      <w:r w:rsidR="00105BD0" w:rsidRPr="00FD55A4">
        <w:t>degisken_</w:t>
      </w:r>
      <w:proofErr w:type="gramStart"/>
      <w:r w:rsidR="00105BD0" w:rsidRPr="00FD55A4">
        <w:t>adi : tip</w:t>
      </w:r>
      <w:proofErr w:type="gramEnd"/>
      <w:r w:rsidR="00105BD0" w:rsidRPr="00FD55A4">
        <w:t>_adi;</w:t>
      </w:r>
    </w:p>
    <w:p w14:paraId="153EEDAA" w14:textId="77777777" w:rsidR="00105BD0" w:rsidRPr="002128B6" w:rsidRDefault="00105BD0" w:rsidP="00FD55A4">
      <w:pPr>
        <w:pStyle w:val="KOD"/>
        <w:rPr>
          <w:b/>
          <w:color w:val="1F497D" w:themeColor="text2"/>
        </w:rPr>
      </w:pPr>
      <w:r w:rsidRPr="002128B6">
        <w:rPr>
          <w:b/>
          <w:color w:val="1F497D" w:themeColor="text2"/>
        </w:rPr>
        <w:t>begin</w:t>
      </w:r>
    </w:p>
    <w:p w14:paraId="2A304A48" w14:textId="5976DFAE" w:rsidR="00105BD0" w:rsidRPr="00FD55A4" w:rsidRDefault="00FD55A4" w:rsidP="00FD55A4">
      <w:pPr>
        <w:pStyle w:val="KOD"/>
      </w:pPr>
      <w:r>
        <w:t xml:space="preserve">    </w:t>
      </w:r>
      <w:proofErr w:type="gramStart"/>
      <w:r w:rsidR="00105BD0" w:rsidRPr="00FD55A4">
        <w:t>..</w:t>
      </w:r>
      <w:proofErr w:type="gramEnd"/>
    </w:p>
    <w:p w14:paraId="199E767D" w14:textId="406FED6E" w:rsidR="00105BD0" w:rsidRPr="00FD55A4" w:rsidRDefault="00FD55A4" w:rsidP="00FD55A4">
      <w:pPr>
        <w:pStyle w:val="KOD"/>
      </w:pPr>
      <w:r>
        <w:t xml:space="preserve">    </w:t>
      </w:r>
      <w:proofErr w:type="gramStart"/>
      <w:r w:rsidR="00105BD0" w:rsidRPr="00FD55A4">
        <w:t>..</w:t>
      </w:r>
      <w:proofErr w:type="gramEnd"/>
    </w:p>
    <w:p w14:paraId="6F345414" w14:textId="77777777" w:rsidR="00105BD0" w:rsidRPr="00FD55A4" w:rsidRDefault="00105BD0" w:rsidP="00FD55A4">
      <w:pPr>
        <w:pStyle w:val="KOD"/>
      </w:pPr>
      <w:r w:rsidRPr="002128B6">
        <w:rPr>
          <w:b/>
          <w:color w:val="1F497D" w:themeColor="text2"/>
        </w:rPr>
        <w:t>end</w:t>
      </w:r>
      <w:r w:rsidRPr="002128B6">
        <w:rPr>
          <w:color w:val="1F497D" w:themeColor="text2"/>
        </w:rPr>
        <w:t xml:space="preserve"> </w:t>
      </w:r>
      <w:r w:rsidRPr="00FD55A4">
        <w:t>processprocess_etiketi;</w:t>
      </w:r>
    </w:p>
    <w:p w14:paraId="458A65B9" w14:textId="77777777" w:rsidR="00105BD0" w:rsidRPr="00F45177" w:rsidRDefault="00105BD0" w:rsidP="00105BD0"/>
    <w:p w14:paraId="2F95F942" w14:textId="26E5F37F" w:rsidR="00B25A6E" w:rsidRDefault="00477793" w:rsidP="00B25A6E">
      <w:pPr>
        <w:ind w:firstLine="0"/>
      </w:pPr>
      <w:r>
        <w:rPr>
          <w:rFonts w:ascii="Courier New" w:hAnsi="Courier New" w:cs="Courier New"/>
          <w:b/>
        </w:rPr>
        <w:t xml:space="preserve">Örnek </w:t>
      </w:r>
      <w:r w:rsidR="00CA7749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4 :</w:t>
      </w:r>
      <w:r>
        <w:t xml:space="preserve"> </w:t>
      </w:r>
      <w:r w:rsidR="00CA7749" w:rsidRPr="00CA7749">
        <w:rPr>
          <w:rFonts w:ascii="Courier New" w:hAnsi="Courier New" w:cs="Courier New"/>
          <w:b/>
        </w:rPr>
        <w:t>Örnek</w:t>
      </w:r>
      <w:proofErr w:type="gramEnd"/>
      <w:r w:rsidR="00CA7749" w:rsidRPr="00CA7749">
        <w:rPr>
          <w:rFonts w:ascii="Courier New" w:hAnsi="Courier New" w:cs="Courier New"/>
          <w:b/>
        </w:rPr>
        <w:t xml:space="preserve"> 8.3</w:t>
      </w:r>
      <w:r w:rsidR="00CA7749">
        <w:t>’de</w:t>
      </w:r>
      <w:r w:rsidR="00105BD0" w:rsidRPr="00F45177">
        <w:t xml:space="preserve"> </w:t>
      </w:r>
      <w:r w:rsidR="00105BD0" w:rsidRPr="00AB7C16">
        <w:rPr>
          <w:rFonts w:ascii="Courier New" w:hAnsi="Courier New" w:cs="Courier New"/>
          <w:b/>
        </w:rPr>
        <w:t>signal</w:t>
      </w:r>
      <w:r w:rsidR="00105BD0" w:rsidRPr="00F45177">
        <w:t xml:space="preserve"> veri nesnesi</w:t>
      </w:r>
      <w:r w:rsidR="00B25A6E">
        <w:t xml:space="preserve"> kullanılara</w:t>
      </w:r>
      <w:r w:rsidR="00A7020C">
        <w:t>k giriş portu değerindeki</w:t>
      </w:r>
      <w:r w:rsidR="00B25A6E">
        <w:t xml:space="preserve"> </w:t>
      </w:r>
      <w:r w:rsidR="00A7020C" w:rsidRPr="00A7020C">
        <w:rPr>
          <w:rFonts w:ascii="Courier New" w:hAnsi="Courier New" w:cs="Courier New"/>
          <w:b/>
        </w:rPr>
        <w:t>‘</w:t>
      </w:r>
      <w:r w:rsidR="00B25A6E" w:rsidRPr="00A7020C">
        <w:rPr>
          <w:rFonts w:ascii="Courier New" w:hAnsi="Courier New" w:cs="Courier New"/>
          <w:b/>
        </w:rPr>
        <w:t>1</w:t>
      </w:r>
      <w:r w:rsidR="00A7020C" w:rsidRPr="00A7020C">
        <w:rPr>
          <w:rFonts w:ascii="Courier New" w:hAnsi="Courier New" w:cs="Courier New"/>
          <w:b/>
        </w:rPr>
        <w:t>’</w:t>
      </w:r>
      <w:r w:rsidR="00B25A6E">
        <w:t xml:space="preserve"> bitlerini saymayı amaçlayan </w:t>
      </w:r>
      <w:r w:rsidR="00B25A6E" w:rsidRPr="00B25A6E">
        <w:rPr>
          <w:rFonts w:ascii="Courier New" w:hAnsi="Courier New" w:cs="Courier New"/>
          <w:b/>
        </w:rPr>
        <w:t>bit_say_signal.vhd</w:t>
      </w:r>
      <w:r w:rsidR="00105BD0" w:rsidRPr="00F45177">
        <w:t xml:space="preserve"> </w:t>
      </w:r>
      <w:r w:rsidR="00B25A6E">
        <w:t xml:space="preserve"> VHDL kodu</w:t>
      </w:r>
      <w:r w:rsidR="00A06DF3">
        <w:t xml:space="preserve"> </w:t>
      </w:r>
      <w:r w:rsidR="00105BD0" w:rsidRPr="00A06DF3">
        <w:rPr>
          <w:rFonts w:ascii="Courier New" w:hAnsi="Courier New" w:cs="Courier New"/>
          <w:b/>
        </w:rPr>
        <w:t>variable</w:t>
      </w:r>
      <w:r w:rsidR="00105BD0" w:rsidRPr="00F45177">
        <w:t xml:space="preserve"> veri nesnesi kullanılarak </w:t>
      </w:r>
      <w:r w:rsidR="00B25A6E" w:rsidRPr="00F85A7F">
        <w:rPr>
          <w:rFonts w:ascii="Courier New" w:hAnsi="Courier New" w:cs="Courier New"/>
          <w:b/>
        </w:rPr>
        <w:t>bit_say_variable.vhd</w:t>
      </w:r>
      <w:r w:rsidR="00B25A6E">
        <w:t xml:space="preserve"> VHDL kodu aşağıda verilmiştir. </w:t>
      </w:r>
      <w:r w:rsidR="00494ED4" w:rsidRPr="00F45177">
        <w:t>Kod</w:t>
      </w:r>
      <w:r w:rsidR="00494ED4">
        <w:t>da 1</w:t>
      </w:r>
      <w:r w:rsidR="00735A9D">
        <w:t>7</w:t>
      </w:r>
      <w:r w:rsidR="00494ED4">
        <w:t xml:space="preserve">. satırda </w:t>
      </w:r>
      <w:r w:rsidR="00494ED4" w:rsidRPr="009E3434">
        <w:rPr>
          <w:rFonts w:ascii="Courier New" w:hAnsi="Courier New" w:cs="Courier New"/>
          <w:b/>
        </w:rPr>
        <w:t>process</w:t>
      </w:r>
      <w:r w:rsidR="00494ED4">
        <w:t xml:space="preserve"> </w:t>
      </w:r>
      <w:r w:rsidR="00494ED4" w:rsidRPr="00F45177">
        <w:t xml:space="preserve">hassasiyet listesinde </w:t>
      </w:r>
      <w:r w:rsidR="00494ED4" w:rsidRPr="00480E5F">
        <w:rPr>
          <w:rFonts w:ascii="Courier New" w:hAnsi="Courier New" w:cs="Courier New"/>
          <w:b/>
        </w:rPr>
        <w:t>in_giris</w:t>
      </w:r>
      <w:r w:rsidR="00494ED4" w:rsidRPr="00F45177">
        <w:t xml:space="preserve"> girişi mevcuttur. Bunun anlamı </w:t>
      </w:r>
      <w:r w:rsidR="00494ED4" w:rsidRPr="00480E5F">
        <w:rPr>
          <w:rFonts w:ascii="Courier New" w:hAnsi="Courier New" w:cs="Courier New"/>
          <w:b/>
        </w:rPr>
        <w:t>in_giris</w:t>
      </w:r>
      <w:r w:rsidR="00494ED4" w:rsidRPr="00F45177">
        <w:t xml:space="preserve"> </w:t>
      </w:r>
      <w:r w:rsidR="00A7020C">
        <w:t xml:space="preserve">giriş portunda </w:t>
      </w:r>
      <w:r w:rsidR="00494ED4" w:rsidRPr="00F45177">
        <w:t xml:space="preserve">meydana gelen değişikliklerde </w:t>
      </w:r>
      <w:r w:rsidR="00494ED4" w:rsidRPr="00480E5F">
        <w:rPr>
          <w:rFonts w:ascii="Courier New" w:hAnsi="Courier New" w:cs="Courier New"/>
          <w:b/>
        </w:rPr>
        <w:t>process</w:t>
      </w:r>
      <w:r w:rsidR="00494ED4">
        <w:t xml:space="preserve"> aktif hale gel</w:t>
      </w:r>
      <w:r w:rsidR="00A7020C">
        <w:t>e</w:t>
      </w:r>
      <w:r w:rsidR="00494ED4">
        <w:t xml:space="preserve">cektir. </w:t>
      </w:r>
      <w:r w:rsidR="00494ED4" w:rsidRPr="00480E5F">
        <w:rPr>
          <w:rFonts w:ascii="Courier New" w:hAnsi="Courier New" w:cs="Courier New"/>
          <w:b/>
        </w:rPr>
        <w:t>process</w:t>
      </w:r>
      <w:r w:rsidR="00A7020C">
        <w:t>'in aktif olması ile birlikte</w:t>
      </w:r>
      <w:r w:rsidR="00494ED4">
        <w:t xml:space="preserve"> 2</w:t>
      </w:r>
      <w:r w:rsidR="00735A9D">
        <w:t>2</w:t>
      </w:r>
      <w:r w:rsidR="00494ED4">
        <w:t xml:space="preserve">. satırda tanımlanan </w:t>
      </w:r>
      <w:r w:rsidR="00494ED4" w:rsidRPr="00F45177">
        <w:t>varsayılan atama işlemi gerçekleştirlecektir</w:t>
      </w:r>
      <w:r w:rsidR="00494ED4">
        <w:t xml:space="preserve"> ve </w:t>
      </w:r>
      <w:r w:rsidR="00A335CA">
        <w:rPr>
          <w:rFonts w:ascii="Courier New" w:hAnsi="Courier New" w:cs="Courier New"/>
          <w:b/>
        </w:rPr>
        <w:t>v</w:t>
      </w:r>
      <w:r w:rsidR="00494ED4" w:rsidRPr="00941CC4">
        <w:rPr>
          <w:rFonts w:ascii="Courier New" w:hAnsi="Courier New" w:cs="Courier New"/>
          <w:b/>
        </w:rPr>
        <w:t>_sayac</w:t>
      </w:r>
      <w:r w:rsidR="00494ED4">
        <w:t xml:space="preserve"> sinyalinin değeri </w:t>
      </w:r>
      <w:r w:rsidR="00494ED4" w:rsidRPr="00941CC4">
        <w:rPr>
          <w:rFonts w:ascii="Courier New" w:hAnsi="Courier New" w:cs="Courier New"/>
          <w:b/>
        </w:rPr>
        <w:t>0</w:t>
      </w:r>
      <w:r w:rsidR="00494ED4">
        <w:t xml:space="preserve"> olacaktır</w:t>
      </w:r>
      <w:r w:rsidR="00494ED4" w:rsidRPr="00F45177">
        <w:t xml:space="preserve">. </w:t>
      </w:r>
      <w:r w:rsidR="00056B37" w:rsidRPr="00E35339">
        <w:rPr>
          <w:rFonts w:ascii="Courier New" w:hAnsi="Courier New" w:cs="Courier New"/>
          <w:b/>
        </w:rPr>
        <w:t>variable</w:t>
      </w:r>
      <w:r w:rsidR="00056B37" w:rsidRPr="00F45177">
        <w:t xml:space="preserve"> v</w:t>
      </w:r>
      <w:r w:rsidR="00056B37">
        <w:t xml:space="preserve">eri nesnesinde atama işlemleri </w:t>
      </w:r>
      <w:r w:rsidR="00056B37" w:rsidRPr="00E35339">
        <w:rPr>
          <w:rFonts w:ascii="Courier New" w:hAnsi="Courier New" w:cs="Courier New"/>
          <w:b/>
        </w:rPr>
        <w:t>:=</w:t>
      </w:r>
      <w:r w:rsidR="00056B37" w:rsidRPr="00F45177">
        <w:t xml:space="preserve"> operatörü ile yapılmaktadır. </w:t>
      </w:r>
      <w:r w:rsidR="00494ED4" w:rsidRPr="00F45177">
        <w:t>Daha sonra</w:t>
      </w:r>
      <w:r w:rsidR="00494ED4">
        <w:t xml:space="preserve"> 2</w:t>
      </w:r>
      <w:r w:rsidR="00735A9D">
        <w:t>3</w:t>
      </w:r>
      <w:r w:rsidR="00494ED4">
        <w:t xml:space="preserve">. </w:t>
      </w:r>
      <w:r w:rsidR="003252F9">
        <w:t>s</w:t>
      </w:r>
      <w:r w:rsidR="00494ED4">
        <w:t xml:space="preserve">atırda tanımlanan döngü aktif hale gelecektir. Döngünün aktif hale gelmesi ile birlikte </w:t>
      </w:r>
      <w:r w:rsidR="00494ED4" w:rsidRPr="00480E5F">
        <w:rPr>
          <w:rFonts w:ascii="Courier New" w:hAnsi="Courier New" w:cs="Courier New"/>
          <w:b/>
        </w:rPr>
        <w:t>n_i</w:t>
      </w:r>
      <w:r w:rsidR="00494ED4" w:rsidRPr="00F45177">
        <w:t xml:space="preserve"> değişkeni </w:t>
      </w:r>
      <w:r w:rsidR="00494ED4" w:rsidRPr="00A777E7">
        <w:rPr>
          <w:rFonts w:ascii="Courier New" w:hAnsi="Courier New" w:cs="Courier New"/>
          <w:b/>
        </w:rPr>
        <w:t>7</w:t>
      </w:r>
      <w:r w:rsidR="00494ED4" w:rsidRPr="00F45177">
        <w:t xml:space="preserve">’den </w:t>
      </w:r>
      <w:r w:rsidR="00494ED4" w:rsidRPr="00A777E7">
        <w:rPr>
          <w:rFonts w:ascii="Courier New" w:hAnsi="Courier New" w:cs="Courier New"/>
          <w:b/>
        </w:rPr>
        <w:t>0</w:t>
      </w:r>
      <w:r w:rsidR="00494ED4" w:rsidRPr="00F45177">
        <w:t xml:space="preserve">’a doğru aşağıya doğru </w:t>
      </w:r>
      <w:r w:rsidR="00494ED4">
        <w:t>azalacaktır. Azalma işlemini her gerçekleşmesinde 2</w:t>
      </w:r>
      <w:r w:rsidR="007638D5">
        <w:t>4</w:t>
      </w:r>
      <w:r w:rsidR="00494ED4">
        <w:t xml:space="preserve">. satırda tanımlanan kontrol söz dizimi ile birlikte </w:t>
      </w:r>
      <w:r w:rsidR="00494ED4" w:rsidRPr="00480E5F">
        <w:rPr>
          <w:rFonts w:ascii="Courier New" w:hAnsi="Courier New" w:cs="Courier New"/>
          <w:b/>
        </w:rPr>
        <w:t>n_i</w:t>
      </w:r>
      <w:r w:rsidR="00494ED4" w:rsidRPr="00F45177">
        <w:t xml:space="preserve"> değeri için </w:t>
      </w:r>
      <w:r w:rsidR="00494ED4" w:rsidRPr="00480E5F">
        <w:rPr>
          <w:rFonts w:ascii="Courier New" w:hAnsi="Courier New" w:cs="Courier New"/>
          <w:b/>
        </w:rPr>
        <w:t>in_giris</w:t>
      </w:r>
      <w:r w:rsidR="00494ED4" w:rsidRPr="00F45177">
        <w:t xml:space="preserve"> değerinin ilgili bitinin </w:t>
      </w:r>
      <w:r w:rsidR="00494ED4" w:rsidRPr="00480E5F">
        <w:rPr>
          <w:rFonts w:ascii="Courier New" w:hAnsi="Courier New" w:cs="Courier New"/>
          <w:b/>
        </w:rPr>
        <w:t>'1’</w:t>
      </w:r>
      <w:r w:rsidR="00494ED4" w:rsidRPr="00480E5F">
        <w:t>olup</w:t>
      </w:r>
      <w:r w:rsidR="00494ED4" w:rsidRPr="00F45177">
        <w:t xml:space="preserve"> olmadığının kontrolü yapılmaktadır.</w:t>
      </w:r>
      <w:r w:rsidR="00494ED4">
        <w:t xml:space="preserve"> </w:t>
      </w:r>
      <w:r w:rsidR="00494ED4" w:rsidRPr="00F45177">
        <w:t>Eğer</w:t>
      </w:r>
      <w:r w:rsidR="009F39AB">
        <w:t xml:space="preserve"> kontrol söz dizimi doğru ise 25</w:t>
      </w:r>
      <w:r w:rsidR="00494ED4">
        <w:t xml:space="preserve">. satırda tanımlanan söz dizimi ile birlikte </w:t>
      </w:r>
      <w:r w:rsidR="003252F9">
        <w:rPr>
          <w:rFonts w:ascii="Courier New" w:hAnsi="Courier New" w:cs="Courier New"/>
          <w:b/>
        </w:rPr>
        <w:t>v</w:t>
      </w:r>
      <w:r w:rsidR="00494ED4" w:rsidRPr="00480E5F">
        <w:rPr>
          <w:rFonts w:ascii="Courier New" w:hAnsi="Courier New" w:cs="Courier New"/>
          <w:b/>
        </w:rPr>
        <w:t>_sayac</w:t>
      </w:r>
      <w:r w:rsidR="00494ED4">
        <w:rPr>
          <w:b/>
        </w:rPr>
        <w:t xml:space="preserve"> </w:t>
      </w:r>
      <w:r w:rsidR="00494ED4" w:rsidRPr="00F45177">
        <w:t>değerinin 1 arttırılması beklenmektedir. Mimari içer</w:t>
      </w:r>
      <w:r w:rsidR="00494ED4">
        <w:t xml:space="preserve">isinde </w:t>
      </w:r>
      <w:r w:rsidR="00735A9D">
        <w:t>29</w:t>
      </w:r>
      <w:r w:rsidR="00494ED4">
        <w:t xml:space="preserve">. satırda tanımlanan </w:t>
      </w:r>
      <w:r w:rsidR="00494ED4" w:rsidRPr="00F45177">
        <w:t>atama</w:t>
      </w:r>
      <w:r w:rsidR="00D25395">
        <w:t xml:space="preserve"> ifadesi ile sayaç değeri </w:t>
      </w:r>
      <w:r w:rsidR="00D25395" w:rsidRPr="007A39D9">
        <w:rPr>
          <w:rFonts w:ascii="Courier New" w:hAnsi="Courier New" w:cs="Courier New"/>
          <w:b/>
        </w:rPr>
        <w:t>process</w:t>
      </w:r>
      <w:r w:rsidR="00D25395">
        <w:t xml:space="preserve"> dışına çıkarılmaktadır. 3</w:t>
      </w:r>
      <w:r w:rsidR="009679E4">
        <w:t>2</w:t>
      </w:r>
      <w:r w:rsidR="00D25395">
        <w:t xml:space="preserve">. satırda </w:t>
      </w:r>
      <w:r w:rsidR="0024681F">
        <w:t xml:space="preserve">tanımlanan </w:t>
      </w:r>
      <w:r w:rsidR="00494ED4" w:rsidRPr="00F45177">
        <w:t xml:space="preserve">ifade ile </w:t>
      </w:r>
      <w:r w:rsidR="00494ED4" w:rsidRPr="006D70BC">
        <w:rPr>
          <w:rFonts w:ascii="Courier New" w:hAnsi="Courier New" w:cs="Courier New"/>
          <w:b/>
        </w:rPr>
        <w:t>in_giris</w:t>
      </w:r>
      <w:r w:rsidR="00494ED4" w:rsidRPr="00F45177">
        <w:t xml:space="preserve"> girişinde bulunan </w:t>
      </w:r>
      <w:r w:rsidR="00494ED4" w:rsidRPr="0040065F">
        <w:rPr>
          <w:rFonts w:ascii="Courier New" w:hAnsi="Courier New" w:cs="Courier New"/>
          <w:b/>
        </w:rPr>
        <w:t>'1'</w:t>
      </w:r>
      <w:r w:rsidR="00494ED4">
        <w:t xml:space="preserve"> bitlerinin sayısının varlık dışına aktarımının yapılması beklenmektedir</w:t>
      </w:r>
      <w:r w:rsidR="00494ED4" w:rsidRPr="00F45177">
        <w:t>.</w:t>
      </w:r>
    </w:p>
    <w:p w14:paraId="7F4DB8D7" w14:textId="77777777" w:rsidR="00F85A7F" w:rsidRDefault="00F85A7F" w:rsidP="00B25A6E">
      <w:pPr>
        <w:ind w:firstLine="0"/>
      </w:pPr>
    </w:p>
    <w:p w14:paraId="26D0DCF4" w14:textId="77777777" w:rsidR="00F85A7F" w:rsidRPr="00AB7C16" w:rsidRDefault="00F85A7F" w:rsidP="00F85A7F">
      <w:pPr>
        <w:pStyle w:val="KOD"/>
        <w:numPr>
          <w:ilvl w:val="0"/>
          <w:numId w:val="13"/>
        </w:numPr>
        <w:rPr>
          <w:rFonts w:eastAsia="Times New Roman"/>
          <w:color w:val="000020"/>
        </w:rPr>
      </w:pPr>
      <w:r w:rsidRPr="00EC2CED">
        <w:rPr>
          <w:rFonts w:eastAsia="Times New Roman"/>
          <w:b/>
          <w:color w:val="800000"/>
        </w:rPr>
        <w:t>library</w:t>
      </w:r>
      <w:r w:rsidRPr="00EC2CED">
        <w:rPr>
          <w:rFonts w:eastAsia="Times New Roman"/>
          <w:color w:val="800000"/>
        </w:rPr>
        <w:t xml:space="preserve"> </w:t>
      </w:r>
      <w:r w:rsidRPr="00AB7C16">
        <w:rPr>
          <w:rFonts w:eastAsia="Times New Roman"/>
          <w:color w:val="000020"/>
        </w:rPr>
        <w:t>IEEE</w:t>
      </w:r>
      <w:r w:rsidRPr="00AB7C16">
        <w:rPr>
          <w:rFonts w:eastAsia="Times New Roman"/>
          <w:color w:val="406080"/>
        </w:rPr>
        <w:t>;</w:t>
      </w:r>
    </w:p>
    <w:p w14:paraId="764919C8" w14:textId="77777777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  <w:color w:val="000020"/>
        </w:rPr>
      </w:pPr>
      <w:r w:rsidRPr="00EC2CED">
        <w:rPr>
          <w:rFonts w:eastAsia="Times New Roman"/>
          <w:b/>
          <w:color w:val="800000"/>
        </w:rPr>
        <w:t>use</w:t>
      </w:r>
      <w:r w:rsidRPr="00EC2CED">
        <w:rPr>
          <w:rFonts w:eastAsia="Times New Roman"/>
          <w:color w:val="800000"/>
        </w:rPr>
        <w:t xml:space="preserve"> </w:t>
      </w:r>
      <w:proofErr w:type="gramStart"/>
      <w:r w:rsidRPr="00AB7C16">
        <w:rPr>
          <w:rFonts w:eastAsia="Times New Roman"/>
          <w:color w:val="000020"/>
        </w:rPr>
        <w:t>IEEE</w:t>
      </w:r>
      <w:r w:rsidRPr="00AB7C16">
        <w:rPr>
          <w:rFonts w:eastAsia="Times New Roman"/>
          <w:color w:val="308080"/>
        </w:rPr>
        <w:t>.</w:t>
      </w:r>
      <w:r w:rsidRPr="00AB7C16">
        <w:rPr>
          <w:rFonts w:eastAsia="Times New Roman"/>
          <w:color w:val="000020"/>
        </w:rPr>
        <w:t>STD</w:t>
      </w:r>
      <w:proofErr w:type="gramEnd"/>
      <w:r w:rsidRPr="00AB7C16">
        <w:rPr>
          <w:rFonts w:eastAsia="Times New Roman"/>
          <w:color w:val="000020"/>
        </w:rPr>
        <w:t>_LOGIC_1164</w:t>
      </w:r>
      <w:r w:rsidRPr="00AB7C16">
        <w:rPr>
          <w:rFonts w:eastAsia="Times New Roman"/>
          <w:color w:val="308080"/>
        </w:rPr>
        <w:t>.</w:t>
      </w:r>
      <w:r w:rsidRPr="00AB7C16">
        <w:rPr>
          <w:rFonts w:eastAsia="Times New Roman"/>
        </w:rPr>
        <w:t>all</w:t>
      </w:r>
      <w:r w:rsidRPr="00AB7C16">
        <w:rPr>
          <w:rFonts w:eastAsia="Times New Roman"/>
          <w:color w:val="406080"/>
        </w:rPr>
        <w:t>;</w:t>
      </w:r>
    </w:p>
    <w:p w14:paraId="55E42027" w14:textId="77777777" w:rsidR="00F85A7F" w:rsidRPr="00F85A7F" w:rsidRDefault="00F85A7F" w:rsidP="00F85A7F">
      <w:pPr>
        <w:pStyle w:val="KOD"/>
        <w:numPr>
          <w:ilvl w:val="0"/>
          <w:numId w:val="13"/>
        </w:numPr>
        <w:rPr>
          <w:rFonts w:eastAsia="Times New Roman"/>
          <w:color w:val="000020"/>
        </w:rPr>
      </w:pPr>
    </w:p>
    <w:p w14:paraId="497C555E" w14:textId="68EF19DE" w:rsidR="00F85A7F" w:rsidRPr="00F85A7F" w:rsidRDefault="00B52A51" w:rsidP="002F78F8">
      <w:pPr>
        <w:pStyle w:val="KOD"/>
        <w:numPr>
          <w:ilvl w:val="0"/>
          <w:numId w:val="13"/>
        </w:numPr>
        <w:rPr>
          <w:rFonts w:eastAsia="Times New Roman"/>
        </w:rPr>
      </w:pPr>
      <w:r w:rsidRPr="00F85A7F">
        <w:rPr>
          <w:rFonts w:eastAsia="Times New Roman"/>
          <w:b/>
          <w:bCs/>
          <w:color w:val="200080"/>
        </w:rPr>
        <w:t>entity</w:t>
      </w:r>
      <w:r w:rsidRPr="00F85A7F">
        <w:rPr>
          <w:rFonts w:eastAsia="Times New Roman"/>
        </w:rPr>
        <w:t xml:space="preserve"> bit_say</w:t>
      </w:r>
      <w:r w:rsidR="00CB7690">
        <w:rPr>
          <w:rFonts w:eastAsia="Times New Roman"/>
        </w:rPr>
        <w:t>_variable</w:t>
      </w:r>
      <w:r w:rsidRPr="00F85A7F">
        <w:rPr>
          <w:rFonts w:eastAsia="Times New Roman"/>
        </w:rPr>
        <w:t xml:space="preserve"> </w:t>
      </w:r>
      <w:r w:rsidRPr="00F85A7F">
        <w:rPr>
          <w:rFonts w:eastAsia="Times New Roman"/>
          <w:b/>
          <w:bCs/>
          <w:color w:val="200080"/>
        </w:rPr>
        <w:t>is</w:t>
      </w:r>
    </w:p>
    <w:p w14:paraId="40A99D0B" w14:textId="46AC9B33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  <w:b/>
          <w:bCs/>
          <w:color w:val="200080"/>
        </w:rPr>
        <w:t xml:space="preserve">  </w:t>
      </w:r>
      <w:r w:rsidR="00B52A51" w:rsidRPr="00F85A7F">
        <w:rPr>
          <w:rFonts w:eastAsia="Times New Roman"/>
          <w:b/>
          <w:bCs/>
          <w:color w:val="200080"/>
        </w:rPr>
        <w:t>port</w:t>
      </w:r>
      <w:r w:rsidR="00B52A51" w:rsidRPr="00F85A7F">
        <w:rPr>
          <w:rFonts w:eastAsia="Times New Roman"/>
        </w:rPr>
        <w:t xml:space="preserve"> </w:t>
      </w:r>
      <w:proofErr w:type="gramStart"/>
      <w:r w:rsidR="00B52A51" w:rsidRPr="00F85A7F">
        <w:rPr>
          <w:rFonts w:eastAsia="Times New Roman"/>
          <w:color w:val="308080"/>
        </w:rPr>
        <w:t>(</w:t>
      </w:r>
      <w:proofErr w:type="gramEnd"/>
    </w:p>
    <w:p w14:paraId="5A9E6E50" w14:textId="32783279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  <w:b/>
          <w:bCs/>
          <w:color w:val="200080"/>
        </w:rPr>
        <w:t xml:space="preserve">    </w:t>
      </w:r>
      <w:r w:rsidR="00B52A51" w:rsidRPr="00F85A7F">
        <w:rPr>
          <w:rFonts w:eastAsia="Times New Roman"/>
        </w:rPr>
        <w:t>in_</w:t>
      </w:r>
      <w:proofErr w:type="gramStart"/>
      <w:r w:rsidR="00B52A51" w:rsidRPr="00F85A7F">
        <w:rPr>
          <w:rFonts w:eastAsia="Times New Roman"/>
        </w:rPr>
        <w:t xml:space="preserve">giris : </w:t>
      </w:r>
      <w:r w:rsidR="00B52A51" w:rsidRPr="00EC2CED">
        <w:rPr>
          <w:rFonts w:eastAsia="Times New Roman"/>
          <w:b/>
          <w:color w:val="1F497D" w:themeColor="text2"/>
        </w:rPr>
        <w:t>in</w:t>
      </w:r>
      <w:proofErr w:type="gramEnd"/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68183D">
        <w:rPr>
          <w:rFonts w:eastAsia="Times New Roman"/>
          <w:color w:val="4F81BD" w:themeColor="accent1"/>
        </w:rPr>
        <w:t>std_logic_vector</w:t>
      </w:r>
      <w:r w:rsidR="00B52A51" w:rsidRPr="00F85A7F">
        <w:rPr>
          <w:rFonts w:eastAsia="Times New Roman"/>
        </w:rPr>
        <w:t>(</w:t>
      </w:r>
      <w:r w:rsidR="00B52A51" w:rsidRPr="0068183D">
        <w:rPr>
          <w:rFonts w:eastAsia="Times New Roman"/>
          <w:b/>
          <w:color w:val="F79646" w:themeColor="accent6"/>
        </w:rPr>
        <w:t>0</w:t>
      </w:r>
      <w:r w:rsidR="00B52A51" w:rsidRPr="00F85A7F">
        <w:rPr>
          <w:rFonts w:eastAsia="Times New Roman"/>
        </w:rPr>
        <w:t xml:space="preserve"> </w:t>
      </w:r>
      <w:r w:rsidR="00B52A51" w:rsidRPr="0068183D">
        <w:rPr>
          <w:rFonts w:eastAsia="Times New Roman"/>
          <w:color w:val="4F81BD" w:themeColor="accent1"/>
        </w:rPr>
        <w:t xml:space="preserve">to </w:t>
      </w:r>
      <w:r w:rsidR="00B52A51" w:rsidRPr="0068183D">
        <w:rPr>
          <w:rFonts w:eastAsia="Times New Roman"/>
          <w:b/>
          <w:color w:val="F79646" w:themeColor="accent6"/>
        </w:rPr>
        <w:t>7</w:t>
      </w:r>
      <w:r w:rsidR="00B52A51" w:rsidRPr="00F85A7F">
        <w:rPr>
          <w:rFonts w:eastAsia="Times New Roman"/>
        </w:rPr>
        <w:t>);</w:t>
      </w:r>
    </w:p>
    <w:p w14:paraId="38A05382" w14:textId="4E562DA7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</w:t>
      </w:r>
      <w:r w:rsidR="00B52A51" w:rsidRPr="00F85A7F">
        <w:rPr>
          <w:rFonts w:eastAsia="Times New Roman"/>
        </w:rPr>
        <w:t>out_</w:t>
      </w:r>
      <w:proofErr w:type="gramStart"/>
      <w:r w:rsidR="00B52A51" w:rsidRPr="00F85A7F">
        <w:rPr>
          <w:rFonts w:eastAsia="Times New Roman"/>
        </w:rPr>
        <w:t xml:space="preserve">sayac : </w:t>
      </w:r>
      <w:r w:rsidR="00B52A51" w:rsidRPr="00EC2CED">
        <w:rPr>
          <w:rFonts w:eastAsia="Times New Roman"/>
          <w:b/>
          <w:color w:val="1F497D" w:themeColor="text2"/>
        </w:rPr>
        <w:t>out</w:t>
      </w:r>
      <w:proofErr w:type="gramEnd"/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68183D">
        <w:rPr>
          <w:rFonts w:eastAsia="Times New Roman"/>
          <w:color w:val="4F81BD" w:themeColor="accent1"/>
        </w:rPr>
        <w:t>integer</w:t>
      </w:r>
    </w:p>
    <w:p w14:paraId="0F5978A0" w14:textId="4CF64B86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</w:t>
      </w:r>
      <w:r w:rsidR="00B52A51" w:rsidRPr="00F85A7F">
        <w:rPr>
          <w:rFonts w:eastAsia="Times New Roman"/>
          <w:color w:val="308080"/>
        </w:rPr>
        <w:t>)</w:t>
      </w:r>
      <w:r w:rsidR="00B52A51" w:rsidRPr="00F85A7F">
        <w:rPr>
          <w:rFonts w:eastAsia="Times New Roman"/>
          <w:color w:val="406080"/>
        </w:rPr>
        <w:t>;</w:t>
      </w:r>
    </w:p>
    <w:p w14:paraId="0F641E3B" w14:textId="3B312F44" w:rsidR="00F85A7F" w:rsidRPr="00F85A7F" w:rsidRDefault="00B52A51" w:rsidP="002F78F8">
      <w:pPr>
        <w:pStyle w:val="KOD"/>
        <w:numPr>
          <w:ilvl w:val="0"/>
          <w:numId w:val="13"/>
        </w:numPr>
        <w:rPr>
          <w:rFonts w:eastAsia="Times New Roman"/>
        </w:rPr>
      </w:pPr>
      <w:r w:rsidRPr="00F85A7F">
        <w:rPr>
          <w:rFonts w:eastAsia="Times New Roman"/>
          <w:b/>
          <w:bCs/>
          <w:color w:val="200080"/>
        </w:rPr>
        <w:lastRenderedPageBreak/>
        <w:t>end</w:t>
      </w:r>
      <w:r w:rsidRPr="00F85A7F">
        <w:rPr>
          <w:rFonts w:eastAsia="Times New Roman"/>
        </w:rPr>
        <w:t xml:space="preserve"> bit_say</w:t>
      </w:r>
      <w:r w:rsidR="00CB7690">
        <w:rPr>
          <w:rFonts w:eastAsia="Times New Roman"/>
        </w:rPr>
        <w:t>_variable</w:t>
      </w:r>
      <w:r w:rsidRPr="00F85A7F">
        <w:rPr>
          <w:rFonts w:eastAsia="Times New Roman"/>
          <w:color w:val="406080"/>
        </w:rPr>
        <w:t>;</w:t>
      </w:r>
    </w:p>
    <w:p w14:paraId="05493771" w14:textId="77777777" w:rsidR="00F85A7F" w:rsidRPr="00F85A7F" w:rsidRDefault="00F85A7F" w:rsidP="002F78F8">
      <w:pPr>
        <w:pStyle w:val="KOD"/>
        <w:numPr>
          <w:ilvl w:val="0"/>
          <w:numId w:val="13"/>
        </w:numPr>
        <w:rPr>
          <w:rFonts w:eastAsia="Times New Roman"/>
        </w:rPr>
      </w:pPr>
    </w:p>
    <w:p w14:paraId="6A0A6040" w14:textId="4427A500" w:rsidR="00F85A7F" w:rsidRDefault="00B52A51" w:rsidP="00F85A7F">
      <w:pPr>
        <w:pStyle w:val="KOD"/>
        <w:numPr>
          <w:ilvl w:val="0"/>
          <w:numId w:val="13"/>
        </w:numPr>
        <w:rPr>
          <w:rFonts w:eastAsia="Times New Roman"/>
        </w:rPr>
      </w:pPr>
      <w:r w:rsidRPr="00F85A7F">
        <w:rPr>
          <w:rFonts w:eastAsia="Times New Roman"/>
          <w:b/>
          <w:bCs/>
          <w:color w:val="200080"/>
        </w:rPr>
        <w:t>architecture</w:t>
      </w:r>
      <w:r w:rsidRPr="00F85A7F">
        <w:rPr>
          <w:rFonts w:eastAsia="Times New Roman"/>
        </w:rPr>
        <w:t xml:space="preserve"> Behavioral </w:t>
      </w:r>
      <w:r w:rsidRPr="00F85A7F">
        <w:rPr>
          <w:rFonts w:eastAsia="Times New Roman"/>
          <w:b/>
          <w:bCs/>
          <w:color w:val="200080"/>
        </w:rPr>
        <w:t>of</w:t>
      </w:r>
      <w:r w:rsidRPr="00F85A7F">
        <w:rPr>
          <w:rFonts w:eastAsia="Times New Roman"/>
        </w:rPr>
        <w:t xml:space="preserve"> bit_say</w:t>
      </w:r>
      <w:r w:rsidR="00F85A7F">
        <w:rPr>
          <w:rFonts w:eastAsia="Times New Roman"/>
        </w:rPr>
        <w:t>_variable</w:t>
      </w:r>
      <w:r w:rsidRPr="00F85A7F">
        <w:rPr>
          <w:rFonts w:eastAsia="Times New Roman"/>
        </w:rPr>
        <w:t xml:space="preserve"> </w:t>
      </w:r>
      <w:r w:rsidRPr="00F85A7F">
        <w:rPr>
          <w:rFonts w:eastAsia="Times New Roman"/>
          <w:b/>
          <w:bCs/>
          <w:color w:val="200080"/>
        </w:rPr>
        <w:t>is</w:t>
      </w:r>
    </w:p>
    <w:p w14:paraId="58242A6A" w14:textId="77777777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</w:p>
    <w:p w14:paraId="710F0DA9" w14:textId="137E1E39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</w:t>
      </w:r>
      <w:r w:rsidR="00B52A51" w:rsidRPr="00EC2CED">
        <w:rPr>
          <w:rFonts w:eastAsia="Times New Roman"/>
          <w:b/>
          <w:color w:val="1F497D" w:themeColor="text2"/>
        </w:rPr>
        <w:t>signal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F85A7F">
        <w:rPr>
          <w:rFonts w:eastAsia="Times New Roman"/>
        </w:rPr>
        <w:t>r_</w:t>
      </w:r>
      <w:proofErr w:type="gramStart"/>
      <w:r w:rsidR="00B52A51" w:rsidRPr="00F85A7F">
        <w:rPr>
          <w:rFonts w:eastAsia="Times New Roman"/>
        </w:rPr>
        <w:t xml:space="preserve">sayac : </w:t>
      </w:r>
      <w:r w:rsidR="00B52A51" w:rsidRPr="0068183D">
        <w:rPr>
          <w:rFonts w:eastAsia="Times New Roman"/>
          <w:color w:val="4F81BD" w:themeColor="accent1"/>
        </w:rPr>
        <w:t>integer</w:t>
      </w:r>
      <w:proofErr w:type="gramEnd"/>
      <w:r w:rsidR="00B52A51" w:rsidRPr="0068183D">
        <w:rPr>
          <w:rFonts w:eastAsia="Times New Roman"/>
          <w:color w:val="4F81BD" w:themeColor="accent1"/>
        </w:rPr>
        <w:t xml:space="preserve"> </w:t>
      </w:r>
      <w:r w:rsidR="00B52A51" w:rsidRPr="00F85A7F">
        <w:rPr>
          <w:rFonts w:eastAsia="Times New Roman"/>
        </w:rPr>
        <w:t>:= 0;</w:t>
      </w:r>
    </w:p>
    <w:p w14:paraId="3A22DA0E" w14:textId="77777777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</w:p>
    <w:p w14:paraId="6A0F6468" w14:textId="77777777" w:rsidR="00F85A7F" w:rsidRDefault="00B52A51" w:rsidP="00F85A7F">
      <w:pPr>
        <w:pStyle w:val="KOD"/>
        <w:numPr>
          <w:ilvl w:val="0"/>
          <w:numId w:val="13"/>
        </w:numPr>
        <w:rPr>
          <w:rFonts w:eastAsia="Times New Roman"/>
        </w:rPr>
      </w:pPr>
      <w:r w:rsidRPr="00F85A7F">
        <w:rPr>
          <w:rFonts w:eastAsia="Times New Roman"/>
          <w:b/>
          <w:bCs/>
          <w:color w:val="200080"/>
        </w:rPr>
        <w:t>begin</w:t>
      </w:r>
    </w:p>
    <w:p w14:paraId="7B2EAACE" w14:textId="2F805E81" w:rsidR="00F85A7F" w:rsidRPr="0038297A" w:rsidRDefault="00F85A7F" w:rsidP="002F78F8">
      <w:pPr>
        <w:pStyle w:val="KOD"/>
        <w:numPr>
          <w:ilvl w:val="0"/>
          <w:numId w:val="13"/>
        </w:numPr>
        <w:rPr>
          <w:rFonts w:eastAsia="Times New Roman"/>
        </w:rPr>
      </w:pPr>
      <w:r w:rsidRPr="0038297A">
        <w:rPr>
          <w:rFonts w:eastAsia="Times New Roman"/>
        </w:rPr>
        <w:t xml:space="preserve">    </w:t>
      </w:r>
    </w:p>
    <w:p w14:paraId="6D36D971" w14:textId="63BDE12B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</w:t>
      </w:r>
      <w:r w:rsidR="00B52A51" w:rsidRPr="00EC2CED">
        <w:rPr>
          <w:rFonts w:eastAsia="Times New Roman"/>
          <w:b/>
          <w:color w:val="1F497D" w:themeColor="text2"/>
        </w:rPr>
        <w:t>process</w:t>
      </w:r>
      <w:r w:rsidR="00B52A51" w:rsidRPr="00F85A7F">
        <w:rPr>
          <w:rFonts w:eastAsia="Times New Roman"/>
        </w:rPr>
        <w:t>(in_giris)</w:t>
      </w:r>
    </w:p>
    <w:p w14:paraId="7E32B121" w14:textId="77777777" w:rsidR="0038297A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</w:t>
      </w:r>
    </w:p>
    <w:p w14:paraId="554F48C1" w14:textId="4798C766" w:rsidR="00F85A7F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38297A">
        <w:rPr>
          <w:rFonts w:eastAsia="Times New Roman"/>
        </w:rPr>
        <w:t xml:space="preserve">   </w:t>
      </w:r>
      <w:r w:rsidR="00B52A51" w:rsidRPr="00EC2CED">
        <w:rPr>
          <w:rFonts w:eastAsia="Times New Roman"/>
          <w:b/>
          <w:color w:val="1F497D" w:themeColor="text2"/>
        </w:rPr>
        <w:t>variable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F85A7F">
        <w:rPr>
          <w:rFonts w:eastAsia="Times New Roman"/>
        </w:rPr>
        <w:t>v_</w:t>
      </w:r>
      <w:proofErr w:type="gramStart"/>
      <w:r w:rsidR="00B52A51" w:rsidRPr="00F85A7F">
        <w:rPr>
          <w:rFonts w:eastAsia="Times New Roman"/>
        </w:rPr>
        <w:t>sayac : integer</w:t>
      </w:r>
      <w:proofErr w:type="gramEnd"/>
      <w:r w:rsidR="00B52A51" w:rsidRPr="00F85A7F">
        <w:rPr>
          <w:rFonts w:eastAsia="Times New Roman"/>
        </w:rPr>
        <w:t xml:space="preserve"> := 0;</w:t>
      </w:r>
    </w:p>
    <w:p w14:paraId="2B957A8B" w14:textId="1C38DD08" w:rsidR="00F85A7F" w:rsidRPr="00EC2CED" w:rsidRDefault="00F85A7F" w:rsidP="00F85A7F">
      <w:pPr>
        <w:pStyle w:val="KOD"/>
        <w:numPr>
          <w:ilvl w:val="0"/>
          <w:numId w:val="13"/>
        </w:numPr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B52A51" w:rsidRPr="00EC2CED">
        <w:rPr>
          <w:rFonts w:eastAsia="Times New Roman"/>
          <w:b/>
          <w:color w:val="1F497D" w:themeColor="text2"/>
        </w:rPr>
        <w:t>begin</w:t>
      </w:r>
    </w:p>
    <w:p w14:paraId="5E9365CC" w14:textId="77777777" w:rsidR="0038297A" w:rsidRDefault="00F85A7F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   </w:t>
      </w:r>
    </w:p>
    <w:p w14:paraId="38935CD5" w14:textId="61E6AB06" w:rsidR="00F85A7F" w:rsidRDefault="0038297A" w:rsidP="00F85A7F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</w:t>
      </w:r>
      <w:r w:rsidR="003C0371">
        <w:rPr>
          <w:rFonts w:eastAsia="Times New Roman"/>
        </w:rPr>
        <w:t xml:space="preserve"> </w:t>
      </w:r>
      <w:proofErr w:type="gramStart"/>
      <w:r w:rsidR="00B52A51" w:rsidRPr="00F85A7F">
        <w:rPr>
          <w:rFonts w:eastAsia="Times New Roman"/>
        </w:rPr>
        <w:t>v</w:t>
      </w:r>
      <w:proofErr w:type="gramEnd"/>
      <w:r w:rsidR="00B52A51" w:rsidRPr="00F85A7F">
        <w:rPr>
          <w:rFonts w:eastAsia="Times New Roman"/>
        </w:rPr>
        <w:t>_sayac := 0;</w:t>
      </w:r>
    </w:p>
    <w:p w14:paraId="6B4F493A" w14:textId="693BE44D" w:rsidR="0099028A" w:rsidRDefault="00F85A7F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</w:t>
      </w:r>
      <w:r w:rsidR="003C0371">
        <w:rPr>
          <w:rFonts w:eastAsia="Times New Roman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for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F85A7F">
        <w:rPr>
          <w:rFonts w:eastAsia="Times New Roman"/>
        </w:rPr>
        <w:t xml:space="preserve">n_i </w:t>
      </w:r>
      <w:r w:rsidR="00B52A51" w:rsidRPr="00EC2CED">
        <w:rPr>
          <w:rFonts w:eastAsia="Times New Roman"/>
          <w:b/>
          <w:color w:val="1F497D" w:themeColor="text2"/>
        </w:rPr>
        <w:t>in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68183D">
        <w:rPr>
          <w:rFonts w:eastAsia="Times New Roman"/>
          <w:b/>
          <w:color w:val="F79646" w:themeColor="accent6"/>
        </w:rPr>
        <w:t>7</w:t>
      </w:r>
      <w:r w:rsidR="00B52A51" w:rsidRPr="00F85A7F">
        <w:rPr>
          <w:rFonts w:eastAsia="Times New Roman"/>
        </w:rPr>
        <w:t xml:space="preserve"> </w:t>
      </w:r>
      <w:r w:rsidR="00B52A51" w:rsidRPr="00F75587">
        <w:rPr>
          <w:rFonts w:eastAsia="Times New Roman"/>
          <w:color w:val="4F81BD" w:themeColor="accent1"/>
        </w:rPr>
        <w:t xml:space="preserve">downto </w:t>
      </w:r>
      <w:r w:rsidR="00B52A51" w:rsidRPr="0068183D">
        <w:rPr>
          <w:rFonts w:eastAsia="Times New Roman"/>
          <w:b/>
          <w:color w:val="F79646" w:themeColor="accent6"/>
        </w:rPr>
        <w:t>0</w:t>
      </w:r>
      <w:r w:rsidR="00B52A51" w:rsidRPr="00F85A7F">
        <w:rPr>
          <w:rFonts w:eastAsia="Times New Roman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loop</w:t>
      </w:r>
    </w:p>
    <w:p w14:paraId="1307716B" w14:textId="39B23B56" w:rsidR="0099028A" w:rsidRDefault="0099028A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</w:t>
      </w:r>
      <w:r w:rsidR="003C0371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if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99028A">
        <w:rPr>
          <w:rFonts w:eastAsia="Times New Roman"/>
        </w:rPr>
        <w:t xml:space="preserve">in_giris(n_i) = '1' </w:t>
      </w:r>
      <w:r w:rsidR="00B52A51" w:rsidRPr="00EC2CED">
        <w:rPr>
          <w:rFonts w:eastAsia="Times New Roman"/>
          <w:b/>
          <w:color w:val="1F497D" w:themeColor="text2"/>
        </w:rPr>
        <w:t>then</w:t>
      </w:r>
    </w:p>
    <w:p w14:paraId="3E31B9AD" w14:textId="059B1229" w:rsidR="0099028A" w:rsidRDefault="0099028A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 </w:t>
      </w:r>
      <w:r w:rsidR="003C0371"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proofErr w:type="gramStart"/>
      <w:r w:rsidR="00B52A51" w:rsidRPr="0099028A">
        <w:rPr>
          <w:rFonts w:eastAsia="Times New Roman"/>
        </w:rPr>
        <w:t>v</w:t>
      </w:r>
      <w:proofErr w:type="gramEnd"/>
      <w:r w:rsidR="00B52A51" w:rsidRPr="0099028A">
        <w:rPr>
          <w:rFonts w:eastAsia="Times New Roman"/>
        </w:rPr>
        <w:t>_sayac := v_sayac + 1;</w:t>
      </w:r>
    </w:p>
    <w:p w14:paraId="372D0C92" w14:textId="2914600D" w:rsidR="0099028A" w:rsidRDefault="0099028A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</w:t>
      </w:r>
      <w:r w:rsidR="003C0371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end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if</w:t>
      </w:r>
      <w:r w:rsidR="00B52A51" w:rsidRPr="0099028A">
        <w:rPr>
          <w:rFonts w:eastAsia="Times New Roman"/>
        </w:rPr>
        <w:t xml:space="preserve">;       </w:t>
      </w:r>
    </w:p>
    <w:p w14:paraId="11CDCA21" w14:textId="0DB58C32" w:rsidR="0099028A" w:rsidRDefault="0099028A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B52A51" w:rsidRPr="0099028A">
        <w:rPr>
          <w:rFonts w:eastAsia="Times New Roman"/>
        </w:rPr>
        <w:t xml:space="preserve">  </w:t>
      </w:r>
      <w:r w:rsidR="003C0371">
        <w:rPr>
          <w:rFonts w:eastAsia="Times New Roman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end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loop</w:t>
      </w:r>
      <w:r w:rsidR="00B52A51" w:rsidRPr="0099028A">
        <w:rPr>
          <w:rFonts w:eastAsia="Times New Roman"/>
        </w:rPr>
        <w:t>;</w:t>
      </w:r>
    </w:p>
    <w:p w14:paraId="6ABD69F8" w14:textId="080A7397" w:rsidR="0038297A" w:rsidRDefault="00B52A51" w:rsidP="0099028A">
      <w:pPr>
        <w:pStyle w:val="KOD"/>
        <w:numPr>
          <w:ilvl w:val="0"/>
          <w:numId w:val="13"/>
        </w:numPr>
        <w:rPr>
          <w:rFonts w:eastAsia="Times New Roman"/>
        </w:rPr>
      </w:pPr>
      <w:r w:rsidRPr="0099028A">
        <w:rPr>
          <w:rFonts w:eastAsia="Times New Roman"/>
        </w:rPr>
        <w:t xml:space="preserve">  </w:t>
      </w:r>
      <w:r w:rsidR="0099028A">
        <w:rPr>
          <w:rFonts w:eastAsia="Times New Roman"/>
        </w:rPr>
        <w:t xml:space="preserve">    </w:t>
      </w:r>
    </w:p>
    <w:p w14:paraId="5C5C1AE6" w14:textId="08D019DB" w:rsidR="0099028A" w:rsidRDefault="0038297A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</w:t>
      </w:r>
      <w:r w:rsidR="003C0371">
        <w:rPr>
          <w:rFonts w:eastAsia="Times New Roman"/>
        </w:rPr>
        <w:t xml:space="preserve"> </w:t>
      </w:r>
      <w:proofErr w:type="gramStart"/>
      <w:r w:rsidR="00B52A51" w:rsidRPr="0099028A">
        <w:rPr>
          <w:rFonts w:eastAsia="Times New Roman"/>
        </w:rPr>
        <w:t>r</w:t>
      </w:r>
      <w:proofErr w:type="gramEnd"/>
      <w:r w:rsidR="00B52A51" w:rsidRPr="0099028A">
        <w:rPr>
          <w:rFonts w:eastAsia="Times New Roman"/>
        </w:rPr>
        <w:t>_sayac &lt;= v_sayac;</w:t>
      </w:r>
    </w:p>
    <w:p w14:paraId="4DC2E71F" w14:textId="77777777" w:rsidR="0038297A" w:rsidRDefault="0099028A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  </w:t>
      </w:r>
    </w:p>
    <w:p w14:paraId="587C563C" w14:textId="7372C2D1" w:rsidR="0099028A" w:rsidRDefault="003C0371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</w:t>
      </w:r>
      <w:r w:rsidR="00B52A51" w:rsidRPr="00EC2CED">
        <w:rPr>
          <w:rFonts w:eastAsia="Times New Roman"/>
          <w:b/>
          <w:color w:val="1F497D" w:themeColor="text2"/>
        </w:rPr>
        <w:t>end</w:t>
      </w:r>
      <w:r w:rsidR="00B52A51" w:rsidRPr="00EC2CED">
        <w:rPr>
          <w:rFonts w:eastAsia="Times New Roman"/>
          <w:color w:val="1F497D" w:themeColor="text2"/>
        </w:rPr>
        <w:t xml:space="preserve"> </w:t>
      </w:r>
      <w:r w:rsidR="00B52A51" w:rsidRPr="00EC2CED">
        <w:rPr>
          <w:rFonts w:eastAsia="Times New Roman"/>
          <w:b/>
          <w:color w:val="1F497D" w:themeColor="text2"/>
        </w:rPr>
        <w:t>process</w:t>
      </w:r>
      <w:r w:rsidR="00B52A51" w:rsidRPr="0099028A">
        <w:rPr>
          <w:rFonts w:eastAsia="Times New Roman"/>
        </w:rPr>
        <w:t>;</w:t>
      </w:r>
    </w:p>
    <w:p w14:paraId="6515D5A2" w14:textId="26958ED0" w:rsidR="003252F9" w:rsidRPr="003252F9" w:rsidRDefault="003252F9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out_sayac &lt;= r_sayac;</w:t>
      </w:r>
    </w:p>
    <w:p w14:paraId="5BB8E690" w14:textId="280C459F" w:rsidR="003252F9" w:rsidRPr="003252F9" w:rsidRDefault="003252F9" w:rsidP="0099028A">
      <w:pPr>
        <w:pStyle w:val="KOD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 </w:t>
      </w:r>
    </w:p>
    <w:p w14:paraId="2C9EE793" w14:textId="350514D0" w:rsidR="00B52A51" w:rsidRPr="0099028A" w:rsidRDefault="00B52A51" w:rsidP="0099028A">
      <w:pPr>
        <w:pStyle w:val="KOD"/>
        <w:numPr>
          <w:ilvl w:val="0"/>
          <w:numId w:val="13"/>
        </w:numPr>
        <w:rPr>
          <w:rFonts w:eastAsia="Times New Roman"/>
        </w:rPr>
      </w:pPr>
      <w:r w:rsidRPr="0099028A">
        <w:rPr>
          <w:rFonts w:eastAsia="Times New Roman"/>
          <w:b/>
          <w:bCs/>
          <w:color w:val="200080"/>
        </w:rPr>
        <w:t>end</w:t>
      </w:r>
      <w:r w:rsidRPr="0099028A">
        <w:rPr>
          <w:rFonts w:eastAsia="Times New Roman"/>
        </w:rPr>
        <w:t xml:space="preserve"> Behavioral</w:t>
      </w:r>
      <w:r w:rsidRPr="0099028A">
        <w:rPr>
          <w:rFonts w:eastAsia="Times New Roman"/>
          <w:color w:val="406080"/>
        </w:rPr>
        <w:t>;</w:t>
      </w:r>
    </w:p>
    <w:p w14:paraId="755D6B7E" w14:textId="77777777" w:rsidR="00B52A51" w:rsidRPr="00F45177" w:rsidRDefault="00B52A51" w:rsidP="00A06DF3">
      <w:pPr>
        <w:ind w:firstLine="0"/>
      </w:pPr>
    </w:p>
    <w:p w14:paraId="74695CAF" w14:textId="0C01286D" w:rsidR="00645469" w:rsidRDefault="00105BD0" w:rsidP="00645469">
      <w:pPr>
        <w:ind w:firstLine="0"/>
      </w:pPr>
      <w:r w:rsidRPr="00FF3117">
        <w:rPr>
          <w:rFonts w:ascii="Courier New" w:hAnsi="Courier New" w:cs="Courier New"/>
          <w:b/>
        </w:rPr>
        <w:t>variable</w:t>
      </w:r>
      <w:r w:rsidRPr="00F45177">
        <w:t xml:space="preserve"> veri nesnesinin özelliği işlemleri gecikme olmadan gerçekleştirmesidir. Bu nedenle </w:t>
      </w:r>
      <w:r w:rsidRPr="00FF3117">
        <w:rPr>
          <w:rFonts w:ascii="Courier New" w:hAnsi="Courier New" w:cs="Courier New"/>
          <w:b/>
        </w:rPr>
        <w:t>in_giris</w:t>
      </w:r>
      <w:r w:rsidRPr="00F45177">
        <w:t xml:space="preserve"> </w:t>
      </w:r>
      <w:r w:rsidR="00703B51">
        <w:t>giriş portu değerinde</w:t>
      </w:r>
      <w:r w:rsidRPr="00F45177">
        <w:t xml:space="preserve"> </w:t>
      </w:r>
      <w:r w:rsidRPr="00FF3117">
        <w:rPr>
          <w:rFonts w:ascii="Courier New" w:hAnsi="Courier New" w:cs="Courier New"/>
          <w:b/>
        </w:rPr>
        <w:t>'1'</w:t>
      </w:r>
      <w:r w:rsidRPr="00F45177">
        <w:t xml:space="preserve"> biti olmaması durumunda sonuç her zaman sıfır olacaktır. Aksi durumda başlangıç değeri sıfır olarak atanmış olan </w:t>
      </w:r>
      <w:r w:rsidRPr="00FF3117">
        <w:rPr>
          <w:rFonts w:ascii="Courier New" w:hAnsi="Courier New" w:cs="Courier New"/>
          <w:b/>
        </w:rPr>
        <w:t>v_sayac</w:t>
      </w:r>
      <w:r w:rsidR="006A7142">
        <w:rPr>
          <w:b/>
        </w:rPr>
        <w:t xml:space="preserve"> </w:t>
      </w:r>
      <w:r w:rsidRPr="00FF3117">
        <w:rPr>
          <w:rFonts w:ascii="Courier New" w:hAnsi="Courier New" w:cs="Courier New"/>
          <w:b/>
        </w:rPr>
        <w:t>variable</w:t>
      </w:r>
      <w:r w:rsidRPr="00F45177">
        <w:t xml:space="preserve"> </w:t>
      </w:r>
      <w:r w:rsidR="00703B51">
        <w:t>değişkenin</w:t>
      </w:r>
      <w:r w:rsidRPr="00F45177">
        <w:t xml:space="preserve"> </w:t>
      </w:r>
      <w:r w:rsidRPr="00FF3117">
        <w:rPr>
          <w:rFonts w:ascii="Courier New" w:hAnsi="Courier New" w:cs="Courier New"/>
          <w:b/>
        </w:rPr>
        <w:t>process</w:t>
      </w:r>
      <w:r w:rsidRPr="00F45177">
        <w:t xml:space="preserve">’in aktif olması ile birlikte </w:t>
      </w:r>
      <w:r w:rsidRPr="00FF3117">
        <w:rPr>
          <w:rFonts w:ascii="Courier New" w:hAnsi="Courier New" w:cs="Courier New"/>
          <w:b/>
        </w:rPr>
        <w:t>in_giris</w:t>
      </w:r>
      <w:r w:rsidRPr="00F45177">
        <w:t xml:space="preserve"> girişine ait </w:t>
      </w:r>
      <w:r w:rsidRPr="00FF3117">
        <w:rPr>
          <w:rFonts w:ascii="Courier New" w:hAnsi="Courier New" w:cs="Courier New"/>
          <w:b/>
        </w:rPr>
        <w:t>'1'</w:t>
      </w:r>
      <w:r w:rsidRPr="00F45177">
        <w:t xml:space="preserve"> bit değerlerini hızlıca saymaktadır. </w:t>
      </w:r>
      <w:r w:rsidR="0007030C" w:rsidRPr="00F45177">
        <w:t xml:space="preserve">Aşağıda </w:t>
      </w:r>
      <w:r w:rsidR="0007030C" w:rsidRPr="00A50AE9">
        <w:rPr>
          <w:rFonts w:ascii="Courier New" w:hAnsi="Courier New" w:cs="Courier New"/>
          <w:b/>
        </w:rPr>
        <w:t>bit_say_</w:t>
      </w:r>
      <w:r w:rsidR="0073613A">
        <w:rPr>
          <w:rFonts w:ascii="Courier New" w:hAnsi="Courier New" w:cs="Courier New"/>
          <w:b/>
        </w:rPr>
        <w:t>variable</w:t>
      </w:r>
      <w:r w:rsidR="0007030C" w:rsidRPr="00A50AE9">
        <w:rPr>
          <w:rFonts w:ascii="Courier New" w:hAnsi="Courier New" w:cs="Courier New"/>
          <w:b/>
        </w:rPr>
        <w:t xml:space="preserve"> </w:t>
      </w:r>
      <w:r w:rsidR="0007030C">
        <w:t>varlığına ait örnek girişlerin ürettiği sonuçlar</w:t>
      </w:r>
      <w:r w:rsidR="008040E1">
        <w:rPr>
          <w:rFonts w:cs="Times New Roman"/>
        </w:rPr>
        <w:t xml:space="preserve"> </w:t>
      </w:r>
      <w:r w:rsidR="00202BBE">
        <w:rPr>
          <w:rFonts w:cs="Times New Roman"/>
        </w:rPr>
        <w:fldChar w:fldCharType="begin"/>
      </w:r>
      <w:r w:rsidR="00202BBE">
        <w:rPr>
          <w:rFonts w:cs="Times New Roman"/>
        </w:rPr>
        <w:instrText xml:space="preserve"> REF _Ref400910212 \h </w:instrText>
      </w:r>
      <w:r w:rsidR="00202BBE">
        <w:rPr>
          <w:rFonts w:cs="Times New Roman"/>
        </w:rPr>
      </w:r>
      <w:r w:rsidR="00202BBE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4</w:t>
      </w:r>
      <w:r w:rsidR="00202BBE">
        <w:rPr>
          <w:rFonts w:cs="Times New Roman"/>
        </w:rPr>
        <w:fldChar w:fldCharType="end"/>
      </w:r>
      <w:r w:rsidR="0007030C">
        <w:rPr>
          <w:rFonts w:cs="Times New Roman"/>
        </w:rPr>
        <w:t xml:space="preserve">’de </w:t>
      </w:r>
      <w:r w:rsidR="00703B51">
        <w:rPr>
          <w:rFonts w:cs="Times New Roman"/>
        </w:rPr>
        <w:t xml:space="preserve">gösterilmiştir </w:t>
      </w:r>
      <w:r w:rsidR="00022E09" w:rsidRPr="00F45177">
        <w:t>verilmiştir</w:t>
      </w:r>
      <w:r w:rsidR="00022E09">
        <w:rPr>
          <w:rFonts w:cs="Times New Roman"/>
        </w:rPr>
        <w:t xml:space="preserve"> ve</w:t>
      </w:r>
      <w:r w:rsidR="006C4EE9">
        <w:t xml:space="preserve"> </w:t>
      </w:r>
      <w:r w:rsidR="00202BBE">
        <w:fldChar w:fldCharType="begin"/>
      </w:r>
      <w:r w:rsidR="00202BBE">
        <w:instrText xml:space="preserve"> REF _Ref400910227 \h </w:instrText>
      </w:r>
      <w:r w:rsidR="00202BBE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4</w:t>
      </w:r>
      <w:r w:rsidR="00202BBE">
        <w:fldChar w:fldCharType="end"/>
      </w:r>
      <w:r w:rsidR="0007030C">
        <w:t>’de</w:t>
      </w:r>
      <w:r w:rsidR="0007030C" w:rsidRPr="00F45177">
        <w:t xml:space="preserve"> benzetim çıktısı</w:t>
      </w:r>
      <w:r w:rsidR="00A9583B">
        <w:t xml:space="preserve"> </w:t>
      </w:r>
      <w:r w:rsidR="00A9583B">
        <w:rPr>
          <w:rFonts w:cs="Times New Roman"/>
        </w:rPr>
        <w:t>gösterilmiştir</w:t>
      </w:r>
      <w:r w:rsidR="0007030C" w:rsidRPr="00F45177">
        <w:t xml:space="preserve">. </w:t>
      </w:r>
      <w:r w:rsidR="00F825B5">
        <w:rPr>
          <w:rFonts w:cs="Times New Roman"/>
        </w:rPr>
        <w:fldChar w:fldCharType="begin"/>
      </w:r>
      <w:r w:rsidR="00F825B5">
        <w:rPr>
          <w:rFonts w:cs="Times New Roman"/>
        </w:rPr>
        <w:instrText xml:space="preserve"> REF _Ref400910212 \h </w:instrText>
      </w:r>
      <w:r w:rsidR="00F825B5">
        <w:rPr>
          <w:rFonts w:cs="Times New Roman"/>
        </w:rPr>
      </w:r>
      <w:r w:rsidR="00F825B5"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4</w:t>
      </w:r>
      <w:r w:rsidR="00F825B5">
        <w:rPr>
          <w:rFonts w:cs="Times New Roman"/>
        </w:rPr>
        <w:fldChar w:fldCharType="end"/>
      </w:r>
      <w:r w:rsidR="00F825B5">
        <w:rPr>
          <w:rFonts w:cs="Times New Roman"/>
        </w:rPr>
        <w:t>’de</w:t>
      </w:r>
      <w:r w:rsidR="00645469">
        <w:t xml:space="preserve"> </w:t>
      </w:r>
      <w:r w:rsidR="00051C4A">
        <w:rPr>
          <w:rFonts w:cs="Times New Roman"/>
        </w:rPr>
        <w:t>verilen sonuçlarda</w:t>
      </w:r>
      <w:r w:rsidR="00051C4A">
        <w:t>:</w:t>
      </w:r>
    </w:p>
    <w:p w14:paraId="09159871" w14:textId="355EA78B" w:rsidR="00645469" w:rsidRPr="000B5656" w:rsidRDefault="00645469" w:rsidP="00993B66">
      <w:pPr>
        <w:ind w:firstLine="708"/>
        <w:rPr>
          <w:rFonts w:cs="Times New Roman"/>
        </w:rPr>
      </w:pPr>
      <w:r>
        <w:t xml:space="preserve">1.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Pr="000B5656">
        <w:rPr>
          <w:rFonts w:ascii="Courier New" w:hAnsi="Courier New" w:cs="Courier New"/>
          <w:b/>
        </w:rPr>
        <w:t>‘1’</w:t>
      </w:r>
      <w:r w:rsidRPr="000B5656">
        <w:rPr>
          <w:rFonts w:cs="Times New Roman"/>
        </w:rPr>
        <w:t xml:space="preserve"> bitinden dolayı </w:t>
      </w:r>
      <w:r w:rsidR="00875A3F" w:rsidRPr="000B5656">
        <w:rPr>
          <w:rFonts w:cs="Times New Roman"/>
        </w:rPr>
        <w:t>23</w:t>
      </w:r>
      <w:r w:rsidR="00B9680E">
        <w:rPr>
          <w:rFonts w:cs="Times New Roman"/>
        </w:rPr>
        <w:t>.</w:t>
      </w:r>
      <w:r w:rsidR="00875A3F" w:rsidRPr="000B5656">
        <w:rPr>
          <w:rFonts w:cs="Times New Roman"/>
        </w:rPr>
        <w:t xml:space="preserve"> satırda tanımlanan başlangıç </w:t>
      </w:r>
      <w:r w:rsidRPr="000B5656">
        <w:rPr>
          <w:rFonts w:cs="Times New Roman"/>
        </w:rPr>
        <w:t>değeri</w:t>
      </w:r>
      <w:r w:rsidR="00875A3F" w:rsidRPr="000B5656">
        <w:rPr>
          <w:rFonts w:cs="Times New Roman"/>
        </w:rPr>
        <w:t xml:space="preserve"> ataması ile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0</w:t>
      </w:r>
      <w:r w:rsidRPr="000B5656">
        <w:rPr>
          <w:rFonts w:cs="Times New Roman"/>
        </w:rPr>
        <w:t xml:space="preserve"> olan </w:t>
      </w:r>
      <w:r w:rsidRPr="000B5656">
        <w:rPr>
          <w:rFonts w:ascii="Courier New" w:hAnsi="Courier New" w:cs="Courier New"/>
          <w:b/>
        </w:rPr>
        <w:t>v_sayac</w:t>
      </w:r>
      <w:r w:rsidRPr="000B5656">
        <w:rPr>
          <w:rFonts w:cs="Times New Roman"/>
        </w:rPr>
        <w:t xml:space="preserve"> </w:t>
      </w:r>
      <w:r w:rsidR="00875A3F" w:rsidRPr="000B5656">
        <w:rPr>
          <w:rFonts w:cs="Times New Roman"/>
        </w:rPr>
        <w:t>değişkeninin</w:t>
      </w:r>
      <w:r w:rsidRPr="000B5656">
        <w:rPr>
          <w:rFonts w:cs="Times New Roman"/>
        </w:rPr>
        <w:t xml:space="preserve"> yeni değeri </w:t>
      </w:r>
      <w:r w:rsidR="007D256C" w:rsidRPr="000B5656">
        <w:rPr>
          <w:rFonts w:ascii="Courier New" w:hAnsi="Courier New" w:cs="Courier New"/>
          <w:b/>
        </w:rPr>
        <w:t>4</w:t>
      </w:r>
      <w:r w:rsidRPr="000B5656">
        <w:rPr>
          <w:rFonts w:cs="Times New Roman"/>
        </w:rPr>
        <w:t xml:space="preserve"> olmuştur. </w:t>
      </w:r>
      <w:proofErr w:type="gramStart"/>
      <w:r w:rsidR="007D256C" w:rsidRPr="000B5656">
        <w:rPr>
          <w:rFonts w:ascii="Courier New" w:hAnsi="Courier New" w:cs="Courier New"/>
          <w:b/>
        </w:rPr>
        <w:t>v</w:t>
      </w:r>
      <w:proofErr w:type="gramEnd"/>
      <w:r w:rsidR="007D256C" w:rsidRPr="000B5656">
        <w:rPr>
          <w:rFonts w:ascii="Courier New" w:hAnsi="Courier New" w:cs="Courier New"/>
          <w:b/>
        </w:rPr>
        <w:t>_sayac</w:t>
      </w:r>
      <w:r w:rsidR="007D256C" w:rsidRPr="000B5656">
        <w:rPr>
          <w:rFonts w:cs="Times New Roman"/>
        </w:rPr>
        <w:t xml:space="preserve"> değişken değerinin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</w:t>
      </w:r>
      <w:r w:rsidR="007D256C" w:rsidRPr="000B5656">
        <w:rPr>
          <w:rFonts w:cs="Times New Roman"/>
        </w:rPr>
        <w:t>ine atanması ile</w:t>
      </w:r>
      <w:r w:rsidRPr="000B5656">
        <w:rPr>
          <w:rFonts w:cs="Times New Roman"/>
        </w:rPr>
        <w:t xml:space="preserve"> değeri </w:t>
      </w:r>
      <w:r w:rsidRPr="000B5656">
        <w:rPr>
          <w:rFonts w:ascii="Courier New" w:hAnsi="Courier New" w:cs="Courier New"/>
          <w:b/>
        </w:rPr>
        <w:t>4</w:t>
      </w:r>
      <w:r w:rsidRPr="000B5656">
        <w:rPr>
          <w:rFonts w:cs="Times New Roman"/>
        </w:rPr>
        <w:t xml:space="preserve"> olma</w:t>
      </w:r>
      <w:r w:rsidR="007D256C" w:rsidRPr="000B5656">
        <w:rPr>
          <w:rFonts w:cs="Times New Roman"/>
        </w:rPr>
        <w:t xml:space="preserve">ktadır ve bu değer </w:t>
      </w:r>
      <w:r w:rsidR="007D256C" w:rsidRPr="000B5656">
        <w:rPr>
          <w:rFonts w:ascii="Courier New" w:hAnsi="Courier New" w:cs="Courier New"/>
          <w:b/>
        </w:rPr>
        <w:t>out_cikis</w:t>
      </w:r>
      <w:r w:rsidR="007D256C" w:rsidRPr="000B5656">
        <w:rPr>
          <w:rFonts w:cs="Times New Roman"/>
        </w:rPr>
        <w:t xml:space="preserve"> çıkış portuna aktarılmaktadır</w:t>
      </w:r>
      <w:r w:rsidRPr="000B5656">
        <w:rPr>
          <w:rFonts w:cs="Times New Roman"/>
        </w:rPr>
        <w:t xml:space="preserve">. </w:t>
      </w:r>
    </w:p>
    <w:p w14:paraId="7B1DE6BF" w14:textId="756DE40C" w:rsidR="004B3B78" w:rsidRPr="000B5656" w:rsidRDefault="004B3B78" w:rsidP="00B9680E">
      <w:pPr>
        <w:ind w:firstLine="708"/>
        <w:rPr>
          <w:rFonts w:cs="Times New Roman"/>
        </w:rPr>
      </w:pPr>
      <w:r>
        <w:t xml:space="preserve">2.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="002053C3" w:rsidRPr="000B5656">
        <w:rPr>
          <w:rFonts w:ascii="Courier New" w:hAnsi="Courier New" w:cs="Courier New"/>
          <w:b/>
        </w:rPr>
        <w:t>‘1’</w:t>
      </w:r>
      <w:r w:rsidR="002053C3" w:rsidRPr="000B5656">
        <w:rPr>
          <w:rFonts w:cs="Times New Roman"/>
        </w:rPr>
        <w:t xml:space="preserve"> bitinden dolayı 23 satırda tanımlanan başlangıç değeri ataması ile </w:t>
      </w:r>
      <w:r w:rsidR="002053C3" w:rsidRPr="000B5656">
        <w:rPr>
          <w:rFonts w:ascii="Courier New" w:hAnsi="Courier New" w:cs="Courier New"/>
          <w:b/>
        </w:rPr>
        <w:t>0</w:t>
      </w:r>
      <w:r w:rsidR="002053C3" w:rsidRPr="000B5656">
        <w:rPr>
          <w:rFonts w:cs="Times New Roman"/>
        </w:rPr>
        <w:t xml:space="preserve"> olan </w:t>
      </w:r>
      <w:r w:rsidR="002053C3" w:rsidRPr="000B5656">
        <w:rPr>
          <w:rFonts w:ascii="Courier New" w:hAnsi="Courier New" w:cs="Courier New"/>
          <w:b/>
        </w:rPr>
        <w:t>v_sayac</w:t>
      </w:r>
      <w:r w:rsidR="002053C3" w:rsidRPr="000B5656">
        <w:rPr>
          <w:rFonts w:cs="Times New Roman"/>
        </w:rPr>
        <w:t xml:space="preserve"> değişkeninin yeni değeri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4</w:t>
      </w:r>
      <w:r w:rsidRPr="000B5656">
        <w:rPr>
          <w:rFonts w:cs="Times New Roman"/>
        </w:rPr>
        <w:t xml:space="preserve"> olmuştur. </w:t>
      </w:r>
      <w:proofErr w:type="gramStart"/>
      <w:r w:rsidRPr="000B5656">
        <w:rPr>
          <w:rFonts w:ascii="Courier New" w:hAnsi="Courier New" w:cs="Courier New"/>
          <w:b/>
        </w:rPr>
        <w:t>v</w:t>
      </w:r>
      <w:proofErr w:type="gramEnd"/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değişken değerinin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sinyaline atanması ile değeri </w:t>
      </w:r>
      <w:r w:rsidRPr="000B5656">
        <w:rPr>
          <w:rFonts w:ascii="Courier New" w:hAnsi="Courier New" w:cs="Courier New"/>
          <w:b/>
        </w:rPr>
        <w:t>4</w:t>
      </w:r>
      <w:r w:rsidRPr="000B5656">
        <w:rPr>
          <w:rFonts w:cs="Times New Roman"/>
        </w:rPr>
        <w:t xml:space="preserve"> olmaktadır ve bu değer </w:t>
      </w:r>
      <w:r w:rsidRPr="000B5656">
        <w:rPr>
          <w:rFonts w:ascii="Courier New" w:hAnsi="Courier New" w:cs="Courier New"/>
          <w:b/>
        </w:rPr>
        <w:t>out_cikis</w:t>
      </w:r>
      <w:r w:rsidRPr="000B5656">
        <w:rPr>
          <w:rFonts w:cs="Times New Roman"/>
        </w:rPr>
        <w:t xml:space="preserve"> çıkış portuna aktarılmaktadır. </w:t>
      </w:r>
    </w:p>
    <w:p w14:paraId="1C7C30F0" w14:textId="3E5B5954" w:rsidR="004B3B78" w:rsidRPr="000B5656" w:rsidRDefault="004B3B78" w:rsidP="00B9680E">
      <w:pPr>
        <w:ind w:firstLine="708"/>
        <w:rPr>
          <w:rFonts w:cs="Times New Roman"/>
        </w:rPr>
      </w:pPr>
      <w:r>
        <w:t xml:space="preserve">3.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="002053C3" w:rsidRPr="000B5656">
        <w:rPr>
          <w:rFonts w:ascii="Courier New" w:hAnsi="Courier New" w:cs="Courier New"/>
          <w:b/>
        </w:rPr>
        <w:t>‘1’</w:t>
      </w:r>
      <w:r w:rsidR="002053C3" w:rsidRPr="000B5656">
        <w:rPr>
          <w:rFonts w:cs="Times New Roman"/>
        </w:rPr>
        <w:t xml:space="preserve"> bitinden dolayı 23</w:t>
      </w:r>
      <w:r w:rsidR="00B9680E">
        <w:rPr>
          <w:rFonts w:cs="Times New Roman"/>
        </w:rPr>
        <w:t>.</w:t>
      </w:r>
      <w:r w:rsidR="002053C3" w:rsidRPr="000B5656">
        <w:rPr>
          <w:rFonts w:cs="Times New Roman"/>
        </w:rPr>
        <w:t xml:space="preserve"> satırda tanımlanan başlangıç değeri ataması ile </w:t>
      </w:r>
      <w:r w:rsidR="002053C3" w:rsidRPr="000B5656">
        <w:rPr>
          <w:rFonts w:ascii="Courier New" w:hAnsi="Courier New" w:cs="Courier New"/>
          <w:b/>
        </w:rPr>
        <w:t>0</w:t>
      </w:r>
      <w:r w:rsidR="002053C3" w:rsidRPr="000B5656">
        <w:rPr>
          <w:rFonts w:cs="Times New Roman"/>
        </w:rPr>
        <w:t xml:space="preserve"> olan </w:t>
      </w:r>
      <w:r w:rsidR="002053C3" w:rsidRPr="000B5656">
        <w:rPr>
          <w:rFonts w:ascii="Courier New" w:hAnsi="Courier New" w:cs="Courier New"/>
          <w:b/>
        </w:rPr>
        <w:t>v_sayac</w:t>
      </w:r>
      <w:r w:rsidR="002053C3" w:rsidRPr="000B5656">
        <w:rPr>
          <w:rFonts w:cs="Times New Roman"/>
        </w:rPr>
        <w:t xml:space="preserve"> değişkeninin yeni değeri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6</w:t>
      </w:r>
      <w:r w:rsidRPr="000B5656">
        <w:rPr>
          <w:rFonts w:cs="Times New Roman"/>
        </w:rPr>
        <w:t xml:space="preserve"> olmuştur. </w:t>
      </w:r>
      <w:proofErr w:type="gramStart"/>
      <w:r w:rsidRPr="000B5656">
        <w:rPr>
          <w:rFonts w:ascii="Courier New" w:hAnsi="Courier New" w:cs="Courier New"/>
          <w:b/>
        </w:rPr>
        <w:t>v</w:t>
      </w:r>
      <w:proofErr w:type="gramEnd"/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değişken </w:t>
      </w:r>
      <w:r w:rsidRPr="000B5656">
        <w:rPr>
          <w:rFonts w:cs="Times New Roman"/>
        </w:rPr>
        <w:lastRenderedPageBreak/>
        <w:t xml:space="preserve">değerinin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sinyaline atanması ile değeri </w:t>
      </w:r>
      <w:r w:rsidRPr="000B5656">
        <w:rPr>
          <w:rFonts w:ascii="Courier New" w:hAnsi="Courier New" w:cs="Courier New"/>
          <w:b/>
        </w:rPr>
        <w:t>6</w:t>
      </w:r>
      <w:r w:rsidRPr="000B5656">
        <w:rPr>
          <w:rFonts w:cs="Times New Roman"/>
        </w:rPr>
        <w:t xml:space="preserve"> olmaktadır ve bu değer </w:t>
      </w:r>
      <w:r w:rsidRPr="000B5656">
        <w:rPr>
          <w:rFonts w:ascii="Courier New" w:hAnsi="Courier New" w:cs="Courier New"/>
          <w:b/>
        </w:rPr>
        <w:t>out_cikis</w:t>
      </w:r>
      <w:r w:rsidRPr="000B5656">
        <w:rPr>
          <w:rFonts w:cs="Times New Roman"/>
        </w:rPr>
        <w:t xml:space="preserve"> çıkış portuna aktarılmaktadır. </w:t>
      </w:r>
    </w:p>
    <w:p w14:paraId="0758964A" w14:textId="55EE9F1F" w:rsidR="00645469" w:rsidRPr="000B5656" w:rsidRDefault="00645469" w:rsidP="00B9680E">
      <w:pPr>
        <w:ind w:firstLine="708"/>
        <w:rPr>
          <w:rFonts w:cs="Times New Roman"/>
        </w:rPr>
      </w:pPr>
      <w:r>
        <w:t xml:space="preserve">4.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="00112A6B" w:rsidRPr="000B5656">
        <w:rPr>
          <w:rFonts w:ascii="Courier New" w:hAnsi="Courier New" w:cs="Courier New"/>
          <w:b/>
        </w:rPr>
        <w:t>‘1’</w:t>
      </w:r>
      <w:r w:rsidR="00112A6B" w:rsidRPr="000B5656">
        <w:rPr>
          <w:rFonts w:cs="Times New Roman"/>
        </w:rPr>
        <w:t xml:space="preserve"> bitinin bulunmamasından dolayı 23. </w:t>
      </w:r>
      <w:r w:rsidR="00B9680E">
        <w:rPr>
          <w:rFonts w:cs="Times New Roman"/>
        </w:rPr>
        <w:t>s</w:t>
      </w:r>
      <w:r w:rsidR="00112A6B" w:rsidRPr="000B5656">
        <w:rPr>
          <w:rFonts w:cs="Times New Roman"/>
        </w:rPr>
        <w:t xml:space="preserve">atırda tanımlanan başlangıç değeri ataması ile </w:t>
      </w:r>
      <w:r w:rsidR="00F91B8A" w:rsidRPr="000B5656">
        <w:rPr>
          <w:rFonts w:ascii="Courier New" w:hAnsi="Courier New" w:cs="Courier New"/>
          <w:b/>
        </w:rPr>
        <w:t>v</w:t>
      </w:r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sinyal değeri </w:t>
      </w:r>
      <w:r w:rsidRPr="000B5656">
        <w:rPr>
          <w:rFonts w:ascii="Courier New" w:hAnsi="Courier New" w:cs="Courier New"/>
          <w:b/>
        </w:rPr>
        <w:t>0</w:t>
      </w:r>
      <w:r w:rsidRPr="000B5656">
        <w:rPr>
          <w:rFonts w:cs="Times New Roman"/>
        </w:rPr>
        <w:t xml:space="preserve"> olmaktadır. </w:t>
      </w:r>
      <w:proofErr w:type="gramStart"/>
      <w:r w:rsidR="00F91B8A" w:rsidRPr="000B5656">
        <w:rPr>
          <w:rFonts w:ascii="Courier New" w:hAnsi="Courier New" w:cs="Courier New"/>
          <w:b/>
        </w:rPr>
        <w:t>v</w:t>
      </w:r>
      <w:proofErr w:type="gramEnd"/>
      <w:r w:rsidR="00F91B8A" w:rsidRPr="000B5656">
        <w:rPr>
          <w:rFonts w:ascii="Courier New" w:hAnsi="Courier New" w:cs="Courier New"/>
          <w:b/>
        </w:rPr>
        <w:t>_sayac</w:t>
      </w:r>
      <w:r w:rsidR="00F91B8A" w:rsidRPr="000B5656">
        <w:rPr>
          <w:rFonts w:cs="Times New Roman"/>
        </w:rPr>
        <w:t xml:space="preserve"> değişken değerinin </w:t>
      </w:r>
      <w:r w:rsidR="00F91B8A" w:rsidRPr="000B5656">
        <w:rPr>
          <w:rFonts w:ascii="Courier New" w:hAnsi="Courier New" w:cs="Courier New"/>
          <w:b/>
        </w:rPr>
        <w:t>r_sayac</w:t>
      </w:r>
      <w:r w:rsidR="00F91B8A" w:rsidRPr="000B5656">
        <w:rPr>
          <w:rFonts w:cs="Times New Roman"/>
        </w:rPr>
        <w:t xml:space="preserve"> sinyaline atanması ile değeri </w:t>
      </w:r>
      <w:r w:rsidR="00F91B8A" w:rsidRPr="000B5656">
        <w:rPr>
          <w:rFonts w:ascii="Courier New" w:hAnsi="Courier New" w:cs="Courier New"/>
          <w:b/>
        </w:rPr>
        <w:t>0</w:t>
      </w:r>
      <w:r w:rsidR="00F91B8A" w:rsidRPr="000B5656">
        <w:rPr>
          <w:rFonts w:cs="Times New Roman"/>
        </w:rPr>
        <w:t xml:space="preserve"> olmaktadır ve bu değer </w:t>
      </w:r>
      <w:r w:rsidR="00F91B8A" w:rsidRPr="000B5656">
        <w:rPr>
          <w:rFonts w:ascii="Courier New" w:hAnsi="Courier New" w:cs="Courier New"/>
          <w:b/>
        </w:rPr>
        <w:t>out_cikis</w:t>
      </w:r>
      <w:r w:rsidR="00F91B8A" w:rsidRPr="000B5656">
        <w:rPr>
          <w:rFonts w:cs="Times New Roman"/>
        </w:rPr>
        <w:t xml:space="preserve"> çıkış portuna aktarılmaktadır.</w:t>
      </w:r>
    </w:p>
    <w:p w14:paraId="33991189" w14:textId="517EC907" w:rsidR="000856BA" w:rsidRPr="000B5656" w:rsidRDefault="000856BA" w:rsidP="00B9680E">
      <w:pPr>
        <w:ind w:firstLine="708"/>
        <w:rPr>
          <w:rFonts w:cs="Times New Roman"/>
        </w:rPr>
      </w:pPr>
      <w:r>
        <w:t xml:space="preserve">5.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="00221E53" w:rsidRPr="000B5656">
        <w:rPr>
          <w:rFonts w:ascii="Courier New" w:hAnsi="Courier New" w:cs="Courier New"/>
          <w:b/>
        </w:rPr>
        <w:t>‘1’</w:t>
      </w:r>
      <w:r w:rsidR="00221E53" w:rsidRPr="000B5656">
        <w:rPr>
          <w:rFonts w:cs="Times New Roman"/>
        </w:rPr>
        <w:t xml:space="preserve"> bitinden dolayı 23</w:t>
      </w:r>
      <w:r w:rsidR="00B9680E">
        <w:rPr>
          <w:rFonts w:cs="Times New Roman"/>
        </w:rPr>
        <w:t>.</w:t>
      </w:r>
      <w:r w:rsidR="00221E53" w:rsidRPr="000B5656">
        <w:rPr>
          <w:rFonts w:cs="Times New Roman"/>
        </w:rPr>
        <w:t xml:space="preserve"> satırda tanımlanan başlangıç değeri ataması ile </w:t>
      </w:r>
      <w:r w:rsidR="00221E53" w:rsidRPr="000B5656">
        <w:rPr>
          <w:rFonts w:ascii="Courier New" w:hAnsi="Courier New" w:cs="Courier New"/>
          <w:b/>
        </w:rPr>
        <w:t>0</w:t>
      </w:r>
      <w:r w:rsidR="00221E53" w:rsidRPr="000B5656">
        <w:rPr>
          <w:rFonts w:cs="Times New Roman"/>
        </w:rPr>
        <w:t xml:space="preserve"> olan </w:t>
      </w:r>
      <w:r w:rsidR="00221E53" w:rsidRPr="000B5656">
        <w:rPr>
          <w:rFonts w:ascii="Courier New" w:hAnsi="Courier New" w:cs="Courier New"/>
          <w:b/>
        </w:rPr>
        <w:t>v_sayac</w:t>
      </w:r>
      <w:r w:rsidR="00221E53" w:rsidRPr="000B5656">
        <w:rPr>
          <w:rFonts w:cs="Times New Roman"/>
        </w:rPr>
        <w:t xml:space="preserve"> değişkeninin yeni değeri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8</w:t>
      </w:r>
      <w:r w:rsidRPr="000B5656">
        <w:rPr>
          <w:rFonts w:cs="Times New Roman"/>
        </w:rPr>
        <w:t xml:space="preserve"> olmuştur. </w:t>
      </w:r>
      <w:proofErr w:type="gramStart"/>
      <w:r w:rsidRPr="000B5656">
        <w:rPr>
          <w:rFonts w:ascii="Courier New" w:hAnsi="Courier New" w:cs="Courier New"/>
          <w:b/>
        </w:rPr>
        <w:t>v</w:t>
      </w:r>
      <w:proofErr w:type="gramEnd"/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değişken değerinin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sinyaline atanması ile değeri </w:t>
      </w:r>
      <w:r w:rsidRPr="000B5656">
        <w:rPr>
          <w:rFonts w:ascii="Courier New" w:hAnsi="Courier New" w:cs="Courier New"/>
          <w:b/>
        </w:rPr>
        <w:t>8</w:t>
      </w:r>
      <w:r w:rsidRPr="000B5656">
        <w:rPr>
          <w:rFonts w:cs="Times New Roman"/>
        </w:rPr>
        <w:t xml:space="preserve"> olmaktadır ve bu değer </w:t>
      </w:r>
      <w:r w:rsidRPr="000B5656">
        <w:rPr>
          <w:rFonts w:ascii="Courier New" w:hAnsi="Courier New" w:cs="Courier New"/>
          <w:b/>
        </w:rPr>
        <w:t>out_cikis</w:t>
      </w:r>
      <w:r w:rsidRPr="000B5656">
        <w:rPr>
          <w:rFonts w:cs="Times New Roman"/>
        </w:rPr>
        <w:t xml:space="preserve"> çıkış portuna aktarılmaktadır. </w:t>
      </w:r>
    </w:p>
    <w:p w14:paraId="12427D87" w14:textId="2DAEF0BA" w:rsidR="000856BA" w:rsidRPr="000B5656" w:rsidRDefault="000856BA" w:rsidP="00B9680E">
      <w:pPr>
        <w:ind w:firstLine="708"/>
        <w:rPr>
          <w:rFonts w:cs="Times New Roman"/>
        </w:rPr>
      </w:pPr>
      <w:r>
        <w:t xml:space="preserve">6.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="00221E53" w:rsidRPr="000B5656">
        <w:rPr>
          <w:rFonts w:ascii="Courier New" w:hAnsi="Courier New" w:cs="Courier New"/>
          <w:b/>
        </w:rPr>
        <w:t>‘1’</w:t>
      </w:r>
      <w:r w:rsidR="00221E53" w:rsidRPr="000B5656">
        <w:rPr>
          <w:rFonts w:cs="Times New Roman"/>
        </w:rPr>
        <w:t xml:space="preserve"> bitinden dolayı 23 satırda tanımlanan başlangıç değeri ataması ile </w:t>
      </w:r>
      <w:r w:rsidR="00221E53" w:rsidRPr="000B5656">
        <w:rPr>
          <w:rFonts w:ascii="Courier New" w:hAnsi="Courier New" w:cs="Courier New"/>
          <w:b/>
        </w:rPr>
        <w:t>0</w:t>
      </w:r>
      <w:r w:rsidR="00221E53" w:rsidRPr="000B5656">
        <w:rPr>
          <w:rFonts w:cs="Times New Roman"/>
        </w:rPr>
        <w:t xml:space="preserve"> olan </w:t>
      </w:r>
      <w:r w:rsidR="00221E53" w:rsidRPr="000B5656">
        <w:rPr>
          <w:rFonts w:ascii="Courier New" w:hAnsi="Courier New" w:cs="Courier New"/>
          <w:b/>
        </w:rPr>
        <w:t>v_sayac</w:t>
      </w:r>
      <w:r w:rsidR="00221E53" w:rsidRPr="000B5656">
        <w:rPr>
          <w:rFonts w:cs="Times New Roman"/>
        </w:rPr>
        <w:t xml:space="preserve"> değişkeninin yeni değeri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4</w:t>
      </w:r>
      <w:r w:rsidRPr="000B5656">
        <w:rPr>
          <w:rFonts w:cs="Times New Roman"/>
        </w:rPr>
        <w:t xml:space="preserve"> olmuştur. </w:t>
      </w:r>
      <w:proofErr w:type="gramStart"/>
      <w:r w:rsidRPr="000B5656">
        <w:rPr>
          <w:rFonts w:ascii="Courier New" w:hAnsi="Courier New" w:cs="Courier New"/>
          <w:b/>
        </w:rPr>
        <w:t>v</w:t>
      </w:r>
      <w:proofErr w:type="gramEnd"/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değişken değerinin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sinyaline atanması ile değeri </w:t>
      </w:r>
      <w:r w:rsidRPr="000B5656">
        <w:rPr>
          <w:rFonts w:ascii="Courier New" w:hAnsi="Courier New" w:cs="Courier New"/>
          <w:b/>
        </w:rPr>
        <w:t>4</w:t>
      </w:r>
      <w:r w:rsidRPr="000B5656">
        <w:rPr>
          <w:rFonts w:cs="Times New Roman"/>
        </w:rPr>
        <w:t xml:space="preserve"> olmaktadır ve bu değer </w:t>
      </w:r>
      <w:r w:rsidRPr="000B5656">
        <w:rPr>
          <w:rFonts w:ascii="Courier New" w:hAnsi="Courier New" w:cs="Courier New"/>
          <w:b/>
        </w:rPr>
        <w:t>out_cikis</w:t>
      </w:r>
      <w:r w:rsidRPr="000B5656">
        <w:rPr>
          <w:rFonts w:cs="Times New Roman"/>
        </w:rPr>
        <w:t xml:space="preserve"> çıkış portuna aktarılmaktadır. </w:t>
      </w:r>
    </w:p>
    <w:p w14:paraId="4E32976C" w14:textId="0B70F4F8" w:rsidR="000856BA" w:rsidRPr="000B5656" w:rsidRDefault="000856BA" w:rsidP="00B9680E">
      <w:pPr>
        <w:ind w:firstLine="708"/>
        <w:rPr>
          <w:rFonts w:cs="Times New Roman"/>
        </w:rPr>
      </w:pPr>
      <w:r>
        <w:t xml:space="preserve">7.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Pr="000B5656">
        <w:rPr>
          <w:rFonts w:ascii="Courier New" w:hAnsi="Courier New" w:cs="Courier New"/>
          <w:b/>
        </w:rPr>
        <w:t>‘1’</w:t>
      </w:r>
      <w:r w:rsidRPr="000B5656">
        <w:rPr>
          <w:rFonts w:cs="Times New Roman"/>
        </w:rPr>
        <w:t xml:space="preserve"> bitinin bulunmamasından dolayı </w:t>
      </w:r>
      <w:r w:rsidR="00112A6B" w:rsidRPr="000B5656">
        <w:rPr>
          <w:rFonts w:cs="Times New Roman"/>
        </w:rPr>
        <w:t xml:space="preserve">23. </w:t>
      </w:r>
      <w:r w:rsidR="00B9680E">
        <w:rPr>
          <w:rFonts w:cs="Times New Roman"/>
        </w:rPr>
        <w:t>s</w:t>
      </w:r>
      <w:r w:rsidR="00112A6B" w:rsidRPr="000B5656">
        <w:rPr>
          <w:rFonts w:cs="Times New Roman"/>
        </w:rPr>
        <w:t xml:space="preserve">atırda tanımlanan başlangıç değeri ataması ile </w:t>
      </w:r>
      <w:r w:rsidRPr="000B5656">
        <w:rPr>
          <w:rFonts w:ascii="Courier New" w:hAnsi="Courier New" w:cs="Courier New"/>
          <w:b/>
        </w:rPr>
        <w:t>v_sayac</w:t>
      </w:r>
      <w:r w:rsidRPr="000B5656">
        <w:rPr>
          <w:rFonts w:cs="Times New Roman"/>
        </w:rPr>
        <w:t xml:space="preserve"> sinyal değeri </w:t>
      </w:r>
      <w:r w:rsidRPr="000B5656">
        <w:rPr>
          <w:rFonts w:ascii="Courier New" w:hAnsi="Courier New" w:cs="Courier New"/>
          <w:b/>
        </w:rPr>
        <w:t>0</w:t>
      </w:r>
      <w:r w:rsidRPr="000B5656">
        <w:rPr>
          <w:rFonts w:cs="Times New Roman"/>
        </w:rPr>
        <w:t xml:space="preserve"> olmaktadır. </w:t>
      </w:r>
      <w:proofErr w:type="gramStart"/>
      <w:r w:rsidRPr="000B5656">
        <w:rPr>
          <w:rFonts w:ascii="Courier New" w:hAnsi="Courier New" w:cs="Courier New"/>
          <w:b/>
        </w:rPr>
        <w:t>v</w:t>
      </w:r>
      <w:proofErr w:type="gramEnd"/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değişken değerinin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sinyaline atanması ile değeri </w:t>
      </w:r>
      <w:r w:rsidRPr="000B5656">
        <w:rPr>
          <w:rFonts w:ascii="Courier New" w:hAnsi="Courier New" w:cs="Courier New"/>
          <w:b/>
        </w:rPr>
        <w:t>0</w:t>
      </w:r>
      <w:r w:rsidRPr="000B5656">
        <w:rPr>
          <w:rFonts w:cs="Times New Roman"/>
        </w:rPr>
        <w:t xml:space="preserve"> olmaktadır ve bu değer </w:t>
      </w:r>
      <w:r w:rsidRPr="000B5656">
        <w:rPr>
          <w:rFonts w:ascii="Courier New" w:hAnsi="Courier New" w:cs="Courier New"/>
          <w:b/>
        </w:rPr>
        <w:t>out_cikis</w:t>
      </w:r>
      <w:r w:rsidRPr="000B5656">
        <w:rPr>
          <w:rFonts w:cs="Times New Roman"/>
        </w:rPr>
        <w:t xml:space="preserve"> çıkış portuna aktarılmaktadır.</w:t>
      </w:r>
    </w:p>
    <w:p w14:paraId="155422C7" w14:textId="07728851" w:rsidR="00314DAD" w:rsidRPr="000B5656" w:rsidRDefault="00314DAD" w:rsidP="00B9680E">
      <w:pPr>
        <w:ind w:firstLine="708"/>
        <w:rPr>
          <w:rFonts w:cs="Times New Roman"/>
        </w:rPr>
      </w:pPr>
      <w:r>
        <w:t xml:space="preserve">8. adımda </w:t>
      </w:r>
      <w:r w:rsidRPr="000B5656">
        <w:rPr>
          <w:rFonts w:ascii="Courier New" w:hAnsi="Courier New" w:cs="Courier New"/>
          <w:b/>
        </w:rPr>
        <w:t xml:space="preserve">in_giris </w:t>
      </w:r>
      <w:r w:rsidR="00993B66">
        <w:rPr>
          <w:rFonts w:cs="Times New Roman"/>
        </w:rPr>
        <w:t>giriş portu değerinde</w:t>
      </w:r>
      <w:r w:rsidR="00993B66" w:rsidRPr="007B6463">
        <w:rPr>
          <w:rFonts w:cs="Times New Roman"/>
        </w:rPr>
        <w:t xml:space="preserve"> bulunan </w:t>
      </w:r>
      <w:r w:rsidR="00221E53" w:rsidRPr="000B5656">
        <w:rPr>
          <w:rFonts w:ascii="Courier New" w:hAnsi="Courier New" w:cs="Courier New"/>
          <w:b/>
        </w:rPr>
        <w:t>‘1’</w:t>
      </w:r>
      <w:r w:rsidR="00221E53" w:rsidRPr="000B5656">
        <w:rPr>
          <w:rFonts w:cs="Times New Roman"/>
        </w:rPr>
        <w:t xml:space="preserve"> bitinden dolayı 23</w:t>
      </w:r>
      <w:r w:rsidR="00B9680E">
        <w:rPr>
          <w:rFonts w:cs="Times New Roman"/>
        </w:rPr>
        <w:t>.</w:t>
      </w:r>
      <w:r w:rsidR="00221E53" w:rsidRPr="000B5656">
        <w:rPr>
          <w:rFonts w:cs="Times New Roman"/>
        </w:rPr>
        <w:t xml:space="preserve"> satırda tanımlanan başlangıç değeri ataması ile </w:t>
      </w:r>
      <w:r w:rsidR="00221E53" w:rsidRPr="000B5656">
        <w:rPr>
          <w:rFonts w:ascii="Courier New" w:hAnsi="Courier New" w:cs="Courier New"/>
          <w:b/>
        </w:rPr>
        <w:t>0</w:t>
      </w:r>
      <w:r w:rsidR="00221E53" w:rsidRPr="000B5656">
        <w:rPr>
          <w:rFonts w:cs="Times New Roman"/>
        </w:rPr>
        <w:t xml:space="preserve"> olan </w:t>
      </w:r>
      <w:r w:rsidR="00221E53" w:rsidRPr="000B5656">
        <w:rPr>
          <w:rFonts w:ascii="Courier New" w:hAnsi="Courier New" w:cs="Courier New"/>
          <w:b/>
        </w:rPr>
        <w:t>v_sayac</w:t>
      </w:r>
      <w:r w:rsidR="00221E53" w:rsidRPr="000B5656">
        <w:rPr>
          <w:rFonts w:cs="Times New Roman"/>
        </w:rPr>
        <w:t xml:space="preserve"> değişkeninin yeni değeri</w:t>
      </w:r>
      <w:r w:rsidRPr="000B5656">
        <w:rPr>
          <w:rFonts w:cs="Times New Roman"/>
        </w:rPr>
        <w:t xml:space="preserve"> </w:t>
      </w:r>
      <w:r w:rsidRPr="000B5656">
        <w:rPr>
          <w:rFonts w:ascii="Courier New" w:hAnsi="Courier New" w:cs="Courier New"/>
          <w:b/>
        </w:rPr>
        <w:t>2</w:t>
      </w:r>
      <w:r w:rsidRPr="000B5656">
        <w:rPr>
          <w:rFonts w:cs="Times New Roman"/>
        </w:rPr>
        <w:t xml:space="preserve"> olmuştur. </w:t>
      </w:r>
      <w:proofErr w:type="gramStart"/>
      <w:r w:rsidRPr="000B5656">
        <w:rPr>
          <w:rFonts w:ascii="Courier New" w:hAnsi="Courier New" w:cs="Courier New"/>
          <w:b/>
        </w:rPr>
        <w:t>v</w:t>
      </w:r>
      <w:proofErr w:type="gramEnd"/>
      <w:r w:rsidRPr="000B5656">
        <w:rPr>
          <w:rFonts w:ascii="Courier New" w:hAnsi="Courier New" w:cs="Courier New"/>
          <w:b/>
        </w:rPr>
        <w:t>_sayac</w:t>
      </w:r>
      <w:r w:rsidRPr="000B5656">
        <w:rPr>
          <w:rFonts w:cs="Times New Roman"/>
        </w:rPr>
        <w:t xml:space="preserve"> değişken değerinin </w:t>
      </w:r>
      <w:r w:rsidRPr="000B5656">
        <w:rPr>
          <w:rFonts w:ascii="Courier New" w:hAnsi="Courier New" w:cs="Courier New"/>
          <w:b/>
        </w:rPr>
        <w:t>r_sayac</w:t>
      </w:r>
      <w:r w:rsidRPr="000B5656">
        <w:rPr>
          <w:rFonts w:cs="Times New Roman"/>
        </w:rPr>
        <w:t xml:space="preserve"> sinyaline atanması ile değeri </w:t>
      </w:r>
      <w:r w:rsidRPr="000B5656">
        <w:rPr>
          <w:rFonts w:ascii="Courier New" w:hAnsi="Courier New" w:cs="Courier New"/>
          <w:b/>
        </w:rPr>
        <w:t>2</w:t>
      </w:r>
      <w:r w:rsidRPr="000B5656">
        <w:rPr>
          <w:rFonts w:cs="Times New Roman"/>
        </w:rPr>
        <w:t xml:space="preserve"> olmaktadır ve bu değer </w:t>
      </w:r>
      <w:r w:rsidRPr="000B5656">
        <w:rPr>
          <w:rFonts w:ascii="Courier New" w:hAnsi="Courier New" w:cs="Courier New"/>
          <w:b/>
        </w:rPr>
        <w:t>out_cikis</w:t>
      </w:r>
      <w:r w:rsidRPr="000B5656">
        <w:rPr>
          <w:rFonts w:cs="Times New Roman"/>
        </w:rPr>
        <w:t xml:space="preserve"> çıkış portuna aktarılmaktadır. </w:t>
      </w:r>
    </w:p>
    <w:p w14:paraId="7BACBEB9" w14:textId="77777777" w:rsidR="00645469" w:rsidRDefault="00645469" w:rsidP="00FF3117">
      <w:pPr>
        <w:ind w:firstLine="0"/>
      </w:pPr>
    </w:p>
    <w:p w14:paraId="0A248925" w14:textId="65646B6D" w:rsidR="00477551" w:rsidRPr="00571125" w:rsidRDefault="00477551" w:rsidP="00477551">
      <w:pPr>
        <w:ind w:firstLine="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_Ref400910212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4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ve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_Ref400910227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4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’de gösterilen benzetim sonuçlarından da görüleceği üzere </w:t>
      </w:r>
      <w:r w:rsidR="00834144" w:rsidRPr="00CD4C64">
        <w:rPr>
          <w:rFonts w:ascii="Courier New" w:hAnsi="Courier New" w:cs="Courier New"/>
          <w:b/>
        </w:rPr>
        <w:t>bit_say_</w:t>
      </w:r>
      <w:proofErr w:type="gramStart"/>
      <w:r w:rsidR="00834144">
        <w:rPr>
          <w:rFonts w:ascii="Courier New" w:hAnsi="Courier New" w:cs="Courier New"/>
          <w:b/>
        </w:rPr>
        <w:t>variable</w:t>
      </w:r>
      <w:r w:rsidRPr="00CD4C64">
        <w:rPr>
          <w:rFonts w:ascii="Courier New" w:hAnsi="Courier New" w:cs="Courier New"/>
          <w:b/>
        </w:rPr>
        <w:t>.vhd</w:t>
      </w:r>
      <w:proofErr w:type="gramEnd"/>
      <w:r>
        <w:rPr>
          <w:rFonts w:cs="Times New Roman"/>
        </w:rPr>
        <w:t xml:space="preserve"> VHDL kodu i</w:t>
      </w:r>
      <w:r w:rsidR="001B096C">
        <w:rPr>
          <w:rFonts w:cs="Times New Roman"/>
        </w:rPr>
        <w:t>le istenen amaca ulaşıl</w:t>
      </w:r>
      <w:r>
        <w:rPr>
          <w:rFonts w:cs="Times New Roman"/>
        </w:rPr>
        <w:t>mıştır.</w:t>
      </w:r>
    </w:p>
    <w:p w14:paraId="3194B092" w14:textId="77777777" w:rsidR="00105BD0" w:rsidRDefault="00105BD0" w:rsidP="004460B2">
      <w:pPr>
        <w:ind w:firstLine="0"/>
      </w:pPr>
    </w:p>
    <w:p w14:paraId="01E41456" w14:textId="3CA06A11" w:rsidR="00190BA8" w:rsidRPr="00F45177" w:rsidRDefault="00190BA8" w:rsidP="00190BA8">
      <w:pPr>
        <w:pStyle w:val="ResimYazs"/>
      </w:pPr>
      <w:bookmarkStart w:id="10" w:name="_Ref400910212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 w:rsidR="00E04FB7">
        <w:noBreakHyphen/>
      </w:r>
      <w:fldSimple w:instr=" SEQ Tablo \* ARABIC \s 1 ">
        <w:r w:rsidR="00D266EE">
          <w:rPr>
            <w:noProof/>
          </w:rPr>
          <w:t>4</w:t>
        </w:r>
      </w:fldSimple>
      <w:bookmarkEnd w:id="10"/>
      <w:r>
        <w:t xml:space="preserve"> </w:t>
      </w:r>
      <w:r w:rsidRPr="00B44E9C">
        <w:t>bit_say_</w:t>
      </w:r>
      <w:r w:rsidR="00111A3A">
        <w:t>variable</w:t>
      </w:r>
      <w:r w:rsidRPr="00B44E9C">
        <w:t xml:space="preserve"> varlığının ilgili girişlere ait ürettiği çıkış değerleri</w:t>
      </w:r>
    </w:p>
    <w:tbl>
      <w:tblPr>
        <w:tblStyle w:val="KlavuzTablo2-Vurgu41"/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1876"/>
        <w:gridCol w:w="1876"/>
      </w:tblGrid>
      <w:tr w:rsidR="005952B0" w:rsidRPr="00F45177" w14:paraId="74537785" w14:textId="77777777" w:rsidTr="002F7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3537D55" w14:textId="77777777" w:rsidR="005952B0" w:rsidRPr="006A7142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76" w:type="dxa"/>
          </w:tcPr>
          <w:p w14:paraId="304692E7" w14:textId="6EF54B37" w:rsidR="005952B0" w:rsidRPr="006A7142" w:rsidRDefault="005952B0" w:rsidP="006A714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6A7142">
              <w:rPr>
                <w:rFonts w:ascii="Courier New" w:hAnsi="Courier New" w:cs="Courier New"/>
              </w:rPr>
              <w:t>in</w:t>
            </w:r>
            <w:proofErr w:type="gramEnd"/>
            <w:r w:rsidRPr="006A7142">
              <w:rPr>
                <w:rFonts w:ascii="Courier New" w:hAnsi="Courier New" w:cs="Courier New"/>
              </w:rPr>
              <w:t>_giris</w:t>
            </w:r>
          </w:p>
        </w:tc>
        <w:tc>
          <w:tcPr>
            <w:tcW w:w="1876" w:type="dxa"/>
          </w:tcPr>
          <w:p w14:paraId="1E7E74CC" w14:textId="77777777" w:rsidR="005952B0" w:rsidRPr="006A7142" w:rsidRDefault="005952B0" w:rsidP="006A714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A7142">
              <w:rPr>
                <w:rFonts w:ascii="Courier New" w:hAnsi="Courier New" w:cs="Courier New"/>
              </w:rPr>
              <w:t>out_sayac</w:t>
            </w:r>
          </w:p>
        </w:tc>
      </w:tr>
      <w:tr w:rsidR="005952B0" w:rsidRPr="00F45177" w14:paraId="3A5FC13F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36E3D6E" w14:textId="266E403F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1</w:t>
            </w:r>
          </w:p>
        </w:tc>
        <w:tc>
          <w:tcPr>
            <w:tcW w:w="1876" w:type="dxa"/>
          </w:tcPr>
          <w:p w14:paraId="411D191C" w14:textId="44FC0590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01010101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14592150" w14:textId="77777777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4</w:t>
            </w:r>
          </w:p>
        </w:tc>
      </w:tr>
      <w:tr w:rsidR="005952B0" w:rsidRPr="00F45177" w14:paraId="1DC3D4A0" w14:textId="77777777" w:rsidTr="002F78F8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4C96A02" w14:textId="6EA37DC3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2</w:t>
            </w:r>
          </w:p>
        </w:tc>
        <w:tc>
          <w:tcPr>
            <w:tcW w:w="1876" w:type="dxa"/>
          </w:tcPr>
          <w:p w14:paraId="068556CC" w14:textId="07376FD1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10100101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445F7978" w14:textId="77777777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4</w:t>
            </w:r>
          </w:p>
        </w:tc>
      </w:tr>
      <w:tr w:rsidR="005952B0" w:rsidRPr="00F45177" w14:paraId="2F2E836C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0AB3520" w14:textId="111C899E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3</w:t>
            </w:r>
          </w:p>
        </w:tc>
        <w:tc>
          <w:tcPr>
            <w:tcW w:w="1876" w:type="dxa"/>
          </w:tcPr>
          <w:p w14:paraId="7CC0C468" w14:textId="6DF4BAB2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01011111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0A3BB229" w14:textId="77777777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6</w:t>
            </w:r>
          </w:p>
        </w:tc>
      </w:tr>
      <w:tr w:rsidR="005952B0" w:rsidRPr="00F45177" w14:paraId="2E69624C" w14:textId="77777777" w:rsidTr="002F78F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795E943" w14:textId="1AF85BF3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4</w:t>
            </w:r>
          </w:p>
        </w:tc>
        <w:tc>
          <w:tcPr>
            <w:tcW w:w="1876" w:type="dxa"/>
          </w:tcPr>
          <w:p w14:paraId="26748660" w14:textId="2321ED36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00000000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5F53D6EE" w14:textId="77777777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0</w:t>
            </w:r>
          </w:p>
        </w:tc>
      </w:tr>
      <w:tr w:rsidR="005952B0" w:rsidRPr="00F45177" w14:paraId="3BC875B0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2CCE62D" w14:textId="44EC487A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5</w:t>
            </w:r>
          </w:p>
        </w:tc>
        <w:tc>
          <w:tcPr>
            <w:tcW w:w="1876" w:type="dxa"/>
          </w:tcPr>
          <w:p w14:paraId="1BECBE6D" w14:textId="7D229577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11111111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645213A4" w14:textId="77777777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8</w:t>
            </w:r>
          </w:p>
        </w:tc>
      </w:tr>
      <w:tr w:rsidR="005952B0" w:rsidRPr="00F45177" w14:paraId="539693B8" w14:textId="77777777" w:rsidTr="002F78F8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8D8FA7F" w14:textId="37A549EF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6</w:t>
            </w:r>
          </w:p>
        </w:tc>
        <w:tc>
          <w:tcPr>
            <w:tcW w:w="1876" w:type="dxa"/>
          </w:tcPr>
          <w:p w14:paraId="1457A520" w14:textId="79A70E35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11000011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01667B58" w14:textId="77777777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4</w:t>
            </w:r>
          </w:p>
        </w:tc>
      </w:tr>
      <w:tr w:rsidR="005952B0" w:rsidRPr="00F45177" w14:paraId="6046477C" w14:textId="77777777" w:rsidTr="002F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677F964" w14:textId="5B1238F4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7</w:t>
            </w:r>
          </w:p>
        </w:tc>
        <w:tc>
          <w:tcPr>
            <w:tcW w:w="1876" w:type="dxa"/>
          </w:tcPr>
          <w:p w14:paraId="52ADCEE3" w14:textId="570E9BB3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00000000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70E6C5FC" w14:textId="77777777" w:rsidR="005952B0" w:rsidRPr="005952B0" w:rsidRDefault="005952B0" w:rsidP="006A71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0</w:t>
            </w:r>
          </w:p>
        </w:tc>
      </w:tr>
      <w:tr w:rsidR="005952B0" w:rsidRPr="00F45177" w14:paraId="18CC433F" w14:textId="77777777" w:rsidTr="002F78F8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88A8DC9" w14:textId="651FCE64" w:rsidR="005952B0" w:rsidRPr="0038297A" w:rsidRDefault="005952B0" w:rsidP="006A7142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8297A">
              <w:rPr>
                <w:rFonts w:ascii="Courier New" w:hAnsi="Courier New" w:cs="Courier New"/>
              </w:rPr>
              <w:t>8</w:t>
            </w:r>
          </w:p>
        </w:tc>
        <w:tc>
          <w:tcPr>
            <w:tcW w:w="1876" w:type="dxa"/>
          </w:tcPr>
          <w:p w14:paraId="03315277" w14:textId="23A76997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5952B0">
              <w:rPr>
                <w:rFonts w:ascii="Courier New" w:hAnsi="Courier New" w:cs="Courier New"/>
                <w:b/>
              </w:rPr>
              <w:t>00011000</w:t>
            </w:r>
            <w:proofErr w:type="gramEnd"/>
            <w:r w:rsidRPr="005952B0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163560B8" w14:textId="77777777" w:rsidR="005952B0" w:rsidRPr="005952B0" w:rsidRDefault="005952B0" w:rsidP="006A71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952B0">
              <w:rPr>
                <w:rFonts w:ascii="Courier New" w:hAnsi="Courier New" w:cs="Courier New"/>
                <w:b/>
              </w:rPr>
              <w:t>2</w:t>
            </w:r>
          </w:p>
        </w:tc>
      </w:tr>
    </w:tbl>
    <w:p w14:paraId="6F3C8E8B" w14:textId="77777777" w:rsidR="00105BD0" w:rsidRPr="00F45177" w:rsidRDefault="00105BD0" w:rsidP="00105BD0"/>
    <w:p w14:paraId="01354F5B" w14:textId="37309BFC" w:rsidR="00105BD0" w:rsidRPr="00F45177" w:rsidRDefault="00F5646E" w:rsidP="00F5646E">
      <w:pPr>
        <w:ind w:firstLine="0"/>
      </w:pPr>
      <w:r>
        <w:rPr>
          <w:noProof/>
        </w:rPr>
        <w:drawing>
          <wp:inline distT="0" distB="0" distL="0" distR="0" wp14:anchorId="5EDCEEEF" wp14:editId="32E6D86E">
            <wp:extent cx="5760720" cy="69088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637A" w14:textId="66307BF6" w:rsidR="00F5646E" w:rsidRDefault="00F5646E" w:rsidP="00F5646E">
      <w:pPr>
        <w:pStyle w:val="ResimYazs"/>
      </w:pPr>
      <w:bookmarkStart w:id="11" w:name="_Ref400910227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4</w:t>
        </w:r>
      </w:fldSimple>
      <w:bookmarkEnd w:id="11"/>
      <w:r>
        <w:t xml:space="preserve"> </w:t>
      </w:r>
      <w:r w:rsidRPr="00EC4F87">
        <w:t>bit_say_</w:t>
      </w:r>
      <w:r>
        <w:t>variable varlığı benzetim çıktısı</w:t>
      </w:r>
    </w:p>
    <w:p w14:paraId="7531F60D" w14:textId="77777777" w:rsidR="00105BD0" w:rsidRDefault="00105BD0" w:rsidP="008F50F5">
      <w:pPr>
        <w:ind w:firstLine="0"/>
      </w:pPr>
    </w:p>
    <w:p w14:paraId="044BAAEC" w14:textId="331089AF" w:rsidR="00090358" w:rsidRDefault="00ED6994" w:rsidP="008F50F5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proofErr w:type="gramStart"/>
      <w:r w:rsidR="00047F1A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.3</w:t>
      </w:r>
      <w:proofErr w:type="gramEnd"/>
      <w:r>
        <w:t xml:space="preserve"> ve </w:t>
      </w:r>
      <w:r w:rsidRPr="0056713D">
        <w:rPr>
          <w:rFonts w:ascii="Courier New" w:hAnsi="Courier New" w:cs="Courier New"/>
          <w:b/>
        </w:rPr>
        <w:t xml:space="preserve">Örnek </w:t>
      </w:r>
      <w:r w:rsidR="00047F1A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.4</w:t>
      </w:r>
      <w:r>
        <w:t>’te verilen uygulam</w:t>
      </w:r>
      <w:r w:rsidR="0071349E">
        <w:t>a</w:t>
      </w:r>
      <w:r>
        <w:t>larda</w:t>
      </w:r>
      <w:r w:rsidR="00090358">
        <w:t xml:space="preserve"> </w:t>
      </w:r>
      <w:r w:rsidR="002F78F8" w:rsidRPr="00ED6994">
        <w:rPr>
          <w:rFonts w:ascii="Courier New" w:hAnsi="Courier New" w:cs="Courier New"/>
          <w:b/>
        </w:rPr>
        <w:t>signal</w:t>
      </w:r>
      <w:r w:rsidR="002F78F8">
        <w:t xml:space="preserve"> ve </w:t>
      </w:r>
      <w:r w:rsidR="002F78F8" w:rsidRPr="00ED6994">
        <w:rPr>
          <w:rFonts w:ascii="Courier New" w:hAnsi="Courier New" w:cs="Courier New"/>
          <w:b/>
        </w:rPr>
        <w:t>variable</w:t>
      </w:r>
      <w:r w:rsidR="002F78F8">
        <w:t xml:space="preserve"> veri nesn</w:t>
      </w:r>
      <w:r w:rsidR="009D5B5B">
        <w:t>e</w:t>
      </w:r>
      <w:r w:rsidR="002F78F8">
        <w:t>leri arasındaki</w:t>
      </w:r>
      <w:r w:rsidR="009D5B5B">
        <w:t xml:space="preserve"> kullanım</w:t>
      </w:r>
      <w:r w:rsidR="002F78F8">
        <w:t xml:space="preserve"> fark</w:t>
      </w:r>
      <w:r w:rsidR="00D935E7">
        <w:t>lılıkları</w:t>
      </w:r>
      <w:r w:rsidR="002F78F8">
        <w:t xml:space="preserve"> göstermek ama</w:t>
      </w:r>
      <w:r w:rsidR="00090358">
        <w:t xml:space="preserve">çlanmıştır. Yine bu iki veri nesnesinin kullanım farklılıklarını göstermek amacıyla </w:t>
      </w:r>
      <w:r w:rsidR="00090358" w:rsidRPr="00BC09E0">
        <w:rPr>
          <w:rFonts w:ascii="Courier New" w:hAnsi="Courier New" w:cs="Courier New"/>
          <w:b/>
        </w:rPr>
        <w:t>VE DEĞİL (NAND)</w:t>
      </w:r>
      <w:r w:rsidR="00090358">
        <w:t xml:space="preserve"> mantıksal kapı uygulama örnekleri </w:t>
      </w:r>
      <w:r w:rsidR="00893FB8">
        <w:t xml:space="preserve">üzerinde </w:t>
      </w:r>
      <w:r w:rsidR="00090358">
        <w:t>durulacaktır.</w:t>
      </w:r>
    </w:p>
    <w:p w14:paraId="04471742" w14:textId="0487D48A" w:rsidR="008F50F5" w:rsidRDefault="003A1690" w:rsidP="009D5B5B">
      <w:pPr>
        <w:ind w:firstLine="0"/>
      </w:pPr>
      <w:r>
        <w:lastRenderedPageBreak/>
        <w:fldChar w:fldCharType="begin"/>
      </w:r>
      <w:r>
        <w:instrText xml:space="preserve"> REF _Ref400911507 \h </w:instrText>
      </w:r>
      <w:r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5</w:t>
      </w:r>
      <w:r>
        <w:fldChar w:fldCharType="end"/>
      </w:r>
      <w:r>
        <w:t xml:space="preserve">’de </w:t>
      </w:r>
      <w:r w:rsidR="00FE6A9E" w:rsidRPr="00BC09E0">
        <w:rPr>
          <w:rFonts w:ascii="Courier New" w:hAnsi="Courier New" w:cs="Courier New"/>
          <w:b/>
        </w:rPr>
        <w:t>DEĞİL (NAND</w:t>
      </w:r>
      <w:r w:rsidR="00FE6A9E">
        <w:rPr>
          <w:rFonts w:ascii="Courier New" w:hAnsi="Courier New" w:cs="Courier New"/>
          <w:b/>
        </w:rPr>
        <w:t>)</w:t>
      </w:r>
      <w:r w:rsidR="00FE6A9E">
        <w:t xml:space="preserve"> mantık</w:t>
      </w:r>
      <w:r>
        <w:t xml:space="preserve"> devresi gösterimi verilmiştir. </w:t>
      </w:r>
      <w:r w:rsidR="00471AAA">
        <w:fldChar w:fldCharType="begin"/>
      </w:r>
      <w:r w:rsidR="00471AAA">
        <w:instrText xml:space="preserve"> REF _Ref400911571 \h </w:instrText>
      </w:r>
      <w:r w:rsidR="00471AAA"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5</w:t>
      </w:r>
      <w:r w:rsidR="00471AAA">
        <w:fldChar w:fldCharType="end"/>
      </w:r>
      <w:r w:rsidR="00471AAA">
        <w:t xml:space="preserve">’de ise </w:t>
      </w:r>
      <w:r w:rsidR="00BC09E0" w:rsidRPr="00BC09E0">
        <w:rPr>
          <w:rFonts w:ascii="Courier New" w:hAnsi="Courier New" w:cs="Courier New"/>
          <w:b/>
        </w:rPr>
        <w:t>VE DEĞİL (NAND</w:t>
      </w:r>
      <w:r w:rsidR="00944AF6">
        <w:rPr>
          <w:rFonts w:ascii="Courier New" w:hAnsi="Courier New" w:cs="Courier New"/>
          <w:b/>
        </w:rPr>
        <w:t>)</w:t>
      </w:r>
      <w:r w:rsidR="00BC09E0">
        <w:t xml:space="preserve"> </w:t>
      </w:r>
      <w:r w:rsidR="00FE6A9E">
        <w:t>mantık</w:t>
      </w:r>
      <w:r w:rsidR="00471AAA">
        <w:t xml:space="preserve"> kapısına ilişkin doğruluk tablosu verilmiştir.</w:t>
      </w:r>
      <w:r w:rsidR="00EE1CEC">
        <w:t xml:space="preserve"> </w:t>
      </w:r>
    </w:p>
    <w:p w14:paraId="619D4586" w14:textId="77C028CB" w:rsidR="00EE1CEC" w:rsidRDefault="00EE1CEC" w:rsidP="009D5B5B">
      <w:pPr>
        <w:ind w:firstLine="0"/>
      </w:pPr>
      <w:r>
        <w:fldChar w:fldCharType="begin"/>
      </w:r>
      <w:r>
        <w:instrText xml:space="preserve"> REF _Ref400911769 \h </w:instrText>
      </w:r>
      <w:r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>
        <w:fldChar w:fldCharType="end"/>
      </w:r>
      <w:r>
        <w:t xml:space="preserve">’de </w:t>
      </w:r>
      <w:r w:rsidR="00944AF6" w:rsidRPr="00BC09E0">
        <w:rPr>
          <w:rFonts w:ascii="Courier New" w:hAnsi="Courier New" w:cs="Courier New"/>
          <w:b/>
        </w:rPr>
        <w:t>VE DEĞİL (NAND</w:t>
      </w:r>
      <w:r w:rsidR="00944AF6">
        <w:rPr>
          <w:rFonts w:ascii="Courier New" w:hAnsi="Courier New" w:cs="Courier New"/>
          <w:b/>
        </w:rPr>
        <w:t>)</w:t>
      </w:r>
      <w:r w:rsidR="00C523CC">
        <w:t xml:space="preserve"> kapısı kullanılarak gerçeklenmek istenen uygulama blok diyagramı verilmiştir. </w:t>
      </w:r>
      <w:r w:rsidR="006459B5">
        <w:fldChar w:fldCharType="begin"/>
      </w:r>
      <w:r w:rsidR="006459B5">
        <w:instrText xml:space="preserve"> REF _Ref400911769 \h </w:instrText>
      </w:r>
      <w:r w:rsidR="006459B5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 w:rsidR="006459B5">
        <w:fldChar w:fldCharType="end"/>
      </w:r>
      <w:r w:rsidR="006459B5">
        <w:t>’</w:t>
      </w:r>
      <w:r w:rsidR="00944AF6">
        <w:t>den d</w:t>
      </w:r>
      <w:r w:rsidR="006459B5">
        <w:t xml:space="preserve">e görüleceği üzere </w:t>
      </w:r>
      <w:r w:rsidR="006459B5" w:rsidRPr="0056713D">
        <w:rPr>
          <w:rFonts w:ascii="Courier New" w:hAnsi="Courier New" w:cs="Courier New"/>
          <w:b/>
        </w:rPr>
        <w:t>in_giris</w:t>
      </w:r>
      <w:r w:rsidR="006459B5">
        <w:t xml:space="preserve"> portunun </w:t>
      </w:r>
      <w:r w:rsidR="006459B5" w:rsidRPr="0056713D">
        <w:rPr>
          <w:rFonts w:ascii="Courier New" w:hAnsi="Courier New" w:cs="Courier New"/>
          <w:b/>
        </w:rPr>
        <w:t>0.</w:t>
      </w:r>
      <w:r w:rsidR="006459B5">
        <w:t xml:space="preserve"> biti ile </w:t>
      </w:r>
      <w:r w:rsidR="006459B5" w:rsidRPr="0056713D">
        <w:rPr>
          <w:rFonts w:ascii="Courier New" w:hAnsi="Courier New" w:cs="Courier New"/>
          <w:b/>
        </w:rPr>
        <w:t>1.</w:t>
      </w:r>
      <w:r w:rsidR="006459B5">
        <w:t xml:space="preserve"> biti </w:t>
      </w:r>
      <w:r w:rsidR="006459B5" w:rsidRPr="0056713D">
        <w:rPr>
          <w:rFonts w:ascii="Courier New" w:hAnsi="Courier New" w:cs="Courier New"/>
          <w:b/>
        </w:rPr>
        <w:t>VE DEĞİL</w:t>
      </w:r>
      <w:r w:rsidR="006459B5">
        <w:t xml:space="preserve"> işlemine tabi tutulduktan sonra elde edilen sonuç değeri </w:t>
      </w:r>
      <w:r w:rsidR="006459B5" w:rsidRPr="0056713D">
        <w:rPr>
          <w:rFonts w:ascii="Courier New" w:hAnsi="Courier New" w:cs="Courier New"/>
          <w:b/>
        </w:rPr>
        <w:t>in_giris</w:t>
      </w:r>
      <w:r w:rsidR="006459B5">
        <w:t xml:space="preserve"> portunun </w:t>
      </w:r>
      <w:r w:rsidR="006459B5" w:rsidRPr="0056713D">
        <w:rPr>
          <w:rFonts w:ascii="Courier New" w:hAnsi="Courier New" w:cs="Courier New"/>
          <w:b/>
        </w:rPr>
        <w:t>2.</w:t>
      </w:r>
      <w:r w:rsidR="006459B5">
        <w:t xml:space="preserve"> </w:t>
      </w:r>
      <w:r w:rsidR="0056713D">
        <w:t>b</w:t>
      </w:r>
      <w:r w:rsidR="006459B5">
        <w:t xml:space="preserve">iti </w:t>
      </w:r>
      <w:r w:rsidR="009116E6">
        <w:t xml:space="preserve">ile </w:t>
      </w:r>
      <w:r w:rsidR="006459B5" w:rsidRPr="0056713D">
        <w:rPr>
          <w:rFonts w:ascii="Courier New" w:hAnsi="Courier New" w:cs="Courier New"/>
          <w:b/>
        </w:rPr>
        <w:t>VE DEĞİL</w:t>
      </w:r>
      <w:r w:rsidR="006459B5">
        <w:t xml:space="preserve"> işlemine tabi tutulur. </w:t>
      </w:r>
      <w:r w:rsidR="007C6945">
        <w:t xml:space="preserve">Benzer şekilde işlem sonucu </w:t>
      </w:r>
      <w:r w:rsidR="007C6945" w:rsidRPr="0056713D">
        <w:rPr>
          <w:rFonts w:ascii="Courier New" w:hAnsi="Courier New" w:cs="Courier New"/>
          <w:b/>
        </w:rPr>
        <w:t>in_giris</w:t>
      </w:r>
      <w:r w:rsidR="007C6945">
        <w:t xml:space="preserve"> portunun </w:t>
      </w:r>
      <w:r w:rsidR="007C6945" w:rsidRPr="0056713D">
        <w:rPr>
          <w:rFonts w:ascii="Courier New" w:hAnsi="Courier New" w:cs="Courier New"/>
          <w:b/>
        </w:rPr>
        <w:t>3.</w:t>
      </w:r>
      <w:r w:rsidR="007C6945">
        <w:t xml:space="preserve"> biti ile </w:t>
      </w:r>
      <w:r w:rsidR="007C6945" w:rsidRPr="0056713D">
        <w:rPr>
          <w:rFonts w:ascii="Courier New" w:hAnsi="Courier New" w:cs="Courier New"/>
          <w:b/>
        </w:rPr>
        <w:t>VE DEĞİL</w:t>
      </w:r>
      <w:r w:rsidR="007C6945">
        <w:t xml:space="preserve"> işlemine tabi tutulur. </w:t>
      </w:r>
      <w:proofErr w:type="gramStart"/>
      <w:r w:rsidR="00EE12ED" w:rsidRPr="0056713D">
        <w:rPr>
          <w:rFonts w:ascii="Courier New" w:hAnsi="Courier New" w:cs="Courier New"/>
          <w:b/>
        </w:rPr>
        <w:t>in</w:t>
      </w:r>
      <w:proofErr w:type="gramEnd"/>
      <w:r w:rsidR="00EE12ED" w:rsidRPr="0056713D">
        <w:rPr>
          <w:rFonts w:ascii="Courier New" w:hAnsi="Courier New" w:cs="Courier New"/>
          <w:b/>
        </w:rPr>
        <w:t>_giris</w:t>
      </w:r>
      <w:r w:rsidR="00EE12ED">
        <w:t xml:space="preserve"> giriş portunun tüm bitler</w:t>
      </w:r>
      <w:r w:rsidR="009116E6">
        <w:t>i benzer işlemlere tabi tutularak çıkış değeri elde edilir.</w:t>
      </w:r>
    </w:p>
    <w:p w14:paraId="7B281629" w14:textId="77777777" w:rsidR="009D5B5B" w:rsidRDefault="009D5B5B" w:rsidP="009D5B5B">
      <w:pPr>
        <w:ind w:firstLine="0"/>
      </w:pPr>
    </w:p>
    <w:p w14:paraId="18B94012" w14:textId="6999C0D3" w:rsidR="00105BD0" w:rsidRPr="00F45177" w:rsidRDefault="008F50F5" w:rsidP="008F50F5">
      <w:pPr>
        <w:ind w:firstLine="0"/>
        <w:jc w:val="center"/>
      </w:pPr>
      <w:r>
        <w:rPr>
          <w:noProof/>
        </w:rPr>
        <w:drawing>
          <wp:inline distT="0" distB="0" distL="0" distR="0" wp14:anchorId="4A87533E" wp14:editId="60360DA2">
            <wp:extent cx="3810000" cy="992817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3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793" cy="10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82C9" w14:textId="2F4E4BB3" w:rsidR="00F86D3E" w:rsidRDefault="00F86D3E" w:rsidP="00F86D3E">
      <w:pPr>
        <w:pStyle w:val="ResimYazs"/>
      </w:pPr>
      <w:bookmarkStart w:id="12" w:name="_Ref400911507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5</w:t>
        </w:r>
      </w:fldSimple>
      <w:bookmarkEnd w:id="12"/>
      <w:r>
        <w:t xml:space="preserve"> nand kapısı lojik devresi</w:t>
      </w:r>
    </w:p>
    <w:p w14:paraId="15DBAE69" w14:textId="77777777" w:rsidR="00105BD0" w:rsidRDefault="00105BD0" w:rsidP="00105BD0"/>
    <w:p w14:paraId="4D8BDE67" w14:textId="5417201C" w:rsidR="00471AAA" w:rsidRPr="00F45177" w:rsidRDefault="00471AAA" w:rsidP="00471AAA">
      <w:pPr>
        <w:pStyle w:val="ResimYazs"/>
      </w:pPr>
      <w:bookmarkStart w:id="13" w:name="_Ref400911571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 w:rsidR="00E04FB7">
        <w:noBreakHyphen/>
      </w:r>
      <w:fldSimple w:instr=" SEQ Tablo \* ARABIC \s 1 ">
        <w:r w:rsidR="00D266EE">
          <w:rPr>
            <w:noProof/>
          </w:rPr>
          <w:t>5</w:t>
        </w:r>
      </w:fldSimple>
      <w:bookmarkEnd w:id="13"/>
      <w:r>
        <w:t xml:space="preserve"> </w:t>
      </w:r>
      <w:r w:rsidR="00BC09E0">
        <w:t>VE DEĞİL lojik kapısı doğruluk tablosu</w:t>
      </w:r>
    </w:p>
    <w:tbl>
      <w:tblPr>
        <w:tblStyle w:val="KlavuzTablo2-Vurgu5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297"/>
      </w:tblGrid>
      <w:tr w:rsidR="00105BD0" w:rsidRPr="00F45177" w14:paraId="0E518FF0" w14:textId="77777777" w:rsidTr="00765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3D9B063" w14:textId="77777777" w:rsidR="00105BD0" w:rsidRPr="00576691" w:rsidRDefault="00105BD0" w:rsidP="00576691">
            <w:pPr>
              <w:ind w:firstLine="0"/>
              <w:jc w:val="center"/>
              <w:rPr>
                <w:rFonts w:ascii="Courier New" w:hAnsi="Courier New" w:cs="Courier New"/>
              </w:rPr>
            </w:pPr>
            <w:proofErr w:type="gramStart"/>
            <w:r w:rsidRPr="00576691">
              <w:rPr>
                <w:rFonts w:ascii="Courier New" w:hAnsi="Courier New" w:cs="Courier New"/>
              </w:rPr>
              <w:t>in</w:t>
            </w:r>
            <w:proofErr w:type="gramEnd"/>
            <w:r w:rsidRPr="00576691">
              <w:rPr>
                <w:rFonts w:ascii="Courier New" w:hAnsi="Courier New" w:cs="Courier New"/>
              </w:rPr>
              <w:t>_giris_1</w:t>
            </w:r>
          </w:p>
        </w:tc>
        <w:tc>
          <w:tcPr>
            <w:tcW w:w="1417" w:type="dxa"/>
          </w:tcPr>
          <w:p w14:paraId="6150AD4A" w14:textId="77777777" w:rsidR="00105BD0" w:rsidRPr="00576691" w:rsidRDefault="00105BD0" w:rsidP="0057669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576691">
              <w:rPr>
                <w:rFonts w:ascii="Courier New" w:hAnsi="Courier New" w:cs="Courier New"/>
              </w:rPr>
              <w:t>in</w:t>
            </w:r>
            <w:proofErr w:type="gramEnd"/>
            <w:r w:rsidRPr="00576691">
              <w:rPr>
                <w:rFonts w:ascii="Courier New" w:hAnsi="Courier New" w:cs="Courier New"/>
              </w:rPr>
              <w:t>_giris_2</w:t>
            </w:r>
          </w:p>
        </w:tc>
        <w:tc>
          <w:tcPr>
            <w:tcW w:w="1297" w:type="dxa"/>
          </w:tcPr>
          <w:p w14:paraId="6F14DC3A" w14:textId="77777777" w:rsidR="00105BD0" w:rsidRPr="00576691" w:rsidRDefault="00105BD0" w:rsidP="0057669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6691">
              <w:rPr>
                <w:rFonts w:ascii="Courier New" w:hAnsi="Courier New" w:cs="Courier New"/>
              </w:rPr>
              <w:t>out_cikis</w:t>
            </w:r>
          </w:p>
        </w:tc>
      </w:tr>
      <w:tr w:rsidR="00105BD0" w:rsidRPr="00F45177" w14:paraId="6A736F5E" w14:textId="77777777" w:rsidTr="0076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0BAF32" w14:textId="77777777" w:rsidR="00105BD0" w:rsidRPr="00576691" w:rsidRDefault="00105BD0" w:rsidP="00576691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576691">
              <w:rPr>
                <w:rFonts w:ascii="Courier New" w:hAnsi="Courier New" w:cs="Courier New"/>
              </w:rPr>
              <w:t>0</w:t>
            </w:r>
          </w:p>
        </w:tc>
        <w:tc>
          <w:tcPr>
            <w:tcW w:w="1417" w:type="dxa"/>
          </w:tcPr>
          <w:p w14:paraId="5D4CF62A" w14:textId="77777777" w:rsidR="00105BD0" w:rsidRPr="00576691" w:rsidRDefault="00105BD0" w:rsidP="005766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297" w:type="dxa"/>
          </w:tcPr>
          <w:p w14:paraId="6C8CA3C3" w14:textId="77777777" w:rsidR="00105BD0" w:rsidRPr="00576691" w:rsidRDefault="00105BD0" w:rsidP="005766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5BD0" w:rsidRPr="00F45177" w14:paraId="547842C3" w14:textId="77777777" w:rsidTr="007651E6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98448FB" w14:textId="77777777" w:rsidR="00105BD0" w:rsidRPr="00576691" w:rsidRDefault="00105BD0" w:rsidP="00576691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576691">
              <w:rPr>
                <w:rFonts w:ascii="Courier New" w:hAnsi="Courier New" w:cs="Courier New"/>
              </w:rPr>
              <w:t>0</w:t>
            </w:r>
          </w:p>
        </w:tc>
        <w:tc>
          <w:tcPr>
            <w:tcW w:w="1417" w:type="dxa"/>
          </w:tcPr>
          <w:p w14:paraId="12F0AB3D" w14:textId="77777777" w:rsidR="00105BD0" w:rsidRPr="00576691" w:rsidRDefault="00105BD0" w:rsidP="005766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297" w:type="dxa"/>
          </w:tcPr>
          <w:p w14:paraId="35E605C6" w14:textId="77777777" w:rsidR="00105BD0" w:rsidRPr="00576691" w:rsidRDefault="00105BD0" w:rsidP="005766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5BD0" w:rsidRPr="00F45177" w14:paraId="4ADBC902" w14:textId="77777777" w:rsidTr="00765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4A617C5" w14:textId="77777777" w:rsidR="00105BD0" w:rsidRPr="00576691" w:rsidRDefault="00105BD0" w:rsidP="00576691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576691">
              <w:rPr>
                <w:rFonts w:ascii="Courier New" w:hAnsi="Courier New" w:cs="Courier New"/>
              </w:rPr>
              <w:t>1</w:t>
            </w:r>
          </w:p>
        </w:tc>
        <w:tc>
          <w:tcPr>
            <w:tcW w:w="1417" w:type="dxa"/>
          </w:tcPr>
          <w:p w14:paraId="12EAADBF" w14:textId="77777777" w:rsidR="00105BD0" w:rsidRPr="00576691" w:rsidRDefault="00105BD0" w:rsidP="005766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297" w:type="dxa"/>
          </w:tcPr>
          <w:p w14:paraId="50182F4F" w14:textId="77777777" w:rsidR="00105BD0" w:rsidRPr="00576691" w:rsidRDefault="00105BD0" w:rsidP="005766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5BD0" w:rsidRPr="00F45177" w14:paraId="338EA20A" w14:textId="77777777" w:rsidTr="007651E6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BB2D5D" w14:textId="77777777" w:rsidR="00105BD0" w:rsidRPr="00576691" w:rsidRDefault="00105BD0" w:rsidP="00576691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576691">
              <w:rPr>
                <w:rFonts w:ascii="Courier New" w:hAnsi="Courier New" w:cs="Courier New"/>
              </w:rPr>
              <w:t>1</w:t>
            </w:r>
          </w:p>
        </w:tc>
        <w:tc>
          <w:tcPr>
            <w:tcW w:w="1417" w:type="dxa"/>
          </w:tcPr>
          <w:p w14:paraId="63C8283E" w14:textId="77777777" w:rsidR="00105BD0" w:rsidRPr="00576691" w:rsidRDefault="00105BD0" w:rsidP="005766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297" w:type="dxa"/>
          </w:tcPr>
          <w:p w14:paraId="10BCBC40" w14:textId="77777777" w:rsidR="00105BD0" w:rsidRPr="00576691" w:rsidRDefault="00105BD0" w:rsidP="005766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576691">
              <w:rPr>
                <w:rFonts w:ascii="Courier New" w:hAnsi="Courier New" w:cs="Courier New"/>
                <w:b/>
              </w:rPr>
              <w:t>0</w:t>
            </w:r>
          </w:p>
        </w:tc>
      </w:tr>
    </w:tbl>
    <w:p w14:paraId="01EB3BB8" w14:textId="77777777" w:rsidR="00105BD0" w:rsidRDefault="00105BD0" w:rsidP="00105BD0"/>
    <w:p w14:paraId="3E46728F" w14:textId="708C0F16" w:rsidR="007651E6" w:rsidRDefault="00B23975" w:rsidP="00D671D2">
      <w:pPr>
        <w:jc w:val="center"/>
      </w:pPr>
      <w:r>
        <w:rPr>
          <w:noProof/>
        </w:rPr>
        <w:drawing>
          <wp:inline distT="0" distB="0" distL="0" distR="0" wp14:anchorId="482BB2AE" wp14:editId="5589B30A">
            <wp:extent cx="3083405" cy="3433482"/>
            <wp:effectExtent l="0" t="0" r="317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4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3" cy="34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8B50" w14:textId="61574AEC" w:rsidR="00B23975" w:rsidRDefault="00B23975" w:rsidP="00B23975">
      <w:pPr>
        <w:pStyle w:val="ResimYazs"/>
      </w:pPr>
      <w:bookmarkStart w:id="14" w:name="_Ref400911769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6</w:t>
        </w:r>
      </w:fldSimple>
      <w:bookmarkEnd w:id="14"/>
      <w:r>
        <w:t xml:space="preserve"> </w:t>
      </w:r>
      <w:r w:rsidR="00F833B5">
        <w:t xml:space="preserve">Örnek </w:t>
      </w:r>
      <w:proofErr w:type="gramStart"/>
      <w:r w:rsidR="00F833B5">
        <w:t>7.5</w:t>
      </w:r>
      <w:proofErr w:type="gramEnd"/>
      <w:r w:rsidR="00F833B5">
        <w:t xml:space="preserve"> ve Örnek 7.6 içim uygulana</w:t>
      </w:r>
      <w:r w:rsidR="003830A2">
        <w:t>cak</w:t>
      </w:r>
      <w:r w:rsidR="00F833B5">
        <w:t xml:space="preserve"> VE DEĞİL lojik devresi</w:t>
      </w:r>
    </w:p>
    <w:p w14:paraId="3662A26D" w14:textId="77777777" w:rsidR="0070135A" w:rsidRPr="0070135A" w:rsidRDefault="0070135A" w:rsidP="0070135A"/>
    <w:p w14:paraId="49EE5732" w14:textId="00ED9FCE" w:rsidR="00791478" w:rsidRDefault="0056713D" w:rsidP="00791478">
      <w:pPr>
        <w:ind w:firstLine="0"/>
      </w:pPr>
      <w:r w:rsidRPr="0056713D">
        <w:rPr>
          <w:rFonts w:ascii="Courier New" w:hAnsi="Courier New" w:cs="Courier New"/>
          <w:b/>
        </w:rPr>
        <w:lastRenderedPageBreak/>
        <w:t xml:space="preserve">Örnek </w:t>
      </w:r>
      <w:r w:rsidR="00783588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 xml:space="preserve">.5 : </w:t>
      </w:r>
      <w:r w:rsidR="00105BD0" w:rsidRPr="00F45177">
        <w:t xml:space="preserve"> </w:t>
      </w:r>
      <w:r w:rsidR="00F833B5">
        <w:fldChar w:fldCharType="begin"/>
      </w:r>
      <w:r w:rsidR="00F833B5">
        <w:instrText xml:space="preserve"> REF _Ref400911769 \h </w:instrText>
      </w:r>
      <w:r w:rsidR="00F833B5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 w:rsidR="00F833B5">
        <w:fldChar w:fldCharType="end"/>
      </w:r>
      <w:r w:rsidR="00F833B5">
        <w:t xml:space="preserve">’de </w:t>
      </w:r>
      <w:r w:rsidR="00791478">
        <w:t xml:space="preserve">verilen </w:t>
      </w:r>
      <w:r w:rsidR="00791478" w:rsidRPr="000F7F2B">
        <w:rPr>
          <w:rFonts w:ascii="Courier New" w:hAnsi="Courier New" w:cs="Courier New"/>
          <w:b/>
        </w:rPr>
        <w:t>VE DEĞİL</w:t>
      </w:r>
      <w:r w:rsidR="00791478">
        <w:t xml:space="preserve"> lojik devresi problemini </w:t>
      </w:r>
      <w:r w:rsidR="00791478" w:rsidRPr="000F7F2B">
        <w:rPr>
          <w:rFonts w:ascii="Courier New" w:hAnsi="Courier New" w:cs="Courier New"/>
          <w:b/>
        </w:rPr>
        <w:t>signal</w:t>
      </w:r>
      <w:r w:rsidR="00791478">
        <w:t xml:space="preserve"> veri nesnesi kullanarak çözmeyi amaçlayan </w:t>
      </w:r>
      <w:r w:rsidR="00791478" w:rsidRPr="000F7F2B">
        <w:rPr>
          <w:rFonts w:ascii="Courier New" w:hAnsi="Courier New" w:cs="Courier New"/>
          <w:b/>
        </w:rPr>
        <w:t>nand_kapi_</w:t>
      </w:r>
      <w:proofErr w:type="gramStart"/>
      <w:r w:rsidR="00791478" w:rsidRPr="000F7F2B">
        <w:rPr>
          <w:rFonts w:ascii="Courier New" w:hAnsi="Courier New" w:cs="Courier New"/>
          <w:b/>
        </w:rPr>
        <w:t>signal.vhd</w:t>
      </w:r>
      <w:proofErr w:type="gramEnd"/>
      <w:r w:rsidR="00791478" w:rsidRPr="000F7F2B">
        <w:rPr>
          <w:rFonts w:ascii="Courier New" w:hAnsi="Courier New" w:cs="Courier New"/>
          <w:b/>
        </w:rPr>
        <w:t xml:space="preserve"> </w:t>
      </w:r>
      <w:r w:rsidR="00791478">
        <w:t xml:space="preserve">VHDL kodu aşağıda verilmiştir. </w:t>
      </w:r>
    </w:p>
    <w:p w14:paraId="23815246" w14:textId="7DEF706D" w:rsidR="00105BD0" w:rsidRPr="00F45177" w:rsidRDefault="00105BD0" w:rsidP="00A55FED">
      <w:pPr>
        <w:ind w:firstLine="0"/>
      </w:pPr>
      <w:r w:rsidRPr="00F45177">
        <w:t xml:space="preserve">Kodda </w:t>
      </w:r>
      <w:r w:rsidR="002752FA">
        <w:t xml:space="preserve">19. satırda </w:t>
      </w:r>
      <w:r w:rsidRPr="00F45177">
        <w:t xml:space="preserve">hassasiyet listesinde </w:t>
      </w:r>
      <w:r w:rsidRPr="002752FA">
        <w:rPr>
          <w:rFonts w:ascii="Courier New" w:hAnsi="Courier New" w:cs="Courier New"/>
          <w:b/>
        </w:rPr>
        <w:t>in_giris</w:t>
      </w:r>
      <w:r w:rsidR="00783588">
        <w:t xml:space="preserve"> giriş portu</w:t>
      </w:r>
      <w:r w:rsidRPr="00F45177">
        <w:t xml:space="preserve"> mevcuttur. Bunun anlamı </w:t>
      </w:r>
      <w:r w:rsidRPr="002752FA">
        <w:rPr>
          <w:rFonts w:ascii="Courier New" w:hAnsi="Courier New" w:cs="Courier New"/>
          <w:b/>
        </w:rPr>
        <w:t>in_giris</w:t>
      </w:r>
      <w:r w:rsidRPr="00F45177">
        <w:t xml:space="preserve"> </w:t>
      </w:r>
      <w:r w:rsidR="009C1F6D">
        <w:t xml:space="preserve">giriş portunda </w:t>
      </w:r>
      <w:r w:rsidRPr="00F45177">
        <w:t xml:space="preserve">meydana gelen değişikliklerde </w:t>
      </w:r>
      <w:r w:rsidRPr="002752FA">
        <w:rPr>
          <w:rFonts w:ascii="Courier New" w:hAnsi="Courier New" w:cs="Courier New"/>
          <w:b/>
        </w:rPr>
        <w:t>process</w:t>
      </w:r>
      <w:r w:rsidRPr="00F45177">
        <w:t xml:space="preserve"> aktif hale gel</w:t>
      </w:r>
      <w:r w:rsidR="008E297E">
        <w:t>e</w:t>
      </w:r>
      <w:r w:rsidRPr="00F45177">
        <w:t xml:space="preserve">cektir ve </w:t>
      </w:r>
      <w:r w:rsidR="00997187">
        <w:t>23. satırda tanımlanan atama işlemi gerçekleşmektedir.</w:t>
      </w:r>
      <w:r w:rsidRPr="00F45177">
        <w:t xml:space="preserve"> Daha sonra </w:t>
      </w:r>
      <w:r w:rsidR="00A55FED">
        <w:t xml:space="preserve">24. </w:t>
      </w:r>
      <w:r w:rsidR="008E297E">
        <w:t>s</w:t>
      </w:r>
      <w:r w:rsidR="00A55FED">
        <w:t xml:space="preserve">atırda tanımlanan </w:t>
      </w:r>
      <w:r w:rsidRPr="00A55FED">
        <w:rPr>
          <w:rFonts w:ascii="Courier New" w:hAnsi="Courier New" w:cs="Courier New"/>
          <w:b/>
        </w:rPr>
        <w:t>n_i</w:t>
      </w:r>
      <w:r w:rsidRPr="00A55FED">
        <w:rPr>
          <w:rFonts w:ascii="Courier New" w:hAnsi="Courier New" w:cs="Courier New"/>
        </w:rPr>
        <w:t xml:space="preserve"> </w:t>
      </w:r>
      <w:r w:rsidRPr="00F45177">
        <w:t xml:space="preserve">değişkeni ile tanımlanmış döngü aktif hale gelecektir. Döngü </w:t>
      </w:r>
      <w:r w:rsidRPr="0010502F">
        <w:rPr>
          <w:rFonts w:ascii="Courier New" w:hAnsi="Courier New" w:cs="Courier New"/>
          <w:b/>
        </w:rPr>
        <w:t>1</w:t>
      </w:r>
      <w:r w:rsidRPr="00F45177">
        <w:t xml:space="preserve">’den </w:t>
      </w:r>
      <w:r w:rsidRPr="0010502F">
        <w:rPr>
          <w:rFonts w:ascii="Courier New" w:hAnsi="Courier New" w:cs="Courier New"/>
          <w:b/>
        </w:rPr>
        <w:t>7</w:t>
      </w:r>
      <w:r w:rsidRPr="00F45177">
        <w:t xml:space="preserve">’e doğru artarken her </w:t>
      </w:r>
      <w:r w:rsidRPr="0010502F">
        <w:rPr>
          <w:rFonts w:ascii="Courier New" w:hAnsi="Courier New" w:cs="Courier New"/>
          <w:b/>
        </w:rPr>
        <w:t>n_i</w:t>
      </w:r>
      <w:r w:rsidRPr="00F45177">
        <w:t xml:space="preserve"> değeri için </w:t>
      </w:r>
      <w:r w:rsidR="00DD1E4E">
        <w:t xml:space="preserve">25. </w:t>
      </w:r>
      <w:r w:rsidR="00680FB5">
        <w:t>S</w:t>
      </w:r>
      <w:r w:rsidR="00DD1E4E">
        <w:t>atırda</w:t>
      </w:r>
      <w:r w:rsidR="00680FB5">
        <w:t xml:space="preserve"> tanımlanan</w:t>
      </w:r>
      <w:r w:rsidR="00DD1E4E">
        <w:t xml:space="preserve"> </w:t>
      </w:r>
      <w:r w:rsidRPr="003A6AFA">
        <w:rPr>
          <w:rFonts w:ascii="Courier New" w:hAnsi="Courier New" w:cs="Courier New"/>
          <w:b/>
        </w:rPr>
        <w:t>in_giris</w:t>
      </w:r>
      <w:r w:rsidRPr="00F45177">
        <w:t xml:space="preserve"> değerinin ilgili biti ile </w:t>
      </w:r>
      <w:r w:rsidRPr="0018722A">
        <w:rPr>
          <w:rFonts w:ascii="Courier New" w:hAnsi="Courier New" w:cs="Courier New"/>
          <w:b/>
        </w:rPr>
        <w:t>r_nand_sonuc</w:t>
      </w:r>
      <w:r w:rsidRPr="00F45177">
        <w:t xml:space="preserve"> sinyali ile </w:t>
      </w:r>
      <w:r w:rsidRPr="00B3031A">
        <w:rPr>
          <w:rFonts w:ascii="Courier New" w:hAnsi="Courier New" w:cs="Courier New"/>
          <w:b/>
        </w:rPr>
        <w:t>VE</w:t>
      </w:r>
      <w:r w:rsidRPr="00F45177">
        <w:t xml:space="preserve"> işlemine tabi tutulmakta ve elde edilen sonucun tersi tekrar </w:t>
      </w:r>
      <w:r w:rsidRPr="00255D29">
        <w:rPr>
          <w:rFonts w:ascii="Courier New" w:hAnsi="Courier New" w:cs="Courier New"/>
          <w:b/>
        </w:rPr>
        <w:t>r_nand_sonuc</w:t>
      </w:r>
      <w:r w:rsidRPr="00F45177">
        <w:t xml:space="preserve"> sinyaline atanmaktadır. Mimari içer</w:t>
      </w:r>
      <w:r w:rsidR="00255D29">
        <w:t>i</w:t>
      </w:r>
      <w:r w:rsidRPr="00F45177">
        <w:t xml:space="preserve">sinde </w:t>
      </w:r>
      <w:r w:rsidR="00255D29">
        <w:t>17</w:t>
      </w:r>
      <w:r w:rsidR="008E297E">
        <w:t>.</w:t>
      </w:r>
      <w:r w:rsidR="00255D29">
        <w:t xml:space="preserve"> satırda </w:t>
      </w:r>
      <w:r w:rsidRPr="00F45177">
        <w:t xml:space="preserve">tanımlanan atama ifadesi ile </w:t>
      </w:r>
      <w:r w:rsidRPr="000F5A03">
        <w:rPr>
          <w:rFonts w:ascii="Courier New" w:hAnsi="Courier New" w:cs="Courier New"/>
          <w:b/>
        </w:rPr>
        <w:t>in_giris</w:t>
      </w:r>
      <w:r w:rsidRPr="00F45177">
        <w:t xml:space="preserve"> giriş</w:t>
      </w:r>
      <w:r w:rsidR="008E297E">
        <w:t xml:space="preserve"> portu değerinde</w:t>
      </w:r>
      <w:r w:rsidRPr="00F45177">
        <w:t xml:space="preserve"> bulunan bitlerinin </w:t>
      </w:r>
      <w:r w:rsidR="00255D29" w:rsidRPr="000F5A03">
        <w:rPr>
          <w:rFonts w:ascii="Courier New" w:hAnsi="Courier New" w:cs="Courier New"/>
          <w:b/>
        </w:rPr>
        <w:t>VE DEĞİL</w:t>
      </w:r>
      <w:r w:rsidR="00255D29">
        <w:t xml:space="preserve"> işlemi sonucunun</w:t>
      </w:r>
      <w:r w:rsidRPr="00F45177">
        <w:t xml:space="preserve"> varlık dışına aktarılma</w:t>
      </w:r>
      <w:r w:rsidR="00255D29">
        <w:t>sı beklenmektedir</w:t>
      </w:r>
      <w:r w:rsidRPr="00F45177">
        <w:t xml:space="preserve">. </w:t>
      </w:r>
    </w:p>
    <w:p w14:paraId="333E065F" w14:textId="77777777" w:rsidR="00105BD0" w:rsidRPr="00F45177" w:rsidRDefault="00105BD0" w:rsidP="00105BD0"/>
    <w:p w14:paraId="03AA2183" w14:textId="77777777" w:rsidR="0070135A" w:rsidRPr="00C30D6F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 w:rsidRPr="00AE134D">
        <w:rPr>
          <w:rFonts w:eastAsia="Times New Roman"/>
          <w:b/>
          <w:color w:val="800000"/>
        </w:rPr>
        <w:t>library</w:t>
      </w:r>
      <w:r w:rsidRPr="00AE134D">
        <w:rPr>
          <w:rFonts w:eastAsia="Times New Roman"/>
          <w:color w:val="800000"/>
        </w:rPr>
        <w:t xml:space="preserve"> </w:t>
      </w:r>
      <w:r w:rsidRPr="00C30D6F">
        <w:rPr>
          <w:rFonts w:eastAsia="Times New Roman"/>
          <w:color w:val="000020"/>
        </w:rPr>
        <w:t>IEEE</w:t>
      </w:r>
      <w:r w:rsidRPr="00C30D6F">
        <w:rPr>
          <w:rFonts w:eastAsia="Times New Roman"/>
          <w:color w:val="406080"/>
        </w:rPr>
        <w:t>;</w:t>
      </w:r>
    </w:p>
    <w:p w14:paraId="30D4640D" w14:textId="77777777" w:rsidR="0070135A" w:rsidRPr="00714374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 w:rsidRPr="00AE134D">
        <w:rPr>
          <w:rFonts w:eastAsia="Times New Roman"/>
          <w:b/>
          <w:color w:val="800000"/>
        </w:rPr>
        <w:t>use</w:t>
      </w:r>
      <w:r w:rsidRPr="00AE134D">
        <w:rPr>
          <w:rFonts w:eastAsia="Times New Roman"/>
          <w:color w:val="800000"/>
        </w:rPr>
        <w:t xml:space="preserve"> </w:t>
      </w:r>
      <w:proofErr w:type="gramStart"/>
      <w:r w:rsidRPr="00C30D6F">
        <w:rPr>
          <w:rFonts w:eastAsia="Times New Roman"/>
          <w:color w:val="000020"/>
        </w:rPr>
        <w:t>IEEE</w:t>
      </w:r>
      <w:r w:rsidRPr="00C30D6F">
        <w:rPr>
          <w:rFonts w:eastAsia="Times New Roman"/>
          <w:color w:val="308080"/>
        </w:rPr>
        <w:t>.</w:t>
      </w:r>
      <w:r w:rsidRPr="00C30D6F">
        <w:rPr>
          <w:rFonts w:eastAsia="Times New Roman"/>
          <w:color w:val="000020"/>
        </w:rPr>
        <w:t>STD</w:t>
      </w:r>
      <w:proofErr w:type="gramEnd"/>
      <w:r w:rsidRPr="00C30D6F">
        <w:rPr>
          <w:rFonts w:eastAsia="Times New Roman"/>
          <w:color w:val="000020"/>
        </w:rPr>
        <w:t>_LOGIC_1164</w:t>
      </w:r>
      <w:r w:rsidRPr="00C30D6F">
        <w:rPr>
          <w:rFonts w:eastAsia="Times New Roman"/>
          <w:color w:val="308080"/>
        </w:rPr>
        <w:t>.</w:t>
      </w:r>
      <w:r w:rsidRPr="00C30D6F">
        <w:rPr>
          <w:rFonts w:eastAsia="Times New Roman"/>
        </w:rPr>
        <w:t>all</w:t>
      </w:r>
      <w:r w:rsidRPr="00C30D6F">
        <w:rPr>
          <w:rFonts w:eastAsia="Times New Roman"/>
          <w:color w:val="406080"/>
        </w:rPr>
        <w:t>;</w:t>
      </w:r>
    </w:p>
    <w:p w14:paraId="70074E27" w14:textId="77777777" w:rsidR="003A27A5" w:rsidRP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</w:p>
    <w:p w14:paraId="5ED1CEFB" w14:textId="0E1818BC" w:rsidR="0070135A" w:rsidRPr="00C30D6F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 w:rsidRPr="00AE134D">
        <w:rPr>
          <w:rFonts w:eastAsia="Times New Roman"/>
          <w:b/>
          <w:color w:val="1F497D" w:themeColor="text2"/>
        </w:rPr>
        <w:t>entity</w:t>
      </w:r>
      <w:r w:rsidRPr="00AE134D">
        <w:rPr>
          <w:rFonts w:eastAsia="Times New Roman"/>
          <w:color w:val="1F497D" w:themeColor="text2"/>
        </w:rPr>
        <w:t xml:space="preserve"> </w:t>
      </w:r>
      <w:r w:rsidRPr="00A20A90">
        <w:rPr>
          <w:rFonts w:eastAsia="Times New Roman"/>
          <w:color w:val="000020"/>
        </w:rPr>
        <w:t>nand_kap</w:t>
      </w:r>
      <w:r>
        <w:rPr>
          <w:rFonts w:eastAsia="Times New Roman"/>
          <w:color w:val="000020"/>
        </w:rPr>
        <w:t>i</w:t>
      </w:r>
      <w:r w:rsidR="00B57EA3">
        <w:rPr>
          <w:rFonts w:eastAsia="Times New Roman"/>
          <w:color w:val="000020"/>
        </w:rPr>
        <w:t>_signal</w:t>
      </w:r>
      <w:r w:rsidRPr="00C30D6F">
        <w:rPr>
          <w:rFonts w:eastAsia="Times New Roman"/>
          <w:color w:val="000020"/>
        </w:rPr>
        <w:t xml:space="preserve"> </w:t>
      </w:r>
      <w:r w:rsidRPr="00AE134D">
        <w:rPr>
          <w:rFonts w:eastAsia="Times New Roman"/>
          <w:b/>
          <w:color w:val="1F497D" w:themeColor="text2"/>
        </w:rPr>
        <w:t>is</w:t>
      </w:r>
    </w:p>
    <w:p w14:paraId="604553AC" w14:textId="473E3036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</w:rPr>
        <w:t xml:space="preserve">  </w:t>
      </w:r>
      <w:r w:rsidR="0070135A" w:rsidRPr="00AE134D">
        <w:rPr>
          <w:rFonts w:eastAsia="Times New Roman"/>
          <w:b/>
          <w:color w:val="1F497D" w:themeColor="text2"/>
        </w:rPr>
        <w:t>port</w:t>
      </w:r>
      <w:proofErr w:type="gramStart"/>
      <w:r w:rsidR="0070135A" w:rsidRPr="00C30D6F">
        <w:rPr>
          <w:rFonts w:eastAsia="Times New Roman"/>
          <w:color w:val="308080"/>
        </w:rPr>
        <w:t>(</w:t>
      </w:r>
      <w:proofErr w:type="gramEnd"/>
    </w:p>
    <w:p w14:paraId="275FEFB0" w14:textId="41F53906" w:rsidR="00564358" w:rsidRDefault="003A27A5" w:rsidP="00564358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0135A" w:rsidRPr="003A27A5">
        <w:rPr>
          <w:rFonts w:eastAsia="Times New Roman"/>
          <w:color w:val="000020"/>
        </w:rPr>
        <w:t>in_</w:t>
      </w:r>
      <w:proofErr w:type="gramStart"/>
      <w:r w:rsidR="0070135A" w:rsidRPr="003A27A5">
        <w:rPr>
          <w:rFonts w:eastAsia="Times New Roman"/>
          <w:color w:val="000020"/>
        </w:rPr>
        <w:t xml:space="preserve">giris : </w:t>
      </w:r>
      <w:r w:rsidR="0070135A" w:rsidRPr="00AE134D">
        <w:rPr>
          <w:rFonts w:eastAsia="Times New Roman"/>
          <w:b/>
          <w:color w:val="1F497D" w:themeColor="text2"/>
        </w:rPr>
        <w:t>in</w:t>
      </w:r>
      <w:proofErr w:type="gramEnd"/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643B70">
        <w:rPr>
          <w:rFonts w:eastAsia="Times New Roman"/>
          <w:color w:val="4F81BD" w:themeColor="accent1"/>
        </w:rPr>
        <w:t>std_logic_vector</w:t>
      </w:r>
      <w:r w:rsidR="0070135A" w:rsidRPr="003A27A5">
        <w:rPr>
          <w:rFonts w:eastAsia="Times New Roman"/>
          <w:color w:val="000020"/>
        </w:rPr>
        <w:t>(</w:t>
      </w:r>
      <w:r w:rsidR="0070135A" w:rsidRPr="00F75587">
        <w:rPr>
          <w:rFonts w:eastAsia="Times New Roman"/>
          <w:b/>
          <w:color w:val="F79646" w:themeColor="accent6"/>
        </w:rPr>
        <w:t xml:space="preserve">7 </w:t>
      </w:r>
      <w:r w:rsidR="0070135A" w:rsidRPr="00643B70">
        <w:rPr>
          <w:rFonts w:eastAsia="Times New Roman"/>
          <w:color w:val="4F81BD" w:themeColor="accent1"/>
        </w:rPr>
        <w:t xml:space="preserve">downto </w:t>
      </w:r>
      <w:r w:rsidR="0070135A" w:rsidRPr="00F75587">
        <w:rPr>
          <w:rFonts w:eastAsia="Times New Roman"/>
          <w:b/>
          <w:color w:val="F79646" w:themeColor="accent6"/>
        </w:rPr>
        <w:t>0</w:t>
      </w:r>
      <w:r w:rsidR="0070135A" w:rsidRPr="003A27A5">
        <w:rPr>
          <w:rFonts w:eastAsia="Times New Roman"/>
          <w:color w:val="000020"/>
        </w:rPr>
        <w:t>);</w:t>
      </w:r>
    </w:p>
    <w:p w14:paraId="769D2449" w14:textId="0C6B9F99" w:rsidR="0070135A" w:rsidRPr="00564358" w:rsidRDefault="00564358" w:rsidP="00564358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0135A" w:rsidRPr="00564358">
        <w:rPr>
          <w:rFonts w:eastAsia="Times New Roman"/>
          <w:color w:val="000020"/>
        </w:rPr>
        <w:t>out_</w:t>
      </w:r>
      <w:proofErr w:type="gramStart"/>
      <w:r w:rsidR="0070135A" w:rsidRPr="00564358">
        <w:rPr>
          <w:rFonts w:eastAsia="Times New Roman"/>
          <w:color w:val="000020"/>
        </w:rPr>
        <w:t xml:space="preserve">cikis : </w:t>
      </w:r>
      <w:r w:rsidR="0070135A" w:rsidRPr="00AE134D">
        <w:rPr>
          <w:rFonts w:eastAsia="Times New Roman"/>
          <w:b/>
          <w:color w:val="1F497D" w:themeColor="text2"/>
        </w:rPr>
        <w:t>out</w:t>
      </w:r>
      <w:proofErr w:type="gramEnd"/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643B70">
        <w:rPr>
          <w:rFonts w:eastAsia="Times New Roman"/>
          <w:color w:val="4F81BD" w:themeColor="accent1"/>
        </w:rPr>
        <w:t>std_logic</w:t>
      </w:r>
      <w:r w:rsidR="0070135A" w:rsidRPr="00564358">
        <w:rPr>
          <w:rFonts w:eastAsia="Times New Roman"/>
          <w:color w:val="000020"/>
        </w:rPr>
        <w:t xml:space="preserve">     </w:t>
      </w:r>
    </w:p>
    <w:p w14:paraId="058600FB" w14:textId="18C06E7E" w:rsidR="0070135A" w:rsidRPr="00C30D6F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308080"/>
        </w:rPr>
        <w:t xml:space="preserve">  </w:t>
      </w:r>
      <w:r w:rsidR="0070135A" w:rsidRPr="00C30D6F">
        <w:rPr>
          <w:rFonts w:eastAsia="Times New Roman"/>
          <w:color w:val="308080"/>
        </w:rPr>
        <w:t>)</w:t>
      </w:r>
      <w:r w:rsidR="0070135A" w:rsidRPr="00C30D6F">
        <w:rPr>
          <w:rFonts w:eastAsia="Times New Roman"/>
          <w:color w:val="406080"/>
        </w:rPr>
        <w:t>;</w:t>
      </w:r>
    </w:p>
    <w:p w14:paraId="00E0456D" w14:textId="4B67681F" w:rsidR="0070135A" w:rsidRPr="00B34358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 w:rsidRPr="00AE134D">
        <w:rPr>
          <w:rFonts w:eastAsia="Times New Roman"/>
          <w:b/>
          <w:color w:val="1F497D" w:themeColor="text2"/>
        </w:rPr>
        <w:t>end</w:t>
      </w:r>
      <w:r w:rsidRPr="00AE134D">
        <w:rPr>
          <w:rFonts w:eastAsia="Times New Roman"/>
          <w:color w:val="1F497D" w:themeColor="text2"/>
        </w:rPr>
        <w:t xml:space="preserve"> </w:t>
      </w:r>
      <w:r w:rsidRPr="00A20A90">
        <w:rPr>
          <w:rFonts w:eastAsia="Times New Roman"/>
          <w:color w:val="000020"/>
        </w:rPr>
        <w:t>nand_kap</w:t>
      </w:r>
      <w:r>
        <w:rPr>
          <w:rFonts w:eastAsia="Times New Roman"/>
          <w:color w:val="000020"/>
        </w:rPr>
        <w:t>i</w:t>
      </w:r>
      <w:r w:rsidR="00B57EA3">
        <w:rPr>
          <w:rFonts w:eastAsia="Times New Roman"/>
          <w:color w:val="000020"/>
        </w:rPr>
        <w:t>_signal</w:t>
      </w:r>
      <w:r w:rsidRPr="00C30D6F">
        <w:rPr>
          <w:rFonts w:eastAsia="Times New Roman"/>
          <w:color w:val="406080"/>
        </w:rPr>
        <w:t>;</w:t>
      </w:r>
    </w:p>
    <w:p w14:paraId="053B47B5" w14:textId="77777777" w:rsidR="003A27A5" w:rsidRP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</w:p>
    <w:p w14:paraId="7F559AF7" w14:textId="59124274" w:rsidR="0070135A" w:rsidRPr="00233348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 w:rsidRPr="00AE134D">
        <w:rPr>
          <w:rFonts w:eastAsia="Times New Roman"/>
          <w:b/>
          <w:color w:val="1F497D" w:themeColor="text2"/>
        </w:rPr>
        <w:t>architecture</w:t>
      </w:r>
      <w:r w:rsidRPr="00AE134D">
        <w:rPr>
          <w:rFonts w:eastAsia="Times New Roman"/>
          <w:color w:val="1F497D" w:themeColor="text2"/>
        </w:rPr>
        <w:t xml:space="preserve"> </w:t>
      </w:r>
      <w:r w:rsidRPr="00C30D6F">
        <w:rPr>
          <w:rFonts w:eastAsia="Times New Roman"/>
          <w:color w:val="000020"/>
        </w:rPr>
        <w:t xml:space="preserve">Behavioral </w:t>
      </w:r>
      <w:r w:rsidRPr="00AE134D">
        <w:rPr>
          <w:rFonts w:eastAsia="Times New Roman"/>
          <w:b/>
          <w:color w:val="1F497D" w:themeColor="text2"/>
        </w:rPr>
        <w:t>of</w:t>
      </w:r>
      <w:r w:rsidRPr="00AE134D">
        <w:rPr>
          <w:rFonts w:eastAsia="Times New Roman"/>
          <w:color w:val="1F497D" w:themeColor="text2"/>
        </w:rPr>
        <w:t xml:space="preserve"> </w:t>
      </w:r>
      <w:r w:rsidRPr="00A20A90">
        <w:rPr>
          <w:rFonts w:eastAsia="Times New Roman"/>
          <w:color w:val="000020"/>
        </w:rPr>
        <w:t>nand_kap</w:t>
      </w:r>
      <w:r>
        <w:rPr>
          <w:rFonts w:eastAsia="Times New Roman"/>
          <w:color w:val="000020"/>
        </w:rPr>
        <w:t>i</w:t>
      </w:r>
      <w:r w:rsidR="00B57EA3">
        <w:rPr>
          <w:rFonts w:eastAsia="Times New Roman"/>
          <w:color w:val="000020"/>
        </w:rPr>
        <w:t>_signal</w:t>
      </w:r>
      <w:r w:rsidRPr="00677EF4">
        <w:rPr>
          <w:rFonts w:eastAsia="Times New Roman"/>
          <w:color w:val="000020"/>
        </w:rPr>
        <w:t xml:space="preserve"> </w:t>
      </w:r>
      <w:r w:rsidRPr="00AE134D">
        <w:rPr>
          <w:rFonts w:eastAsia="Times New Roman"/>
          <w:b/>
          <w:color w:val="1F497D" w:themeColor="text2"/>
        </w:rPr>
        <w:t>is</w:t>
      </w:r>
    </w:p>
    <w:p w14:paraId="4E3AA9C5" w14:textId="77777777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</w:p>
    <w:p w14:paraId="7903C29B" w14:textId="3910BB61" w:rsidR="0070135A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0135A" w:rsidRPr="00AE134D">
        <w:rPr>
          <w:rFonts w:eastAsia="Times New Roman"/>
          <w:b/>
          <w:color w:val="1F497D" w:themeColor="text2"/>
        </w:rPr>
        <w:t>signal</w:t>
      </w:r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54659E">
        <w:rPr>
          <w:rFonts w:eastAsia="Times New Roman"/>
          <w:color w:val="000020"/>
        </w:rPr>
        <w:t>r_nand_</w:t>
      </w:r>
      <w:proofErr w:type="gramStart"/>
      <w:r w:rsidR="0070135A" w:rsidRPr="0054659E">
        <w:rPr>
          <w:rFonts w:eastAsia="Times New Roman"/>
          <w:color w:val="000020"/>
        </w:rPr>
        <w:t xml:space="preserve">sonuc : </w:t>
      </w:r>
      <w:r w:rsidR="0070135A" w:rsidRPr="00643B70">
        <w:rPr>
          <w:rFonts w:eastAsia="Times New Roman"/>
          <w:color w:val="4F81BD" w:themeColor="accent1"/>
        </w:rPr>
        <w:t>std</w:t>
      </w:r>
      <w:proofErr w:type="gramEnd"/>
      <w:r w:rsidR="0070135A" w:rsidRPr="00643B70">
        <w:rPr>
          <w:rFonts w:eastAsia="Times New Roman"/>
          <w:color w:val="4F81BD" w:themeColor="accent1"/>
        </w:rPr>
        <w:t xml:space="preserve">_logic </w:t>
      </w:r>
      <w:r w:rsidR="0070135A" w:rsidRPr="0054659E">
        <w:rPr>
          <w:rFonts w:eastAsia="Times New Roman"/>
          <w:color w:val="000020"/>
        </w:rPr>
        <w:t>:= '0';</w:t>
      </w:r>
    </w:p>
    <w:p w14:paraId="140D0B5D" w14:textId="77777777" w:rsidR="003A27A5" w:rsidRP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</w:p>
    <w:p w14:paraId="5FCAFAA5" w14:textId="77777777" w:rsidR="0070135A" w:rsidRPr="00F75587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b/>
          <w:color w:val="1F497D" w:themeColor="text2"/>
        </w:rPr>
      </w:pPr>
      <w:r w:rsidRPr="00F75587">
        <w:rPr>
          <w:rFonts w:eastAsia="Times New Roman"/>
          <w:b/>
          <w:color w:val="1F497D" w:themeColor="text2"/>
        </w:rPr>
        <w:t>begin</w:t>
      </w:r>
    </w:p>
    <w:p w14:paraId="5379A9FA" w14:textId="77777777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</w:t>
      </w:r>
    </w:p>
    <w:p w14:paraId="22CA18DF" w14:textId="2F6B5785" w:rsidR="0070135A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0135A" w:rsidRPr="007F766B">
        <w:rPr>
          <w:rFonts w:eastAsia="Times New Roman"/>
          <w:color w:val="000020"/>
        </w:rPr>
        <w:t>out_cikis &lt;= r_nand_sonuc;</w:t>
      </w:r>
    </w:p>
    <w:p w14:paraId="333F03CB" w14:textId="359E392E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</w:p>
    <w:p w14:paraId="452B6C5C" w14:textId="4F5BDF32" w:rsidR="0070135A" w:rsidRPr="00FA3D28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0135A" w:rsidRPr="00AE134D">
        <w:rPr>
          <w:rFonts w:eastAsia="Times New Roman"/>
          <w:b/>
          <w:color w:val="1F497D" w:themeColor="text2"/>
        </w:rPr>
        <w:t>process</w:t>
      </w:r>
      <w:r w:rsidR="0070135A" w:rsidRPr="00FA3D28">
        <w:rPr>
          <w:rFonts w:eastAsia="Times New Roman"/>
          <w:color w:val="000020"/>
        </w:rPr>
        <w:t>(in_giris)</w:t>
      </w:r>
    </w:p>
    <w:p w14:paraId="59260662" w14:textId="0ECBC387" w:rsidR="0070135A" w:rsidRPr="00FA3D28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0135A" w:rsidRPr="00AE134D">
        <w:rPr>
          <w:rFonts w:eastAsia="Times New Roman"/>
          <w:b/>
          <w:color w:val="1F497D" w:themeColor="text2"/>
        </w:rPr>
        <w:t>variable</w:t>
      </w:r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FA3D28">
        <w:rPr>
          <w:rFonts w:eastAsia="Times New Roman"/>
          <w:color w:val="000020"/>
        </w:rPr>
        <w:t>v_nand_</w:t>
      </w:r>
      <w:proofErr w:type="gramStart"/>
      <w:r w:rsidR="0070135A" w:rsidRPr="00FA3D28">
        <w:rPr>
          <w:rFonts w:eastAsia="Times New Roman"/>
          <w:color w:val="000020"/>
        </w:rPr>
        <w:t xml:space="preserve">sonuc : </w:t>
      </w:r>
      <w:r w:rsidR="0070135A" w:rsidRPr="00643B70">
        <w:rPr>
          <w:rFonts w:eastAsia="Times New Roman"/>
          <w:color w:val="4F81BD" w:themeColor="accent1"/>
        </w:rPr>
        <w:t>std</w:t>
      </w:r>
      <w:proofErr w:type="gramEnd"/>
      <w:r w:rsidR="0070135A" w:rsidRPr="00643B70">
        <w:rPr>
          <w:rFonts w:eastAsia="Times New Roman"/>
          <w:color w:val="4F81BD" w:themeColor="accent1"/>
        </w:rPr>
        <w:t xml:space="preserve">_logic </w:t>
      </w:r>
      <w:r w:rsidR="0070135A" w:rsidRPr="00FA3D28">
        <w:rPr>
          <w:rFonts w:eastAsia="Times New Roman"/>
          <w:color w:val="000020"/>
        </w:rPr>
        <w:t>:= '0';</w:t>
      </w:r>
    </w:p>
    <w:p w14:paraId="49E549EB" w14:textId="77777777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</w:p>
    <w:p w14:paraId="35821B5D" w14:textId="66805868" w:rsidR="003A27A5" w:rsidRPr="00AE134D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b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0135A" w:rsidRPr="00AE134D">
        <w:rPr>
          <w:rFonts w:eastAsia="Times New Roman"/>
          <w:b/>
          <w:color w:val="1F497D" w:themeColor="text2"/>
        </w:rPr>
        <w:t>begin</w:t>
      </w:r>
    </w:p>
    <w:p w14:paraId="437983B8" w14:textId="7F48B345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proofErr w:type="gramStart"/>
      <w:r w:rsidR="0070135A" w:rsidRPr="003A27A5">
        <w:rPr>
          <w:rFonts w:eastAsia="Times New Roman"/>
          <w:color w:val="000020"/>
        </w:rPr>
        <w:t>r</w:t>
      </w:r>
      <w:proofErr w:type="gramEnd"/>
      <w:r w:rsidR="0070135A" w:rsidRPr="003A27A5">
        <w:rPr>
          <w:rFonts w:eastAsia="Times New Roman"/>
          <w:color w:val="000020"/>
        </w:rPr>
        <w:t>_nand_sonuc &lt;= in_giris(0);</w:t>
      </w:r>
    </w:p>
    <w:p w14:paraId="0D533F08" w14:textId="14BC37B0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</w:t>
      </w:r>
      <w:r w:rsidR="0070135A" w:rsidRPr="00AE134D">
        <w:rPr>
          <w:rFonts w:eastAsia="Times New Roman"/>
          <w:b/>
          <w:color w:val="1F497D" w:themeColor="text2"/>
        </w:rPr>
        <w:t>for</w:t>
      </w:r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3A27A5">
        <w:rPr>
          <w:rFonts w:eastAsia="Times New Roman"/>
          <w:color w:val="000020"/>
        </w:rPr>
        <w:t xml:space="preserve">n_i </w:t>
      </w:r>
      <w:r w:rsidR="0070135A" w:rsidRPr="00AE134D">
        <w:rPr>
          <w:rFonts w:eastAsia="Times New Roman"/>
          <w:b/>
          <w:color w:val="1F497D" w:themeColor="text2"/>
        </w:rPr>
        <w:t>in</w:t>
      </w:r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F75587">
        <w:rPr>
          <w:rFonts w:eastAsia="Times New Roman"/>
          <w:b/>
          <w:color w:val="F79646" w:themeColor="accent6"/>
        </w:rPr>
        <w:t>1</w:t>
      </w:r>
      <w:r w:rsidR="0070135A" w:rsidRPr="003A27A5">
        <w:rPr>
          <w:rFonts w:eastAsia="Times New Roman"/>
          <w:color w:val="000020"/>
        </w:rPr>
        <w:t xml:space="preserve"> </w:t>
      </w:r>
      <w:r w:rsidR="0070135A" w:rsidRPr="00643B70">
        <w:rPr>
          <w:rFonts w:eastAsia="Times New Roman"/>
          <w:color w:val="4F81BD" w:themeColor="accent1"/>
        </w:rPr>
        <w:t xml:space="preserve">to </w:t>
      </w:r>
      <w:r w:rsidR="0070135A" w:rsidRPr="00F75587">
        <w:rPr>
          <w:rFonts w:eastAsia="Times New Roman"/>
          <w:b/>
          <w:color w:val="F79646" w:themeColor="accent6"/>
        </w:rPr>
        <w:t>7</w:t>
      </w:r>
      <w:r w:rsidR="0070135A" w:rsidRPr="003A27A5">
        <w:rPr>
          <w:rFonts w:eastAsia="Times New Roman"/>
          <w:color w:val="000020"/>
        </w:rPr>
        <w:t xml:space="preserve"> </w:t>
      </w:r>
      <w:r w:rsidR="0070135A" w:rsidRPr="00AE134D">
        <w:rPr>
          <w:rFonts w:eastAsia="Times New Roman"/>
          <w:b/>
          <w:color w:val="1F497D" w:themeColor="text2"/>
        </w:rPr>
        <w:t>loop</w:t>
      </w:r>
    </w:p>
    <w:p w14:paraId="648775BA" w14:textId="05357335" w:rsid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    </w:t>
      </w:r>
      <w:proofErr w:type="gramStart"/>
      <w:r w:rsidR="0070135A" w:rsidRPr="003A27A5">
        <w:rPr>
          <w:rFonts w:eastAsia="Times New Roman"/>
          <w:color w:val="000020"/>
        </w:rPr>
        <w:t>r</w:t>
      </w:r>
      <w:proofErr w:type="gramEnd"/>
      <w:r w:rsidR="0070135A" w:rsidRPr="003A27A5">
        <w:rPr>
          <w:rFonts w:eastAsia="Times New Roman"/>
          <w:color w:val="000020"/>
        </w:rPr>
        <w:t>_nand_sonuc &lt;= not(r_nand_sonuc and in_giris(n_i));</w:t>
      </w:r>
    </w:p>
    <w:p w14:paraId="5693994B" w14:textId="4E99C05A" w:rsidR="0070135A" w:rsidRPr="003A27A5" w:rsidRDefault="003A27A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8D5955">
        <w:rPr>
          <w:rFonts w:eastAsia="Times New Roman"/>
          <w:color w:val="000020"/>
        </w:rPr>
        <w:t xml:space="preserve">  </w:t>
      </w:r>
      <w:r w:rsidR="0070135A" w:rsidRPr="00AE134D">
        <w:rPr>
          <w:rFonts w:eastAsia="Times New Roman"/>
          <w:b/>
          <w:color w:val="1F497D" w:themeColor="text2"/>
        </w:rPr>
        <w:t>end</w:t>
      </w:r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AE134D">
        <w:rPr>
          <w:rFonts w:eastAsia="Times New Roman"/>
          <w:b/>
          <w:color w:val="1F497D" w:themeColor="text2"/>
        </w:rPr>
        <w:t>loop</w:t>
      </w:r>
      <w:r w:rsidR="0070135A" w:rsidRPr="003A27A5">
        <w:rPr>
          <w:rFonts w:eastAsia="Times New Roman"/>
          <w:color w:val="000020"/>
        </w:rPr>
        <w:t xml:space="preserve">; </w:t>
      </w:r>
    </w:p>
    <w:p w14:paraId="338FDE87" w14:textId="77777777" w:rsidR="009B4A9A" w:rsidRDefault="009B4A9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</w:p>
    <w:p w14:paraId="1E0185F4" w14:textId="2CC17989" w:rsidR="0070135A" w:rsidRDefault="008D5955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>
        <w:rPr>
          <w:rFonts w:eastAsia="Times New Roman"/>
          <w:color w:val="000020"/>
        </w:rPr>
        <w:t xml:space="preserve">  </w:t>
      </w:r>
      <w:r w:rsidR="0070135A" w:rsidRPr="00AE134D">
        <w:rPr>
          <w:rFonts w:eastAsia="Times New Roman"/>
          <w:b/>
          <w:color w:val="1F497D" w:themeColor="text2"/>
        </w:rPr>
        <w:t>end</w:t>
      </w:r>
      <w:r w:rsidR="0070135A" w:rsidRPr="00AE134D">
        <w:rPr>
          <w:rFonts w:eastAsia="Times New Roman"/>
          <w:color w:val="1F497D" w:themeColor="text2"/>
        </w:rPr>
        <w:t xml:space="preserve"> </w:t>
      </w:r>
      <w:r w:rsidR="0070135A" w:rsidRPr="00AE134D">
        <w:rPr>
          <w:rFonts w:eastAsia="Times New Roman"/>
          <w:b/>
          <w:color w:val="1F497D" w:themeColor="text2"/>
        </w:rPr>
        <w:t>process</w:t>
      </w:r>
      <w:r w:rsidR="00076F7E">
        <w:rPr>
          <w:rFonts w:eastAsia="Times New Roman"/>
          <w:b/>
          <w:color w:val="1F497D" w:themeColor="text2"/>
        </w:rPr>
        <w:t>;</w:t>
      </w:r>
    </w:p>
    <w:p w14:paraId="3690E4A3" w14:textId="77777777" w:rsidR="0070135A" w:rsidRPr="00FE2685" w:rsidRDefault="0070135A" w:rsidP="003A27A5">
      <w:pPr>
        <w:pStyle w:val="KOD"/>
        <w:numPr>
          <w:ilvl w:val="0"/>
          <w:numId w:val="15"/>
        </w:numPr>
        <w:ind w:left="680" w:hanging="340"/>
        <w:rPr>
          <w:rFonts w:eastAsia="Times New Roman"/>
          <w:color w:val="000020"/>
        </w:rPr>
      </w:pPr>
      <w:r w:rsidRPr="00AE134D">
        <w:rPr>
          <w:rFonts w:eastAsia="Times New Roman"/>
          <w:b/>
          <w:color w:val="1F497D" w:themeColor="text2"/>
        </w:rPr>
        <w:t>end</w:t>
      </w:r>
      <w:r w:rsidRPr="00AE134D">
        <w:rPr>
          <w:rFonts w:eastAsia="Times New Roman"/>
          <w:color w:val="1F497D" w:themeColor="text2"/>
        </w:rPr>
        <w:t xml:space="preserve"> </w:t>
      </w:r>
      <w:r w:rsidRPr="00C30D6F">
        <w:rPr>
          <w:rFonts w:eastAsia="Times New Roman"/>
          <w:color w:val="000020"/>
        </w:rPr>
        <w:t>Behavioral</w:t>
      </w:r>
      <w:r w:rsidRPr="00C30D6F">
        <w:rPr>
          <w:rFonts w:eastAsia="Times New Roman"/>
          <w:color w:val="406080"/>
        </w:rPr>
        <w:t>;</w:t>
      </w:r>
    </w:p>
    <w:p w14:paraId="3707DE01" w14:textId="77777777" w:rsidR="0070135A" w:rsidRDefault="0070135A" w:rsidP="006A0F81"/>
    <w:p w14:paraId="21B758AB" w14:textId="4DDA3E82" w:rsidR="001D197C" w:rsidRDefault="000F5A03" w:rsidP="00CA03B7">
      <w:pPr>
        <w:ind w:firstLine="0"/>
      </w:pPr>
      <w:r w:rsidRPr="006A0F81">
        <w:rPr>
          <w:rFonts w:ascii="Courier New" w:hAnsi="Courier New" w:cs="Courier New"/>
          <w:b/>
        </w:rPr>
        <w:t>process</w:t>
      </w:r>
      <w:r w:rsidRPr="006A0F81">
        <w:t xml:space="preserve">’in aktif olması ile birlikte </w:t>
      </w:r>
      <w:r w:rsidRPr="006B74E3">
        <w:rPr>
          <w:rFonts w:ascii="Courier New" w:hAnsi="Courier New" w:cs="Courier New"/>
          <w:b/>
        </w:rPr>
        <w:t>signal</w:t>
      </w:r>
      <w:r w:rsidRPr="006A0F81">
        <w:t xml:space="preserve"> veri nesnesinin değerini </w:t>
      </w:r>
      <w:r w:rsidRPr="006B74E3">
        <w:rPr>
          <w:rFonts w:ascii="Courier New" w:hAnsi="Courier New" w:cs="Courier New"/>
          <w:b/>
        </w:rPr>
        <w:t>process</w:t>
      </w:r>
      <w:r w:rsidRPr="006A0F81">
        <w:t xml:space="preserve">’in bitimi ile almasından dolayı </w:t>
      </w:r>
      <w:r w:rsidRPr="006B74E3">
        <w:rPr>
          <w:rFonts w:ascii="Courier New" w:hAnsi="Courier New" w:cs="Courier New"/>
          <w:b/>
        </w:rPr>
        <w:t>r_nand_sonuc</w:t>
      </w:r>
      <w:r w:rsidRPr="006A0F81">
        <w:t xml:space="preserve"> sinyalinin yeni değeri </w:t>
      </w:r>
      <w:r w:rsidRPr="006B74E3">
        <w:rPr>
          <w:rFonts w:ascii="Courier New" w:hAnsi="Courier New" w:cs="Courier New"/>
          <w:b/>
        </w:rPr>
        <w:t xml:space="preserve">r_nand_sonuc &lt;= not(r_nand_sonuc and </w:t>
      </w:r>
      <w:r w:rsidRPr="006B74E3">
        <w:rPr>
          <w:rFonts w:ascii="Courier New" w:hAnsi="Courier New" w:cs="Courier New"/>
          <w:b/>
        </w:rPr>
        <w:lastRenderedPageBreak/>
        <w:t>in_giris(7))</w:t>
      </w:r>
      <w:r w:rsidRPr="006A0F81">
        <w:t xml:space="preserve"> söz dizimi ifadesi ile </w:t>
      </w:r>
      <w:r w:rsidR="006A0F81">
        <w:t>elde edilmektedir</w:t>
      </w:r>
      <w:r w:rsidRPr="006A0F81">
        <w:t>.</w:t>
      </w:r>
      <w:r w:rsidR="001D197C">
        <w:t xml:space="preserve"> </w:t>
      </w:r>
      <w:proofErr w:type="gramStart"/>
      <w:r w:rsidR="001D197C" w:rsidRPr="003B2F93">
        <w:rPr>
          <w:rFonts w:ascii="Courier New" w:hAnsi="Courier New" w:cs="Courier New"/>
          <w:b/>
        </w:rPr>
        <w:t>in</w:t>
      </w:r>
      <w:proofErr w:type="gramEnd"/>
      <w:r w:rsidR="001D197C" w:rsidRPr="003B2F93">
        <w:rPr>
          <w:rFonts w:ascii="Courier New" w:hAnsi="Courier New" w:cs="Courier New"/>
          <w:b/>
        </w:rPr>
        <w:t xml:space="preserve">_giris(7) </w:t>
      </w:r>
      <w:r w:rsidR="001D197C">
        <w:t xml:space="preserve">bit değeri </w:t>
      </w:r>
      <w:r w:rsidR="001D197C">
        <w:fldChar w:fldCharType="begin"/>
      </w:r>
      <w:r w:rsidR="001D197C">
        <w:instrText xml:space="preserve"> REF _Ref400914325 \h </w:instrText>
      </w:r>
      <w:r w:rsidR="001D197C"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 w:rsidR="001D197C">
        <w:fldChar w:fldCharType="end"/>
      </w:r>
      <w:r w:rsidR="001D197C">
        <w:t>’da kırmızı renk ile gösterilmiştir.</w:t>
      </w:r>
    </w:p>
    <w:p w14:paraId="5484D9BF" w14:textId="192E3E2F" w:rsidR="00CA03B7" w:rsidRDefault="00C162B6" w:rsidP="00CA03B7">
      <w:pPr>
        <w:ind w:firstLine="0"/>
      </w:pPr>
      <w:r>
        <w:fldChar w:fldCharType="begin"/>
      </w:r>
      <w:r>
        <w:instrText xml:space="preserve"> REF _Ref400914325 \h </w:instrText>
      </w:r>
      <w:r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>
        <w:fldChar w:fldCharType="end"/>
      </w:r>
      <w:r>
        <w:t xml:space="preserve">’da </w:t>
      </w:r>
      <w:r w:rsidR="00945611">
        <w:rPr>
          <w:rFonts w:ascii="Courier New" w:hAnsi="Courier New" w:cs="Courier New"/>
          <w:b/>
        </w:rPr>
        <w:t>nand_kapi_signal</w:t>
      </w:r>
      <w:r w:rsidR="00CA03B7" w:rsidRPr="00A50AE9">
        <w:rPr>
          <w:rFonts w:ascii="Courier New" w:hAnsi="Courier New" w:cs="Courier New"/>
          <w:b/>
        </w:rPr>
        <w:t xml:space="preserve"> </w:t>
      </w:r>
      <w:r w:rsidR="00CA03B7">
        <w:t>varlığına ait örnek girişlerin ürettiği</w:t>
      </w:r>
      <w:r w:rsidR="00CA03B7" w:rsidRPr="00F45177">
        <w:t xml:space="preserve"> sonuçlar</w:t>
      </w:r>
      <w:r w:rsidR="00012850">
        <w:t xml:space="preserve"> gösterilmiştir. </w:t>
      </w:r>
      <w:r w:rsidR="00F72D3F">
        <w:fldChar w:fldCharType="begin"/>
      </w:r>
      <w:r w:rsidR="00F72D3F">
        <w:instrText xml:space="preserve"> REF _Ref400914793 \h </w:instrText>
      </w:r>
      <w:r w:rsidR="00F72D3F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7</w:t>
      </w:r>
      <w:r w:rsidR="00F72D3F">
        <w:fldChar w:fldCharType="end"/>
      </w:r>
      <w:r w:rsidR="00CA03B7">
        <w:t>’de</w:t>
      </w:r>
      <w:r w:rsidR="00CA03B7" w:rsidRPr="00F45177">
        <w:t xml:space="preserve"> benzetim çıktısı verilmiştir.</w:t>
      </w:r>
      <w:r w:rsidR="002B2B47">
        <w:t xml:space="preserve"> </w:t>
      </w:r>
      <w:r w:rsidR="00A84679">
        <w:fldChar w:fldCharType="begin"/>
      </w:r>
      <w:r w:rsidR="00A84679">
        <w:instrText xml:space="preserve"> REF _Ref400914325 \h </w:instrText>
      </w:r>
      <w:r w:rsidR="00A84679">
        <w:fldChar w:fldCharType="separate"/>
      </w:r>
      <w:r w:rsidR="00A84679">
        <w:t xml:space="preserve">Tablo </w:t>
      </w:r>
      <w:r w:rsidR="00A84679">
        <w:rPr>
          <w:noProof/>
        </w:rPr>
        <w:t>8</w:t>
      </w:r>
      <w:r w:rsidR="00A84679">
        <w:noBreakHyphen/>
      </w:r>
      <w:r w:rsidR="00A84679">
        <w:rPr>
          <w:noProof/>
        </w:rPr>
        <w:t>6</w:t>
      </w:r>
      <w:r w:rsidR="00A84679">
        <w:fldChar w:fldCharType="end"/>
      </w:r>
      <w:r w:rsidR="00A84679">
        <w:t>’da verilen sonuçlarda</w:t>
      </w:r>
      <w:r w:rsidR="002B2B47">
        <w:t>:</w:t>
      </w:r>
    </w:p>
    <w:p w14:paraId="036D58D6" w14:textId="45EF1891" w:rsidR="006E647F" w:rsidRPr="00184441" w:rsidRDefault="006E647F" w:rsidP="00184441">
      <w:pPr>
        <w:ind w:firstLine="340"/>
        <w:rPr>
          <w:rFonts w:cs="Times New Roman"/>
        </w:rPr>
      </w:pPr>
      <w:r>
        <w:t xml:space="preserve">1. adımda </w:t>
      </w:r>
      <w:r w:rsidRPr="00184441">
        <w:rPr>
          <w:rFonts w:ascii="Courier New" w:hAnsi="Courier New" w:cs="Courier New"/>
          <w:b/>
        </w:rPr>
        <w:t>signal</w:t>
      </w:r>
      <w:r>
        <w:t xml:space="preserve"> veri nesnesinin değerini </w:t>
      </w:r>
      <w:r w:rsidRPr="00184441">
        <w:rPr>
          <w:rFonts w:ascii="Courier New" w:hAnsi="Courier New" w:cs="Courier New"/>
          <w:b/>
        </w:rPr>
        <w:t>process</w:t>
      </w:r>
      <w:r>
        <w:t xml:space="preserve">’in sonunda almasından dolayı </w:t>
      </w:r>
      <w:r w:rsidRPr="00184441">
        <w:rPr>
          <w:rFonts w:ascii="Courier New" w:hAnsi="Courier New" w:cs="Courier New"/>
          <w:b/>
        </w:rPr>
        <w:t xml:space="preserve">in_giris </w:t>
      </w:r>
      <w:r w:rsidRPr="00184441">
        <w:rPr>
          <w:rFonts w:cs="Times New Roman"/>
        </w:rPr>
        <w:t xml:space="preserve">sinyalinin en anlamlı biti ile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 </w:t>
      </w:r>
      <w:r w:rsidRPr="00184441">
        <w:rPr>
          <w:rFonts w:ascii="Courier New" w:hAnsi="Courier New" w:cs="Courier New"/>
          <w:b/>
        </w:rPr>
        <w:t>VE</w:t>
      </w:r>
      <w:r w:rsidRPr="00184441">
        <w:rPr>
          <w:rFonts w:cs="Times New Roman"/>
        </w:rPr>
        <w:t xml:space="preserve"> işlemi sonucunun tersi tekrar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sinyaline atanmaktadır ve bu değer </w:t>
      </w:r>
      <w:r w:rsidR="00934C6A" w:rsidRPr="00184441">
        <w:rPr>
          <w:rFonts w:ascii="Courier New" w:hAnsi="Courier New" w:cs="Courier New"/>
          <w:b/>
        </w:rPr>
        <w:t>‘1’</w:t>
      </w:r>
      <w:r w:rsidR="00934C6A" w:rsidRPr="00184441">
        <w:rPr>
          <w:rFonts w:cs="Times New Roman"/>
        </w:rPr>
        <w:t xml:space="preserve"> olmaktadır. </w:t>
      </w:r>
      <w:proofErr w:type="gramStart"/>
      <w:r w:rsidR="00934C6A" w:rsidRPr="00184441">
        <w:rPr>
          <w:rFonts w:ascii="Courier New" w:hAnsi="Courier New" w:cs="Courier New"/>
          <w:b/>
        </w:rPr>
        <w:t>r</w:t>
      </w:r>
      <w:proofErr w:type="gramEnd"/>
      <w:r w:rsidR="00934C6A" w:rsidRPr="00184441">
        <w:rPr>
          <w:rFonts w:ascii="Courier New" w:hAnsi="Courier New" w:cs="Courier New"/>
          <w:b/>
        </w:rPr>
        <w:t>_nand_sonuc</w:t>
      </w:r>
      <w:r w:rsidR="00934C6A" w:rsidRPr="00184441">
        <w:rPr>
          <w:rFonts w:cs="Times New Roman"/>
        </w:rPr>
        <w:t xml:space="preserve"> sinyalinin </w:t>
      </w:r>
      <w:r w:rsidRPr="00184441">
        <w:rPr>
          <w:rFonts w:ascii="Courier New" w:hAnsi="Courier New" w:cs="Courier New"/>
          <w:b/>
        </w:rPr>
        <w:t>out_cikis</w:t>
      </w:r>
      <w:r w:rsidRPr="00184441">
        <w:rPr>
          <w:rFonts w:cs="Times New Roman"/>
        </w:rPr>
        <w:t xml:space="preserve"> portuna atanma</w:t>
      </w:r>
      <w:r w:rsidR="00934C6A" w:rsidRPr="00184441">
        <w:rPr>
          <w:rFonts w:cs="Times New Roman"/>
        </w:rPr>
        <w:t>sıyla sonuç varlık dışına aktarılmaktadır</w:t>
      </w:r>
      <w:r w:rsidRPr="00184441">
        <w:rPr>
          <w:rFonts w:cs="Times New Roman"/>
        </w:rPr>
        <w:t xml:space="preserve">. </w:t>
      </w:r>
    </w:p>
    <w:p w14:paraId="75B258D8" w14:textId="7E17C1C5" w:rsidR="00995F80" w:rsidRPr="00184441" w:rsidRDefault="00995F80" w:rsidP="00184441">
      <w:pPr>
        <w:ind w:firstLine="340"/>
        <w:rPr>
          <w:rFonts w:cs="Times New Roman"/>
        </w:rPr>
      </w:pPr>
      <w:r>
        <w:t xml:space="preserve">2. adımda </w:t>
      </w:r>
      <w:r w:rsidRPr="00184441">
        <w:rPr>
          <w:rFonts w:ascii="Courier New" w:hAnsi="Courier New" w:cs="Courier New"/>
          <w:b/>
        </w:rPr>
        <w:t>signal</w:t>
      </w:r>
      <w:r>
        <w:t xml:space="preserve"> veri nesnesinin değerini </w:t>
      </w:r>
      <w:r w:rsidRPr="00184441">
        <w:rPr>
          <w:rFonts w:ascii="Courier New" w:hAnsi="Courier New" w:cs="Courier New"/>
          <w:b/>
        </w:rPr>
        <w:t>process</w:t>
      </w:r>
      <w:r>
        <w:t xml:space="preserve">’in sonunda almasından dolayı </w:t>
      </w:r>
      <w:r w:rsidRPr="00184441">
        <w:rPr>
          <w:rFonts w:ascii="Courier New" w:hAnsi="Courier New" w:cs="Courier New"/>
          <w:b/>
        </w:rPr>
        <w:t xml:space="preserve">in_giris </w:t>
      </w:r>
      <w:r w:rsidRPr="00184441">
        <w:rPr>
          <w:rFonts w:cs="Times New Roman"/>
        </w:rPr>
        <w:t xml:space="preserve">sinyalinin en anlamlı biti ile 1. adımda elde edilen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 </w:t>
      </w:r>
      <w:r w:rsidRPr="00184441">
        <w:rPr>
          <w:rFonts w:ascii="Courier New" w:hAnsi="Courier New" w:cs="Courier New"/>
          <w:b/>
        </w:rPr>
        <w:t>VE</w:t>
      </w:r>
      <w:r w:rsidRPr="00184441">
        <w:rPr>
          <w:rFonts w:cs="Times New Roman"/>
        </w:rPr>
        <w:t xml:space="preserve"> işlemi sonucunun tersi tekrar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sinyaline atanmaktadır ve bu değer </w:t>
      </w:r>
      <w:r w:rsidRPr="00184441">
        <w:rPr>
          <w:rFonts w:ascii="Courier New" w:hAnsi="Courier New" w:cs="Courier New"/>
          <w:b/>
        </w:rPr>
        <w:t>‘1’</w:t>
      </w:r>
      <w:r w:rsidRPr="00184441">
        <w:rPr>
          <w:rFonts w:cs="Times New Roman"/>
        </w:rPr>
        <w:t xml:space="preserve"> olmaktadır. </w:t>
      </w:r>
      <w:proofErr w:type="gramStart"/>
      <w:r w:rsidRPr="00184441">
        <w:rPr>
          <w:rFonts w:ascii="Courier New" w:hAnsi="Courier New" w:cs="Courier New"/>
          <w:b/>
        </w:rPr>
        <w:t>r</w:t>
      </w:r>
      <w:proofErr w:type="gramEnd"/>
      <w:r w:rsidRPr="00184441">
        <w:rPr>
          <w:rFonts w:ascii="Courier New" w:hAnsi="Courier New" w:cs="Courier New"/>
          <w:b/>
        </w:rPr>
        <w:t>_nand_sonuc</w:t>
      </w:r>
      <w:r w:rsidRPr="00184441">
        <w:rPr>
          <w:rFonts w:cs="Times New Roman"/>
        </w:rPr>
        <w:t xml:space="preserve"> sinyalinin </w:t>
      </w:r>
      <w:r w:rsidRPr="00184441">
        <w:rPr>
          <w:rFonts w:ascii="Courier New" w:hAnsi="Courier New" w:cs="Courier New"/>
          <w:b/>
        </w:rPr>
        <w:t>out_cikis</w:t>
      </w:r>
      <w:r w:rsidRPr="00184441">
        <w:rPr>
          <w:rFonts w:cs="Times New Roman"/>
        </w:rPr>
        <w:t xml:space="preserve"> portuna atanmasıyla sonuç varlık dışına aktarılmaktadır. </w:t>
      </w:r>
    </w:p>
    <w:p w14:paraId="533BE8C7" w14:textId="1FCC3451" w:rsidR="00995F80" w:rsidRPr="00184441" w:rsidRDefault="00995F80" w:rsidP="00184441">
      <w:pPr>
        <w:ind w:firstLine="340"/>
        <w:rPr>
          <w:rFonts w:cs="Times New Roman"/>
        </w:rPr>
      </w:pPr>
      <w:r>
        <w:t xml:space="preserve">3. adımda </w:t>
      </w:r>
      <w:r w:rsidRPr="00184441">
        <w:rPr>
          <w:rFonts w:ascii="Courier New" w:hAnsi="Courier New" w:cs="Courier New"/>
          <w:b/>
        </w:rPr>
        <w:t>signal</w:t>
      </w:r>
      <w:r>
        <w:t xml:space="preserve"> veri nesnesinin değerini </w:t>
      </w:r>
      <w:r w:rsidRPr="00184441">
        <w:rPr>
          <w:rFonts w:ascii="Courier New" w:hAnsi="Courier New" w:cs="Courier New"/>
          <w:b/>
        </w:rPr>
        <w:t>process</w:t>
      </w:r>
      <w:r>
        <w:t xml:space="preserve">’in sonunda almasından dolayı </w:t>
      </w:r>
      <w:r w:rsidRPr="00184441">
        <w:rPr>
          <w:rFonts w:ascii="Courier New" w:hAnsi="Courier New" w:cs="Courier New"/>
          <w:b/>
        </w:rPr>
        <w:t xml:space="preserve">in_giris </w:t>
      </w:r>
      <w:r w:rsidRPr="00184441">
        <w:rPr>
          <w:rFonts w:cs="Times New Roman"/>
        </w:rPr>
        <w:t xml:space="preserve">sinyalinin en anlamlı biti ile 2 adımda elde edilen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 </w:t>
      </w:r>
      <w:r w:rsidRPr="00184441">
        <w:rPr>
          <w:rFonts w:ascii="Courier New" w:hAnsi="Courier New" w:cs="Courier New"/>
          <w:b/>
        </w:rPr>
        <w:t>VE</w:t>
      </w:r>
      <w:r w:rsidRPr="00184441">
        <w:rPr>
          <w:rFonts w:cs="Times New Roman"/>
        </w:rPr>
        <w:t xml:space="preserve"> işlemi sonucunun tersi tekrar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sinyaline atanmaktadır ve bu değer </w:t>
      </w:r>
      <w:r w:rsidRPr="00184441">
        <w:rPr>
          <w:rFonts w:ascii="Courier New" w:hAnsi="Courier New" w:cs="Courier New"/>
          <w:b/>
        </w:rPr>
        <w:t>‘0’</w:t>
      </w:r>
      <w:r w:rsidRPr="00184441">
        <w:rPr>
          <w:rFonts w:cs="Times New Roman"/>
        </w:rPr>
        <w:t xml:space="preserve"> olmaktadır. </w:t>
      </w:r>
      <w:proofErr w:type="gramStart"/>
      <w:r w:rsidRPr="00184441">
        <w:rPr>
          <w:rFonts w:ascii="Courier New" w:hAnsi="Courier New" w:cs="Courier New"/>
          <w:b/>
        </w:rPr>
        <w:t>r</w:t>
      </w:r>
      <w:proofErr w:type="gramEnd"/>
      <w:r w:rsidRPr="00184441">
        <w:rPr>
          <w:rFonts w:ascii="Courier New" w:hAnsi="Courier New" w:cs="Courier New"/>
          <w:b/>
        </w:rPr>
        <w:t>_nand_sonuc</w:t>
      </w:r>
      <w:r w:rsidRPr="00184441">
        <w:rPr>
          <w:rFonts w:cs="Times New Roman"/>
        </w:rPr>
        <w:t xml:space="preserve"> sinyalinin </w:t>
      </w:r>
      <w:r w:rsidRPr="00184441">
        <w:rPr>
          <w:rFonts w:ascii="Courier New" w:hAnsi="Courier New" w:cs="Courier New"/>
          <w:b/>
        </w:rPr>
        <w:t>out_cikis</w:t>
      </w:r>
      <w:r w:rsidRPr="00184441">
        <w:rPr>
          <w:rFonts w:cs="Times New Roman"/>
        </w:rPr>
        <w:t xml:space="preserve"> portuna atanmasıyla sonuç varlık dışına aktarılmaktadır. </w:t>
      </w:r>
    </w:p>
    <w:p w14:paraId="55DCBD91" w14:textId="11D4820F" w:rsidR="007F21E8" w:rsidRPr="00184441" w:rsidRDefault="00D82A64" w:rsidP="00184441">
      <w:pPr>
        <w:ind w:firstLine="340"/>
        <w:rPr>
          <w:rFonts w:cs="Times New Roman"/>
        </w:rPr>
      </w:pPr>
      <w:r>
        <w:t>4</w:t>
      </w:r>
      <w:r w:rsidR="009D6BB0">
        <w:t>.</w:t>
      </w:r>
      <w:r w:rsidR="007F21E8">
        <w:t xml:space="preserve"> adımda </w:t>
      </w:r>
      <w:r w:rsidR="007F21E8" w:rsidRPr="00184441">
        <w:rPr>
          <w:rFonts w:ascii="Courier New" w:hAnsi="Courier New" w:cs="Courier New"/>
          <w:b/>
        </w:rPr>
        <w:t>signal</w:t>
      </w:r>
      <w:r w:rsidR="007F21E8">
        <w:t xml:space="preserve"> veri nesnesinin değerini </w:t>
      </w:r>
      <w:r w:rsidR="007F21E8" w:rsidRPr="00184441">
        <w:rPr>
          <w:rFonts w:ascii="Courier New" w:hAnsi="Courier New" w:cs="Courier New"/>
          <w:b/>
        </w:rPr>
        <w:t>process</w:t>
      </w:r>
      <w:r w:rsidR="007F21E8">
        <w:t xml:space="preserve">’in sonunda almasından dolayı </w:t>
      </w:r>
      <w:r w:rsidR="007F21E8" w:rsidRPr="00184441">
        <w:rPr>
          <w:rFonts w:ascii="Courier New" w:hAnsi="Courier New" w:cs="Courier New"/>
          <w:b/>
        </w:rPr>
        <w:t xml:space="preserve">in_giris </w:t>
      </w:r>
      <w:r w:rsidR="007F21E8" w:rsidRPr="00184441">
        <w:rPr>
          <w:rFonts w:cs="Times New Roman"/>
        </w:rPr>
        <w:t xml:space="preserve">sinyalinin en anlamlı biti ile 3. adımda elde edilen </w:t>
      </w:r>
      <w:r w:rsidR="007F21E8" w:rsidRPr="00184441">
        <w:rPr>
          <w:rFonts w:ascii="Courier New" w:hAnsi="Courier New" w:cs="Courier New"/>
          <w:b/>
        </w:rPr>
        <w:t>r_nand_sonuc</w:t>
      </w:r>
      <w:r w:rsidR="007F21E8" w:rsidRPr="00184441">
        <w:rPr>
          <w:rFonts w:cs="Times New Roman"/>
        </w:rPr>
        <w:t xml:space="preserve"> sinyali </w:t>
      </w:r>
      <w:r w:rsidR="007F21E8" w:rsidRPr="00184441">
        <w:rPr>
          <w:rFonts w:ascii="Courier New" w:hAnsi="Courier New" w:cs="Courier New"/>
          <w:b/>
        </w:rPr>
        <w:t>VE</w:t>
      </w:r>
      <w:r w:rsidR="007F21E8" w:rsidRPr="00184441">
        <w:rPr>
          <w:rFonts w:cs="Times New Roman"/>
        </w:rPr>
        <w:t xml:space="preserve"> işlemi sonucunun tersi tekrar </w:t>
      </w:r>
      <w:r w:rsidR="007F21E8" w:rsidRPr="00184441">
        <w:rPr>
          <w:rFonts w:ascii="Courier New" w:hAnsi="Courier New" w:cs="Courier New"/>
          <w:b/>
        </w:rPr>
        <w:t>r_nand_sonuc</w:t>
      </w:r>
      <w:r w:rsidR="007F21E8" w:rsidRPr="00184441">
        <w:rPr>
          <w:rFonts w:cs="Times New Roman"/>
        </w:rPr>
        <w:t xml:space="preserve"> sinyaline atanmaktadır ve bu değer </w:t>
      </w:r>
      <w:r w:rsidR="007F21E8" w:rsidRPr="00184441">
        <w:rPr>
          <w:rFonts w:ascii="Courier New" w:hAnsi="Courier New" w:cs="Courier New"/>
          <w:b/>
        </w:rPr>
        <w:t>‘1’</w:t>
      </w:r>
      <w:r w:rsidR="007F21E8" w:rsidRPr="00184441">
        <w:rPr>
          <w:rFonts w:cs="Times New Roman"/>
        </w:rPr>
        <w:t xml:space="preserve"> olmaktadır. </w:t>
      </w:r>
      <w:proofErr w:type="gramStart"/>
      <w:r w:rsidR="007F21E8" w:rsidRPr="00184441">
        <w:rPr>
          <w:rFonts w:ascii="Courier New" w:hAnsi="Courier New" w:cs="Courier New"/>
          <w:b/>
        </w:rPr>
        <w:t>r</w:t>
      </w:r>
      <w:proofErr w:type="gramEnd"/>
      <w:r w:rsidR="007F21E8" w:rsidRPr="00184441">
        <w:rPr>
          <w:rFonts w:ascii="Courier New" w:hAnsi="Courier New" w:cs="Courier New"/>
          <w:b/>
        </w:rPr>
        <w:t>_nand_sonuc</w:t>
      </w:r>
      <w:r w:rsidR="007F21E8" w:rsidRPr="00184441">
        <w:rPr>
          <w:rFonts w:cs="Times New Roman"/>
        </w:rPr>
        <w:t xml:space="preserve"> sinyalinin </w:t>
      </w:r>
      <w:r w:rsidR="007F21E8" w:rsidRPr="00184441">
        <w:rPr>
          <w:rFonts w:ascii="Courier New" w:hAnsi="Courier New" w:cs="Courier New"/>
          <w:b/>
        </w:rPr>
        <w:t>out_cikis</w:t>
      </w:r>
      <w:r w:rsidR="007F21E8" w:rsidRPr="00184441">
        <w:rPr>
          <w:rFonts w:cs="Times New Roman"/>
        </w:rPr>
        <w:t xml:space="preserve"> portuna atanmasıyla sonuç varlık dışına aktarılmaktadır. </w:t>
      </w:r>
    </w:p>
    <w:p w14:paraId="662E4FFE" w14:textId="10362136" w:rsidR="00995F80" w:rsidRPr="00184441" w:rsidRDefault="00995F80" w:rsidP="00184441">
      <w:pPr>
        <w:ind w:firstLine="340"/>
        <w:rPr>
          <w:rFonts w:cs="Times New Roman"/>
        </w:rPr>
      </w:pPr>
      <w:r>
        <w:t xml:space="preserve">5. adımda </w:t>
      </w:r>
      <w:r w:rsidRPr="00184441">
        <w:rPr>
          <w:rFonts w:ascii="Courier New" w:hAnsi="Courier New" w:cs="Courier New"/>
          <w:b/>
        </w:rPr>
        <w:t>signal</w:t>
      </w:r>
      <w:r>
        <w:t xml:space="preserve"> veri nesnesinin değerini </w:t>
      </w:r>
      <w:r w:rsidRPr="00184441">
        <w:rPr>
          <w:rFonts w:ascii="Courier New" w:hAnsi="Courier New" w:cs="Courier New"/>
          <w:b/>
        </w:rPr>
        <w:t>process</w:t>
      </w:r>
      <w:r>
        <w:t xml:space="preserve">’in sonunda almasından dolayı </w:t>
      </w:r>
      <w:r w:rsidRPr="00184441">
        <w:rPr>
          <w:rFonts w:ascii="Courier New" w:hAnsi="Courier New" w:cs="Courier New"/>
          <w:b/>
        </w:rPr>
        <w:t xml:space="preserve">in_giris </w:t>
      </w:r>
      <w:r w:rsidRPr="00184441">
        <w:rPr>
          <w:rFonts w:cs="Times New Roman"/>
        </w:rPr>
        <w:t xml:space="preserve">sinyalinin en anlamlı biti ile </w:t>
      </w:r>
      <w:r w:rsidR="007F21E8" w:rsidRPr="00184441">
        <w:rPr>
          <w:rFonts w:cs="Times New Roman"/>
        </w:rPr>
        <w:t>4</w:t>
      </w:r>
      <w:r w:rsidRPr="00184441">
        <w:rPr>
          <w:rFonts w:cs="Times New Roman"/>
        </w:rPr>
        <w:t xml:space="preserve">. adımda elde edilen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 </w:t>
      </w:r>
      <w:r w:rsidRPr="00184441">
        <w:rPr>
          <w:rFonts w:ascii="Courier New" w:hAnsi="Courier New" w:cs="Courier New"/>
          <w:b/>
        </w:rPr>
        <w:t>VE</w:t>
      </w:r>
      <w:r w:rsidRPr="00184441">
        <w:rPr>
          <w:rFonts w:cs="Times New Roman"/>
        </w:rPr>
        <w:t xml:space="preserve"> işlemi sonucunun tersi tekrar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sinyaline atanmaktadır ve bu değer </w:t>
      </w:r>
      <w:r w:rsidRPr="00184441">
        <w:rPr>
          <w:rFonts w:ascii="Courier New" w:hAnsi="Courier New" w:cs="Courier New"/>
          <w:b/>
        </w:rPr>
        <w:t>‘1’</w:t>
      </w:r>
      <w:r w:rsidRPr="00184441">
        <w:rPr>
          <w:rFonts w:cs="Times New Roman"/>
        </w:rPr>
        <w:t xml:space="preserve"> olmaktadır. </w:t>
      </w:r>
      <w:proofErr w:type="gramStart"/>
      <w:r w:rsidRPr="00184441">
        <w:rPr>
          <w:rFonts w:ascii="Courier New" w:hAnsi="Courier New" w:cs="Courier New"/>
          <w:b/>
        </w:rPr>
        <w:t>r</w:t>
      </w:r>
      <w:proofErr w:type="gramEnd"/>
      <w:r w:rsidRPr="00184441">
        <w:rPr>
          <w:rFonts w:ascii="Courier New" w:hAnsi="Courier New" w:cs="Courier New"/>
          <w:b/>
        </w:rPr>
        <w:t>_nand_sonuc</w:t>
      </w:r>
      <w:r w:rsidRPr="00184441">
        <w:rPr>
          <w:rFonts w:cs="Times New Roman"/>
        </w:rPr>
        <w:t xml:space="preserve"> sinyalinin </w:t>
      </w:r>
      <w:r w:rsidRPr="00184441">
        <w:rPr>
          <w:rFonts w:ascii="Courier New" w:hAnsi="Courier New" w:cs="Courier New"/>
          <w:b/>
        </w:rPr>
        <w:t>out_cikis</w:t>
      </w:r>
      <w:r w:rsidRPr="00184441">
        <w:rPr>
          <w:rFonts w:cs="Times New Roman"/>
        </w:rPr>
        <w:t xml:space="preserve"> portuna atanmasıyla sonuç varlık dışına aktarılmaktadır. </w:t>
      </w:r>
    </w:p>
    <w:p w14:paraId="19BFA31C" w14:textId="181BEAB7" w:rsidR="00995F80" w:rsidRPr="00184441" w:rsidRDefault="00995F80" w:rsidP="00184441">
      <w:pPr>
        <w:ind w:firstLine="340"/>
        <w:rPr>
          <w:rFonts w:cs="Times New Roman"/>
        </w:rPr>
      </w:pPr>
      <w:r>
        <w:t xml:space="preserve">6. adımda </w:t>
      </w:r>
      <w:r w:rsidRPr="00184441">
        <w:rPr>
          <w:rFonts w:ascii="Courier New" w:hAnsi="Courier New" w:cs="Courier New"/>
          <w:b/>
        </w:rPr>
        <w:t>signal</w:t>
      </w:r>
      <w:r>
        <w:t xml:space="preserve"> veri nesnesinin değerini </w:t>
      </w:r>
      <w:r w:rsidRPr="00184441">
        <w:rPr>
          <w:rFonts w:ascii="Courier New" w:hAnsi="Courier New" w:cs="Courier New"/>
          <w:b/>
        </w:rPr>
        <w:t>process</w:t>
      </w:r>
      <w:r>
        <w:t xml:space="preserve">’in sonunda almasından dolayı </w:t>
      </w:r>
      <w:r w:rsidRPr="00184441">
        <w:rPr>
          <w:rFonts w:ascii="Courier New" w:hAnsi="Courier New" w:cs="Courier New"/>
          <w:b/>
        </w:rPr>
        <w:t xml:space="preserve">in_giris </w:t>
      </w:r>
      <w:r w:rsidRPr="00184441">
        <w:rPr>
          <w:rFonts w:cs="Times New Roman"/>
        </w:rPr>
        <w:t xml:space="preserve">sinyalinin en anlamlı biti ile </w:t>
      </w:r>
      <w:r w:rsidR="007F21E8" w:rsidRPr="00184441">
        <w:rPr>
          <w:rFonts w:cs="Times New Roman"/>
        </w:rPr>
        <w:t>5.</w:t>
      </w:r>
      <w:r w:rsidRPr="00184441">
        <w:rPr>
          <w:rFonts w:cs="Times New Roman"/>
        </w:rPr>
        <w:t xml:space="preserve"> adımda elde edilen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 </w:t>
      </w:r>
      <w:r w:rsidRPr="00184441">
        <w:rPr>
          <w:rFonts w:ascii="Courier New" w:hAnsi="Courier New" w:cs="Courier New"/>
          <w:b/>
        </w:rPr>
        <w:t>VE</w:t>
      </w:r>
      <w:r w:rsidRPr="00184441">
        <w:rPr>
          <w:rFonts w:cs="Times New Roman"/>
        </w:rPr>
        <w:t xml:space="preserve"> işlemi sonucunun tersi tekrar </w:t>
      </w:r>
      <w:r w:rsidRPr="00184441">
        <w:rPr>
          <w:rFonts w:ascii="Courier New" w:hAnsi="Courier New" w:cs="Courier New"/>
          <w:b/>
        </w:rPr>
        <w:t>r_nand_sonuc</w:t>
      </w:r>
      <w:r w:rsidRPr="00184441">
        <w:rPr>
          <w:rFonts w:cs="Times New Roman"/>
        </w:rPr>
        <w:t xml:space="preserve"> sinyaline atanmaktadır ve bu değer </w:t>
      </w:r>
      <w:r w:rsidRPr="00184441">
        <w:rPr>
          <w:rFonts w:ascii="Courier New" w:hAnsi="Courier New" w:cs="Courier New"/>
          <w:b/>
        </w:rPr>
        <w:t>‘0’</w:t>
      </w:r>
      <w:r w:rsidRPr="00184441">
        <w:rPr>
          <w:rFonts w:cs="Times New Roman"/>
        </w:rPr>
        <w:t xml:space="preserve"> olmaktadır. </w:t>
      </w:r>
      <w:proofErr w:type="gramStart"/>
      <w:r w:rsidRPr="00184441">
        <w:rPr>
          <w:rFonts w:ascii="Courier New" w:hAnsi="Courier New" w:cs="Courier New"/>
          <w:b/>
        </w:rPr>
        <w:t>r</w:t>
      </w:r>
      <w:proofErr w:type="gramEnd"/>
      <w:r w:rsidRPr="00184441">
        <w:rPr>
          <w:rFonts w:ascii="Courier New" w:hAnsi="Courier New" w:cs="Courier New"/>
          <w:b/>
        </w:rPr>
        <w:t>_nand_sonuc</w:t>
      </w:r>
      <w:r w:rsidRPr="00184441">
        <w:rPr>
          <w:rFonts w:cs="Times New Roman"/>
        </w:rPr>
        <w:t xml:space="preserve"> sinyalinin </w:t>
      </w:r>
      <w:r w:rsidRPr="00184441">
        <w:rPr>
          <w:rFonts w:ascii="Courier New" w:hAnsi="Courier New" w:cs="Courier New"/>
          <w:b/>
        </w:rPr>
        <w:t>out_cikis</w:t>
      </w:r>
      <w:r w:rsidRPr="00184441">
        <w:rPr>
          <w:rFonts w:cs="Times New Roman"/>
        </w:rPr>
        <w:t xml:space="preserve"> portuna atanmasıyla sonuç varlık dışına aktarılmaktadır. </w:t>
      </w:r>
    </w:p>
    <w:p w14:paraId="12303928" w14:textId="77777777" w:rsidR="000F5A03" w:rsidRDefault="000F5A03" w:rsidP="0070135A">
      <w:pPr>
        <w:ind w:firstLine="0"/>
      </w:pPr>
    </w:p>
    <w:p w14:paraId="76E91E4C" w14:textId="59899B62" w:rsidR="00105BD0" w:rsidRPr="00F45177" w:rsidRDefault="00E04FB7" w:rsidP="00C162B6">
      <w:pPr>
        <w:pStyle w:val="ResimYazs"/>
      </w:pPr>
      <w:bookmarkStart w:id="15" w:name="_Ref400914325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Tablo \* ARABIC \s 1 ">
        <w:r w:rsidR="00D266EE">
          <w:rPr>
            <w:noProof/>
          </w:rPr>
          <w:t>6</w:t>
        </w:r>
      </w:fldSimple>
      <w:bookmarkEnd w:id="15"/>
      <w:r>
        <w:t xml:space="preserve"> nand_kapi</w:t>
      </w:r>
      <w:r w:rsidRPr="0048419A">
        <w:t>_</w:t>
      </w:r>
      <w:r>
        <w:t>signal</w:t>
      </w:r>
      <w:r w:rsidRPr="0048419A">
        <w:t xml:space="preserve"> varlığının ilgili girişlere ait ürettiği çıkış değerleri</w:t>
      </w:r>
    </w:p>
    <w:tbl>
      <w:tblPr>
        <w:tblStyle w:val="KlavuzTablo2-Vurgu41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648"/>
        <w:gridCol w:w="2268"/>
        <w:gridCol w:w="1712"/>
      </w:tblGrid>
      <w:tr w:rsidR="001017BE" w:rsidRPr="00F45177" w14:paraId="0655EE76" w14:textId="77777777" w:rsidTr="0023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76EF23D" w14:textId="77777777" w:rsidR="001017BE" w:rsidRPr="00F45177" w:rsidRDefault="001017BE" w:rsidP="0023645D">
            <w:pPr>
              <w:ind w:firstLine="0"/>
            </w:pPr>
          </w:p>
        </w:tc>
        <w:tc>
          <w:tcPr>
            <w:tcW w:w="1648" w:type="dxa"/>
          </w:tcPr>
          <w:p w14:paraId="164FCE74" w14:textId="77777777" w:rsidR="001017BE" w:rsidRPr="00F45177" w:rsidRDefault="001017BE" w:rsidP="002364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C5EF7">
              <w:rPr>
                <w:rFonts w:ascii="Courier New" w:hAnsi="Courier New" w:cs="Courier New"/>
              </w:rPr>
              <w:t>in</w:t>
            </w:r>
            <w:proofErr w:type="gramEnd"/>
            <w:r w:rsidRPr="00FC5EF7">
              <w:rPr>
                <w:rFonts w:ascii="Courier New" w:hAnsi="Courier New" w:cs="Courier New"/>
              </w:rPr>
              <w:t>_giris</w:t>
            </w:r>
          </w:p>
        </w:tc>
        <w:tc>
          <w:tcPr>
            <w:tcW w:w="2268" w:type="dxa"/>
          </w:tcPr>
          <w:p w14:paraId="0EAFE5C6" w14:textId="77777777" w:rsidR="001017BE" w:rsidRPr="00F45177" w:rsidRDefault="001017BE" w:rsidP="00236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14:paraId="0D0EA829" w14:textId="77777777" w:rsidR="001017BE" w:rsidRPr="00F45177" w:rsidRDefault="001017BE" w:rsidP="002364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5EF7">
              <w:rPr>
                <w:rFonts w:ascii="Courier New" w:hAnsi="Courier New" w:cs="Courier New"/>
              </w:rPr>
              <w:t>out_cikis</w:t>
            </w:r>
          </w:p>
        </w:tc>
      </w:tr>
      <w:tr w:rsidR="001017BE" w:rsidRPr="00F45177" w14:paraId="164D935E" w14:textId="77777777" w:rsidTr="0023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9A9D5DF" w14:textId="77777777" w:rsidR="001017BE" w:rsidRPr="00FC5EF7" w:rsidRDefault="001017BE" w:rsidP="0023645D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FC5EF7">
              <w:rPr>
                <w:rFonts w:ascii="Courier New" w:hAnsi="Courier New" w:cs="Courier New"/>
              </w:rPr>
              <w:t>1</w:t>
            </w:r>
          </w:p>
        </w:tc>
        <w:tc>
          <w:tcPr>
            <w:tcW w:w="1648" w:type="dxa"/>
          </w:tcPr>
          <w:p w14:paraId="737E9DE8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FF4349">
              <w:rPr>
                <w:rFonts w:ascii="Courier New" w:hAnsi="Courier New" w:cs="Courier New"/>
                <w:b/>
                <w:color w:val="FF0000"/>
              </w:rPr>
              <w:t>1</w:t>
            </w:r>
            <w:r w:rsidRPr="00FC5EF7">
              <w:rPr>
                <w:rFonts w:ascii="Courier New" w:hAnsi="Courier New" w:cs="Courier New"/>
                <w:b/>
              </w:rPr>
              <w:t>0101010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2268" w:type="dxa"/>
          </w:tcPr>
          <w:p w14:paraId="5B7CBB93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gramStart"/>
            <w:r w:rsidRPr="00FC5EF7">
              <w:rPr>
                <w:rFonts w:ascii="Courier New" w:hAnsi="Courier New" w:cs="Courier New"/>
                <w:b/>
              </w:rPr>
              <w:t>not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('0' and '1')</w:t>
            </w:r>
          </w:p>
        </w:tc>
        <w:tc>
          <w:tcPr>
            <w:tcW w:w="1712" w:type="dxa"/>
          </w:tcPr>
          <w:p w14:paraId="5B34DEA0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17BE" w:rsidRPr="00F45177" w14:paraId="64F3DBF4" w14:textId="77777777" w:rsidTr="0023645D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391B3E90" w14:textId="77777777" w:rsidR="001017BE" w:rsidRPr="00FC5EF7" w:rsidRDefault="001017BE" w:rsidP="0023645D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FC5EF7">
              <w:rPr>
                <w:rFonts w:ascii="Courier New" w:hAnsi="Courier New" w:cs="Courier New"/>
              </w:rPr>
              <w:t>2</w:t>
            </w:r>
          </w:p>
        </w:tc>
        <w:tc>
          <w:tcPr>
            <w:tcW w:w="1648" w:type="dxa"/>
          </w:tcPr>
          <w:p w14:paraId="653BE3BE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FF4349">
              <w:rPr>
                <w:rFonts w:ascii="Courier New" w:hAnsi="Courier New" w:cs="Courier New"/>
                <w:b/>
                <w:color w:val="FF0000"/>
              </w:rPr>
              <w:t>0</w:t>
            </w:r>
            <w:r w:rsidRPr="00FC5EF7">
              <w:rPr>
                <w:rFonts w:ascii="Courier New" w:hAnsi="Courier New" w:cs="Courier New"/>
                <w:b/>
              </w:rPr>
              <w:t>0000000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2268" w:type="dxa"/>
          </w:tcPr>
          <w:p w14:paraId="459CCA2A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gramStart"/>
            <w:r w:rsidRPr="00FC5EF7">
              <w:rPr>
                <w:rFonts w:ascii="Courier New" w:hAnsi="Courier New" w:cs="Courier New"/>
                <w:b/>
              </w:rPr>
              <w:t>not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('1' and '0')</w:t>
            </w:r>
          </w:p>
        </w:tc>
        <w:tc>
          <w:tcPr>
            <w:tcW w:w="1712" w:type="dxa"/>
          </w:tcPr>
          <w:p w14:paraId="2B047471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17BE" w:rsidRPr="00F45177" w14:paraId="601D0D1E" w14:textId="77777777" w:rsidTr="0023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A4A15B9" w14:textId="77777777" w:rsidR="001017BE" w:rsidRPr="00FC5EF7" w:rsidRDefault="001017BE" w:rsidP="0023645D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FC5EF7">
              <w:rPr>
                <w:rFonts w:ascii="Courier New" w:hAnsi="Courier New" w:cs="Courier New"/>
              </w:rPr>
              <w:t>3</w:t>
            </w:r>
          </w:p>
        </w:tc>
        <w:tc>
          <w:tcPr>
            <w:tcW w:w="1648" w:type="dxa"/>
          </w:tcPr>
          <w:p w14:paraId="0730649A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FF4349">
              <w:rPr>
                <w:rFonts w:ascii="Courier New" w:hAnsi="Courier New" w:cs="Courier New"/>
                <w:b/>
                <w:color w:val="FF0000"/>
              </w:rPr>
              <w:t>1</w:t>
            </w:r>
            <w:r w:rsidRPr="00FC5EF7">
              <w:rPr>
                <w:rFonts w:ascii="Courier New" w:hAnsi="Courier New" w:cs="Courier New"/>
                <w:b/>
              </w:rPr>
              <w:t>0000000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2268" w:type="dxa"/>
          </w:tcPr>
          <w:p w14:paraId="66902E4D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gramStart"/>
            <w:r w:rsidRPr="00FC5EF7">
              <w:rPr>
                <w:rFonts w:ascii="Courier New" w:hAnsi="Courier New" w:cs="Courier New"/>
                <w:b/>
              </w:rPr>
              <w:t>not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('1' and '1')</w:t>
            </w:r>
          </w:p>
        </w:tc>
        <w:tc>
          <w:tcPr>
            <w:tcW w:w="1712" w:type="dxa"/>
          </w:tcPr>
          <w:p w14:paraId="444D2F51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0</w:t>
            </w:r>
          </w:p>
        </w:tc>
      </w:tr>
      <w:tr w:rsidR="001017BE" w:rsidRPr="00F45177" w14:paraId="21A6F9F7" w14:textId="77777777" w:rsidTr="0023645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558D17CE" w14:textId="77777777" w:rsidR="001017BE" w:rsidRPr="00FC5EF7" w:rsidRDefault="001017BE" w:rsidP="0023645D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FC5EF7">
              <w:rPr>
                <w:rFonts w:ascii="Courier New" w:hAnsi="Courier New" w:cs="Courier New"/>
              </w:rPr>
              <w:t>4</w:t>
            </w:r>
          </w:p>
        </w:tc>
        <w:tc>
          <w:tcPr>
            <w:tcW w:w="1648" w:type="dxa"/>
          </w:tcPr>
          <w:p w14:paraId="20D726DC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FF4349">
              <w:rPr>
                <w:rFonts w:ascii="Courier New" w:hAnsi="Courier New" w:cs="Courier New"/>
                <w:b/>
                <w:color w:val="FF0000"/>
              </w:rPr>
              <w:t>0</w:t>
            </w:r>
            <w:r w:rsidRPr="00FC5EF7">
              <w:rPr>
                <w:rFonts w:ascii="Courier New" w:hAnsi="Courier New" w:cs="Courier New"/>
                <w:b/>
              </w:rPr>
              <w:t>1111111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2268" w:type="dxa"/>
          </w:tcPr>
          <w:p w14:paraId="78FA8469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gramStart"/>
            <w:r w:rsidRPr="00FC5EF7">
              <w:rPr>
                <w:rFonts w:ascii="Courier New" w:hAnsi="Courier New" w:cs="Courier New"/>
                <w:b/>
              </w:rPr>
              <w:t>not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('0' and '0')</w:t>
            </w:r>
          </w:p>
        </w:tc>
        <w:tc>
          <w:tcPr>
            <w:tcW w:w="1712" w:type="dxa"/>
          </w:tcPr>
          <w:p w14:paraId="3DB69CB7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17BE" w:rsidRPr="00F45177" w14:paraId="7D592B5F" w14:textId="77777777" w:rsidTr="0023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DD03846" w14:textId="77777777" w:rsidR="001017BE" w:rsidRPr="00FC5EF7" w:rsidRDefault="001017BE" w:rsidP="0023645D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FC5EF7">
              <w:rPr>
                <w:rFonts w:ascii="Courier New" w:hAnsi="Courier New" w:cs="Courier New"/>
              </w:rPr>
              <w:t>5</w:t>
            </w:r>
          </w:p>
        </w:tc>
        <w:tc>
          <w:tcPr>
            <w:tcW w:w="1648" w:type="dxa"/>
          </w:tcPr>
          <w:p w14:paraId="580B8A1A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FF4349">
              <w:rPr>
                <w:rFonts w:ascii="Courier New" w:hAnsi="Courier New" w:cs="Courier New"/>
                <w:b/>
                <w:color w:val="FF0000"/>
              </w:rPr>
              <w:t>0</w:t>
            </w:r>
            <w:r w:rsidRPr="00FC5EF7">
              <w:rPr>
                <w:rFonts w:ascii="Courier New" w:hAnsi="Courier New" w:cs="Courier New"/>
                <w:b/>
              </w:rPr>
              <w:t>0000000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2268" w:type="dxa"/>
          </w:tcPr>
          <w:p w14:paraId="4DBDFBE2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gramStart"/>
            <w:r w:rsidRPr="00FC5EF7">
              <w:rPr>
                <w:rFonts w:ascii="Courier New" w:hAnsi="Courier New" w:cs="Courier New"/>
                <w:b/>
              </w:rPr>
              <w:t>not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('1' and '0')</w:t>
            </w:r>
          </w:p>
        </w:tc>
        <w:tc>
          <w:tcPr>
            <w:tcW w:w="1712" w:type="dxa"/>
          </w:tcPr>
          <w:p w14:paraId="0C74F149" w14:textId="77777777" w:rsidR="001017BE" w:rsidRPr="00FC5EF7" w:rsidRDefault="001017BE" w:rsidP="002364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17BE" w:rsidRPr="00F45177" w14:paraId="42924B4C" w14:textId="77777777" w:rsidTr="0023645D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60E1E202" w14:textId="77777777" w:rsidR="001017BE" w:rsidRPr="00FC5EF7" w:rsidRDefault="001017BE" w:rsidP="0023645D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FC5EF7">
              <w:rPr>
                <w:rFonts w:ascii="Courier New" w:hAnsi="Courier New" w:cs="Courier New"/>
              </w:rPr>
              <w:t>6</w:t>
            </w:r>
          </w:p>
        </w:tc>
        <w:tc>
          <w:tcPr>
            <w:tcW w:w="1648" w:type="dxa"/>
          </w:tcPr>
          <w:p w14:paraId="54A8425D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FF4349">
              <w:rPr>
                <w:rFonts w:ascii="Courier New" w:hAnsi="Courier New" w:cs="Courier New"/>
                <w:b/>
                <w:color w:val="FF0000"/>
              </w:rPr>
              <w:t>1</w:t>
            </w:r>
            <w:r w:rsidRPr="00FC5EF7">
              <w:rPr>
                <w:rFonts w:ascii="Courier New" w:hAnsi="Courier New" w:cs="Courier New"/>
                <w:b/>
              </w:rPr>
              <w:t>0101111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2268" w:type="dxa"/>
          </w:tcPr>
          <w:p w14:paraId="5606C93E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gramStart"/>
            <w:r w:rsidRPr="00FC5EF7">
              <w:rPr>
                <w:rFonts w:ascii="Courier New" w:hAnsi="Courier New" w:cs="Courier New"/>
                <w:b/>
              </w:rPr>
              <w:t>not</w:t>
            </w:r>
            <w:proofErr w:type="gramEnd"/>
            <w:r w:rsidRPr="00FC5EF7">
              <w:rPr>
                <w:rFonts w:ascii="Courier New" w:hAnsi="Courier New" w:cs="Courier New"/>
                <w:b/>
              </w:rPr>
              <w:t>('1' and '1')</w:t>
            </w:r>
          </w:p>
        </w:tc>
        <w:tc>
          <w:tcPr>
            <w:tcW w:w="1712" w:type="dxa"/>
          </w:tcPr>
          <w:p w14:paraId="5D633919" w14:textId="77777777" w:rsidR="001017BE" w:rsidRPr="00FC5EF7" w:rsidRDefault="001017BE" w:rsidP="002364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FC5EF7">
              <w:rPr>
                <w:rFonts w:ascii="Courier New" w:hAnsi="Courier New" w:cs="Courier New"/>
                <w:b/>
              </w:rPr>
              <w:t>0</w:t>
            </w:r>
          </w:p>
        </w:tc>
      </w:tr>
    </w:tbl>
    <w:p w14:paraId="11EE4A77" w14:textId="77777777" w:rsidR="00105BD0" w:rsidRPr="00F45177" w:rsidRDefault="00105BD0" w:rsidP="001017BE">
      <w:pPr>
        <w:ind w:firstLine="0"/>
      </w:pPr>
    </w:p>
    <w:p w14:paraId="5E962950" w14:textId="2319D5C4" w:rsidR="00105BD0" w:rsidRPr="00F45177" w:rsidRDefault="00801C5B" w:rsidP="00801C5B">
      <w:pPr>
        <w:ind w:firstLine="0"/>
      </w:pPr>
      <w:r>
        <w:t xml:space="preserve">1. adımda verilen giriş değeri için döngü içerisinde her adımda </w:t>
      </w:r>
      <w:r w:rsidRPr="007B5ABF">
        <w:rPr>
          <w:rFonts w:ascii="Courier New" w:hAnsi="Courier New" w:cs="Courier New"/>
          <w:b/>
        </w:rPr>
        <w:t>r_nand_sonuc</w:t>
      </w:r>
      <w:r>
        <w:t xml:space="preserve"> sinyalinin alacağı değer ve </w:t>
      </w:r>
      <w:r w:rsidRPr="007B5ABF">
        <w:rPr>
          <w:rFonts w:ascii="Courier New" w:hAnsi="Courier New" w:cs="Courier New"/>
          <w:b/>
        </w:rPr>
        <w:t>out_cikis</w:t>
      </w:r>
      <w:r>
        <w:t xml:space="preserve"> çıkış portuna aktarılacak değerler</w:t>
      </w:r>
      <w:r w:rsidR="00105BD0" w:rsidRPr="00F45177">
        <w:t xml:space="preserve"> aşağıdaki</w:t>
      </w:r>
      <w:r>
        <w:t xml:space="preserve"> </w:t>
      </w:r>
      <w:r w:rsidR="00105BD0" w:rsidRPr="00F45177">
        <w:t xml:space="preserve">gibi </w:t>
      </w:r>
      <w:r>
        <w:t>elde edilmektedir.</w:t>
      </w:r>
    </w:p>
    <w:p w14:paraId="41BBCFD5" w14:textId="77777777" w:rsidR="00105BD0" w:rsidRPr="00F45177" w:rsidRDefault="00105BD0" w:rsidP="00105BD0"/>
    <w:p w14:paraId="5D20FC30" w14:textId="728297A6" w:rsidR="00105BD0" w:rsidRDefault="00A71D12" w:rsidP="00A71D12">
      <w:pPr>
        <w:pStyle w:val="KOD"/>
      </w:pPr>
      <w:r>
        <w:t xml:space="preserve">1. </w:t>
      </w:r>
      <w:r w:rsidR="00105BD0" w:rsidRPr="00F45177">
        <w:t xml:space="preserve">r_nand_sonuc &lt;= </w:t>
      </w:r>
      <w:r>
        <w:t xml:space="preserve">in_giris(0) </w:t>
      </w:r>
      <w:r w:rsidR="00105BD0" w:rsidRPr="00F45177">
        <w:t>&lt;= '</w:t>
      </w:r>
      <w:r>
        <w:t>0</w:t>
      </w:r>
      <w:r w:rsidR="00105BD0" w:rsidRPr="00F45177">
        <w:t>';</w:t>
      </w:r>
    </w:p>
    <w:p w14:paraId="4A1CA959" w14:textId="77777777" w:rsidR="00A71D12" w:rsidRDefault="00A71D12" w:rsidP="00A71D12">
      <w:pPr>
        <w:pStyle w:val="KOD"/>
      </w:pPr>
      <w:r>
        <w:t xml:space="preserve">2.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in_giris(1))</w:t>
      </w:r>
    </w:p>
    <w:p w14:paraId="2C9040F3" w14:textId="0250E48F" w:rsidR="00A71D12" w:rsidRDefault="00A71D12" w:rsidP="00A71D12">
      <w:pPr>
        <w:pStyle w:val="KOD"/>
      </w:pPr>
      <w:r>
        <w:t xml:space="preserve">                &lt;=</w:t>
      </w:r>
      <w:r w:rsidR="00E15D96">
        <w:t xml:space="preserve"> </w:t>
      </w:r>
      <w:r w:rsidRPr="003C337C">
        <w:rPr>
          <w:b/>
          <w:color w:val="1F497D" w:themeColor="text2"/>
        </w:rPr>
        <w:t>not</w:t>
      </w:r>
      <w:r w:rsidRPr="00F45177">
        <w:t xml:space="preserve">('0'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'1') &lt;= '1';</w:t>
      </w:r>
    </w:p>
    <w:p w14:paraId="295C4401" w14:textId="6AC41F15" w:rsidR="00E15D96" w:rsidRDefault="00E15D96" w:rsidP="00E15D96">
      <w:pPr>
        <w:pStyle w:val="KOD"/>
      </w:pPr>
      <w:r>
        <w:t xml:space="preserve">3.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in_giris(2))</w:t>
      </w:r>
    </w:p>
    <w:p w14:paraId="53A99DA6" w14:textId="76F13D5F" w:rsidR="00E15D96" w:rsidRPr="00A71D12" w:rsidRDefault="00E15D96" w:rsidP="00E15D96">
      <w:pPr>
        <w:pStyle w:val="KOD"/>
      </w:pPr>
      <w:r>
        <w:lastRenderedPageBreak/>
        <w:t xml:space="preserve">                &lt;= </w:t>
      </w:r>
      <w:r w:rsidRPr="003C337C">
        <w:rPr>
          <w:b/>
          <w:color w:val="1F497D" w:themeColor="text2"/>
        </w:rPr>
        <w:t>not</w:t>
      </w:r>
      <w:r w:rsidRPr="00F45177">
        <w:t>('</w:t>
      </w:r>
      <w:r>
        <w:t>1</w:t>
      </w:r>
      <w:r w:rsidRPr="00F45177">
        <w:t xml:space="preserve">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</w:t>
      </w:r>
      <w:r>
        <w:t>0</w:t>
      </w:r>
      <w:r w:rsidRPr="00F45177">
        <w:t>') &lt;= '1';</w:t>
      </w:r>
    </w:p>
    <w:p w14:paraId="42FB426E" w14:textId="3F0C17B5" w:rsidR="00E15D96" w:rsidRDefault="00E15D96" w:rsidP="00E15D96">
      <w:pPr>
        <w:pStyle w:val="KOD"/>
      </w:pPr>
      <w:r>
        <w:t xml:space="preserve">4.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in_giris(3))</w:t>
      </w:r>
    </w:p>
    <w:p w14:paraId="3C303CD8" w14:textId="0937D194" w:rsidR="00E15D96" w:rsidRPr="00A71D12" w:rsidRDefault="00E15D96" w:rsidP="00E15D96">
      <w:pPr>
        <w:pStyle w:val="KOD"/>
      </w:pPr>
      <w:r>
        <w:t xml:space="preserve">                &lt;= </w:t>
      </w:r>
      <w:r w:rsidRPr="003C337C">
        <w:rPr>
          <w:b/>
          <w:color w:val="1F497D" w:themeColor="text2"/>
        </w:rPr>
        <w:t>not</w:t>
      </w:r>
      <w:r w:rsidRPr="00F45177">
        <w:t>('</w:t>
      </w:r>
      <w:r>
        <w:t>1</w:t>
      </w:r>
      <w:r w:rsidRPr="00F45177">
        <w:t xml:space="preserve">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</w:t>
      </w:r>
      <w:r>
        <w:t>1</w:t>
      </w:r>
      <w:r w:rsidRPr="00F45177">
        <w:t>') &lt;= '</w:t>
      </w:r>
      <w:r>
        <w:t>0</w:t>
      </w:r>
      <w:r w:rsidRPr="00F45177">
        <w:t>';</w:t>
      </w:r>
    </w:p>
    <w:p w14:paraId="107782D2" w14:textId="62552448" w:rsidR="00C20375" w:rsidRDefault="00C20375" w:rsidP="00C20375">
      <w:pPr>
        <w:pStyle w:val="KOD"/>
      </w:pPr>
      <w:r>
        <w:t xml:space="preserve">5.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in_giris(4))</w:t>
      </w:r>
    </w:p>
    <w:p w14:paraId="53E2792C" w14:textId="5C6B20E4" w:rsidR="00C20375" w:rsidRPr="00A71D12" w:rsidRDefault="00C20375" w:rsidP="00C20375">
      <w:pPr>
        <w:pStyle w:val="KOD"/>
      </w:pPr>
      <w:r>
        <w:t xml:space="preserve">                &lt;= </w:t>
      </w:r>
      <w:r w:rsidRPr="003C337C">
        <w:rPr>
          <w:b/>
          <w:color w:val="1F497D" w:themeColor="text2"/>
        </w:rPr>
        <w:t>not</w:t>
      </w:r>
      <w:r w:rsidRPr="00F45177">
        <w:t>('</w:t>
      </w:r>
      <w:r>
        <w:t>0</w:t>
      </w:r>
      <w:r w:rsidRPr="00F45177">
        <w:t xml:space="preserve">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</w:t>
      </w:r>
      <w:r>
        <w:t>0</w:t>
      </w:r>
      <w:r w:rsidRPr="00F45177">
        <w:t>') &lt;= '</w:t>
      </w:r>
      <w:r>
        <w:t>1</w:t>
      </w:r>
      <w:r w:rsidRPr="00F45177">
        <w:t>';</w:t>
      </w:r>
    </w:p>
    <w:p w14:paraId="5F59C8DC" w14:textId="45A22202" w:rsidR="00B52BCC" w:rsidRDefault="00B52BCC" w:rsidP="00B52BCC">
      <w:pPr>
        <w:pStyle w:val="KOD"/>
      </w:pPr>
      <w:r>
        <w:t xml:space="preserve">6.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</w:t>
      </w:r>
      <w:r w:rsidR="000E075D">
        <w:t>5</w:t>
      </w:r>
      <w:r>
        <w:t>))</w:t>
      </w:r>
    </w:p>
    <w:p w14:paraId="127B8647" w14:textId="12D3C84D" w:rsidR="00B52BCC" w:rsidRPr="00A71D12" w:rsidRDefault="00B52BCC" w:rsidP="00B52BCC">
      <w:pPr>
        <w:pStyle w:val="KOD"/>
      </w:pPr>
      <w:r>
        <w:t xml:space="preserve">                &lt;= </w:t>
      </w:r>
      <w:r w:rsidRPr="003C337C">
        <w:rPr>
          <w:b/>
          <w:color w:val="1F497D" w:themeColor="text2"/>
        </w:rPr>
        <w:t>not</w:t>
      </w:r>
      <w:r w:rsidRPr="00F45177">
        <w:t>('</w:t>
      </w:r>
      <w:r>
        <w:t>1</w:t>
      </w:r>
      <w:r w:rsidRPr="00F45177">
        <w:t xml:space="preserve">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</w:t>
      </w:r>
      <w:r>
        <w:t>1</w:t>
      </w:r>
      <w:r w:rsidRPr="00F45177">
        <w:t>') &lt;= '</w:t>
      </w:r>
      <w:r>
        <w:t>0</w:t>
      </w:r>
      <w:r w:rsidRPr="00F45177">
        <w:t>';</w:t>
      </w:r>
    </w:p>
    <w:p w14:paraId="196C25ED" w14:textId="20F3E0D7" w:rsidR="000E075D" w:rsidRDefault="000E075D" w:rsidP="000E075D">
      <w:pPr>
        <w:pStyle w:val="KOD"/>
      </w:pPr>
      <w:r>
        <w:t xml:space="preserve">7.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in_giris(6))</w:t>
      </w:r>
    </w:p>
    <w:p w14:paraId="64F7A354" w14:textId="2FFDA9C4" w:rsidR="000E075D" w:rsidRDefault="000E075D" w:rsidP="000E075D">
      <w:pPr>
        <w:pStyle w:val="KOD"/>
      </w:pPr>
      <w:r>
        <w:t xml:space="preserve">                &lt;= </w:t>
      </w:r>
      <w:r w:rsidRPr="003C337C">
        <w:rPr>
          <w:b/>
          <w:color w:val="1F497D" w:themeColor="text2"/>
        </w:rPr>
        <w:t>not</w:t>
      </w:r>
      <w:r w:rsidRPr="00F45177">
        <w:t>('</w:t>
      </w:r>
      <w:r>
        <w:t>0</w:t>
      </w:r>
      <w:r w:rsidRPr="00F45177">
        <w:t xml:space="preserve">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</w:t>
      </w:r>
      <w:r>
        <w:t>0</w:t>
      </w:r>
      <w:r w:rsidRPr="00F45177">
        <w:t>') &lt;= '</w:t>
      </w:r>
      <w:r>
        <w:t>1</w:t>
      </w:r>
      <w:r w:rsidRPr="00F45177">
        <w:t>';</w:t>
      </w:r>
    </w:p>
    <w:p w14:paraId="50CD182B" w14:textId="73D4910D" w:rsidR="00686CEA" w:rsidRDefault="00686CEA" w:rsidP="00686CEA">
      <w:pPr>
        <w:pStyle w:val="KOD"/>
      </w:pPr>
      <w:r>
        <w:t xml:space="preserve">8. </w:t>
      </w:r>
      <w:r w:rsidRPr="00F45177">
        <w:t xml:space="preserve">r_nand_sonuc &lt;= </w:t>
      </w:r>
      <w:r w:rsidRPr="003C337C">
        <w:rPr>
          <w:b/>
          <w:color w:val="1F497D" w:themeColor="text2"/>
        </w:rPr>
        <w:t>not</w:t>
      </w:r>
      <w:r>
        <w:t>(</w:t>
      </w:r>
      <w:r w:rsidRPr="00F45177">
        <w:t>r_nand_sonuc</w:t>
      </w:r>
      <w:r>
        <w:t xml:space="preserve">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>
        <w:t>in_giris(7))</w:t>
      </w:r>
    </w:p>
    <w:p w14:paraId="67251A9C" w14:textId="0CC8DE60" w:rsidR="00686CEA" w:rsidRPr="00A71D12" w:rsidRDefault="00686CEA" w:rsidP="00686CEA">
      <w:pPr>
        <w:pStyle w:val="KOD"/>
      </w:pPr>
      <w:r>
        <w:t xml:space="preserve">                &lt;= </w:t>
      </w:r>
      <w:r w:rsidRPr="003C337C">
        <w:rPr>
          <w:b/>
          <w:color w:val="1F497D" w:themeColor="text2"/>
        </w:rPr>
        <w:t>not</w:t>
      </w:r>
      <w:r w:rsidRPr="00F45177">
        <w:t>('</w:t>
      </w:r>
      <w:r>
        <w:t>1</w:t>
      </w:r>
      <w:r w:rsidRPr="00F45177">
        <w:t xml:space="preserve">' </w:t>
      </w:r>
      <w:r w:rsidRPr="003C337C">
        <w:rPr>
          <w:b/>
          <w:color w:val="1F497D" w:themeColor="text2"/>
        </w:rPr>
        <w:t>and</w:t>
      </w:r>
      <w:r w:rsidRPr="003C337C">
        <w:rPr>
          <w:color w:val="1F497D" w:themeColor="text2"/>
        </w:rPr>
        <w:t xml:space="preserve"> </w:t>
      </w:r>
      <w:r w:rsidRPr="00F45177">
        <w:t>'</w:t>
      </w:r>
      <w:r>
        <w:t>1</w:t>
      </w:r>
      <w:r w:rsidRPr="00F45177">
        <w:t>') &lt;= '</w:t>
      </w:r>
      <w:r>
        <w:t>0</w:t>
      </w:r>
      <w:r w:rsidRPr="00F45177">
        <w:t>';</w:t>
      </w:r>
    </w:p>
    <w:p w14:paraId="6FE9B2ED" w14:textId="77777777" w:rsidR="00105BD0" w:rsidRPr="00F45177" w:rsidRDefault="00105BD0" w:rsidP="00A71D12">
      <w:pPr>
        <w:pStyle w:val="KOD"/>
      </w:pPr>
      <w:r w:rsidRPr="00F45177">
        <w:t>out_cikis &lt;= r_nand_sonuc&lt;= '0';</w:t>
      </w:r>
    </w:p>
    <w:p w14:paraId="73821D37" w14:textId="77777777" w:rsidR="00105BD0" w:rsidRDefault="00105BD0" w:rsidP="00975C9B">
      <w:pPr>
        <w:ind w:firstLine="0"/>
      </w:pPr>
    </w:p>
    <w:p w14:paraId="6EBCA15D" w14:textId="1C8590D1" w:rsidR="002B136D" w:rsidRPr="00571125" w:rsidRDefault="00975C9B" w:rsidP="00765882">
      <w:pPr>
        <w:ind w:firstLine="0"/>
        <w:rPr>
          <w:rFonts w:cs="Times New Roman"/>
        </w:rPr>
      </w:pPr>
      <w:r>
        <w:t xml:space="preserve">Yukarıda yapılan </w:t>
      </w:r>
      <w:r w:rsidR="002B136D">
        <w:t xml:space="preserve">açıklama ile birlikte </w:t>
      </w:r>
      <w:r w:rsidR="002B136D">
        <w:fldChar w:fldCharType="begin"/>
      </w:r>
      <w:r w:rsidR="002B136D">
        <w:instrText xml:space="preserve"> REF _Ref400914325 \h </w:instrText>
      </w:r>
      <w:r w:rsidR="002B136D"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 w:rsidR="002B136D">
        <w:fldChar w:fldCharType="end"/>
      </w:r>
      <w:r w:rsidR="002B136D">
        <w:t>’</w:t>
      </w:r>
      <w:r w:rsidR="00765882">
        <w:t xml:space="preserve"> ve </w:t>
      </w:r>
      <w:r w:rsidR="00765882">
        <w:fldChar w:fldCharType="begin"/>
      </w:r>
      <w:r w:rsidR="00765882">
        <w:instrText xml:space="preserve"> REF _Ref400914793 \h </w:instrText>
      </w:r>
      <w:r w:rsidR="00765882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7</w:t>
      </w:r>
      <w:r w:rsidR="00765882">
        <w:fldChar w:fldCharType="end"/>
      </w:r>
      <w:r w:rsidR="00765882">
        <w:t xml:space="preserve">’de </w:t>
      </w:r>
      <w:r w:rsidR="002B136D">
        <w:rPr>
          <w:rFonts w:cs="Times New Roman"/>
        </w:rPr>
        <w:t xml:space="preserve">gösterilen benzetim sonuçlarından da görüleceği üzere </w:t>
      </w:r>
      <w:r w:rsidR="00765882">
        <w:rPr>
          <w:rFonts w:ascii="Courier New" w:hAnsi="Courier New" w:cs="Courier New"/>
          <w:b/>
        </w:rPr>
        <w:t>nand</w:t>
      </w:r>
      <w:r w:rsidR="002B136D" w:rsidRPr="00CD4C64">
        <w:rPr>
          <w:rFonts w:ascii="Courier New" w:hAnsi="Courier New" w:cs="Courier New"/>
          <w:b/>
        </w:rPr>
        <w:t>_</w:t>
      </w:r>
      <w:r w:rsidR="00765882">
        <w:rPr>
          <w:rFonts w:ascii="Courier New" w:hAnsi="Courier New" w:cs="Courier New"/>
          <w:b/>
        </w:rPr>
        <w:t>kapi</w:t>
      </w:r>
      <w:r w:rsidR="002B136D" w:rsidRPr="00CD4C64">
        <w:rPr>
          <w:rFonts w:ascii="Courier New" w:hAnsi="Courier New" w:cs="Courier New"/>
          <w:b/>
        </w:rPr>
        <w:t>_</w:t>
      </w:r>
      <w:proofErr w:type="gramStart"/>
      <w:r w:rsidR="00765882">
        <w:rPr>
          <w:rFonts w:ascii="Courier New" w:hAnsi="Courier New" w:cs="Courier New"/>
          <w:b/>
        </w:rPr>
        <w:t>signal</w:t>
      </w:r>
      <w:r w:rsidR="002B136D" w:rsidRPr="00CD4C64">
        <w:rPr>
          <w:rFonts w:ascii="Courier New" w:hAnsi="Courier New" w:cs="Courier New"/>
          <w:b/>
        </w:rPr>
        <w:t>.vhd</w:t>
      </w:r>
      <w:proofErr w:type="gramEnd"/>
      <w:r w:rsidR="002B136D">
        <w:rPr>
          <w:rFonts w:cs="Times New Roman"/>
        </w:rPr>
        <w:t xml:space="preserve"> VHDL kodu ile istenen amaca ulaşılamamıştır.</w:t>
      </w:r>
    </w:p>
    <w:p w14:paraId="61A7AF34" w14:textId="77777777" w:rsidR="00105BD0" w:rsidRPr="00F45177" w:rsidRDefault="00105BD0" w:rsidP="00105BD0"/>
    <w:p w14:paraId="78F95134" w14:textId="5EDBC1BE" w:rsidR="00105BD0" w:rsidRDefault="00E944AA" w:rsidP="00E944AA">
      <w:pPr>
        <w:ind w:firstLine="0"/>
      </w:pPr>
      <w:r>
        <w:rPr>
          <w:noProof/>
        </w:rPr>
        <w:drawing>
          <wp:inline distT="0" distB="0" distL="0" distR="0" wp14:anchorId="2FA477BB" wp14:editId="08ADE2DF">
            <wp:extent cx="5760720" cy="71437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A77" w14:textId="2DA98A12" w:rsidR="00E944AA" w:rsidRDefault="00E944AA" w:rsidP="00E944AA">
      <w:pPr>
        <w:pStyle w:val="ResimYazs"/>
      </w:pPr>
      <w:bookmarkStart w:id="16" w:name="_Ref400914793"/>
      <w:r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7</w:t>
        </w:r>
      </w:fldSimple>
      <w:bookmarkEnd w:id="16"/>
      <w:r>
        <w:t xml:space="preserve"> nand_kapi_signal varlığı benzetim çıktısı</w:t>
      </w:r>
    </w:p>
    <w:p w14:paraId="2319550C" w14:textId="77777777" w:rsidR="00E944AA" w:rsidRPr="00F45177" w:rsidRDefault="00E944AA" w:rsidP="00E944AA">
      <w:pPr>
        <w:ind w:firstLine="0"/>
      </w:pPr>
    </w:p>
    <w:p w14:paraId="638D7E1B" w14:textId="09BF5ABB" w:rsidR="00193196" w:rsidRDefault="00376441" w:rsidP="00193196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 w:rsidR="007B5ABF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6</w:t>
      </w:r>
      <w:r w:rsidRPr="0056713D">
        <w:rPr>
          <w:rFonts w:ascii="Courier New" w:hAnsi="Courier New" w:cs="Courier New"/>
          <w:b/>
        </w:rPr>
        <w:t xml:space="preserve"> : </w:t>
      </w:r>
      <w:r w:rsidRPr="00F45177">
        <w:t xml:space="preserve"> </w:t>
      </w:r>
      <w:r w:rsidR="00193196">
        <w:fldChar w:fldCharType="begin"/>
      </w:r>
      <w:r w:rsidR="00193196">
        <w:instrText xml:space="preserve"> REF _Ref400911769 \h </w:instrText>
      </w:r>
      <w:r w:rsidR="00193196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6</w:t>
      </w:r>
      <w:r w:rsidR="00193196">
        <w:fldChar w:fldCharType="end"/>
      </w:r>
      <w:r w:rsidR="00193196">
        <w:t xml:space="preserve">’de verilen </w:t>
      </w:r>
      <w:r w:rsidR="00193196" w:rsidRPr="000F7F2B">
        <w:rPr>
          <w:rFonts w:ascii="Courier New" w:hAnsi="Courier New" w:cs="Courier New"/>
          <w:b/>
        </w:rPr>
        <w:t>VE DEĞİL</w:t>
      </w:r>
      <w:r w:rsidR="00193196">
        <w:t xml:space="preserve"> lojik devresi problemini </w:t>
      </w:r>
      <w:r w:rsidR="00933292">
        <w:rPr>
          <w:rFonts w:ascii="Courier New" w:hAnsi="Courier New" w:cs="Courier New"/>
          <w:b/>
        </w:rPr>
        <w:t>variable</w:t>
      </w:r>
      <w:r w:rsidR="00193196">
        <w:t xml:space="preserve"> veri nesnesi kullanarak çözmeyi amaçlayan </w:t>
      </w:r>
      <w:r w:rsidR="00193196" w:rsidRPr="000F7F2B">
        <w:rPr>
          <w:rFonts w:ascii="Courier New" w:hAnsi="Courier New" w:cs="Courier New"/>
          <w:b/>
        </w:rPr>
        <w:t>nand_kapi_</w:t>
      </w:r>
      <w:proofErr w:type="gramStart"/>
      <w:r w:rsidR="00933292">
        <w:rPr>
          <w:rFonts w:ascii="Courier New" w:hAnsi="Courier New" w:cs="Courier New"/>
          <w:b/>
        </w:rPr>
        <w:t>variable</w:t>
      </w:r>
      <w:r w:rsidR="00193196" w:rsidRPr="000F7F2B">
        <w:rPr>
          <w:rFonts w:ascii="Courier New" w:hAnsi="Courier New" w:cs="Courier New"/>
          <w:b/>
        </w:rPr>
        <w:t>.vhd</w:t>
      </w:r>
      <w:proofErr w:type="gramEnd"/>
      <w:r w:rsidR="00193196" w:rsidRPr="000F7F2B">
        <w:rPr>
          <w:rFonts w:ascii="Courier New" w:hAnsi="Courier New" w:cs="Courier New"/>
          <w:b/>
        </w:rPr>
        <w:t xml:space="preserve"> </w:t>
      </w:r>
      <w:r w:rsidR="00193196">
        <w:t xml:space="preserve">VHDL kodu aşağıda verilmiştir. </w:t>
      </w:r>
    </w:p>
    <w:p w14:paraId="462BB863" w14:textId="4D46AB88" w:rsidR="00193196" w:rsidRDefault="00193196" w:rsidP="00193196">
      <w:pPr>
        <w:ind w:firstLine="0"/>
      </w:pPr>
      <w:r w:rsidRPr="00F45177">
        <w:t xml:space="preserve">Kodda </w:t>
      </w:r>
      <w:r>
        <w:t xml:space="preserve">19. satırda </w:t>
      </w:r>
      <w:r w:rsidRPr="00F45177">
        <w:t xml:space="preserve">hassasiyet listesinde </w:t>
      </w:r>
      <w:r w:rsidRPr="002752FA">
        <w:rPr>
          <w:rFonts w:ascii="Courier New" w:hAnsi="Courier New" w:cs="Courier New"/>
          <w:b/>
        </w:rPr>
        <w:t>in_giris</w:t>
      </w:r>
      <w:r w:rsidRPr="00F45177">
        <w:t xml:space="preserve"> girişi mevcuttur. Bunun anlamı </w:t>
      </w:r>
      <w:r w:rsidRPr="002752FA">
        <w:rPr>
          <w:rFonts w:ascii="Courier New" w:hAnsi="Courier New" w:cs="Courier New"/>
          <w:b/>
        </w:rPr>
        <w:t>in_giris</w:t>
      </w:r>
      <w:r w:rsidRPr="00F45177">
        <w:t xml:space="preserve"> değerinde meydana gelen değişikliklerde </w:t>
      </w:r>
      <w:r w:rsidRPr="002752FA">
        <w:rPr>
          <w:rFonts w:ascii="Courier New" w:hAnsi="Courier New" w:cs="Courier New"/>
          <w:b/>
        </w:rPr>
        <w:t>process</w:t>
      </w:r>
      <w:r w:rsidRPr="00F45177">
        <w:t xml:space="preserve"> aktif hale gel</w:t>
      </w:r>
      <w:r w:rsidR="00680FB5">
        <w:t>e</w:t>
      </w:r>
      <w:r w:rsidRPr="00F45177">
        <w:t xml:space="preserve">cektir ve </w:t>
      </w:r>
      <w:r>
        <w:t>23. satırda tanımlanan atama işlemi gerçekleşmektedir.</w:t>
      </w:r>
      <w:r w:rsidRPr="00F45177">
        <w:t xml:space="preserve"> Daha sonra </w:t>
      </w:r>
      <w:r>
        <w:t xml:space="preserve">24. </w:t>
      </w:r>
      <w:r w:rsidR="00680FB5">
        <w:t>s</w:t>
      </w:r>
      <w:r>
        <w:t xml:space="preserve">atırda tanımlanan </w:t>
      </w:r>
      <w:r w:rsidRPr="00A55FED">
        <w:rPr>
          <w:rFonts w:ascii="Courier New" w:hAnsi="Courier New" w:cs="Courier New"/>
          <w:b/>
        </w:rPr>
        <w:t>n_i</w:t>
      </w:r>
      <w:r w:rsidRPr="00A55FED">
        <w:rPr>
          <w:rFonts w:ascii="Courier New" w:hAnsi="Courier New" w:cs="Courier New"/>
        </w:rPr>
        <w:t xml:space="preserve"> </w:t>
      </w:r>
      <w:r w:rsidRPr="00F45177">
        <w:t xml:space="preserve">değişkeni ile tanımlanmış döngü aktif hale gelecektir. Döngü </w:t>
      </w:r>
      <w:r w:rsidRPr="0010502F">
        <w:rPr>
          <w:rFonts w:ascii="Courier New" w:hAnsi="Courier New" w:cs="Courier New"/>
          <w:b/>
        </w:rPr>
        <w:t>1</w:t>
      </w:r>
      <w:r w:rsidRPr="00F45177">
        <w:t xml:space="preserve">’den </w:t>
      </w:r>
      <w:r w:rsidRPr="0010502F">
        <w:rPr>
          <w:rFonts w:ascii="Courier New" w:hAnsi="Courier New" w:cs="Courier New"/>
          <w:b/>
        </w:rPr>
        <w:t>7</w:t>
      </w:r>
      <w:r w:rsidRPr="00F45177">
        <w:t xml:space="preserve">’e doğru artarken her </w:t>
      </w:r>
      <w:r w:rsidRPr="0010502F">
        <w:rPr>
          <w:rFonts w:ascii="Courier New" w:hAnsi="Courier New" w:cs="Courier New"/>
          <w:b/>
        </w:rPr>
        <w:t>n_i</w:t>
      </w:r>
      <w:r w:rsidRPr="00F45177">
        <w:t xml:space="preserve"> değeri için </w:t>
      </w:r>
      <w:r>
        <w:t xml:space="preserve">25. satırda </w:t>
      </w:r>
      <w:r w:rsidR="00680FB5">
        <w:t xml:space="preserve">tanımlanan </w:t>
      </w:r>
      <w:r w:rsidRPr="003A6AFA">
        <w:rPr>
          <w:rFonts w:ascii="Courier New" w:hAnsi="Courier New" w:cs="Courier New"/>
          <w:b/>
        </w:rPr>
        <w:t>in_giris</w:t>
      </w:r>
      <w:r w:rsidRPr="00F45177">
        <w:t xml:space="preserve"> değerinin ilgili biti ile </w:t>
      </w:r>
      <w:r w:rsidR="00EA0F55">
        <w:rPr>
          <w:rFonts w:ascii="Courier New" w:hAnsi="Courier New" w:cs="Courier New"/>
          <w:b/>
        </w:rPr>
        <w:t>v</w:t>
      </w:r>
      <w:r w:rsidRPr="0018722A">
        <w:rPr>
          <w:rFonts w:ascii="Courier New" w:hAnsi="Courier New" w:cs="Courier New"/>
          <w:b/>
        </w:rPr>
        <w:t>_nand_sonuc</w:t>
      </w:r>
      <w:r w:rsidRPr="00F45177">
        <w:t xml:space="preserve"> </w:t>
      </w:r>
      <w:r w:rsidR="00EA0F55">
        <w:t>değişkenini</w:t>
      </w:r>
      <w:r w:rsidRPr="00F45177">
        <w:t xml:space="preserve"> ile </w:t>
      </w:r>
      <w:r w:rsidRPr="00B3031A">
        <w:rPr>
          <w:rFonts w:ascii="Courier New" w:hAnsi="Courier New" w:cs="Courier New"/>
          <w:b/>
        </w:rPr>
        <w:t>VE</w:t>
      </w:r>
      <w:r w:rsidRPr="00F45177">
        <w:t xml:space="preserve"> işlemine tabi tutulmakta ve elde edilen sonucun tersi tekrar </w:t>
      </w:r>
      <w:r w:rsidR="00EA0F55">
        <w:rPr>
          <w:rFonts w:ascii="Courier New" w:hAnsi="Courier New" w:cs="Courier New"/>
          <w:b/>
        </w:rPr>
        <w:t>v</w:t>
      </w:r>
      <w:r w:rsidRPr="00255D29">
        <w:rPr>
          <w:rFonts w:ascii="Courier New" w:hAnsi="Courier New" w:cs="Courier New"/>
          <w:b/>
        </w:rPr>
        <w:t>_nand_sonuc</w:t>
      </w:r>
      <w:r w:rsidRPr="00F45177">
        <w:t xml:space="preserve"> </w:t>
      </w:r>
      <w:r w:rsidR="00EA0F55">
        <w:t>değişkenine</w:t>
      </w:r>
      <w:r w:rsidRPr="00F45177">
        <w:t xml:space="preserve"> atanmaktadır.</w:t>
      </w:r>
      <w:r w:rsidR="00F82AA2">
        <w:t xml:space="preserve"> </w:t>
      </w:r>
      <w:r w:rsidR="006A00A6">
        <w:t xml:space="preserve">27. satırda tanımlanan atama ifadesi ile birlikte </w:t>
      </w:r>
      <w:r w:rsidR="006A00A6" w:rsidRPr="009E47B7">
        <w:rPr>
          <w:rFonts w:ascii="Courier New" w:hAnsi="Courier New" w:cs="Courier New"/>
          <w:b/>
        </w:rPr>
        <w:t>v_nand_sonuc</w:t>
      </w:r>
      <w:r w:rsidR="006A00A6">
        <w:t xml:space="preserve"> değişkeninde tutulan sonuç değeri </w:t>
      </w:r>
      <w:r w:rsidR="006A00A6" w:rsidRPr="009E47B7">
        <w:rPr>
          <w:rFonts w:ascii="Courier New" w:hAnsi="Courier New" w:cs="Courier New"/>
          <w:b/>
        </w:rPr>
        <w:t>process</w:t>
      </w:r>
      <w:r w:rsidR="006A00A6">
        <w:t xml:space="preserve"> dışına aktarılır</w:t>
      </w:r>
      <w:r w:rsidR="009E47B7">
        <w:t>.</w:t>
      </w:r>
      <w:r w:rsidRPr="00F45177">
        <w:t xml:space="preserve"> Mimari içer</w:t>
      </w:r>
      <w:r>
        <w:t>i</w:t>
      </w:r>
      <w:r w:rsidRPr="00F45177">
        <w:t xml:space="preserve">sinde </w:t>
      </w:r>
      <w:r>
        <w:t>17</w:t>
      </w:r>
      <w:r w:rsidR="005E5E9F">
        <w:t>.</w:t>
      </w:r>
      <w:r>
        <w:t xml:space="preserve"> satırda </w:t>
      </w:r>
      <w:r w:rsidRPr="00F45177">
        <w:t xml:space="preserve">tanımlanan atama ifadesi ile </w:t>
      </w:r>
      <w:r w:rsidRPr="000F5A03">
        <w:rPr>
          <w:rFonts w:ascii="Courier New" w:hAnsi="Courier New" w:cs="Courier New"/>
          <w:b/>
        </w:rPr>
        <w:t>in_giris</w:t>
      </w:r>
      <w:r w:rsidRPr="00F45177">
        <w:t xml:space="preserve"> girişinde bulunan bitlerinin </w:t>
      </w:r>
      <w:r w:rsidRPr="000F5A03">
        <w:rPr>
          <w:rFonts w:ascii="Courier New" w:hAnsi="Courier New" w:cs="Courier New"/>
          <w:b/>
        </w:rPr>
        <w:t>VE DEĞİL</w:t>
      </w:r>
      <w:r>
        <w:t xml:space="preserve"> işlemi sonucunun</w:t>
      </w:r>
      <w:r w:rsidRPr="00F45177">
        <w:t xml:space="preserve"> varlık dışına aktarılma</w:t>
      </w:r>
      <w:r>
        <w:t>sı beklenmektedir</w:t>
      </w:r>
      <w:r w:rsidRPr="00F45177">
        <w:t xml:space="preserve">. </w:t>
      </w:r>
    </w:p>
    <w:p w14:paraId="62029A77" w14:textId="77777777" w:rsidR="00CA2538" w:rsidRDefault="00CA2538" w:rsidP="00193196">
      <w:pPr>
        <w:ind w:firstLine="0"/>
      </w:pPr>
    </w:p>
    <w:p w14:paraId="4B6A2480" w14:textId="77777777" w:rsidR="00CA2538" w:rsidRPr="00CA2538" w:rsidRDefault="00CA2538" w:rsidP="00CA2538">
      <w:pPr>
        <w:pStyle w:val="KOD"/>
        <w:numPr>
          <w:ilvl w:val="0"/>
          <w:numId w:val="16"/>
        </w:numPr>
        <w:ind w:left="680" w:hanging="340"/>
      </w:pPr>
      <w:r w:rsidRPr="00AD5F5E">
        <w:rPr>
          <w:b/>
          <w:color w:val="800000"/>
        </w:rPr>
        <w:t>library</w:t>
      </w:r>
      <w:r w:rsidRPr="00AD5F5E">
        <w:rPr>
          <w:color w:val="800000"/>
        </w:rPr>
        <w:t xml:space="preserve"> </w:t>
      </w:r>
      <w:r w:rsidRPr="00CA2538">
        <w:t>IEEE;</w:t>
      </w:r>
    </w:p>
    <w:p w14:paraId="420721BC" w14:textId="77777777" w:rsidR="00CA2538" w:rsidRPr="00CA2538" w:rsidRDefault="00CA2538" w:rsidP="00CA2538">
      <w:pPr>
        <w:pStyle w:val="KOD"/>
        <w:numPr>
          <w:ilvl w:val="0"/>
          <w:numId w:val="16"/>
        </w:numPr>
        <w:ind w:left="680" w:hanging="340"/>
      </w:pPr>
      <w:r w:rsidRPr="00AD5F5E">
        <w:rPr>
          <w:b/>
          <w:color w:val="800000"/>
        </w:rPr>
        <w:t>use</w:t>
      </w:r>
      <w:r w:rsidRPr="00AD5F5E">
        <w:rPr>
          <w:color w:val="800000"/>
        </w:rPr>
        <w:t xml:space="preserve"> </w:t>
      </w:r>
      <w:proofErr w:type="gramStart"/>
      <w:r w:rsidRPr="00CA2538">
        <w:t>IEEE.STD</w:t>
      </w:r>
      <w:proofErr w:type="gramEnd"/>
      <w:r w:rsidRPr="00CA2538">
        <w:t>_LOGIC_1164.all;</w:t>
      </w:r>
    </w:p>
    <w:p w14:paraId="4BB4C48C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490CD04F" w14:textId="374403E5" w:rsidR="00CA2538" w:rsidRPr="00CA2538" w:rsidRDefault="00CA2538" w:rsidP="00CA2538">
      <w:pPr>
        <w:pStyle w:val="KOD"/>
        <w:numPr>
          <w:ilvl w:val="0"/>
          <w:numId w:val="16"/>
        </w:numPr>
        <w:ind w:left="680" w:hanging="340"/>
      </w:pPr>
      <w:r w:rsidRPr="00AD5F5E">
        <w:rPr>
          <w:b/>
          <w:color w:val="1F497D" w:themeColor="text2"/>
        </w:rPr>
        <w:t>entity</w:t>
      </w:r>
      <w:r w:rsidRPr="00AD5F5E">
        <w:rPr>
          <w:color w:val="1F497D" w:themeColor="text2"/>
        </w:rPr>
        <w:t xml:space="preserve"> </w:t>
      </w:r>
      <w:r w:rsidRPr="00CA2538">
        <w:t>nand_kapi</w:t>
      </w:r>
      <w:r w:rsidR="00690B57">
        <w:t>_variable</w:t>
      </w:r>
      <w:r w:rsidRPr="00CA2538">
        <w:t xml:space="preserve"> </w:t>
      </w:r>
      <w:r w:rsidRPr="00AD5F5E">
        <w:rPr>
          <w:b/>
          <w:color w:val="1F497D" w:themeColor="text2"/>
        </w:rPr>
        <w:t>is</w:t>
      </w:r>
    </w:p>
    <w:p w14:paraId="0BA04FE7" w14:textId="488673E9" w:rsidR="00CA2538" w:rsidRPr="00CA2538" w:rsidRDefault="006D1129" w:rsidP="00CA2538">
      <w:pPr>
        <w:pStyle w:val="KOD"/>
        <w:numPr>
          <w:ilvl w:val="0"/>
          <w:numId w:val="16"/>
        </w:numPr>
        <w:ind w:left="680" w:hanging="340"/>
      </w:pPr>
      <w:r>
        <w:t xml:space="preserve">  </w:t>
      </w:r>
      <w:r w:rsidR="00CA2538" w:rsidRPr="00AD5F5E">
        <w:rPr>
          <w:b/>
          <w:color w:val="1F497D" w:themeColor="text2"/>
        </w:rPr>
        <w:t>port</w:t>
      </w:r>
      <w:r w:rsidR="00CA2538" w:rsidRPr="00AD5F5E">
        <w:rPr>
          <w:color w:val="1F497D" w:themeColor="text2"/>
        </w:rPr>
        <w:t xml:space="preserve"> </w:t>
      </w:r>
      <w:proofErr w:type="gramStart"/>
      <w:r w:rsidR="00CA2538" w:rsidRPr="00CA2538">
        <w:t>(</w:t>
      </w:r>
      <w:proofErr w:type="gramEnd"/>
    </w:p>
    <w:p w14:paraId="2026054C" w14:textId="7B9262CA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r w:rsidR="00CA2538" w:rsidRPr="00CA2538">
        <w:t>in_</w:t>
      </w:r>
      <w:proofErr w:type="gramStart"/>
      <w:r w:rsidR="00CA2538" w:rsidRPr="00CA2538">
        <w:t xml:space="preserve">giris : </w:t>
      </w:r>
      <w:r w:rsidR="00CA2538" w:rsidRPr="00AD5F5E">
        <w:rPr>
          <w:b/>
          <w:color w:val="1F497D" w:themeColor="text2"/>
        </w:rPr>
        <w:t>in</w:t>
      </w:r>
      <w:proofErr w:type="gramEnd"/>
      <w:r w:rsidR="00CA2538" w:rsidRPr="00AD5F5E">
        <w:rPr>
          <w:color w:val="1F497D" w:themeColor="text2"/>
        </w:rPr>
        <w:t xml:space="preserve"> </w:t>
      </w:r>
      <w:r w:rsidR="00CA2538" w:rsidRPr="006B32F1">
        <w:rPr>
          <w:color w:val="4F81BD" w:themeColor="accent1"/>
        </w:rPr>
        <w:t>std_logic_vector</w:t>
      </w:r>
      <w:r w:rsidR="00CA2538" w:rsidRPr="00CA2538">
        <w:t>(</w:t>
      </w:r>
      <w:r w:rsidR="00CA2538" w:rsidRPr="006B32F1">
        <w:rPr>
          <w:b/>
          <w:color w:val="F79646" w:themeColor="accent6"/>
        </w:rPr>
        <w:t>7</w:t>
      </w:r>
      <w:r w:rsidR="00CA2538" w:rsidRPr="00CA2538">
        <w:t xml:space="preserve"> </w:t>
      </w:r>
      <w:r w:rsidR="00CA2538" w:rsidRPr="006B32F1">
        <w:rPr>
          <w:color w:val="4F81BD" w:themeColor="accent1"/>
        </w:rPr>
        <w:t xml:space="preserve">downto </w:t>
      </w:r>
      <w:r w:rsidR="00CA2538" w:rsidRPr="006B32F1">
        <w:rPr>
          <w:b/>
          <w:color w:val="F79646" w:themeColor="accent6"/>
        </w:rPr>
        <w:t>0</w:t>
      </w:r>
      <w:r w:rsidR="00CA2538" w:rsidRPr="00CA2538">
        <w:t>);</w:t>
      </w:r>
    </w:p>
    <w:p w14:paraId="6DA5E6CF" w14:textId="2CFA2E85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r w:rsidR="00CA2538" w:rsidRPr="00CA2538">
        <w:t>out_</w:t>
      </w:r>
      <w:proofErr w:type="gramStart"/>
      <w:r w:rsidR="00CA2538" w:rsidRPr="00CA2538">
        <w:t xml:space="preserve">cikis : </w:t>
      </w:r>
      <w:r w:rsidR="00CA2538" w:rsidRPr="00AD5F5E">
        <w:rPr>
          <w:b/>
          <w:color w:val="1F497D" w:themeColor="text2"/>
        </w:rPr>
        <w:t>out</w:t>
      </w:r>
      <w:proofErr w:type="gramEnd"/>
      <w:r w:rsidR="00CA2538" w:rsidRPr="00AD5F5E">
        <w:rPr>
          <w:color w:val="1F497D" w:themeColor="text2"/>
        </w:rPr>
        <w:t xml:space="preserve"> </w:t>
      </w:r>
      <w:r w:rsidR="00CA2538" w:rsidRPr="006B32F1">
        <w:rPr>
          <w:color w:val="4F81BD" w:themeColor="accent1"/>
        </w:rPr>
        <w:t>std_logic</w:t>
      </w:r>
      <w:r w:rsidR="00CA2538" w:rsidRPr="00CA2538">
        <w:t xml:space="preserve">     </w:t>
      </w:r>
    </w:p>
    <w:p w14:paraId="109487DE" w14:textId="26526145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</w:t>
      </w:r>
      <w:r w:rsidR="00CA2538" w:rsidRPr="00CA2538">
        <w:t>);</w:t>
      </w:r>
    </w:p>
    <w:p w14:paraId="2D2CFC15" w14:textId="5FD2CE12" w:rsidR="00CA2538" w:rsidRPr="00CA2538" w:rsidRDefault="00CA2538" w:rsidP="00CA2538">
      <w:pPr>
        <w:pStyle w:val="KOD"/>
        <w:numPr>
          <w:ilvl w:val="0"/>
          <w:numId w:val="16"/>
        </w:numPr>
        <w:ind w:left="680" w:hanging="340"/>
      </w:pPr>
      <w:r w:rsidRPr="00AD5F5E">
        <w:rPr>
          <w:b/>
          <w:color w:val="1F497D" w:themeColor="text2"/>
        </w:rPr>
        <w:t>end</w:t>
      </w:r>
      <w:r w:rsidRPr="00AD5F5E">
        <w:rPr>
          <w:color w:val="1F497D" w:themeColor="text2"/>
        </w:rPr>
        <w:t xml:space="preserve"> </w:t>
      </w:r>
      <w:r w:rsidRPr="00CA2538">
        <w:t>nand_kapi</w:t>
      </w:r>
      <w:r w:rsidR="001D0984">
        <w:t>_variable</w:t>
      </w:r>
      <w:r w:rsidRPr="00CA2538">
        <w:t>;</w:t>
      </w:r>
    </w:p>
    <w:p w14:paraId="40A03D67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007FBF48" w14:textId="3538647A" w:rsidR="00CA2538" w:rsidRPr="00AD5F5E" w:rsidRDefault="00CA2538" w:rsidP="00CA2538">
      <w:pPr>
        <w:pStyle w:val="KOD"/>
        <w:numPr>
          <w:ilvl w:val="0"/>
          <w:numId w:val="16"/>
        </w:numPr>
        <w:ind w:left="680" w:hanging="340"/>
        <w:rPr>
          <w:b/>
          <w:color w:val="1F497D" w:themeColor="text2"/>
        </w:rPr>
      </w:pPr>
      <w:r w:rsidRPr="00AD5F5E">
        <w:rPr>
          <w:b/>
          <w:color w:val="1F497D" w:themeColor="text2"/>
        </w:rPr>
        <w:t>architecture</w:t>
      </w:r>
      <w:r w:rsidRPr="00AD5F5E">
        <w:rPr>
          <w:color w:val="1F497D" w:themeColor="text2"/>
        </w:rPr>
        <w:t xml:space="preserve"> </w:t>
      </w:r>
      <w:r w:rsidRPr="00CA2538">
        <w:t xml:space="preserve">Behavioral </w:t>
      </w:r>
      <w:r w:rsidRPr="00AD5F5E">
        <w:rPr>
          <w:b/>
          <w:color w:val="1F497D" w:themeColor="text2"/>
        </w:rPr>
        <w:t>of</w:t>
      </w:r>
      <w:r w:rsidRPr="00AD5F5E">
        <w:rPr>
          <w:color w:val="1F497D" w:themeColor="text2"/>
        </w:rPr>
        <w:t xml:space="preserve"> </w:t>
      </w:r>
      <w:r w:rsidRPr="00CA2538">
        <w:t>nand_kapi</w:t>
      </w:r>
      <w:r w:rsidR="001D0984">
        <w:t>_variable</w:t>
      </w:r>
      <w:r w:rsidRPr="00CA2538">
        <w:t xml:space="preserve"> is</w:t>
      </w:r>
    </w:p>
    <w:p w14:paraId="5E605F86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2346A724" w14:textId="1C28E6B8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</w:t>
      </w:r>
      <w:r w:rsidR="00CA2538" w:rsidRPr="00AD5F5E">
        <w:rPr>
          <w:b/>
          <w:color w:val="1F497D" w:themeColor="text2"/>
        </w:rPr>
        <w:t>signal</w:t>
      </w:r>
      <w:r w:rsidR="00CA2538" w:rsidRPr="00AD5F5E">
        <w:rPr>
          <w:color w:val="1F497D" w:themeColor="text2"/>
        </w:rPr>
        <w:t xml:space="preserve"> </w:t>
      </w:r>
      <w:r w:rsidR="00CA2538" w:rsidRPr="00CA2538">
        <w:t>r_nand_</w:t>
      </w:r>
      <w:proofErr w:type="gramStart"/>
      <w:r w:rsidR="00CA2538" w:rsidRPr="00CA2538">
        <w:t xml:space="preserve">sonuc : </w:t>
      </w:r>
      <w:r w:rsidR="00CA2538" w:rsidRPr="006B32F1">
        <w:rPr>
          <w:color w:val="4F81BD" w:themeColor="accent1"/>
        </w:rPr>
        <w:t>std</w:t>
      </w:r>
      <w:proofErr w:type="gramEnd"/>
      <w:r w:rsidR="00CA2538" w:rsidRPr="006B32F1">
        <w:rPr>
          <w:color w:val="4F81BD" w:themeColor="accent1"/>
        </w:rPr>
        <w:t xml:space="preserve">_logic </w:t>
      </w:r>
      <w:r w:rsidR="00CA2538" w:rsidRPr="00CA2538">
        <w:t>:= '0';</w:t>
      </w:r>
    </w:p>
    <w:p w14:paraId="7C639406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177B9411" w14:textId="77777777" w:rsidR="00CA2538" w:rsidRPr="00AD5F5E" w:rsidRDefault="00CA2538" w:rsidP="00CA2538">
      <w:pPr>
        <w:pStyle w:val="KOD"/>
        <w:numPr>
          <w:ilvl w:val="0"/>
          <w:numId w:val="16"/>
        </w:numPr>
        <w:ind w:left="680" w:hanging="340"/>
        <w:rPr>
          <w:b/>
        </w:rPr>
      </w:pPr>
      <w:r w:rsidRPr="00AD5F5E">
        <w:rPr>
          <w:b/>
          <w:color w:val="1F497D" w:themeColor="text2"/>
        </w:rPr>
        <w:t>begin</w:t>
      </w:r>
    </w:p>
    <w:p w14:paraId="1332B433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4E9C4993" w14:textId="5F13F0E7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</w:t>
      </w:r>
      <w:r w:rsidR="00CA2538" w:rsidRPr="00CA2538">
        <w:t>out_cikis &lt;= r_nand_sonuc;</w:t>
      </w:r>
    </w:p>
    <w:p w14:paraId="5EA6FDDB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395A00D0" w14:textId="6FB08DC0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</w:t>
      </w:r>
      <w:r w:rsidR="00CA2538" w:rsidRPr="00AD5F5E">
        <w:rPr>
          <w:b/>
          <w:color w:val="1F497D" w:themeColor="text2"/>
        </w:rPr>
        <w:t>process</w:t>
      </w:r>
      <w:r w:rsidR="00CA2538" w:rsidRPr="00CA2538">
        <w:t>(in_giris)</w:t>
      </w:r>
    </w:p>
    <w:p w14:paraId="22959537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7A48EBB1" w14:textId="6EC2995C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r w:rsidR="00CA2538" w:rsidRPr="00AD5F5E">
        <w:rPr>
          <w:b/>
          <w:color w:val="1F497D" w:themeColor="text2"/>
        </w:rPr>
        <w:t>variable</w:t>
      </w:r>
      <w:r w:rsidR="00CA2538" w:rsidRPr="00AD5F5E">
        <w:rPr>
          <w:color w:val="1F497D" w:themeColor="text2"/>
        </w:rPr>
        <w:t xml:space="preserve"> </w:t>
      </w:r>
      <w:r w:rsidR="00CA2538" w:rsidRPr="00CA2538">
        <w:t>v_nand_</w:t>
      </w:r>
      <w:proofErr w:type="gramStart"/>
      <w:r w:rsidR="00CA2538" w:rsidRPr="00CA2538">
        <w:t xml:space="preserve">sonuc : </w:t>
      </w:r>
      <w:r w:rsidR="00CA2538" w:rsidRPr="008066FB">
        <w:rPr>
          <w:color w:val="4F81BD" w:themeColor="accent1"/>
        </w:rPr>
        <w:t>std</w:t>
      </w:r>
      <w:proofErr w:type="gramEnd"/>
      <w:r w:rsidR="00CA2538" w:rsidRPr="008066FB">
        <w:rPr>
          <w:color w:val="4F81BD" w:themeColor="accent1"/>
        </w:rPr>
        <w:t xml:space="preserve">_logic </w:t>
      </w:r>
      <w:r w:rsidR="00CA2538" w:rsidRPr="00CA2538">
        <w:t>:= '0';</w:t>
      </w:r>
    </w:p>
    <w:p w14:paraId="059AC68B" w14:textId="35192199" w:rsidR="00CA2538" w:rsidRPr="00AD5F5E" w:rsidRDefault="000B45E6" w:rsidP="00CA2538">
      <w:pPr>
        <w:pStyle w:val="KOD"/>
        <w:numPr>
          <w:ilvl w:val="0"/>
          <w:numId w:val="16"/>
        </w:numPr>
        <w:ind w:left="680" w:hanging="340"/>
        <w:rPr>
          <w:b/>
        </w:rPr>
      </w:pPr>
      <w:r>
        <w:t xml:space="preserve">  </w:t>
      </w:r>
      <w:r w:rsidR="00CA2538" w:rsidRPr="00AD5F5E">
        <w:rPr>
          <w:b/>
          <w:color w:val="1F497D" w:themeColor="text2"/>
        </w:rPr>
        <w:t>begin</w:t>
      </w:r>
    </w:p>
    <w:p w14:paraId="550F43C6" w14:textId="0B371E31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proofErr w:type="gramStart"/>
      <w:r w:rsidR="00CA2538" w:rsidRPr="00CA2538">
        <w:t>v</w:t>
      </w:r>
      <w:proofErr w:type="gramEnd"/>
      <w:r w:rsidR="00CA2538" w:rsidRPr="00CA2538">
        <w:t>_nand_sonuc := in_giris(0);</w:t>
      </w:r>
    </w:p>
    <w:p w14:paraId="0E4ECF76" w14:textId="0EABAEE0" w:rsidR="000B45E6" w:rsidRDefault="000B45E6" w:rsidP="000B45E6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r w:rsidR="00CA2538" w:rsidRPr="00AD5F5E">
        <w:rPr>
          <w:b/>
          <w:color w:val="1F497D" w:themeColor="text2"/>
        </w:rPr>
        <w:t>for</w:t>
      </w:r>
      <w:r w:rsidR="00CA2538" w:rsidRPr="00AD5F5E">
        <w:rPr>
          <w:color w:val="1F497D" w:themeColor="text2"/>
        </w:rPr>
        <w:t xml:space="preserve"> </w:t>
      </w:r>
      <w:r w:rsidR="00CA2538" w:rsidRPr="00CA2538">
        <w:t xml:space="preserve">n_i </w:t>
      </w:r>
      <w:r w:rsidR="00CA2538" w:rsidRPr="00AD5F5E">
        <w:rPr>
          <w:b/>
          <w:color w:val="1F497D" w:themeColor="text2"/>
        </w:rPr>
        <w:t>in</w:t>
      </w:r>
      <w:r w:rsidR="00CA2538" w:rsidRPr="00AD5F5E">
        <w:rPr>
          <w:color w:val="1F497D" w:themeColor="text2"/>
        </w:rPr>
        <w:t xml:space="preserve"> </w:t>
      </w:r>
      <w:r w:rsidR="00CA2538" w:rsidRPr="006B32F1">
        <w:rPr>
          <w:b/>
          <w:color w:val="F79646" w:themeColor="accent6"/>
        </w:rPr>
        <w:t>1</w:t>
      </w:r>
      <w:r w:rsidR="00CA2538" w:rsidRPr="00CA2538">
        <w:t xml:space="preserve"> </w:t>
      </w:r>
      <w:r w:rsidR="00CA2538" w:rsidRPr="006B32F1">
        <w:rPr>
          <w:color w:val="4F81BD" w:themeColor="accent1"/>
        </w:rPr>
        <w:t xml:space="preserve">to </w:t>
      </w:r>
      <w:r w:rsidR="00CA2538" w:rsidRPr="006B32F1">
        <w:rPr>
          <w:b/>
          <w:color w:val="F79646" w:themeColor="accent6"/>
        </w:rPr>
        <w:t>7</w:t>
      </w:r>
      <w:r w:rsidR="00CA2538" w:rsidRPr="00CA2538">
        <w:t xml:space="preserve"> </w:t>
      </w:r>
      <w:r w:rsidR="00CA2538" w:rsidRPr="00AD5F5E">
        <w:rPr>
          <w:b/>
          <w:color w:val="1F497D" w:themeColor="text2"/>
        </w:rPr>
        <w:t>loop</w:t>
      </w:r>
    </w:p>
    <w:p w14:paraId="64969923" w14:textId="28012B5A" w:rsidR="00CA2538" w:rsidRPr="00CA2538" w:rsidRDefault="000B45E6" w:rsidP="000B45E6">
      <w:pPr>
        <w:pStyle w:val="KOD"/>
        <w:numPr>
          <w:ilvl w:val="0"/>
          <w:numId w:val="16"/>
        </w:numPr>
        <w:ind w:left="680" w:hanging="340"/>
      </w:pPr>
      <w:r>
        <w:t xml:space="preserve">      </w:t>
      </w:r>
      <w:proofErr w:type="gramStart"/>
      <w:r w:rsidR="00CA2538" w:rsidRPr="00CA2538">
        <w:t>v</w:t>
      </w:r>
      <w:proofErr w:type="gramEnd"/>
      <w:r w:rsidR="00CA2538" w:rsidRPr="00CA2538">
        <w:t xml:space="preserve">_nand_sonuc := </w:t>
      </w:r>
      <w:r w:rsidR="00CA2538" w:rsidRPr="00AD5F5E">
        <w:rPr>
          <w:b/>
          <w:color w:val="1F497D" w:themeColor="text2"/>
        </w:rPr>
        <w:t>not</w:t>
      </w:r>
      <w:r w:rsidR="00CA2538" w:rsidRPr="00CA2538">
        <w:t xml:space="preserve">(v_nand_sonuc </w:t>
      </w:r>
      <w:r w:rsidR="00CA2538" w:rsidRPr="00AD5F5E">
        <w:rPr>
          <w:b/>
          <w:color w:val="1F497D" w:themeColor="text2"/>
        </w:rPr>
        <w:t>and</w:t>
      </w:r>
      <w:r w:rsidR="00CA2538" w:rsidRPr="00AD5F5E">
        <w:rPr>
          <w:color w:val="1F497D" w:themeColor="text2"/>
        </w:rPr>
        <w:t xml:space="preserve"> </w:t>
      </w:r>
      <w:r w:rsidR="00CA2538" w:rsidRPr="00CA2538">
        <w:t>in_giris(n_i));</w:t>
      </w:r>
    </w:p>
    <w:p w14:paraId="007DB9FF" w14:textId="2E56F7BD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r w:rsidR="00CA2538" w:rsidRPr="00AD5F5E">
        <w:rPr>
          <w:b/>
          <w:color w:val="1F497D" w:themeColor="text2"/>
        </w:rPr>
        <w:t>end</w:t>
      </w:r>
      <w:r w:rsidR="00CA2538" w:rsidRPr="00AD5F5E">
        <w:rPr>
          <w:color w:val="1F497D" w:themeColor="text2"/>
        </w:rPr>
        <w:t xml:space="preserve"> </w:t>
      </w:r>
      <w:r w:rsidR="00CA2538" w:rsidRPr="00AD5F5E">
        <w:rPr>
          <w:b/>
          <w:color w:val="1F497D" w:themeColor="text2"/>
        </w:rPr>
        <w:t>loop</w:t>
      </w:r>
      <w:r w:rsidR="00CA2538" w:rsidRPr="00CA2538">
        <w:t xml:space="preserve">; </w:t>
      </w:r>
    </w:p>
    <w:p w14:paraId="463E5138" w14:textId="57AD30EA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  </w:t>
      </w:r>
      <w:proofErr w:type="gramStart"/>
      <w:r w:rsidR="00CA2538" w:rsidRPr="00CA2538">
        <w:t>r</w:t>
      </w:r>
      <w:proofErr w:type="gramEnd"/>
      <w:r w:rsidR="00CA2538" w:rsidRPr="00CA2538">
        <w:t xml:space="preserve">_nand_sonuc &lt;= v_nand_sonuc;       </w:t>
      </w:r>
    </w:p>
    <w:p w14:paraId="14EF7D16" w14:textId="77777777" w:rsidR="000B45E6" w:rsidRDefault="000B45E6" w:rsidP="00CA2538">
      <w:pPr>
        <w:pStyle w:val="KOD"/>
        <w:numPr>
          <w:ilvl w:val="0"/>
          <w:numId w:val="16"/>
        </w:numPr>
        <w:ind w:left="680" w:hanging="340"/>
      </w:pPr>
    </w:p>
    <w:p w14:paraId="2E8C54D6" w14:textId="28E51625" w:rsidR="00CA2538" w:rsidRPr="00CA2538" w:rsidRDefault="000B45E6" w:rsidP="00CA2538">
      <w:pPr>
        <w:pStyle w:val="KOD"/>
        <w:numPr>
          <w:ilvl w:val="0"/>
          <w:numId w:val="16"/>
        </w:numPr>
        <w:ind w:left="680" w:hanging="340"/>
      </w:pPr>
      <w:r>
        <w:t xml:space="preserve">  </w:t>
      </w:r>
      <w:r w:rsidR="00CA2538" w:rsidRPr="00AD5F5E">
        <w:rPr>
          <w:b/>
          <w:color w:val="1F497D" w:themeColor="text2"/>
        </w:rPr>
        <w:t>end</w:t>
      </w:r>
      <w:r w:rsidR="00CA2538" w:rsidRPr="00AD5F5E">
        <w:rPr>
          <w:color w:val="1F497D" w:themeColor="text2"/>
        </w:rPr>
        <w:t xml:space="preserve"> </w:t>
      </w:r>
      <w:r w:rsidR="00CA2538" w:rsidRPr="00AD5F5E">
        <w:rPr>
          <w:b/>
          <w:color w:val="1F497D" w:themeColor="text2"/>
        </w:rPr>
        <w:t>process</w:t>
      </w:r>
      <w:r w:rsidR="00064720">
        <w:rPr>
          <w:b/>
          <w:color w:val="1F497D" w:themeColor="text2"/>
        </w:rPr>
        <w:t>;</w:t>
      </w:r>
    </w:p>
    <w:p w14:paraId="768B842E" w14:textId="77777777" w:rsidR="00CA2538" w:rsidRPr="00CA2538" w:rsidRDefault="00CA2538" w:rsidP="00CA2538">
      <w:pPr>
        <w:pStyle w:val="KOD"/>
        <w:numPr>
          <w:ilvl w:val="0"/>
          <w:numId w:val="16"/>
        </w:numPr>
        <w:ind w:left="680" w:hanging="340"/>
      </w:pPr>
      <w:r w:rsidRPr="00AD5F5E">
        <w:rPr>
          <w:b/>
          <w:color w:val="1F497D" w:themeColor="text2"/>
        </w:rPr>
        <w:t>end</w:t>
      </w:r>
      <w:r w:rsidRPr="00AD5F5E">
        <w:rPr>
          <w:color w:val="1F497D" w:themeColor="text2"/>
        </w:rPr>
        <w:t xml:space="preserve"> </w:t>
      </w:r>
      <w:r w:rsidRPr="00CA2538">
        <w:t>Behavioral;</w:t>
      </w:r>
    </w:p>
    <w:p w14:paraId="18ECB1B5" w14:textId="77777777" w:rsidR="00CA2538" w:rsidRPr="00F45177" w:rsidRDefault="00CA2538" w:rsidP="00193196">
      <w:pPr>
        <w:ind w:firstLine="0"/>
      </w:pPr>
    </w:p>
    <w:p w14:paraId="6B856955" w14:textId="2ECF554F" w:rsidR="00105BD0" w:rsidRDefault="006B330F" w:rsidP="00502BAF">
      <w:pPr>
        <w:ind w:firstLine="0"/>
      </w:pPr>
      <w:r w:rsidRPr="00D52C25">
        <w:rPr>
          <w:rFonts w:ascii="Courier New" w:hAnsi="Courier New" w:cs="Courier New"/>
          <w:b/>
        </w:rPr>
        <w:t>v</w:t>
      </w:r>
      <w:r w:rsidR="00105BD0" w:rsidRPr="00D52C25">
        <w:rPr>
          <w:rFonts w:ascii="Courier New" w:hAnsi="Courier New" w:cs="Courier New"/>
          <w:b/>
        </w:rPr>
        <w:t>ariable</w:t>
      </w:r>
      <w:r w:rsidR="00105BD0" w:rsidRPr="00F45177">
        <w:t xml:space="preserve"> veri nesnesinin </w:t>
      </w:r>
      <w:r w:rsidR="00D52C25">
        <w:t xml:space="preserve">yeni değerini </w:t>
      </w:r>
      <w:r w:rsidR="00105BD0" w:rsidRPr="00F45177">
        <w:t>gecikme olmadan</w:t>
      </w:r>
      <w:r w:rsidR="00D52C25">
        <w:t xml:space="preserve"> alması nedeniyle</w:t>
      </w:r>
      <w:r w:rsidR="00105BD0" w:rsidRPr="00F45177">
        <w:t xml:space="preserve"> </w:t>
      </w:r>
      <w:r w:rsidR="00D52C25" w:rsidRPr="00341A80">
        <w:rPr>
          <w:rFonts w:ascii="Courier New" w:hAnsi="Courier New" w:cs="Courier New"/>
          <w:b/>
        </w:rPr>
        <w:t>nand_kapi_</w:t>
      </w:r>
      <w:proofErr w:type="gramStart"/>
      <w:r w:rsidR="00D52C25" w:rsidRPr="00341A80">
        <w:rPr>
          <w:rFonts w:ascii="Courier New" w:hAnsi="Courier New" w:cs="Courier New"/>
          <w:b/>
        </w:rPr>
        <w:t>variable.vhd</w:t>
      </w:r>
      <w:proofErr w:type="gramEnd"/>
      <w:r w:rsidR="00D52C25">
        <w:t xml:space="preserve"> VHDL kodu</w:t>
      </w:r>
      <w:r w:rsidR="00105BD0" w:rsidRPr="00F45177">
        <w:t xml:space="preserve"> doğru sonuç üretmektedir. </w:t>
      </w:r>
      <w:r w:rsidR="00213944">
        <w:fldChar w:fldCharType="begin"/>
      </w:r>
      <w:r w:rsidR="00213944">
        <w:instrText xml:space="preserve"> REF _Ref400916786 \h </w:instrText>
      </w:r>
      <w:r w:rsidR="00213944"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7</w:t>
      </w:r>
      <w:r w:rsidR="00213944">
        <w:fldChar w:fldCharType="end"/>
      </w:r>
      <w:r w:rsidR="00213944">
        <w:t xml:space="preserve">’de </w:t>
      </w:r>
      <w:r w:rsidR="00105BD0" w:rsidRPr="00F45177">
        <w:t>uygulamaya ait örnek girişlere ait sonuçlar</w:t>
      </w:r>
      <w:r w:rsidR="006339CE">
        <w:t xml:space="preserve"> </w:t>
      </w:r>
      <w:r w:rsidR="006339CE" w:rsidRPr="00F45177">
        <w:t>verilmiştir</w:t>
      </w:r>
      <w:r w:rsidR="00213944">
        <w:t>.</w:t>
      </w:r>
      <w:r w:rsidR="00105BD0" w:rsidRPr="00F45177">
        <w:t xml:space="preserve"> </w:t>
      </w:r>
      <w:r w:rsidR="00353928">
        <w:fldChar w:fldCharType="begin"/>
      </w:r>
      <w:r w:rsidR="00353928">
        <w:instrText xml:space="preserve"> REF _Ref400916838 \h </w:instrText>
      </w:r>
      <w:r w:rsidR="00353928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8</w:t>
      </w:r>
      <w:r w:rsidR="00353928">
        <w:fldChar w:fldCharType="end"/>
      </w:r>
      <w:r w:rsidR="00353928">
        <w:t xml:space="preserve">’da </w:t>
      </w:r>
      <w:r w:rsidR="00353928" w:rsidRPr="00341A80">
        <w:rPr>
          <w:rFonts w:ascii="Courier New" w:hAnsi="Courier New" w:cs="Courier New"/>
          <w:b/>
        </w:rPr>
        <w:t>nand_kapi_variable</w:t>
      </w:r>
      <w:r w:rsidR="00353928" w:rsidRPr="00F45177">
        <w:t xml:space="preserve"> </w:t>
      </w:r>
      <w:r w:rsidR="00353928">
        <w:t xml:space="preserve">varlığına ait </w:t>
      </w:r>
      <w:r w:rsidR="00105BD0" w:rsidRPr="00F45177">
        <w:t xml:space="preserve">benzetim çıktısı </w:t>
      </w:r>
      <w:r w:rsidR="006339CE">
        <w:t>gösterilmektedir</w:t>
      </w:r>
      <w:r w:rsidR="00105BD0" w:rsidRPr="00F45177">
        <w:t xml:space="preserve">. </w:t>
      </w:r>
      <w:r w:rsidR="00D93A60">
        <w:fldChar w:fldCharType="begin"/>
      </w:r>
      <w:r w:rsidR="00D93A60">
        <w:instrText xml:space="preserve"> REF _Ref400916786 \h </w:instrText>
      </w:r>
      <w:r w:rsidR="00D93A60">
        <w:fldChar w:fldCharType="separate"/>
      </w:r>
      <w:r w:rsidR="00D266EE">
        <w:t xml:space="preserve">Tablo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7</w:t>
      </w:r>
      <w:r w:rsidR="00D93A60">
        <w:fldChar w:fldCharType="end"/>
      </w:r>
      <w:r w:rsidR="00D93A60">
        <w:t xml:space="preserve"> </w:t>
      </w:r>
      <w:r w:rsidR="00105BD0" w:rsidRPr="00F45177">
        <w:t xml:space="preserve">ve </w:t>
      </w:r>
      <w:r w:rsidR="00D93A60">
        <w:fldChar w:fldCharType="begin"/>
      </w:r>
      <w:r w:rsidR="00D93A60">
        <w:instrText xml:space="preserve"> REF _Ref400916838 \h </w:instrText>
      </w:r>
      <w:r w:rsidR="00D93A60">
        <w:fldChar w:fldCharType="separate"/>
      </w:r>
      <w:r w:rsidR="00D266EE">
        <w:t xml:space="preserve">Şekil </w:t>
      </w:r>
      <w:r w:rsidR="00D266EE">
        <w:rPr>
          <w:noProof/>
        </w:rPr>
        <w:t>8</w:t>
      </w:r>
      <w:r w:rsidR="00D266EE">
        <w:noBreakHyphen/>
      </w:r>
      <w:r w:rsidR="00D266EE">
        <w:rPr>
          <w:noProof/>
        </w:rPr>
        <w:t>8</w:t>
      </w:r>
      <w:r w:rsidR="00D93A60">
        <w:fldChar w:fldCharType="end"/>
      </w:r>
      <w:r w:rsidR="00D93A60">
        <w:t xml:space="preserve">’dan da </w:t>
      </w:r>
      <w:r w:rsidR="00105BD0" w:rsidRPr="00F45177">
        <w:t xml:space="preserve">görüleceği üzere </w:t>
      </w:r>
      <w:r w:rsidR="00D93A60" w:rsidRPr="00976093">
        <w:rPr>
          <w:rFonts w:ascii="Courier New" w:hAnsi="Courier New" w:cs="Courier New"/>
          <w:b/>
        </w:rPr>
        <w:t>variable</w:t>
      </w:r>
      <w:r w:rsidR="00105BD0" w:rsidRPr="00F45177">
        <w:t xml:space="preserve"> veri nesnesi ku</w:t>
      </w:r>
      <w:r w:rsidR="00D93A60">
        <w:t>llanılarak istenen amaca ulaşıl</w:t>
      </w:r>
      <w:r w:rsidR="00105BD0" w:rsidRPr="00F45177">
        <w:t>mıştır.</w:t>
      </w:r>
    </w:p>
    <w:p w14:paraId="520265ED" w14:textId="77777777" w:rsidR="003B334E" w:rsidRDefault="003B334E" w:rsidP="003B334E">
      <w:pPr>
        <w:ind w:firstLine="0"/>
      </w:pPr>
    </w:p>
    <w:p w14:paraId="410D2929" w14:textId="09AFD8C1" w:rsidR="003B334E" w:rsidRPr="00F45177" w:rsidRDefault="003B334E" w:rsidP="003B334E">
      <w:pPr>
        <w:pStyle w:val="ResimYazs"/>
      </w:pPr>
      <w:bookmarkStart w:id="17" w:name="_Ref400916786"/>
      <w:r>
        <w:t xml:space="preserve">Tablo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Tablo \* ARABIC \s 1 ">
        <w:r w:rsidR="00D266EE">
          <w:rPr>
            <w:noProof/>
          </w:rPr>
          <w:t>7</w:t>
        </w:r>
      </w:fldSimple>
      <w:bookmarkEnd w:id="17"/>
      <w:r>
        <w:t xml:space="preserve"> nand_kapi</w:t>
      </w:r>
      <w:r w:rsidRPr="0048419A">
        <w:t>_</w:t>
      </w:r>
      <w:r w:rsidR="003A449F">
        <w:t>variable</w:t>
      </w:r>
      <w:r w:rsidRPr="0048419A">
        <w:t xml:space="preserve"> varlığının ilgili girişlere ait ürettiği çıkış değerleri</w:t>
      </w:r>
    </w:p>
    <w:tbl>
      <w:tblPr>
        <w:tblStyle w:val="KlavuzTablo2-Vurgu41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876"/>
        <w:gridCol w:w="1876"/>
      </w:tblGrid>
      <w:tr w:rsidR="00105BD0" w:rsidRPr="00F45177" w14:paraId="5A7F3603" w14:textId="77777777" w:rsidTr="00FF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0554C19F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76" w:type="dxa"/>
          </w:tcPr>
          <w:p w14:paraId="1F949BD9" w14:textId="77777777" w:rsidR="00105BD0" w:rsidRPr="003B334E" w:rsidRDefault="00105BD0" w:rsidP="003B33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gramStart"/>
            <w:r w:rsidRPr="003B334E">
              <w:rPr>
                <w:rFonts w:ascii="Courier New" w:hAnsi="Courier New" w:cs="Courier New"/>
              </w:rPr>
              <w:t>in</w:t>
            </w:r>
            <w:proofErr w:type="gramEnd"/>
            <w:r w:rsidRPr="003B334E">
              <w:rPr>
                <w:rFonts w:ascii="Courier New" w:hAnsi="Courier New" w:cs="Courier New"/>
              </w:rPr>
              <w:t>_giris</w:t>
            </w:r>
          </w:p>
        </w:tc>
        <w:tc>
          <w:tcPr>
            <w:tcW w:w="1876" w:type="dxa"/>
          </w:tcPr>
          <w:p w14:paraId="232B9852" w14:textId="77777777" w:rsidR="00105BD0" w:rsidRPr="003B334E" w:rsidRDefault="00105BD0" w:rsidP="003B33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out_cikis</w:t>
            </w:r>
          </w:p>
        </w:tc>
      </w:tr>
      <w:tr w:rsidR="00105BD0" w:rsidRPr="00F45177" w14:paraId="1D6590E8" w14:textId="77777777" w:rsidTr="00FF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5D480215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1</w:t>
            </w:r>
          </w:p>
        </w:tc>
        <w:tc>
          <w:tcPr>
            <w:tcW w:w="1876" w:type="dxa"/>
          </w:tcPr>
          <w:p w14:paraId="2E84B62C" w14:textId="77777777" w:rsidR="00105BD0" w:rsidRPr="003B334E" w:rsidRDefault="00105BD0" w:rsidP="003B33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3B334E">
              <w:rPr>
                <w:rFonts w:ascii="Courier New" w:hAnsi="Courier New" w:cs="Courier New"/>
                <w:b/>
              </w:rPr>
              <w:t>10101010</w:t>
            </w:r>
            <w:proofErr w:type="gramEnd"/>
            <w:r w:rsidRPr="003B334E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344D87F5" w14:textId="77777777" w:rsidR="00105BD0" w:rsidRPr="003B334E" w:rsidRDefault="00105BD0" w:rsidP="003B33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0</w:t>
            </w:r>
          </w:p>
        </w:tc>
      </w:tr>
      <w:tr w:rsidR="00105BD0" w:rsidRPr="00F45177" w14:paraId="61419E2B" w14:textId="77777777" w:rsidTr="00FF311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5C74D205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2</w:t>
            </w:r>
          </w:p>
        </w:tc>
        <w:tc>
          <w:tcPr>
            <w:tcW w:w="1876" w:type="dxa"/>
          </w:tcPr>
          <w:p w14:paraId="08A9FD6F" w14:textId="77777777" w:rsidR="00105BD0" w:rsidRPr="003B334E" w:rsidRDefault="00105BD0" w:rsidP="003B33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3B334E">
              <w:rPr>
                <w:rFonts w:ascii="Courier New" w:hAnsi="Courier New" w:cs="Courier New"/>
                <w:b/>
              </w:rPr>
              <w:t>00000000</w:t>
            </w:r>
            <w:proofErr w:type="gramEnd"/>
            <w:r w:rsidRPr="003B334E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7C6C4936" w14:textId="77777777" w:rsidR="00105BD0" w:rsidRPr="003B334E" w:rsidRDefault="00105BD0" w:rsidP="003B33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5BD0" w:rsidRPr="00F45177" w14:paraId="1AD94911" w14:textId="77777777" w:rsidTr="00FF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D5DB3B6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3</w:t>
            </w:r>
          </w:p>
        </w:tc>
        <w:tc>
          <w:tcPr>
            <w:tcW w:w="1876" w:type="dxa"/>
          </w:tcPr>
          <w:p w14:paraId="7EC409A8" w14:textId="77777777" w:rsidR="00105BD0" w:rsidRPr="003B334E" w:rsidRDefault="00105BD0" w:rsidP="003B33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3B334E">
              <w:rPr>
                <w:rFonts w:ascii="Courier New" w:hAnsi="Courier New" w:cs="Courier New"/>
                <w:b/>
              </w:rPr>
              <w:t>10000000</w:t>
            </w:r>
            <w:proofErr w:type="gramEnd"/>
            <w:r w:rsidRPr="003B334E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41B3693E" w14:textId="77777777" w:rsidR="00105BD0" w:rsidRPr="003B334E" w:rsidRDefault="00105BD0" w:rsidP="003B33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0</w:t>
            </w:r>
          </w:p>
        </w:tc>
      </w:tr>
      <w:tr w:rsidR="00105BD0" w:rsidRPr="00F45177" w14:paraId="6FDA4125" w14:textId="77777777" w:rsidTr="00FF311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CD4C6FA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4</w:t>
            </w:r>
          </w:p>
        </w:tc>
        <w:tc>
          <w:tcPr>
            <w:tcW w:w="1876" w:type="dxa"/>
          </w:tcPr>
          <w:p w14:paraId="29E22855" w14:textId="77777777" w:rsidR="00105BD0" w:rsidRPr="003B334E" w:rsidRDefault="00105BD0" w:rsidP="003B33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3B334E">
              <w:rPr>
                <w:rFonts w:ascii="Courier New" w:hAnsi="Courier New" w:cs="Courier New"/>
                <w:b/>
              </w:rPr>
              <w:t>01111111</w:t>
            </w:r>
            <w:proofErr w:type="gramEnd"/>
            <w:r w:rsidRPr="003B334E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6432119B" w14:textId="77777777" w:rsidR="00105BD0" w:rsidRPr="003B334E" w:rsidRDefault="00105BD0" w:rsidP="003B33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5BD0" w:rsidRPr="00F45177" w14:paraId="66069C80" w14:textId="77777777" w:rsidTr="003B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302207B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5</w:t>
            </w:r>
          </w:p>
        </w:tc>
        <w:tc>
          <w:tcPr>
            <w:tcW w:w="1876" w:type="dxa"/>
          </w:tcPr>
          <w:p w14:paraId="23A4C1DD" w14:textId="77777777" w:rsidR="00105BD0" w:rsidRPr="003B334E" w:rsidRDefault="00105BD0" w:rsidP="003B33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3B334E">
              <w:rPr>
                <w:rFonts w:ascii="Courier New" w:hAnsi="Courier New" w:cs="Courier New"/>
                <w:b/>
              </w:rPr>
              <w:t>00000000</w:t>
            </w:r>
            <w:proofErr w:type="gramEnd"/>
            <w:r w:rsidRPr="003B334E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02ADF116" w14:textId="77777777" w:rsidR="00105BD0" w:rsidRPr="003B334E" w:rsidRDefault="00105BD0" w:rsidP="003B33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1</w:t>
            </w:r>
          </w:p>
        </w:tc>
      </w:tr>
      <w:tr w:rsidR="00105BD0" w:rsidRPr="00F45177" w14:paraId="62164A10" w14:textId="77777777" w:rsidTr="00FF311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6AECD98" w14:textId="77777777" w:rsidR="00105BD0" w:rsidRPr="003B334E" w:rsidRDefault="00105BD0" w:rsidP="003B334E">
            <w:pPr>
              <w:ind w:firstLine="0"/>
              <w:jc w:val="center"/>
              <w:rPr>
                <w:rFonts w:ascii="Courier New" w:hAnsi="Courier New" w:cs="Courier New"/>
              </w:rPr>
            </w:pPr>
            <w:r w:rsidRPr="003B334E">
              <w:rPr>
                <w:rFonts w:ascii="Courier New" w:hAnsi="Courier New" w:cs="Courier New"/>
              </w:rPr>
              <w:t>6</w:t>
            </w:r>
          </w:p>
        </w:tc>
        <w:tc>
          <w:tcPr>
            <w:tcW w:w="1876" w:type="dxa"/>
          </w:tcPr>
          <w:p w14:paraId="1B120AB3" w14:textId="77777777" w:rsidR="00105BD0" w:rsidRPr="003B334E" w:rsidRDefault="00105BD0" w:rsidP="003B33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"</w:t>
            </w:r>
            <w:proofErr w:type="gramStart"/>
            <w:r w:rsidRPr="003B334E">
              <w:rPr>
                <w:rFonts w:ascii="Courier New" w:hAnsi="Courier New" w:cs="Courier New"/>
                <w:b/>
              </w:rPr>
              <w:t>10101111</w:t>
            </w:r>
            <w:proofErr w:type="gramEnd"/>
            <w:r w:rsidRPr="003B334E">
              <w:rPr>
                <w:rFonts w:ascii="Courier New" w:hAnsi="Courier New" w:cs="Courier New"/>
                <w:b/>
              </w:rPr>
              <w:t>"</w:t>
            </w:r>
          </w:p>
        </w:tc>
        <w:tc>
          <w:tcPr>
            <w:tcW w:w="1876" w:type="dxa"/>
          </w:tcPr>
          <w:p w14:paraId="1E313DA3" w14:textId="77777777" w:rsidR="00105BD0" w:rsidRPr="003B334E" w:rsidRDefault="00105BD0" w:rsidP="003B33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B334E">
              <w:rPr>
                <w:rFonts w:ascii="Courier New" w:hAnsi="Courier New" w:cs="Courier New"/>
                <w:b/>
              </w:rPr>
              <w:t>0</w:t>
            </w:r>
          </w:p>
        </w:tc>
      </w:tr>
    </w:tbl>
    <w:p w14:paraId="0C243C54" w14:textId="77777777" w:rsidR="00105BD0" w:rsidRDefault="00105BD0" w:rsidP="00105BD0"/>
    <w:p w14:paraId="3094E788" w14:textId="77777777" w:rsidR="00FB0F8E" w:rsidRPr="00F45177" w:rsidRDefault="00FB0F8E" w:rsidP="00105BD0"/>
    <w:p w14:paraId="652B274C" w14:textId="766EED84" w:rsidR="00105BD0" w:rsidRDefault="00FB0F8E" w:rsidP="00FB0F8E">
      <w:pPr>
        <w:ind w:firstLine="0"/>
      </w:pPr>
      <w:r>
        <w:rPr>
          <w:noProof/>
        </w:rPr>
        <w:drawing>
          <wp:inline distT="0" distB="0" distL="0" distR="0" wp14:anchorId="189AD326" wp14:editId="28DFE65B">
            <wp:extent cx="5760720" cy="739140"/>
            <wp:effectExtent l="0" t="0" r="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6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9A63" w14:textId="781F2E17" w:rsidR="00213944" w:rsidRDefault="00213944" w:rsidP="00213944">
      <w:pPr>
        <w:pStyle w:val="ResimYazs"/>
      </w:pPr>
      <w:bookmarkStart w:id="18" w:name="_Ref400916838"/>
      <w:r>
        <w:lastRenderedPageBreak/>
        <w:t xml:space="preserve">Şekil </w:t>
      </w:r>
      <w:fldSimple w:instr=" STYLEREF 1 \s ">
        <w:r w:rsidR="00D266EE">
          <w:rPr>
            <w:noProof/>
          </w:rPr>
          <w:t>8</w:t>
        </w:r>
      </w:fldSimple>
      <w:r>
        <w:noBreakHyphen/>
      </w:r>
      <w:fldSimple w:instr=" SEQ Şekil \* ARABIC \s 1 ">
        <w:r w:rsidR="00D266EE">
          <w:rPr>
            <w:noProof/>
          </w:rPr>
          <w:t>8</w:t>
        </w:r>
      </w:fldSimple>
      <w:bookmarkEnd w:id="18"/>
      <w:r>
        <w:t xml:space="preserve"> nand_kapi_</w:t>
      </w:r>
      <w:r w:rsidR="004C5E25">
        <w:t>variable</w:t>
      </w:r>
      <w:r>
        <w:t xml:space="preserve"> varlığı benzetim çıktısı</w:t>
      </w:r>
    </w:p>
    <w:p w14:paraId="7B697866" w14:textId="77777777" w:rsidR="00105BD0" w:rsidRPr="00F45177" w:rsidRDefault="00105BD0" w:rsidP="00105BD0">
      <w:pPr>
        <w:ind w:firstLine="0"/>
        <w:jc w:val="center"/>
      </w:pPr>
    </w:p>
    <w:p w14:paraId="61DF3B7D" w14:textId="6608E314" w:rsidR="00105BD0" w:rsidRPr="00F45177" w:rsidRDefault="00D969A1" w:rsidP="00105BD0">
      <w:pPr>
        <w:pStyle w:val="Balk2"/>
        <w:numPr>
          <w:ilvl w:val="1"/>
          <w:numId w:val="1"/>
        </w:numPr>
        <w:spacing w:before="240" w:after="240" w:line="360" w:lineRule="auto"/>
      </w:pPr>
      <w:bookmarkStart w:id="19" w:name="_Toc394327660"/>
      <w:r>
        <w:t>if</w:t>
      </w:r>
      <w:r w:rsidR="00105BD0" w:rsidRPr="00F45177">
        <w:t xml:space="preserve"> Sözdizimi</w:t>
      </w:r>
      <w:bookmarkEnd w:id="19"/>
    </w:p>
    <w:p w14:paraId="4BFA20B9" w14:textId="626F3DA6" w:rsidR="00105BD0" w:rsidRDefault="005B057D" w:rsidP="00CC187F">
      <w:pPr>
        <w:ind w:firstLine="0"/>
      </w:pPr>
      <w:r w:rsidRPr="00CA3846">
        <w:t xml:space="preserve">VHDL </w:t>
      </w:r>
      <w:r w:rsidR="00806F16" w:rsidRPr="00CA3846">
        <w:t xml:space="preserve">dilinde </w:t>
      </w:r>
      <w:r w:rsidR="00105BD0" w:rsidRPr="00C17A05">
        <w:rPr>
          <w:rFonts w:ascii="Courier New" w:hAnsi="Courier New" w:cs="Courier New"/>
          <w:b/>
        </w:rPr>
        <w:t>if</w:t>
      </w:r>
      <w:r w:rsidR="00E24F96" w:rsidRPr="00C17A05">
        <w:rPr>
          <w:rFonts w:ascii="Courier New" w:hAnsi="Courier New" w:cs="Courier New"/>
        </w:rPr>
        <w:t xml:space="preserve"> </w:t>
      </w:r>
      <w:r w:rsidR="00E24F96" w:rsidRPr="00CA3846">
        <w:t>söz</w:t>
      </w:r>
      <w:r w:rsidR="00105BD0" w:rsidRPr="00CA3846">
        <w:t>dizimi</w:t>
      </w:r>
      <w:r w:rsidR="00E02A74" w:rsidRPr="00CA3846">
        <w:rPr>
          <w:shd w:val="clear" w:color="auto" w:fill="FFFFFF"/>
        </w:rPr>
        <w:t>,</w:t>
      </w:r>
      <w:r w:rsidR="00A7668E">
        <w:rPr>
          <w:shd w:val="clear" w:color="auto" w:fill="FFFFFF"/>
        </w:rPr>
        <w:t xml:space="preserve"> </w:t>
      </w:r>
      <w:r w:rsidR="00105BD0">
        <w:t xml:space="preserve">bir veya birden </w:t>
      </w:r>
      <w:r w:rsidR="00806F16">
        <w:t xml:space="preserve">fazla </w:t>
      </w:r>
      <w:r w:rsidR="00105BD0">
        <w:t>koşul</w:t>
      </w:r>
      <w:r w:rsidR="00806F16">
        <w:t xml:space="preserve">a </w:t>
      </w:r>
      <w:r w:rsidR="00105BD0">
        <w:t>bağlı olarak</w:t>
      </w:r>
      <w:r w:rsidR="00806F16">
        <w:t xml:space="preserve">, </w:t>
      </w:r>
      <w:r w:rsidR="00A7668E">
        <w:t xml:space="preserve"> koşulların bağlı olduğu söz</w:t>
      </w:r>
      <w:r w:rsidR="00105BD0">
        <w:t>dizimlerinden birini seçmektedi</w:t>
      </w:r>
      <w:r w:rsidR="00A7668E">
        <w:t>r</w:t>
      </w:r>
      <w:r w:rsidR="00105BD0">
        <w:t xml:space="preserve"> ve seçilen koşula ait söz dizim ifadesi gerçeklenmektedir. Eğer koşul ifadelerinin hiç biri sağlanmamış ise bu durumda hiçbir işlem yapılmamaktadır. </w:t>
      </w:r>
      <w:r w:rsidR="00105BD0" w:rsidRPr="00F45177">
        <w:t xml:space="preserve">Aşağıda VHDL dilinde </w:t>
      </w:r>
      <w:r w:rsidR="00E24F96" w:rsidRPr="00E24F96">
        <w:rPr>
          <w:rFonts w:ascii="Courier New" w:hAnsi="Courier New" w:cs="Courier New"/>
          <w:b/>
        </w:rPr>
        <w:t>if</w:t>
      </w:r>
      <w:r w:rsidR="00105BD0" w:rsidRPr="00F45177">
        <w:t xml:space="preserve"> sözdizimi tanımı verilmiştir.</w:t>
      </w:r>
      <w:r w:rsidR="00E24F96">
        <w:t xml:space="preserve"> Verilen söz</w:t>
      </w:r>
      <w:r w:rsidR="00105BD0">
        <w:t xml:space="preserve">diziminde </w:t>
      </w:r>
      <w:r w:rsidR="00105BD0" w:rsidRPr="00E24F96">
        <w:rPr>
          <w:rFonts w:ascii="Courier New" w:hAnsi="Courier New" w:cs="Courier New"/>
          <w:b/>
        </w:rPr>
        <w:t xml:space="preserve">if </w:t>
      </w:r>
      <w:r w:rsidR="00105BD0">
        <w:t xml:space="preserve">söz dizimi ile ilgili koşul denetlenmektedir. Eğer bu koşul </w:t>
      </w:r>
      <w:r w:rsidR="00324A1A">
        <w:t>sağlanırsa</w:t>
      </w:r>
      <w:r w:rsidR="00105BD0">
        <w:t xml:space="preserve"> koşula bağlı sözdizimleri gerçeklenir. Aksi durumda ise </w:t>
      </w:r>
      <w:r w:rsidR="00105BD0" w:rsidRPr="00E24F96">
        <w:rPr>
          <w:rFonts w:ascii="Courier New" w:hAnsi="Courier New" w:cs="Courier New"/>
          <w:b/>
        </w:rPr>
        <w:t>elsif</w:t>
      </w:r>
      <w:r w:rsidR="00105BD0">
        <w:t xml:space="preserve"> söz dizimi ile ilgili koşul denetlenme</w:t>
      </w:r>
      <w:r w:rsidR="00E24F96">
        <w:t>kte</w:t>
      </w:r>
      <w:r w:rsidR="00105BD0">
        <w:t>dir</w:t>
      </w:r>
      <w:r w:rsidR="00324A1A">
        <w:t xml:space="preserve"> ve </w:t>
      </w:r>
      <w:r w:rsidR="00105BD0">
        <w:t xml:space="preserve">koşul </w:t>
      </w:r>
      <w:r w:rsidR="00324A1A">
        <w:t>sağlanırsa</w:t>
      </w:r>
      <w:r w:rsidR="00105BD0">
        <w:t xml:space="preserve"> koşula bağlı sözdizimleri gerçeklenir. Aksi durumda ise </w:t>
      </w:r>
      <w:r w:rsidR="00105BD0" w:rsidRPr="00264B10">
        <w:rPr>
          <w:rFonts w:ascii="Courier New" w:hAnsi="Courier New" w:cs="Courier New"/>
          <w:b/>
        </w:rPr>
        <w:t>else</w:t>
      </w:r>
      <w:r w:rsidR="00105BD0">
        <w:t xml:space="preserve"> söz dizimi ile ilgili koşullar gerçeklenmektedir.</w:t>
      </w:r>
    </w:p>
    <w:p w14:paraId="692EEB5C" w14:textId="77777777" w:rsidR="009F75A6" w:rsidRDefault="009F75A6" w:rsidP="009F75A6">
      <w:pPr>
        <w:ind w:firstLine="0"/>
      </w:pPr>
    </w:p>
    <w:p w14:paraId="7BC936C5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A7F76">
        <w:rPr>
          <w:rFonts w:eastAsia="Times New Roman"/>
          <w:b/>
          <w:color w:val="1F497D" w:themeColor="text2"/>
        </w:rPr>
        <w:t>if</w:t>
      </w:r>
      <w:r w:rsidRPr="002A7F76">
        <w:rPr>
          <w:rFonts w:eastAsia="Times New Roman"/>
          <w:color w:val="1F497D" w:themeColor="text2"/>
        </w:rPr>
        <w:t xml:space="preserve"> </w:t>
      </w:r>
      <w:r>
        <w:rPr>
          <w:rFonts w:eastAsia="Times New Roman"/>
        </w:rPr>
        <w:t xml:space="preserve">koşul </w:t>
      </w:r>
      <w:r w:rsidRPr="002A7F76">
        <w:rPr>
          <w:rFonts w:eastAsia="Times New Roman"/>
          <w:b/>
          <w:color w:val="1F497D" w:themeColor="text2"/>
        </w:rPr>
        <w:t>then</w:t>
      </w:r>
    </w:p>
    <w:p w14:paraId="71470F03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Pr="00E06CDF">
        <w:rPr>
          <w:rFonts w:eastAsia="Times New Roman"/>
        </w:rPr>
        <w:t>sözdizimi</w:t>
      </w:r>
      <w:proofErr w:type="gramEnd"/>
      <w:r w:rsidRPr="00E06CDF">
        <w:rPr>
          <w:rFonts w:eastAsia="Times New Roman"/>
        </w:rPr>
        <w:t>;</w:t>
      </w:r>
    </w:p>
    <w:p w14:paraId="4E17D236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E06CDF">
        <w:rPr>
          <w:rFonts w:eastAsia="Times New Roman"/>
        </w:rPr>
        <w:t>{sözdizimi;}</w:t>
      </w:r>
    </w:p>
    <w:p w14:paraId="02E83FA8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A7F76">
        <w:rPr>
          <w:rFonts w:eastAsia="Times New Roman"/>
          <w:b/>
          <w:color w:val="1F497D" w:themeColor="text2"/>
        </w:rPr>
        <w:t>elsif</w:t>
      </w:r>
      <w:r w:rsidRPr="002A7F76">
        <w:rPr>
          <w:rFonts w:eastAsia="Times New Roman"/>
          <w:color w:val="1F497D" w:themeColor="text2"/>
        </w:rPr>
        <w:t xml:space="preserve"> </w:t>
      </w:r>
      <w:r>
        <w:rPr>
          <w:rFonts w:eastAsia="Times New Roman"/>
        </w:rPr>
        <w:t xml:space="preserve">koşul </w:t>
      </w:r>
      <w:r w:rsidRPr="002A7F76">
        <w:rPr>
          <w:rFonts w:eastAsia="Times New Roman"/>
          <w:b/>
          <w:color w:val="1F497D" w:themeColor="text2"/>
        </w:rPr>
        <w:t>then</w:t>
      </w:r>
    </w:p>
    <w:p w14:paraId="22DEC1F0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E06CDF">
        <w:rPr>
          <w:rFonts w:eastAsia="Times New Roman"/>
        </w:rPr>
        <w:t>Sözdizimi;</w:t>
      </w:r>
    </w:p>
    <w:p w14:paraId="56C2C69E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E06CDF">
        <w:rPr>
          <w:rFonts w:eastAsia="Times New Roman"/>
        </w:rPr>
        <w:t>{sözdizimi;}</w:t>
      </w:r>
    </w:p>
    <w:p w14:paraId="094A6F3F" w14:textId="77777777" w:rsidR="009F75A6" w:rsidRPr="002A7F76" w:rsidRDefault="009F75A6" w:rsidP="009F75A6">
      <w:pPr>
        <w:pStyle w:val="KOD"/>
        <w:rPr>
          <w:rFonts w:eastAsia="Times New Roman"/>
          <w:b/>
        </w:rPr>
      </w:pPr>
      <w:r>
        <w:rPr>
          <w:rFonts w:eastAsia="Times New Roman"/>
        </w:rPr>
        <w:t xml:space="preserve">    </w:t>
      </w:r>
      <w:proofErr w:type="gramStart"/>
      <w:r w:rsidRPr="002A7F76">
        <w:rPr>
          <w:rFonts w:eastAsia="Times New Roman"/>
          <w:b/>
          <w:color w:val="1F497D" w:themeColor="text2"/>
        </w:rPr>
        <w:t>else</w:t>
      </w:r>
      <w:proofErr w:type="gramEnd"/>
    </w:p>
    <w:p w14:paraId="079A812F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Pr="00E06CDF">
        <w:rPr>
          <w:rFonts w:eastAsia="Times New Roman"/>
        </w:rPr>
        <w:t>sözdizimi</w:t>
      </w:r>
      <w:proofErr w:type="gramEnd"/>
      <w:r w:rsidRPr="00E06CDF">
        <w:rPr>
          <w:rFonts w:eastAsia="Times New Roman"/>
        </w:rPr>
        <w:t>;</w:t>
      </w:r>
    </w:p>
    <w:p w14:paraId="4D5A8B84" w14:textId="77777777" w:rsidR="009F75A6" w:rsidRPr="00E06CDF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E06CDF">
        <w:rPr>
          <w:rFonts w:eastAsia="Times New Roman"/>
        </w:rPr>
        <w:t>{sözdizimi;}</w:t>
      </w:r>
    </w:p>
    <w:p w14:paraId="25A71D92" w14:textId="77777777" w:rsidR="009F75A6" w:rsidRDefault="009F75A6" w:rsidP="009F75A6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A7F76">
        <w:rPr>
          <w:rFonts w:eastAsia="Times New Roman"/>
          <w:b/>
          <w:color w:val="1F497D" w:themeColor="text2"/>
        </w:rPr>
        <w:t xml:space="preserve">end </w:t>
      </w:r>
      <w:proofErr w:type="gramStart"/>
      <w:r w:rsidRPr="002A7F76">
        <w:rPr>
          <w:rFonts w:eastAsia="Times New Roman"/>
          <w:b/>
          <w:color w:val="1F497D" w:themeColor="text2"/>
        </w:rPr>
        <w:t>if</w:t>
      </w:r>
      <w:r w:rsidRPr="002A7F76">
        <w:rPr>
          <w:rFonts w:eastAsia="Times New Roman"/>
          <w:color w:val="1F497D" w:themeColor="text2"/>
        </w:rPr>
        <w:t xml:space="preserve"> </w:t>
      </w:r>
      <w:r w:rsidRPr="00E06CDF">
        <w:rPr>
          <w:rFonts w:eastAsia="Times New Roman"/>
        </w:rPr>
        <w:t>;</w:t>
      </w:r>
      <w:proofErr w:type="gramEnd"/>
    </w:p>
    <w:p w14:paraId="480826E7" w14:textId="77777777" w:rsidR="009F75A6" w:rsidRDefault="009F75A6" w:rsidP="009F75A6">
      <w:pPr>
        <w:ind w:firstLine="0"/>
      </w:pPr>
    </w:p>
    <w:p w14:paraId="3DE7372B" w14:textId="7B6874D6" w:rsidR="00105BD0" w:rsidRDefault="00A064FD" w:rsidP="009F75A6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 w:rsidR="00A61751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7</w:t>
      </w:r>
      <w:r w:rsidR="00A61751">
        <w:rPr>
          <w:rFonts w:ascii="Courier New" w:hAnsi="Courier New" w:cs="Courier New"/>
          <w:b/>
        </w:rPr>
        <w:t>:</w:t>
      </w:r>
      <w:r>
        <w:t xml:space="preserve"> </w:t>
      </w:r>
      <w:r w:rsidR="00105BD0" w:rsidRPr="00F45177">
        <w:t>Aşağıda verilen</w:t>
      </w:r>
      <w:r w:rsidR="00495304">
        <w:t xml:space="preserve"> </w:t>
      </w:r>
      <w:r w:rsidR="00495304" w:rsidRPr="00495304">
        <w:rPr>
          <w:rFonts w:ascii="Courier New" w:eastAsia="Times New Roman" w:hAnsi="Courier New" w:cs="Courier New"/>
          <w:b/>
          <w:color w:val="000020"/>
          <w:szCs w:val="20"/>
        </w:rPr>
        <w:t>if_ornek_</w:t>
      </w:r>
      <w:proofErr w:type="gramStart"/>
      <w:r w:rsidR="00495304" w:rsidRPr="00495304">
        <w:rPr>
          <w:rFonts w:ascii="Courier New" w:eastAsia="Times New Roman" w:hAnsi="Courier New" w:cs="Courier New"/>
          <w:b/>
          <w:color w:val="000020"/>
          <w:szCs w:val="20"/>
        </w:rPr>
        <w:t>process.vhd</w:t>
      </w:r>
      <w:proofErr w:type="gramEnd"/>
      <w:r w:rsidR="00495304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105BD0" w:rsidRPr="00F45177">
        <w:t xml:space="preserve"> </w:t>
      </w:r>
      <w:r w:rsidR="00495304">
        <w:t xml:space="preserve">VHDL kodunda </w:t>
      </w:r>
      <w:r w:rsidR="00105BD0" w:rsidRPr="00B745B7">
        <w:rPr>
          <w:rFonts w:ascii="Courier New" w:hAnsi="Courier New" w:cs="Courier New"/>
          <w:b/>
        </w:rPr>
        <w:t xml:space="preserve">if </w:t>
      </w:r>
      <w:r w:rsidR="00B745B7">
        <w:t>söz</w:t>
      </w:r>
      <w:r w:rsidR="00105BD0">
        <w:t xml:space="preserve">dizimi </w:t>
      </w:r>
      <w:r w:rsidR="00105BD0" w:rsidRPr="00495304">
        <w:rPr>
          <w:rFonts w:ascii="Courier New" w:hAnsi="Courier New" w:cs="Courier New"/>
          <w:b/>
        </w:rPr>
        <w:t>process</w:t>
      </w:r>
      <w:r w:rsidR="00105BD0">
        <w:t xml:space="preserve"> içer</w:t>
      </w:r>
      <w:r w:rsidR="00495304">
        <w:t>i</w:t>
      </w:r>
      <w:r w:rsidR="00105BD0">
        <w:t xml:space="preserve">sinde kullanılmıştır. </w:t>
      </w:r>
      <w:r w:rsidR="00495304" w:rsidRPr="00495304">
        <w:rPr>
          <w:rFonts w:ascii="Courier New" w:hAnsi="Courier New" w:cs="Courier New"/>
          <w:b/>
        </w:rPr>
        <w:t>out</w:t>
      </w:r>
      <w:r w:rsidR="00105BD0" w:rsidRPr="00495304">
        <w:rPr>
          <w:rFonts w:ascii="Courier New" w:hAnsi="Courier New" w:cs="Courier New"/>
          <w:b/>
        </w:rPr>
        <w:t>_</w:t>
      </w:r>
      <w:r w:rsidR="008E47AC" w:rsidRPr="00495304">
        <w:rPr>
          <w:rFonts w:ascii="Courier New" w:hAnsi="Courier New" w:cs="Courier New"/>
          <w:b/>
        </w:rPr>
        <w:t>cikis</w:t>
      </w:r>
      <w:r w:rsidR="008E47AC" w:rsidRPr="00F45177">
        <w:t xml:space="preserve"> </w:t>
      </w:r>
      <w:r w:rsidR="008E47AC">
        <w:t>çıkış</w:t>
      </w:r>
      <w:r w:rsidR="00495304">
        <w:t xml:space="preserve"> portunun alacağı değer</w:t>
      </w:r>
      <w:r w:rsidR="00105BD0" w:rsidRPr="00F45177">
        <w:t xml:space="preserve"> 3 farklı koşulda belirlenmektedir. Eğer </w:t>
      </w:r>
      <w:r w:rsidR="008E47AC" w:rsidRPr="008E47AC">
        <w:rPr>
          <w:rFonts w:ascii="Courier New" w:hAnsi="Courier New" w:cs="Courier New"/>
          <w:b/>
        </w:rPr>
        <w:t>in_giris</w:t>
      </w:r>
      <w:r w:rsidR="00105BD0" w:rsidRPr="008E47AC">
        <w:rPr>
          <w:rFonts w:ascii="Courier New" w:hAnsi="Courier New" w:cs="Courier New"/>
          <w:b/>
        </w:rPr>
        <w:t>_secme</w:t>
      </w:r>
      <w:r w:rsidR="00105BD0" w:rsidRPr="00F45177">
        <w:t xml:space="preserve"> </w:t>
      </w:r>
      <w:r w:rsidR="00192EF1">
        <w:t>giriş port değeri</w:t>
      </w:r>
      <w:r w:rsidR="00105BD0" w:rsidRPr="00F45177">
        <w:t xml:space="preserve"> </w:t>
      </w:r>
      <w:r w:rsidR="00105BD0" w:rsidRPr="008E47AC">
        <w:rPr>
          <w:rFonts w:ascii="Courier New" w:hAnsi="Courier New" w:cs="Courier New"/>
          <w:b/>
        </w:rPr>
        <w:t>'0'</w:t>
      </w:r>
      <w:r w:rsidR="00105BD0" w:rsidRPr="00F45177">
        <w:t xml:space="preserve"> ise </w:t>
      </w:r>
      <w:r w:rsidR="008E47AC" w:rsidRPr="00495304">
        <w:rPr>
          <w:rFonts w:ascii="Courier New" w:hAnsi="Courier New" w:cs="Courier New"/>
          <w:b/>
        </w:rPr>
        <w:t>out_cikis</w:t>
      </w:r>
      <w:r w:rsidR="008E47AC" w:rsidRPr="00F45177">
        <w:t xml:space="preserve"> </w:t>
      </w:r>
      <w:r w:rsidR="008E47AC">
        <w:t xml:space="preserve">çıkış portuna </w:t>
      </w:r>
      <w:r w:rsidR="008E47AC" w:rsidRPr="008E47AC">
        <w:rPr>
          <w:rFonts w:ascii="Courier New" w:hAnsi="Courier New" w:cs="Courier New"/>
          <w:b/>
        </w:rPr>
        <w:t>in_giris</w:t>
      </w:r>
      <w:r w:rsidR="00105BD0" w:rsidRPr="008E47AC">
        <w:rPr>
          <w:rFonts w:ascii="Courier New" w:hAnsi="Courier New" w:cs="Courier New"/>
          <w:b/>
        </w:rPr>
        <w:t>_1</w:t>
      </w:r>
      <w:r w:rsidR="00105BD0" w:rsidRPr="00F45177">
        <w:t xml:space="preserve"> </w:t>
      </w:r>
      <w:r w:rsidR="008E47AC">
        <w:t xml:space="preserve">giriş portunun değeri </w:t>
      </w:r>
      <w:r w:rsidR="00105BD0" w:rsidRPr="00F45177">
        <w:t xml:space="preserve">atanmaktadır. Eğer </w:t>
      </w:r>
      <w:r w:rsidR="005157A1" w:rsidRPr="008E47AC">
        <w:rPr>
          <w:rFonts w:ascii="Courier New" w:hAnsi="Courier New" w:cs="Courier New"/>
          <w:b/>
        </w:rPr>
        <w:t>in_giris_secme</w:t>
      </w:r>
      <w:r w:rsidR="005157A1" w:rsidRPr="00F45177">
        <w:t xml:space="preserve"> </w:t>
      </w:r>
      <w:r w:rsidR="00192EF1">
        <w:t>giriş port değeri</w:t>
      </w:r>
      <w:r w:rsidR="00192EF1" w:rsidRPr="008E47AC">
        <w:rPr>
          <w:rFonts w:ascii="Courier New" w:hAnsi="Courier New" w:cs="Courier New"/>
          <w:b/>
        </w:rPr>
        <w:t xml:space="preserve"> </w:t>
      </w:r>
      <w:r w:rsidR="005157A1" w:rsidRPr="008E47AC">
        <w:rPr>
          <w:rFonts w:ascii="Courier New" w:hAnsi="Courier New" w:cs="Courier New"/>
          <w:b/>
        </w:rPr>
        <w:t>'</w:t>
      </w:r>
      <w:r w:rsidR="005157A1">
        <w:rPr>
          <w:rFonts w:ascii="Courier New" w:hAnsi="Courier New" w:cs="Courier New"/>
          <w:b/>
        </w:rPr>
        <w:t>1</w:t>
      </w:r>
      <w:r w:rsidR="005157A1" w:rsidRPr="008E47AC">
        <w:rPr>
          <w:rFonts w:ascii="Courier New" w:hAnsi="Courier New" w:cs="Courier New"/>
          <w:b/>
        </w:rPr>
        <w:t>'</w:t>
      </w:r>
      <w:r w:rsidR="005157A1" w:rsidRPr="00F45177">
        <w:t xml:space="preserve"> </w:t>
      </w:r>
      <w:r w:rsidR="00105BD0" w:rsidRPr="00F45177">
        <w:t xml:space="preserve"> ise </w:t>
      </w:r>
      <w:r w:rsidR="005157A1" w:rsidRPr="00495304">
        <w:rPr>
          <w:rFonts w:ascii="Courier New" w:hAnsi="Courier New" w:cs="Courier New"/>
          <w:b/>
        </w:rPr>
        <w:t>out_cikis</w:t>
      </w:r>
      <w:r w:rsidR="005157A1" w:rsidRPr="00F45177">
        <w:t xml:space="preserve"> </w:t>
      </w:r>
      <w:r w:rsidR="005157A1">
        <w:t xml:space="preserve">çıkış portuna </w:t>
      </w:r>
      <w:r w:rsidR="005157A1" w:rsidRPr="008E47AC">
        <w:rPr>
          <w:rFonts w:ascii="Courier New" w:hAnsi="Courier New" w:cs="Courier New"/>
          <w:b/>
        </w:rPr>
        <w:t>in_giris_</w:t>
      </w:r>
      <w:r w:rsidR="005157A1">
        <w:rPr>
          <w:rFonts w:ascii="Courier New" w:hAnsi="Courier New" w:cs="Courier New"/>
          <w:b/>
        </w:rPr>
        <w:t>2</w:t>
      </w:r>
      <w:r w:rsidR="005157A1" w:rsidRPr="00F45177">
        <w:t xml:space="preserve"> </w:t>
      </w:r>
      <w:r w:rsidR="005157A1">
        <w:t>giriş portunun değeri atanmaktadır</w:t>
      </w:r>
      <w:r w:rsidR="00105BD0" w:rsidRPr="00F45177">
        <w:t xml:space="preserve">. </w:t>
      </w:r>
      <w:proofErr w:type="gramStart"/>
      <w:r w:rsidR="00A5696E" w:rsidRPr="008E47AC">
        <w:rPr>
          <w:rFonts w:ascii="Courier New" w:hAnsi="Courier New" w:cs="Courier New"/>
          <w:b/>
        </w:rPr>
        <w:t>in</w:t>
      </w:r>
      <w:proofErr w:type="gramEnd"/>
      <w:r w:rsidR="00A5696E" w:rsidRPr="008E47AC">
        <w:rPr>
          <w:rFonts w:ascii="Courier New" w:hAnsi="Courier New" w:cs="Courier New"/>
          <w:b/>
        </w:rPr>
        <w:t>_giris_secme</w:t>
      </w:r>
      <w:r w:rsidR="00A5696E" w:rsidRPr="00F45177">
        <w:t xml:space="preserve"> </w:t>
      </w:r>
      <w:r w:rsidR="00192EF1">
        <w:t>giriş port değeri</w:t>
      </w:r>
      <w:r w:rsidR="00192EF1" w:rsidRPr="00A5696E">
        <w:rPr>
          <w:rFonts w:ascii="Courier New" w:hAnsi="Courier New" w:cs="Courier New"/>
          <w:b/>
        </w:rPr>
        <w:t xml:space="preserve"> </w:t>
      </w:r>
      <w:r w:rsidR="00105BD0" w:rsidRPr="00A5696E">
        <w:rPr>
          <w:rFonts w:ascii="Courier New" w:hAnsi="Courier New" w:cs="Courier New"/>
          <w:b/>
        </w:rPr>
        <w:t>'0'</w:t>
      </w:r>
      <w:r w:rsidR="00105BD0" w:rsidRPr="00F45177">
        <w:t xml:space="preserve"> ve </w:t>
      </w:r>
      <w:r w:rsidR="00105BD0" w:rsidRPr="00A5696E">
        <w:rPr>
          <w:rFonts w:ascii="Courier New" w:hAnsi="Courier New" w:cs="Courier New"/>
          <w:b/>
        </w:rPr>
        <w:t>'1'</w:t>
      </w:r>
      <w:r w:rsidR="00105BD0" w:rsidRPr="00F45177">
        <w:t xml:space="preserve"> haricinde başka değerler alması durumunda ise </w:t>
      </w:r>
      <w:r w:rsidR="00140BED" w:rsidRPr="00495304">
        <w:rPr>
          <w:rFonts w:ascii="Courier New" w:hAnsi="Courier New" w:cs="Courier New"/>
          <w:b/>
        </w:rPr>
        <w:t>out_cikis</w:t>
      </w:r>
      <w:r w:rsidR="00140BED" w:rsidRPr="00F45177">
        <w:t xml:space="preserve"> </w:t>
      </w:r>
      <w:r w:rsidR="00140BED">
        <w:t xml:space="preserve">çıkış portuna </w:t>
      </w:r>
      <w:r w:rsidR="00105BD0" w:rsidRPr="00140BED">
        <w:rPr>
          <w:rFonts w:ascii="Courier New" w:hAnsi="Courier New" w:cs="Courier New"/>
          <w:b/>
        </w:rPr>
        <w:t>'0'</w:t>
      </w:r>
      <w:r w:rsidR="00140BED" w:rsidRPr="00140BED">
        <w:rPr>
          <w:rFonts w:ascii="Courier New" w:hAnsi="Courier New" w:cs="Courier New"/>
          <w:b/>
        </w:rPr>
        <w:t xml:space="preserve"> </w:t>
      </w:r>
      <w:r w:rsidR="00140BED" w:rsidRPr="00140BED">
        <w:t>değeri</w:t>
      </w:r>
      <w:r w:rsidR="00105BD0" w:rsidRPr="00F45177">
        <w:t xml:space="preserve"> atanmaktadır.</w:t>
      </w:r>
    </w:p>
    <w:p w14:paraId="6A3C34B3" w14:textId="77777777" w:rsidR="00105BD0" w:rsidRDefault="00105BD0" w:rsidP="00D60712">
      <w:pPr>
        <w:ind w:firstLine="0"/>
      </w:pPr>
    </w:p>
    <w:p w14:paraId="6F863E27" w14:textId="77777777" w:rsidR="00B202B7" w:rsidRPr="00BF43A7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 w:rsidRPr="000419D8">
        <w:rPr>
          <w:rFonts w:eastAsia="Times New Roman"/>
          <w:b/>
          <w:color w:val="800000"/>
        </w:rPr>
        <w:t>library</w:t>
      </w:r>
      <w:r w:rsidRPr="000419D8">
        <w:rPr>
          <w:rFonts w:eastAsia="Times New Roman"/>
          <w:color w:val="800000"/>
        </w:rPr>
        <w:t xml:space="preserve"> </w:t>
      </w:r>
      <w:r w:rsidRPr="00BF43A7">
        <w:rPr>
          <w:rFonts w:eastAsia="Times New Roman"/>
        </w:rPr>
        <w:t>IEEE;</w:t>
      </w:r>
    </w:p>
    <w:p w14:paraId="0C0B5E73" w14:textId="77777777" w:rsidR="00B202B7" w:rsidRPr="00BF43A7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 w:rsidRPr="000419D8">
        <w:rPr>
          <w:rFonts w:eastAsia="Times New Roman"/>
          <w:b/>
          <w:color w:val="800000"/>
        </w:rPr>
        <w:t>use</w:t>
      </w:r>
      <w:r w:rsidRPr="000419D8">
        <w:rPr>
          <w:rFonts w:eastAsia="Times New Roman"/>
          <w:color w:val="800000"/>
        </w:rPr>
        <w:t xml:space="preserve"> </w:t>
      </w:r>
      <w:proofErr w:type="gramStart"/>
      <w:r w:rsidRPr="00BF43A7">
        <w:rPr>
          <w:rFonts w:eastAsia="Times New Roman"/>
        </w:rPr>
        <w:t>IEEE.STD</w:t>
      </w:r>
      <w:proofErr w:type="gramEnd"/>
      <w:r w:rsidRPr="00BF43A7">
        <w:rPr>
          <w:rFonts w:eastAsia="Times New Roman"/>
        </w:rPr>
        <w:t>_LOGIC_1164.ALL;</w:t>
      </w:r>
    </w:p>
    <w:p w14:paraId="7A89D619" w14:textId="77777777" w:rsidR="001E4CE2" w:rsidRDefault="001E4CE2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</w:p>
    <w:p w14:paraId="6195325A" w14:textId="77777777" w:rsidR="00B202B7" w:rsidRPr="00BF43A7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 w:rsidRPr="000419D8">
        <w:rPr>
          <w:rFonts w:eastAsia="Times New Roman"/>
          <w:b/>
          <w:color w:val="1F497D" w:themeColor="text2"/>
        </w:rPr>
        <w:t>entity</w:t>
      </w:r>
      <w:r w:rsidRPr="000419D8">
        <w:rPr>
          <w:rFonts w:eastAsia="Times New Roman"/>
          <w:color w:val="1F497D" w:themeColor="text2"/>
        </w:rPr>
        <w:t xml:space="preserve"> </w:t>
      </w:r>
      <w:r w:rsidRPr="00BF43A7">
        <w:rPr>
          <w:rFonts w:eastAsia="Times New Roman"/>
        </w:rPr>
        <w:t xml:space="preserve">if_ornek_process </w:t>
      </w:r>
      <w:r w:rsidRPr="000419D8">
        <w:rPr>
          <w:rFonts w:eastAsia="Times New Roman"/>
          <w:b/>
          <w:color w:val="1F497D" w:themeColor="text2"/>
        </w:rPr>
        <w:t>is</w:t>
      </w:r>
    </w:p>
    <w:p w14:paraId="2C437E57" w14:textId="209D73D9" w:rsidR="001E4CE2" w:rsidRDefault="00125B4A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202B7" w:rsidRPr="000419D8">
        <w:rPr>
          <w:rFonts w:eastAsia="Times New Roman"/>
          <w:b/>
          <w:color w:val="1F497D" w:themeColor="text2"/>
        </w:rPr>
        <w:t>Port</w:t>
      </w:r>
      <w:r w:rsidR="00B202B7" w:rsidRPr="000419D8">
        <w:rPr>
          <w:rFonts w:eastAsia="Times New Roman"/>
          <w:color w:val="1F497D" w:themeColor="text2"/>
        </w:rPr>
        <w:t xml:space="preserve"> </w:t>
      </w:r>
      <w:proofErr w:type="gramStart"/>
      <w:r w:rsidR="00B202B7" w:rsidRPr="00BF43A7">
        <w:rPr>
          <w:rFonts w:eastAsia="Times New Roman"/>
        </w:rPr>
        <w:t>(</w:t>
      </w:r>
      <w:proofErr w:type="gramEnd"/>
      <w:r w:rsidR="00B202B7" w:rsidRPr="00BF43A7">
        <w:rPr>
          <w:rFonts w:eastAsia="Times New Roman"/>
        </w:rPr>
        <w:t xml:space="preserve"> </w:t>
      </w:r>
    </w:p>
    <w:p w14:paraId="562BFE10" w14:textId="77CB03AE" w:rsidR="001E4CE2" w:rsidRDefault="002F6E65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202B7" w:rsidRPr="001E4CE2">
        <w:rPr>
          <w:rFonts w:eastAsia="Times New Roman"/>
        </w:rPr>
        <w:t>in_giris_</w:t>
      </w:r>
      <w:proofErr w:type="gramStart"/>
      <w:r w:rsidR="00B202B7" w:rsidRPr="001E4CE2">
        <w:rPr>
          <w:rFonts w:eastAsia="Times New Roman"/>
        </w:rPr>
        <w:t xml:space="preserve">1 : </w:t>
      </w:r>
      <w:r w:rsidR="00B202B7" w:rsidRPr="000419D8">
        <w:rPr>
          <w:rFonts w:eastAsia="Times New Roman"/>
          <w:b/>
          <w:color w:val="1F497D" w:themeColor="text2"/>
        </w:rPr>
        <w:t>in</w:t>
      </w:r>
      <w:proofErr w:type="gramEnd"/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CB7B15">
        <w:rPr>
          <w:rFonts w:eastAsia="Times New Roman"/>
          <w:color w:val="4F81BD" w:themeColor="accent1"/>
        </w:rPr>
        <w:t>std_logic</w:t>
      </w:r>
      <w:r w:rsidR="00B202B7" w:rsidRPr="001E4CE2">
        <w:rPr>
          <w:rFonts w:eastAsia="Times New Roman"/>
        </w:rPr>
        <w:t>;</w:t>
      </w:r>
    </w:p>
    <w:p w14:paraId="13A3BD1D" w14:textId="3FEEA545" w:rsidR="001E4CE2" w:rsidRDefault="002F6E65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</w:t>
      </w:r>
      <w:r w:rsidR="00125B4A">
        <w:rPr>
          <w:rFonts w:eastAsia="Times New Roman"/>
        </w:rPr>
        <w:t xml:space="preserve"> </w:t>
      </w:r>
      <w:r w:rsidR="00B202B7" w:rsidRPr="001E4CE2">
        <w:rPr>
          <w:rFonts w:eastAsia="Times New Roman"/>
        </w:rPr>
        <w:t>in_giris_</w:t>
      </w:r>
      <w:proofErr w:type="gramStart"/>
      <w:r w:rsidR="00B202B7" w:rsidRPr="001E4CE2">
        <w:rPr>
          <w:rFonts w:eastAsia="Times New Roman"/>
        </w:rPr>
        <w:t xml:space="preserve">2 : </w:t>
      </w:r>
      <w:r w:rsidR="00B202B7" w:rsidRPr="000419D8">
        <w:rPr>
          <w:rFonts w:eastAsia="Times New Roman"/>
          <w:b/>
          <w:color w:val="1F497D" w:themeColor="text2"/>
        </w:rPr>
        <w:t>in</w:t>
      </w:r>
      <w:proofErr w:type="gramEnd"/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CB7B15">
        <w:rPr>
          <w:rFonts w:eastAsia="Times New Roman"/>
          <w:color w:val="4F81BD" w:themeColor="accent1"/>
        </w:rPr>
        <w:t>std_logic</w:t>
      </w:r>
      <w:r w:rsidR="00B202B7" w:rsidRPr="001E4CE2">
        <w:rPr>
          <w:rFonts w:eastAsia="Times New Roman"/>
        </w:rPr>
        <w:t>;</w:t>
      </w:r>
    </w:p>
    <w:p w14:paraId="18B4BCC3" w14:textId="5CFEB2E6" w:rsidR="00BF43A7" w:rsidRPr="001E4CE2" w:rsidRDefault="002F6E65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202B7" w:rsidRPr="001E4CE2">
        <w:rPr>
          <w:rFonts w:eastAsia="Times New Roman"/>
        </w:rPr>
        <w:t>in_giris_</w:t>
      </w:r>
      <w:proofErr w:type="gramStart"/>
      <w:r w:rsidR="00B202B7" w:rsidRPr="001E4CE2">
        <w:rPr>
          <w:rFonts w:eastAsia="Times New Roman"/>
        </w:rPr>
        <w:t xml:space="preserve">secme : </w:t>
      </w:r>
      <w:r w:rsidR="00B202B7" w:rsidRPr="000419D8">
        <w:rPr>
          <w:rFonts w:eastAsia="Times New Roman"/>
          <w:b/>
          <w:color w:val="1F497D" w:themeColor="text2"/>
        </w:rPr>
        <w:t>in</w:t>
      </w:r>
      <w:proofErr w:type="gramEnd"/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CB7B15">
        <w:rPr>
          <w:rFonts w:eastAsia="Times New Roman"/>
          <w:color w:val="4F81BD" w:themeColor="accent1"/>
        </w:rPr>
        <w:t>std_logic</w:t>
      </w:r>
      <w:r w:rsidR="00B202B7" w:rsidRPr="001E4CE2">
        <w:rPr>
          <w:rFonts w:eastAsia="Times New Roman"/>
        </w:rPr>
        <w:t>;</w:t>
      </w:r>
    </w:p>
    <w:p w14:paraId="442ADE35" w14:textId="49F33364" w:rsidR="00BF43A7" w:rsidRDefault="00A46259" w:rsidP="001E4CE2">
      <w:pPr>
        <w:pStyle w:val="KOD"/>
        <w:numPr>
          <w:ilvl w:val="1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202B7" w:rsidRPr="00BF43A7">
        <w:rPr>
          <w:rFonts w:eastAsia="Times New Roman"/>
        </w:rPr>
        <w:t>out_</w:t>
      </w:r>
      <w:proofErr w:type="gramStart"/>
      <w:r w:rsidR="00B202B7" w:rsidRPr="00BF43A7">
        <w:rPr>
          <w:rFonts w:eastAsia="Times New Roman"/>
        </w:rPr>
        <w:t xml:space="preserve">cikis : </w:t>
      </w:r>
      <w:r w:rsidR="00B202B7" w:rsidRPr="000419D8">
        <w:rPr>
          <w:rFonts w:eastAsia="Times New Roman"/>
          <w:b/>
          <w:color w:val="1F497D" w:themeColor="text2"/>
        </w:rPr>
        <w:t>out</w:t>
      </w:r>
      <w:proofErr w:type="gramEnd"/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CB7B15">
        <w:rPr>
          <w:rFonts w:eastAsia="Times New Roman"/>
          <w:color w:val="4F81BD" w:themeColor="accent1"/>
        </w:rPr>
        <w:t>std_logic</w:t>
      </w:r>
    </w:p>
    <w:p w14:paraId="721C5A3A" w14:textId="418DB546" w:rsidR="00BF43A7" w:rsidRDefault="00125B4A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202B7" w:rsidRPr="00BF43A7">
        <w:rPr>
          <w:rFonts w:eastAsia="Times New Roman"/>
        </w:rPr>
        <w:t>);</w:t>
      </w:r>
    </w:p>
    <w:p w14:paraId="7330EDBD" w14:textId="44BE4A65" w:rsidR="00B202B7" w:rsidRPr="00BF43A7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 w:rsidRPr="000419D8">
        <w:rPr>
          <w:rFonts w:eastAsia="Times New Roman"/>
          <w:b/>
          <w:color w:val="1F497D" w:themeColor="text2"/>
        </w:rPr>
        <w:t>end</w:t>
      </w:r>
      <w:r w:rsidRPr="000419D8">
        <w:rPr>
          <w:rFonts w:eastAsia="Times New Roman"/>
          <w:color w:val="1F497D" w:themeColor="text2"/>
        </w:rPr>
        <w:t xml:space="preserve"> </w:t>
      </w:r>
      <w:r w:rsidRPr="00BF43A7">
        <w:rPr>
          <w:rFonts w:eastAsia="Times New Roman"/>
        </w:rPr>
        <w:t>if_ornek_process;</w:t>
      </w:r>
    </w:p>
    <w:p w14:paraId="4BDC6635" w14:textId="77777777" w:rsidR="001E4CE2" w:rsidRDefault="001E4CE2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</w:p>
    <w:p w14:paraId="7C8C6860" w14:textId="77777777" w:rsidR="00B202B7" w:rsidRPr="00BF43A7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 w:rsidRPr="000419D8">
        <w:rPr>
          <w:rFonts w:eastAsia="Times New Roman"/>
          <w:b/>
          <w:color w:val="1F497D" w:themeColor="text2"/>
        </w:rPr>
        <w:lastRenderedPageBreak/>
        <w:t>architecture</w:t>
      </w:r>
      <w:r w:rsidRPr="000419D8">
        <w:rPr>
          <w:rFonts w:eastAsia="Times New Roman"/>
          <w:color w:val="1F497D" w:themeColor="text2"/>
        </w:rPr>
        <w:t xml:space="preserve"> </w:t>
      </w:r>
      <w:r w:rsidRPr="00BF43A7">
        <w:rPr>
          <w:rFonts w:eastAsia="Times New Roman"/>
        </w:rPr>
        <w:t xml:space="preserve">Behavioral </w:t>
      </w:r>
      <w:r w:rsidRPr="000419D8">
        <w:rPr>
          <w:rFonts w:eastAsia="Times New Roman"/>
          <w:b/>
          <w:color w:val="1F497D" w:themeColor="text2"/>
        </w:rPr>
        <w:t>of</w:t>
      </w:r>
      <w:r w:rsidRPr="000419D8">
        <w:rPr>
          <w:rFonts w:eastAsia="Times New Roman"/>
          <w:color w:val="1F497D" w:themeColor="text2"/>
        </w:rPr>
        <w:t xml:space="preserve"> </w:t>
      </w:r>
      <w:r w:rsidRPr="00BF43A7">
        <w:rPr>
          <w:rFonts w:eastAsia="Times New Roman"/>
        </w:rPr>
        <w:t xml:space="preserve">if_ornek_process </w:t>
      </w:r>
      <w:r w:rsidRPr="000419D8">
        <w:rPr>
          <w:rFonts w:eastAsia="Times New Roman"/>
          <w:b/>
          <w:color w:val="1F497D" w:themeColor="text2"/>
        </w:rPr>
        <w:t>is</w:t>
      </w:r>
    </w:p>
    <w:p w14:paraId="6149D08D" w14:textId="77777777" w:rsidR="001E4CE2" w:rsidRDefault="001E4CE2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</w:p>
    <w:p w14:paraId="11050138" w14:textId="77777777" w:rsidR="00B202B7" w:rsidRPr="000419D8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  <w:b/>
        </w:rPr>
      </w:pPr>
      <w:r w:rsidRPr="000419D8">
        <w:rPr>
          <w:rFonts w:eastAsia="Times New Roman"/>
          <w:b/>
          <w:color w:val="1F497D" w:themeColor="text2"/>
        </w:rPr>
        <w:t>begin</w:t>
      </w:r>
    </w:p>
    <w:p w14:paraId="67D28E22" w14:textId="77777777" w:rsidR="001E4CE2" w:rsidRDefault="001E4CE2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</w:p>
    <w:p w14:paraId="60E78E17" w14:textId="0A9C6989" w:rsidR="00B202B7" w:rsidRPr="00BF43A7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202B7" w:rsidRPr="000419D8">
        <w:rPr>
          <w:rFonts w:eastAsia="Times New Roman"/>
          <w:b/>
          <w:color w:val="1F497D" w:themeColor="text2"/>
        </w:rPr>
        <w:t>process</w:t>
      </w:r>
      <w:r w:rsidR="00B202B7" w:rsidRPr="00BF43A7">
        <w:rPr>
          <w:rFonts w:eastAsia="Times New Roman"/>
        </w:rPr>
        <w:t>(in_giris_1, in_giris_2, in_giris_secme)</w:t>
      </w:r>
    </w:p>
    <w:p w14:paraId="74A23790" w14:textId="0BF30EE8" w:rsidR="001E4CE2" w:rsidRPr="000419D8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B202B7" w:rsidRPr="000419D8">
        <w:rPr>
          <w:rFonts w:eastAsia="Times New Roman"/>
          <w:b/>
          <w:color w:val="1F497D" w:themeColor="text2"/>
        </w:rPr>
        <w:t>begin</w:t>
      </w:r>
    </w:p>
    <w:p w14:paraId="20AD1DEC" w14:textId="77777777" w:rsidR="001E4CE2" w:rsidRDefault="001E4CE2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</w:p>
    <w:p w14:paraId="7E7D6F01" w14:textId="4EC20D1B" w:rsidR="001E4CE2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202B7" w:rsidRPr="000419D8">
        <w:rPr>
          <w:rFonts w:eastAsia="Times New Roman"/>
          <w:b/>
          <w:color w:val="1F497D" w:themeColor="text2"/>
        </w:rPr>
        <w:t>if</w:t>
      </w:r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1E4CE2">
        <w:rPr>
          <w:rFonts w:eastAsia="Times New Roman"/>
        </w:rPr>
        <w:t xml:space="preserve">in_giris_secme = '0' </w:t>
      </w:r>
      <w:r w:rsidR="00B202B7" w:rsidRPr="000419D8">
        <w:rPr>
          <w:rFonts w:eastAsia="Times New Roman"/>
          <w:b/>
          <w:color w:val="1F497D" w:themeColor="text2"/>
        </w:rPr>
        <w:t>then</w:t>
      </w:r>
    </w:p>
    <w:p w14:paraId="7B8F7FA6" w14:textId="59D2C1AE" w:rsidR="001E4CE2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B202B7" w:rsidRPr="001E4CE2">
        <w:rPr>
          <w:rFonts w:eastAsia="Times New Roman"/>
        </w:rPr>
        <w:t>out_cikis &lt;= in_giris_1;</w:t>
      </w:r>
    </w:p>
    <w:p w14:paraId="0A9FD073" w14:textId="2272F71C" w:rsidR="001E4CE2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202B7" w:rsidRPr="000419D8">
        <w:rPr>
          <w:rFonts w:eastAsia="Times New Roman"/>
          <w:b/>
          <w:color w:val="1F497D" w:themeColor="text2"/>
        </w:rPr>
        <w:t>elsif</w:t>
      </w:r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1E4CE2">
        <w:rPr>
          <w:rFonts w:eastAsia="Times New Roman"/>
        </w:rPr>
        <w:t xml:space="preserve">in_giris_secme = '1' </w:t>
      </w:r>
      <w:r w:rsidR="00B202B7" w:rsidRPr="000419D8">
        <w:rPr>
          <w:rFonts w:eastAsia="Times New Roman"/>
          <w:b/>
          <w:color w:val="1F497D" w:themeColor="text2"/>
        </w:rPr>
        <w:t>then</w:t>
      </w:r>
    </w:p>
    <w:p w14:paraId="3ECE0711" w14:textId="60A1F2FD" w:rsidR="001E4CE2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B202B7" w:rsidRPr="001E4CE2">
        <w:rPr>
          <w:rFonts w:eastAsia="Times New Roman"/>
        </w:rPr>
        <w:t>out_cikis &lt;= in_giris_2;</w:t>
      </w:r>
    </w:p>
    <w:p w14:paraId="6C1E0AFC" w14:textId="64B462DB" w:rsidR="001E4CE2" w:rsidRPr="000419D8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  </w:t>
      </w:r>
      <w:proofErr w:type="gramStart"/>
      <w:r w:rsidR="0028341A" w:rsidRPr="000419D8">
        <w:rPr>
          <w:rFonts w:eastAsia="Times New Roman"/>
          <w:b/>
          <w:color w:val="1F497D" w:themeColor="text2"/>
        </w:rPr>
        <w:t>e</w:t>
      </w:r>
      <w:r w:rsidR="00B202B7" w:rsidRPr="000419D8">
        <w:rPr>
          <w:rFonts w:eastAsia="Times New Roman"/>
          <w:b/>
          <w:color w:val="1F497D" w:themeColor="text2"/>
        </w:rPr>
        <w:t>lse</w:t>
      </w:r>
      <w:proofErr w:type="gramEnd"/>
    </w:p>
    <w:p w14:paraId="407DB2C4" w14:textId="16BAC7C5" w:rsidR="001E4CE2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B202B7" w:rsidRPr="001E4CE2">
        <w:rPr>
          <w:rFonts w:eastAsia="Times New Roman"/>
        </w:rPr>
        <w:t>out_cikis &lt;= '0';</w:t>
      </w:r>
    </w:p>
    <w:p w14:paraId="423A42BD" w14:textId="084D30D1" w:rsidR="00B202B7" w:rsidRPr="001E4CE2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202B7" w:rsidRPr="000419D8">
        <w:rPr>
          <w:rFonts w:eastAsia="Times New Roman"/>
          <w:b/>
          <w:color w:val="1F497D" w:themeColor="text2"/>
        </w:rPr>
        <w:t>end</w:t>
      </w:r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0419D8">
        <w:rPr>
          <w:rFonts w:eastAsia="Times New Roman"/>
          <w:b/>
          <w:color w:val="1F497D" w:themeColor="text2"/>
        </w:rPr>
        <w:t>if</w:t>
      </w:r>
      <w:r w:rsidR="00B202B7" w:rsidRPr="001E4CE2">
        <w:rPr>
          <w:rFonts w:eastAsia="Times New Roman"/>
        </w:rPr>
        <w:t>;</w:t>
      </w:r>
    </w:p>
    <w:p w14:paraId="0B25D980" w14:textId="77777777" w:rsidR="006E37D7" w:rsidRDefault="006E37D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</w:p>
    <w:p w14:paraId="501F320A" w14:textId="529B10D5" w:rsidR="00B202B7" w:rsidRPr="00BF43A7" w:rsidRDefault="00A46259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202B7" w:rsidRPr="000419D8">
        <w:rPr>
          <w:rFonts w:eastAsia="Times New Roman"/>
          <w:b/>
          <w:color w:val="1F497D" w:themeColor="text2"/>
        </w:rPr>
        <w:t>end</w:t>
      </w:r>
      <w:r w:rsidR="00B202B7" w:rsidRPr="000419D8">
        <w:rPr>
          <w:rFonts w:eastAsia="Times New Roman"/>
          <w:color w:val="1F497D" w:themeColor="text2"/>
        </w:rPr>
        <w:t xml:space="preserve"> </w:t>
      </w:r>
      <w:r w:rsidR="00B202B7" w:rsidRPr="000419D8">
        <w:rPr>
          <w:rFonts w:eastAsia="Times New Roman"/>
          <w:b/>
          <w:color w:val="1F497D" w:themeColor="text2"/>
        </w:rPr>
        <w:t>process</w:t>
      </w:r>
      <w:r w:rsidR="00B202B7" w:rsidRPr="00BF43A7">
        <w:rPr>
          <w:rFonts w:eastAsia="Times New Roman"/>
        </w:rPr>
        <w:t>;</w:t>
      </w:r>
    </w:p>
    <w:p w14:paraId="2F0CF5B4" w14:textId="4D91FA89" w:rsidR="00D60712" w:rsidRPr="00BF43A7" w:rsidRDefault="00B202B7" w:rsidP="001E4CE2">
      <w:pPr>
        <w:pStyle w:val="KOD"/>
        <w:numPr>
          <w:ilvl w:val="0"/>
          <w:numId w:val="34"/>
        </w:numPr>
        <w:ind w:left="680" w:hanging="340"/>
        <w:rPr>
          <w:rFonts w:eastAsia="Times New Roman"/>
        </w:rPr>
      </w:pPr>
      <w:r w:rsidRPr="000419D8">
        <w:rPr>
          <w:rFonts w:eastAsia="Times New Roman"/>
          <w:b/>
          <w:color w:val="1F497D" w:themeColor="text2"/>
        </w:rPr>
        <w:t>end</w:t>
      </w:r>
      <w:r w:rsidRPr="000419D8">
        <w:rPr>
          <w:rFonts w:eastAsia="Times New Roman"/>
          <w:color w:val="1F497D" w:themeColor="text2"/>
        </w:rPr>
        <w:t xml:space="preserve"> </w:t>
      </w:r>
      <w:r w:rsidRPr="00BF43A7">
        <w:rPr>
          <w:rFonts w:eastAsia="Times New Roman"/>
        </w:rPr>
        <w:t>Behavioral;</w:t>
      </w:r>
    </w:p>
    <w:p w14:paraId="27CC87FF" w14:textId="77777777" w:rsidR="00235F13" w:rsidRDefault="00235F13" w:rsidP="00B202B7">
      <w:pPr>
        <w:ind w:firstLine="0"/>
      </w:pPr>
    </w:p>
    <w:p w14:paraId="0E028BDA" w14:textId="6DFCFF00" w:rsidR="00105BD0" w:rsidRDefault="00A064FD" w:rsidP="00D60712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 w:rsidR="00A03FBC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 xml:space="preserve"> : </w:t>
      </w:r>
      <w:r w:rsidRPr="00F45177">
        <w:t xml:space="preserve"> </w:t>
      </w:r>
      <w:r w:rsidR="00E038CC" w:rsidRPr="00F45177">
        <w:t>Aşağıda</w:t>
      </w:r>
      <w:proofErr w:type="gramEnd"/>
      <w:r w:rsidR="00E038CC" w:rsidRPr="00F45177">
        <w:t xml:space="preserve"> verilen</w:t>
      </w:r>
      <w:r w:rsidR="00E038CC">
        <w:t xml:space="preserve"> </w:t>
      </w:r>
      <w:r w:rsidR="00E038CC" w:rsidRPr="00495304">
        <w:rPr>
          <w:rFonts w:ascii="Courier New" w:eastAsia="Times New Roman" w:hAnsi="Courier New" w:cs="Courier New"/>
          <w:b/>
          <w:color w:val="000020"/>
          <w:szCs w:val="20"/>
        </w:rPr>
        <w:t>if_ornek_</w:t>
      </w:r>
      <w:r w:rsidR="00E038CC">
        <w:rPr>
          <w:rFonts w:ascii="Courier New" w:eastAsia="Times New Roman" w:hAnsi="Courier New" w:cs="Courier New"/>
          <w:b/>
          <w:color w:val="000020"/>
          <w:szCs w:val="20"/>
        </w:rPr>
        <w:t>function</w:t>
      </w:r>
      <w:r w:rsidR="00E038CC" w:rsidRPr="00495304">
        <w:rPr>
          <w:rFonts w:ascii="Courier New" w:eastAsia="Times New Roman" w:hAnsi="Courier New" w:cs="Courier New"/>
          <w:b/>
          <w:color w:val="000020"/>
          <w:szCs w:val="20"/>
        </w:rPr>
        <w:t>.vhd</w:t>
      </w:r>
      <w:r w:rsidR="00E038CC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E038CC" w:rsidRPr="00F45177">
        <w:t xml:space="preserve"> </w:t>
      </w:r>
      <w:r w:rsidR="00E038CC">
        <w:t xml:space="preserve">VHDL kodunda </w:t>
      </w:r>
      <w:r w:rsidR="00E038CC" w:rsidRPr="00B745B7">
        <w:rPr>
          <w:rFonts w:ascii="Courier New" w:hAnsi="Courier New" w:cs="Courier New"/>
          <w:b/>
        </w:rPr>
        <w:t xml:space="preserve">if </w:t>
      </w:r>
      <w:r w:rsidR="00E038CC">
        <w:t xml:space="preserve">sözdizimi </w:t>
      </w:r>
      <w:r w:rsidR="00BB3B6E">
        <w:rPr>
          <w:rFonts w:ascii="Courier New" w:hAnsi="Courier New" w:cs="Courier New"/>
          <w:b/>
        </w:rPr>
        <w:t>function</w:t>
      </w:r>
      <w:r w:rsidR="00E038CC">
        <w:t xml:space="preserve"> içerisinde kullanılmıştır. </w:t>
      </w:r>
      <w:proofErr w:type="gramStart"/>
      <w:r w:rsidR="003C38CD" w:rsidRPr="00A064FD">
        <w:rPr>
          <w:rFonts w:ascii="Courier New" w:hAnsi="Courier New" w:cs="Courier New"/>
          <w:b/>
        </w:rPr>
        <w:t>seçme</w:t>
      </w:r>
      <w:proofErr w:type="gramEnd"/>
      <w:r w:rsidR="003C38CD" w:rsidRPr="00A064FD">
        <w:rPr>
          <w:rFonts w:ascii="Courier New" w:hAnsi="Courier New" w:cs="Courier New"/>
          <w:b/>
        </w:rPr>
        <w:t>_if</w:t>
      </w:r>
      <w:r w:rsidR="003C38CD">
        <w:t xml:space="preserve"> fonksiyonun </w:t>
      </w:r>
      <w:r w:rsidR="00A2216D">
        <w:t xml:space="preserve">döndürdüğü değer </w:t>
      </w:r>
      <w:r w:rsidR="00A2216D" w:rsidRPr="00A064FD">
        <w:rPr>
          <w:rFonts w:ascii="Courier New" w:hAnsi="Courier New" w:cs="Courier New"/>
          <w:b/>
        </w:rPr>
        <w:t>out_cikis</w:t>
      </w:r>
      <w:r w:rsidR="00A2216D">
        <w:t xml:space="preserve"> çıkış portuna atanmaktadır.</w:t>
      </w:r>
    </w:p>
    <w:p w14:paraId="5E1EDD0A" w14:textId="77777777" w:rsidR="00F0543C" w:rsidRDefault="00F0543C" w:rsidP="00D60712">
      <w:pPr>
        <w:ind w:firstLine="0"/>
      </w:pPr>
    </w:p>
    <w:p w14:paraId="2C0F780B" w14:textId="77777777" w:rsidR="006F2966" w:rsidRPr="006F2966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 w:rsidRPr="009A1E88">
        <w:rPr>
          <w:rFonts w:eastAsia="Times New Roman"/>
          <w:b/>
          <w:color w:val="800000"/>
        </w:rPr>
        <w:t>library</w:t>
      </w:r>
      <w:r w:rsidRPr="009A1E88">
        <w:rPr>
          <w:rFonts w:eastAsia="Times New Roman"/>
          <w:color w:val="800000"/>
        </w:rPr>
        <w:t xml:space="preserve"> </w:t>
      </w:r>
      <w:r w:rsidRPr="006F2966">
        <w:rPr>
          <w:rFonts w:eastAsia="Times New Roman"/>
        </w:rPr>
        <w:t>IEEE;</w:t>
      </w:r>
    </w:p>
    <w:p w14:paraId="687D00C1" w14:textId="77777777" w:rsidR="006F2966" w:rsidRPr="006F2966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 w:rsidRPr="009A1E88">
        <w:rPr>
          <w:rFonts w:eastAsia="Times New Roman"/>
          <w:b/>
          <w:color w:val="800000"/>
        </w:rPr>
        <w:t>use</w:t>
      </w:r>
      <w:r w:rsidRPr="009A1E88">
        <w:rPr>
          <w:rFonts w:eastAsia="Times New Roman"/>
          <w:color w:val="800000"/>
        </w:rPr>
        <w:t xml:space="preserve"> </w:t>
      </w:r>
      <w:proofErr w:type="gramStart"/>
      <w:r w:rsidRPr="006F2966">
        <w:rPr>
          <w:rFonts w:eastAsia="Times New Roman"/>
        </w:rPr>
        <w:t>IEEE.STD</w:t>
      </w:r>
      <w:proofErr w:type="gramEnd"/>
      <w:r w:rsidRPr="006F2966">
        <w:rPr>
          <w:rFonts w:eastAsia="Times New Roman"/>
        </w:rPr>
        <w:t>_LOGIC_1164.ALL;</w:t>
      </w:r>
    </w:p>
    <w:p w14:paraId="5824EBF4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0497DB94" w14:textId="77777777" w:rsidR="006F2966" w:rsidRPr="009A1E88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  <w:b/>
          <w:color w:val="1F497D" w:themeColor="text2"/>
        </w:rPr>
      </w:pPr>
      <w:r w:rsidRPr="009A1E88">
        <w:rPr>
          <w:rFonts w:eastAsia="Times New Roman"/>
          <w:b/>
          <w:color w:val="1F497D" w:themeColor="text2"/>
        </w:rPr>
        <w:t>entity</w:t>
      </w:r>
      <w:r w:rsidRPr="009A1E88">
        <w:rPr>
          <w:rFonts w:eastAsia="Times New Roman"/>
          <w:color w:val="1F497D" w:themeColor="text2"/>
        </w:rPr>
        <w:t xml:space="preserve"> </w:t>
      </w:r>
      <w:r w:rsidRPr="006F2966">
        <w:rPr>
          <w:rFonts w:eastAsia="Times New Roman"/>
        </w:rPr>
        <w:t xml:space="preserve">if_ornek_function </w:t>
      </w:r>
      <w:r w:rsidRPr="009A1E88">
        <w:rPr>
          <w:rFonts w:eastAsia="Times New Roman"/>
          <w:b/>
          <w:color w:val="1F497D" w:themeColor="text2"/>
        </w:rPr>
        <w:t>is</w:t>
      </w:r>
    </w:p>
    <w:p w14:paraId="75414A46" w14:textId="3247BA9C" w:rsidR="00D25AF0" w:rsidRDefault="00E66515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F2966" w:rsidRPr="009A1E88">
        <w:rPr>
          <w:rFonts w:eastAsia="Times New Roman"/>
          <w:b/>
          <w:color w:val="1F497D" w:themeColor="text2"/>
        </w:rPr>
        <w:t>Port</w:t>
      </w:r>
      <w:r w:rsidR="006F2966" w:rsidRPr="009A1E88">
        <w:rPr>
          <w:rFonts w:eastAsia="Times New Roman"/>
          <w:color w:val="1F497D" w:themeColor="text2"/>
        </w:rPr>
        <w:t xml:space="preserve"> </w:t>
      </w:r>
      <w:proofErr w:type="gramStart"/>
      <w:r w:rsidR="006F2966" w:rsidRPr="006F2966">
        <w:rPr>
          <w:rFonts w:eastAsia="Times New Roman"/>
        </w:rPr>
        <w:t>(</w:t>
      </w:r>
      <w:proofErr w:type="gramEnd"/>
      <w:r w:rsidR="006F2966" w:rsidRPr="006F2966">
        <w:rPr>
          <w:rFonts w:eastAsia="Times New Roman"/>
        </w:rPr>
        <w:t xml:space="preserve"> </w:t>
      </w:r>
    </w:p>
    <w:p w14:paraId="40AC79CD" w14:textId="03F567FD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D25AF0">
        <w:rPr>
          <w:rFonts w:eastAsia="Times New Roman"/>
        </w:rPr>
        <w:t>in_giris_</w:t>
      </w:r>
      <w:proofErr w:type="gramStart"/>
      <w:r w:rsidR="006F2966" w:rsidRPr="00D25AF0">
        <w:rPr>
          <w:rFonts w:eastAsia="Times New Roman"/>
        </w:rPr>
        <w:t xml:space="preserve">1 : </w:t>
      </w:r>
      <w:r w:rsidR="006F2966" w:rsidRPr="009A1E88">
        <w:rPr>
          <w:rFonts w:eastAsia="Times New Roman"/>
          <w:b/>
          <w:color w:val="1F497D" w:themeColor="text2"/>
        </w:rPr>
        <w:t>in</w:t>
      </w:r>
      <w:proofErr w:type="gramEnd"/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9A1E88">
        <w:rPr>
          <w:rFonts w:eastAsia="Times New Roman"/>
          <w:color w:val="4F81BD" w:themeColor="accent1"/>
        </w:rPr>
        <w:t>std_logic</w:t>
      </w:r>
      <w:r w:rsidR="006F2966" w:rsidRPr="00D25AF0">
        <w:rPr>
          <w:rFonts w:eastAsia="Times New Roman"/>
        </w:rPr>
        <w:t>;</w:t>
      </w:r>
    </w:p>
    <w:p w14:paraId="39820489" w14:textId="4FCCA0E3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D25AF0">
        <w:rPr>
          <w:rFonts w:eastAsia="Times New Roman"/>
        </w:rPr>
        <w:t>in_giris_</w:t>
      </w:r>
      <w:proofErr w:type="gramStart"/>
      <w:r w:rsidR="006F2966" w:rsidRPr="00D25AF0">
        <w:rPr>
          <w:rFonts w:eastAsia="Times New Roman"/>
        </w:rPr>
        <w:t xml:space="preserve">2 : </w:t>
      </w:r>
      <w:r w:rsidR="006F2966" w:rsidRPr="009A1E88">
        <w:rPr>
          <w:rFonts w:eastAsia="Times New Roman"/>
          <w:b/>
          <w:color w:val="1F497D" w:themeColor="text2"/>
        </w:rPr>
        <w:t>in</w:t>
      </w:r>
      <w:proofErr w:type="gramEnd"/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9A1E88">
        <w:rPr>
          <w:rFonts w:eastAsia="Times New Roman"/>
          <w:color w:val="4F81BD" w:themeColor="accent1"/>
        </w:rPr>
        <w:t>std_logic</w:t>
      </w:r>
      <w:r w:rsidR="006F2966" w:rsidRPr="00D25AF0">
        <w:rPr>
          <w:rFonts w:eastAsia="Times New Roman"/>
        </w:rPr>
        <w:t>;</w:t>
      </w:r>
    </w:p>
    <w:p w14:paraId="221CD208" w14:textId="1FA05F1C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D25AF0">
        <w:rPr>
          <w:rFonts w:eastAsia="Times New Roman"/>
        </w:rPr>
        <w:t>in_giris_</w:t>
      </w:r>
      <w:proofErr w:type="gramStart"/>
      <w:r w:rsidR="006F2966" w:rsidRPr="00D25AF0">
        <w:rPr>
          <w:rFonts w:eastAsia="Times New Roman"/>
        </w:rPr>
        <w:t xml:space="preserve">secme : </w:t>
      </w:r>
      <w:r w:rsidR="006F2966" w:rsidRPr="009A1E88">
        <w:rPr>
          <w:rFonts w:eastAsia="Times New Roman"/>
          <w:b/>
          <w:color w:val="1F497D" w:themeColor="text2"/>
        </w:rPr>
        <w:t>in</w:t>
      </w:r>
      <w:proofErr w:type="gramEnd"/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9A1E88">
        <w:rPr>
          <w:rFonts w:eastAsia="Times New Roman"/>
          <w:color w:val="4F81BD" w:themeColor="accent1"/>
        </w:rPr>
        <w:t>std_logic</w:t>
      </w:r>
      <w:r w:rsidR="006F2966" w:rsidRPr="00D25AF0">
        <w:rPr>
          <w:rFonts w:eastAsia="Times New Roman"/>
        </w:rPr>
        <w:t>;</w:t>
      </w:r>
    </w:p>
    <w:p w14:paraId="02E47E5F" w14:textId="1D865332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D25AF0">
        <w:rPr>
          <w:rFonts w:eastAsia="Times New Roman"/>
        </w:rPr>
        <w:t>out_</w:t>
      </w:r>
      <w:proofErr w:type="gramStart"/>
      <w:r w:rsidR="006F2966" w:rsidRPr="00D25AF0">
        <w:rPr>
          <w:rFonts w:eastAsia="Times New Roman"/>
        </w:rPr>
        <w:t xml:space="preserve">cikis : </w:t>
      </w:r>
      <w:r w:rsidR="006F2966" w:rsidRPr="009A1E88">
        <w:rPr>
          <w:rFonts w:eastAsia="Times New Roman"/>
          <w:b/>
          <w:color w:val="1F497D" w:themeColor="text2"/>
        </w:rPr>
        <w:t>out</w:t>
      </w:r>
      <w:proofErr w:type="gramEnd"/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9A1E88">
        <w:rPr>
          <w:rFonts w:eastAsia="Times New Roman"/>
          <w:color w:val="4F81BD" w:themeColor="accent1"/>
        </w:rPr>
        <w:t>std_logic</w:t>
      </w:r>
    </w:p>
    <w:p w14:paraId="0D26D01E" w14:textId="39230A5E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F2966" w:rsidRPr="00D25AF0">
        <w:rPr>
          <w:rFonts w:eastAsia="Times New Roman"/>
        </w:rPr>
        <w:t>);</w:t>
      </w:r>
    </w:p>
    <w:p w14:paraId="619A05BD" w14:textId="250AC273" w:rsidR="006F2966" w:rsidRPr="00D25AF0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 w:rsidRPr="009A1E88">
        <w:rPr>
          <w:rFonts w:eastAsia="Times New Roman"/>
          <w:b/>
          <w:color w:val="1F497D" w:themeColor="text2"/>
        </w:rPr>
        <w:t>end</w:t>
      </w:r>
      <w:r w:rsidRPr="009A1E88">
        <w:rPr>
          <w:rFonts w:eastAsia="Times New Roman"/>
          <w:color w:val="1F497D" w:themeColor="text2"/>
        </w:rPr>
        <w:t xml:space="preserve"> </w:t>
      </w:r>
      <w:r w:rsidRPr="00D25AF0">
        <w:rPr>
          <w:rFonts w:eastAsia="Times New Roman"/>
        </w:rPr>
        <w:t>if_ornek_function;</w:t>
      </w:r>
    </w:p>
    <w:p w14:paraId="1B7CC570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2D0FF190" w14:textId="77777777" w:rsidR="006F2966" w:rsidRPr="009A1E88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  <w:b/>
          <w:color w:val="1F497D" w:themeColor="text2"/>
        </w:rPr>
      </w:pPr>
      <w:r w:rsidRPr="009A1E88">
        <w:rPr>
          <w:rFonts w:eastAsia="Times New Roman"/>
          <w:b/>
          <w:color w:val="1F497D" w:themeColor="text2"/>
        </w:rPr>
        <w:t>architecture</w:t>
      </w:r>
      <w:r w:rsidRPr="009A1E88">
        <w:rPr>
          <w:rFonts w:eastAsia="Times New Roman"/>
          <w:color w:val="1F497D" w:themeColor="text2"/>
        </w:rPr>
        <w:t xml:space="preserve"> </w:t>
      </w:r>
      <w:r w:rsidRPr="006F2966">
        <w:rPr>
          <w:rFonts w:eastAsia="Times New Roman"/>
        </w:rPr>
        <w:t xml:space="preserve">Behavioral </w:t>
      </w:r>
      <w:r w:rsidRPr="009A1E88">
        <w:rPr>
          <w:rFonts w:eastAsia="Times New Roman"/>
          <w:b/>
          <w:color w:val="1F497D" w:themeColor="text2"/>
        </w:rPr>
        <w:t>of</w:t>
      </w:r>
      <w:r w:rsidRPr="009A1E88">
        <w:rPr>
          <w:rFonts w:eastAsia="Times New Roman"/>
          <w:color w:val="1F497D" w:themeColor="text2"/>
        </w:rPr>
        <w:t xml:space="preserve"> </w:t>
      </w:r>
      <w:r w:rsidRPr="006F2966">
        <w:rPr>
          <w:rFonts w:eastAsia="Times New Roman"/>
        </w:rPr>
        <w:t xml:space="preserve">if_ornek_function </w:t>
      </w:r>
      <w:r w:rsidRPr="009A1E88">
        <w:rPr>
          <w:rFonts w:eastAsia="Times New Roman"/>
          <w:b/>
          <w:color w:val="1F497D" w:themeColor="text2"/>
        </w:rPr>
        <w:t>is</w:t>
      </w:r>
    </w:p>
    <w:p w14:paraId="1CAF0C57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6807D32F" w14:textId="261AD469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F2966" w:rsidRPr="009A1E88">
        <w:rPr>
          <w:rFonts w:eastAsia="Times New Roman"/>
          <w:b/>
          <w:color w:val="1F497D" w:themeColor="text2"/>
        </w:rPr>
        <w:t>function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6F2966">
        <w:rPr>
          <w:rFonts w:eastAsia="Times New Roman"/>
        </w:rPr>
        <w:t>secme_if(sinyal_1, sinyal_2, sinyal_</w:t>
      </w:r>
      <w:proofErr w:type="gramStart"/>
      <w:r w:rsidR="006F2966" w:rsidRPr="006F2966">
        <w:rPr>
          <w:rFonts w:eastAsia="Times New Roman"/>
        </w:rPr>
        <w:t xml:space="preserve">secme : </w:t>
      </w:r>
      <w:r w:rsidR="006F2966" w:rsidRPr="009A1E88">
        <w:rPr>
          <w:rFonts w:eastAsia="Times New Roman"/>
          <w:color w:val="4F81BD" w:themeColor="accent1"/>
        </w:rPr>
        <w:t>std</w:t>
      </w:r>
      <w:proofErr w:type="gramEnd"/>
      <w:r w:rsidR="006F2966" w:rsidRPr="009A1E88">
        <w:rPr>
          <w:rFonts w:eastAsia="Times New Roman"/>
          <w:color w:val="4F81BD" w:themeColor="accent1"/>
        </w:rPr>
        <w:t>_logic</w:t>
      </w:r>
      <w:r w:rsidR="006F2966" w:rsidRPr="006F2966">
        <w:rPr>
          <w:rFonts w:eastAsia="Times New Roman"/>
        </w:rPr>
        <w:t xml:space="preserve">) return </w:t>
      </w:r>
      <w:r w:rsidR="006F2966" w:rsidRPr="009A1E88">
        <w:rPr>
          <w:rFonts w:eastAsia="Times New Roman"/>
          <w:color w:val="4F81BD" w:themeColor="accent1"/>
        </w:rPr>
        <w:t xml:space="preserve">std_logic </w:t>
      </w:r>
      <w:r w:rsidR="006F2966" w:rsidRPr="006F2966">
        <w:rPr>
          <w:rFonts w:eastAsia="Times New Roman"/>
        </w:rPr>
        <w:t>is</w:t>
      </w:r>
    </w:p>
    <w:p w14:paraId="0279375B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2D4584DE" w14:textId="755CADA1" w:rsidR="006F2966" w:rsidRP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9A1E88">
        <w:rPr>
          <w:rFonts w:eastAsia="Times New Roman"/>
          <w:b/>
          <w:color w:val="1F497D" w:themeColor="text2"/>
        </w:rPr>
        <w:t>variable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D25AF0">
        <w:rPr>
          <w:rFonts w:eastAsia="Times New Roman"/>
        </w:rPr>
        <w:t>sinyal_</w:t>
      </w:r>
      <w:proofErr w:type="gramStart"/>
      <w:r w:rsidR="006F2966" w:rsidRPr="00D25AF0">
        <w:rPr>
          <w:rFonts w:eastAsia="Times New Roman"/>
        </w:rPr>
        <w:t xml:space="preserve">cikis : </w:t>
      </w:r>
      <w:r w:rsidR="006F2966" w:rsidRPr="009A1E88">
        <w:rPr>
          <w:rFonts w:eastAsia="Times New Roman"/>
          <w:color w:val="4F81BD" w:themeColor="accent1"/>
        </w:rPr>
        <w:t>std</w:t>
      </w:r>
      <w:proofErr w:type="gramEnd"/>
      <w:r w:rsidR="006F2966" w:rsidRPr="009A1E88">
        <w:rPr>
          <w:rFonts w:eastAsia="Times New Roman"/>
          <w:color w:val="4F81BD" w:themeColor="accent1"/>
        </w:rPr>
        <w:t>_logic</w:t>
      </w:r>
      <w:r w:rsidR="006F2966" w:rsidRPr="00D25AF0">
        <w:rPr>
          <w:rFonts w:eastAsia="Times New Roman"/>
        </w:rPr>
        <w:t>;</w:t>
      </w:r>
    </w:p>
    <w:p w14:paraId="7F4D580D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4DD31F11" w14:textId="1DBB9A3E" w:rsidR="00D25AF0" w:rsidRPr="009A1E88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6F2966" w:rsidRPr="009A1E88">
        <w:rPr>
          <w:rFonts w:eastAsia="Times New Roman"/>
          <w:b/>
          <w:color w:val="1F497D" w:themeColor="text2"/>
        </w:rPr>
        <w:t>begin</w:t>
      </w:r>
    </w:p>
    <w:p w14:paraId="20306EFF" w14:textId="38E852A5" w:rsidR="00FA3427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lastRenderedPageBreak/>
        <w:t xml:space="preserve">  </w:t>
      </w:r>
      <w:r w:rsidR="00E66515">
        <w:rPr>
          <w:rFonts w:eastAsia="Times New Roman"/>
        </w:rPr>
        <w:t xml:space="preserve">  </w:t>
      </w:r>
      <w:r w:rsidR="006F2966" w:rsidRPr="009A1E88">
        <w:rPr>
          <w:rFonts w:eastAsia="Times New Roman"/>
          <w:b/>
          <w:color w:val="1F497D" w:themeColor="text2"/>
        </w:rPr>
        <w:t>if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D25AF0">
        <w:rPr>
          <w:rFonts w:eastAsia="Times New Roman"/>
        </w:rPr>
        <w:t xml:space="preserve">sinyal_secme = '0' </w:t>
      </w:r>
      <w:r w:rsidR="006F2966" w:rsidRPr="009A1E88">
        <w:rPr>
          <w:rFonts w:eastAsia="Times New Roman"/>
          <w:b/>
          <w:color w:val="1F497D" w:themeColor="text2"/>
        </w:rPr>
        <w:t>then</w:t>
      </w:r>
    </w:p>
    <w:p w14:paraId="5CAA400A" w14:textId="71DE9C3B" w:rsidR="00D25AF0" w:rsidRPr="00FA3427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gramStart"/>
      <w:r w:rsidR="006F2966" w:rsidRPr="00FA3427">
        <w:rPr>
          <w:rFonts w:eastAsia="Times New Roman"/>
        </w:rPr>
        <w:t>sinyal</w:t>
      </w:r>
      <w:proofErr w:type="gramEnd"/>
      <w:r w:rsidR="006F2966" w:rsidRPr="00FA3427">
        <w:rPr>
          <w:rFonts w:eastAsia="Times New Roman"/>
        </w:rPr>
        <w:t>_cikis := sinyal_1;</w:t>
      </w:r>
    </w:p>
    <w:p w14:paraId="0556AB24" w14:textId="681A39D0" w:rsidR="00FA3427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9A1E88">
        <w:rPr>
          <w:rFonts w:eastAsia="Times New Roman"/>
          <w:b/>
          <w:color w:val="1F497D" w:themeColor="text2"/>
        </w:rPr>
        <w:t>elsif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D25AF0">
        <w:rPr>
          <w:rFonts w:eastAsia="Times New Roman"/>
        </w:rPr>
        <w:t xml:space="preserve">sinyal_secme = '1' </w:t>
      </w:r>
      <w:r w:rsidR="006F2966" w:rsidRPr="009A1E88">
        <w:rPr>
          <w:rFonts w:eastAsia="Times New Roman"/>
          <w:b/>
          <w:color w:val="1F497D" w:themeColor="text2"/>
        </w:rPr>
        <w:t>then</w:t>
      </w:r>
    </w:p>
    <w:p w14:paraId="54667593" w14:textId="64BF38D5" w:rsidR="00D25AF0" w:rsidRPr="00FA3427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gramStart"/>
      <w:r w:rsidR="006F2966" w:rsidRPr="00FA3427">
        <w:rPr>
          <w:rFonts w:eastAsia="Times New Roman"/>
        </w:rPr>
        <w:t>sinyal</w:t>
      </w:r>
      <w:proofErr w:type="gramEnd"/>
      <w:r w:rsidR="006F2966" w:rsidRPr="00FA3427">
        <w:rPr>
          <w:rFonts w:eastAsia="Times New Roman"/>
        </w:rPr>
        <w:t>_cikis := sinyal_2;</w:t>
      </w:r>
    </w:p>
    <w:p w14:paraId="2ADBE863" w14:textId="048A11CF" w:rsidR="00FA3427" w:rsidRPr="009A1E88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  </w:t>
      </w:r>
      <w:proofErr w:type="gramStart"/>
      <w:r w:rsidR="006F2966" w:rsidRPr="009A1E88">
        <w:rPr>
          <w:rFonts w:eastAsia="Times New Roman"/>
          <w:b/>
          <w:color w:val="1F497D" w:themeColor="text2"/>
        </w:rPr>
        <w:t>else</w:t>
      </w:r>
      <w:proofErr w:type="gramEnd"/>
    </w:p>
    <w:p w14:paraId="44C1485F" w14:textId="77BA1F32" w:rsidR="00D25AF0" w:rsidRPr="00FA3427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gramStart"/>
      <w:r w:rsidR="006F2966" w:rsidRPr="00FA3427">
        <w:rPr>
          <w:rFonts w:eastAsia="Times New Roman"/>
        </w:rPr>
        <w:t>sinyal</w:t>
      </w:r>
      <w:proofErr w:type="gramEnd"/>
      <w:r w:rsidR="006F2966" w:rsidRPr="00FA3427">
        <w:rPr>
          <w:rFonts w:eastAsia="Times New Roman"/>
        </w:rPr>
        <w:t>_cikis := '0';</w:t>
      </w:r>
    </w:p>
    <w:p w14:paraId="101EF56D" w14:textId="2EA5CBEA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9A1E88">
        <w:rPr>
          <w:rFonts w:eastAsia="Times New Roman"/>
          <w:b/>
          <w:color w:val="1F497D" w:themeColor="text2"/>
        </w:rPr>
        <w:t>end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9A1E88">
        <w:rPr>
          <w:rFonts w:eastAsia="Times New Roman"/>
          <w:b/>
          <w:color w:val="1F497D" w:themeColor="text2"/>
        </w:rPr>
        <w:t>if</w:t>
      </w:r>
      <w:r w:rsidR="006F2966" w:rsidRPr="00D25AF0">
        <w:rPr>
          <w:rFonts w:eastAsia="Times New Roman"/>
        </w:rPr>
        <w:t>;</w:t>
      </w:r>
    </w:p>
    <w:p w14:paraId="35A5626A" w14:textId="1589D333" w:rsidR="00D25AF0" w:rsidRDefault="00F31394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F2966" w:rsidRPr="009A1E88">
        <w:rPr>
          <w:rFonts w:eastAsia="Times New Roman"/>
          <w:b/>
          <w:color w:val="1F497D" w:themeColor="text2"/>
        </w:rPr>
        <w:t>return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D25AF0">
        <w:rPr>
          <w:rFonts w:eastAsia="Times New Roman"/>
        </w:rPr>
        <w:t>sinyal_cikis;</w:t>
      </w:r>
    </w:p>
    <w:p w14:paraId="70B86237" w14:textId="110DD20B" w:rsidR="006F2966" w:rsidRPr="00D25AF0" w:rsidRDefault="00E66515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F2966" w:rsidRPr="009A1E88">
        <w:rPr>
          <w:rFonts w:eastAsia="Times New Roman"/>
          <w:b/>
          <w:color w:val="1F497D" w:themeColor="text2"/>
        </w:rPr>
        <w:t>end</w:t>
      </w:r>
      <w:r w:rsidR="006F2966" w:rsidRPr="009A1E88">
        <w:rPr>
          <w:rFonts w:eastAsia="Times New Roman"/>
          <w:color w:val="1F497D" w:themeColor="text2"/>
        </w:rPr>
        <w:t xml:space="preserve"> </w:t>
      </w:r>
      <w:r w:rsidR="006F2966" w:rsidRPr="00D25AF0">
        <w:rPr>
          <w:rFonts w:eastAsia="Times New Roman"/>
        </w:rPr>
        <w:t>secme_if;</w:t>
      </w:r>
    </w:p>
    <w:p w14:paraId="25039B1A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588E6FDA" w14:textId="77777777" w:rsidR="006F2966" w:rsidRPr="009A1E88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  <w:b/>
        </w:rPr>
      </w:pPr>
      <w:r w:rsidRPr="009A1E88">
        <w:rPr>
          <w:rFonts w:eastAsia="Times New Roman"/>
          <w:b/>
          <w:color w:val="1F497D" w:themeColor="text2"/>
        </w:rPr>
        <w:t>begin</w:t>
      </w:r>
    </w:p>
    <w:p w14:paraId="1661FBDB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3736D58D" w14:textId="56104EE5" w:rsidR="00D25AF0" w:rsidRDefault="003144FF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6F2966" w:rsidRPr="006F2966">
        <w:rPr>
          <w:rFonts w:eastAsia="Times New Roman"/>
        </w:rPr>
        <w:t>out_cikis &lt;= secme_if(in_giris_1, in_giris_2, in_giris_secme);</w:t>
      </w:r>
    </w:p>
    <w:p w14:paraId="4807B801" w14:textId="77777777" w:rsidR="00FA3427" w:rsidRDefault="00FA3427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</w:p>
    <w:p w14:paraId="4E6FE76B" w14:textId="4DAB5219" w:rsidR="00105BD0" w:rsidRDefault="006F2966" w:rsidP="00FA3427">
      <w:pPr>
        <w:pStyle w:val="KOD"/>
        <w:numPr>
          <w:ilvl w:val="0"/>
          <w:numId w:val="35"/>
        </w:numPr>
        <w:ind w:left="680" w:hanging="340"/>
        <w:rPr>
          <w:rFonts w:eastAsia="Times New Roman"/>
        </w:rPr>
      </w:pPr>
      <w:r w:rsidRPr="009A1E88">
        <w:rPr>
          <w:rFonts w:eastAsia="Times New Roman"/>
          <w:b/>
          <w:color w:val="1F497D" w:themeColor="text2"/>
        </w:rPr>
        <w:t>end</w:t>
      </w:r>
      <w:r w:rsidRPr="009A1E88">
        <w:rPr>
          <w:rFonts w:eastAsia="Times New Roman"/>
          <w:color w:val="1F497D" w:themeColor="text2"/>
        </w:rPr>
        <w:t xml:space="preserve"> </w:t>
      </w:r>
      <w:r w:rsidRPr="00D25AF0">
        <w:rPr>
          <w:rFonts w:eastAsia="Times New Roman"/>
        </w:rPr>
        <w:t>Behavioral;</w:t>
      </w:r>
    </w:p>
    <w:p w14:paraId="710B9EC1" w14:textId="77777777" w:rsidR="005A794E" w:rsidRPr="00D25AF0" w:rsidRDefault="005A794E" w:rsidP="005A794E">
      <w:pPr>
        <w:pStyle w:val="ListeParagraf"/>
        <w:ind w:left="680" w:firstLine="0"/>
        <w:rPr>
          <w:rFonts w:ascii="Courier New" w:eastAsia="Times New Roman" w:hAnsi="Courier New" w:cs="Courier New"/>
          <w:color w:val="000020"/>
          <w:szCs w:val="20"/>
        </w:rPr>
      </w:pPr>
    </w:p>
    <w:p w14:paraId="360DE52A" w14:textId="31917429" w:rsidR="00105BD0" w:rsidRPr="00F45177" w:rsidRDefault="0028776B" w:rsidP="00105BD0">
      <w:pPr>
        <w:pStyle w:val="Balk2"/>
        <w:numPr>
          <w:ilvl w:val="1"/>
          <w:numId w:val="1"/>
        </w:numPr>
        <w:spacing w:before="240" w:after="240" w:line="360" w:lineRule="auto"/>
      </w:pPr>
      <w:bookmarkStart w:id="20" w:name="_Toc394327661"/>
      <w:r>
        <w:t>case</w:t>
      </w:r>
      <w:r w:rsidR="00105BD0" w:rsidRPr="00F45177">
        <w:t xml:space="preserve"> Sözdizimi</w:t>
      </w:r>
      <w:bookmarkEnd w:id="20"/>
    </w:p>
    <w:p w14:paraId="4E1D484F" w14:textId="25FA8B05" w:rsidR="00105BD0" w:rsidRPr="00F45177" w:rsidRDefault="00105BD0" w:rsidP="0028776B">
      <w:pPr>
        <w:ind w:firstLine="0"/>
      </w:pPr>
      <w:r w:rsidRPr="00F45177">
        <w:t xml:space="preserve">Aşağıda VHDL dilinde </w:t>
      </w:r>
      <w:r w:rsidR="0028776B" w:rsidRPr="0028776B">
        <w:rPr>
          <w:rFonts w:ascii="Courier New" w:hAnsi="Courier New" w:cs="Courier New"/>
          <w:b/>
        </w:rPr>
        <w:t>case</w:t>
      </w:r>
      <w:r w:rsidR="0028776B" w:rsidRPr="00D71912">
        <w:t xml:space="preserve"> </w:t>
      </w:r>
      <w:r w:rsidRPr="00F45177">
        <w:t>sözdizimi tanımı verilmiştir.</w:t>
      </w:r>
      <w:r w:rsidR="0003060B">
        <w:t xml:space="preserve"> Verilen söz</w:t>
      </w:r>
      <w:r>
        <w:t xml:space="preserve">diziminde her </w:t>
      </w:r>
      <w:r w:rsidRPr="00E569BD">
        <w:rPr>
          <w:rFonts w:ascii="Courier New" w:hAnsi="Courier New" w:cs="Courier New"/>
          <w:b/>
        </w:rPr>
        <w:t>when</w:t>
      </w:r>
      <w:r>
        <w:t xml:space="preserve"> ifadesine bağlı sabit değerlerin </w:t>
      </w:r>
      <w:r w:rsidR="00E569BD" w:rsidRPr="0028776B">
        <w:rPr>
          <w:rFonts w:ascii="Courier New" w:hAnsi="Courier New" w:cs="Courier New"/>
          <w:b/>
        </w:rPr>
        <w:t>case</w:t>
      </w:r>
      <w:r w:rsidR="00E569BD" w:rsidRPr="00D71912">
        <w:t xml:space="preserve"> </w:t>
      </w:r>
      <w:r>
        <w:t>sözdizimidne tan</w:t>
      </w:r>
      <w:r w:rsidR="00AE4324">
        <w:t>ımlanmış ifade değerine eşit ol</w:t>
      </w:r>
      <w:r>
        <w:t>m</w:t>
      </w:r>
      <w:r w:rsidR="00AE4324">
        <w:t>a</w:t>
      </w:r>
      <w:r>
        <w:t xml:space="preserve">sı durumunda, o sabit değere ilişkin sözdizimleri gerçklenmektedir. </w:t>
      </w:r>
    </w:p>
    <w:p w14:paraId="546BE68D" w14:textId="77777777" w:rsidR="00105BD0" w:rsidRDefault="00105BD0" w:rsidP="00175D4B">
      <w:pPr>
        <w:ind w:firstLine="0"/>
      </w:pPr>
    </w:p>
    <w:p w14:paraId="72C27382" w14:textId="22C3DD5F" w:rsidR="00175D4B" w:rsidRPr="00534F52" w:rsidRDefault="00175D4B" w:rsidP="000C2D64">
      <w:pPr>
        <w:pStyle w:val="KOD"/>
        <w:rPr>
          <w:rFonts w:eastAsia="Times New Roman"/>
        </w:rPr>
      </w:pPr>
      <w:r w:rsidRPr="0091427B">
        <w:rPr>
          <w:rFonts w:eastAsia="Times New Roman"/>
          <w:b/>
          <w:color w:val="1F497D" w:themeColor="text2"/>
        </w:rPr>
        <w:t>case</w:t>
      </w:r>
      <w:r w:rsidRPr="0091427B">
        <w:rPr>
          <w:rFonts w:eastAsia="Times New Roman"/>
          <w:color w:val="1F497D" w:themeColor="text2"/>
        </w:rPr>
        <w:t xml:space="preserve"> </w:t>
      </w:r>
      <w:r w:rsidRPr="00534F52">
        <w:rPr>
          <w:rFonts w:eastAsia="Times New Roman"/>
        </w:rPr>
        <w:t xml:space="preserve">ifade </w:t>
      </w:r>
      <w:r w:rsidRPr="0091427B">
        <w:rPr>
          <w:rFonts w:eastAsia="Times New Roman"/>
          <w:b/>
          <w:color w:val="1F497D" w:themeColor="text2"/>
        </w:rPr>
        <w:t>is</w:t>
      </w:r>
    </w:p>
    <w:p w14:paraId="28D64654" w14:textId="5643BE38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91427B">
        <w:rPr>
          <w:rFonts w:eastAsia="Times New Roman"/>
          <w:b/>
          <w:color w:val="1F497D" w:themeColor="text2"/>
        </w:rPr>
        <w:t>when</w:t>
      </w:r>
      <w:r w:rsidRPr="0091427B">
        <w:rPr>
          <w:rFonts w:eastAsia="Times New Roman"/>
          <w:color w:val="1F497D" w:themeColor="text2"/>
        </w:rPr>
        <w:t xml:space="preserve"> </w:t>
      </w:r>
      <w:r w:rsidRPr="00534F52">
        <w:rPr>
          <w:rFonts w:eastAsia="Times New Roman"/>
        </w:rPr>
        <w:t>sabit_deger =&gt;</w:t>
      </w:r>
    </w:p>
    <w:p w14:paraId="3F54C0FC" w14:textId="0D77A2F0" w:rsidR="00175D4B" w:rsidRPr="00534F52" w:rsidRDefault="000C2D64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75D4B">
        <w:rPr>
          <w:rFonts w:eastAsia="Times New Roman"/>
        </w:rPr>
        <w:t xml:space="preserve">    </w:t>
      </w:r>
      <w:r w:rsidR="00175D4B" w:rsidRPr="00534F52">
        <w:rPr>
          <w:rFonts w:eastAsia="Times New Roman"/>
        </w:rPr>
        <w:t>Sözdizimi;</w:t>
      </w:r>
    </w:p>
    <w:p w14:paraId="317C4D6D" w14:textId="15CCE37C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534F52">
        <w:rPr>
          <w:rFonts w:eastAsia="Times New Roman"/>
        </w:rPr>
        <w:t>{Sözdizimi;}</w:t>
      </w:r>
    </w:p>
    <w:p w14:paraId="08B32C30" w14:textId="52F9A70A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91427B">
        <w:rPr>
          <w:rFonts w:eastAsia="Times New Roman"/>
          <w:b/>
          <w:color w:val="1F497D" w:themeColor="text2"/>
        </w:rPr>
        <w:t>when</w:t>
      </w:r>
      <w:r w:rsidRPr="0091427B">
        <w:rPr>
          <w:rFonts w:eastAsia="Times New Roman"/>
          <w:color w:val="1F497D" w:themeColor="text2"/>
        </w:rPr>
        <w:t xml:space="preserve"> </w:t>
      </w:r>
      <w:r w:rsidRPr="00534F52">
        <w:rPr>
          <w:rFonts w:eastAsia="Times New Roman"/>
        </w:rPr>
        <w:t>sabit_deger=&gt;</w:t>
      </w:r>
    </w:p>
    <w:p w14:paraId="5CB2DBE4" w14:textId="24386226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534F52">
        <w:rPr>
          <w:rFonts w:eastAsia="Times New Roman"/>
        </w:rPr>
        <w:t>Sözdizimi;</w:t>
      </w:r>
    </w:p>
    <w:p w14:paraId="54AAAB58" w14:textId="61F05AF4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r w:rsidRPr="00534F52">
        <w:rPr>
          <w:rFonts w:eastAsia="Times New Roman"/>
        </w:rPr>
        <w:t>{Sözdizimi;}</w:t>
      </w:r>
    </w:p>
    <w:p w14:paraId="327C2FED" w14:textId="38E71E0C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="00C259AF">
        <w:rPr>
          <w:rFonts w:eastAsia="Times New Roman"/>
        </w:rPr>
        <w:t xml:space="preserve">    </w:t>
      </w:r>
      <w:proofErr w:type="gramStart"/>
      <w:r w:rsidRPr="00534F52">
        <w:rPr>
          <w:rFonts w:eastAsia="Times New Roman"/>
        </w:rPr>
        <w:t>..</w:t>
      </w:r>
      <w:proofErr w:type="gramEnd"/>
    </w:p>
    <w:p w14:paraId="61477295" w14:textId="77777777" w:rsidR="00175D4B" w:rsidRPr="00534F52" w:rsidRDefault="00175D4B" w:rsidP="000C2D64">
      <w:pPr>
        <w:pStyle w:val="KOD"/>
        <w:rPr>
          <w:rFonts w:eastAsia="Times New Roman"/>
        </w:rPr>
      </w:pPr>
      <w:r w:rsidRPr="00534F52">
        <w:rPr>
          <w:rFonts w:eastAsia="Times New Roman"/>
        </w:rPr>
        <w:tab/>
      </w:r>
      <w:r>
        <w:rPr>
          <w:rFonts w:eastAsia="Times New Roman"/>
        </w:rPr>
        <w:t xml:space="preserve">  </w:t>
      </w:r>
      <w:proofErr w:type="gramStart"/>
      <w:r w:rsidRPr="00534F52">
        <w:rPr>
          <w:rFonts w:eastAsia="Times New Roman"/>
        </w:rPr>
        <w:t>..</w:t>
      </w:r>
      <w:proofErr w:type="gramEnd"/>
    </w:p>
    <w:p w14:paraId="0D03B605" w14:textId="4B42E23C" w:rsidR="00175D4B" w:rsidRPr="00534F52" w:rsidRDefault="00C259AF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75D4B" w:rsidRPr="0091427B">
        <w:rPr>
          <w:rFonts w:eastAsia="Times New Roman"/>
          <w:b/>
          <w:color w:val="1F497D" w:themeColor="text2"/>
        </w:rPr>
        <w:t>when</w:t>
      </w:r>
      <w:r w:rsidR="00175D4B" w:rsidRPr="0091427B">
        <w:rPr>
          <w:rFonts w:eastAsia="Times New Roman"/>
          <w:color w:val="1F497D" w:themeColor="text2"/>
        </w:rPr>
        <w:t xml:space="preserve"> </w:t>
      </w:r>
      <w:r w:rsidR="00175D4B" w:rsidRPr="0091427B">
        <w:rPr>
          <w:rFonts w:eastAsia="Times New Roman"/>
          <w:b/>
          <w:color w:val="1F497D" w:themeColor="text2"/>
        </w:rPr>
        <w:t>others</w:t>
      </w:r>
      <w:r w:rsidR="00175D4B" w:rsidRPr="0091427B">
        <w:rPr>
          <w:rFonts w:eastAsia="Times New Roman"/>
          <w:color w:val="1F497D" w:themeColor="text2"/>
        </w:rPr>
        <w:t xml:space="preserve"> </w:t>
      </w:r>
      <w:r w:rsidR="00175D4B" w:rsidRPr="00534F52">
        <w:rPr>
          <w:rFonts w:eastAsia="Times New Roman"/>
        </w:rPr>
        <w:t>=&gt;</w:t>
      </w:r>
    </w:p>
    <w:p w14:paraId="626A82E7" w14:textId="12F41614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</w:t>
      </w:r>
      <w:r w:rsidRPr="00534F52">
        <w:rPr>
          <w:rFonts w:eastAsia="Times New Roman"/>
        </w:rPr>
        <w:t>Sözdizimi;</w:t>
      </w:r>
    </w:p>
    <w:p w14:paraId="2B2CD4C0" w14:textId="4E794DC2" w:rsidR="00175D4B" w:rsidRPr="00534F52" w:rsidRDefault="00175D4B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</w:t>
      </w:r>
      <w:r w:rsidRPr="00534F52">
        <w:rPr>
          <w:rFonts w:eastAsia="Times New Roman"/>
        </w:rPr>
        <w:t>{Sözdizimi;}</w:t>
      </w:r>
    </w:p>
    <w:p w14:paraId="71EA94C0" w14:textId="6EF77D02" w:rsidR="00175D4B" w:rsidRDefault="007851DD" w:rsidP="000C2D64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75D4B" w:rsidRPr="0091427B">
        <w:rPr>
          <w:rFonts w:eastAsia="Times New Roman"/>
          <w:b/>
          <w:color w:val="1F497D" w:themeColor="text2"/>
        </w:rPr>
        <w:t>end</w:t>
      </w:r>
      <w:r w:rsidR="00175D4B" w:rsidRPr="0091427B">
        <w:rPr>
          <w:rFonts w:eastAsia="Times New Roman"/>
          <w:color w:val="1F497D" w:themeColor="text2"/>
        </w:rPr>
        <w:t xml:space="preserve"> </w:t>
      </w:r>
      <w:proofErr w:type="gramStart"/>
      <w:r w:rsidR="00175D4B" w:rsidRPr="0091427B">
        <w:rPr>
          <w:rFonts w:eastAsia="Times New Roman"/>
          <w:b/>
          <w:color w:val="1F497D" w:themeColor="text2"/>
        </w:rPr>
        <w:t>case</w:t>
      </w:r>
      <w:r w:rsidR="00175D4B" w:rsidRPr="0091427B">
        <w:rPr>
          <w:rFonts w:eastAsia="Times New Roman"/>
          <w:color w:val="1F497D" w:themeColor="text2"/>
        </w:rPr>
        <w:t xml:space="preserve"> </w:t>
      </w:r>
      <w:r w:rsidR="00175D4B" w:rsidRPr="00534F52">
        <w:rPr>
          <w:rFonts w:eastAsia="Times New Roman"/>
        </w:rPr>
        <w:t>;</w:t>
      </w:r>
      <w:proofErr w:type="gramEnd"/>
    </w:p>
    <w:p w14:paraId="280213E8" w14:textId="77777777" w:rsidR="00175D4B" w:rsidRDefault="00175D4B" w:rsidP="00175D4B">
      <w:pPr>
        <w:ind w:firstLine="0"/>
      </w:pPr>
    </w:p>
    <w:p w14:paraId="17F0DC37" w14:textId="5B30641F" w:rsidR="00105BD0" w:rsidRDefault="00BA50CB" w:rsidP="00BA50CB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 w:rsidR="0003060B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9</w:t>
      </w:r>
      <w:r w:rsidR="007851DD">
        <w:rPr>
          <w:rFonts w:ascii="Courier New" w:hAnsi="Courier New" w:cs="Courier New"/>
          <w:b/>
        </w:rPr>
        <w:t xml:space="preserve"> :</w:t>
      </w:r>
      <w:r w:rsidR="007043AB" w:rsidRPr="00F45177">
        <w:t>Aşağıda</w:t>
      </w:r>
      <w:proofErr w:type="gramEnd"/>
      <w:r w:rsidR="007043AB" w:rsidRPr="00F45177">
        <w:t xml:space="preserve"> verilen</w:t>
      </w:r>
      <w:r w:rsidR="007043AB">
        <w:t xml:space="preserve"> </w:t>
      </w:r>
      <w:r w:rsidR="007043AB" w:rsidRPr="007043AB">
        <w:rPr>
          <w:rFonts w:ascii="Courier New" w:hAnsi="Courier New" w:cs="Courier New"/>
          <w:b/>
        </w:rPr>
        <w:t>c</w:t>
      </w:r>
      <w:r w:rsidR="007043AB">
        <w:rPr>
          <w:rFonts w:ascii="Courier New" w:eastAsia="Times New Roman" w:hAnsi="Courier New" w:cs="Courier New"/>
          <w:b/>
          <w:color w:val="000020"/>
          <w:szCs w:val="20"/>
        </w:rPr>
        <w:t>ase</w:t>
      </w:r>
      <w:r w:rsidR="007043AB" w:rsidRPr="00495304">
        <w:rPr>
          <w:rFonts w:ascii="Courier New" w:eastAsia="Times New Roman" w:hAnsi="Courier New" w:cs="Courier New"/>
          <w:b/>
          <w:color w:val="000020"/>
          <w:szCs w:val="20"/>
        </w:rPr>
        <w:t>_ornek_process.vhd</w:t>
      </w:r>
      <w:r w:rsidR="007043AB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7043AB" w:rsidRPr="00F45177">
        <w:t xml:space="preserve"> </w:t>
      </w:r>
      <w:r w:rsidR="007043AB">
        <w:t xml:space="preserve">VHDL kodunda </w:t>
      </w:r>
      <w:r w:rsidR="00E9765F" w:rsidRPr="007043AB">
        <w:rPr>
          <w:rFonts w:ascii="Courier New" w:hAnsi="Courier New" w:cs="Courier New"/>
          <w:b/>
        </w:rPr>
        <w:t>c</w:t>
      </w:r>
      <w:r w:rsidR="00E9765F">
        <w:rPr>
          <w:rFonts w:ascii="Courier New" w:eastAsia="Times New Roman" w:hAnsi="Courier New" w:cs="Courier New"/>
          <w:b/>
          <w:color w:val="000020"/>
          <w:szCs w:val="20"/>
        </w:rPr>
        <w:t>ase</w:t>
      </w:r>
      <w:r w:rsidR="00E9765F">
        <w:t xml:space="preserve"> </w:t>
      </w:r>
      <w:r w:rsidR="007043AB">
        <w:t xml:space="preserve">sözdizimi </w:t>
      </w:r>
      <w:r w:rsidR="007043AB" w:rsidRPr="00495304">
        <w:rPr>
          <w:rFonts w:ascii="Courier New" w:hAnsi="Courier New" w:cs="Courier New"/>
          <w:b/>
        </w:rPr>
        <w:t>process</w:t>
      </w:r>
      <w:r w:rsidR="007043AB">
        <w:t xml:space="preserve"> içerisinde kullanılmıştır. </w:t>
      </w:r>
      <w:r w:rsidR="007043AB" w:rsidRPr="00495304">
        <w:rPr>
          <w:rFonts w:ascii="Courier New" w:hAnsi="Courier New" w:cs="Courier New"/>
          <w:b/>
        </w:rPr>
        <w:t>out_cikis</w:t>
      </w:r>
      <w:r w:rsidR="007043AB" w:rsidRPr="00F45177">
        <w:t xml:space="preserve"> </w:t>
      </w:r>
      <w:r w:rsidR="007043AB">
        <w:t>çıkış portunun alacağı değer</w:t>
      </w:r>
      <w:r w:rsidR="007043AB" w:rsidRPr="00F45177">
        <w:t xml:space="preserve"> 3 farklı koşulda belirlenmektedir. Eğer </w:t>
      </w:r>
      <w:r w:rsidR="007043AB" w:rsidRPr="008E47AC">
        <w:rPr>
          <w:rFonts w:ascii="Courier New" w:hAnsi="Courier New" w:cs="Courier New"/>
          <w:b/>
        </w:rPr>
        <w:t>in_giris_secme</w:t>
      </w:r>
      <w:r w:rsidR="007043AB" w:rsidRPr="00F45177">
        <w:t xml:space="preserve"> </w:t>
      </w:r>
      <w:r w:rsidR="006561DE">
        <w:t>giriş port değeri</w:t>
      </w:r>
      <w:r w:rsidR="006561DE" w:rsidRPr="008E47AC">
        <w:rPr>
          <w:rFonts w:ascii="Courier New" w:hAnsi="Courier New" w:cs="Courier New"/>
          <w:b/>
        </w:rPr>
        <w:t xml:space="preserve"> </w:t>
      </w:r>
      <w:r w:rsidR="007043AB" w:rsidRPr="008E47AC">
        <w:rPr>
          <w:rFonts w:ascii="Courier New" w:hAnsi="Courier New" w:cs="Courier New"/>
          <w:b/>
        </w:rPr>
        <w:t>'0'</w:t>
      </w:r>
      <w:r w:rsidR="007043AB" w:rsidRPr="00F45177">
        <w:t xml:space="preserve"> ise </w:t>
      </w:r>
      <w:r w:rsidR="007043AB" w:rsidRPr="00495304">
        <w:rPr>
          <w:rFonts w:ascii="Courier New" w:hAnsi="Courier New" w:cs="Courier New"/>
          <w:b/>
        </w:rPr>
        <w:t>out_cikis</w:t>
      </w:r>
      <w:r w:rsidR="007043AB" w:rsidRPr="00F45177">
        <w:t xml:space="preserve"> </w:t>
      </w:r>
      <w:r w:rsidR="007043AB">
        <w:t xml:space="preserve">çıkış portuna </w:t>
      </w:r>
      <w:r w:rsidR="007043AB" w:rsidRPr="008E47AC">
        <w:rPr>
          <w:rFonts w:ascii="Courier New" w:hAnsi="Courier New" w:cs="Courier New"/>
          <w:b/>
        </w:rPr>
        <w:t>in_giris_1</w:t>
      </w:r>
      <w:r w:rsidR="007043AB" w:rsidRPr="00F45177">
        <w:t xml:space="preserve"> </w:t>
      </w:r>
      <w:r w:rsidR="007043AB">
        <w:t xml:space="preserve">giriş portunun değeri </w:t>
      </w:r>
      <w:r w:rsidR="007043AB" w:rsidRPr="00F45177">
        <w:t xml:space="preserve">atanmaktadır. Eğer </w:t>
      </w:r>
      <w:r w:rsidR="007043AB" w:rsidRPr="008E47AC">
        <w:rPr>
          <w:rFonts w:ascii="Courier New" w:hAnsi="Courier New" w:cs="Courier New"/>
          <w:b/>
        </w:rPr>
        <w:t>in_giris_secme</w:t>
      </w:r>
      <w:r w:rsidR="007043AB" w:rsidRPr="00F45177">
        <w:t xml:space="preserve"> </w:t>
      </w:r>
      <w:r w:rsidR="006561DE">
        <w:t>giriş port değeri</w:t>
      </w:r>
      <w:r w:rsidR="006561DE" w:rsidRPr="008E47AC">
        <w:rPr>
          <w:rFonts w:ascii="Courier New" w:hAnsi="Courier New" w:cs="Courier New"/>
          <w:b/>
        </w:rPr>
        <w:t xml:space="preserve"> </w:t>
      </w:r>
      <w:r w:rsidR="007043AB" w:rsidRPr="008E47AC">
        <w:rPr>
          <w:rFonts w:ascii="Courier New" w:hAnsi="Courier New" w:cs="Courier New"/>
          <w:b/>
        </w:rPr>
        <w:t>'</w:t>
      </w:r>
      <w:r w:rsidR="007043AB">
        <w:rPr>
          <w:rFonts w:ascii="Courier New" w:hAnsi="Courier New" w:cs="Courier New"/>
          <w:b/>
        </w:rPr>
        <w:t>1</w:t>
      </w:r>
      <w:r w:rsidR="007043AB" w:rsidRPr="008E47AC">
        <w:rPr>
          <w:rFonts w:ascii="Courier New" w:hAnsi="Courier New" w:cs="Courier New"/>
          <w:b/>
        </w:rPr>
        <w:t>'</w:t>
      </w:r>
      <w:r w:rsidR="007043AB" w:rsidRPr="00F45177">
        <w:t xml:space="preserve">  ise </w:t>
      </w:r>
      <w:r w:rsidR="007043AB" w:rsidRPr="00495304">
        <w:rPr>
          <w:rFonts w:ascii="Courier New" w:hAnsi="Courier New" w:cs="Courier New"/>
          <w:b/>
        </w:rPr>
        <w:t>out_cikis</w:t>
      </w:r>
      <w:r w:rsidR="007043AB" w:rsidRPr="00F45177">
        <w:t xml:space="preserve"> </w:t>
      </w:r>
      <w:r w:rsidR="007043AB">
        <w:t xml:space="preserve">çıkış portuna </w:t>
      </w:r>
      <w:r w:rsidR="007043AB" w:rsidRPr="008E47AC">
        <w:rPr>
          <w:rFonts w:ascii="Courier New" w:hAnsi="Courier New" w:cs="Courier New"/>
          <w:b/>
        </w:rPr>
        <w:t>in_giris_</w:t>
      </w:r>
      <w:r w:rsidR="007043AB">
        <w:rPr>
          <w:rFonts w:ascii="Courier New" w:hAnsi="Courier New" w:cs="Courier New"/>
          <w:b/>
        </w:rPr>
        <w:t>2</w:t>
      </w:r>
      <w:r w:rsidR="007043AB" w:rsidRPr="00F45177">
        <w:t xml:space="preserve"> </w:t>
      </w:r>
      <w:r w:rsidR="007043AB">
        <w:lastRenderedPageBreak/>
        <w:t>giriş portunun değeri atanmaktadır</w:t>
      </w:r>
      <w:r w:rsidR="007043AB" w:rsidRPr="00F45177">
        <w:t xml:space="preserve">. </w:t>
      </w:r>
      <w:proofErr w:type="gramStart"/>
      <w:r w:rsidR="007043AB" w:rsidRPr="008E47AC">
        <w:rPr>
          <w:rFonts w:ascii="Courier New" w:hAnsi="Courier New" w:cs="Courier New"/>
          <w:b/>
        </w:rPr>
        <w:t>in</w:t>
      </w:r>
      <w:proofErr w:type="gramEnd"/>
      <w:r w:rsidR="007043AB" w:rsidRPr="008E47AC">
        <w:rPr>
          <w:rFonts w:ascii="Courier New" w:hAnsi="Courier New" w:cs="Courier New"/>
          <w:b/>
        </w:rPr>
        <w:t>_giris_secme</w:t>
      </w:r>
      <w:r w:rsidR="007043AB" w:rsidRPr="00F45177">
        <w:t xml:space="preserve"> </w:t>
      </w:r>
      <w:r w:rsidR="006561DE">
        <w:t>giriş port değeri</w:t>
      </w:r>
      <w:r w:rsidR="006561DE" w:rsidRPr="00A5696E">
        <w:rPr>
          <w:rFonts w:ascii="Courier New" w:hAnsi="Courier New" w:cs="Courier New"/>
          <w:b/>
        </w:rPr>
        <w:t xml:space="preserve"> </w:t>
      </w:r>
      <w:r w:rsidR="007043AB" w:rsidRPr="00A5696E">
        <w:rPr>
          <w:rFonts w:ascii="Courier New" w:hAnsi="Courier New" w:cs="Courier New"/>
          <w:b/>
        </w:rPr>
        <w:t>'0'</w:t>
      </w:r>
      <w:r w:rsidR="007043AB" w:rsidRPr="00F45177">
        <w:t xml:space="preserve"> ve </w:t>
      </w:r>
      <w:r w:rsidR="007043AB" w:rsidRPr="00A5696E">
        <w:rPr>
          <w:rFonts w:ascii="Courier New" w:hAnsi="Courier New" w:cs="Courier New"/>
          <w:b/>
        </w:rPr>
        <w:t>'1'</w:t>
      </w:r>
      <w:r w:rsidR="007043AB" w:rsidRPr="00F45177">
        <w:t xml:space="preserve"> haricinde başka değerler alması durumunda ise </w:t>
      </w:r>
      <w:r w:rsidR="007043AB" w:rsidRPr="00495304">
        <w:rPr>
          <w:rFonts w:ascii="Courier New" w:hAnsi="Courier New" w:cs="Courier New"/>
          <w:b/>
        </w:rPr>
        <w:t>out_cikis</w:t>
      </w:r>
      <w:r w:rsidR="007043AB" w:rsidRPr="00F45177">
        <w:t xml:space="preserve"> </w:t>
      </w:r>
      <w:r w:rsidR="007043AB">
        <w:t xml:space="preserve">çıkış portuna </w:t>
      </w:r>
      <w:r w:rsidR="007043AB" w:rsidRPr="00140BED">
        <w:rPr>
          <w:rFonts w:ascii="Courier New" w:hAnsi="Courier New" w:cs="Courier New"/>
          <w:b/>
        </w:rPr>
        <w:t xml:space="preserve">'0' </w:t>
      </w:r>
      <w:r w:rsidR="007043AB" w:rsidRPr="00140BED">
        <w:t>değeri</w:t>
      </w:r>
      <w:r w:rsidR="007043AB" w:rsidRPr="00F45177">
        <w:t xml:space="preserve"> atanmaktadır.</w:t>
      </w:r>
    </w:p>
    <w:p w14:paraId="6C18D3CD" w14:textId="77777777" w:rsidR="00EE7EA2" w:rsidRDefault="00EE7EA2" w:rsidP="00EE7EA2">
      <w:pPr>
        <w:ind w:firstLine="0"/>
      </w:pPr>
    </w:p>
    <w:p w14:paraId="160D6E19" w14:textId="77777777" w:rsidR="005150E1" w:rsidRPr="00421CE7" w:rsidRDefault="005150E1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 w:rsidRPr="00C975EB">
        <w:rPr>
          <w:rFonts w:eastAsia="Times New Roman"/>
          <w:b/>
          <w:color w:val="800000"/>
        </w:rPr>
        <w:t>library</w:t>
      </w:r>
      <w:r w:rsidRPr="00C975EB">
        <w:rPr>
          <w:rFonts w:eastAsia="Times New Roman"/>
          <w:color w:val="800000"/>
        </w:rPr>
        <w:t xml:space="preserve"> </w:t>
      </w:r>
      <w:r w:rsidRPr="00421CE7">
        <w:rPr>
          <w:rFonts w:eastAsia="Times New Roman"/>
        </w:rPr>
        <w:t>IEEE;</w:t>
      </w:r>
    </w:p>
    <w:p w14:paraId="1C458435" w14:textId="77777777" w:rsidR="005150E1" w:rsidRPr="00421CE7" w:rsidRDefault="005150E1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 w:rsidRPr="00C975EB">
        <w:rPr>
          <w:rFonts w:eastAsia="Times New Roman"/>
          <w:b/>
          <w:color w:val="800000"/>
        </w:rPr>
        <w:t>use</w:t>
      </w:r>
      <w:r w:rsidRPr="00C975EB">
        <w:rPr>
          <w:rFonts w:eastAsia="Times New Roman"/>
          <w:color w:val="800000"/>
        </w:rPr>
        <w:t xml:space="preserve"> </w:t>
      </w:r>
      <w:proofErr w:type="gramStart"/>
      <w:r w:rsidRPr="00421CE7">
        <w:rPr>
          <w:rFonts w:eastAsia="Times New Roman"/>
        </w:rPr>
        <w:t>IEEE.STD</w:t>
      </w:r>
      <w:proofErr w:type="gramEnd"/>
      <w:r w:rsidRPr="00421CE7">
        <w:rPr>
          <w:rFonts w:eastAsia="Times New Roman"/>
        </w:rPr>
        <w:t>_LOGIC_1164.ALL;</w:t>
      </w:r>
    </w:p>
    <w:p w14:paraId="490BC924" w14:textId="77777777" w:rsidR="00C975EB" w:rsidRDefault="00C975EB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</w:p>
    <w:p w14:paraId="07B4D9CF" w14:textId="77777777" w:rsidR="005150E1" w:rsidRPr="00421CE7" w:rsidRDefault="005150E1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 w:rsidRPr="00CE1413">
        <w:rPr>
          <w:rFonts w:eastAsia="Times New Roman"/>
          <w:b/>
          <w:color w:val="1F497D" w:themeColor="text2"/>
        </w:rPr>
        <w:t>entity</w:t>
      </w:r>
      <w:r w:rsidRPr="00CE1413">
        <w:rPr>
          <w:rFonts w:eastAsia="Times New Roman"/>
          <w:color w:val="1F497D" w:themeColor="text2"/>
        </w:rPr>
        <w:t xml:space="preserve"> </w:t>
      </w:r>
      <w:r w:rsidRPr="00421CE7">
        <w:rPr>
          <w:rFonts w:eastAsia="Times New Roman"/>
        </w:rPr>
        <w:t xml:space="preserve">case_ornek_process </w:t>
      </w:r>
      <w:r w:rsidRPr="00CE1413">
        <w:rPr>
          <w:rFonts w:eastAsia="Times New Roman"/>
          <w:b/>
          <w:color w:val="1F497D" w:themeColor="text2"/>
        </w:rPr>
        <w:t>is</w:t>
      </w:r>
    </w:p>
    <w:p w14:paraId="2C93AC90" w14:textId="601D3B07" w:rsidR="00421CE7" w:rsidRDefault="00C975EB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5150E1" w:rsidRPr="00CE1413">
        <w:rPr>
          <w:rFonts w:eastAsia="Times New Roman"/>
          <w:b/>
          <w:color w:val="1F497D" w:themeColor="text2"/>
        </w:rPr>
        <w:t>Port</w:t>
      </w:r>
      <w:r w:rsidR="005150E1" w:rsidRPr="00CE1413">
        <w:rPr>
          <w:rFonts w:eastAsia="Times New Roman"/>
          <w:color w:val="1F497D" w:themeColor="text2"/>
        </w:rPr>
        <w:t xml:space="preserve"> </w:t>
      </w:r>
      <w:proofErr w:type="gramStart"/>
      <w:r w:rsidR="005150E1" w:rsidRPr="00421CE7">
        <w:rPr>
          <w:rFonts w:eastAsia="Times New Roman"/>
        </w:rPr>
        <w:t>(</w:t>
      </w:r>
      <w:proofErr w:type="gramEnd"/>
      <w:r w:rsidR="005150E1" w:rsidRPr="00421CE7">
        <w:rPr>
          <w:rFonts w:eastAsia="Times New Roman"/>
        </w:rPr>
        <w:t xml:space="preserve"> </w:t>
      </w:r>
    </w:p>
    <w:p w14:paraId="060F8BA7" w14:textId="0CD93276" w:rsidR="00421CE7" w:rsidRDefault="00C975EB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150E1" w:rsidRPr="00421CE7">
        <w:rPr>
          <w:rFonts w:eastAsia="Times New Roman"/>
        </w:rPr>
        <w:t>in_giris_</w:t>
      </w:r>
      <w:proofErr w:type="gramStart"/>
      <w:r w:rsidR="005150E1" w:rsidRPr="00421CE7">
        <w:rPr>
          <w:rFonts w:eastAsia="Times New Roman"/>
        </w:rPr>
        <w:t xml:space="preserve">1 : </w:t>
      </w:r>
      <w:r w:rsidR="005150E1" w:rsidRPr="00CE1413">
        <w:rPr>
          <w:rFonts w:eastAsia="Times New Roman"/>
          <w:b/>
          <w:color w:val="1F497D" w:themeColor="text2"/>
        </w:rPr>
        <w:t>in</w:t>
      </w:r>
      <w:proofErr w:type="gramEnd"/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2D1A71">
        <w:rPr>
          <w:rFonts w:eastAsia="Times New Roman"/>
          <w:color w:val="4F81BD" w:themeColor="accent1"/>
        </w:rPr>
        <w:t>std_logic</w:t>
      </w:r>
      <w:r w:rsidR="005150E1" w:rsidRPr="00421CE7">
        <w:rPr>
          <w:rFonts w:eastAsia="Times New Roman"/>
        </w:rPr>
        <w:t>;</w:t>
      </w:r>
    </w:p>
    <w:p w14:paraId="44641D12" w14:textId="011CE9FD" w:rsidR="00421CE7" w:rsidRDefault="00F073D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150E1" w:rsidRPr="00421CE7">
        <w:rPr>
          <w:rFonts w:eastAsia="Times New Roman"/>
        </w:rPr>
        <w:t>in_giris_</w:t>
      </w:r>
      <w:proofErr w:type="gramStart"/>
      <w:r w:rsidR="005150E1" w:rsidRPr="00421CE7">
        <w:rPr>
          <w:rFonts w:eastAsia="Times New Roman"/>
        </w:rPr>
        <w:t xml:space="preserve">2 : </w:t>
      </w:r>
      <w:r w:rsidR="005150E1" w:rsidRPr="00CE1413">
        <w:rPr>
          <w:rFonts w:eastAsia="Times New Roman"/>
          <w:b/>
          <w:color w:val="1F497D" w:themeColor="text2"/>
        </w:rPr>
        <w:t>in</w:t>
      </w:r>
      <w:proofErr w:type="gramEnd"/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2D1A71">
        <w:rPr>
          <w:rFonts w:eastAsia="Times New Roman"/>
          <w:color w:val="4F81BD" w:themeColor="accent1"/>
        </w:rPr>
        <w:t>std_logic</w:t>
      </w:r>
      <w:r w:rsidR="005150E1" w:rsidRPr="00421CE7">
        <w:rPr>
          <w:rFonts w:eastAsia="Times New Roman"/>
        </w:rPr>
        <w:t>;</w:t>
      </w:r>
    </w:p>
    <w:p w14:paraId="7FB4F979" w14:textId="50F9C262" w:rsidR="00421CE7" w:rsidRDefault="00F073D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150E1" w:rsidRPr="00421CE7">
        <w:rPr>
          <w:rFonts w:eastAsia="Times New Roman"/>
        </w:rPr>
        <w:t>in_giris_</w:t>
      </w:r>
      <w:proofErr w:type="gramStart"/>
      <w:r w:rsidR="005150E1" w:rsidRPr="00421CE7">
        <w:rPr>
          <w:rFonts w:eastAsia="Times New Roman"/>
        </w:rPr>
        <w:t xml:space="preserve">secme : </w:t>
      </w:r>
      <w:r w:rsidR="005150E1" w:rsidRPr="00CE1413">
        <w:rPr>
          <w:rFonts w:eastAsia="Times New Roman"/>
          <w:b/>
          <w:color w:val="1F497D" w:themeColor="text2"/>
        </w:rPr>
        <w:t>in</w:t>
      </w:r>
      <w:proofErr w:type="gramEnd"/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2D1A71">
        <w:rPr>
          <w:rFonts w:eastAsia="Times New Roman"/>
          <w:color w:val="4F81BD" w:themeColor="accent1"/>
        </w:rPr>
        <w:t>std_logic</w:t>
      </w:r>
      <w:r w:rsidR="005150E1" w:rsidRPr="00421CE7">
        <w:rPr>
          <w:rFonts w:eastAsia="Times New Roman"/>
        </w:rPr>
        <w:t>;</w:t>
      </w:r>
    </w:p>
    <w:p w14:paraId="6F0DC4AB" w14:textId="4D8F5CE6" w:rsidR="00421CE7" w:rsidRDefault="00F073D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150E1" w:rsidRPr="00421CE7">
        <w:rPr>
          <w:rFonts w:eastAsia="Times New Roman"/>
        </w:rPr>
        <w:t>out_</w:t>
      </w:r>
      <w:proofErr w:type="gramStart"/>
      <w:r w:rsidR="005150E1" w:rsidRPr="00421CE7">
        <w:rPr>
          <w:rFonts w:eastAsia="Times New Roman"/>
        </w:rPr>
        <w:t xml:space="preserve">cikis : </w:t>
      </w:r>
      <w:r w:rsidR="005150E1" w:rsidRPr="00CE1413">
        <w:rPr>
          <w:rFonts w:eastAsia="Times New Roman"/>
          <w:b/>
          <w:color w:val="1F497D" w:themeColor="text2"/>
        </w:rPr>
        <w:t>out</w:t>
      </w:r>
      <w:proofErr w:type="gramEnd"/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2D1A71">
        <w:rPr>
          <w:rFonts w:eastAsia="Times New Roman"/>
          <w:color w:val="4F81BD" w:themeColor="accent1"/>
        </w:rPr>
        <w:t>std_logic</w:t>
      </w:r>
    </w:p>
    <w:p w14:paraId="39708317" w14:textId="6306FABB" w:rsidR="00421CE7" w:rsidRDefault="00F073D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5150E1" w:rsidRPr="00421CE7">
        <w:rPr>
          <w:rFonts w:eastAsia="Times New Roman"/>
        </w:rPr>
        <w:t>);</w:t>
      </w:r>
    </w:p>
    <w:p w14:paraId="259A6D22" w14:textId="2C61D94E" w:rsidR="005150E1" w:rsidRPr="00421CE7" w:rsidRDefault="005150E1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 w:rsidRPr="00CE1413">
        <w:rPr>
          <w:rFonts w:eastAsia="Times New Roman"/>
          <w:b/>
          <w:color w:val="1F497D" w:themeColor="text2"/>
        </w:rPr>
        <w:t>end</w:t>
      </w:r>
      <w:r w:rsidRPr="00CE1413">
        <w:rPr>
          <w:rFonts w:eastAsia="Times New Roman"/>
          <w:color w:val="1F497D" w:themeColor="text2"/>
        </w:rPr>
        <w:t xml:space="preserve"> </w:t>
      </w:r>
      <w:r w:rsidRPr="00421CE7">
        <w:rPr>
          <w:rFonts w:eastAsia="Times New Roman"/>
        </w:rPr>
        <w:t>case_ornek_process;</w:t>
      </w:r>
    </w:p>
    <w:p w14:paraId="5452D4A9" w14:textId="77777777" w:rsidR="00F073D2" w:rsidRDefault="00F073D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</w:p>
    <w:p w14:paraId="7563324C" w14:textId="77777777" w:rsidR="005150E1" w:rsidRPr="00421CE7" w:rsidRDefault="005150E1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 w:rsidRPr="00CE1413">
        <w:rPr>
          <w:rFonts w:eastAsia="Times New Roman"/>
          <w:b/>
          <w:color w:val="1F497D" w:themeColor="text2"/>
        </w:rPr>
        <w:t>architecture</w:t>
      </w:r>
      <w:r w:rsidRPr="00CE1413">
        <w:rPr>
          <w:rFonts w:eastAsia="Times New Roman"/>
          <w:color w:val="1F497D" w:themeColor="text2"/>
        </w:rPr>
        <w:t xml:space="preserve"> </w:t>
      </w:r>
      <w:r w:rsidRPr="00421CE7">
        <w:rPr>
          <w:rFonts w:eastAsia="Times New Roman"/>
        </w:rPr>
        <w:t xml:space="preserve">Behavioral </w:t>
      </w:r>
      <w:r w:rsidRPr="00CE1413">
        <w:rPr>
          <w:rFonts w:eastAsia="Times New Roman"/>
          <w:b/>
          <w:color w:val="1F497D" w:themeColor="text2"/>
        </w:rPr>
        <w:t>of</w:t>
      </w:r>
      <w:r w:rsidRPr="00CE1413">
        <w:rPr>
          <w:rFonts w:eastAsia="Times New Roman"/>
          <w:color w:val="1F497D" w:themeColor="text2"/>
        </w:rPr>
        <w:t xml:space="preserve"> </w:t>
      </w:r>
      <w:r w:rsidRPr="00421CE7">
        <w:rPr>
          <w:rFonts w:eastAsia="Times New Roman"/>
        </w:rPr>
        <w:t xml:space="preserve">case_ornek_process </w:t>
      </w:r>
      <w:r w:rsidRPr="00CE1413">
        <w:rPr>
          <w:rFonts w:eastAsia="Times New Roman"/>
          <w:b/>
          <w:color w:val="1F497D" w:themeColor="text2"/>
        </w:rPr>
        <w:t>is</w:t>
      </w:r>
    </w:p>
    <w:p w14:paraId="421A5209" w14:textId="77777777" w:rsidR="00F073D2" w:rsidRDefault="00F073D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</w:p>
    <w:p w14:paraId="45052F99" w14:textId="2C8EC536" w:rsidR="00F073D2" w:rsidRPr="00CE1413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  <w:b/>
        </w:rPr>
      </w:pPr>
      <w:r w:rsidRPr="00CE1413">
        <w:rPr>
          <w:rFonts w:eastAsia="Times New Roman"/>
          <w:b/>
          <w:color w:val="1F497D" w:themeColor="text2"/>
        </w:rPr>
        <w:t>b</w:t>
      </w:r>
      <w:r w:rsidR="005150E1" w:rsidRPr="00CE1413">
        <w:rPr>
          <w:rFonts w:eastAsia="Times New Roman"/>
          <w:b/>
          <w:color w:val="1F497D" w:themeColor="text2"/>
        </w:rPr>
        <w:t>egin</w:t>
      </w:r>
    </w:p>
    <w:p w14:paraId="42093554" w14:textId="779145F1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5150E1" w:rsidRPr="00CE1413">
        <w:rPr>
          <w:rFonts w:eastAsia="Times New Roman"/>
          <w:b/>
          <w:color w:val="1F497D" w:themeColor="text2"/>
        </w:rPr>
        <w:t>process</w:t>
      </w:r>
      <w:r w:rsidR="005150E1" w:rsidRPr="00F073D2">
        <w:rPr>
          <w:rFonts w:eastAsia="Times New Roman"/>
        </w:rPr>
        <w:t>(in_giris_1, in_giris_2, in_giris_secme)</w:t>
      </w:r>
    </w:p>
    <w:p w14:paraId="172D7725" w14:textId="6301ABD7" w:rsidR="00F073D2" w:rsidRPr="00CE1413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5150E1" w:rsidRPr="00CE1413">
        <w:rPr>
          <w:rFonts w:eastAsia="Times New Roman"/>
          <w:b/>
          <w:color w:val="1F497D" w:themeColor="text2"/>
        </w:rPr>
        <w:t>begin</w:t>
      </w:r>
    </w:p>
    <w:p w14:paraId="0854B3EC" w14:textId="7381053F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150E1" w:rsidRPr="00CE1413">
        <w:rPr>
          <w:rFonts w:eastAsia="Times New Roman"/>
          <w:b/>
          <w:color w:val="1F497D" w:themeColor="text2"/>
        </w:rPr>
        <w:t>case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F073D2">
        <w:rPr>
          <w:rFonts w:eastAsia="Times New Roman"/>
        </w:rPr>
        <w:t xml:space="preserve">in_giris_secme </w:t>
      </w:r>
      <w:r w:rsidR="005150E1" w:rsidRPr="00CE1413">
        <w:rPr>
          <w:rFonts w:eastAsia="Times New Roman"/>
          <w:b/>
          <w:color w:val="1F497D" w:themeColor="text2"/>
        </w:rPr>
        <w:t>is</w:t>
      </w:r>
    </w:p>
    <w:p w14:paraId="50495037" w14:textId="711B339F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5150E1" w:rsidRPr="00CE1413">
        <w:rPr>
          <w:rFonts w:eastAsia="Times New Roman"/>
          <w:b/>
          <w:color w:val="1F497D" w:themeColor="text2"/>
        </w:rPr>
        <w:t>when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F073D2">
        <w:rPr>
          <w:rFonts w:eastAsia="Times New Roman"/>
        </w:rPr>
        <w:t>'0' =&gt;</w:t>
      </w:r>
    </w:p>
    <w:p w14:paraId="52C1B9A1" w14:textId="775236B3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5150E1" w:rsidRPr="00F073D2">
        <w:rPr>
          <w:rFonts w:eastAsia="Times New Roman"/>
        </w:rPr>
        <w:t>out_cikis &lt;= in_giris_1;</w:t>
      </w:r>
    </w:p>
    <w:p w14:paraId="241BBB7B" w14:textId="77777777" w:rsidR="00855F5A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</w:p>
    <w:p w14:paraId="2E391C62" w14:textId="0D9192E0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5150E1" w:rsidRPr="00CE1413">
        <w:rPr>
          <w:rFonts w:eastAsia="Times New Roman"/>
          <w:b/>
          <w:color w:val="1F497D" w:themeColor="text2"/>
        </w:rPr>
        <w:t>when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F073D2">
        <w:rPr>
          <w:rFonts w:eastAsia="Times New Roman"/>
        </w:rPr>
        <w:t>'1' =&gt;</w:t>
      </w:r>
    </w:p>
    <w:p w14:paraId="551A1D2E" w14:textId="6057A549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5150E1" w:rsidRPr="00F073D2">
        <w:rPr>
          <w:rFonts w:eastAsia="Times New Roman"/>
        </w:rPr>
        <w:t>out_cikis &lt;= in_giris_2;</w:t>
      </w:r>
    </w:p>
    <w:p w14:paraId="600AB604" w14:textId="77777777" w:rsidR="00855F5A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</w:p>
    <w:p w14:paraId="1DCCCBB2" w14:textId="71AF8F52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5150E1" w:rsidRPr="00CE1413">
        <w:rPr>
          <w:rFonts w:eastAsia="Times New Roman"/>
          <w:b/>
          <w:color w:val="1F497D" w:themeColor="text2"/>
        </w:rPr>
        <w:t>when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CE1413">
        <w:rPr>
          <w:rFonts w:eastAsia="Times New Roman"/>
          <w:b/>
          <w:color w:val="1F497D" w:themeColor="text2"/>
        </w:rPr>
        <w:t>others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F073D2">
        <w:rPr>
          <w:rFonts w:eastAsia="Times New Roman"/>
        </w:rPr>
        <w:t>=&gt;</w:t>
      </w:r>
    </w:p>
    <w:p w14:paraId="6DA79EA9" w14:textId="33D7F2AE" w:rsidR="00F073D2" w:rsidRDefault="00855F5A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5150E1" w:rsidRPr="00F073D2">
        <w:rPr>
          <w:rFonts w:eastAsia="Times New Roman"/>
        </w:rPr>
        <w:t>out_cikis &lt;= '0';</w:t>
      </w:r>
    </w:p>
    <w:p w14:paraId="47E67E1A" w14:textId="77276A22" w:rsidR="00F073D2" w:rsidRDefault="00F2266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5150E1" w:rsidRPr="00CE1413">
        <w:rPr>
          <w:rFonts w:eastAsia="Times New Roman"/>
          <w:b/>
          <w:color w:val="1F497D" w:themeColor="text2"/>
        </w:rPr>
        <w:t>end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CE1413">
        <w:rPr>
          <w:rFonts w:eastAsia="Times New Roman"/>
          <w:b/>
          <w:color w:val="1F497D" w:themeColor="text2"/>
        </w:rPr>
        <w:t>case</w:t>
      </w:r>
      <w:r w:rsidR="005150E1" w:rsidRPr="00F073D2">
        <w:rPr>
          <w:rFonts w:eastAsia="Times New Roman"/>
        </w:rPr>
        <w:t>;</w:t>
      </w:r>
    </w:p>
    <w:p w14:paraId="1A80205D" w14:textId="5C3FB981" w:rsidR="005150E1" w:rsidRPr="00F073D2" w:rsidRDefault="00F22662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5150E1" w:rsidRPr="00CE1413">
        <w:rPr>
          <w:rFonts w:eastAsia="Times New Roman"/>
          <w:b/>
          <w:color w:val="1F497D" w:themeColor="text2"/>
        </w:rPr>
        <w:t>end</w:t>
      </w:r>
      <w:r w:rsidR="005150E1" w:rsidRPr="00CE1413">
        <w:rPr>
          <w:rFonts w:eastAsia="Times New Roman"/>
          <w:color w:val="1F497D" w:themeColor="text2"/>
        </w:rPr>
        <w:t xml:space="preserve"> </w:t>
      </w:r>
      <w:r w:rsidR="005150E1" w:rsidRPr="00CE1413">
        <w:rPr>
          <w:rFonts w:eastAsia="Times New Roman"/>
          <w:b/>
          <w:color w:val="1F497D" w:themeColor="text2"/>
        </w:rPr>
        <w:t>process</w:t>
      </w:r>
      <w:r w:rsidR="005150E1" w:rsidRPr="00F073D2">
        <w:rPr>
          <w:rFonts w:eastAsia="Times New Roman"/>
        </w:rPr>
        <w:t>;</w:t>
      </w:r>
    </w:p>
    <w:p w14:paraId="0F825F9A" w14:textId="2F4EA615" w:rsidR="00EE7EA2" w:rsidRPr="00421CE7" w:rsidRDefault="005150E1" w:rsidP="00F073D2">
      <w:pPr>
        <w:pStyle w:val="KOD"/>
        <w:numPr>
          <w:ilvl w:val="0"/>
          <w:numId w:val="36"/>
        </w:numPr>
        <w:ind w:left="680" w:hanging="340"/>
        <w:rPr>
          <w:rFonts w:eastAsia="Times New Roman"/>
        </w:rPr>
      </w:pPr>
      <w:r w:rsidRPr="00CE1413">
        <w:rPr>
          <w:rFonts w:eastAsia="Times New Roman"/>
          <w:b/>
          <w:color w:val="1F497D" w:themeColor="text2"/>
        </w:rPr>
        <w:t>end</w:t>
      </w:r>
      <w:r w:rsidRPr="00CE1413">
        <w:rPr>
          <w:rFonts w:eastAsia="Times New Roman"/>
          <w:color w:val="1F497D" w:themeColor="text2"/>
        </w:rPr>
        <w:t xml:space="preserve"> </w:t>
      </w:r>
      <w:r w:rsidRPr="00421CE7">
        <w:rPr>
          <w:rFonts w:eastAsia="Times New Roman"/>
        </w:rPr>
        <w:t>Behavioral;</w:t>
      </w:r>
    </w:p>
    <w:p w14:paraId="776F77A6" w14:textId="77777777" w:rsidR="00421CE7" w:rsidRDefault="00421CE7" w:rsidP="005150E1">
      <w:pPr>
        <w:ind w:firstLine="0"/>
      </w:pPr>
    </w:p>
    <w:p w14:paraId="420ED759" w14:textId="4BB24188" w:rsidR="00105BD0" w:rsidRDefault="00080CA8" w:rsidP="00EE7EA2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 w:rsidR="006D30E3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10</w:t>
      </w:r>
      <w:r w:rsidRPr="0056713D">
        <w:rPr>
          <w:rFonts w:ascii="Courier New" w:hAnsi="Courier New" w:cs="Courier New"/>
          <w:b/>
        </w:rPr>
        <w:t xml:space="preserve"> : </w:t>
      </w:r>
      <w:r w:rsidRPr="00F45177">
        <w:t xml:space="preserve"> </w:t>
      </w:r>
      <w:r w:rsidR="00FA66A0" w:rsidRPr="00F45177">
        <w:t>Aşağıda</w:t>
      </w:r>
      <w:proofErr w:type="gramEnd"/>
      <w:r w:rsidR="00FA66A0" w:rsidRPr="00F45177">
        <w:t xml:space="preserve"> verilen</w:t>
      </w:r>
      <w:r w:rsidR="00FA66A0">
        <w:t xml:space="preserve"> </w:t>
      </w:r>
      <w:r w:rsidR="00FA66A0">
        <w:rPr>
          <w:rFonts w:ascii="Courier New" w:eastAsia="Times New Roman" w:hAnsi="Courier New" w:cs="Courier New"/>
          <w:b/>
          <w:color w:val="000020"/>
          <w:szCs w:val="20"/>
        </w:rPr>
        <w:t>case</w:t>
      </w:r>
      <w:r w:rsidR="00FA66A0" w:rsidRPr="00495304">
        <w:rPr>
          <w:rFonts w:ascii="Courier New" w:eastAsia="Times New Roman" w:hAnsi="Courier New" w:cs="Courier New"/>
          <w:b/>
          <w:color w:val="000020"/>
          <w:szCs w:val="20"/>
        </w:rPr>
        <w:t>_ornek_</w:t>
      </w:r>
      <w:r w:rsidR="00FA66A0">
        <w:rPr>
          <w:rFonts w:ascii="Courier New" w:eastAsia="Times New Roman" w:hAnsi="Courier New" w:cs="Courier New"/>
          <w:b/>
          <w:color w:val="000020"/>
          <w:szCs w:val="20"/>
        </w:rPr>
        <w:t>function</w:t>
      </w:r>
      <w:r w:rsidR="00FA66A0" w:rsidRPr="00495304">
        <w:rPr>
          <w:rFonts w:ascii="Courier New" w:eastAsia="Times New Roman" w:hAnsi="Courier New" w:cs="Courier New"/>
          <w:b/>
          <w:color w:val="000020"/>
          <w:szCs w:val="20"/>
        </w:rPr>
        <w:t>.vhd</w:t>
      </w:r>
      <w:r w:rsidR="00FA66A0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FA66A0" w:rsidRPr="00F45177">
        <w:t xml:space="preserve"> </w:t>
      </w:r>
      <w:r w:rsidR="00FA66A0">
        <w:t xml:space="preserve">VHDL kodunda </w:t>
      </w:r>
      <w:r w:rsidR="00FA66A0" w:rsidRPr="00B745B7">
        <w:rPr>
          <w:rFonts w:ascii="Courier New" w:hAnsi="Courier New" w:cs="Courier New"/>
          <w:b/>
        </w:rPr>
        <w:t xml:space="preserve">if </w:t>
      </w:r>
      <w:r w:rsidR="00FA66A0">
        <w:t xml:space="preserve">sözdizimi </w:t>
      </w:r>
      <w:r w:rsidR="00FA66A0">
        <w:rPr>
          <w:rFonts w:ascii="Courier New" w:hAnsi="Courier New" w:cs="Courier New"/>
          <w:b/>
        </w:rPr>
        <w:t>function</w:t>
      </w:r>
      <w:r w:rsidR="00FA66A0">
        <w:t xml:space="preserve"> içerisinde kullanılmıştır. </w:t>
      </w:r>
      <w:proofErr w:type="gramStart"/>
      <w:r w:rsidR="00FA66A0" w:rsidRPr="00A064FD">
        <w:rPr>
          <w:rFonts w:ascii="Courier New" w:hAnsi="Courier New" w:cs="Courier New"/>
          <w:b/>
        </w:rPr>
        <w:t>seçme</w:t>
      </w:r>
      <w:proofErr w:type="gramEnd"/>
      <w:r w:rsidR="00FA66A0" w:rsidRPr="00A064FD">
        <w:rPr>
          <w:rFonts w:ascii="Courier New" w:hAnsi="Courier New" w:cs="Courier New"/>
          <w:b/>
        </w:rPr>
        <w:t>_</w:t>
      </w:r>
      <w:r w:rsidR="0031548C">
        <w:rPr>
          <w:rFonts w:ascii="Courier New" w:hAnsi="Courier New" w:cs="Courier New"/>
          <w:b/>
        </w:rPr>
        <w:t>case</w:t>
      </w:r>
      <w:r w:rsidR="00FA66A0">
        <w:t xml:space="preserve"> fonksiyonun döndürdüğü değer </w:t>
      </w:r>
      <w:r w:rsidR="00FA66A0" w:rsidRPr="00A064FD">
        <w:rPr>
          <w:rFonts w:ascii="Courier New" w:hAnsi="Courier New" w:cs="Courier New"/>
          <w:b/>
        </w:rPr>
        <w:t>out_cikis</w:t>
      </w:r>
      <w:r w:rsidR="00FA66A0">
        <w:t xml:space="preserve"> çıkış portuna atanmaktadır.</w:t>
      </w:r>
    </w:p>
    <w:p w14:paraId="4E683F68" w14:textId="77777777" w:rsidR="00105BD0" w:rsidRDefault="00105BD0" w:rsidP="000678FE">
      <w:pPr>
        <w:ind w:firstLine="0"/>
      </w:pPr>
    </w:p>
    <w:p w14:paraId="25686DA3" w14:textId="77777777" w:rsidR="00F6378C" w:rsidRPr="00C9729E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 w:rsidRPr="00800D90">
        <w:rPr>
          <w:rFonts w:eastAsia="Times New Roman"/>
          <w:b/>
          <w:color w:val="800000"/>
        </w:rPr>
        <w:t>library</w:t>
      </w:r>
      <w:r w:rsidRPr="00800D90">
        <w:rPr>
          <w:rFonts w:eastAsia="Times New Roman"/>
          <w:color w:val="800000"/>
        </w:rPr>
        <w:t xml:space="preserve"> </w:t>
      </w:r>
      <w:r w:rsidRPr="00C9729E">
        <w:rPr>
          <w:rFonts w:eastAsia="Times New Roman"/>
        </w:rPr>
        <w:t>IEEE;</w:t>
      </w:r>
    </w:p>
    <w:p w14:paraId="4713B35E" w14:textId="5D9C0881" w:rsidR="00F6378C" w:rsidRPr="00C9729E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 w:rsidRPr="00800D90">
        <w:rPr>
          <w:rFonts w:eastAsia="Times New Roman"/>
          <w:b/>
          <w:color w:val="800000"/>
        </w:rPr>
        <w:t>u</w:t>
      </w:r>
      <w:r w:rsidR="00C9729E" w:rsidRPr="00800D90">
        <w:rPr>
          <w:rFonts w:eastAsia="Times New Roman"/>
          <w:b/>
          <w:color w:val="800000"/>
        </w:rPr>
        <w:t>se</w:t>
      </w:r>
      <w:r w:rsidR="00C9729E" w:rsidRPr="00800D90">
        <w:rPr>
          <w:rFonts w:eastAsia="Times New Roman"/>
          <w:color w:val="800000"/>
        </w:rPr>
        <w:t xml:space="preserve"> </w:t>
      </w:r>
      <w:proofErr w:type="gramStart"/>
      <w:r w:rsidR="00C9729E">
        <w:rPr>
          <w:rFonts w:eastAsia="Times New Roman"/>
        </w:rPr>
        <w:t>IEEE.STD</w:t>
      </w:r>
      <w:proofErr w:type="gramEnd"/>
      <w:r w:rsidR="00C9729E">
        <w:rPr>
          <w:rFonts w:eastAsia="Times New Roman"/>
        </w:rPr>
        <w:t>_LOGIC_1164.ALL</w:t>
      </w:r>
      <w:r w:rsidR="00164BC8">
        <w:rPr>
          <w:rFonts w:eastAsia="Times New Roman"/>
        </w:rPr>
        <w:t>;</w:t>
      </w:r>
    </w:p>
    <w:p w14:paraId="39186596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59D4EC32" w14:textId="77777777" w:rsidR="00F6378C" w:rsidRPr="00C9729E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 w:rsidRPr="00800D90">
        <w:rPr>
          <w:rFonts w:eastAsia="Times New Roman"/>
          <w:b/>
          <w:color w:val="1F497D" w:themeColor="text2"/>
        </w:rPr>
        <w:t>entity</w:t>
      </w:r>
      <w:r w:rsidRPr="00800D90">
        <w:rPr>
          <w:rFonts w:eastAsia="Times New Roman"/>
          <w:color w:val="1F497D" w:themeColor="text2"/>
        </w:rPr>
        <w:t xml:space="preserve"> </w:t>
      </w:r>
      <w:r w:rsidRPr="00C9729E">
        <w:rPr>
          <w:rFonts w:eastAsia="Times New Roman"/>
        </w:rPr>
        <w:t xml:space="preserve">case_ornek_function </w:t>
      </w:r>
      <w:r w:rsidRPr="00800D90">
        <w:rPr>
          <w:rFonts w:eastAsia="Times New Roman"/>
          <w:b/>
          <w:color w:val="1F497D" w:themeColor="text2"/>
        </w:rPr>
        <w:t>is</w:t>
      </w:r>
    </w:p>
    <w:p w14:paraId="5E62A128" w14:textId="33FE60C5" w:rsidR="00C9729E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lastRenderedPageBreak/>
        <w:t xml:space="preserve">  </w:t>
      </w:r>
      <w:r w:rsidR="00F6378C" w:rsidRPr="00800D90">
        <w:rPr>
          <w:rFonts w:eastAsia="Times New Roman"/>
          <w:b/>
          <w:color w:val="1F497D" w:themeColor="text2"/>
        </w:rPr>
        <w:t>Port</w:t>
      </w:r>
      <w:r w:rsidR="00F6378C" w:rsidRPr="00800D90">
        <w:rPr>
          <w:rFonts w:eastAsia="Times New Roman"/>
          <w:color w:val="1F497D" w:themeColor="text2"/>
        </w:rPr>
        <w:t xml:space="preserve"> </w:t>
      </w:r>
      <w:proofErr w:type="gramStart"/>
      <w:r w:rsidR="00F6378C" w:rsidRPr="00C9729E">
        <w:rPr>
          <w:rFonts w:eastAsia="Times New Roman"/>
        </w:rPr>
        <w:t>(</w:t>
      </w:r>
      <w:proofErr w:type="gramEnd"/>
      <w:r w:rsidR="00F6378C" w:rsidRPr="00C9729E">
        <w:rPr>
          <w:rFonts w:eastAsia="Times New Roman"/>
        </w:rPr>
        <w:t xml:space="preserve"> </w:t>
      </w:r>
    </w:p>
    <w:p w14:paraId="5F9BA52E" w14:textId="22E77E50" w:rsidR="00C9729E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F6378C" w:rsidRPr="00C9729E">
        <w:rPr>
          <w:rFonts w:eastAsia="Times New Roman"/>
        </w:rPr>
        <w:t>in_giris_</w:t>
      </w:r>
      <w:proofErr w:type="gramStart"/>
      <w:r w:rsidR="00F6378C" w:rsidRPr="00C9729E">
        <w:rPr>
          <w:rFonts w:eastAsia="Times New Roman"/>
        </w:rPr>
        <w:t xml:space="preserve">1 : </w:t>
      </w:r>
      <w:r w:rsidR="00F6378C" w:rsidRPr="00800D90">
        <w:rPr>
          <w:rFonts w:eastAsia="Times New Roman"/>
          <w:b/>
          <w:color w:val="1F497D" w:themeColor="text2"/>
        </w:rPr>
        <w:t>in</w:t>
      </w:r>
      <w:proofErr w:type="gramEnd"/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2549F4">
        <w:rPr>
          <w:rFonts w:eastAsia="Times New Roman"/>
          <w:color w:val="4F81BD" w:themeColor="accent1"/>
        </w:rPr>
        <w:t>std_logic</w:t>
      </w:r>
      <w:r w:rsidR="00F6378C" w:rsidRPr="00C9729E">
        <w:rPr>
          <w:rFonts w:eastAsia="Times New Roman"/>
        </w:rPr>
        <w:t>;</w:t>
      </w:r>
    </w:p>
    <w:p w14:paraId="56650A88" w14:textId="0CB5B19C" w:rsidR="00C9729E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6A58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F6378C" w:rsidRPr="00C9729E">
        <w:rPr>
          <w:rFonts w:eastAsia="Times New Roman"/>
        </w:rPr>
        <w:t>in_giris_</w:t>
      </w:r>
      <w:proofErr w:type="gramStart"/>
      <w:r w:rsidR="00F6378C" w:rsidRPr="00C9729E">
        <w:rPr>
          <w:rFonts w:eastAsia="Times New Roman"/>
        </w:rPr>
        <w:t xml:space="preserve">2 : </w:t>
      </w:r>
      <w:r w:rsidR="00F6378C" w:rsidRPr="00800D90">
        <w:rPr>
          <w:rFonts w:eastAsia="Times New Roman"/>
          <w:b/>
          <w:color w:val="1F497D" w:themeColor="text2"/>
        </w:rPr>
        <w:t>in</w:t>
      </w:r>
      <w:proofErr w:type="gramEnd"/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2549F4">
        <w:rPr>
          <w:rFonts w:eastAsia="Times New Roman"/>
          <w:color w:val="4F81BD" w:themeColor="accent1"/>
        </w:rPr>
        <w:t>std_logic</w:t>
      </w:r>
      <w:r w:rsidR="00F6378C" w:rsidRPr="00C9729E">
        <w:rPr>
          <w:rFonts w:eastAsia="Times New Roman"/>
        </w:rPr>
        <w:t>;</w:t>
      </w:r>
    </w:p>
    <w:p w14:paraId="09DA4B59" w14:textId="6C8E8FD9" w:rsidR="00C9729E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F6378C" w:rsidRPr="00C9729E">
        <w:rPr>
          <w:rFonts w:eastAsia="Times New Roman"/>
        </w:rPr>
        <w:t>in_giris_</w:t>
      </w:r>
      <w:proofErr w:type="gramStart"/>
      <w:r w:rsidR="00F6378C" w:rsidRPr="00C9729E">
        <w:rPr>
          <w:rFonts w:eastAsia="Times New Roman"/>
        </w:rPr>
        <w:t xml:space="preserve">secme : </w:t>
      </w:r>
      <w:r w:rsidR="00F6378C" w:rsidRPr="00800D90">
        <w:rPr>
          <w:rFonts w:eastAsia="Times New Roman"/>
          <w:b/>
          <w:color w:val="1F497D" w:themeColor="text2"/>
        </w:rPr>
        <w:t>in</w:t>
      </w:r>
      <w:proofErr w:type="gramEnd"/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2549F4">
        <w:rPr>
          <w:rFonts w:eastAsia="Times New Roman"/>
          <w:color w:val="4F81BD" w:themeColor="accent1"/>
        </w:rPr>
        <w:t>std_logic</w:t>
      </w:r>
      <w:r w:rsidR="00F6378C" w:rsidRPr="00C9729E">
        <w:rPr>
          <w:rFonts w:eastAsia="Times New Roman"/>
        </w:rPr>
        <w:t>;</w:t>
      </w:r>
    </w:p>
    <w:p w14:paraId="5056C6B3" w14:textId="1B349DBC" w:rsidR="00F6378C" w:rsidRPr="00C9729E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F6378C" w:rsidRPr="00C9729E">
        <w:rPr>
          <w:rFonts w:eastAsia="Times New Roman"/>
        </w:rPr>
        <w:t>out_</w:t>
      </w:r>
      <w:proofErr w:type="gramStart"/>
      <w:r w:rsidR="00F6378C" w:rsidRPr="00C9729E">
        <w:rPr>
          <w:rFonts w:eastAsia="Times New Roman"/>
        </w:rPr>
        <w:t xml:space="preserve">cikis : </w:t>
      </w:r>
      <w:r w:rsidR="00F6378C" w:rsidRPr="00800D90">
        <w:rPr>
          <w:rFonts w:eastAsia="Times New Roman"/>
          <w:b/>
          <w:color w:val="1F497D" w:themeColor="text2"/>
        </w:rPr>
        <w:t>out</w:t>
      </w:r>
      <w:proofErr w:type="gramEnd"/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2549F4">
        <w:rPr>
          <w:rFonts w:eastAsia="Times New Roman"/>
          <w:color w:val="4F81BD" w:themeColor="accent1"/>
        </w:rPr>
        <w:t>std_logic</w:t>
      </w:r>
    </w:p>
    <w:p w14:paraId="2C11A0B7" w14:textId="551F896C" w:rsidR="00F6378C" w:rsidRPr="00C9729E" w:rsidRDefault="002D6A58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F6378C" w:rsidRPr="00C9729E">
        <w:rPr>
          <w:rFonts w:eastAsia="Times New Roman"/>
        </w:rPr>
        <w:t>);</w:t>
      </w:r>
    </w:p>
    <w:p w14:paraId="3B4F553D" w14:textId="77777777" w:rsidR="00F6378C" w:rsidRPr="00C9729E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 w:rsidRPr="00800D90">
        <w:rPr>
          <w:rFonts w:eastAsia="Times New Roman"/>
          <w:b/>
          <w:color w:val="1F497D" w:themeColor="text2"/>
        </w:rPr>
        <w:t>end</w:t>
      </w:r>
      <w:r w:rsidRPr="00800D90">
        <w:rPr>
          <w:rFonts w:eastAsia="Times New Roman"/>
          <w:color w:val="1F497D" w:themeColor="text2"/>
        </w:rPr>
        <w:t xml:space="preserve"> </w:t>
      </w:r>
      <w:r w:rsidRPr="00C9729E">
        <w:rPr>
          <w:rFonts w:eastAsia="Times New Roman"/>
        </w:rPr>
        <w:t>case_ornek_function;</w:t>
      </w:r>
    </w:p>
    <w:p w14:paraId="77FDFB23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402E1E30" w14:textId="77777777" w:rsidR="00F6378C" w:rsidRPr="00C9729E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 w:rsidRPr="002D6A58">
        <w:rPr>
          <w:rFonts w:eastAsia="Times New Roman"/>
          <w:b/>
          <w:color w:val="1F497D" w:themeColor="text2"/>
        </w:rPr>
        <w:t>architecture</w:t>
      </w:r>
      <w:r w:rsidRPr="002D6A58">
        <w:rPr>
          <w:rFonts w:eastAsia="Times New Roman"/>
          <w:color w:val="1F497D" w:themeColor="text2"/>
        </w:rPr>
        <w:t xml:space="preserve"> </w:t>
      </w:r>
      <w:r w:rsidRPr="00C9729E">
        <w:rPr>
          <w:rFonts w:eastAsia="Times New Roman"/>
        </w:rPr>
        <w:t xml:space="preserve">Behavioral </w:t>
      </w:r>
      <w:r w:rsidRPr="002D6A58">
        <w:rPr>
          <w:rFonts w:eastAsia="Times New Roman"/>
          <w:b/>
          <w:color w:val="1F497D" w:themeColor="text2"/>
        </w:rPr>
        <w:t>of</w:t>
      </w:r>
      <w:r w:rsidRPr="002D6A58">
        <w:rPr>
          <w:rFonts w:eastAsia="Times New Roman"/>
          <w:color w:val="1F497D" w:themeColor="text2"/>
        </w:rPr>
        <w:t xml:space="preserve"> </w:t>
      </w:r>
      <w:r w:rsidRPr="00C9729E">
        <w:rPr>
          <w:rFonts w:eastAsia="Times New Roman"/>
        </w:rPr>
        <w:t xml:space="preserve">case_ornek_function </w:t>
      </w:r>
      <w:r w:rsidRPr="002D6A58">
        <w:rPr>
          <w:rFonts w:eastAsia="Times New Roman"/>
          <w:b/>
          <w:color w:val="1F497D" w:themeColor="text2"/>
        </w:rPr>
        <w:t>is</w:t>
      </w:r>
    </w:p>
    <w:p w14:paraId="65987123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63F93ED6" w14:textId="642E35B4" w:rsidR="00F461AA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F6378C" w:rsidRPr="00800D90">
        <w:rPr>
          <w:rFonts w:eastAsia="Times New Roman"/>
          <w:b/>
          <w:color w:val="1F497D" w:themeColor="text2"/>
        </w:rPr>
        <w:t>function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C9729E">
        <w:rPr>
          <w:rFonts w:eastAsia="Times New Roman"/>
        </w:rPr>
        <w:t>secme_case(sinyal_1, sinyal_2, sinyal_</w:t>
      </w:r>
      <w:proofErr w:type="gramStart"/>
      <w:r w:rsidR="00F6378C" w:rsidRPr="00C9729E">
        <w:rPr>
          <w:rFonts w:eastAsia="Times New Roman"/>
        </w:rPr>
        <w:t xml:space="preserve">secme : </w:t>
      </w:r>
      <w:r w:rsidR="00F6378C" w:rsidRPr="002549F4">
        <w:rPr>
          <w:rFonts w:eastAsia="Times New Roman"/>
          <w:color w:val="4F81BD" w:themeColor="accent1"/>
        </w:rPr>
        <w:t>std</w:t>
      </w:r>
      <w:proofErr w:type="gramEnd"/>
      <w:r w:rsidR="00F6378C" w:rsidRPr="002549F4">
        <w:rPr>
          <w:rFonts w:eastAsia="Times New Roman"/>
          <w:color w:val="4F81BD" w:themeColor="accent1"/>
        </w:rPr>
        <w:t>_logic</w:t>
      </w:r>
      <w:r w:rsidR="00F6378C" w:rsidRPr="00C9729E">
        <w:rPr>
          <w:rFonts w:eastAsia="Times New Roman"/>
        </w:rPr>
        <w:t xml:space="preserve">) </w:t>
      </w:r>
      <w:r w:rsidR="00F6378C" w:rsidRPr="00800D90">
        <w:rPr>
          <w:rFonts w:eastAsia="Times New Roman"/>
          <w:b/>
          <w:color w:val="1F497D" w:themeColor="text2"/>
        </w:rPr>
        <w:t>return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2549F4">
        <w:rPr>
          <w:rFonts w:eastAsia="Times New Roman"/>
          <w:color w:val="4F81BD" w:themeColor="accent1"/>
        </w:rPr>
        <w:t xml:space="preserve">std_logic </w:t>
      </w:r>
      <w:r w:rsidR="00F6378C" w:rsidRPr="00800D90">
        <w:rPr>
          <w:rFonts w:eastAsia="Times New Roman"/>
          <w:b/>
          <w:color w:val="1F497D" w:themeColor="text2"/>
        </w:rPr>
        <w:t>is</w:t>
      </w:r>
    </w:p>
    <w:p w14:paraId="24393CA2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06DAA329" w14:textId="08BE1A16" w:rsidR="00F461AA" w:rsidRPr="00F461AA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F6378C" w:rsidRPr="00800D90">
        <w:rPr>
          <w:rFonts w:eastAsia="Times New Roman"/>
          <w:b/>
          <w:color w:val="1F497D" w:themeColor="text2"/>
        </w:rPr>
        <w:t>variable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F461AA">
        <w:rPr>
          <w:rFonts w:eastAsia="Times New Roman"/>
        </w:rPr>
        <w:t>sinyal_</w:t>
      </w:r>
      <w:proofErr w:type="gramStart"/>
      <w:r w:rsidR="00F6378C" w:rsidRPr="00F461AA">
        <w:rPr>
          <w:rFonts w:eastAsia="Times New Roman"/>
        </w:rPr>
        <w:t xml:space="preserve">cikis : </w:t>
      </w:r>
      <w:r w:rsidR="00F6378C" w:rsidRPr="002549F4">
        <w:rPr>
          <w:rFonts w:eastAsia="Times New Roman"/>
          <w:color w:val="4F81BD" w:themeColor="accent1"/>
        </w:rPr>
        <w:t>std</w:t>
      </w:r>
      <w:proofErr w:type="gramEnd"/>
      <w:r w:rsidR="00F6378C" w:rsidRPr="002549F4">
        <w:rPr>
          <w:rFonts w:eastAsia="Times New Roman"/>
          <w:color w:val="4F81BD" w:themeColor="accent1"/>
        </w:rPr>
        <w:t>_logic</w:t>
      </w:r>
      <w:r w:rsidR="00F6378C" w:rsidRPr="00F461AA">
        <w:rPr>
          <w:rFonts w:eastAsia="Times New Roman"/>
        </w:rPr>
        <w:t>;</w:t>
      </w:r>
    </w:p>
    <w:p w14:paraId="42D7E26D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5F464EBF" w14:textId="69C476B7" w:rsidR="00F461AA" w:rsidRPr="00800D90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F461AA" w:rsidRPr="00800D90">
        <w:rPr>
          <w:rFonts w:eastAsia="Times New Roman"/>
          <w:b/>
          <w:color w:val="1F497D" w:themeColor="text2"/>
        </w:rPr>
        <w:t>b</w:t>
      </w:r>
      <w:r w:rsidR="00F6378C" w:rsidRPr="00800D90">
        <w:rPr>
          <w:rFonts w:eastAsia="Times New Roman"/>
          <w:b/>
          <w:color w:val="1F497D" w:themeColor="text2"/>
        </w:rPr>
        <w:t>egin</w:t>
      </w:r>
    </w:p>
    <w:p w14:paraId="6F1645B0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5CF69DD8" w14:textId="66BF4216" w:rsidR="00BB1CAF" w:rsidRPr="00800D90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  <w:b/>
          <w:color w:val="1F497D" w:themeColor="text2"/>
        </w:rPr>
      </w:pPr>
      <w:r>
        <w:rPr>
          <w:rFonts w:eastAsia="Times New Roman"/>
        </w:rPr>
        <w:t xml:space="preserve">    </w:t>
      </w:r>
      <w:r w:rsidR="00F6378C" w:rsidRPr="00800D90">
        <w:rPr>
          <w:rFonts w:eastAsia="Times New Roman"/>
          <w:b/>
          <w:color w:val="1F497D" w:themeColor="text2"/>
        </w:rPr>
        <w:t>case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F461AA">
        <w:rPr>
          <w:rFonts w:eastAsia="Times New Roman"/>
        </w:rPr>
        <w:t xml:space="preserve">sinyal_secme </w:t>
      </w:r>
      <w:r w:rsidR="00F6378C" w:rsidRPr="00800D90">
        <w:rPr>
          <w:rFonts w:eastAsia="Times New Roman"/>
          <w:b/>
          <w:color w:val="1F497D" w:themeColor="text2"/>
        </w:rPr>
        <w:t>is</w:t>
      </w:r>
    </w:p>
    <w:p w14:paraId="1EAC7235" w14:textId="2F55EB2C" w:rsidR="00BB1CAF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2D6A58">
        <w:rPr>
          <w:rFonts w:eastAsia="Times New Roman"/>
        </w:rPr>
        <w:t xml:space="preserve">  </w:t>
      </w:r>
      <w:r>
        <w:rPr>
          <w:rFonts w:eastAsia="Times New Roman"/>
        </w:rPr>
        <w:t xml:space="preserve">  </w:t>
      </w:r>
      <w:r w:rsidR="00F6378C" w:rsidRPr="00800D90">
        <w:rPr>
          <w:rFonts w:eastAsia="Times New Roman"/>
          <w:b/>
          <w:color w:val="1F497D" w:themeColor="text2"/>
        </w:rPr>
        <w:t>when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BB1CAF">
        <w:rPr>
          <w:rFonts w:eastAsia="Times New Roman"/>
        </w:rPr>
        <w:t>'0' =&gt;</w:t>
      </w:r>
    </w:p>
    <w:p w14:paraId="3A06B00F" w14:textId="6E0B4199" w:rsidR="00BB1CAF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="00F6378C" w:rsidRPr="00BB1CAF">
        <w:rPr>
          <w:rFonts w:eastAsia="Times New Roman"/>
        </w:rPr>
        <w:t>sinyal</w:t>
      </w:r>
      <w:proofErr w:type="gramEnd"/>
      <w:r w:rsidR="00F6378C" w:rsidRPr="00BB1CAF">
        <w:rPr>
          <w:rFonts w:eastAsia="Times New Roman"/>
        </w:rPr>
        <w:t>_cikis := sinyal_1;</w:t>
      </w:r>
    </w:p>
    <w:p w14:paraId="4DBB9707" w14:textId="77777777" w:rsidR="00581C89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4DEFA78E" w14:textId="00981A03" w:rsidR="00BB1CAF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F6378C" w:rsidRPr="00800D90">
        <w:rPr>
          <w:rFonts w:eastAsia="Times New Roman"/>
          <w:b/>
          <w:color w:val="1F497D" w:themeColor="text2"/>
        </w:rPr>
        <w:t>when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BB1CAF">
        <w:rPr>
          <w:rFonts w:eastAsia="Times New Roman"/>
        </w:rPr>
        <w:t>'1' =&gt;</w:t>
      </w:r>
    </w:p>
    <w:p w14:paraId="6A433150" w14:textId="62C00DE8" w:rsidR="00BB1CAF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="00F6378C" w:rsidRPr="00BB1CAF">
        <w:rPr>
          <w:rFonts w:eastAsia="Times New Roman"/>
        </w:rPr>
        <w:t>sinyal</w:t>
      </w:r>
      <w:proofErr w:type="gramEnd"/>
      <w:r w:rsidR="00F6378C" w:rsidRPr="00BB1CAF">
        <w:rPr>
          <w:rFonts w:eastAsia="Times New Roman"/>
        </w:rPr>
        <w:t>_cikis := sinyal_2;</w:t>
      </w:r>
    </w:p>
    <w:p w14:paraId="5CB57CCE" w14:textId="77777777" w:rsidR="00581C89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4E266733" w14:textId="14F27262" w:rsidR="00BB1CAF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F6378C" w:rsidRPr="00800D90">
        <w:rPr>
          <w:rFonts w:eastAsia="Times New Roman"/>
          <w:b/>
          <w:color w:val="1F497D" w:themeColor="text2"/>
        </w:rPr>
        <w:t>when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800D90">
        <w:rPr>
          <w:rFonts w:eastAsia="Times New Roman"/>
          <w:b/>
          <w:color w:val="1F497D" w:themeColor="text2"/>
        </w:rPr>
        <w:t>others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BB1CAF">
        <w:rPr>
          <w:rFonts w:eastAsia="Times New Roman"/>
        </w:rPr>
        <w:t>=&gt;</w:t>
      </w:r>
    </w:p>
    <w:p w14:paraId="0416C37B" w14:textId="5103C648" w:rsidR="00F461AA" w:rsidRPr="00BB1CAF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="00F6378C" w:rsidRPr="00BB1CAF">
        <w:rPr>
          <w:rFonts w:eastAsia="Times New Roman"/>
        </w:rPr>
        <w:t>sinyal</w:t>
      </w:r>
      <w:proofErr w:type="gramEnd"/>
      <w:r w:rsidR="00F6378C" w:rsidRPr="00BB1CAF">
        <w:rPr>
          <w:rFonts w:eastAsia="Times New Roman"/>
        </w:rPr>
        <w:t>_cikis := '0';</w:t>
      </w:r>
    </w:p>
    <w:p w14:paraId="311C68CD" w14:textId="4114B2E9" w:rsidR="00F461AA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F6378C" w:rsidRPr="00800D90">
        <w:rPr>
          <w:rFonts w:eastAsia="Times New Roman"/>
          <w:b/>
          <w:color w:val="1F497D" w:themeColor="text2"/>
        </w:rPr>
        <w:t>end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800D90">
        <w:rPr>
          <w:rFonts w:eastAsia="Times New Roman"/>
          <w:b/>
          <w:color w:val="1F497D" w:themeColor="text2"/>
        </w:rPr>
        <w:t>case</w:t>
      </w:r>
      <w:r w:rsidR="00F6378C" w:rsidRPr="00F461AA">
        <w:rPr>
          <w:rFonts w:eastAsia="Times New Roman"/>
        </w:rPr>
        <w:t>;</w:t>
      </w:r>
    </w:p>
    <w:p w14:paraId="2DD4FDD6" w14:textId="4A867F1A" w:rsidR="00F461AA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F6378C" w:rsidRPr="00800D90">
        <w:rPr>
          <w:rFonts w:eastAsia="Times New Roman"/>
          <w:b/>
          <w:color w:val="1F497D" w:themeColor="text2"/>
        </w:rPr>
        <w:t>return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F461AA">
        <w:rPr>
          <w:rFonts w:eastAsia="Times New Roman"/>
        </w:rPr>
        <w:t>sinyal_cikis;</w:t>
      </w:r>
    </w:p>
    <w:p w14:paraId="4290D36A" w14:textId="7A8B1738" w:rsidR="00F6378C" w:rsidRPr="00F461AA" w:rsidRDefault="002D6A58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F6378C" w:rsidRPr="00800D90">
        <w:rPr>
          <w:rFonts w:eastAsia="Times New Roman"/>
          <w:b/>
          <w:color w:val="1F497D" w:themeColor="text2"/>
        </w:rPr>
        <w:t>end</w:t>
      </w:r>
      <w:r w:rsidR="00F6378C" w:rsidRPr="00800D90">
        <w:rPr>
          <w:rFonts w:eastAsia="Times New Roman"/>
          <w:color w:val="1F497D" w:themeColor="text2"/>
        </w:rPr>
        <w:t xml:space="preserve"> </w:t>
      </w:r>
      <w:r w:rsidR="00F6378C" w:rsidRPr="00F461AA">
        <w:rPr>
          <w:rFonts w:eastAsia="Times New Roman"/>
        </w:rPr>
        <w:t>secme_case;</w:t>
      </w:r>
    </w:p>
    <w:p w14:paraId="39DB6BEE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544E263F" w14:textId="77777777" w:rsidR="00F6378C" w:rsidRPr="00800D90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  <w:b/>
        </w:rPr>
      </w:pPr>
      <w:r w:rsidRPr="00800D90">
        <w:rPr>
          <w:rFonts w:eastAsia="Times New Roman"/>
          <w:b/>
          <w:color w:val="1F497D" w:themeColor="text2"/>
        </w:rPr>
        <w:t>begin</w:t>
      </w:r>
    </w:p>
    <w:p w14:paraId="31C862A0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3599DF87" w14:textId="2BB634A6" w:rsidR="00F461AA" w:rsidRDefault="00581C89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F6378C" w:rsidRPr="00C9729E">
        <w:rPr>
          <w:rFonts w:eastAsia="Times New Roman"/>
        </w:rPr>
        <w:t>out_cikis &lt;= secme_case(in_giris_1, in_giris_2, in_giris_secme);</w:t>
      </w:r>
    </w:p>
    <w:p w14:paraId="6F7C73CE" w14:textId="77777777" w:rsidR="00BB1CAF" w:rsidRDefault="00BB1CAF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</w:p>
    <w:p w14:paraId="230F7FCD" w14:textId="6B20FDBB" w:rsidR="000678FE" w:rsidRPr="00F461AA" w:rsidRDefault="00F6378C" w:rsidP="00BB1CAF">
      <w:pPr>
        <w:pStyle w:val="KOD"/>
        <w:numPr>
          <w:ilvl w:val="0"/>
          <w:numId w:val="37"/>
        </w:numPr>
        <w:ind w:left="680" w:hanging="340"/>
        <w:rPr>
          <w:rFonts w:eastAsia="Times New Roman"/>
        </w:rPr>
      </w:pPr>
      <w:r w:rsidRPr="00800D90">
        <w:rPr>
          <w:rFonts w:eastAsia="Times New Roman"/>
          <w:b/>
          <w:color w:val="1F497D" w:themeColor="text2"/>
        </w:rPr>
        <w:t>end</w:t>
      </w:r>
      <w:r w:rsidRPr="00800D90">
        <w:rPr>
          <w:rFonts w:eastAsia="Times New Roman"/>
          <w:color w:val="1F497D" w:themeColor="text2"/>
        </w:rPr>
        <w:t xml:space="preserve"> </w:t>
      </w:r>
      <w:r w:rsidRPr="00F461AA">
        <w:rPr>
          <w:rFonts w:eastAsia="Times New Roman"/>
        </w:rPr>
        <w:t>Behavioral;</w:t>
      </w:r>
    </w:p>
    <w:p w14:paraId="0C173BA5" w14:textId="77777777" w:rsidR="00F461AA" w:rsidRDefault="00F461AA" w:rsidP="00F461AA">
      <w:pPr>
        <w:pStyle w:val="ListeParagraf"/>
        <w:ind w:firstLine="0"/>
      </w:pPr>
    </w:p>
    <w:p w14:paraId="5867E3A0" w14:textId="6899BA8A" w:rsidR="00105BD0" w:rsidRPr="0007051A" w:rsidRDefault="00342B42" w:rsidP="000678FE">
      <w:pPr>
        <w:ind w:firstLine="0"/>
        <w:rPr>
          <w:rFonts w:cs="Times New Roman"/>
        </w:rPr>
      </w:pPr>
      <w:r w:rsidRPr="0056713D">
        <w:rPr>
          <w:rFonts w:ascii="Courier New" w:hAnsi="Courier New" w:cs="Courier New"/>
          <w:b/>
        </w:rPr>
        <w:t xml:space="preserve">Örnek </w:t>
      </w:r>
      <w:r w:rsidR="008248E4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1</w:t>
      </w:r>
      <w:r w:rsidR="001873DA">
        <w:rPr>
          <w:rFonts w:ascii="Courier New" w:hAnsi="Courier New" w:cs="Courier New"/>
          <w:b/>
        </w:rPr>
        <w:t>1</w:t>
      </w:r>
      <w:r w:rsidRPr="0056713D">
        <w:rPr>
          <w:rFonts w:ascii="Courier New" w:hAnsi="Courier New" w:cs="Courier New"/>
          <w:b/>
        </w:rPr>
        <w:t xml:space="preserve">: </w:t>
      </w:r>
      <w:r w:rsidRPr="00F45177">
        <w:t xml:space="preserve"> </w:t>
      </w:r>
      <w:r w:rsidR="000678FE">
        <w:t>A</w:t>
      </w:r>
      <w:r w:rsidR="00105BD0" w:rsidRPr="00F45177">
        <w:t>şağıda verilen</w:t>
      </w:r>
      <w:r>
        <w:t xml:space="preserve"> </w:t>
      </w:r>
      <w:r w:rsidRPr="00342B42">
        <w:rPr>
          <w:rFonts w:ascii="Courier New" w:eastAsia="Times New Roman" w:hAnsi="Courier New" w:cs="Courier New"/>
          <w:b/>
          <w:color w:val="000020"/>
          <w:szCs w:val="20"/>
        </w:rPr>
        <w:t>case_ornek_</w:t>
      </w:r>
      <w:proofErr w:type="gramStart"/>
      <w:r w:rsidRPr="00342B42">
        <w:rPr>
          <w:rFonts w:ascii="Courier New" w:eastAsia="Times New Roman" w:hAnsi="Courier New" w:cs="Courier New"/>
          <w:b/>
          <w:color w:val="000020"/>
          <w:szCs w:val="20"/>
        </w:rPr>
        <w:t>type.vhd</w:t>
      </w:r>
      <w:proofErr w:type="gramEnd"/>
      <w:r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105BD0" w:rsidRPr="00F45177">
        <w:t xml:space="preserve"> </w:t>
      </w:r>
      <w:r>
        <w:t>VHDL kodunda</w:t>
      </w:r>
      <w:r w:rsidR="00105BD0" w:rsidRPr="00F45177">
        <w:t xml:space="preserve"> </w:t>
      </w:r>
      <w:r w:rsidR="00105BD0" w:rsidRPr="00342B42">
        <w:rPr>
          <w:rFonts w:ascii="Courier New" w:hAnsi="Courier New" w:cs="Courier New"/>
          <w:b/>
        </w:rPr>
        <w:t>case</w:t>
      </w:r>
      <w:r>
        <w:t xml:space="preserve"> söz</w:t>
      </w:r>
      <w:r w:rsidR="00105BD0">
        <w:t xml:space="preserve">dizimi </w:t>
      </w:r>
      <w:r w:rsidR="00105BD0" w:rsidRPr="00E95BBE">
        <w:rPr>
          <w:rFonts w:ascii="Courier New" w:hAnsi="Courier New" w:cs="Courier New"/>
          <w:b/>
        </w:rPr>
        <w:t>process</w:t>
      </w:r>
      <w:r w:rsidR="00105BD0">
        <w:t xml:space="preserve"> içer</w:t>
      </w:r>
      <w:r w:rsidR="00E95BBE">
        <w:t>i</w:t>
      </w:r>
      <w:r w:rsidR="00105BD0">
        <w:t xml:space="preserve">sinde kullanılmıştır. </w:t>
      </w:r>
      <w:r w:rsidR="00E95BBE" w:rsidRPr="00342B42">
        <w:rPr>
          <w:rFonts w:ascii="Courier New" w:eastAsia="Times New Roman" w:hAnsi="Courier New" w:cs="Courier New"/>
          <w:b/>
          <w:color w:val="000020"/>
          <w:szCs w:val="20"/>
        </w:rPr>
        <w:t>case</w:t>
      </w:r>
      <w:r w:rsidR="00E95BBE">
        <w:t xml:space="preserve"> </w:t>
      </w:r>
      <w:r w:rsidR="0036716E">
        <w:t>söz</w:t>
      </w:r>
      <w:r w:rsidR="00105BD0">
        <w:t xml:space="preserve">diziminde kullanılacak olan sabit değer ifadeleri </w:t>
      </w:r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t_MATH_ISLEM</w:t>
      </w:r>
      <w:r w:rsidR="00105BD0" w:rsidRPr="001C3B5B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105BD0" w:rsidRPr="0007051A">
        <w:rPr>
          <w:rFonts w:eastAsia="Times New Roman" w:cs="Times New Roman"/>
          <w:color w:val="000020"/>
          <w:szCs w:val="20"/>
        </w:rPr>
        <w:t>tipinde</w:t>
      </w:r>
      <w:r w:rsidR="00105BD0">
        <w:rPr>
          <w:rFonts w:eastAsia="Times New Roman" w:cs="Times New Roman"/>
          <w:color w:val="000020"/>
          <w:szCs w:val="20"/>
        </w:rPr>
        <w:t xml:space="preserve"> tanımlanmış olan </w:t>
      </w:r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TOPLA</w:t>
      </w:r>
      <w:r w:rsidR="00105BD0">
        <w:rPr>
          <w:rFonts w:eastAsia="Times New Roman" w:cs="Times New Roman"/>
          <w:color w:val="000020"/>
          <w:szCs w:val="20"/>
        </w:rPr>
        <w:t xml:space="preserve"> ve </w:t>
      </w:r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CIKAR</w:t>
      </w:r>
      <w:r w:rsidR="00105BD0">
        <w:rPr>
          <w:rFonts w:eastAsia="Times New Roman" w:cs="Times New Roman"/>
          <w:color w:val="000020"/>
          <w:szCs w:val="20"/>
        </w:rPr>
        <w:t xml:space="preserve"> ifadeleridir. </w:t>
      </w:r>
      <w:proofErr w:type="gramStart"/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r</w:t>
      </w:r>
      <w:proofErr w:type="gramEnd"/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_MATH_ISLEM</w:t>
      </w:r>
      <w:r w:rsidR="00105BD0" w:rsidRPr="001C3B5B">
        <w:rPr>
          <w:rFonts w:eastAsia="Times New Roman" w:cs="Times New Roman"/>
          <w:color w:val="000020"/>
          <w:sz w:val="32"/>
          <w:szCs w:val="20"/>
        </w:rPr>
        <w:t xml:space="preserve"> </w:t>
      </w:r>
      <w:r w:rsidR="00105BD0">
        <w:rPr>
          <w:rFonts w:eastAsia="Times New Roman" w:cs="Times New Roman"/>
          <w:color w:val="000020"/>
          <w:szCs w:val="20"/>
        </w:rPr>
        <w:t xml:space="preserve">sinyali de </w:t>
      </w:r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t_MATH_ISLEM</w:t>
      </w:r>
      <w:r w:rsidR="00105BD0" w:rsidRPr="001C3B5B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105BD0">
        <w:rPr>
          <w:rFonts w:eastAsia="Times New Roman" w:cs="Times New Roman"/>
          <w:color w:val="000020"/>
          <w:szCs w:val="20"/>
        </w:rPr>
        <w:t xml:space="preserve">tipinde sinyal olarak tanımlanmıştır. </w:t>
      </w:r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case r_MATH_ISLEM is</w:t>
      </w:r>
      <w:r w:rsidR="00105BD0">
        <w:rPr>
          <w:rFonts w:eastAsia="Times New Roman" w:cs="Times New Roman"/>
          <w:color w:val="000020"/>
          <w:szCs w:val="20"/>
        </w:rPr>
        <w:t xml:space="preserve"> </w:t>
      </w:r>
      <w:r w:rsidR="001761CC">
        <w:rPr>
          <w:rFonts w:eastAsia="Times New Roman" w:cs="Times New Roman"/>
          <w:color w:val="000020"/>
          <w:szCs w:val="20"/>
        </w:rPr>
        <w:t>söz</w:t>
      </w:r>
      <w:r w:rsidR="00105BD0">
        <w:rPr>
          <w:rFonts w:eastAsia="Times New Roman" w:cs="Times New Roman"/>
          <w:color w:val="000020"/>
          <w:szCs w:val="20"/>
        </w:rPr>
        <w:t xml:space="preserve"> dizimi ile </w:t>
      </w:r>
      <w:r w:rsidR="00105BD0" w:rsidRPr="001761CC">
        <w:rPr>
          <w:rFonts w:ascii="Courier New" w:eastAsia="Times New Roman" w:hAnsi="Courier New" w:cs="Courier New"/>
          <w:b/>
          <w:color w:val="000020"/>
          <w:szCs w:val="20"/>
        </w:rPr>
        <w:t>r_MATH_ISLEM</w:t>
      </w:r>
      <w:r w:rsidR="00105BD0">
        <w:rPr>
          <w:rFonts w:eastAsia="Times New Roman" w:cs="Times New Roman"/>
          <w:color w:val="000020"/>
          <w:szCs w:val="20"/>
        </w:rPr>
        <w:t xml:space="preserve"> </w:t>
      </w:r>
      <w:r w:rsidR="00B41EBF">
        <w:rPr>
          <w:rFonts w:eastAsia="Times New Roman" w:cs="Times New Roman"/>
          <w:color w:val="000020"/>
          <w:szCs w:val="20"/>
        </w:rPr>
        <w:t>sinyalinin</w:t>
      </w:r>
      <w:r w:rsidR="00105BD0">
        <w:rPr>
          <w:rFonts w:eastAsia="Times New Roman" w:cs="Times New Roman"/>
          <w:color w:val="000020"/>
          <w:szCs w:val="20"/>
        </w:rPr>
        <w:t xml:space="preserve"> </w:t>
      </w:r>
      <w:r w:rsidR="00105BD0" w:rsidRPr="00B41EBF">
        <w:rPr>
          <w:rFonts w:ascii="Courier New" w:eastAsia="Times New Roman" w:hAnsi="Courier New" w:cs="Courier New"/>
          <w:b/>
          <w:color w:val="000020"/>
          <w:szCs w:val="20"/>
        </w:rPr>
        <w:t>TOPLA</w:t>
      </w:r>
      <w:r w:rsidR="00105BD0">
        <w:rPr>
          <w:rFonts w:eastAsia="Times New Roman" w:cs="Times New Roman"/>
          <w:color w:val="000020"/>
          <w:szCs w:val="20"/>
        </w:rPr>
        <w:t xml:space="preserve"> değerine eşit olması durumunda </w:t>
      </w:r>
      <w:r w:rsidR="001761CC" w:rsidRPr="001E321B">
        <w:rPr>
          <w:rFonts w:ascii="Courier New" w:eastAsia="Times New Roman" w:hAnsi="Courier New" w:cs="Courier New"/>
          <w:b/>
          <w:color w:val="000020"/>
          <w:szCs w:val="20"/>
        </w:rPr>
        <w:t>out</w:t>
      </w:r>
      <w:r w:rsidR="00105BD0" w:rsidRPr="001E321B">
        <w:rPr>
          <w:rFonts w:ascii="Courier New" w:eastAsia="Times New Roman" w:hAnsi="Courier New" w:cs="Courier New"/>
          <w:b/>
          <w:color w:val="000020"/>
          <w:szCs w:val="20"/>
        </w:rPr>
        <w:t>_</w:t>
      </w:r>
      <w:r w:rsidR="001761CC" w:rsidRPr="001E321B">
        <w:rPr>
          <w:rFonts w:ascii="Courier New" w:eastAsia="Times New Roman" w:hAnsi="Courier New" w:cs="Courier New"/>
          <w:b/>
          <w:color w:val="000020"/>
          <w:szCs w:val="20"/>
        </w:rPr>
        <w:t>cikis</w:t>
      </w:r>
      <w:r w:rsidR="001761CC">
        <w:rPr>
          <w:rFonts w:eastAsia="Times New Roman" w:cs="Times New Roman"/>
          <w:color w:val="000020"/>
          <w:szCs w:val="20"/>
        </w:rPr>
        <w:t xml:space="preserve"> çıkış portuna</w:t>
      </w:r>
      <w:r w:rsidR="00105BD0">
        <w:rPr>
          <w:rFonts w:eastAsia="Times New Roman" w:cs="Times New Roman"/>
          <w:color w:val="000020"/>
          <w:szCs w:val="20"/>
        </w:rPr>
        <w:t xml:space="preserve"> </w:t>
      </w:r>
      <w:r w:rsidR="00A20E54" w:rsidRPr="001E321B">
        <w:rPr>
          <w:rFonts w:ascii="Courier New" w:eastAsia="Times New Roman" w:hAnsi="Courier New" w:cs="Courier New"/>
          <w:b/>
          <w:color w:val="000020"/>
          <w:szCs w:val="20"/>
        </w:rPr>
        <w:t>in_giris</w:t>
      </w:r>
      <w:r w:rsidR="00105BD0" w:rsidRPr="001E321B">
        <w:rPr>
          <w:rFonts w:ascii="Courier New" w:eastAsia="Times New Roman" w:hAnsi="Courier New" w:cs="Courier New"/>
          <w:b/>
          <w:color w:val="000020"/>
          <w:szCs w:val="20"/>
        </w:rPr>
        <w:t>_1</w:t>
      </w:r>
      <w:r w:rsidR="00105BD0">
        <w:rPr>
          <w:rFonts w:eastAsia="Times New Roman" w:cs="Times New Roman"/>
          <w:color w:val="000020"/>
          <w:szCs w:val="20"/>
        </w:rPr>
        <w:t xml:space="preserve"> </w:t>
      </w:r>
      <w:r w:rsidR="001761CC">
        <w:rPr>
          <w:rFonts w:eastAsia="Times New Roman" w:cs="Times New Roman"/>
          <w:color w:val="000020"/>
          <w:szCs w:val="20"/>
        </w:rPr>
        <w:t xml:space="preserve">ve </w:t>
      </w:r>
      <w:r w:rsidR="00A20E54" w:rsidRPr="001E321B">
        <w:rPr>
          <w:rFonts w:ascii="Courier New" w:eastAsia="Times New Roman" w:hAnsi="Courier New" w:cs="Courier New"/>
          <w:b/>
          <w:color w:val="000020"/>
          <w:szCs w:val="20"/>
        </w:rPr>
        <w:t>in_giris</w:t>
      </w:r>
      <w:r w:rsidR="001761CC" w:rsidRPr="001E321B">
        <w:rPr>
          <w:rFonts w:ascii="Courier New" w:eastAsia="Times New Roman" w:hAnsi="Courier New" w:cs="Courier New"/>
          <w:b/>
          <w:color w:val="000020"/>
          <w:szCs w:val="20"/>
        </w:rPr>
        <w:t>_2</w:t>
      </w:r>
      <w:r w:rsidR="001761CC">
        <w:rPr>
          <w:rFonts w:eastAsia="Times New Roman" w:cs="Times New Roman"/>
          <w:color w:val="000020"/>
          <w:szCs w:val="20"/>
        </w:rPr>
        <w:t xml:space="preserve"> </w:t>
      </w:r>
      <w:r w:rsidR="00A20E54">
        <w:rPr>
          <w:rFonts w:eastAsia="Times New Roman" w:cs="Times New Roman"/>
          <w:color w:val="000020"/>
          <w:szCs w:val="20"/>
        </w:rPr>
        <w:t>giriş port değerlerinin</w:t>
      </w:r>
      <w:r w:rsidR="00105BD0">
        <w:rPr>
          <w:rFonts w:eastAsia="Times New Roman" w:cs="Times New Roman"/>
          <w:color w:val="000020"/>
          <w:szCs w:val="20"/>
        </w:rPr>
        <w:t xml:space="preserve"> toplamı atanmaktadır. </w:t>
      </w:r>
      <w:proofErr w:type="gramStart"/>
      <w:r w:rsidR="00105BD0" w:rsidRPr="001E321B">
        <w:rPr>
          <w:rFonts w:ascii="Courier New" w:eastAsia="Times New Roman" w:hAnsi="Courier New" w:cs="Courier New"/>
          <w:b/>
          <w:color w:val="000020"/>
          <w:szCs w:val="20"/>
        </w:rPr>
        <w:t>r</w:t>
      </w:r>
      <w:proofErr w:type="gramEnd"/>
      <w:r w:rsidR="00105BD0" w:rsidRPr="001E321B">
        <w:rPr>
          <w:rFonts w:ascii="Courier New" w:eastAsia="Times New Roman" w:hAnsi="Courier New" w:cs="Courier New"/>
          <w:b/>
          <w:color w:val="000020"/>
          <w:szCs w:val="20"/>
        </w:rPr>
        <w:t>_MATH_ISLEM</w:t>
      </w:r>
      <w:r w:rsidR="00105BD0">
        <w:rPr>
          <w:rFonts w:eastAsia="Times New Roman" w:cs="Times New Roman"/>
          <w:color w:val="000020"/>
          <w:szCs w:val="20"/>
        </w:rPr>
        <w:t xml:space="preserve"> sinyalinin </w:t>
      </w:r>
      <w:r w:rsidR="00105BD0" w:rsidRPr="001637C2">
        <w:rPr>
          <w:rFonts w:ascii="Courier New" w:eastAsia="Times New Roman" w:hAnsi="Courier New" w:cs="Courier New"/>
          <w:b/>
          <w:color w:val="000020"/>
          <w:szCs w:val="20"/>
        </w:rPr>
        <w:t>CIKAR</w:t>
      </w:r>
      <w:r w:rsidR="00105BD0">
        <w:rPr>
          <w:rFonts w:eastAsia="Times New Roman" w:cs="Times New Roman"/>
          <w:color w:val="000020"/>
          <w:szCs w:val="20"/>
        </w:rPr>
        <w:t xml:space="preserve"> değerine eşit olması durumunda </w:t>
      </w:r>
      <w:r w:rsidR="00C14970" w:rsidRPr="001E321B">
        <w:rPr>
          <w:rFonts w:ascii="Courier New" w:eastAsia="Times New Roman" w:hAnsi="Courier New" w:cs="Courier New"/>
          <w:b/>
          <w:color w:val="000020"/>
          <w:szCs w:val="20"/>
        </w:rPr>
        <w:t>out_cikis</w:t>
      </w:r>
      <w:r w:rsidR="00C14970">
        <w:rPr>
          <w:rFonts w:eastAsia="Times New Roman" w:cs="Times New Roman"/>
          <w:color w:val="000020"/>
          <w:szCs w:val="20"/>
        </w:rPr>
        <w:t xml:space="preserve"> çıkış </w:t>
      </w:r>
      <w:r w:rsidR="00C14970">
        <w:rPr>
          <w:rFonts w:eastAsia="Times New Roman" w:cs="Times New Roman"/>
          <w:color w:val="000020"/>
          <w:szCs w:val="20"/>
        </w:rPr>
        <w:lastRenderedPageBreak/>
        <w:t xml:space="preserve">portuna </w:t>
      </w:r>
      <w:r w:rsidR="00C14970" w:rsidRPr="001E321B">
        <w:rPr>
          <w:rFonts w:ascii="Courier New" w:eastAsia="Times New Roman" w:hAnsi="Courier New" w:cs="Courier New"/>
          <w:b/>
          <w:color w:val="000020"/>
          <w:szCs w:val="20"/>
        </w:rPr>
        <w:t>in_giris_1</w:t>
      </w:r>
      <w:r w:rsidR="00C14970">
        <w:rPr>
          <w:rFonts w:eastAsia="Times New Roman" w:cs="Times New Roman"/>
          <w:color w:val="000020"/>
          <w:szCs w:val="20"/>
        </w:rPr>
        <w:t xml:space="preserve"> ve </w:t>
      </w:r>
      <w:r w:rsidR="00C14970" w:rsidRPr="001E321B">
        <w:rPr>
          <w:rFonts w:ascii="Courier New" w:eastAsia="Times New Roman" w:hAnsi="Courier New" w:cs="Courier New"/>
          <w:b/>
          <w:color w:val="000020"/>
          <w:szCs w:val="20"/>
        </w:rPr>
        <w:t>in_giris_2</w:t>
      </w:r>
      <w:r w:rsidR="00C14970">
        <w:rPr>
          <w:rFonts w:eastAsia="Times New Roman" w:cs="Times New Roman"/>
          <w:color w:val="000020"/>
          <w:szCs w:val="20"/>
        </w:rPr>
        <w:t xml:space="preserve"> giriş port değerlerinin farkı atanmaktadır.</w:t>
      </w:r>
      <w:r w:rsidR="00105BD0">
        <w:rPr>
          <w:rFonts w:eastAsia="Times New Roman" w:cs="Times New Roman"/>
          <w:color w:val="000020"/>
          <w:szCs w:val="20"/>
        </w:rPr>
        <w:t xml:space="preserve"> </w:t>
      </w:r>
      <w:proofErr w:type="gramStart"/>
      <w:r w:rsidR="00105BD0" w:rsidRPr="00FE30B6">
        <w:rPr>
          <w:rFonts w:ascii="Courier New" w:eastAsia="Times New Roman" w:hAnsi="Courier New" w:cs="Courier New"/>
          <w:b/>
          <w:color w:val="000020"/>
          <w:szCs w:val="20"/>
        </w:rPr>
        <w:t>r</w:t>
      </w:r>
      <w:proofErr w:type="gramEnd"/>
      <w:r w:rsidR="00105BD0" w:rsidRPr="00FE30B6">
        <w:rPr>
          <w:rFonts w:ascii="Courier New" w:eastAsia="Times New Roman" w:hAnsi="Courier New" w:cs="Courier New"/>
          <w:b/>
          <w:color w:val="000020"/>
          <w:szCs w:val="20"/>
        </w:rPr>
        <w:t>_MATH_ISLEM</w:t>
      </w:r>
      <w:r w:rsidR="00105BD0">
        <w:rPr>
          <w:rFonts w:eastAsia="Times New Roman" w:cs="Times New Roman"/>
          <w:color w:val="000020"/>
          <w:szCs w:val="20"/>
        </w:rPr>
        <w:t xml:space="preserve"> sinyalinin alacağı diğer durumlarda ise </w:t>
      </w:r>
      <w:r w:rsidR="00FE30B6" w:rsidRPr="001E321B">
        <w:rPr>
          <w:rFonts w:ascii="Courier New" w:eastAsia="Times New Roman" w:hAnsi="Courier New" w:cs="Courier New"/>
          <w:b/>
          <w:color w:val="000020"/>
          <w:szCs w:val="20"/>
        </w:rPr>
        <w:t>out_cikis</w:t>
      </w:r>
      <w:r w:rsidR="00FE30B6">
        <w:rPr>
          <w:rFonts w:eastAsia="Times New Roman" w:cs="Times New Roman"/>
          <w:color w:val="000020"/>
          <w:szCs w:val="20"/>
        </w:rPr>
        <w:t xml:space="preserve"> </w:t>
      </w:r>
      <w:r w:rsidR="00105BD0">
        <w:rPr>
          <w:rFonts w:eastAsia="Times New Roman" w:cs="Times New Roman"/>
          <w:color w:val="000020"/>
          <w:szCs w:val="20"/>
        </w:rPr>
        <w:t xml:space="preserve">değerinin tüm bitlerine </w:t>
      </w:r>
      <w:r w:rsidR="00105BD0" w:rsidRPr="00FE30B6">
        <w:rPr>
          <w:rFonts w:ascii="Courier New" w:eastAsia="Times New Roman" w:hAnsi="Courier New" w:cs="Courier New"/>
          <w:b/>
          <w:color w:val="000020"/>
          <w:szCs w:val="20"/>
        </w:rPr>
        <w:t>‘0’</w:t>
      </w:r>
      <w:r w:rsidR="00105BD0">
        <w:rPr>
          <w:rFonts w:eastAsia="Times New Roman" w:cs="Times New Roman"/>
          <w:color w:val="000020"/>
          <w:szCs w:val="20"/>
        </w:rPr>
        <w:t xml:space="preserve"> atanmaktadır.</w:t>
      </w:r>
    </w:p>
    <w:p w14:paraId="24944CB0" w14:textId="77777777" w:rsidR="00105BD0" w:rsidRDefault="00105BD0" w:rsidP="00105BD0">
      <w:pPr>
        <w:ind w:firstLine="0"/>
      </w:pPr>
    </w:p>
    <w:p w14:paraId="562E771B" w14:textId="77777777" w:rsidR="00161473" w:rsidRPr="00A84CF9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800000"/>
        </w:rPr>
        <w:t>library</w:t>
      </w:r>
      <w:r w:rsidRPr="00B53C84">
        <w:rPr>
          <w:rFonts w:eastAsia="Times New Roman"/>
          <w:color w:val="800000"/>
        </w:rPr>
        <w:t xml:space="preserve"> </w:t>
      </w:r>
      <w:r w:rsidRPr="00A84CF9">
        <w:rPr>
          <w:rFonts w:eastAsia="Times New Roman"/>
        </w:rPr>
        <w:t>IEEE;</w:t>
      </w:r>
    </w:p>
    <w:p w14:paraId="0BA614DC" w14:textId="77777777" w:rsidR="00AF7F05" w:rsidRPr="00A84CF9" w:rsidRDefault="00AF7F05" w:rsidP="00AF7F05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800000"/>
        </w:rPr>
        <w:t>use</w:t>
      </w:r>
      <w:r w:rsidRPr="00B53C84">
        <w:rPr>
          <w:rFonts w:eastAsia="Times New Roman"/>
          <w:color w:val="800000"/>
        </w:rPr>
        <w:t xml:space="preserve"> </w:t>
      </w:r>
      <w:proofErr w:type="gramStart"/>
      <w:r w:rsidRPr="00A84CF9">
        <w:rPr>
          <w:rFonts w:eastAsia="Times New Roman"/>
        </w:rPr>
        <w:t>IEEE.STD</w:t>
      </w:r>
      <w:proofErr w:type="gramEnd"/>
      <w:r w:rsidRPr="00A84CF9">
        <w:rPr>
          <w:rFonts w:eastAsia="Times New Roman"/>
        </w:rPr>
        <w:t>_LOGIC_1164.ALL;</w:t>
      </w:r>
    </w:p>
    <w:p w14:paraId="4F9C2717" w14:textId="729D7270" w:rsidR="00161473" w:rsidRPr="00A84CF9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800000"/>
        </w:rPr>
        <w:t>use</w:t>
      </w:r>
      <w:r w:rsidRPr="00B53C84">
        <w:rPr>
          <w:rFonts w:eastAsia="Times New Roman"/>
          <w:color w:val="800000"/>
        </w:rPr>
        <w:t xml:space="preserve"> </w:t>
      </w:r>
      <w:proofErr w:type="gramStart"/>
      <w:r w:rsidRPr="00A84CF9">
        <w:rPr>
          <w:rFonts w:eastAsia="Times New Roman"/>
        </w:rPr>
        <w:t>IEEE.STD</w:t>
      </w:r>
      <w:proofErr w:type="gramEnd"/>
      <w:r w:rsidRPr="00A84CF9">
        <w:rPr>
          <w:rFonts w:eastAsia="Times New Roman"/>
        </w:rPr>
        <w:t>_LOGIC_</w:t>
      </w:r>
      <w:r w:rsidR="00AF7F05">
        <w:rPr>
          <w:rFonts w:eastAsia="Times New Roman"/>
        </w:rPr>
        <w:t>SIGNED</w:t>
      </w:r>
      <w:r w:rsidRPr="00A84CF9">
        <w:rPr>
          <w:rFonts w:eastAsia="Times New Roman"/>
        </w:rPr>
        <w:t>.ALL;</w:t>
      </w:r>
    </w:p>
    <w:p w14:paraId="100908F3" w14:textId="77777777" w:rsidR="00C9788E" w:rsidRDefault="00C9788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41064FCF" w14:textId="77777777" w:rsidR="00161473" w:rsidRPr="00A84CF9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1F497D" w:themeColor="text2"/>
        </w:rPr>
        <w:t>entity</w:t>
      </w:r>
      <w:r w:rsidRPr="00B53C84">
        <w:rPr>
          <w:rFonts w:eastAsia="Times New Roman"/>
          <w:color w:val="1F497D" w:themeColor="text2"/>
        </w:rPr>
        <w:t xml:space="preserve"> </w:t>
      </w:r>
      <w:r w:rsidRPr="00A84CF9">
        <w:rPr>
          <w:rFonts w:eastAsia="Times New Roman"/>
        </w:rPr>
        <w:t xml:space="preserve">case_ornek_type </w:t>
      </w:r>
      <w:r w:rsidRPr="00B53C84">
        <w:rPr>
          <w:rFonts w:eastAsia="Times New Roman"/>
          <w:b/>
          <w:color w:val="1F497D" w:themeColor="text2"/>
        </w:rPr>
        <w:t>is</w:t>
      </w:r>
    </w:p>
    <w:p w14:paraId="7625FA59" w14:textId="55C1A6FA" w:rsidR="00C9788E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61473" w:rsidRPr="00B53C84">
        <w:rPr>
          <w:rFonts w:eastAsia="Times New Roman"/>
          <w:b/>
          <w:color w:val="1F497D" w:themeColor="text2"/>
        </w:rPr>
        <w:t>Port</w:t>
      </w:r>
      <w:r w:rsidR="00161473" w:rsidRPr="00B53C84">
        <w:rPr>
          <w:rFonts w:eastAsia="Times New Roman"/>
          <w:color w:val="1F497D" w:themeColor="text2"/>
        </w:rPr>
        <w:t xml:space="preserve"> </w:t>
      </w:r>
      <w:proofErr w:type="gramStart"/>
      <w:r w:rsidR="00161473" w:rsidRPr="00A84CF9">
        <w:rPr>
          <w:rFonts w:eastAsia="Times New Roman"/>
        </w:rPr>
        <w:t>(</w:t>
      </w:r>
      <w:proofErr w:type="gramEnd"/>
      <w:r w:rsidR="00161473" w:rsidRPr="00A84CF9">
        <w:rPr>
          <w:rFonts w:eastAsia="Times New Roman"/>
        </w:rPr>
        <w:t xml:space="preserve"> </w:t>
      </w:r>
    </w:p>
    <w:p w14:paraId="0D6C3115" w14:textId="6FFBCA7C" w:rsidR="00C9788E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61473" w:rsidRPr="00C9788E">
        <w:rPr>
          <w:rFonts w:eastAsia="Times New Roman"/>
        </w:rPr>
        <w:t>in_giris_</w:t>
      </w:r>
      <w:proofErr w:type="gramStart"/>
      <w:r w:rsidR="00161473" w:rsidRPr="00C9788E">
        <w:rPr>
          <w:rFonts w:eastAsia="Times New Roman"/>
        </w:rPr>
        <w:t xml:space="preserve">1 : </w:t>
      </w:r>
      <w:r w:rsidR="00161473" w:rsidRPr="00B53C84">
        <w:rPr>
          <w:rFonts w:eastAsia="Times New Roman"/>
          <w:b/>
          <w:color w:val="1F497D" w:themeColor="text2"/>
        </w:rPr>
        <w:t>in</w:t>
      </w:r>
      <w:proofErr w:type="gramEnd"/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B53C84">
        <w:rPr>
          <w:rFonts w:eastAsia="Times New Roman"/>
          <w:color w:val="4F81BD" w:themeColor="accent1"/>
        </w:rPr>
        <w:t>std_logic_vector</w:t>
      </w:r>
      <w:r w:rsidR="00161473" w:rsidRPr="00C9788E">
        <w:rPr>
          <w:rFonts w:eastAsia="Times New Roman"/>
        </w:rPr>
        <w:t>(</w:t>
      </w:r>
      <w:r w:rsidR="00161473" w:rsidRPr="00B53C84">
        <w:rPr>
          <w:rFonts w:eastAsia="Times New Roman"/>
          <w:b/>
          <w:color w:val="F79646" w:themeColor="accent6"/>
        </w:rPr>
        <w:t>3</w:t>
      </w:r>
      <w:r w:rsidR="00161473" w:rsidRPr="00C9788E">
        <w:rPr>
          <w:rFonts w:eastAsia="Times New Roman"/>
        </w:rPr>
        <w:t xml:space="preserve"> </w:t>
      </w:r>
      <w:r w:rsidR="00161473" w:rsidRPr="00B53C84">
        <w:rPr>
          <w:rFonts w:eastAsia="Times New Roman"/>
          <w:color w:val="4F81BD" w:themeColor="accent1"/>
        </w:rPr>
        <w:t xml:space="preserve">downto </w:t>
      </w:r>
      <w:r w:rsidR="00161473" w:rsidRPr="00B53C84">
        <w:rPr>
          <w:rFonts w:eastAsia="Times New Roman"/>
          <w:b/>
          <w:color w:val="F79646" w:themeColor="accent6"/>
        </w:rPr>
        <w:t>0</w:t>
      </w:r>
      <w:r w:rsidR="00161473" w:rsidRPr="00C9788E">
        <w:rPr>
          <w:rFonts w:eastAsia="Times New Roman"/>
        </w:rPr>
        <w:t>);</w:t>
      </w:r>
    </w:p>
    <w:p w14:paraId="1CE3265D" w14:textId="2318359D" w:rsidR="00C9788E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61473" w:rsidRPr="00C9788E">
        <w:rPr>
          <w:rFonts w:eastAsia="Times New Roman"/>
        </w:rPr>
        <w:t>in_giris_</w:t>
      </w:r>
      <w:proofErr w:type="gramStart"/>
      <w:r w:rsidR="00161473" w:rsidRPr="00C9788E">
        <w:rPr>
          <w:rFonts w:eastAsia="Times New Roman"/>
        </w:rPr>
        <w:t xml:space="preserve">2 : </w:t>
      </w:r>
      <w:r w:rsidR="00161473" w:rsidRPr="00B53C84">
        <w:rPr>
          <w:rFonts w:eastAsia="Times New Roman"/>
          <w:b/>
          <w:color w:val="1F497D" w:themeColor="text2"/>
        </w:rPr>
        <w:t>in</w:t>
      </w:r>
      <w:proofErr w:type="gramEnd"/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B53C84">
        <w:rPr>
          <w:rFonts w:eastAsia="Times New Roman"/>
          <w:color w:val="4F81BD" w:themeColor="accent1"/>
        </w:rPr>
        <w:t>std_logic_vector</w:t>
      </w:r>
      <w:r w:rsidR="00161473" w:rsidRPr="00C9788E">
        <w:rPr>
          <w:rFonts w:eastAsia="Times New Roman"/>
        </w:rPr>
        <w:t>(</w:t>
      </w:r>
      <w:r w:rsidR="00161473" w:rsidRPr="00B53C84">
        <w:rPr>
          <w:rFonts w:eastAsia="Times New Roman"/>
          <w:b/>
          <w:color w:val="F79646" w:themeColor="accent6"/>
        </w:rPr>
        <w:t>3</w:t>
      </w:r>
      <w:r w:rsidR="00161473" w:rsidRPr="00C9788E">
        <w:rPr>
          <w:rFonts w:eastAsia="Times New Roman"/>
        </w:rPr>
        <w:t xml:space="preserve"> </w:t>
      </w:r>
      <w:r w:rsidR="00161473" w:rsidRPr="00B53C84">
        <w:rPr>
          <w:rFonts w:eastAsia="Times New Roman"/>
          <w:color w:val="4F81BD" w:themeColor="accent1"/>
        </w:rPr>
        <w:t xml:space="preserve">downto </w:t>
      </w:r>
      <w:r w:rsidR="00161473" w:rsidRPr="00B53C84">
        <w:rPr>
          <w:rFonts w:eastAsia="Times New Roman"/>
          <w:b/>
          <w:color w:val="F79646" w:themeColor="accent6"/>
        </w:rPr>
        <w:t>0</w:t>
      </w:r>
      <w:r w:rsidR="00161473" w:rsidRPr="00C9788E">
        <w:rPr>
          <w:rFonts w:eastAsia="Times New Roman"/>
        </w:rPr>
        <w:t>);</w:t>
      </w:r>
    </w:p>
    <w:p w14:paraId="63CFA5BD" w14:textId="42E4DF85" w:rsidR="00161473" w:rsidRPr="00C9788E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61473" w:rsidRPr="00C9788E">
        <w:rPr>
          <w:rFonts w:eastAsia="Times New Roman"/>
        </w:rPr>
        <w:t>out_</w:t>
      </w:r>
      <w:proofErr w:type="gramStart"/>
      <w:r w:rsidR="00161473" w:rsidRPr="00C9788E">
        <w:rPr>
          <w:rFonts w:eastAsia="Times New Roman"/>
        </w:rPr>
        <w:t xml:space="preserve">cikis : </w:t>
      </w:r>
      <w:r w:rsidR="00161473" w:rsidRPr="00B53C84">
        <w:rPr>
          <w:rFonts w:eastAsia="Times New Roman"/>
          <w:b/>
          <w:color w:val="1F497D" w:themeColor="text2"/>
        </w:rPr>
        <w:t>out</w:t>
      </w:r>
      <w:proofErr w:type="gramEnd"/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B53C84">
        <w:rPr>
          <w:rFonts w:eastAsia="Times New Roman"/>
          <w:color w:val="4F81BD" w:themeColor="accent1"/>
        </w:rPr>
        <w:t>std_logic_vector</w:t>
      </w:r>
      <w:r w:rsidR="00161473" w:rsidRPr="00C9788E">
        <w:rPr>
          <w:rFonts w:eastAsia="Times New Roman"/>
        </w:rPr>
        <w:t>(</w:t>
      </w:r>
      <w:r w:rsidR="00161473" w:rsidRPr="00B53C84">
        <w:rPr>
          <w:rFonts w:eastAsia="Times New Roman"/>
          <w:b/>
          <w:color w:val="F79646" w:themeColor="accent6"/>
        </w:rPr>
        <w:t>3</w:t>
      </w:r>
      <w:r w:rsidR="00161473" w:rsidRPr="00C9788E">
        <w:rPr>
          <w:rFonts w:eastAsia="Times New Roman"/>
        </w:rPr>
        <w:t xml:space="preserve"> </w:t>
      </w:r>
      <w:r w:rsidR="00161473" w:rsidRPr="00B53C84">
        <w:rPr>
          <w:rFonts w:eastAsia="Times New Roman"/>
          <w:color w:val="4F81BD" w:themeColor="accent1"/>
        </w:rPr>
        <w:t xml:space="preserve">downto </w:t>
      </w:r>
      <w:r w:rsidR="00161473" w:rsidRPr="00B53C84">
        <w:rPr>
          <w:rFonts w:eastAsia="Times New Roman"/>
          <w:b/>
          <w:color w:val="F79646" w:themeColor="accent6"/>
        </w:rPr>
        <w:t>0</w:t>
      </w:r>
      <w:r w:rsidR="00161473" w:rsidRPr="00C9788E">
        <w:rPr>
          <w:rFonts w:eastAsia="Times New Roman"/>
        </w:rPr>
        <w:t>)</w:t>
      </w:r>
    </w:p>
    <w:p w14:paraId="30162C69" w14:textId="3118E531" w:rsidR="00161473" w:rsidRPr="00A84CF9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61473" w:rsidRPr="00A84CF9">
        <w:rPr>
          <w:rFonts w:eastAsia="Times New Roman"/>
        </w:rPr>
        <w:t>);</w:t>
      </w:r>
    </w:p>
    <w:p w14:paraId="5DB28F6F" w14:textId="77777777" w:rsidR="00161473" w:rsidRPr="00A84CF9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1F497D" w:themeColor="text2"/>
        </w:rPr>
        <w:t>end</w:t>
      </w:r>
      <w:r w:rsidRPr="00B53C84">
        <w:rPr>
          <w:rFonts w:eastAsia="Times New Roman"/>
          <w:color w:val="1F497D" w:themeColor="text2"/>
        </w:rPr>
        <w:t xml:space="preserve"> </w:t>
      </w:r>
      <w:r w:rsidRPr="00A84CF9">
        <w:rPr>
          <w:rFonts w:eastAsia="Times New Roman"/>
        </w:rPr>
        <w:t>case_ornek_type;</w:t>
      </w:r>
    </w:p>
    <w:p w14:paraId="24B5D97F" w14:textId="77777777" w:rsidR="00C9788E" w:rsidRDefault="00C9788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6E7A2773" w14:textId="77777777" w:rsidR="00161473" w:rsidRPr="00A84CF9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1F497D" w:themeColor="text2"/>
        </w:rPr>
        <w:t>architecture</w:t>
      </w:r>
      <w:r w:rsidRPr="00B53C84">
        <w:rPr>
          <w:rFonts w:eastAsia="Times New Roman"/>
          <w:color w:val="1F497D" w:themeColor="text2"/>
        </w:rPr>
        <w:t xml:space="preserve"> </w:t>
      </w:r>
      <w:r w:rsidRPr="00A84CF9">
        <w:rPr>
          <w:rFonts w:eastAsia="Times New Roman"/>
        </w:rPr>
        <w:t xml:space="preserve">Behavioral </w:t>
      </w:r>
      <w:r w:rsidRPr="00B53C84">
        <w:rPr>
          <w:rFonts w:eastAsia="Times New Roman"/>
          <w:b/>
          <w:color w:val="1F497D" w:themeColor="text2"/>
        </w:rPr>
        <w:t>of</w:t>
      </w:r>
      <w:r w:rsidRPr="00B53C84">
        <w:rPr>
          <w:rFonts w:eastAsia="Times New Roman"/>
          <w:color w:val="1F497D" w:themeColor="text2"/>
        </w:rPr>
        <w:t xml:space="preserve"> </w:t>
      </w:r>
      <w:r w:rsidRPr="00A84CF9">
        <w:rPr>
          <w:rFonts w:eastAsia="Times New Roman"/>
        </w:rPr>
        <w:t xml:space="preserve">case_ornek_type </w:t>
      </w:r>
      <w:r w:rsidRPr="00B53C84">
        <w:rPr>
          <w:rFonts w:eastAsia="Times New Roman"/>
          <w:b/>
          <w:color w:val="1F497D" w:themeColor="text2"/>
        </w:rPr>
        <w:t>is</w:t>
      </w:r>
    </w:p>
    <w:p w14:paraId="6F65945B" w14:textId="77777777" w:rsidR="00C9788E" w:rsidRDefault="00C9788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73FD4709" w14:textId="0583FAF2" w:rsidR="00161473" w:rsidRPr="00A84CF9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61473" w:rsidRPr="00B53C84">
        <w:rPr>
          <w:rFonts w:eastAsia="Times New Roman"/>
          <w:b/>
          <w:color w:val="1F497D" w:themeColor="text2"/>
        </w:rPr>
        <w:t>type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A84CF9">
        <w:rPr>
          <w:rFonts w:eastAsia="Times New Roman"/>
        </w:rPr>
        <w:t xml:space="preserve">t_MATH_ISLEM </w:t>
      </w:r>
      <w:r w:rsidR="00161473" w:rsidRPr="00B53C84">
        <w:rPr>
          <w:rFonts w:eastAsia="Times New Roman"/>
          <w:b/>
          <w:color w:val="1F497D" w:themeColor="text2"/>
        </w:rPr>
        <w:t>is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A84CF9">
        <w:rPr>
          <w:rFonts w:eastAsia="Times New Roman"/>
        </w:rPr>
        <w:t>(TOPLA, CIKAR);</w:t>
      </w:r>
    </w:p>
    <w:p w14:paraId="569B0839" w14:textId="350E30E9" w:rsidR="00161473" w:rsidRPr="00A84CF9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61473" w:rsidRPr="00B53C84">
        <w:rPr>
          <w:rFonts w:eastAsia="Times New Roman"/>
          <w:b/>
          <w:color w:val="1F497D" w:themeColor="text2"/>
        </w:rPr>
        <w:t>signal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A84CF9">
        <w:rPr>
          <w:rFonts w:eastAsia="Times New Roman"/>
        </w:rPr>
        <w:t>r_MATH_</w:t>
      </w:r>
      <w:proofErr w:type="gramStart"/>
      <w:r w:rsidR="00161473" w:rsidRPr="00A84CF9">
        <w:rPr>
          <w:rFonts w:eastAsia="Times New Roman"/>
        </w:rPr>
        <w:t>ISLEM</w:t>
      </w:r>
      <w:r w:rsidR="00E31825">
        <w:rPr>
          <w:rFonts w:eastAsia="Times New Roman"/>
        </w:rPr>
        <w:t xml:space="preserve"> </w:t>
      </w:r>
      <w:r w:rsidR="00161473" w:rsidRPr="00A84CF9">
        <w:rPr>
          <w:rFonts w:eastAsia="Times New Roman"/>
        </w:rPr>
        <w:t>: t</w:t>
      </w:r>
      <w:proofErr w:type="gramEnd"/>
      <w:r w:rsidR="00161473" w:rsidRPr="00A84CF9">
        <w:rPr>
          <w:rFonts w:eastAsia="Times New Roman"/>
        </w:rPr>
        <w:t>_MATH_ISLEM</w:t>
      </w:r>
      <w:r w:rsidR="00E31825">
        <w:rPr>
          <w:rFonts w:eastAsia="Times New Roman"/>
        </w:rPr>
        <w:t xml:space="preserve"> := TOPLA</w:t>
      </w:r>
      <w:r w:rsidR="00161473" w:rsidRPr="00A84CF9">
        <w:rPr>
          <w:rFonts w:eastAsia="Times New Roman"/>
        </w:rPr>
        <w:t>;</w:t>
      </w:r>
    </w:p>
    <w:p w14:paraId="26F9623E" w14:textId="77777777" w:rsidR="00C9788E" w:rsidRDefault="00C9788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0D2C53D8" w14:textId="77777777" w:rsidR="00161473" w:rsidRPr="00B53C84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  <w:b/>
        </w:rPr>
      </w:pPr>
      <w:r w:rsidRPr="00B53C84">
        <w:rPr>
          <w:rFonts w:eastAsia="Times New Roman"/>
          <w:b/>
          <w:color w:val="1F497D" w:themeColor="text2"/>
        </w:rPr>
        <w:t>begin</w:t>
      </w:r>
    </w:p>
    <w:p w14:paraId="483AAFAD" w14:textId="77777777" w:rsidR="00C9788E" w:rsidRDefault="00C9788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28053AC7" w14:textId="0A145AC3" w:rsidR="00161473" w:rsidRPr="00A84CF9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61473" w:rsidRPr="00B53C84">
        <w:rPr>
          <w:rFonts w:eastAsia="Times New Roman"/>
          <w:b/>
          <w:color w:val="1F497D" w:themeColor="text2"/>
        </w:rPr>
        <w:t>process</w:t>
      </w:r>
      <w:r w:rsidR="00161473" w:rsidRPr="00A84CF9">
        <w:rPr>
          <w:rFonts w:eastAsia="Times New Roman"/>
        </w:rPr>
        <w:t>(in_giris_1, in_giris_2)</w:t>
      </w:r>
    </w:p>
    <w:p w14:paraId="0300192F" w14:textId="4B467E63" w:rsidR="00C9788E" w:rsidRPr="00B53C84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161473" w:rsidRPr="00B53C84">
        <w:rPr>
          <w:rFonts w:eastAsia="Times New Roman"/>
          <w:b/>
          <w:color w:val="1F497D" w:themeColor="text2"/>
        </w:rPr>
        <w:t>begin</w:t>
      </w:r>
    </w:p>
    <w:p w14:paraId="010E1A52" w14:textId="0C90073A" w:rsidR="00C9788E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61473" w:rsidRPr="00B53C84">
        <w:rPr>
          <w:rFonts w:eastAsia="Times New Roman"/>
          <w:b/>
          <w:color w:val="1F497D" w:themeColor="text2"/>
        </w:rPr>
        <w:t>case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C9788E">
        <w:rPr>
          <w:rFonts w:eastAsia="Times New Roman"/>
        </w:rPr>
        <w:t>r_MATH_ISLEM i</w:t>
      </w:r>
      <w:r w:rsidR="00161473" w:rsidRPr="00B53C84">
        <w:rPr>
          <w:rFonts w:eastAsia="Times New Roman"/>
          <w:b/>
          <w:color w:val="1F497D" w:themeColor="text2"/>
        </w:rPr>
        <w:t>s</w:t>
      </w:r>
    </w:p>
    <w:p w14:paraId="2CF415AC" w14:textId="0A221DFC" w:rsidR="00C9788E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161473" w:rsidRPr="00B53C84">
        <w:rPr>
          <w:rFonts w:eastAsia="Times New Roman"/>
          <w:b/>
          <w:color w:val="1F497D" w:themeColor="text2"/>
        </w:rPr>
        <w:t>when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C9788E">
        <w:rPr>
          <w:rFonts w:eastAsia="Times New Roman"/>
        </w:rPr>
        <w:t>TOPLA =&gt;</w:t>
      </w:r>
    </w:p>
    <w:p w14:paraId="3B8C2918" w14:textId="3E4A2EC5" w:rsidR="00E31825" w:rsidRDefault="00E31825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Pr="00A84CF9">
        <w:rPr>
          <w:rFonts w:eastAsia="Times New Roman"/>
        </w:rPr>
        <w:t>r</w:t>
      </w:r>
      <w:proofErr w:type="gramEnd"/>
      <w:r w:rsidRPr="00A84CF9">
        <w:rPr>
          <w:rFonts w:eastAsia="Times New Roman"/>
        </w:rPr>
        <w:t>_MATH_ISLEM</w:t>
      </w:r>
      <w:r>
        <w:rPr>
          <w:rFonts w:eastAsia="Times New Roman"/>
        </w:rPr>
        <w:t xml:space="preserve"> &lt;= CIKAR;</w:t>
      </w:r>
    </w:p>
    <w:p w14:paraId="63968885" w14:textId="537BE664" w:rsidR="008927E5" w:rsidRDefault="00E31825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4C4348">
        <w:rPr>
          <w:rFonts w:eastAsia="Times New Roman"/>
        </w:rPr>
        <w:t xml:space="preserve">    </w:t>
      </w:r>
      <w:r w:rsidR="00161473" w:rsidRPr="00C9788E">
        <w:rPr>
          <w:rFonts w:eastAsia="Times New Roman"/>
        </w:rPr>
        <w:t>out_cikis &lt;= in_giris_1 + in_giris_2;</w:t>
      </w:r>
    </w:p>
    <w:p w14:paraId="61B8921E" w14:textId="77777777" w:rsidR="00F470D8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7FBB9A88" w14:textId="03904C71" w:rsidR="008927E5" w:rsidRDefault="0066308F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161473" w:rsidRPr="00B53C84">
        <w:rPr>
          <w:rFonts w:eastAsia="Times New Roman"/>
          <w:b/>
          <w:color w:val="1F497D" w:themeColor="text2"/>
        </w:rPr>
        <w:t>when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8927E5">
        <w:rPr>
          <w:rFonts w:eastAsia="Times New Roman"/>
        </w:rPr>
        <w:t>CIKAR =&gt;</w:t>
      </w:r>
    </w:p>
    <w:p w14:paraId="3B7088CB" w14:textId="530581CA" w:rsidR="001D5B62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1D5B62">
        <w:rPr>
          <w:rFonts w:eastAsia="Times New Roman"/>
        </w:rPr>
        <w:t xml:space="preserve">  </w:t>
      </w:r>
      <w:proofErr w:type="gramStart"/>
      <w:r w:rsidR="001D5B62" w:rsidRPr="00A84CF9">
        <w:rPr>
          <w:rFonts w:eastAsia="Times New Roman"/>
        </w:rPr>
        <w:t>r</w:t>
      </w:r>
      <w:proofErr w:type="gramEnd"/>
      <w:r w:rsidR="001D5B62" w:rsidRPr="00A84CF9">
        <w:rPr>
          <w:rFonts w:eastAsia="Times New Roman"/>
        </w:rPr>
        <w:t>_MATH_ISLEM</w:t>
      </w:r>
      <w:r w:rsidR="001D5B62">
        <w:rPr>
          <w:rFonts w:eastAsia="Times New Roman"/>
        </w:rPr>
        <w:t xml:space="preserve"> &lt;= </w:t>
      </w:r>
      <w:r w:rsidR="004C55DD">
        <w:rPr>
          <w:rFonts w:eastAsia="Times New Roman"/>
        </w:rPr>
        <w:t>TOPLA</w:t>
      </w:r>
      <w:r w:rsidR="001D5B62">
        <w:rPr>
          <w:rFonts w:eastAsia="Times New Roman"/>
        </w:rPr>
        <w:t>;</w:t>
      </w:r>
    </w:p>
    <w:p w14:paraId="5A92E7F7" w14:textId="1D71C9F4" w:rsidR="008927E5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1D5B62">
        <w:rPr>
          <w:rFonts w:eastAsia="Times New Roman"/>
        </w:rPr>
        <w:t xml:space="preserve">  </w:t>
      </w:r>
      <w:r w:rsidR="00161473" w:rsidRPr="008927E5">
        <w:rPr>
          <w:rFonts w:eastAsia="Times New Roman"/>
        </w:rPr>
        <w:t>out_cikis &lt;= in_giris_1 - in_giris_2;</w:t>
      </w:r>
    </w:p>
    <w:p w14:paraId="413A2B5B" w14:textId="77777777" w:rsidR="00F470D8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</w:p>
    <w:p w14:paraId="1766DC41" w14:textId="033A966E" w:rsidR="008927E5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161473" w:rsidRPr="00B53C84">
        <w:rPr>
          <w:rFonts w:eastAsia="Times New Roman"/>
          <w:b/>
          <w:color w:val="1F497D" w:themeColor="text2"/>
        </w:rPr>
        <w:t>when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8927E5">
        <w:rPr>
          <w:rFonts w:eastAsia="Times New Roman"/>
        </w:rPr>
        <w:t>others =&gt;</w:t>
      </w:r>
    </w:p>
    <w:p w14:paraId="44920B6D" w14:textId="776A4670" w:rsidR="00A313D7" w:rsidRDefault="00F470D8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161473" w:rsidRPr="008927E5">
        <w:rPr>
          <w:rFonts w:eastAsia="Times New Roman"/>
        </w:rPr>
        <w:t xml:space="preserve">out_cikis &lt;= </w:t>
      </w:r>
      <w:r w:rsidR="00562B4D" w:rsidRPr="008927E5">
        <w:rPr>
          <w:rFonts w:eastAsia="Times New Roman"/>
        </w:rPr>
        <w:t>(others =&gt; '0');</w:t>
      </w:r>
    </w:p>
    <w:p w14:paraId="2196A772" w14:textId="35445E65" w:rsidR="00A84CF9" w:rsidRPr="00A313D7" w:rsidRDefault="00351B2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61473" w:rsidRPr="00B53C84">
        <w:rPr>
          <w:rFonts w:eastAsia="Times New Roman"/>
          <w:b/>
          <w:color w:val="1F497D" w:themeColor="text2"/>
        </w:rPr>
        <w:t>end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B53C84">
        <w:rPr>
          <w:rFonts w:eastAsia="Times New Roman"/>
          <w:b/>
          <w:color w:val="1F497D" w:themeColor="text2"/>
        </w:rPr>
        <w:t>case</w:t>
      </w:r>
      <w:r w:rsidR="00161473" w:rsidRPr="00A313D7">
        <w:rPr>
          <w:rFonts w:eastAsia="Times New Roman"/>
        </w:rPr>
        <w:t>;</w:t>
      </w:r>
    </w:p>
    <w:p w14:paraId="35F606AC" w14:textId="0AFB1F3E" w:rsidR="00A84CF9" w:rsidRDefault="00351B2E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61473" w:rsidRPr="00B53C84">
        <w:rPr>
          <w:rFonts w:eastAsia="Times New Roman"/>
          <w:b/>
          <w:color w:val="1F497D" w:themeColor="text2"/>
        </w:rPr>
        <w:t>end</w:t>
      </w:r>
      <w:r w:rsidR="00161473" w:rsidRPr="00B53C84">
        <w:rPr>
          <w:rFonts w:eastAsia="Times New Roman"/>
          <w:color w:val="1F497D" w:themeColor="text2"/>
        </w:rPr>
        <w:t xml:space="preserve"> </w:t>
      </w:r>
      <w:r w:rsidR="00161473" w:rsidRPr="00B53C84">
        <w:rPr>
          <w:rFonts w:eastAsia="Times New Roman"/>
          <w:b/>
          <w:color w:val="1F497D" w:themeColor="text2"/>
        </w:rPr>
        <w:t>process</w:t>
      </w:r>
      <w:r w:rsidR="00161473" w:rsidRPr="00A84CF9">
        <w:rPr>
          <w:rFonts w:eastAsia="Times New Roman"/>
        </w:rPr>
        <w:t>;</w:t>
      </w:r>
    </w:p>
    <w:p w14:paraId="16EDED70" w14:textId="3A6AB7EC" w:rsidR="00CF0BF6" w:rsidRPr="00A84CF9" w:rsidRDefault="00161473" w:rsidP="00F470D8">
      <w:pPr>
        <w:pStyle w:val="KOD"/>
        <w:numPr>
          <w:ilvl w:val="0"/>
          <w:numId w:val="38"/>
        </w:numPr>
        <w:ind w:left="680" w:hanging="340"/>
        <w:rPr>
          <w:rFonts w:eastAsia="Times New Roman"/>
        </w:rPr>
      </w:pPr>
      <w:r w:rsidRPr="00B53C84">
        <w:rPr>
          <w:rFonts w:eastAsia="Times New Roman"/>
          <w:b/>
          <w:color w:val="1F497D" w:themeColor="text2"/>
        </w:rPr>
        <w:t>end</w:t>
      </w:r>
      <w:r w:rsidRPr="00B53C84">
        <w:rPr>
          <w:rFonts w:eastAsia="Times New Roman"/>
          <w:color w:val="1F497D" w:themeColor="text2"/>
        </w:rPr>
        <w:t xml:space="preserve"> </w:t>
      </w:r>
      <w:r w:rsidRPr="00A84CF9">
        <w:rPr>
          <w:rFonts w:eastAsia="Times New Roman"/>
        </w:rPr>
        <w:t>Behavioral;</w:t>
      </w:r>
    </w:p>
    <w:p w14:paraId="3338474B" w14:textId="77777777" w:rsidR="00105BD0" w:rsidRDefault="00105BD0" w:rsidP="00105BD0">
      <w:pPr>
        <w:ind w:firstLine="0"/>
      </w:pPr>
    </w:p>
    <w:p w14:paraId="1113DF17" w14:textId="5E7031A1" w:rsidR="00105BD0" w:rsidRPr="00F45177" w:rsidRDefault="00EE03D2" w:rsidP="00105BD0">
      <w:pPr>
        <w:pStyle w:val="Balk2"/>
        <w:numPr>
          <w:ilvl w:val="1"/>
          <w:numId w:val="1"/>
        </w:numPr>
        <w:spacing w:before="240" w:after="240" w:line="360" w:lineRule="auto"/>
      </w:pPr>
      <w:bookmarkStart w:id="21" w:name="_Toc394327662"/>
      <w:r>
        <w:lastRenderedPageBreak/>
        <w:t>l</w:t>
      </w:r>
      <w:r w:rsidR="00105BD0" w:rsidRPr="00F45177">
        <w:t>oop Sözdizimi</w:t>
      </w:r>
      <w:bookmarkEnd w:id="21"/>
    </w:p>
    <w:p w14:paraId="42623CD6" w14:textId="112CD830" w:rsidR="00105BD0" w:rsidRDefault="00105BD0" w:rsidP="00EE03D2">
      <w:pPr>
        <w:ind w:firstLine="0"/>
      </w:pPr>
      <w:r>
        <w:t xml:space="preserve">Döngü deyimi tekrarlı sıralı sözdizimlerinden meydana gelmektedir. Aynı zamanda söz dizimi ardışık tekrar veya iterasyon numarasının atanması için koşulu listeler. </w:t>
      </w:r>
      <w:r w:rsidRPr="00F45177">
        <w:t>VHDL iki tip döngü tipini desteklemektedir:</w:t>
      </w:r>
    </w:p>
    <w:p w14:paraId="4DC4C285" w14:textId="77777777" w:rsidR="00105BD0" w:rsidRPr="00F45177" w:rsidRDefault="00105BD0" w:rsidP="00105BD0"/>
    <w:p w14:paraId="10674DEC" w14:textId="77777777" w:rsidR="00105BD0" w:rsidRPr="001873DA" w:rsidRDefault="00105BD0" w:rsidP="00105BD0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1873DA">
        <w:rPr>
          <w:rFonts w:ascii="Courier New" w:hAnsi="Courier New" w:cs="Courier New"/>
          <w:b/>
        </w:rPr>
        <w:t>for- loop</w:t>
      </w:r>
    </w:p>
    <w:p w14:paraId="662515E6" w14:textId="77777777" w:rsidR="00105BD0" w:rsidRPr="001873DA" w:rsidRDefault="00105BD0" w:rsidP="00105BD0">
      <w:pPr>
        <w:pStyle w:val="ListeParagraf"/>
        <w:numPr>
          <w:ilvl w:val="0"/>
          <w:numId w:val="2"/>
        </w:numPr>
        <w:rPr>
          <w:rFonts w:ascii="Courier New" w:hAnsi="Courier New" w:cs="Courier New"/>
          <w:b/>
        </w:rPr>
      </w:pPr>
      <w:r w:rsidRPr="001873DA">
        <w:rPr>
          <w:rFonts w:ascii="Courier New" w:hAnsi="Courier New" w:cs="Courier New"/>
          <w:b/>
        </w:rPr>
        <w:t>while- loop</w:t>
      </w:r>
    </w:p>
    <w:p w14:paraId="37C5F71D" w14:textId="77777777" w:rsidR="00105BD0" w:rsidRPr="00F45177" w:rsidRDefault="00105BD0" w:rsidP="00105BD0"/>
    <w:p w14:paraId="40A5F637" w14:textId="148B6044" w:rsidR="00105BD0" w:rsidRDefault="00105BD0" w:rsidP="00EE03D2">
      <w:pPr>
        <w:ind w:firstLine="0"/>
      </w:pPr>
      <w:r w:rsidRPr="001873DA">
        <w:rPr>
          <w:rFonts w:ascii="Courier New" w:hAnsi="Courier New" w:cs="Courier New"/>
          <w:b/>
        </w:rPr>
        <w:t>for loop</w:t>
      </w:r>
      <w:r>
        <w:t xml:space="preserve"> </w:t>
      </w:r>
      <w:r w:rsidR="00EE03D2">
        <w:t xml:space="preserve">döngü sözdizimi </w:t>
      </w:r>
      <w:r>
        <w:t xml:space="preserve">için genel yazım formu aşağıda verilmiştir. </w:t>
      </w:r>
    </w:p>
    <w:p w14:paraId="7398C39B" w14:textId="77777777" w:rsidR="00726745" w:rsidRDefault="00726745" w:rsidP="00105BD0"/>
    <w:p w14:paraId="6EC27B97" w14:textId="77777777" w:rsidR="00726745" w:rsidRPr="00E24124" w:rsidRDefault="00726745" w:rsidP="00726745">
      <w:pPr>
        <w:ind w:firstLine="0"/>
        <w:rPr>
          <w:rFonts w:ascii="Courier New" w:eastAsia="Times New Roman" w:hAnsi="Courier New" w:cs="Courier New"/>
          <w:color w:val="000020"/>
          <w:szCs w:val="20"/>
        </w:rPr>
      </w:pPr>
      <w:r>
        <w:rPr>
          <w:rFonts w:ascii="Courier New" w:eastAsia="Times New Roman" w:hAnsi="Courier New" w:cs="Courier New"/>
          <w:color w:val="000020"/>
          <w:szCs w:val="20"/>
        </w:rPr>
        <w:t xml:space="preserve">    </w:t>
      </w:r>
      <w:r w:rsidRPr="00E24124">
        <w:rPr>
          <w:rFonts w:ascii="Courier New" w:eastAsia="Times New Roman" w:hAnsi="Courier New" w:cs="Courier New"/>
          <w:color w:val="000020"/>
          <w:szCs w:val="20"/>
        </w:rPr>
        <w:t>dongu_</w:t>
      </w:r>
      <w:proofErr w:type="gramStart"/>
      <w:r w:rsidRPr="00E24124">
        <w:rPr>
          <w:rFonts w:ascii="Courier New" w:eastAsia="Times New Roman" w:hAnsi="Courier New" w:cs="Courier New"/>
          <w:color w:val="000020"/>
          <w:szCs w:val="20"/>
        </w:rPr>
        <w:t xml:space="preserve">etiketi : </w:t>
      </w:r>
      <w:r w:rsidRPr="002469CA">
        <w:rPr>
          <w:rFonts w:ascii="Courier New" w:eastAsia="Times New Roman" w:hAnsi="Courier New" w:cs="Courier New"/>
          <w:b/>
          <w:color w:val="1F497D" w:themeColor="text2"/>
          <w:szCs w:val="20"/>
        </w:rPr>
        <w:t>for</w:t>
      </w:r>
      <w:proofErr w:type="gramEnd"/>
      <w:r w:rsidRPr="002469CA">
        <w:rPr>
          <w:rFonts w:ascii="Courier New" w:eastAsia="Times New Roman" w:hAnsi="Courier New" w:cs="Courier New"/>
          <w:color w:val="1F497D" w:themeColor="text2"/>
          <w:szCs w:val="20"/>
        </w:rPr>
        <w:t xml:space="preserve"> </w:t>
      </w:r>
      <w:r w:rsidRPr="00E24124">
        <w:rPr>
          <w:rFonts w:ascii="Courier New" w:eastAsia="Times New Roman" w:hAnsi="Courier New" w:cs="Courier New"/>
          <w:color w:val="000020"/>
          <w:szCs w:val="20"/>
        </w:rPr>
        <w:t>degisken_adi</w:t>
      </w:r>
      <w:r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Pr="002469CA">
        <w:rPr>
          <w:rFonts w:ascii="Courier New" w:eastAsia="Times New Roman" w:hAnsi="Courier New" w:cs="Courier New"/>
          <w:b/>
          <w:color w:val="1F497D" w:themeColor="text2"/>
          <w:szCs w:val="20"/>
        </w:rPr>
        <w:t>in</w:t>
      </w:r>
      <w:r w:rsidRPr="002469CA">
        <w:rPr>
          <w:rFonts w:ascii="Courier New" w:eastAsia="Times New Roman" w:hAnsi="Courier New" w:cs="Courier New"/>
          <w:color w:val="1F497D" w:themeColor="text2"/>
          <w:szCs w:val="20"/>
        </w:rPr>
        <w:t xml:space="preserve"> </w:t>
      </w:r>
      <w:r w:rsidRPr="00E24124">
        <w:rPr>
          <w:rFonts w:ascii="Courier New" w:eastAsia="Times New Roman" w:hAnsi="Courier New" w:cs="Courier New"/>
          <w:color w:val="000020"/>
          <w:szCs w:val="20"/>
        </w:rPr>
        <w:t>aralik</w:t>
      </w:r>
      <w:r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Pr="002469CA">
        <w:rPr>
          <w:rFonts w:ascii="Courier New" w:eastAsia="Times New Roman" w:hAnsi="Courier New" w:cs="Courier New"/>
          <w:b/>
          <w:color w:val="1F497D" w:themeColor="text2"/>
          <w:szCs w:val="20"/>
        </w:rPr>
        <w:t>loop</w:t>
      </w:r>
    </w:p>
    <w:p w14:paraId="360C4079" w14:textId="77777777" w:rsidR="00726745" w:rsidRPr="00E24124" w:rsidRDefault="00726745" w:rsidP="00726745">
      <w:pPr>
        <w:ind w:firstLine="0"/>
        <w:rPr>
          <w:rFonts w:ascii="Courier New" w:eastAsia="Times New Roman" w:hAnsi="Courier New" w:cs="Courier New"/>
          <w:color w:val="000020"/>
          <w:szCs w:val="20"/>
        </w:rPr>
      </w:pPr>
      <w:r>
        <w:rPr>
          <w:rFonts w:ascii="Courier New" w:eastAsia="Times New Roman" w:hAnsi="Courier New" w:cs="Courier New"/>
          <w:color w:val="000020"/>
          <w:szCs w:val="20"/>
        </w:rPr>
        <w:t xml:space="preserve">        </w:t>
      </w:r>
      <w:proofErr w:type="gramStart"/>
      <w:r w:rsidRPr="00E24124">
        <w:rPr>
          <w:rFonts w:ascii="Courier New" w:eastAsia="Times New Roman" w:hAnsi="Courier New" w:cs="Courier New"/>
          <w:color w:val="000020"/>
          <w:szCs w:val="20"/>
        </w:rPr>
        <w:t>sözdizimi</w:t>
      </w:r>
      <w:proofErr w:type="gramEnd"/>
      <w:r w:rsidRPr="00E24124">
        <w:rPr>
          <w:rFonts w:ascii="Courier New" w:eastAsia="Times New Roman" w:hAnsi="Courier New" w:cs="Courier New"/>
          <w:color w:val="000020"/>
          <w:szCs w:val="20"/>
        </w:rPr>
        <w:t>;</w:t>
      </w:r>
    </w:p>
    <w:p w14:paraId="0F123C19" w14:textId="77777777" w:rsidR="00726745" w:rsidRPr="00E24124" w:rsidRDefault="00726745" w:rsidP="00726745">
      <w:pPr>
        <w:ind w:firstLine="0"/>
        <w:rPr>
          <w:rFonts w:ascii="Courier New" w:eastAsia="Times New Roman" w:hAnsi="Courier New" w:cs="Courier New"/>
          <w:color w:val="000020"/>
          <w:szCs w:val="20"/>
        </w:rPr>
      </w:pPr>
      <w:r>
        <w:rPr>
          <w:rFonts w:ascii="Courier New" w:eastAsia="Times New Roman" w:hAnsi="Courier New" w:cs="Courier New"/>
          <w:color w:val="000020"/>
          <w:szCs w:val="20"/>
        </w:rPr>
        <w:t xml:space="preserve">        </w:t>
      </w:r>
      <w:r w:rsidRPr="00E24124">
        <w:rPr>
          <w:rFonts w:ascii="Courier New" w:eastAsia="Times New Roman" w:hAnsi="Courier New" w:cs="Courier New"/>
          <w:color w:val="000020"/>
          <w:szCs w:val="20"/>
        </w:rPr>
        <w:t>{sözdizimi;}</w:t>
      </w:r>
    </w:p>
    <w:p w14:paraId="49985243" w14:textId="77777777" w:rsidR="00726745" w:rsidRDefault="00726745" w:rsidP="00726745">
      <w:pPr>
        <w:ind w:firstLine="0"/>
        <w:rPr>
          <w:rFonts w:ascii="Courier New" w:eastAsia="Times New Roman" w:hAnsi="Courier New" w:cs="Courier New"/>
          <w:color w:val="000020"/>
          <w:szCs w:val="20"/>
        </w:rPr>
      </w:pPr>
      <w:r>
        <w:rPr>
          <w:rFonts w:ascii="Courier New" w:eastAsia="Times New Roman" w:hAnsi="Courier New" w:cs="Courier New"/>
          <w:color w:val="000020"/>
          <w:szCs w:val="20"/>
        </w:rPr>
        <w:t xml:space="preserve">     </w:t>
      </w:r>
      <w:r w:rsidRPr="002469CA">
        <w:rPr>
          <w:rFonts w:ascii="Courier New" w:eastAsia="Times New Roman" w:hAnsi="Courier New" w:cs="Courier New"/>
          <w:b/>
          <w:color w:val="1F497D" w:themeColor="text2"/>
          <w:szCs w:val="20"/>
        </w:rPr>
        <w:t>end</w:t>
      </w:r>
      <w:r w:rsidRPr="002469CA">
        <w:rPr>
          <w:rFonts w:ascii="Courier New" w:eastAsia="Times New Roman" w:hAnsi="Courier New" w:cs="Courier New"/>
          <w:color w:val="1F497D" w:themeColor="text2"/>
          <w:szCs w:val="20"/>
        </w:rPr>
        <w:t xml:space="preserve"> </w:t>
      </w:r>
      <w:r w:rsidRPr="00E24124">
        <w:rPr>
          <w:rFonts w:ascii="Courier New" w:eastAsia="Times New Roman" w:hAnsi="Courier New" w:cs="Courier New"/>
          <w:color w:val="000020"/>
          <w:szCs w:val="20"/>
        </w:rPr>
        <w:t>loop dongu_</w:t>
      </w:r>
      <w:proofErr w:type="gramStart"/>
      <w:r w:rsidRPr="00E24124">
        <w:rPr>
          <w:rFonts w:ascii="Courier New" w:eastAsia="Times New Roman" w:hAnsi="Courier New" w:cs="Courier New"/>
          <w:color w:val="000020"/>
          <w:szCs w:val="20"/>
        </w:rPr>
        <w:t>etiketi ;</w:t>
      </w:r>
      <w:proofErr w:type="gramEnd"/>
    </w:p>
    <w:p w14:paraId="39E37E49" w14:textId="77777777" w:rsidR="00105BD0" w:rsidRDefault="00105BD0" w:rsidP="00105BD0"/>
    <w:p w14:paraId="146FFF9E" w14:textId="5B728A04" w:rsidR="00105BD0" w:rsidRPr="00492B1A" w:rsidRDefault="001873DA" w:rsidP="00B41EBF">
      <w:pPr>
        <w:ind w:firstLine="0"/>
        <w:rPr>
          <w:rFonts w:asciiTheme="minorHAnsi" w:hAnsiTheme="minorHAnsi" w:cstheme="minorHAnsi"/>
        </w:rPr>
      </w:pPr>
      <w:r w:rsidRPr="0056713D">
        <w:rPr>
          <w:rFonts w:ascii="Courier New" w:hAnsi="Courier New" w:cs="Courier New"/>
          <w:b/>
        </w:rPr>
        <w:t xml:space="preserve">Örnek </w:t>
      </w:r>
      <w:r w:rsidR="00B41EBF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1</w:t>
      </w:r>
      <w:r w:rsidR="00262213">
        <w:rPr>
          <w:rFonts w:ascii="Courier New" w:hAnsi="Courier New" w:cs="Courier New"/>
          <w:b/>
        </w:rPr>
        <w:t>2</w:t>
      </w:r>
      <w:r w:rsidRPr="0056713D">
        <w:rPr>
          <w:rFonts w:ascii="Courier New" w:hAnsi="Courier New" w:cs="Courier New"/>
          <w:b/>
        </w:rPr>
        <w:t xml:space="preserve"> : </w:t>
      </w:r>
      <w:r w:rsidR="00105BD0">
        <w:t>Aşağıda</w:t>
      </w:r>
      <w:proofErr w:type="gramEnd"/>
      <w:r w:rsidR="00105BD0">
        <w:t xml:space="preserve"> </w:t>
      </w:r>
      <w:r w:rsidR="00DE1652" w:rsidRPr="00DE1652">
        <w:rPr>
          <w:rFonts w:ascii="Courier New" w:eastAsia="Times New Roman" w:hAnsi="Courier New" w:cs="Courier New"/>
          <w:b/>
          <w:color w:val="000020"/>
          <w:szCs w:val="20"/>
        </w:rPr>
        <w:t>for_ornek_process.vhd</w:t>
      </w:r>
      <w:r w:rsidR="00DE1652" w:rsidRPr="00B065B8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DE1652" w:rsidRPr="00DE1652">
        <w:rPr>
          <w:rFonts w:asciiTheme="minorHAnsi" w:eastAsia="Times New Roman" w:hAnsiTheme="minorHAnsi" w:cstheme="minorHAnsi"/>
          <w:color w:val="000020"/>
          <w:szCs w:val="20"/>
        </w:rPr>
        <w:t>VHDL kodunda</w:t>
      </w:r>
      <w:r w:rsidR="00DE1652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105BD0" w:rsidRPr="00DE1652">
        <w:rPr>
          <w:rFonts w:ascii="Courier New" w:hAnsi="Courier New" w:cs="Courier New"/>
          <w:b/>
        </w:rPr>
        <w:t>process</w:t>
      </w:r>
      <w:r w:rsidR="00105BD0">
        <w:t xml:space="preserve"> içerisinde </w:t>
      </w:r>
      <w:r w:rsidR="00105BD0" w:rsidRPr="00DE1652">
        <w:rPr>
          <w:rFonts w:ascii="Courier New" w:hAnsi="Courier New" w:cs="Courier New"/>
          <w:b/>
        </w:rPr>
        <w:t>for loop</w:t>
      </w:r>
      <w:r w:rsidR="00105BD0">
        <w:t xml:space="preserve"> söz</w:t>
      </w:r>
      <w:r w:rsidR="00DE1652">
        <w:t>dizimi kullanı</w:t>
      </w:r>
      <w:r w:rsidR="00105BD0">
        <w:t>m</w:t>
      </w:r>
      <w:r w:rsidR="00DE1652">
        <w:t xml:space="preserve">ı örneği verilmiştir. </w:t>
      </w:r>
      <w:r w:rsidR="00105BD0" w:rsidRPr="00DE1652">
        <w:rPr>
          <w:rFonts w:ascii="Courier New" w:hAnsi="Courier New" w:cs="Courier New"/>
          <w:b/>
        </w:rPr>
        <w:t>process</w:t>
      </w:r>
      <w:r w:rsidR="00105BD0">
        <w:t xml:space="preserve"> hassasiyet listesinde </w:t>
      </w:r>
      <w:r w:rsidR="00DE1652" w:rsidRPr="00DE1652">
        <w:rPr>
          <w:rFonts w:ascii="Courier New" w:hAnsi="Courier New" w:cs="Courier New"/>
          <w:b/>
        </w:rPr>
        <w:t>in</w:t>
      </w:r>
      <w:r w:rsidR="00105BD0" w:rsidRPr="00DE1652">
        <w:rPr>
          <w:rFonts w:ascii="Courier New" w:hAnsi="Courier New" w:cs="Courier New"/>
          <w:b/>
        </w:rPr>
        <w:t>_giris</w:t>
      </w:r>
      <w:r w:rsidR="00105BD0">
        <w:t xml:space="preserve"> sinyali mevcuttur. Bu durumda </w:t>
      </w:r>
      <w:r w:rsidR="00DE1652">
        <w:rPr>
          <w:rFonts w:ascii="Courier New" w:hAnsi="Courier New" w:cs="Courier New"/>
          <w:b/>
        </w:rPr>
        <w:t>in</w:t>
      </w:r>
      <w:r w:rsidR="00105BD0" w:rsidRPr="00DE1652">
        <w:rPr>
          <w:rFonts w:ascii="Courier New" w:hAnsi="Courier New" w:cs="Courier New"/>
          <w:b/>
        </w:rPr>
        <w:t>_giris</w:t>
      </w:r>
      <w:r w:rsidR="00105BD0">
        <w:t xml:space="preserve"> sinyalinde meydana gelecek olan değişimlerde </w:t>
      </w:r>
      <w:r w:rsidR="00105BD0" w:rsidRPr="00B46E50">
        <w:rPr>
          <w:rFonts w:ascii="Courier New" w:hAnsi="Courier New" w:cs="Courier New"/>
          <w:b/>
        </w:rPr>
        <w:t>process</w:t>
      </w:r>
      <w:r w:rsidR="00105BD0">
        <w:t xml:space="preserve"> aktif hale gelecektir.</w:t>
      </w:r>
      <w:r w:rsidR="00F146B9">
        <w:t xml:space="preserve"> </w:t>
      </w:r>
      <w:r w:rsidR="0027184F">
        <w:t>2</w:t>
      </w:r>
      <w:r w:rsidR="004A23D1">
        <w:t>5</w:t>
      </w:r>
      <w:r w:rsidR="00F146B9">
        <w:t>. satırda</w:t>
      </w:r>
      <w:r w:rsidR="00105BD0">
        <w:t xml:space="preserve"> </w:t>
      </w:r>
      <w:r w:rsidR="00B46E50" w:rsidRPr="00B46E50">
        <w:rPr>
          <w:rFonts w:ascii="Courier New" w:hAnsi="Courier New" w:cs="Courier New"/>
          <w:b/>
        </w:rPr>
        <w:t>process</w:t>
      </w:r>
      <w:r w:rsidR="00B46E50">
        <w:t xml:space="preserve"> </w:t>
      </w:r>
      <w:r w:rsidR="00105BD0">
        <w:t>içer</w:t>
      </w:r>
      <w:r w:rsidR="00B46E50">
        <w:t>i</w:t>
      </w:r>
      <w:r w:rsidR="00105BD0">
        <w:t xml:space="preserve">sinde </w:t>
      </w:r>
      <w:r w:rsidR="004A23D1">
        <w:rPr>
          <w:rFonts w:ascii="Courier New" w:hAnsi="Courier New" w:cs="Courier New"/>
          <w:b/>
        </w:rPr>
        <w:t>v</w:t>
      </w:r>
      <w:r w:rsidR="00B46E50" w:rsidRPr="00B46E50">
        <w:rPr>
          <w:rFonts w:ascii="Courier New" w:hAnsi="Courier New" w:cs="Courier New"/>
          <w:b/>
        </w:rPr>
        <w:t>_</w:t>
      </w:r>
      <w:r w:rsidR="00105BD0" w:rsidRPr="00B46E50">
        <w:rPr>
          <w:rFonts w:ascii="Courier New" w:hAnsi="Courier New" w:cs="Courier New"/>
          <w:b/>
        </w:rPr>
        <w:t>sinyal_sonuc</w:t>
      </w:r>
      <w:r w:rsidR="00105BD0">
        <w:t xml:space="preserve"> </w:t>
      </w:r>
      <w:r w:rsidR="004A23D1">
        <w:t>değişkeninin</w:t>
      </w:r>
      <w:r w:rsidR="00105BD0">
        <w:t xml:space="preserve"> 0. bitine </w:t>
      </w:r>
      <w:r w:rsidR="00105BD0" w:rsidRPr="00841C64">
        <w:rPr>
          <w:rFonts w:ascii="Courier New" w:hAnsi="Courier New" w:cs="Courier New"/>
          <w:b/>
        </w:rPr>
        <w:t xml:space="preserve">'0' </w:t>
      </w:r>
      <w:r w:rsidR="00105BD0">
        <w:t xml:space="preserve">atanmaktadır. </w:t>
      </w:r>
      <w:r w:rsidR="0027184F">
        <w:t>2</w:t>
      </w:r>
      <w:r w:rsidR="004A23D1">
        <w:t>7</w:t>
      </w:r>
      <w:r w:rsidR="0027184F">
        <w:t>. satırda</w:t>
      </w:r>
      <w:r w:rsidR="00105BD0">
        <w:t xml:space="preserve"> </w:t>
      </w:r>
      <w:r w:rsidR="00105BD0" w:rsidRPr="0027184F">
        <w:rPr>
          <w:rFonts w:ascii="Courier New" w:hAnsi="Courier New" w:cs="Courier New"/>
          <w:b/>
        </w:rPr>
        <w:t>n_i</w:t>
      </w:r>
      <w:r w:rsidR="00105BD0">
        <w:t xml:space="preserve"> değişkeni </w:t>
      </w:r>
      <w:r w:rsidR="00105BD0" w:rsidRPr="0027184F">
        <w:rPr>
          <w:rFonts w:ascii="Courier New" w:hAnsi="Courier New" w:cs="Courier New"/>
          <w:b/>
        </w:rPr>
        <w:t>0</w:t>
      </w:r>
      <w:r w:rsidR="00105BD0">
        <w:t xml:space="preserve">’dan </w:t>
      </w:r>
      <w:r w:rsidR="00105BD0" w:rsidRPr="004A23D1">
        <w:rPr>
          <w:rFonts w:ascii="Courier New" w:hAnsi="Courier New" w:cs="Courier New"/>
          <w:b/>
        </w:rPr>
        <w:t>7</w:t>
      </w:r>
      <w:r w:rsidR="00105BD0">
        <w:t>’e kadar artı</w:t>
      </w:r>
      <w:r w:rsidR="0027184F">
        <w:t>ş</w:t>
      </w:r>
      <w:r w:rsidR="00105BD0">
        <w:t xml:space="preserve"> gösterecek şekilde </w:t>
      </w:r>
      <w:r w:rsidR="00105BD0" w:rsidRPr="0027184F">
        <w:rPr>
          <w:rFonts w:ascii="Courier New" w:hAnsi="Courier New" w:cs="Courier New"/>
          <w:b/>
        </w:rPr>
        <w:t>for loop</w:t>
      </w:r>
      <w:r w:rsidR="00105BD0">
        <w:t xml:space="preserve"> döngüsü tanımlanma</w:t>
      </w:r>
      <w:r w:rsidR="0027184F">
        <w:t>k</w:t>
      </w:r>
      <w:r w:rsidR="00105BD0">
        <w:t>tadır. Döngü içer</w:t>
      </w:r>
      <w:r w:rsidR="0027184F">
        <w:t>i</w:t>
      </w:r>
      <w:r w:rsidR="00105BD0">
        <w:t xml:space="preserve">sinde </w:t>
      </w:r>
      <w:r w:rsidR="004A23D1">
        <w:rPr>
          <w:rFonts w:ascii="Courier New" w:hAnsi="Courier New" w:cs="Courier New"/>
          <w:b/>
        </w:rPr>
        <w:t>v</w:t>
      </w:r>
      <w:r w:rsidR="003144BB" w:rsidRPr="00B46E50">
        <w:rPr>
          <w:rFonts w:ascii="Courier New" w:hAnsi="Courier New" w:cs="Courier New"/>
          <w:b/>
        </w:rPr>
        <w:t>_sinyal_sonuc</w:t>
      </w:r>
      <w:r w:rsidR="003144BB">
        <w:t xml:space="preserve"> </w:t>
      </w:r>
      <w:r w:rsidR="004A23D1">
        <w:t xml:space="preserve">değişkeninin </w:t>
      </w:r>
      <w:r w:rsidR="00105BD0">
        <w:t xml:space="preserve">ve </w:t>
      </w:r>
      <w:r w:rsidR="003C6BD4" w:rsidRPr="003C6BD4">
        <w:rPr>
          <w:rFonts w:ascii="Courier New" w:hAnsi="Courier New" w:cs="Courier New"/>
          <w:b/>
        </w:rPr>
        <w:t>in</w:t>
      </w:r>
      <w:r w:rsidR="00105BD0" w:rsidRPr="003C6BD4">
        <w:rPr>
          <w:rFonts w:ascii="Courier New" w:hAnsi="Courier New" w:cs="Courier New"/>
          <w:b/>
        </w:rPr>
        <w:t>_giris</w:t>
      </w:r>
      <w:r w:rsidR="00105BD0">
        <w:t xml:space="preserve"> </w:t>
      </w:r>
      <w:r w:rsidR="004A23D1">
        <w:t>giriş portunun</w:t>
      </w:r>
      <w:r w:rsidR="00105BD0">
        <w:t xml:space="preserve"> </w:t>
      </w:r>
      <w:r w:rsidR="004A23D1">
        <w:rPr>
          <w:rFonts w:ascii="Courier New" w:hAnsi="Courier New" w:cs="Courier New"/>
          <w:b/>
        </w:rPr>
        <w:t>n_i</w:t>
      </w:r>
      <w:r w:rsidR="00105BD0" w:rsidRPr="003C6BD4">
        <w:rPr>
          <w:rFonts w:ascii="Courier New" w:hAnsi="Courier New" w:cs="Courier New"/>
          <w:b/>
        </w:rPr>
        <w:t>.</w:t>
      </w:r>
      <w:r w:rsidR="00105BD0">
        <w:t xml:space="preserve"> bitleri </w:t>
      </w:r>
      <w:r w:rsidR="00105BD0" w:rsidRPr="003C6BD4">
        <w:rPr>
          <w:rFonts w:ascii="Courier New" w:hAnsi="Courier New" w:cs="Courier New"/>
          <w:b/>
        </w:rPr>
        <w:t>or</w:t>
      </w:r>
      <w:r w:rsidR="00105BD0">
        <w:t xml:space="preserve"> işlemine tabi tutulduktan sonra </w:t>
      </w:r>
      <w:r w:rsidR="004A23D1">
        <w:rPr>
          <w:rFonts w:ascii="Courier New" w:hAnsi="Courier New" w:cs="Courier New"/>
          <w:b/>
        </w:rPr>
        <w:t>v</w:t>
      </w:r>
      <w:r w:rsidR="00105BD0" w:rsidRPr="003C6BD4">
        <w:rPr>
          <w:rFonts w:ascii="Courier New" w:hAnsi="Courier New" w:cs="Courier New"/>
          <w:b/>
        </w:rPr>
        <w:t>_sinyal_sonuc</w:t>
      </w:r>
      <w:r w:rsidR="00105BD0">
        <w:t xml:space="preserve"> </w:t>
      </w:r>
      <w:r w:rsidR="004A23D1">
        <w:t>değişkeninin</w:t>
      </w:r>
      <w:r w:rsidR="00105BD0">
        <w:t xml:space="preserve"> </w:t>
      </w:r>
      <w:r w:rsidR="00105BD0" w:rsidRPr="003C6BD4">
        <w:rPr>
          <w:rFonts w:ascii="Courier New" w:hAnsi="Courier New" w:cs="Courier New"/>
          <w:b/>
        </w:rPr>
        <w:t>n_i+1.</w:t>
      </w:r>
      <w:r w:rsidR="00105BD0">
        <w:t xml:space="preserve"> </w:t>
      </w:r>
      <w:r w:rsidR="00492B1A">
        <w:t>b</w:t>
      </w:r>
      <w:r w:rsidR="00105BD0">
        <w:t>itine atanmaktadır.</w:t>
      </w:r>
      <w:r w:rsidR="00DB13D4">
        <w:t xml:space="preserve"> 31. Satırda tanımlı atama işlemi ile </w:t>
      </w:r>
      <w:r w:rsidR="00DB13D4">
        <w:rPr>
          <w:rFonts w:ascii="Courier New" w:hAnsi="Courier New" w:cs="Courier New"/>
          <w:b/>
        </w:rPr>
        <w:t>v</w:t>
      </w:r>
      <w:r w:rsidR="00DB13D4" w:rsidRPr="003C6BD4">
        <w:rPr>
          <w:rFonts w:ascii="Courier New" w:hAnsi="Courier New" w:cs="Courier New"/>
          <w:b/>
        </w:rPr>
        <w:t>_sinyal_sonuc</w:t>
      </w:r>
      <w:r w:rsidR="00105BD0">
        <w:t xml:space="preserve"> </w:t>
      </w:r>
      <w:r w:rsidR="00DB13D4">
        <w:t xml:space="preserve">değişkeninin ilk 8 biti </w:t>
      </w:r>
      <w:r w:rsidR="00DB13D4" w:rsidRPr="00B46E50">
        <w:rPr>
          <w:rFonts w:ascii="Courier New" w:hAnsi="Courier New" w:cs="Courier New"/>
          <w:b/>
        </w:rPr>
        <w:t>r_sinyal_sonuc</w:t>
      </w:r>
      <w:r w:rsidR="00DB13D4">
        <w:t xml:space="preserve"> sinyaline atanmaktadır. </w:t>
      </w:r>
      <w:r w:rsidR="00492B1A">
        <w:t>17</w:t>
      </w:r>
      <w:r w:rsidR="00837030">
        <w:t>.</w:t>
      </w:r>
      <w:r w:rsidR="00492B1A">
        <w:t xml:space="preserve"> satırda tanımlı atama ifadesi ile </w:t>
      </w:r>
      <w:r w:rsidR="00492B1A" w:rsidRPr="00B46E50">
        <w:rPr>
          <w:rFonts w:ascii="Courier New" w:hAnsi="Courier New" w:cs="Courier New"/>
          <w:b/>
        </w:rPr>
        <w:t>r_sinyal_sonuc</w:t>
      </w:r>
      <w:r w:rsidR="00492B1A">
        <w:rPr>
          <w:rFonts w:ascii="Courier New" w:hAnsi="Courier New" w:cs="Courier New"/>
          <w:b/>
        </w:rPr>
        <w:t xml:space="preserve"> </w:t>
      </w:r>
      <w:r w:rsidR="00492B1A">
        <w:rPr>
          <w:rFonts w:asciiTheme="minorHAnsi" w:hAnsiTheme="minorHAnsi" w:cstheme="minorHAnsi"/>
        </w:rPr>
        <w:t xml:space="preserve">sinyali </w:t>
      </w:r>
      <w:r w:rsidR="00492B1A" w:rsidRPr="00B53014">
        <w:rPr>
          <w:rFonts w:ascii="Courier New" w:hAnsi="Courier New" w:cs="Courier New"/>
          <w:b/>
        </w:rPr>
        <w:t>out_cikis</w:t>
      </w:r>
      <w:r w:rsidR="00492B1A">
        <w:rPr>
          <w:rFonts w:asciiTheme="minorHAnsi" w:hAnsiTheme="minorHAnsi" w:cstheme="minorHAnsi"/>
        </w:rPr>
        <w:t xml:space="preserve"> çıkış portuna aktarılmaktadır.</w:t>
      </w:r>
    </w:p>
    <w:p w14:paraId="27AE0DD7" w14:textId="77777777" w:rsidR="00105BD0" w:rsidRDefault="00105BD0" w:rsidP="00B53C84">
      <w:pPr>
        <w:pStyle w:val="KOD"/>
      </w:pPr>
    </w:p>
    <w:p w14:paraId="319E1125" w14:textId="77777777" w:rsidR="00741863" w:rsidRPr="00B065B8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 w:rsidRPr="00A77DCD">
        <w:rPr>
          <w:rFonts w:eastAsia="Times New Roman" w:cs="Courier New"/>
          <w:b/>
          <w:color w:val="800000"/>
          <w:szCs w:val="20"/>
        </w:rPr>
        <w:t>library</w:t>
      </w:r>
      <w:r w:rsidRPr="00A77DCD">
        <w:rPr>
          <w:rFonts w:eastAsia="Times New Roman" w:cs="Courier New"/>
          <w:color w:val="800000"/>
          <w:szCs w:val="20"/>
        </w:rPr>
        <w:t xml:space="preserve"> </w:t>
      </w:r>
      <w:r w:rsidRPr="00B065B8">
        <w:rPr>
          <w:rFonts w:eastAsia="Times New Roman" w:cs="Courier New"/>
          <w:color w:val="000020"/>
          <w:szCs w:val="20"/>
        </w:rPr>
        <w:t>IEEE;</w:t>
      </w:r>
    </w:p>
    <w:p w14:paraId="1804779C" w14:textId="77777777" w:rsidR="00741863" w:rsidRPr="00B065B8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 w:rsidRPr="00A77DCD">
        <w:rPr>
          <w:rFonts w:eastAsia="Times New Roman" w:cs="Courier New"/>
          <w:b/>
          <w:color w:val="800000"/>
          <w:szCs w:val="20"/>
        </w:rPr>
        <w:t>use</w:t>
      </w:r>
      <w:r w:rsidRPr="00A77DCD">
        <w:rPr>
          <w:rFonts w:eastAsia="Times New Roman" w:cs="Courier New"/>
          <w:color w:val="800000"/>
          <w:szCs w:val="20"/>
        </w:rPr>
        <w:t xml:space="preserve"> </w:t>
      </w:r>
      <w:proofErr w:type="gramStart"/>
      <w:r w:rsidRPr="00B065B8">
        <w:rPr>
          <w:rFonts w:eastAsia="Times New Roman" w:cs="Courier New"/>
          <w:color w:val="000020"/>
          <w:szCs w:val="20"/>
        </w:rPr>
        <w:t>IEEE.STD</w:t>
      </w:r>
      <w:proofErr w:type="gramEnd"/>
      <w:r w:rsidRPr="00B065B8">
        <w:rPr>
          <w:rFonts w:eastAsia="Times New Roman" w:cs="Courier New"/>
          <w:color w:val="000020"/>
          <w:szCs w:val="20"/>
        </w:rPr>
        <w:t>_LOGIC_1164.ALL;</w:t>
      </w:r>
    </w:p>
    <w:p w14:paraId="7BDAFB11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43374E54" w14:textId="77777777" w:rsidR="00741863" w:rsidRPr="00B065B8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 w:rsidRPr="00A77DCD">
        <w:rPr>
          <w:rFonts w:eastAsia="Times New Roman" w:cs="Courier New"/>
          <w:b/>
          <w:color w:val="1F497D" w:themeColor="text2"/>
          <w:szCs w:val="20"/>
        </w:rPr>
        <w:t>entity</w:t>
      </w:r>
      <w:r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Pr="00B065B8">
        <w:rPr>
          <w:rFonts w:eastAsia="Times New Roman" w:cs="Courier New"/>
          <w:color w:val="000020"/>
          <w:szCs w:val="20"/>
        </w:rPr>
        <w:t xml:space="preserve">for_ornek_process </w:t>
      </w:r>
      <w:r w:rsidRPr="00A77DCD">
        <w:rPr>
          <w:rFonts w:eastAsia="Times New Roman" w:cs="Courier New"/>
          <w:b/>
          <w:color w:val="1F497D" w:themeColor="text2"/>
          <w:szCs w:val="20"/>
        </w:rPr>
        <w:t>is</w:t>
      </w:r>
    </w:p>
    <w:p w14:paraId="4C8FBFBF" w14:textId="148CE02E" w:rsid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B065B8" w:rsidRPr="00A77DCD">
        <w:rPr>
          <w:rFonts w:eastAsia="Times New Roman" w:cs="Courier New"/>
          <w:b/>
          <w:color w:val="1F497D" w:themeColor="text2"/>
          <w:szCs w:val="20"/>
        </w:rPr>
        <w:t>Port</w:t>
      </w:r>
      <w:proofErr w:type="gramStart"/>
      <w:r w:rsidR="00741863" w:rsidRPr="00B065B8">
        <w:rPr>
          <w:rFonts w:eastAsia="Times New Roman" w:cs="Courier New"/>
          <w:color w:val="000020"/>
          <w:szCs w:val="20"/>
        </w:rPr>
        <w:t>(</w:t>
      </w:r>
      <w:proofErr w:type="gramEnd"/>
      <w:r w:rsidR="00741863" w:rsidRPr="00B065B8">
        <w:rPr>
          <w:rFonts w:eastAsia="Times New Roman" w:cs="Courier New"/>
          <w:color w:val="000020"/>
          <w:szCs w:val="20"/>
        </w:rPr>
        <w:t xml:space="preserve"> </w:t>
      </w:r>
    </w:p>
    <w:p w14:paraId="64B3D208" w14:textId="14D62787" w:rsid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741863" w:rsidRPr="00900BA1">
        <w:rPr>
          <w:rFonts w:eastAsia="Times New Roman" w:cs="Courier New"/>
          <w:color w:val="000020"/>
          <w:szCs w:val="20"/>
        </w:rPr>
        <w:t>in_</w:t>
      </w:r>
      <w:proofErr w:type="gramStart"/>
      <w:r w:rsidR="00741863" w:rsidRPr="00900BA1">
        <w:rPr>
          <w:rFonts w:eastAsia="Times New Roman" w:cs="Courier New"/>
          <w:color w:val="000020"/>
          <w:szCs w:val="20"/>
        </w:rPr>
        <w:t xml:space="preserve">giris :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in</w:t>
      </w:r>
      <w:proofErr w:type="gramEnd"/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900BA1">
        <w:rPr>
          <w:rFonts w:eastAsia="Times New Roman" w:cs="Courier New"/>
          <w:color w:val="000020"/>
          <w:szCs w:val="20"/>
        </w:rPr>
        <w:t>std_logic_vector(7 downto 0);</w:t>
      </w:r>
    </w:p>
    <w:p w14:paraId="6A05A0DB" w14:textId="65CBF189" w:rsidR="00741863" w:rsidRP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741863" w:rsidRPr="00900BA1">
        <w:rPr>
          <w:rFonts w:eastAsia="Times New Roman" w:cs="Courier New"/>
          <w:color w:val="000020"/>
          <w:szCs w:val="20"/>
        </w:rPr>
        <w:t>out_</w:t>
      </w:r>
      <w:proofErr w:type="gramStart"/>
      <w:r w:rsidR="00741863" w:rsidRPr="00900BA1">
        <w:rPr>
          <w:rFonts w:eastAsia="Times New Roman" w:cs="Courier New"/>
          <w:color w:val="000020"/>
          <w:szCs w:val="20"/>
        </w:rPr>
        <w:t xml:space="preserve">cikis :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out</w:t>
      </w:r>
      <w:proofErr w:type="gramEnd"/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900BA1">
        <w:rPr>
          <w:rFonts w:eastAsia="Times New Roman" w:cs="Courier New"/>
          <w:color w:val="000020"/>
          <w:szCs w:val="20"/>
        </w:rPr>
        <w:t>std_logic_vector(7 downto 0)</w:t>
      </w:r>
    </w:p>
    <w:p w14:paraId="74F8EA7D" w14:textId="3C5DB2CE" w:rsidR="00741863" w:rsidRPr="00B065B8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741863" w:rsidRPr="00B065B8">
        <w:rPr>
          <w:rFonts w:eastAsia="Times New Roman" w:cs="Courier New"/>
          <w:color w:val="000020"/>
          <w:szCs w:val="20"/>
        </w:rPr>
        <w:t>);</w:t>
      </w:r>
    </w:p>
    <w:p w14:paraId="0C48C40F" w14:textId="77777777" w:rsidR="00741863" w:rsidRPr="00B065B8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 w:rsidRPr="00A77DCD">
        <w:rPr>
          <w:rFonts w:eastAsia="Times New Roman" w:cs="Courier New"/>
          <w:b/>
          <w:color w:val="1F497D" w:themeColor="text2"/>
          <w:szCs w:val="20"/>
        </w:rPr>
        <w:t>end</w:t>
      </w:r>
      <w:r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Pr="00B065B8">
        <w:rPr>
          <w:rFonts w:eastAsia="Times New Roman" w:cs="Courier New"/>
          <w:color w:val="000020"/>
          <w:szCs w:val="20"/>
        </w:rPr>
        <w:t>for_ornek_process;</w:t>
      </w:r>
    </w:p>
    <w:p w14:paraId="2254C107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43BBC89C" w14:textId="77777777" w:rsidR="00741863" w:rsidRPr="00B065B8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 w:rsidRPr="00A77DCD">
        <w:rPr>
          <w:rFonts w:eastAsia="Times New Roman" w:cs="Courier New"/>
          <w:b/>
          <w:color w:val="1F497D" w:themeColor="text2"/>
          <w:szCs w:val="20"/>
        </w:rPr>
        <w:t>architecture</w:t>
      </w:r>
      <w:r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Pr="00B065B8">
        <w:rPr>
          <w:rFonts w:eastAsia="Times New Roman" w:cs="Courier New"/>
          <w:color w:val="000020"/>
          <w:szCs w:val="20"/>
        </w:rPr>
        <w:t xml:space="preserve">Behavioral </w:t>
      </w:r>
      <w:r w:rsidRPr="00A77DCD">
        <w:rPr>
          <w:rFonts w:eastAsia="Times New Roman" w:cs="Courier New"/>
          <w:b/>
          <w:color w:val="1F497D" w:themeColor="text2"/>
          <w:szCs w:val="20"/>
        </w:rPr>
        <w:t>of</w:t>
      </w:r>
      <w:r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Pr="00B065B8">
        <w:rPr>
          <w:rFonts w:eastAsia="Times New Roman" w:cs="Courier New"/>
          <w:color w:val="000020"/>
          <w:szCs w:val="20"/>
        </w:rPr>
        <w:t xml:space="preserve">for_ornek_process </w:t>
      </w:r>
      <w:r w:rsidRPr="00A77DCD">
        <w:rPr>
          <w:rFonts w:eastAsia="Times New Roman" w:cs="Courier New"/>
          <w:b/>
          <w:color w:val="1F497D" w:themeColor="text2"/>
          <w:szCs w:val="20"/>
        </w:rPr>
        <w:t>is</w:t>
      </w:r>
    </w:p>
    <w:p w14:paraId="287DEA5C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6375F0CF" w14:textId="548A7897" w:rsidR="00741863" w:rsidRPr="00B065B8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signal</w:t>
      </w:r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B065B8">
        <w:rPr>
          <w:rFonts w:eastAsia="Times New Roman" w:cs="Courier New"/>
          <w:color w:val="000020"/>
          <w:szCs w:val="20"/>
        </w:rPr>
        <w:t>r_sinyal_</w:t>
      </w:r>
      <w:proofErr w:type="gramStart"/>
      <w:r w:rsidR="00741863" w:rsidRPr="00B065B8">
        <w:rPr>
          <w:rFonts w:eastAsia="Times New Roman" w:cs="Courier New"/>
          <w:color w:val="000020"/>
          <w:szCs w:val="20"/>
        </w:rPr>
        <w:t>sonuc : std</w:t>
      </w:r>
      <w:proofErr w:type="gramEnd"/>
      <w:r w:rsidR="00741863" w:rsidRPr="00B065B8">
        <w:rPr>
          <w:rFonts w:eastAsia="Times New Roman" w:cs="Courier New"/>
          <w:color w:val="000020"/>
          <w:szCs w:val="20"/>
        </w:rPr>
        <w:t>_logic_vector(</w:t>
      </w:r>
      <w:r w:rsidR="002166DA">
        <w:rPr>
          <w:rFonts w:eastAsia="Times New Roman" w:cs="Courier New"/>
          <w:color w:val="000020"/>
          <w:szCs w:val="20"/>
        </w:rPr>
        <w:t>7</w:t>
      </w:r>
      <w:r w:rsidR="00741863" w:rsidRPr="00B065B8">
        <w:rPr>
          <w:rFonts w:eastAsia="Times New Roman" w:cs="Courier New"/>
          <w:color w:val="000020"/>
          <w:szCs w:val="20"/>
        </w:rPr>
        <w:t xml:space="preserve"> downto 0);</w:t>
      </w:r>
    </w:p>
    <w:p w14:paraId="01948379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38ECECC5" w14:textId="77777777" w:rsidR="00741863" w:rsidRPr="00A77DCD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b/>
          <w:color w:val="000020"/>
          <w:szCs w:val="20"/>
        </w:rPr>
      </w:pPr>
      <w:r w:rsidRPr="00A77DCD">
        <w:rPr>
          <w:rFonts w:eastAsia="Times New Roman" w:cs="Courier New"/>
          <w:b/>
          <w:color w:val="1F497D" w:themeColor="text2"/>
          <w:szCs w:val="20"/>
        </w:rPr>
        <w:t>begin</w:t>
      </w:r>
    </w:p>
    <w:p w14:paraId="39846757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70A05BB2" w14:textId="621A5E6F" w:rsidR="00741863" w:rsidRPr="00B065B8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30820">
        <w:rPr>
          <w:rFonts w:eastAsia="Times New Roman" w:cs="Courier New"/>
          <w:color w:val="000020"/>
          <w:szCs w:val="20"/>
        </w:rPr>
        <w:t>out_cikis &lt;= r_sinyal_sonuc</w:t>
      </w:r>
      <w:r w:rsidR="00741863" w:rsidRPr="00B065B8">
        <w:rPr>
          <w:rFonts w:eastAsia="Times New Roman" w:cs="Courier New"/>
          <w:color w:val="000020"/>
          <w:szCs w:val="20"/>
        </w:rPr>
        <w:t>;</w:t>
      </w:r>
    </w:p>
    <w:p w14:paraId="277D38CB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44B1777C" w14:textId="76592AC5" w:rsid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process</w:t>
      </w:r>
      <w:r w:rsidR="00741863" w:rsidRPr="00B065B8">
        <w:rPr>
          <w:rFonts w:eastAsia="Times New Roman" w:cs="Courier New"/>
          <w:color w:val="000020"/>
          <w:szCs w:val="20"/>
        </w:rPr>
        <w:t>(in_giris)</w:t>
      </w:r>
    </w:p>
    <w:p w14:paraId="3B737C9F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50D6A697" w14:textId="0828E8FD" w:rsidR="00361E31" w:rsidRP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361E31" w:rsidRPr="00A77DCD">
        <w:rPr>
          <w:rFonts w:eastAsia="Times New Roman" w:cs="Courier New"/>
          <w:b/>
          <w:color w:val="1F497D" w:themeColor="text2"/>
          <w:szCs w:val="20"/>
        </w:rPr>
        <w:t>variable</w:t>
      </w:r>
      <w:r w:rsidR="00361E31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361E31" w:rsidRPr="00900BA1">
        <w:rPr>
          <w:rFonts w:eastAsia="Times New Roman" w:cs="Courier New"/>
          <w:color w:val="000020"/>
          <w:szCs w:val="20"/>
        </w:rPr>
        <w:t>v_sinyal_</w:t>
      </w:r>
      <w:proofErr w:type="gramStart"/>
      <w:r w:rsidR="00361E31" w:rsidRPr="00900BA1">
        <w:rPr>
          <w:rFonts w:eastAsia="Times New Roman" w:cs="Courier New"/>
          <w:color w:val="000020"/>
          <w:szCs w:val="20"/>
        </w:rPr>
        <w:t>sonuc : std</w:t>
      </w:r>
      <w:proofErr w:type="gramEnd"/>
      <w:r w:rsidR="00361E31" w:rsidRPr="00900BA1">
        <w:rPr>
          <w:rFonts w:eastAsia="Times New Roman" w:cs="Courier New"/>
          <w:color w:val="000020"/>
          <w:szCs w:val="20"/>
        </w:rPr>
        <w:t>_logic_vector(8 downto 0);</w:t>
      </w:r>
    </w:p>
    <w:p w14:paraId="5D9515D5" w14:textId="77777777" w:rsidR="00900BA1" w:rsidRPr="00A77DCD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b/>
          <w:color w:val="1F497D" w:themeColor="text2"/>
          <w:szCs w:val="20"/>
        </w:rPr>
      </w:pPr>
    </w:p>
    <w:p w14:paraId="1644AFE2" w14:textId="31F3C6FE" w:rsidR="00900BA1" w:rsidRPr="00A77DCD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b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begin</w:t>
      </w:r>
    </w:p>
    <w:p w14:paraId="30028D6C" w14:textId="77777777" w:rsidR="0065415B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</w:t>
      </w:r>
    </w:p>
    <w:p w14:paraId="31203E4A" w14:textId="7750D787" w:rsidR="00900BA1" w:rsidRDefault="00B3540B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</w:t>
      </w:r>
      <w:r w:rsidR="00DF1F4D">
        <w:rPr>
          <w:rFonts w:eastAsia="Times New Roman" w:cs="Courier New"/>
          <w:color w:val="000020"/>
          <w:szCs w:val="20"/>
        </w:rPr>
        <w:t xml:space="preserve">   </w:t>
      </w:r>
      <w:proofErr w:type="gramStart"/>
      <w:r w:rsidR="009A0FB8" w:rsidRPr="00900BA1">
        <w:rPr>
          <w:rFonts w:eastAsia="Times New Roman" w:cs="Courier New"/>
          <w:color w:val="000020"/>
          <w:szCs w:val="20"/>
        </w:rPr>
        <w:t>v</w:t>
      </w:r>
      <w:proofErr w:type="gramEnd"/>
      <w:r w:rsidR="00741863" w:rsidRPr="00900BA1">
        <w:rPr>
          <w:rFonts w:eastAsia="Times New Roman" w:cs="Courier New"/>
          <w:color w:val="000020"/>
          <w:szCs w:val="20"/>
        </w:rPr>
        <w:t xml:space="preserve">_sinyal_sonuc(0) </w:t>
      </w:r>
      <w:r w:rsidR="009A0FB8" w:rsidRPr="00900BA1">
        <w:rPr>
          <w:rFonts w:eastAsia="Times New Roman" w:cs="Courier New"/>
          <w:color w:val="000020"/>
          <w:szCs w:val="20"/>
        </w:rPr>
        <w:t>:</w:t>
      </w:r>
      <w:r w:rsidR="00741863" w:rsidRPr="00900BA1">
        <w:rPr>
          <w:rFonts w:eastAsia="Times New Roman" w:cs="Courier New"/>
          <w:color w:val="000020"/>
          <w:szCs w:val="20"/>
        </w:rPr>
        <w:t>= '0';</w:t>
      </w:r>
    </w:p>
    <w:p w14:paraId="316DE368" w14:textId="77777777" w:rsidR="00A77DCD" w:rsidRDefault="00A77DC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5C410691" w14:textId="566325E8" w:rsidR="00900BA1" w:rsidRDefault="00B3540B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</w:t>
      </w:r>
      <w:r w:rsidR="00A77DCD">
        <w:rPr>
          <w:rFonts w:eastAsia="Times New Roman" w:cs="Courier New"/>
          <w:color w:val="000020"/>
          <w:szCs w:val="20"/>
        </w:rPr>
        <w:t xml:space="preserve">  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for</w:t>
      </w:r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900BA1">
        <w:rPr>
          <w:rFonts w:eastAsia="Times New Roman" w:cs="Courier New"/>
          <w:color w:val="000020"/>
          <w:szCs w:val="20"/>
        </w:rPr>
        <w:t xml:space="preserve">n_i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in</w:t>
      </w:r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900BA1">
        <w:rPr>
          <w:rFonts w:eastAsia="Times New Roman" w:cs="Courier New"/>
          <w:color w:val="000020"/>
          <w:szCs w:val="20"/>
        </w:rPr>
        <w:t xml:space="preserve">0 </w:t>
      </w:r>
      <w:r w:rsidR="00741863" w:rsidRPr="00B3540B">
        <w:rPr>
          <w:rFonts w:eastAsia="Times New Roman" w:cs="Courier New"/>
          <w:color w:val="4F81BD" w:themeColor="accent1"/>
          <w:szCs w:val="20"/>
        </w:rPr>
        <w:t>to</w:t>
      </w:r>
      <w:r w:rsidR="00741863" w:rsidRPr="00900BA1">
        <w:rPr>
          <w:rFonts w:eastAsia="Times New Roman" w:cs="Courier New"/>
          <w:color w:val="000020"/>
          <w:szCs w:val="20"/>
        </w:rPr>
        <w:t xml:space="preserve"> 7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loop</w:t>
      </w:r>
    </w:p>
    <w:p w14:paraId="31E4532B" w14:textId="7C3CBD59" w:rsid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  </w:t>
      </w:r>
      <w:proofErr w:type="gramStart"/>
      <w:r w:rsidR="005C7665" w:rsidRPr="00900BA1">
        <w:rPr>
          <w:rFonts w:eastAsia="Times New Roman" w:cs="Courier New"/>
          <w:color w:val="000020"/>
          <w:szCs w:val="20"/>
        </w:rPr>
        <w:t>v</w:t>
      </w:r>
      <w:proofErr w:type="gramEnd"/>
      <w:r w:rsidR="005C7665" w:rsidRPr="00900BA1">
        <w:rPr>
          <w:rFonts w:eastAsia="Times New Roman" w:cs="Courier New"/>
          <w:color w:val="000020"/>
          <w:szCs w:val="20"/>
        </w:rPr>
        <w:t xml:space="preserve">_sinyal_sonuc </w:t>
      </w:r>
      <w:r w:rsidR="00741863" w:rsidRPr="00900BA1">
        <w:rPr>
          <w:rFonts w:eastAsia="Times New Roman" w:cs="Courier New"/>
          <w:color w:val="000020"/>
          <w:szCs w:val="20"/>
        </w:rPr>
        <w:t xml:space="preserve">(n_i + 1) </w:t>
      </w:r>
      <w:r w:rsidR="00F0551F">
        <w:rPr>
          <w:rFonts w:eastAsia="Times New Roman" w:cs="Courier New"/>
          <w:color w:val="000020"/>
          <w:szCs w:val="20"/>
        </w:rPr>
        <w:t>:</w:t>
      </w:r>
      <w:r w:rsidR="00741863" w:rsidRPr="00900BA1">
        <w:rPr>
          <w:rFonts w:eastAsia="Times New Roman" w:cs="Courier New"/>
          <w:color w:val="000020"/>
          <w:szCs w:val="20"/>
        </w:rPr>
        <w:t xml:space="preserve">= </w:t>
      </w:r>
      <w:r w:rsidR="005C7665" w:rsidRPr="00900BA1">
        <w:rPr>
          <w:rFonts w:eastAsia="Times New Roman" w:cs="Courier New"/>
          <w:color w:val="000020"/>
          <w:szCs w:val="20"/>
        </w:rPr>
        <w:t xml:space="preserve">v_sinyal_sonuc </w:t>
      </w:r>
      <w:r w:rsidR="00741863" w:rsidRPr="00900BA1">
        <w:rPr>
          <w:rFonts w:eastAsia="Times New Roman" w:cs="Courier New"/>
          <w:color w:val="000020"/>
          <w:szCs w:val="20"/>
        </w:rPr>
        <w:t xml:space="preserve">(n_i)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or</w:t>
      </w:r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900BA1">
        <w:rPr>
          <w:rFonts w:eastAsia="Times New Roman" w:cs="Courier New"/>
          <w:color w:val="000020"/>
          <w:szCs w:val="20"/>
        </w:rPr>
        <w:t>in_giris(n_i);</w:t>
      </w:r>
    </w:p>
    <w:p w14:paraId="68AA9C81" w14:textId="619D4F47" w:rsid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741863" w:rsidRPr="00B3540B">
        <w:rPr>
          <w:rFonts w:eastAsia="Times New Roman" w:cs="Courier New"/>
          <w:b/>
          <w:color w:val="1F497D" w:themeColor="text2"/>
          <w:szCs w:val="20"/>
        </w:rPr>
        <w:t>end loop</w:t>
      </w:r>
      <w:r w:rsidR="00741863" w:rsidRPr="00900BA1">
        <w:rPr>
          <w:rFonts w:eastAsia="Times New Roman" w:cs="Courier New"/>
          <w:color w:val="000020"/>
          <w:szCs w:val="20"/>
        </w:rPr>
        <w:t>;</w:t>
      </w:r>
    </w:p>
    <w:p w14:paraId="45316D07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3C182366" w14:textId="5C92449C" w:rsidR="00DA7958" w:rsidRPr="00900BA1" w:rsidRDefault="00DF1F4D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proofErr w:type="gramStart"/>
      <w:r w:rsidR="00DA7958" w:rsidRPr="00900BA1">
        <w:rPr>
          <w:rFonts w:eastAsia="Times New Roman" w:cs="Courier New"/>
          <w:color w:val="000020"/>
          <w:szCs w:val="20"/>
        </w:rPr>
        <w:t>r</w:t>
      </w:r>
      <w:proofErr w:type="gramEnd"/>
      <w:r w:rsidR="00DA7958" w:rsidRPr="00900BA1">
        <w:rPr>
          <w:rFonts w:eastAsia="Times New Roman" w:cs="Courier New"/>
          <w:color w:val="000020"/>
          <w:szCs w:val="20"/>
        </w:rPr>
        <w:t>_sinyal_sonuc &lt;= v_sinyal_sonuc(8 downto 1);</w:t>
      </w:r>
    </w:p>
    <w:p w14:paraId="143072CC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2EFC2CCD" w14:textId="40E232E3" w:rsidR="00413FCC" w:rsidRDefault="00B3540B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b/>
          <w:color w:val="1F497D" w:themeColor="text2"/>
          <w:szCs w:val="20"/>
        </w:rPr>
        <w:t xml:space="preserve"> 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end</w:t>
      </w:r>
      <w:r w:rsidR="00741863"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="00741863" w:rsidRPr="00A77DCD">
        <w:rPr>
          <w:rFonts w:eastAsia="Times New Roman" w:cs="Courier New"/>
          <w:b/>
          <w:color w:val="1F497D" w:themeColor="text2"/>
          <w:szCs w:val="20"/>
        </w:rPr>
        <w:t>process</w:t>
      </w:r>
      <w:r w:rsidR="00741863" w:rsidRPr="00B065B8">
        <w:rPr>
          <w:rFonts w:eastAsia="Times New Roman" w:cs="Courier New"/>
          <w:color w:val="000020"/>
          <w:szCs w:val="20"/>
        </w:rPr>
        <w:t>;</w:t>
      </w:r>
    </w:p>
    <w:p w14:paraId="21B0BA01" w14:textId="77777777" w:rsidR="00900BA1" w:rsidRDefault="00900BA1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3B362192" w14:textId="1B4F6DA5" w:rsidR="00EB739C" w:rsidRPr="00413FCC" w:rsidRDefault="00741863" w:rsidP="00900BA1">
      <w:pPr>
        <w:pStyle w:val="KOD"/>
        <w:numPr>
          <w:ilvl w:val="0"/>
          <w:numId w:val="39"/>
        </w:numPr>
        <w:ind w:left="680" w:hanging="340"/>
        <w:rPr>
          <w:rFonts w:eastAsia="Times New Roman" w:cs="Courier New"/>
          <w:color w:val="000020"/>
          <w:szCs w:val="20"/>
        </w:rPr>
      </w:pPr>
      <w:r w:rsidRPr="00A77DCD">
        <w:rPr>
          <w:rFonts w:eastAsia="Times New Roman" w:cs="Courier New"/>
          <w:b/>
          <w:color w:val="1F497D" w:themeColor="text2"/>
          <w:szCs w:val="20"/>
        </w:rPr>
        <w:t>end</w:t>
      </w:r>
      <w:r w:rsidRPr="00A77DCD">
        <w:rPr>
          <w:rFonts w:eastAsia="Times New Roman" w:cs="Courier New"/>
          <w:color w:val="1F497D" w:themeColor="text2"/>
          <w:szCs w:val="20"/>
        </w:rPr>
        <w:t xml:space="preserve"> </w:t>
      </w:r>
      <w:r w:rsidRPr="00413FCC">
        <w:rPr>
          <w:rFonts w:eastAsia="Times New Roman" w:cs="Courier New"/>
          <w:color w:val="000020"/>
          <w:szCs w:val="20"/>
        </w:rPr>
        <w:t>Behavioral;</w:t>
      </w:r>
    </w:p>
    <w:p w14:paraId="20AF7B74" w14:textId="77777777" w:rsidR="00EF4118" w:rsidRDefault="00EF4118" w:rsidP="00105BD0">
      <w:pPr>
        <w:rPr>
          <w:rFonts w:ascii="Courier New" w:hAnsi="Courier New" w:cs="Courier New"/>
          <w:b/>
        </w:rPr>
      </w:pPr>
    </w:p>
    <w:p w14:paraId="6686FA03" w14:textId="434A13FC" w:rsidR="00EF4118" w:rsidRDefault="007F1BD4" w:rsidP="00EF4118">
      <w:pPr>
        <w:ind w:firstLine="0"/>
        <w:rPr>
          <w:rFonts w:ascii="Courier New" w:hAnsi="Courier New" w:cs="Courier New"/>
          <w:b/>
        </w:rPr>
      </w:pPr>
      <w:r w:rsidRPr="0056713D">
        <w:rPr>
          <w:rFonts w:ascii="Courier New" w:hAnsi="Courier New" w:cs="Courier New"/>
          <w:b/>
        </w:rPr>
        <w:t xml:space="preserve">Örnek </w:t>
      </w:r>
      <w:r w:rsidR="00B41EBF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13</w:t>
      </w:r>
      <w:r w:rsidRPr="0056713D">
        <w:rPr>
          <w:rFonts w:ascii="Courier New" w:hAnsi="Courier New" w:cs="Courier New"/>
          <w:b/>
        </w:rPr>
        <w:t xml:space="preserve"> : </w:t>
      </w:r>
      <w:r w:rsidR="00EF4118" w:rsidRPr="00F45177">
        <w:t>Aşağıda</w:t>
      </w:r>
      <w:proofErr w:type="gramEnd"/>
      <w:r w:rsidR="00EF4118" w:rsidRPr="00F45177">
        <w:t xml:space="preserve"> verilen</w:t>
      </w:r>
      <w:r w:rsidR="00EF4118">
        <w:t xml:space="preserve"> </w:t>
      </w:r>
      <w:r w:rsidR="00EF4118">
        <w:rPr>
          <w:rFonts w:ascii="Courier New" w:eastAsia="Times New Roman" w:hAnsi="Courier New" w:cs="Courier New"/>
          <w:b/>
          <w:color w:val="000020"/>
          <w:szCs w:val="20"/>
        </w:rPr>
        <w:t>for</w:t>
      </w:r>
      <w:r w:rsidR="00EF4118" w:rsidRPr="00495304">
        <w:rPr>
          <w:rFonts w:ascii="Courier New" w:eastAsia="Times New Roman" w:hAnsi="Courier New" w:cs="Courier New"/>
          <w:b/>
          <w:color w:val="000020"/>
          <w:szCs w:val="20"/>
        </w:rPr>
        <w:t>_ornek_</w:t>
      </w:r>
      <w:r w:rsidR="00EF4118">
        <w:rPr>
          <w:rFonts w:ascii="Courier New" w:eastAsia="Times New Roman" w:hAnsi="Courier New" w:cs="Courier New"/>
          <w:b/>
          <w:color w:val="000020"/>
          <w:szCs w:val="20"/>
        </w:rPr>
        <w:t>function</w:t>
      </w:r>
      <w:r w:rsidR="00EF4118" w:rsidRPr="00495304">
        <w:rPr>
          <w:rFonts w:ascii="Courier New" w:eastAsia="Times New Roman" w:hAnsi="Courier New" w:cs="Courier New"/>
          <w:b/>
          <w:color w:val="000020"/>
          <w:szCs w:val="20"/>
        </w:rPr>
        <w:t>.vhd</w:t>
      </w:r>
      <w:r w:rsidR="00EF4118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EF4118" w:rsidRPr="00F45177">
        <w:t xml:space="preserve"> </w:t>
      </w:r>
      <w:r w:rsidR="00EF4118">
        <w:t xml:space="preserve">VHDL kodunda </w:t>
      </w:r>
      <w:r w:rsidR="00EF4118">
        <w:rPr>
          <w:rFonts w:ascii="Courier New" w:hAnsi="Courier New" w:cs="Courier New"/>
          <w:b/>
        </w:rPr>
        <w:t>for loop</w:t>
      </w:r>
      <w:r w:rsidR="00EF4118" w:rsidRPr="00B745B7">
        <w:rPr>
          <w:rFonts w:ascii="Courier New" w:hAnsi="Courier New" w:cs="Courier New"/>
          <w:b/>
        </w:rPr>
        <w:t xml:space="preserve"> </w:t>
      </w:r>
      <w:r w:rsidR="00EF4118">
        <w:t xml:space="preserve">sözdizimi </w:t>
      </w:r>
      <w:r w:rsidR="00EF4118">
        <w:rPr>
          <w:rFonts w:ascii="Courier New" w:hAnsi="Courier New" w:cs="Courier New"/>
          <w:b/>
        </w:rPr>
        <w:t>function</w:t>
      </w:r>
      <w:r w:rsidR="00EF4118">
        <w:t xml:space="preserve"> içerisinde kullanılmıştır. </w:t>
      </w:r>
      <w:proofErr w:type="gramStart"/>
      <w:r w:rsidR="0028596C">
        <w:rPr>
          <w:rFonts w:ascii="Courier New" w:hAnsi="Courier New" w:cs="Courier New"/>
          <w:b/>
        </w:rPr>
        <w:t>f</w:t>
      </w:r>
      <w:r w:rsidR="00825A16">
        <w:rPr>
          <w:rFonts w:ascii="Courier New" w:hAnsi="Courier New" w:cs="Courier New"/>
          <w:b/>
        </w:rPr>
        <w:t>onksiyon</w:t>
      </w:r>
      <w:proofErr w:type="gramEnd"/>
      <w:r w:rsidR="00825A16">
        <w:rPr>
          <w:rFonts w:ascii="Courier New" w:hAnsi="Courier New" w:cs="Courier New"/>
          <w:b/>
        </w:rPr>
        <w:t>_for</w:t>
      </w:r>
      <w:r w:rsidR="00EF4118">
        <w:t xml:space="preserve"> fonksiyonun döndürdüğü değer </w:t>
      </w:r>
      <w:r w:rsidR="00EF4118" w:rsidRPr="00A064FD">
        <w:rPr>
          <w:rFonts w:ascii="Courier New" w:hAnsi="Courier New" w:cs="Courier New"/>
          <w:b/>
        </w:rPr>
        <w:t>out_cikis</w:t>
      </w:r>
      <w:r w:rsidR="00EF4118">
        <w:t xml:space="preserve"> çıkış portuna atanmaktadır.</w:t>
      </w:r>
    </w:p>
    <w:p w14:paraId="196E2D5F" w14:textId="77777777" w:rsidR="00EF4118" w:rsidRDefault="00EF4118" w:rsidP="00EF4118">
      <w:pPr>
        <w:ind w:firstLine="0"/>
        <w:rPr>
          <w:rFonts w:ascii="Courier New" w:hAnsi="Courier New" w:cs="Courier New"/>
          <w:b/>
        </w:rPr>
      </w:pPr>
    </w:p>
    <w:p w14:paraId="14FF9A18" w14:textId="77777777" w:rsidR="003221A6" w:rsidRPr="00672377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 w:rsidRPr="004F0A9F">
        <w:rPr>
          <w:rFonts w:eastAsia="Times New Roman"/>
          <w:b/>
          <w:color w:val="800000"/>
        </w:rPr>
        <w:t>library</w:t>
      </w:r>
      <w:r w:rsidRPr="004F0A9F">
        <w:rPr>
          <w:rFonts w:eastAsia="Times New Roman"/>
          <w:color w:val="800000"/>
        </w:rPr>
        <w:t xml:space="preserve"> </w:t>
      </w:r>
      <w:r w:rsidRPr="00672377">
        <w:rPr>
          <w:rFonts w:eastAsia="Times New Roman"/>
        </w:rPr>
        <w:t>IEEE;</w:t>
      </w:r>
    </w:p>
    <w:p w14:paraId="2CC7507A" w14:textId="77777777" w:rsidR="003221A6" w:rsidRPr="00672377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 w:rsidRPr="004F0A9F">
        <w:rPr>
          <w:rFonts w:eastAsia="Times New Roman"/>
          <w:b/>
          <w:color w:val="800000"/>
        </w:rPr>
        <w:t>use</w:t>
      </w:r>
      <w:r w:rsidRPr="004F0A9F">
        <w:rPr>
          <w:rFonts w:eastAsia="Times New Roman"/>
          <w:color w:val="800000"/>
        </w:rPr>
        <w:t xml:space="preserve"> </w:t>
      </w:r>
      <w:proofErr w:type="gramStart"/>
      <w:r w:rsidRPr="00672377">
        <w:rPr>
          <w:rFonts w:eastAsia="Times New Roman"/>
        </w:rPr>
        <w:t>IEEE.STD</w:t>
      </w:r>
      <w:proofErr w:type="gramEnd"/>
      <w:r w:rsidRPr="00672377">
        <w:rPr>
          <w:rFonts w:eastAsia="Times New Roman"/>
        </w:rPr>
        <w:t>_LOGIC_1164.ALL;</w:t>
      </w:r>
    </w:p>
    <w:p w14:paraId="19BA8FCD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139A3975" w14:textId="77777777" w:rsidR="003221A6" w:rsidRPr="00672377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 w:rsidRPr="004F0A9F">
        <w:rPr>
          <w:rFonts w:eastAsia="Times New Roman"/>
          <w:b/>
          <w:color w:val="1F497D" w:themeColor="text2"/>
        </w:rPr>
        <w:t>entity</w:t>
      </w:r>
      <w:r w:rsidRPr="004F0A9F">
        <w:rPr>
          <w:rFonts w:eastAsia="Times New Roman"/>
          <w:color w:val="1F497D" w:themeColor="text2"/>
        </w:rPr>
        <w:t xml:space="preserve"> </w:t>
      </w:r>
      <w:r w:rsidRPr="00672377">
        <w:rPr>
          <w:rFonts w:eastAsia="Times New Roman"/>
        </w:rPr>
        <w:t xml:space="preserve">for_ornek_function </w:t>
      </w:r>
      <w:r w:rsidRPr="004F0A9F">
        <w:rPr>
          <w:rFonts w:eastAsia="Times New Roman"/>
          <w:b/>
          <w:color w:val="1F497D" w:themeColor="text2"/>
        </w:rPr>
        <w:t>is</w:t>
      </w:r>
    </w:p>
    <w:p w14:paraId="517A478D" w14:textId="122AA5B2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3221A6" w:rsidRPr="00672377">
        <w:rPr>
          <w:rFonts w:eastAsia="Times New Roman"/>
        </w:rPr>
        <w:t xml:space="preserve">Port </w:t>
      </w:r>
      <w:proofErr w:type="gramStart"/>
      <w:r w:rsidR="003221A6" w:rsidRPr="00672377">
        <w:rPr>
          <w:rFonts w:eastAsia="Times New Roman"/>
        </w:rPr>
        <w:t>(</w:t>
      </w:r>
      <w:proofErr w:type="gramEnd"/>
      <w:r w:rsidR="003221A6" w:rsidRPr="00672377">
        <w:rPr>
          <w:rFonts w:eastAsia="Times New Roman"/>
        </w:rPr>
        <w:t xml:space="preserve"> </w:t>
      </w:r>
    </w:p>
    <w:p w14:paraId="72AF2FCC" w14:textId="3E4C2A0B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221A6" w:rsidRPr="00C30AAC">
        <w:rPr>
          <w:rFonts w:eastAsia="Times New Roman"/>
        </w:rPr>
        <w:t>in_</w:t>
      </w:r>
      <w:proofErr w:type="gramStart"/>
      <w:r w:rsidR="003221A6" w:rsidRPr="00C30AAC">
        <w:rPr>
          <w:rFonts w:eastAsia="Times New Roman"/>
        </w:rPr>
        <w:t xml:space="preserve">giris : </w:t>
      </w:r>
      <w:r w:rsidR="003221A6" w:rsidRPr="004F0A9F">
        <w:rPr>
          <w:rFonts w:eastAsia="Times New Roman"/>
          <w:b/>
          <w:color w:val="1F497D" w:themeColor="text2"/>
        </w:rPr>
        <w:t>in</w:t>
      </w:r>
      <w:proofErr w:type="gramEnd"/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>std_logic_vector</w:t>
      </w:r>
      <w:r w:rsidR="003221A6" w:rsidRPr="00C30AAC">
        <w:rPr>
          <w:rFonts w:eastAsia="Times New Roman"/>
        </w:rPr>
        <w:t>(</w:t>
      </w:r>
      <w:r w:rsidR="003221A6" w:rsidRPr="004F0A9F">
        <w:rPr>
          <w:rFonts w:eastAsia="Times New Roman"/>
          <w:b/>
          <w:color w:val="F79646" w:themeColor="accent6"/>
        </w:rPr>
        <w:t>7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 xml:space="preserve">downto </w:t>
      </w:r>
      <w:r w:rsidR="003221A6" w:rsidRPr="004F0A9F">
        <w:rPr>
          <w:rFonts w:eastAsia="Times New Roman"/>
          <w:b/>
          <w:color w:val="F79646" w:themeColor="accent6"/>
        </w:rPr>
        <w:t>0</w:t>
      </w:r>
      <w:r w:rsidR="003221A6" w:rsidRPr="00C30AAC">
        <w:rPr>
          <w:rFonts w:eastAsia="Times New Roman"/>
        </w:rPr>
        <w:t>);</w:t>
      </w:r>
    </w:p>
    <w:p w14:paraId="62334755" w14:textId="1B5859FB" w:rsidR="00322625" w:rsidRP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221A6" w:rsidRPr="00C30AAC">
        <w:rPr>
          <w:rFonts w:eastAsia="Times New Roman"/>
        </w:rPr>
        <w:t>out_</w:t>
      </w:r>
      <w:proofErr w:type="gramStart"/>
      <w:r w:rsidR="003221A6" w:rsidRPr="00C30AAC">
        <w:rPr>
          <w:rFonts w:eastAsia="Times New Roman"/>
        </w:rPr>
        <w:t xml:space="preserve">cikis : </w:t>
      </w:r>
      <w:r w:rsidR="003221A6" w:rsidRPr="004F0A9F">
        <w:rPr>
          <w:rFonts w:eastAsia="Times New Roman"/>
          <w:b/>
          <w:color w:val="1F497D" w:themeColor="text2"/>
        </w:rPr>
        <w:t>out</w:t>
      </w:r>
      <w:proofErr w:type="gramEnd"/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>std_logic_vector</w:t>
      </w:r>
      <w:r w:rsidR="003221A6" w:rsidRPr="00C30AAC">
        <w:rPr>
          <w:rFonts w:eastAsia="Times New Roman"/>
        </w:rPr>
        <w:t>(</w:t>
      </w:r>
      <w:r w:rsidR="003221A6" w:rsidRPr="004F0A9F">
        <w:rPr>
          <w:rFonts w:eastAsia="Times New Roman"/>
          <w:b/>
          <w:color w:val="F79646" w:themeColor="accent6"/>
        </w:rPr>
        <w:t>7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 xml:space="preserve">downto </w:t>
      </w:r>
      <w:r w:rsidR="003221A6" w:rsidRPr="004F0A9F">
        <w:rPr>
          <w:rFonts w:eastAsia="Times New Roman"/>
          <w:b/>
          <w:color w:val="F79646" w:themeColor="accent6"/>
        </w:rPr>
        <w:t>0</w:t>
      </w:r>
      <w:r w:rsidR="003221A6" w:rsidRPr="00C30AAC">
        <w:rPr>
          <w:rFonts w:eastAsia="Times New Roman"/>
        </w:rPr>
        <w:t>)</w:t>
      </w:r>
    </w:p>
    <w:p w14:paraId="68DE3104" w14:textId="0ED5C542" w:rsidR="003221A6" w:rsidRPr="00322625" w:rsidRDefault="00CC439A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3221A6" w:rsidRPr="00322625">
        <w:rPr>
          <w:rFonts w:eastAsia="Times New Roman"/>
        </w:rPr>
        <w:t>);</w:t>
      </w:r>
    </w:p>
    <w:p w14:paraId="2F0B5E1D" w14:textId="77777777" w:rsidR="003221A6" w:rsidRPr="00672377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 w:rsidRPr="004F0A9F">
        <w:rPr>
          <w:rFonts w:eastAsia="Times New Roman"/>
          <w:b/>
          <w:color w:val="1F497D" w:themeColor="text2"/>
        </w:rPr>
        <w:t>end</w:t>
      </w:r>
      <w:r w:rsidRPr="004F0A9F">
        <w:rPr>
          <w:rFonts w:eastAsia="Times New Roman"/>
          <w:color w:val="1F497D" w:themeColor="text2"/>
        </w:rPr>
        <w:t xml:space="preserve"> </w:t>
      </w:r>
      <w:r w:rsidRPr="00672377">
        <w:rPr>
          <w:rFonts w:eastAsia="Times New Roman"/>
        </w:rPr>
        <w:t>for_ornek_function;</w:t>
      </w:r>
    </w:p>
    <w:p w14:paraId="63BDE10C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748F073E" w14:textId="77777777" w:rsidR="003221A6" w:rsidRPr="00672377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 w:rsidRPr="004F0A9F">
        <w:rPr>
          <w:rFonts w:eastAsia="Times New Roman"/>
          <w:b/>
          <w:color w:val="1F497D" w:themeColor="text2"/>
        </w:rPr>
        <w:t>architecture</w:t>
      </w:r>
      <w:r w:rsidRPr="004F0A9F">
        <w:rPr>
          <w:rFonts w:eastAsia="Times New Roman"/>
          <w:color w:val="1F497D" w:themeColor="text2"/>
        </w:rPr>
        <w:t xml:space="preserve"> </w:t>
      </w:r>
      <w:r w:rsidRPr="00672377">
        <w:rPr>
          <w:rFonts w:eastAsia="Times New Roman"/>
        </w:rPr>
        <w:t xml:space="preserve">Behavioral </w:t>
      </w:r>
      <w:r w:rsidRPr="004F0A9F">
        <w:rPr>
          <w:rFonts w:eastAsia="Times New Roman"/>
          <w:b/>
          <w:color w:val="1F497D" w:themeColor="text2"/>
        </w:rPr>
        <w:t>of</w:t>
      </w:r>
      <w:r w:rsidRPr="004F0A9F">
        <w:rPr>
          <w:rFonts w:eastAsia="Times New Roman"/>
          <w:color w:val="1F497D" w:themeColor="text2"/>
        </w:rPr>
        <w:t xml:space="preserve"> </w:t>
      </w:r>
      <w:r w:rsidRPr="00672377">
        <w:rPr>
          <w:rFonts w:eastAsia="Times New Roman"/>
        </w:rPr>
        <w:t xml:space="preserve">for_ornek_function </w:t>
      </w:r>
      <w:r w:rsidRPr="004F0A9F">
        <w:rPr>
          <w:rFonts w:eastAsia="Times New Roman"/>
          <w:b/>
          <w:color w:val="1F497D" w:themeColor="text2"/>
        </w:rPr>
        <w:t>is</w:t>
      </w:r>
    </w:p>
    <w:p w14:paraId="066F6F6A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502B280E" w14:textId="40283A43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3221A6" w:rsidRPr="004F0A9F">
        <w:rPr>
          <w:rFonts w:eastAsia="Times New Roman"/>
          <w:b/>
          <w:color w:val="1F497D" w:themeColor="text2"/>
        </w:rPr>
        <w:t>function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672377">
        <w:rPr>
          <w:rFonts w:eastAsia="Times New Roman"/>
        </w:rPr>
        <w:t>fonksiyon_for(sinyal_</w:t>
      </w:r>
      <w:proofErr w:type="gramStart"/>
      <w:r w:rsidR="003221A6" w:rsidRPr="00672377">
        <w:rPr>
          <w:rFonts w:eastAsia="Times New Roman"/>
        </w:rPr>
        <w:t xml:space="preserve">giris : </w:t>
      </w:r>
      <w:r w:rsidR="003221A6" w:rsidRPr="004F0A9F">
        <w:rPr>
          <w:rFonts w:eastAsia="Times New Roman"/>
          <w:color w:val="4F81BD" w:themeColor="accent1"/>
        </w:rPr>
        <w:t>std</w:t>
      </w:r>
      <w:proofErr w:type="gramEnd"/>
      <w:r w:rsidR="003221A6" w:rsidRPr="004F0A9F">
        <w:rPr>
          <w:rFonts w:eastAsia="Times New Roman"/>
          <w:color w:val="4F81BD" w:themeColor="accent1"/>
        </w:rPr>
        <w:t>_logic_vector</w:t>
      </w:r>
      <w:r w:rsidR="003221A6" w:rsidRPr="00672377">
        <w:rPr>
          <w:rFonts w:eastAsia="Times New Roman"/>
        </w:rPr>
        <w:t>(</w:t>
      </w:r>
      <w:r w:rsidR="003221A6" w:rsidRPr="004F0A9F">
        <w:rPr>
          <w:rFonts w:eastAsia="Times New Roman"/>
          <w:b/>
          <w:color w:val="F79646" w:themeColor="accent6"/>
        </w:rPr>
        <w:t>7</w:t>
      </w:r>
      <w:r w:rsidR="003221A6" w:rsidRPr="00672377">
        <w:rPr>
          <w:rFonts w:eastAsia="Times New Roman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 xml:space="preserve">downto </w:t>
      </w:r>
      <w:r w:rsidR="003221A6" w:rsidRPr="004F0A9F">
        <w:rPr>
          <w:rFonts w:eastAsia="Times New Roman"/>
          <w:b/>
          <w:color w:val="F79646" w:themeColor="accent6"/>
        </w:rPr>
        <w:t>0</w:t>
      </w:r>
      <w:r w:rsidR="003221A6" w:rsidRPr="00672377">
        <w:rPr>
          <w:rFonts w:eastAsia="Times New Roman"/>
        </w:rPr>
        <w:t xml:space="preserve">)) </w:t>
      </w:r>
      <w:r w:rsidR="003221A6" w:rsidRPr="004F0A9F">
        <w:rPr>
          <w:rFonts w:eastAsia="Times New Roman"/>
          <w:b/>
          <w:color w:val="1F497D" w:themeColor="text2"/>
        </w:rPr>
        <w:t>return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 xml:space="preserve">std_logic_vector </w:t>
      </w:r>
      <w:r w:rsidR="003221A6" w:rsidRPr="004F0A9F">
        <w:rPr>
          <w:rFonts w:eastAsia="Times New Roman"/>
          <w:b/>
          <w:color w:val="1F497D" w:themeColor="text2"/>
        </w:rPr>
        <w:t>is</w:t>
      </w:r>
    </w:p>
    <w:p w14:paraId="0C760FC2" w14:textId="77777777" w:rsidR="00C30AAC" w:rsidRDefault="00C30AAC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7AF952F1" w14:textId="4E12BB46" w:rsidR="003221A6" w:rsidRP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221A6" w:rsidRPr="004F0A9F">
        <w:rPr>
          <w:rFonts w:eastAsia="Times New Roman"/>
          <w:b/>
          <w:color w:val="1F497D" w:themeColor="text2"/>
        </w:rPr>
        <w:t>variable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C30AAC">
        <w:rPr>
          <w:rFonts w:eastAsia="Times New Roman"/>
        </w:rPr>
        <w:t>sinyal_</w:t>
      </w:r>
      <w:proofErr w:type="gramStart"/>
      <w:r w:rsidR="003221A6" w:rsidRPr="00C30AAC">
        <w:rPr>
          <w:rFonts w:eastAsia="Times New Roman"/>
        </w:rPr>
        <w:t xml:space="preserve">cikis : </w:t>
      </w:r>
      <w:r w:rsidR="003221A6" w:rsidRPr="004F0A9F">
        <w:rPr>
          <w:rFonts w:eastAsia="Times New Roman"/>
          <w:color w:val="4F81BD" w:themeColor="accent1"/>
        </w:rPr>
        <w:t>std</w:t>
      </w:r>
      <w:proofErr w:type="gramEnd"/>
      <w:r w:rsidR="003221A6" w:rsidRPr="004F0A9F">
        <w:rPr>
          <w:rFonts w:eastAsia="Times New Roman"/>
          <w:color w:val="4F81BD" w:themeColor="accent1"/>
        </w:rPr>
        <w:t>_logic_vector</w:t>
      </w:r>
      <w:r w:rsidR="003221A6" w:rsidRPr="00C30AAC">
        <w:rPr>
          <w:rFonts w:eastAsia="Times New Roman"/>
        </w:rPr>
        <w:t>(</w:t>
      </w:r>
      <w:r w:rsidR="003221A6" w:rsidRPr="004F0A9F">
        <w:rPr>
          <w:rFonts w:eastAsia="Times New Roman"/>
          <w:b/>
          <w:color w:val="F79646" w:themeColor="accent6"/>
        </w:rPr>
        <w:t>8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 xml:space="preserve">downto </w:t>
      </w:r>
      <w:r w:rsidR="003221A6" w:rsidRPr="004F0A9F">
        <w:rPr>
          <w:rFonts w:eastAsia="Times New Roman"/>
          <w:b/>
          <w:color w:val="F79646" w:themeColor="accent6"/>
        </w:rPr>
        <w:t>0</w:t>
      </w:r>
      <w:r w:rsidR="003221A6" w:rsidRPr="00C30AAC">
        <w:rPr>
          <w:rFonts w:eastAsia="Times New Roman"/>
        </w:rPr>
        <w:t>);</w:t>
      </w:r>
    </w:p>
    <w:p w14:paraId="4ECC3E12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45A9D9ED" w14:textId="0DEC6601" w:rsidR="00C30AAC" w:rsidRPr="004F0A9F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3221A6" w:rsidRPr="004F0A9F">
        <w:rPr>
          <w:rFonts w:eastAsia="Times New Roman"/>
          <w:b/>
          <w:color w:val="1F497D" w:themeColor="text2"/>
        </w:rPr>
        <w:t>begin</w:t>
      </w:r>
    </w:p>
    <w:p w14:paraId="1E2AB8CE" w14:textId="77777777" w:rsidR="00C30AAC" w:rsidRDefault="00C30AAC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5C05AC60" w14:textId="0B95D7ED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gramStart"/>
      <w:r w:rsidR="003221A6" w:rsidRPr="00C30AAC">
        <w:rPr>
          <w:rFonts w:eastAsia="Times New Roman"/>
        </w:rPr>
        <w:t>sinyal</w:t>
      </w:r>
      <w:proofErr w:type="gramEnd"/>
      <w:r w:rsidR="003221A6" w:rsidRPr="00C30AAC">
        <w:rPr>
          <w:rFonts w:eastAsia="Times New Roman"/>
        </w:rPr>
        <w:t>_cikis(0) := '0';</w:t>
      </w:r>
    </w:p>
    <w:p w14:paraId="155DB258" w14:textId="22EB5C45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221A6" w:rsidRPr="004F0A9F">
        <w:rPr>
          <w:rFonts w:eastAsia="Times New Roman"/>
          <w:b/>
          <w:color w:val="1F497D" w:themeColor="text2"/>
        </w:rPr>
        <w:t>for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C30AAC">
        <w:rPr>
          <w:rFonts w:eastAsia="Times New Roman"/>
        </w:rPr>
        <w:t xml:space="preserve">n_i </w:t>
      </w:r>
      <w:r w:rsidR="003221A6" w:rsidRPr="004F0A9F">
        <w:rPr>
          <w:rFonts w:eastAsia="Times New Roman"/>
          <w:b/>
          <w:color w:val="1F497D" w:themeColor="text2"/>
        </w:rPr>
        <w:t>in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4F0A9F">
        <w:rPr>
          <w:rFonts w:eastAsia="Times New Roman"/>
          <w:b/>
          <w:color w:val="F79646" w:themeColor="accent6"/>
        </w:rPr>
        <w:t>0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>to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b/>
          <w:color w:val="F79646" w:themeColor="accent6"/>
        </w:rPr>
        <w:t>7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b/>
          <w:color w:val="1F497D" w:themeColor="text2"/>
        </w:rPr>
        <w:t>loop</w:t>
      </w:r>
    </w:p>
    <w:p w14:paraId="03097D26" w14:textId="00909F35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gramStart"/>
      <w:r w:rsidR="003221A6" w:rsidRPr="00C30AAC">
        <w:rPr>
          <w:rFonts w:eastAsia="Times New Roman"/>
        </w:rPr>
        <w:t>sinyal</w:t>
      </w:r>
      <w:proofErr w:type="gramEnd"/>
      <w:r w:rsidR="003221A6" w:rsidRPr="00C30AAC">
        <w:rPr>
          <w:rFonts w:eastAsia="Times New Roman"/>
        </w:rPr>
        <w:t xml:space="preserve">_cikis(n_i + 1) := sinyal_cikis(n_i) </w:t>
      </w:r>
      <w:r w:rsidR="003221A6" w:rsidRPr="004F0A9F">
        <w:rPr>
          <w:rFonts w:eastAsia="Times New Roman"/>
          <w:b/>
          <w:color w:val="1F497D" w:themeColor="text2"/>
        </w:rPr>
        <w:t>or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C30AAC">
        <w:rPr>
          <w:rFonts w:eastAsia="Times New Roman"/>
        </w:rPr>
        <w:t>sinyal_giris(n_i);</w:t>
      </w:r>
    </w:p>
    <w:p w14:paraId="1EBD7EC7" w14:textId="5E863AC2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221A6" w:rsidRPr="004F0A9F">
        <w:rPr>
          <w:rFonts w:eastAsia="Times New Roman"/>
          <w:b/>
          <w:color w:val="1F497D" w:themeColor="text2"/>
        </w:rPr>
        <w:t>end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4F0A9F">
        <w:rPr>
          <w:rFonts w:eastAsia="Times New Roman"/>
          <w:b/>
          <w:color w:val="1F497D" w:themeColor="text2"/>
        </w:rPr>
        <w:t>loop</w:t>
      </w:r>
      <w:r w:rsidR="003221A6" w:rsidRPr="00C30AAC">
        <w:rPr>
          <w:rFonts w:eastAsia="Times New Roman"/>
        </w:rPr>
        <w:t>;</w:t>
      </w:r>
    </w:p>
    <w:p w14:paraId="4E128BEE" w14:textId="2B274AAB" w:rsid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221A6" w:rsidRPr="004F0A9F">
        <w:rPr>
          <w:rFonts w:eastAsia="Times New Roman"/>
          <w:b/>
          <w:color w:val="1F497D" w:themeColor="text2"/>
        </w:rPr>
        <w:t>return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C30AAC">
        <w:rPr>
          <w:rFonts w:eastAsia="Times New Roman"/>
        </w:rPr>
        <w:t>sinyal_cikis(</w:t>
      </w:r>
      <w:r w:rsidR="003221A6" w:rsidRPr="004F0A9F">
        <w:rPr>
          <w:rFonts w:eastAsia="Times New Roman"/>
          <w:b/>
          <w:color w:val="F79646" w:themeColor="accent6"/>
        </w:rPr>
        <w:t>8</w:t>
      </w:r>
      <w:r w:rsidR="003221A6" w:rsidRPr="00C30AAC">
        <w:rPr>
          <w:rFonts w:eastAsia="Times New Roman"/>
        </w:rPr>
        <w:t xml:space="preserve"> </w:t>
      </w:r>
      <w:r w:rsidR="003221A6" w:rsidRPr="004F0A9F">
        <w:rPr>
          <w:rFonts w:eastAsia="Times New Roman"/>
          <w:color w:val="4F81BD" w:themeColor="accent1"/>
        </w:rPr>
        <w:t>downto</w:t>
      </w:r>
      <w:r w:rsidR="003221A6" w:rsidRPr="004F0A9F">
        <w:rPr>
          <w:rFonts w:eastAsia="Times New Roman"/>
          <w:b/>
          <w:color w:val="F79646" w:themeColor="accent6"/>
        </w:rPr>
        <w:t xml:space="preserve"> 1</w:t>
      </w:r>
      <w:r w:rsidR="003221A6" w:rsidRPr="00C30AAC">
        <w:rPr>
          <w:rFonts w:eastAsia="Times New Roman"/>
        </w:rPr>
        <w:t>);</w:t>
      </w:r>
    </w:p>
    <w:p w14:paraId="2D6B0DBD" w14:textId="45975551" w:rsidR="003221A6" w:rsidRPr="00C30AAC" w:rsidRDefault="00CC439A" w:rsidP="00C30AAC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3221A6" w:rsidRPr="004F0A9F">
        <w:rPr>
          <w:rFonts w:eastAsia="Times New Roman"/>
          <w:b/>
          <w:color w:val="1F497D" w:themeColor="text2"/>
        </w:rPr>
        <w:t>end</w:t>
      </w:r>
      <w:r w:rsidR="003221A6" w:rsidRPr="004F0A9F">
        <w:rPr>
          <w:rFonts w:eastAsia="Times New Roman"/>
          <w:color w:val="1F497D" w:themeColor="text2"/>
        </w:rPr>
        <w:t xml:space="preserve"> </w:t>
      </w:r>
      <w:r w:rsidR="003221A6" w:rsidRPr="00C30AAC">
        <w:rPr>
          <w:rFonts w:eastAsia="Times New Roman"/>
        </w:rPr>
        <w:t>fonksiyon_for;</w:t>
      </w:r>
    </w:p>
    <w:p w14:paraId="60817E06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76946717" w14:textId="77777777" w:rsidR="003221A6" w:rsidRPr="004F0A9F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  <w:b/>
        </w:rPr>
      </w:pPr>
      <w:r w:rsidRPr="004F0A9F">
        <w:rPr>
          <w:rFonts w:eastAsia="Times New Roman"/>
          <w:b/>
          <w:color w:val="1F497D" w:themeColor="text2"/>
        </w:rPr>
        <w:t>begin</w:t>
      </w:r>
    </w:p>
    <w:p w14:paraId="62CC96F3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6252E2D1" w14:textId="49CEB4AA" w:rsidR="003221A6" w:rsidRPr="00672377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3221A6" w:rsidRPr="00672377">
        <w:rPr>
          <w:rFonts w:eastAsia="Times New Roman"/>
        </w:rPr>
        <w:t>out_cikis &lt;= fonksiyon_for(in_giris);</w:t>
      </w:r>
    </w:p>
    <w:p w14:paraId="5DC7E242" w14:textId="77777777" w:rsidR="00C30AAC" w:rsidRDefault="00C30AAC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</w:p>
    <w:p w14:paraId="3E3172C1" w14:textId="0F846854" w:rsidR="00EC2B6C" w:rsidRPr="00672377" w:rsidRDefault="003221A6" w:rsidP="007618B7">
      <w:pPr>
        <w:pStyle w:val="KOD"/>
        <w:numPr>
          <w:ilvl w:val="0"/>
          <w:numId w:val="40"/>
        </w:numPr>
        <w:ind w:left="680" w:hanging="340"/>
        <w:rPr>
          <w:rFonts w:eastAsia="Times New Roman"/>
        </w:rPr>
      </w:pPr>
      <w:r w:rsidRPr="004F0A9F">
        <w:rPr>
          <w:rFonts w:eastAsia="Times New Roman"/>
          <w:b/>
          <w:color w:val="1F497D" w:themeColor="text2"/>
        </w:rPr>
        <w:t>end</w:t>
      </w:r>
      <w:r w:rsidRPr="004F0A9F">
        <w:rPr>
          <w:rFonts w:eastAsia="Times New Roman"/>
          <w:color w:val="1F497D" w:themeColor="text2"/>
        </w:rPr>
        <w:t xml:space="preserve"> </w:t>
      </w:r>
      <w:r w:rsidRPr="00672377">
        <w:rPr>
          <w:rFonts w:eastAsia="Times New Roman"/>
        </w:rPr>
        <w:t>Behavioral;</w:t>
      </w:r>
    </w:p>
    <w:p w14:paraId="4D20F944" w14:textId="77777777" w:rsidR="00163B22" w:rsidRDefault="00163B22" w:rsidP="003221A6">
      <w:pPr>
        <w:ind w:firstLine="0"/>
      </w:pPr>
    </w:p>
    <w:p w14:paraId="641F3DA9" w14:textId="4B3F863A" w:rsidR="00105BD0" w:rsidRDefault="00D32AFB" w:rsidP="000E73D2">
      <w:pPr>
        <w:ind w:firstLine="0"/>
      </w:pPr>
      <w:r>
        <w:rPr>
          <w:rFonts w:ascii="Courier New" w:hAnsi="Courier New" w:cs="Courier New"/>
          <w:b/>
        </w:rPr>
        <w:t>while</w:t>
      </w:r>
      <w:r w:rsidRPr="001873DA">
        <w:rPr>
          <w:rFonts w:ascii="Courier New" w:hAnsi="Courier New" w:cs="Courier New"/>
          <w:b/>
        </w:rPr>
        <w:t xml:space="preserve"> loop</w:t>
      </w:r>
      <w:r>
        <w:t xml:space="preserve"> döngü sözdizimi için genel yazım formu aşağıda verilmiştir. </w:t>
      </w:r>
    </w:p>
    <w:p w14:paraId="203C710A" w14:textId="77777777" w:rsidR="00D32AFB" w:rsidRDefault="00D32AFB" w:rsidP="000E73D2">
      <w:pPr>
        <w:ind w:firstLine="0"/>
      </w:pPr>
    </w:p>
    <w:p w14:paraId="32F538C3" w14:textId="1FB4E0EC" w:rsidR="000E73D2" w:rsidRPr="004D4206" w:rsidRDefault="000E73D2" w:rsidP="00E5616F">
      <w:pPr>
        <w:pStyle w:val="KOD"/>
        <w:rPr>
          <w:rFonts w:eastAsia="Times New Roman"/>
        </w:rPr>
      </w:pPr>
      <w:r w:rsidRPr="004D4206">
        <w:rPr>
          <w:rFonts w:eastAsia="Times New Roman"/>
        </w:rPr>
        <w:t>dongu_</w:t>
      </w:r>
      <w:proofErr w:type="gramStart"/>
      <w:r w:rsidRPr="004D4206">
        <w:rPr>
          <w:rFonts w:eastAsia="Times New Roman"/>
        </w:rPr>
        <w:t xml:space="preserve">etiketi : </w:t>
      </w:r>
      <w:r w:rsidRPr="001B2ACC">
        <w:rPr>
          <w:rFonts w:eastAsia="Times New Roman"/>
          <w:b/>
          <w:color w:val="1F497D" w:themeColor="text2"/>
        </w:rPr>
        <w:t>while</w:t>
      </w:r>
      <w:proofErr w:type="gramEnd"/>
      <w:r w:rsidRPr="001B2ACC">
        <w:rPr>
          <w:rFonts w:eastAsia="Times New Roman"/>
          <w:color w:val="1F497D" w:themeColor="text2"/>
        </w:rPr>
        <w:t xml:space="preserve"> </w:t>
      </w:r>
      <w:r>
        <w:rPr>
          <w:rFonts w:eastAsia="Times New Roman"/>
        </w:rPr>
        <w:t xml:space="preserve">kosul </w:t>
      </w:r>
      <w:r w:rsidRPr="001B2ACC">
        <w:rPr>
          <w:rFonts w:eastAsia="Times New Roman"/>
          <w:b/>
          <w:color w:val="1F497D" w:themeColor="text2"/>
        </w:rPr>
        <w:t>loop</w:t>
      </w:r>
    </w:p>
    <w:p w14:paraId="048F540E" w14:textId="144F3BD3" w:rsidR="000E73D2" w:rsidRPr="004D4206" w:rsidRDefault="00E5616F" w:rsidP="00E5616F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gramStart"/>
      <w:r w:rsidR="000E73D2" w:rsidRPr="004D4206">
        <w:rPr>
          <w:rFonts w:eastAsia="Times New Roman"/>
        </w:rPr>
        <w:t>sözdizimi</w:t>
      </w:r>
      <w:proofErr w:type="gramEnd"/>
      <w:r w:rsidR="000E73D2" w:rsidRPr="004D4206">
        <w:rPr>
          <w:rFonts w:eastAsia="Times New Roman"/>
        </w:rPr>
        <w:t>;</w:t>
      </w:r>
    </w:p>
    <w:p w14:paraId="09984DF1" w14:textId="3EB6C2ED" w:rsidR="000E73D2" w:rsidRPr="004D4206" w:rsidRDefault="000E73D2" w:rsidP="00E5616F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4D4206">
        <w:rPr>
          <w:rFonts w:eastAsia="Times New Roman"/>
        </w:rPr>
        <w:t>{sözdizimi;}</w:t>
      </w:r>
    </w:p>
    <w:p w14:paraId="32F2DA83" w14:textId="11654250" w:rsidR="000E73D2" w:rsidRDefault="000E73D2" w:rsidP="00E5616F">
      <w:pPr>
        <w:pStyle w:val="KOD"/>
        <w:rPr>
          <w:rFonts w:eastAsia="Times New Roman"/>
        </w:rPr>
      </w:pPr>
      <w:r w:rsidRPr="001B2ACC">
        <w:rPr>
          <w:rFonts w:eastAsia="Times New Roman"/>
          <w:b/>
          <w:color w:val="1F497D" w:themeColor="text2"/>
        </w:rPr>
        <w:t>end</w:t>
      </w:r>
      <w:r w:rsidRPr="001B2ACC">
        <w:rPr>
          <w:rFonts w:eastAsia="Times New Roman"/>
          <w:color w:val="1F497D" w:themeColor="text2"/>
        </w:rPr>
        <w:t xml:space="preserve"> </w:t>
      </w:r>
      <w:r w:rsidRPr="001B2ACC">
        <w:rPr>
          <w:rFonts w:eastAsia="Times New Roman"/>
          <w:b/>
          <w:color w:val="1F497D" w:themeColor="text2"/>
        </w:rPr>
        <w:t>loop</w:t>
      </w:r>
      <w:r w:rsidRPr="001B2ACC">
        <w:rPr>
          <w:rFonts w:eastAsia="Times New Roman"/>
          <w:color w:val="1F497D" w:themeColor="text2"/>
        </w:rPr>
        <w:t xml:space="preserve"> </w:t>
      </w:r>
      <w:r w:rsidRPr="004D4206">
        <w:rPr>
          <w:rFonts w:eastAsia="Times New Roman"/>
        </w:rPr>
        <w:t>dongu_</w:t>
      </w:r>
      <w:proofErr w:type="gramStart"/>
      <w:r w:rsidRPr="004D4206">
        <w:rPr>
          <w:rFonts w:eastAsia="Times New Roman"/>
        </w:rPr>
        <w:t>etiketi ;</w:t>
      </w:r>
      <w:proofErr w:type="gramEnd"/>
    </w:p>
    <w:p w14:paraId="6A21EFB1" w14:textId="77777777" w:rsidR="000E73D2" w:rsidRDefault="000E73D2" w:rsidP="000E73D2">
      <w:pPr>
        <w:ind w:firstLine="0"/>
      </w:pPr>
    </w:p>
    <w:p w14:paraId="0CC241C8" w14:textId="30C069DD" w:rsidR="00E0297B" w:rsidRDefault="00411CAC" w:rsidP="00E0297B">
      <w:pPr>
        <w:ind w:firstLine="0"/>
        <w:rPr>
          <w:rFonts w:ascii="Courier New" w:hAnsi="Courier New" w:cs="Courier New"/>
          <w:b/>
        </w:rPr>
      </w:pPr>
      <w:r w:rsidRPr="0056713D">
        <w:rPr>
          <w:rFonts w:ascii="Courier New" w:hAnsi="Courier New" w:cs="Courier New"/>
          <w:b/>
        </w:rPr>
        <w:t xml:space="preserve">Örnek </w:t>
      </w:r>
      <w:r w:rsidR="00B41EBF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14</w:t>
      </w:r>
      <w:r w:rsidRPr="0056713D">
        <w:rPr>
          <w:rFonts w:ascii="Courier New" w:hAnsi="Courier New" w:cs="Courier New"/>
          <w:b/>
        </w:rPr>
        <w:t xml:space="preserve"> : </w:t>
      </w:r>
      <w:r w:rsidR="00EB4458">
        <w:t>Aşağıda</w:t>
      </w:r>
      <w:proofErr w:type="gramEnd"/>
      <w:r w:rsidR="00EB4458">
        <w:t xml:space="preserve"> </w:t>
      </w:r>
      <w:r w:rsidR="00EB4458">
        <w:rPr>
          <w:rFonts w:ascii="Courier New" w:eastAsia="Times New Roman" w:hAnsi="Courier New" w:cs="Courier New"/>
          <w:b/>
          <w:color w:val="000020"/>
          <w:szCs w:val="20"/>
        </w:rPr>
        <w:t>while</w:t>
      </w:r>
      <w:r w:rsidR="00EB4458" w:rsidRPr="00DE1652">
        <w:rPr>
          <w:rFonts w:ascii="Courier New" w:eastAsia="Times New Roman" w:hAnsi="Courier New" w:cs="Courier New"/>
          <w:b/>
          <w:color w:val="000020"/>
          <w:szCs w:val="20"/>
        </w:rPr>
        <w:t>_ornek_process.vhd</w:t>
      </w:r>
      <w:r w:rsidR="00EB4458" w:rsidRPr="00B065B8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EB4458" w:rsidRPr="00DE1652">
        <w:rPr>
          <w:rFonts w:asciiTheme="minorHAnsi" w:eastAsia="Times New Roman" w:hAnsiTheme="minorHAnsi" w:cstheme="minorHAnsi"/>
          <w:color w:val="000020"/>
          <w:szCs w:val="20"/>
        </w:rPr>
        <w:t>VHDL kodunda</w:t>
      </w:r>
      <w:r w:rsidR="00EB4458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EB4458" w:rsidRPr="00DE1652">
        <w:rPr>
          <w:rFonts w:ascii="Courier New" w:hAnsi="Courier New" w:cs="Courier New"/>
          <w:b/>
        </w:rPr>
        <w:t>process</w:t>
      </w:r>
      <w:r w:rsidR="00EB4458">
        <w:t xml:space="preserve"> içerisinde </w:t>
      </w:r>
      <w:r w:rsidR="00EB4458" w:rsidRPr="00DE1652">
        <w:rPr>
          <w:rFonts w:ascii="Courier New" w:hAnsi="Courier New" w:cs="Courier New"/>
          <w:b/>
        </w:rPr>
        <w:t>for loop</w:t>
      </w:r>
      <w:r w:rsidR="00EB4458">
        <w:t xml:space="preserve"> sözdizimi kullanımı örneği verilmiştir. </w:t>
      </w:r>
      <w:r w:rsidR="00EB4458" w:rsidRPr="00DE1652">
        <w:rPr>
          <w:rFonts w:ascii="Courier New" w:hAnsi="Courier New" w:cs="Courier New"/>
          <w:b/>
        </w:rPr>
        <w:t>process</w:t>
      </w:r>
      <w:r w:rsidR="00EB4458">
        <w:t xml:space="preserve"> hassasiyet listesinde </w:t>
      </w:r>
      <w:r w:rsidR="00EB4458" w:rsidRPr="00DE1652">
        <w:rPr>
          <w:rFonts w:ascii="Courier New" w:hAnsi="Courier New" w:cs="Courier New"/>
          <w:b/>
        </w:rPr>
        <w:t>in_giris</w:t>
      </w:r>
      <w:r w:rsidR="00EB4458">
        <w:t xml:space="preserve"> sinyali mevcuttur. Bu durumda </w:t>
      </w:r>
      <w:r w:rsidR="00EB4458">
        <w:rPr>
          <w:rFonts w:ascii="Courier New" w:hAnsi="Courier New" w:cs="Courier New"/>
          <w:b/>
        </w:rPr>
        <w:t>in</w:t>
      </w:r>
      <w:r w:rsidR="00EB4458" w:rsidRPr="00DE1652">
        <w:rPr>
          <w:rFonts w:ascii="Courier New" w:hAnsi="Courier New" w:cs="Courier New"/>
          <w:b/>
        </w:rPr>
        <w:t>_giris</w:t>
      </w:r>
      <w:r w:rsidR="00EB4458">
        <w:t xml:space="preserve"> sinyalinde meydana gelecek olan değişimlerde </w:t>
      </w:r>
      <w:r w:rsidR="00EB4458" w:rsidRPr="00B46E50">
        <w:rPr>
          <w:rFonts w:ascii="Courier New" w:hAnsi="Courier New" w:cs="Courier New"/>
          <w:b/>
        </w:rPr>
        <w:t>process</w:t>
      </w:r>
      <w:r w:rsidR="00EB4458">
        <w:t xml:space="preserve"> aktif hale gelecektir. 27. satırda </w:t>
      </w:r>
      <w:r w:rsidR="00EB4458" w:rsidRPr="00B46E50">
        <w:rPr>
          <w:rFonts w:ascii="Courier New" w:hAnsi="Courier New" w:cs="Courier New"/>
          <w:b/>
        </w:rPr>
        <w:t>process</w:t>
      </w:r>
      <w:r w:rsidR="00EB4458">
        <w:t xml:space="preserve"> içerisinde </w:t>
      </w:r>
      <w:r w:rsidR="00EB4458">
        <w:rPr>
          <w:rFonts w:ascii="Courier New" w:hAnsi="Courier New" w:cs="Courier New"/>
          <w:b/>
        </w:rPr>
        <w:t>v</w:t>
      </w:r>
      <w:r w:rsidR="00EB4458" w:rsidRPr="00B46E50">
        <w:rPr>
          <w:rFonts w:ascii="Courier New" w:hAnsi="Courier New" w:cs="Courier New"/>
          <w:b/>
        </w:rPr>
        <w:t>_sinyal_sonuc</w:t>
      </w:r>
      <w:r w:rsidR="00EB4458">
        <w:t xml:space="preserve"> değişkeninin 0. bitine </w:t>
      </w:r>
      <w:r w:rsidR="00EB4458" w:rsidRPr="00841C64">
        <w:rPr>
          <w:rFonts w:ascii="Courier New" w:hAnsi="Courier New" w:cs="Courier New"/>
          <w:b/>
        </w:rPr>
        <w:t xml:space="preserve">'0' </w:t>
      </w:r>
      <w:r w:rsidR="00EB4458">
        <w:t xml:space="preserve">atanmaktadır. </w:t>
      </w:r>
      <w:r w:rsidR="00E0297B">
        <w:t xml:space="preserve"> 28. satırda </w:t>
      </w:r>
      <w:r w:rsidR="00E0297B" w:rsidRPr="0027184F">
        <w:rPr>
          <w:rFonts w:ascii="Courier New" w:hAnsi="Courier New" w:cs="Courier New"/>
          <w:b/>
        </w:rPr>
        <w:t>n_i</w:t>
      </w:r>
      <w:r w:rsidR="00E0297B">
        <w:t xml:space="preserve"> değişkeninin </w:t>
      </w:r>
      <w:proofErr w:type="gramStart"/>
      <w:r w:rsidR="00E0297B">
        <w:rPr>
          <w:rFonts w:ascii="Courier New" w:hAnsi="Courier New" w:cs="Courier New"/>
          <w:b/>
        </w:rPr>
        <w:t>8</w:t>
      </w:r>
      <w:r w:rsidR="00E0297B">
        <w:t>’den  küçük</w:t>
      </w:r>
      <w:proofErr w:type="gramEnd"/>
      <w:r w:rsidR="00E0297B">
        <w:t xml:space="preserve"> olma koşulu ile </w:t>
      </w:r>
      <w:r w:rsidR="00E0297B" w:rsidRPr="00BA58D9">
        <w:rPr>
          <w:rFonts w:ascii="Courier New" w:hAnsi="Courier New" w:cs="Courier New"/>
          <w:b/>
        </w:rPr>
        <w:t>while loop</w:t>
      </w:r>
      <w:r w:rsidR="00E0297B">
        <w:t xml:space="preserve"> döngüsü tanımlanmaktadır. Döngü içerisinde </w:t>
      </w:r>
      <w:r w:rsidR="00E0297B">
        <w:rPr>
          <w:rFonts w:ascii="Courier New" w:hAnsi="Courier New" w:cs="Courier New"/>
          <w:b/>
        </w:rPr>
        <w:t>v</w:t>
      </w:r>
      <w:r w:rsidR="00E0297B" w:rsidRPr="00B46E50">
        <w:rPr>
          <w:rFonts w:ascii="Courier New" w:hAnsi="Courier New" w:cs="Courier New"/>
          <w:b/>
        </w:rPr>
        <w:t>_sinyal_sonuc</w:t>
      </w:r>
      <w:r w:rsidR="00E0297B">
        <w:t xml:space="preserve"> değişkeninin ve </w:t>
      </w:r>
      <w:r w:rsidR="00E0297B" w:rsidRPr="003C6BD4">
        <w:rPr>
          <w:rFonts w:ascii="Courier New" w:hAnsi="Courier New" w:cs="Courier New"/>
          <w:b/>
        </w:rPr>
        <w:t>in_giris</w:t>
      </w:r>
      <w:r w:rsidR="00E0297B">
        <w:t xml:space="preserve"> giriş portunun </w:t>
      </w:r>
      <w:r w:rsidR="00E0297B">
        <w:rPr>
          <w:rFonts w:ascii="Courier New" w:hAnsi="Courier New" w:cs="Courier New"/>
          <w:b/>
        </w:rPr>
        <w:t>n_i</w:t>
      </w:r>
      <w:r w:rsidR="00E0297B" w:rsidRPr="003C6BD4">
        <w:rPr>
          <w:rFonts w:ascii="Courier New" w:hAnsi="Courier New" w:cs="Courier New"/>
          <w:b/>
        </w:rPr>
        <w:t>.</w:t>
      </w:r>
      <w:r w:rsidR="00E0297B">
        <w:t xml:space="preserve"> bitleri </w:t>
      </w:r>
      <w:r w:rsidR="00E0297B" w:rsidRPr="003C6BD4">
        <w:rPr>
          <w:rFonts w:ascii="Courier New" w:hAnsi="Courier New" w:cs="Courier New"/>
          <w:b/>
        </w:rPr>
        <w:t>or</w:t>
      </w:r>
      <w:r w:rsidR="00E0297B">
        <w:t xml:space="preserve"> işlemine tabi tutulduktan sonra </w:t>
      </w:r>
      <w:r w:rsidR="00E0297B">
        <w:rPr>
          <w:rFonts w:ascii="Courier New" w:hAnsi="Courier New" w:cs="Courier New"/>
          <w:b/>
        </w:rPr>
        <w:t>v</w:t>
      </w:r>
      <w:r w:rsidR="00E0297B" w:rsidRPr="003C6BD4">
        <w:rPr>
          <w:rFonts w:ascii="Courier New" w:hAnsi="Courier New" w:cs="Courier New"/>
          <w:b/>
        </w:rPr>
        <w:t>_sinyal_sonuc</w:t>
      </w:r>
      <w:r w:rsidR="00E0297B">
        <w:t xml:space="preserve"> değişkeninin </w:t>
      </w:r>
      <w:r w:rsidR="00E0297B" w:rsidRPr="003C6BD4">
        <w:rPr>
          <w:rFonts w:ascii="Courier New" w:hAnsi="Courier New" w:cs="Courier New"/>
          <w:b/>
        </w:rPr>
        <w:t>n_i+1.</w:t>
      </w:r>
      <w:r w:rsidR="00E0297B">
        <w:t xml:space="preserve"> bitine atanmaktadır. 3</w:t>
      </w:r>
      <w:r w:rsidR="00554072">
        <w:t>3</w:t>
      </w:r>
      <w:r w:rsidR="00E0297B">
        <w:t xml:space="preserve">. </w:t>
      </w:r>
      <w:r w:rsidR="00554072">
        <w:t>s</w:t>
      </w:r>
      <w:r w:rsidR="00E0297B">
        <w:t xml:space="preserve">atırda tanımlı atama işlemi ile </w:t>
      </w:r>
      <w:r w:rsidR="00E0297B">
        <w:rPr>
          <w:rFonts w:ascii="Courier New" w:hAnsi="Courier New" w:cs="Courier New"/>
          <w:b/>
        </w:rPr>
        <w:t>v</w:t>
      </w:r>
      <w:r w:rsidR="00E0297B" w:rsidRPr="003C6BD4">
        <w:rPr>
          <w:rFonts w:ascii="Courier New" w:hAnsi="Courier New" w:cs="Courier New"/>
          <w:b/>
        </w:rPr>
        <w:t>_sinyal_sonuc</w:t>
      </w:r>
      <w:r w:rsidR="00E0297B">
        <w:t xml:space="preserve"> değişkeninin ilk 8 biti </w:t>
      </w:r>
      <w:r w:rsidR="00E0297B" w:rsidRPr="00B46E50">
        <w:rPr>
          <w:rFonts w:ascii="Courier New" w:hAnsi="Courier New" w:cs="Courier New"/>
          <w:b/>
        </w:rPr>
        <w:t>r_sinyal_sonuc</w:t>
      </w:r>
      <w:r w:rsidR="00E0297B">
        <w:t xml:space="preserve"> sinyaline atanmaktadır. 17. satırda tanımlı atama ifadesi ile </w:t>
      </w:r>
      <w:r w:rsidR="00E0297B" w:rsidRPr="00B46E50">
        <w:rPr>
          <w:rFonts w:ascii="Courier New" w:hAnsi="Courier New" w:cs="Courier New"/>
          <w:b/>
        </w:rPr>
        <w:t>r_sinyal_sonuc</w:t>
      </w:r>
      <w:r w:rsidR="00E0297B">
        <w:rPr>
          <w:rFonts w:ascii="Courier New" w:hAnsi="Courier New" w:cs="Courier New"/>
          <w:b/>
        </w:rPr>
        <w:t xml:space="preserve"> </w:t>
      </w:r>
      <w:r w:rsidR="00E0297B">
        <w:rPr>
          <w:rFonts w:asciiTheme="minorHAnsi" w:hAnsiTheme="minorHAnsi" w:cstheme="minorHAnsi"/>
        </w:rPr>
        <w:t xml:space="preserve">sinyali </w:t>
      </w:r>
      <w:r w:rsidR="00E0297B" w:rsidRPr="00B53014">
        <w:rPr>
          <w:rFonts w:ascii="Courier New" w:hAnsi="Courier New" w:cs="Courier New"/>
          <w:b/>
        </w:rPr>
        <w:t>out_cikis</w:t>
      </w:r>
      <w:r w:rsidR="00E0297B">
        <w:rPr>
          <w:rFonts w:asciiTheme="minorHAnsi" w:hAnsiTheme="minorHAnsi" w:cstheme="minorHAnsi"/>
        </w:rPr>
        <w:t xml:space="preserve"> çıkış portuna aktarılmaktadır.</w:t>
      </w:r>
    </w:p>
    <w:p w14:paraId="17C9CD54" w14:textId="77777777" w:rsidR="004F47AA" w:rsidRDefault="004F47AA" w:rsidP="00B53C84">
      <w:pPr>
        <w:pStyle w:val="KOD"/>
      </w:pPr>
    </w:p>
    <w:p w14:paraId="0AFE80C1" w14:textId="77777777" w:rsidR="00601CF2" w:rsidRPr="00601CF2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 w:rsidRPr="0067325D">
        <w:rPr>
          <w:rFonts w:eastAsia="Times New Roman" w:cs="Courier New"/>
          <w:b/>
          <w:color w:val="800000"/>
          <w:szCs w:val="20"/>
        </w:rPr>
        <w:t>library</w:t>
      </w:r>
      <w:r w:rsidRPr="0067325D">
        <w:rPr>
          <w:rFonts w:eastAsia="Times New Roman" w:cs="Courier New"/>
          <w:color w:val="800000"/>
          <w:szCs w:val="20"/>
        </w:rPr>
        <w:t xml:space="preserve"> </w:t>
      </w:r>
      <w:r w:rsidRPr="00601CF2">
        <w:rPr>
          <w:rFonts w:eastAsia="Times New Roman" w:cs="Courier New"/>
          <w:color w:val="000020"/>
          <w:szCs w:val="20"/>
        </w:rPr>
        <w:t>IEEE;</w:t>
      </w:r>
    </w:p>
    <w:p w14:paraId="609E31B8" w14:textId="77777777" w:rsidR="00601CF2" w:rsidRPr="00601CF2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 w:rsidRPr="0067325D">
        <w:rPr>
          <w:rFonts w:eastAsia="Times New Roman" w:cs="Courier New"/>
          <w:b/>
          <w:color w:val="800000"/>
          <w:szCs w:val="20"/>
        </w:rPr>
        <w:t>use</w:t>
      </w:r>
      <w:r w:rsidRPr="0067325D">
        <w:rPr>
          <w:rFonts w:eastAsia="Times New Roman" w:cs="Courier New"/>
          <w:color w:val="800000"/>
          <w:szCs w:val="20"/>
        </w:rPr>
        <w:t xml:space="preserve"> </w:t>
      </w:r>
      <w:proofErr w:type="gramStart"/>
      <w:r w:rsidRPr="00601CF2">
        <w:rPr>
          <w:rFonts w:eastAsia="Times New Roman" w:cs="Courier New"/>
          <w:color w:val="000020"/>
          <w:szCs w:val="20"/>
        </w:rPr>
        <w:t>IEEE.STD</w:t>
      </w:r>
      <w:proofErr w:type="gramEnd"/>
      <w:r w:rsidRPr="00601CF2">
        <w:rPr>
          <w:rFonts w:eastAsia="Times New Roman" w:cs="Courier New"/>
          <w:color w:val="000020"/>
          <w:szCs w:val="20"/>
        </w:rPr>
        <w:t>_LOGIC_1164.ALL;</w:t>
      </w:r>
    </w:p>
    <w:p w14:paraId="564EE4B1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3286EEF9" w14:textId="77777777" w:rsidR="00601CF2" w:rsidRPr="00A158AB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b/>
          <w:color w:val="1F497D" w:themeColor="text2"/>
          <w:szCs w:val="20"/>
        </w:rPr>
      </w:pPr>
      <w:r w:rsidRPr="00A158AB">
        <w:rPr>
          <w:rFonts w:eastAsia="Times New Roman" w:cs="Courier New"/>
          <w:b/>
          <w:color w:val="1F497D" w:themeColor="text2"/>
          <w:szCs w:val="20"/>
        </w:rPr>
        <w:t>entity</w:t>
      </w:r>
      <w:r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Pr="00601CF2">
        <w:rPr>
          <w:rFonts w:eastAsia="Times New Roman" w:cs="Courier New"/>
          <w:color w:val="000020"/>
          <w:szCs w:val="20"/>
        </w:rPr>
        <w:t xml:space="preserve">while_ornek_process </w:t>
      </w:r>
      <w:r w:rsidRPr="00A158AB">
        <w:rPr>
          <w:rFonts w:eastAsia="Times New Roman" w:cs="Courier New"/>
          <w:b/>
          <w:color w:val="1F497D" w:themeColor="text2"/>
          <w:szCs w:val="20"/>
        </w:rPr>
        <w:t>is</w:t>
      </w:r>
    </w:p>
    <w:p w14:paraId="774AAF58" w14:textId="28BD04C0" w:rsidR="001B2ACC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Port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proofErr w:type="gramStart"/>
      <w:r w:rsidR="00601CF2" w:rsidRPr="00601CF2">
        <w:rPr>
          <w:rFonts w:eastAsia="Times New Roman" w:cs="Courier New"/>
          <w:color w:val="000020"/>
          <w:szCs w:val="20"/>
        </w:rPr>
        <w:t>(</w:t>
      </w:r>
      <w:proofErr w:type="gramEnd"/>
      <w:r w:rsidR="00601CF2" w:rsidRPr="00601CF2">
        <w:rPr>
          <w:rFonts w:eastAsia="Times New Roman" w:cs="Courier New"/>
          <w:color w:val="000020"/>
          <w:szCs w:val="20"/>
        </w:rPr>
        <w:t xml:space="preserve"> </w:t>
      </w:r>
    </w:p>
    <w:p w14:paraId="6B4A11B3" w14:textId="7E0748D4" w:rsidR="001B2ACC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601CF2" w:rsidRPr="001B2ACC">
        <w:rPr>
          <w:rFonts w:eastAsia="Times New Roman" w:cs="Courier New"/>
          <w:color w:val="000020"/>
          <w:szCs w:val="20"/>
        </w:rPr>
        <w:t>in_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 xml:space="preserve">giris :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in</w:t>
      </w:r>
      <w:proofErr w:type="gramEnd"/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>std_logic_vector</w:t>
      </w:r>
      <w:r w:rsidR="00601CF2" w:rsidRPr="001B2ACC">
        <w:rPr>
          <w:rFonts w:eastAsia="Times New Roman" w:cs="Courier New"/>
          <w:color w:val="000020"/>
          <w:szCs w:val="20"/>
        </w:rPr>
        <w:t>(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7</w:t>
      </w:r>
      <w:r w:rsidR="00601CF2" w:rsidRPr="001B2ACC">
        <w:rPr>
          <w:rFonts w:eastAsia="Times New Roman" w:cs="Courier New"/>
          <w:color w:val="000020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 xml:space="preserve">downto 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0</w:t>
      </w:r>
      <w:r w:rsidR="00601CF2" w:rsidRPr="001B2ACC">
        <w:rPr>
          <w:rFonts w:eastAsia="Times New Roman" w:cs="Courier New"/>
          <w:color w:val="000020"/>
          <w:szCs w:val="20"/>
        </w:rPr>
        <w:t>);</w:t>
      </w:r>
    </w:p>
    <w:p w14:paraId="2236C5D2" w14:textId="4466B04E" w:rsidR="00601CF2" w:rsidRPr="001B2ACC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601CF2" w:rsidRPr="001B2ACC">
        <w:rPr>
          <w:rFonts w:eastAsia="Times New Roman" w:cs="Courier New"/>
          <w:color w:val="000020"/>
          <w:szCs w:val="20"/>
        </w:rPr>
        <w:t>out_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 xml:space="preserve">cikis :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out</w:t>
      </w:r>
      <w:proofErr w:type="gramEnd"/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>std_logic_vector</w:t>
      </w:r>
      <w:r w:rsidR="00601CF2" w:rsidRPr="001B2ACC">
        <w:rPr>
          <w:rFonts w:eastAsia="Times New Roman" w:cs="Courier New"/>
          <w:color w:val="000020"/>
          <w:szCs w:val="20"/>
        </w:rPr>
        <w:t>(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7</w:t>
      </w:r>
      <w:r w:rsidR="00601CF2" w:rsidRPr="001B2ACC">
        <w:rPr>
          <w:rFonts w:eastAsia="Times New Roman" w:cs="Courier New"/>
          <w:color w:val="000020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 xml:space="preserve">downto 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0</w:t>
      </w:r>
      <w:r w:rsidR="00601CF2" w:rsidRPr="001B2ACC">
        <w:rPr>
          <w:rFonts w:eastAsia="Times New Roman" w:cs="Courier New"/>
          <w:color w:val="000020"/>
          <w:szCs w:val="20"/>
        </w:rPr>
        <w:t>)</w:t>
      </w:r>
    </w:p>
    <w:p w14:paraId="2C02533E" w14:textId="692FC2DE" w:rsidR="00601CF2" w:rsidRPr="00601CF2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01CF2" w:rsidRPr="00601CF2">
        <w:rPr>
          <w:rFonts w:eastAsia="Times New Roman" w:cs="Courier New"/>
          <w:color w:val="000020"/>
          <w:szCs w:val="20"/>
        </w:rPr>
        <w:t>);</w:t>
      </w:r>
    </w:p>
    <w:p w14:paraId="70403F12" w14:textId="77777777" w:rsidR="00601CF2" w:rsidRPr="00601CF2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 w:rsidRPr="00A158AB">
        <w:rPr>
          <w:rFonts w:eastAsia="Times New Roman" w:cs="Courier New"/>
          <w:b/>
          <w:color w:val="1F497D" w:themeColor="text2"/>
          <w:szCs w:val="20"/>
        </w:rPr>
        <w:t>end</w:t>
      </w:r>
      <w:r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Pr="00601CF2">
        <w:rPr>
          <w:rFonts w:eastAsia="Times New Roman" w:cs="Courier New"/>
          <w:color w:val="000020"/>
          <w:szCs w:val="20"/>
        </w:rPr>
        <w:t>while_ornek_process;</w:t>
      </w:r>
    </w:p>
    <w:p w14:paraId="7C124F12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563A8BF9" w14:textId="77777777" w:rsidR="00601CF2" w:rsidRPr="00A158AB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b/>
          <w:color w:val="1F497D" w:themeColor="text2"/>
          <w:szCs w:val="20"/>
        </w:rPr>
      </w:pPr>
      <w:r w:rsidRPr="00A158AB">
        <w:rPr>
          <w:rFonts w:eastAsia="Times New Roman" w:cs="Courier New"/>
          <w:b/>
          <w:color w:val="1F497D" w:themeColor="text2"/>
          <w:szCs w:val="20"/>
        </w:rPr>
        <w:t>architecture</w:t>
      </w:r>
      <w:r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Pr="00601CF2">
        <w:rPr>
          <w:rFonts w:eastAsia="Times New Roman" w:cs="Courier New"/>
          <w:color w:val="000020"/>
          <w:szCs w:val="20"/>
        </w:rPr>
        <w:t xml:space="preserve">Behavioral </w:t>
      </w:r>
      <w:r w:rsidRPr="00A158AB">
        <w:rPr>
          <w:rFonts w:eastAsia="Times New Roman" w:cs="Courier New"/>
          <w:b/>
          <w:color w:val="1F497D" w:themeColor="text2"/>
          <w:szCs w:val="20"/>
        </w:rPr>
        <w:t>of</w:t>
      </w:r>
      <w:r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Pr="00601CF2">
        <w:rPr>
          <w:rFonts w:eastAsia="Times New Roman" w:cs="Courier New"/>
          <w:color w:val="000020"/>
          <w:szCs w:val="20"/>
        </w:rPr>
        <w:t xml:space="preserve">while_ornek_process </w:t>
      </w:r>
      <w:r w:rsidRPr="00A158AB">
        <w:rPr>
          <w:rFonts w:eastAsia="Times New Roman" w:cs="Courier New"/>
          <w:b/>
          <w:color w:val="1F497D" w:themeColor="text2"/>
          <w:szCs w:val="20"/>
        </w:rPr>
        <w:t>is</w:t>
      </w:r>
    </w:p>
    <w:p w14:paraId="65706CDC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12C9FBC3" w14:textId="5C6B92FE" w:rsidR="00601CF2" w:rsidRPr="00601CF2" w:rsidRDefault="00BF18F5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signal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601CF2">
        <w:rPr>
          <w:rFonts w:eastAsia="Times New Roman" w:cs="Courier New"/>
          <w:color w:val="000020"/>
          <w:szCs w:val="20"/>
        </w:rPr>
        <w:t>r_sinyal_</w:t>
      </w:r>
      <w:proofErr w:type="gramStart"/>
      <w:r w:rsidR="00601CF2" w:rsidRPr="00601CF2">
        <w:rPr>
          <w:rFonts w:eastAsia="Times New Roman" w:cs="Courier New"/>
          <w:color w:val="000020"/>
          <w:szCs w:val="20"/>
        </w:rPr>
        <w:t xml:space="preserve">sonuc : </w:t>
      </w:r>
      <w:r w:rsidR="00601CF2" w:rsidRPr="00FB7B4F">
        <w:rPr>
          <w:rFonts w:eastAsia="Times New Roman" w:cs="Courier New"/>
          <w:color w:val="4F81BD" w:themeColor="accent1"/>
          <w:szCs w:val="20"/>
        </w:rPr>
        <w:t>std</w:t>
      </w:r>
      <w:proofErr w:type="gramEnd"/>
      <w:r w:rsidR="00601CF2" w:rsidRPr="00FB7B4F">
        <w:rPr>
          <w:rFonts w:eastAsia="Times New Roman" w:cs="Courier New"/>
          <w:color w:val="4F81BD" w:themeColor="accent1"/>
          <w:szCs w:val="20"/>
        </w:rPr>
        <w:t>_logic_vector</w:t>
      </w:r>
      <w:r w:rsidR="00601CF2" w:rsidRPr="00601CF2">
        <w:rPr>
          <w:rFonts w:eastAsia="Times New Roman" w:cs="Courier New"/>
          <w:color w:val="000020"/>
          <w:szCs w:val="20"/>
        </w:rPr>
        <w:t>(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7</w:t>
      </w:r>
      <w:r w:rsidR="00601CF2" w:rsidRPr="00601CF2">
        <w:rPr>
          <w:rFonts w:eastAsia="Times New Roman" w:cs="Courier New"/>
          <w:color w:val="000020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 xml:space="preserve">downto 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0</w:t>
      </w:r>
      <w:r w:rsidR="00601CF2" w:rsidRPr="00601CF2">
        <w:rPr>
          <w:rFonts w:eastAsia="Times New Roman" w:cs="Courier New"/>
          <w:color w:val="000020"/>
          <w:szCs w:val="20"/>
        </w:rPr>
        <w:t>);</w:t>
      </w:r>
    </w:p>
    <w:p w14:paraId="250D0F90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59E9D9F0" w14:textId="77777777" w:rsidR="00601CF2" w:rsidRPr="00A158AB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b/>
          <w:color w:val="000020"/>
          <w:szCs w:val="20"/>
        </w:rPr>
      </w:pPr>
      <w:r w:rsidRPr="00A158AB">
        <w:rPr>
          <w:rFonts w:eastAsia="Times New Roman" w:cs="Courier New"/>
          <w:b/>
          <w:color w:val="1F497D" w:themeColor="text2"/>
          <w:szCs w:val="20"/>
        </w:rPr>
        <w:t>begin</w:t>
      </w:r>
    </w:p>
    <w:p w14:paraId="011AC069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5F722E48" w14:textId="6BA032F9" w:rsidR="00601CF2" w:rsidRPr="00601CF2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01CF2" w:rsidRPr="00601CF2">
        <w:rPr>
          <w:rFonts w:eastAsia="Times New Roman" w:cs="Courier New"/>
          <w:color w:val="000020"/>
          <w:szCs w:val="20"/>
        </w:rPr>
        <w:t>out_cikis &lt;= r_sinyal_sonuc;</w:t>
      </w:r>
    </w:p>
    <w:p w14:paraId="7A543F5A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5E2E98FB" w14:textId="07B3BA82" w:rsidR="001B2ACC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process</w:t>
      </w:r>
      <w:r w:rsidR="00601CF2" w:rsidRPr="00601CF2">
        <w:rPr>
          <w:rFonts w:eastAsia="Times New Roman" w:cs="Courier New"/>
          <w:color w:val="000020"/>
          <w:szCs w:val="20"/>
        </w:rPr>
        <w:t>(in_giris)</w:t>
      </w:r>
    </w:p>
    <w:p w14:paraId="6EC57234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0447DBE9" w14:textId="0ED9FB78" w:rsidR="001B2ACC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variable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1B2ACC">
        <w:rPr>
          <w:rFonts w:eastAsia="Times New Roman" w:cs="Courier New"/>
          <w:color w:val="000020"/>
          <w:szCs w:val="20"/>
        </w:rPr>
        <w:t>v_sinyal_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 xml:space="preserve">sonuc : </w:t>
      </w:r>
      <w:r w:rsidR="00601CF2" w:rsidRPr="00FB7B4F">
        <w:rPr>
          <w:rFonts w:eastAsia="Times New Roman" w:cs="Courier New"/>
          <w:color w:val="4F81BD" w:themeColor="accent1"/>
          <w:szCs w:val="20"/>
        </w:rPr>
        <w:t>std</w:t>
      </w:r>
      <w:proofErr w:type="gramEnd"/>
      <w:r w:rsidR="00601CF2" w:rsidRPr="00FB7B4F">
        <w:rPr>
          <w:rFonts w:eastAsia="Times New Roman" w:cs="Courier New"/>
          <w:color w:val="4F81BD" w:themeColor="accent1"/>
          <w:szCs w:val="20"/>
        </w:rPr>
        <w:t>_logic_vector</w:t>
      </w:r>
      <w:r w:rsidR="00601CF2" w:rsidRPr="001B2ACC">
        <w:rPr>
          <w:rFonts w:eastAsia="Times New Roman" w:cs="Courier New"/>
          <w:color w:val="000020"/>
          <w:szCs w:val="20"/>
        </w:rPr>
        <w:t>(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8</w:t>
      </w:r>
      <w:r w:rsidR="00601CF2" w:rsidRPr="001B2ACC">
        <w:rPr>
          <w:rFonts w:eastAsia="Times New Roman" w:cs="Courier New"/>
          <w:color w:val="000020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 xml:space="preserve">downto 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0</w:t>
      </w:r>
      <w:r w:rsidR="00601CF2" w:rsidRPr="001B2ACC">
        <w:rPr>
          <w:rFonts w:eastAsia="Times New Roman" w:cs="Courier New"/>
          <w:color w:val="000020"/>
          <w:szCs w:val="20"/>
        </w:rPr>
        <w:t>);</w:t>
      </w:r>
    </w:p>
    <w:p w14:paraId="3C4DABD3" w14:textId="0FDB5F8F" w:rsidR="00E0414A" w:rsidRPr="001B2ACC" w:rsidRDefault="00F319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variable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1B2ACC">
        <w:rPr>
          <w:rFonts w:eastAsia="Times New Roman" w:cs="Courier New"/>
          <w:color w:val="000020"/>
          <w:szCs w:val="20"/>
        </w:rPr>
        <w:t>n_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 xml:space="preserve">i : </w:t>
      </w:r>
      <w:r w:rsidR="00601CF2" w:rsidRPr="00FB7B4F">
        <w:rPr>
          <w:rFonts w:eastAsia="Times New Roman" w:cs="Courier New"/>
          <w:color w:val="4F81BD" w:themeColor="accent1"/>
          <w:szCs w:val="20"/>
        </w:rPr>
        <w:t>integer</w:t>
      </w:r>
      <w:proofErr w:type="gramEnd"/>
      <w:r w:rsidR="00601CF2" w:rsidRPr="00FB7B4F">
        <w:rPr>
          <w:rFonts w:eastAsia="Times New Roman" w:cs="Courier New"/>
          <w:color w:val="4F81BD" w:themeColor="accent1"/>
          <w:szCs w:val="20"/>
        </w:rPr>
        <w:t xml:space="preserve"> </w:t>
      </w:r>
      <w:r w:rsidR="00601CF2" w:rsidRPr="001B2ACC">
        <w:rPr>
          <w:rFonts w:eastAsia="Times New Roman" w:cs="Courier New"/>
          <w:color w:val="000020"/>
          <w:szCs w:val="20"/>
        </w:rPr>
        <w:t>:= 0;</w:t>
      </w:r>
    </w:p>
    <w:p w14:paraId="58C3E8C3" w14:textId="77777777" w:rsidR="001B2ACC" w:rsidRDefault="001B2AC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1D56699C" w14:textId="06C2AC3B" w:rsidR="001B2ACC" w:rsidRPr="00A158AB" w:rsidRDefault="00A8053D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b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Pr="00A158AB">
        <w:rPr>
          <w:rFonts w:eastAsia="Times New Roman" w:cs="Courier New"/>
          <w:b/>
          <w:color w:val="1F497D" w:themeColor="text2"/>
          <w:szCs w:val="20"/>
        </w:rPr>
        <w:t>b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egin</w:t>
      </w:r>
    </w:p>
    <w:p w14:paraId="09DAC45B" w14:textId="78E60258" w:rsidR="002F7C3D" w:rsidRDefault="00A8053D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</w:p>
    <w:p w14:paraId="24E381CE" w14:textId="09D5F607" w:rsidR="001B2ACC" w:rsidRDefault="00DA5E64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</w:t>
      </w:r>
      <w:r w:rsidR="002F7C3D">
        <w:rPr>
          <w:rFonts w:eastAsia="Times New Roman" w:cs="Courier New"/>
          <w:color w:val="000020"/>
          <w:szCs w:val="20"/>
        </w:rPr>
        <w:t xml:space="preserve">  </w:t>
      </w:r>
      <w:r w:rsidR="00A8053D">
        <w:rPr>
          <w:rFonts w:eastAsia="Times New Roman" w:cs="Courier New"/>
          <w:color w:val="000020"/>
          <w:szCs w:val="20"/>
        </w:rPr>
        <w:t xml:space="preserve"> 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>n</w:t>
      </w:r>
      <w:proofErr w:type="gramEnd"/>
      <w:r w:rsidR="00601CF2" w:rsidRPr="001B2ACC">
        <w:rPr>
          <w:rFonts w:eastAsia="Times New Roman" w:cs="Courier New"/>
          <w:color w:val="000020"/>
          <w:szCs w:val="20"/>
        </w:rPr>
        <w:t>_i := 0;</w:t>
      </w:r>
    </w:p>
    <w:p w14:paraId="3CB8752D" w14:textId="2BCD83C4" w:rsidR="001B2ACC" w:rsidRDefault="00A8053D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>v</w:t>
      </w:r>
      <w:proofErr w:type="gramEnd"/>
      <w:r w:rsidR="00601CF2" w:rsidRPr="001B2ACC">
        <w:rPr>
          <w:rFonts w:eastAsia="Times New Roman" w:cs="Courier New"/>
          <w:color w:val="000020"/>
          <w:szCs w:val="20"/>
        </w:rPr>
        <w:t>_sinyal_sonuc(0) := '0';</w:t>
      </w:r>
    </w:p>
    <w:p w14:paraId="36B6F3D9" w14:textId="4BEB4EA7" w:rsidR="001B2ACC" w:rsidRDefault="00EF64B4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while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1B2ACC">
        <w:rPr>
          <w:rFonts w:eastAsia="Times New Roman" w:cs="Courier New"/>
          <w:color w:val="000020"/>
          <w:szCs w:val="20"/>
        </w:rPr>
        <w:t xml:space="preserve">n_i &lt; 8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loop</w:t>
      </w:r>
    </w:p>
    <w:p w14:paraId="205010DF" w14:textId="305BFA60" w:rsidR="001B2ACC" w:rsidRDefault="00EF64B4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  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>v</w:t>
      </w:r>
      <w:proofErr w:type="gramEnd"/>
      <w:r w:rsidR="00601CF2" w:rsidRPr="001B2ACC">
        <w:rPr>
          <w:rFonts w:eastAsia="Times New Roman" w:cs="Courier New"/>
          <w:color w:val="000020"/>
          <w:szCs w:val="20"/>
        </w:rPr>
        <w:t xml:space="preserve">_sinyal_sonuc(n_i + 1) := v_sinyal_sonuc(n_i) </w:t>
      </w:r>
      <w:r w:rsidR="00601CF2" w:rsidRPr="00FB7B4F">
        <w:rPr>
          <w:rFonts w:eastAsia="Times New Roman" w:cs="Courier New"/>
          <w:b/>
          <w:color w:val="1F497D" w:themeColor="text2"/>
          <w:szCs w:val="20"/>
        </w:rPr>
        <w:t>or</w:t>
      </w:r>
      <w:r w:rsidR="00601CF2" w:rsidRPr="00FB7B4F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1B2ACC">
        <w:rPr>
          <w:rFonts w:eastAsia="Times New Roman" w:cs="Courier New"/>
          <w:color w:val="000020"/>
          <w:szCs w:val="20"/>
        </w:rPr>
        <w:t>in_giris(n_i);</w:t>
      </w:r>
    </w:p>
    <w:p w14:paraId="66D4F6E6" w14:textId="5D49B899" w:rsidR="001B2ACC" w:rsidRDefault="00C22EB8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  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>n</w:t>
      </w:r>
      <w:proofErr w:type="gramEnd"/>
      <w:r w:rsidR="00601CF2" w:rsidRPr="001B2ACC">
        <w:rPr>
          <w:rFonts w:eastAsia="Times New Roman" w:cs="Courier New"/>
          <w:color w:val="000020"/>
          <w:szCs w:val="20"/>
        </w:rPr>
        <w:t>_i := n_i + 1;</w:t>
      </w:r>
    </w:p>
    <w:p w14:paraId="54F0AC4E" w14:textId="4FF73465" w:rsidR="001B2ACC" w:rsidRDefault="0053031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end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loop</w:t>
      </w:r>
      <w:r w:rsidR="00601CF2" w:rsidRPr="001B2ACC">
        <w:rPr>
          <w:rFonts w:eastAsia="Times New Roman" w:cs="Courier New"/>
          <w:color w:val="000020"/>
          <w:szCs w:val="20"/>
        </w:rPr>
        <w:t>;</w:t>
      </w:r>
    </w:p>
    <w:p w14:paraId="238A096A" w14:textId="77777777" w:rsidR="0053031C" w:rsidRDefault="0053031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4F9E597C" w14:textId="2A99989E" w:rsidR="001B2ACC" w:rsidRDefault="0053031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  </w:t>
      </w:r>
      <w:proofErr w:type="gramStart"/>
      <w:r w:rsidR="00601CF2" w:rsidRPr="001B2ACC">
        <w:rPr>
          <w:rFonts w:eastAsia="Times New Roman" w:cs="Courier New"/>
          <w:color w:val="000020"/>
          <w:szCs w:val="20"/>
        </w:rPr>
        <w:t>r</w:t>
      </w:r>
      <w:proofErr w:type="gramEnd"/>
      <w:r w:rsidR="00601CF2" w:rsidRPr="001B2ACC">
        <w:rPr>
          <w:rFonts w:eastAsia="Times New Roman" w:cs="Courier New"/>
          <w:color w:val="000020"/>
          <w:szCs w:val="20"/>
        </w:rPr>
        <w:t>_sinyal_sonuc &lt;= v_sinyal_sonuc(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8</w:t>
      </w:r>
      <w:r w:rsidR="00601CF2" w:rsidRPr="001B2ACC">
        <w:rPr>
          <w:rFonts w:eastAsia="Times New Roman" w:cs="Courier New"/>
          <w:color w:val="000020"/>
          <w:szCs w:val="20"/>
        </w:rPr>
        <w:t xml:space="preserve"> </w:t>
      </w:r>
      <w:r w:rsidR="00601CF2" w:rsidRPr="00FB7B4F">
        <w:rPr>
          <w:rFonts w:eastAsia="Times New Roman" w:cs="Courier New"/>
          <w:color w:val="4F81BD" w:themeColor="accent1"/>
          <w:szCs w:val="20"/>
        </w:rPr>
        <w:t xml:space="preserve">downto </w:t>
      </w:r>
      <w:r w:rsidR="00601CF2" w:rsidRPr="00FB7B4F">
        <w:rPr>
          <w:rFonts w:eastAsia="Times New Roman" w:cs="Courier New"/>
          <w:b/>
          <w:color w:val="F79646" w:themeColor="accent6"/>
          <w:szCs w:val="20"/>
        </w:rPr>
        <w:t>1</w:t>
      </w:r>
      <w:r w:rsidR="00601CF2" w:rsidRPr="001B2ACC">
        <w:rPr>
          <w:rFonts w:eastAsia="Times New Roman" w:cs="Courier New"/>
          <w:color w:val="000020"/>
          <w:szCs w:val="20"/>
        </w:rPr>
        <w:t>);</w:t>
      </w:r>
    </w:p>
    <w:p w14:paraId="6A4BD788" w14:textId="77777777" w:rsidR="0071540D" w:rsidRDefault="0071540D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</w:p>
    <w:p w14:paraId="2D8DCB92" w14:textId="217AACC0" w:rsidR="00601CF2" w:rsidRPr="001B2ACC" w:rsidRDefault="0053031C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>
        <w:rPr>
          <w:rFonts w:eastAsia="Times New Roman" w:cs="Courier New"/>
          <w:color w:val="000020"/>
          <w:szCs w:val="20"/>
        </w:rPr>
        <w:t xml:space="preserve"> 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end</w:t>
      </w:r>
      <w:r w:rsidR="00601CF2"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="00601CF2" w:rsidRPr="00A158AB">
        <w:rPr>
          <w:rFonts w:eastAsia="Times New Roman" w:cs="Courier New"/>
          <w:b/>
          <w:color w:val="1F497D" w:themeColor="text2"/>
          <w:szCs w:val="20"/>
        </w:rPr>
        <w:t>process</w:t>
      </w:r>
      <w:r w:rsidR="00601CF2" w:rsidRPr="001B2ACC">
        <w:rPr>
          <w:rFonts w:eastAsia="Times New Roman" w:cs="Courier New"/>
          <w:color w:val="000020"/>
          <w:szCs w:val="20"/>
        </w:rPr>
        <w:t>;</w:t>
      </w:r>
    </w:p>
    <w:p w14:paraId="564BC899" w14:textId="04179B62" w:rsidR="00105BD0" w:rsidRPr="00601CF2" w:rsidRDefault="00601CF2" w:rsidP="001B2ACC">
      <w:pPr>
        <w:pStyle w:val="KOD"/>
        <w:numPr>
          <w:ilvl w:val="0"/>
          <w:numId w:val="41"/>
        </w:numPr>
        <w:ind w:left="680" w:hanging="340"/>
        <w:rPr>
          <w:rFonts w:eastAsia="Times New Roman" w:cs="Courier New"/>
          <w:color w:val="000020"/>
          <w:szCs w:val="20"/>
        </w:rPr>
      </w:pPr>
      <w:r w:rsidRPr="00A158AB">
        <w:rPr>
          <w:rFonts w:eastAsia="Times New Roman" w:cs="Courier New"/>
          <w:b/>
          <w:color w:val="1F497D" w:themeColor="text2"/>
          <w:szCs w:val="20"/>
        </w:rPr>
        <w:t>end</w:t>
      </w:r>
      <w:r w:rsidRPr="00A158AB">
        <w:rPr>
          <w:rFonts w:eastAsia="Times New Roman" w:cs="Courier New"/>
          <w:color w:val="1F497D" w:themeColor="text2"/>
          <w:szCs w:val="20"/>
        </w:rPr>
        <w:t xml:space="preserve"> </w:t>
      </w:r>
      <w:r w:rsidRPr="00601CF2">
        <w:rPr>
          <w:rFonts w:eastAsia="Times New Roman" w:cs="Courier New"/>
          <w:color w:val="000020"/>
          <w:szCs w:val="20"/>
        </w:rPr>
        <w:t>Behavioral;</w:t>
      </w:r>
    </w:p>
    <w:p w14:paraId="18B0B407" w14:textId="77777777" w:rsidR="00601CF2" w:rsidRDefault="00601CF2" w:rsidP="00601CF2"/>
    <w:p w14:paraId="1E1D20FD" w14:textId="780CB33A" w:rsidR="005E6B67" w:rsidRDefault="005E6B67" w:rsidP="005E6B67">
      <w:pPr>
        <w:ind w:firstLine="0"/>
        <w:rPr>
          <w:rFonts w:ascii="Courier New" w:hAnsi="Courier New" w:cs="Courier New"/>
          <w:b/>
        </w:rPr>
      </w:pPr>
      <w:r w:rsidRPr="0056713D">
        <w:rPr>
          <w:rFonts w:ascii="Courier New" w:hAnsi="Courier New" w:cs="Courier New"/>
          <w:b/>
        </w:rPr>
        <w:t xml:space="preserve">Örnek </w:t>
      </w:r>
      <w:r w:rsidR="00B41EBF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15</w:t>
      </w:r>
      <w:r w:rsidRPr="0056713D">
        <w:rPr>
          <w:rFonts w:ascii="Courier New" w:hAnsi="Courier New" w:cs="Courier New"/>
          <w:b/>
        </w:rPr>
        <w:t xml:space="preserve"> : </w:t>
      </w:r>
      <w:r w:rsidRPr="00F45177">
        <w:t>Aşağıda</w:t>
      </w:r>
      <w:proofErr w:type="gramEnd"/>
      <w:r w:rsidRPr="00F45177">
        <w:t xml:space="preserve"> verilen</w:t>
      </w:r>
      <w:r>
        <w:t xml:space="preserve"> </w:t>
      </w:r>
      <w:r>
        <w:rPr>
          <w:rFonts w:ascii="Courier New" w:eastAsia="Times New Roman" w:hAnsi="Courier New" w:cs="Courier New"/>
          <w:b/>
          <w:color w:val="000020"/>
          <w:szCs w:val="20"/>
        </w:rPr>
        <w:t>while</w:t>
      </w:r>
      <w:r w:rsidRPr="00495304">
        <w:rPr>
          <w:rFonts w:ascii="Courier New" w:eastAsia="Times New Roman" w:hAnsi="Courier New" w:cs="Courier New"/>
          <w:b/>
          <w:color w:val="000020"/>
          <w:szCs w:val="20"/>
        </w:rPr>
        <w:t>_ornek_</w:t>
      </w:r>
      <w:r>
        <w:rPr>
          <w:rFonts w:ascii="Courier New" w:eastAsia="Times New Roman" w:hAnsi="Courier New" w:cs="Courier New"/>
          <w:b/>
          <w:color w:val="000020"/>
          <w:szCs w:val="20"/>
        </w:rPr>
        <w:t>function</w:t>
      </w:r>
      <w:r w:rsidRPr="00495304">
        <w:rPr>
          <w:rFonts w:ascii="Courier New" w:eastAsia="Times New Roman" w:hAnsi="Courier New" w:cs="Courier New"/>
          <w:b/>
          <w:color w:val="000020"/>
          <w:szCs w:val="20"/>
        </w:rPr>
        <w:t>.vhd</w:t>
      </w:r>
      <w:r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Pr="00F45177">
        <w:t xml:space="preserve"> </w:t>
      </w:r>
      <w:r>
        <w:t xml:space="preserve">VHDL kodunda </w:t>
      </w:r>
      <w:r w:rsidR="006D3D4B">
        <w:rPr>
          <w:rFonts w:ascii="Courier New" w:hAnsi="Courier New" w:cs="Courier New"/>
          <w:b/>
        </w:rPr>
        <w:t>while</w:t>
      </w:r>
      <w:r>
        <w:rPr>
          <w:rFonts w:ascii="Courier New" w:hAnsi="Courier New" w:cs="Courier New"/>
          <w:b/>
        </w:rPr>
        <w:t xml:space="preserve"> loop</w:t>
      </w:r>
      <w:r w:rsidRPr="00B745B7">
        <w:rPr>
          <w:rFonts w:ascii="Courier New" w:hAnsi="Courier New" w:cs="Courier New"/>
          <w:b/>
        </w:rPr>
        <w:t xml:space="preserve"> </w:t>
      </w:r>
      <w:r>
        <w:t xml:space="preserve">sözdizimi </w:t>
      </w:r>
      <w:r>
        <w:rPr>
          <w:rFonts w:ascii="Courier New" w:hAnsi="Courier New" w:cs="Courier New"/>
          <w:b/>
        </w:rPr>
        <w:t>function</w:t>
      </w:r>
      <w:r>
        <w:t xml:space="preserve"> içerisinde kullanılmıştır. </w:t>
      </w:r>
      <w:proofErr w:type="gramStart"/>
      <w:r>
        <w:rPr>
          <w:rFonts w:ascii="Courier New" w:hAnsi="Courier New" w:cs="Courier New"/>
          <w:b/>
        </w:rPr>
        <w:t>fonksiyon</w:t>
      </w:r>
      <w:proofErr w:type="gramEnd"/>
      <w:r>
        <w:rPr>
          <w:rFonts w:ascii="Courier New" w:hAnsi="Courier New" w:cs="Courier New"/>
          <w:b/>
        </w:rPr>
        <w:t>_</w:t>
      </w:r>
      <w:r w:rsidR="00974C66">
        <w:rPr>
          <w:rFonts w:ascii="Courier New" w:hAnsi="Courier New" w:cs="Courier New"/>
          <w:b/>
        </w:rPr>
        <w:t>while</w:t>
      </w:r>
      <w:r>
        <w:t xml:space="preserve"> fonksiyonun döndürdüğü değer </w:t>
      </w:r>
      <w:r w:rsidRPr="00A064FD">
        <w:rPr>
          <w:rFonts w:ascii="Courier New" w:hAnsi="Courier New" w:cs="Courier New"/>
          <w:b/>
        </w:rPr>
        <w:t>out_cikis</w:t>
      </w:r>
      <w:r>
        <w:t xml:space="preserve"> çıkış portuna atanmaktadır.</w:t>
      </w:r>
    </w:p>
    <w:p w14:paraId="3488AE76" w14:textId="77777777" w:rsidR="00F95413" w:rsidRDefault="00F95413" w:rsidP="00F95413">
      <w:pPr>
        <w:ind w:firstLine="0"/>
      </w:pPr>
    </w:p>
    <w:p w14:paraId="19C4CFAD" w14:textId="77777777" w:rsidR="00BE26D1" w:rsidRPr="00BE26D1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 w:rsidRPr="00EB7AFC">
        <w:rPr>
          <w:rFonts w:eastAsia="Times New Roman"/>
          <w:b/>
          <w:color w:val="800000"/>
        </w:rPr>
        <w:t>library</w:t>
      </w:r>
      <w:r w:rsidRPr="00EB7AFC">
        <w:rPr>
          <w:rFonts w:eastAsia="Times New Roman"/>
          <w:color w:val="800000"/>
        </w:rPr>
        <w:t xml:space="preserve"> </w:t>
      </w:r>
      <w:r w:rsidRPr="00BE26D1">
        <w:rPr>
          <w:rFonts w:eastAsia="Times New Roman"/>
        </w:rPr>
        <w:t>IEEE;</w:t>
      </w:r>
    </w:p>
    <w:p w14:paraId="2E5FEEF9" w14:textId="77777777" w:rsidR="00BE26D1" w:rsidRPr="00BE26D1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 w:rsidRPr="00EB7AFC">
        <w:rPr>
          <w:rFonts w:eastAsia="Times New Roman"/>
          <w:b/>
          <w:color w:val="800000"/>
        </w:rPr>
        <w:t>use</w:t>
      </w:r>
      <w:r w:rsidRPr="00EB7AFC">
        <w:rPr>
          <w:rFonts w:eastAsia="Times New Roman"/>
          <w:color w:val="800000"/>
        </w:rPr>
        <w:t xml:space="preserve"> </w:t>
      </w:r>
      <w:proofErr w:type="gramStart"/>
      <w:r w:rsidRPr="00BE26D1">
        <w:rPr>
          <w:rFonts w:eastAsia="Times New Roman"/>
        </w:rPr>
        <w:t>IEEE.STD</w:t>
      </w:r>
      <w:proofErr w:type="gramEnd"/>
      <w:r w:rsidRPr="00BE26D1">
        <w:rPr>
          <w:rFonts w:eastAsia="Times New Roman"/>
        </w:rPr>
        <w:t>_LOGIC_1164.ALL;</w:t>
      </w:r>
    </w:p>
    <w:p w14:paraId="4C5DB0EA" w14:textId="77777777" w:rsidR="0071540D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</w:p>
    <w:p w14:paraId="3B8161B2" w14:textId="3F6E65B7" w:rsidR="00BE26D1" w:rsidRPr="00BE26D1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 w:rsidRPr="006B590E">
        <w:rPr>
          <w:rFonts w:eastAsia="Times New Roman"/>
          <w:b/>
          <w:color w:val="1F497D" w:themeColor="text2"/>
        </w:rPr>
        <w:t>entity</w:t>
      </w:r>
      <w:r w:rsidRPr="006B590E">
        <w:rPr>
          <w:rFonts w:eastAsia="Times New Roman"/>
          <w:color w:val="1F497D" w:themeColor="text2"/>
        </w:rPr>
        <w:t xml:space="preserve"> </w:t>
      </w:r>
      <w:r w:rsidRPr="00BE26D1">
        <w:rPr>
          <w:rFonts w:eastAsia="Times New Roman"/>
        </w:rPr>
        <w:t xml:space="preserve">while_ornek_function </w:t>
      </w:r>
      <w:r w:rsidRPr="006B590E">
        <w:rPr>
          <w:rFonts w:eastAsia="Times New Roman"/>
          <w:b/>
          <w:color w:val="1F497D" w:themeColor="text2"/>
        </w:rPr>
        <w:t>is</w:t>
      </w:r>
    </w:p>
    <w:p w14:paraId="1CE2E3FD" w14:textId="13462F33" w:rsidR="0071540D" w:rsidRDefault="0071540D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E26D1" w:rsidRPr="006B590E">
        <w:rPr>
          <w:rFonts w:eastAsia="Times New Roman"/>
          <w:b/>
          <w:color w:val="1F497D" w:themeColor="text2"/>
        </w:rPr>
        <w:t>Port</w:t>
      </w:r>
      <w:r w:rsidR="00BE26D1" w:rsidRPr="006B590E">
        <w:rPr>
          <w:rFonts w:eastAsia="Times New Roman"/>
          <w:color w:val="1F497D" w:themeColor="text2"/>
        </w:rPr>
        <w:t xml:space="preserve"> </w:t>
      </w:r>
      <w:proofErr w:type="gramStart"/>
      <w:r w:rsidR="00BE26D1" w:rsidRPr="00BE26D1">
        <w:rPr>
          <w:rFonts w:eastAsia="Times New Roman"/>
        </w:rPr>
        <w:t>(</w:t>
      </w:r>
      <w:proofErr w:type="gramEnd"/>
      <w:r w:rsidR="00BE26D1" w:rsidRPr="00BE26D1">
        <w:rPr>
          <w:rFonts w:eastAsia="Times New Roman"/>
        </w:rPr>
        <w:t xml:space="preserve"> </w:t>
      </w:r>
    </w:p>
    <w:p w14:paraId="59F392D5" w14:textId="0FD5F7D7" w:rsidR="0071540D" w:rsidRDefault="0071540D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E26D1" w:rsidRPr="0071540D">
        <w:rPr>
          <w:rFonts w:eastAsia="Times New Roman"/>
        </w:rPr>
        <w:t>in_</w:t>
      </w:r>
      <w:proofErr w:type="gramStart"/>
      <w:r w:rsidR="00BE26D1" w:rsidRPr="0071540D">
        <w:rPr>
          <w:rFonts w:eastAsia="Times New Roman"/>
        </w:rPr>
        <w:t xml:space="preserve">giris : </w:t>
      </w:r>
      <w:r w:rsidR="00BE26D1" w:rsidRPr="006B590E">
        <w:rPr>
          <w:rFonts w:eastAsia="Times New Roman"/>
          <w:b/>
          <w:color w:val="1F497D" w:themeColor="text2"/>
        </w:rPr>
        <w:t>in</w:t>
      </w:r>
      <w:proofErr w:type="gramEnd"/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>std_logic_vector</w:t>
      </w:r>
      <w:r w:rsidR="00BE26D1" w:rsidRPr="0071540D">
        <w:rPr>
          <w:rFonts w:eastAsia="Times New Roman"/>
        </w:rPr>
        <w:t>(</w:t>
      </w:r>
      <w:r w:rsidR="00BE26D1" w:rsidRPr="00AD016A">
        <w:rPr>
          <w:rFonts w:eastAsia="Times New Roman"/>
          <w:b/>
          <w:color w:val="F79646" w:themeColor="accent6"/>
        </w:rPr>
        <w:t>7</w:t>
      </w:r>
      <w:r w:rsidR="00BE26D1" w:rsidRPr="0071540D">
        <w:rPr>
          <w:rFonts w:eastAsia="Times New Roman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 xml:space="preserve">downto </w:t>
      </w:r>
      <w:r w:rsidR="00BE26D1" w:rsidRPr="00AD016A">
        <w:rPr>
          <w:rFonts w:eastAsia="Times New Roman"/>
          <w:b/>
          <w:color w:val="F79646" w:themeColor="accent6"/>
        </w:rPr>
        <w:t>0</w:t>
      </w:r>
      <w:r w:rsidR="00BE26D1" w:rsidRPr="0071540D">
        <w:rPr>
          <w:rFonts w:eastAsia="Times New Roman"/>
        </w:rPr>
        <w:t>);</w:t>
      </w:r>
    </w:p>
    <w:p w14:paraId="3C13FD52" w14:textId="13B6E558" w:rsidR="00BE26D1" w:rsidRPr="0071540D" w:rsidRDefault="0071540D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E26D1" w:rsidRPr="0071540D">
        <w:rPr>
          <w:rFonts w:eastAsia="Times New Roman"/>
        </w:rPr>
        <w:t>out_</w:t>
      </w:r>
      <w:proofErr w:type="gramStart"/>
      <w:r w:rsidR="00BE26D1" w:rsidRPr="0071540D">
        <w:rPr>
          <w:rFonts w:eastAsia="Times New Roman"/>
        </w:rPr>
        <w:t xml:space="preserve">cikis : </w:t>
      </w:r>
      <w:r w:rsidR="00BE26D1" w:rsidRPr="006B590E">
        <w:rPr>
          <w:rFonts w:eastAsia="Times New Roman"/>
          <w:b/>
          <w:color w:val="1F497D" w:themeColor="text2"/>
        </w:rPr>
        <w:t>out</w:t>
      </w:r>
      <w:proofErr w:type="gramEnd"/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>std_logic_vector</w:t>
      </w:r>
      <w:r w:rsidR="00BE26D1" w:rsidRPr="0071540D">
        <w:rPr>
          <w:rFonts w:eastAsia="Times New Roman"/>
        </w:rPr>
        <w:t>(</w:t>
      </w:r>
      <w:r w:rsidR="00BE26D1" w:rsidRPr="00AD016A">
        <w:rPr>
          <w:rFonts w:eastAsia="Times New Roman"/>
          <w:b/>
          <w:color w:val="F79646" w:themeColor="accent6"/>
        </w:rPr>
        <w:t>7</w:t>
      </w:r>
      <w:r w:rsidR="00BE26D1" w:rsidRPr="0071540D">
        <w:rPr>
          <w:rFonts w:eastAsia="Times New Roman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 xml:space="preserve">downto </w:t>
      </w:r>
      <w:r w:rsidR="00BE26D1" w:rsidRPr="00AD016A">
        <w:rPr>
          <w:rFonts w:eastAsia="Times New Roman"/>
          <w:b/>
          <w:color w:val="F79646" w:themeColor="accent6"/>
        </w:rPr>
        <w:t>0</w:t>
      </w:r>
      <w:r w:rsidR="00BE26D1" w:rsidRPr="0071540D">
        <w:rPr>
          <w:rFonts w:eastAsia="Times New Roman"/>
        </w:rPr>
        <w:t>)</w:t>
      </w:r>
    </w:p>
    <w:p w14:paraId="65EA146B" w14:textId="27F64A2F" w:rsidR="00BE26D1" w:rsidRPr="00BE26D1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E26D1" w:rsidRPr="00BE26D1">
        <w:rPr>
          <w:rFonts w:eastAsia="Times New Roman"/>
        </w:rPr>
        <w:t>);</w:t>
      </w:r>
    </w:p>
    <w:p w14:paraId="2DF673A5" w14:textId="77777777" w:rsidR="00BE26D1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 w:rsidRPr="006B590E">
        <w:rPr>
          <w:rFonts w:eastAsia="Times New Roman"/>
          <w:b/>
          <w:color w:val="1F497D" w:themeColor="text2"/>
        </w:rPr>
        <w:t>end</w:t>
      </w:r>
      <w:r w:rsidRPr="006B590E">
        <w:rPr>
          <w:rFonts w:eastAsia="Times New Roman"/>
          <w:color w:val="1F497D" w:themeColor="text2"/>
        </w:rPr>
        <w:t xml:space="preserve"> </w:t>
      </w:r>
      <w:r w:rsidRPr="00BE26D1">
        <w:rPr>
          <w:rFonts w:eastAsia="Times New Roman"/>
        </w:rPr>
        <w:t>while_ornek_function;</w:t>
      </w:r>
    </w:p>
    <w:p w14:paraId="023C5666" w14:textId="77777777" w:rsidR="0071540D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</w:p>
    <w:p w14:paraId="7950D7D4" w14:textId="62BF45B9" w:rsidR="00BE26D1" w:rsidRPr="00BE26D1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 w:rsidRPr="006B590E">
        <w:rPr>
          <w:rFonts w:eastAsia="Times New Roman"/>
          <w:b/>
          <w:color w:val="1F497D" w:themeColor="text2"/>
        </w:rPr>
        <w:lastRenderedPageBreak/>
        <w:t>architecture</w:t>
      </w:r>
      <w:r w:rsidRPr="006B590E">
        <w:rPr>
          <w:rFonts w:eastAsia="Times New Roman"/>
          <w:color w:val="1F497D" w:themeColor="text2"/>
        </w:rPr>
        <w:t xml:space="preserve"> </w:t>
      </w:r>
      <w:r w:rsidRPr="00BE26D1">
        <w:rPr>
          <w:rFonts w:eastAsia="Times New Roman"/>
        </w:rPr>
        <w:t xml:space="preserve">Behavioral </w:t>
      </w:r>
      <w:r w:rsidRPr="006B590E">
        <w:rPr>
          <w:rFonts w:eastAsia="Times New Roman"/>
          <w:b/>
          <w:color w:val="1F497D" w:themeColor="text2"/>
        </w:rPr>
        <w:t>of</w:t>
      </w:r>
      <w:r w:rsidRPr="006B590E">
        <w:rPr>
          <w:rFonts w:eastAsia="Times New Roman"/>
          <w:color w:val="1F497D" w:themeColor="text2"/>
        </w:rPr>
        <w:t xml:space="preserve"> </w:t>
      </w:r>
      <w:r w:rsidRPr="00BE26D1">
        <w:rPr>
          <w:rFonts w:eastAsia="Times New Roman"/>
        </w:rPr>
        <w:t xml:space="preserve">while_ornek_function </w:t>
      </w:r>
      <w:r w:rsidRPr="006B590E">
        <w:rPr>
          <w:rFonts w:eastAsia="Times New Roman"/>
          <w:b/>
          <w:color w:val="1F497D" w:themeColor="text2"/>
        </w:rPr>
        <w:t>is</w:t>
      </w:r>
    </w:p>
    <w:p w14:paraId="5FCB283F" w14:textId="77777777" w:rsidR="0071540D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</w:p>
    <w:p w14:paraId="1CEA3163" w14:textId="69286A79" w:rsidR="0071540D" w:rsidRDefault="0071540D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E26D1" w:rsidRPr="006B590E">
        <w:rPr>
          <w:rFonts w:eastAsia="Times New Roman"/>
          <w:b/>
          <w:color w:val="1F497D" w:themeColor="text2"/>
        </w:rPr>
        <w:t>function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BE26D1">
        <w:rPr>
          <w:rFonts w:eastAsia="Times New Roman"/>
        </w:rPr>
        <w:t>fonksiyon_while(sinyal_</w:t>
      </w:r>
      <w:proofErr w:type="gramStart"/>
      <w:r w:rsidR="00BE26D1" w:rsidRPr="00BE26D1">
        <w:rPr>
          <w:rFonts w:eastAsia="Times New Roman"/>
        </w:rPr>
        <w:t xml:space="preserve">giris : </w:t>
      </w:r>
      <w:r w:rsidR="00773FB2">
        <w:rPr>
          <w:rFonts w:eastAsia="Times New Roman"/>
          <w:color w:val="4F81BD" w:themeColor="accent1"/>
        </w:rPr>
        <w:t>std</w:t>
      </w:r>
      <w:proofErr w:type="gramEnd"/>
      <w:r w:rsidR="00BE26D1" w:rsidRPr="00FD22B7">
        <w:rPr>
          <w:rFonts w:eastAsia="Times New Roman"/>
          <w:color w:val="4F81BD" w:themeColor="accent1"/>
        </w:rPr>
        <w:t>_logic_vector</w:t>
      </w:r>
      <w:r w:rsidR="00BE26D1" w:rsidRPr="00BE26D1">
        <w:rPr>
          <w:rFonts w:eastAsia="Times New Roman"/>
        </w:rPr>
        <w:t>(</w:t>
      </w:r>
      <w:r w:rsidR="00BE26D1" w:rsidRPr="00AD016A">
        <w:rPr>
          <w:rFonts w:eastAsia="Times New Roman"/>
          <w:b/>
          <w:color w:val="F79646" w:themeColor="accent6"/>
        </w:rPr>
        <w:t>7</w:t>
      </w:r>
      <w:r w:rsidR="00BE26D1" w:rsidRPr="00BE26D1">
        <w:rPr>
          <w:rFonts w:eastAsia="Times New Roman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 xml:space="preserve">downto </w:t>
      </w:r>
      <w:r w:rsidR="00BE26D1" w:rsidRPr="00AD016A">
        <w:rPr>
          <w:rFonts w:eastAsia="Times New Roman"/>
          <w:b/>
          <w:color w:val="F79646" w:themeColor="accent6"/>
        </w:rPr>
        <w:t>0</w:t>
      </w:r>
      <w:r w:rsidR="00BE26D1" w:rsidRPr="00BE26D1">
        <w:rPr>
          <w:rFonts w:eastAsia="Times New Roman"/>
        </w:rPr>
        <w:t xml:space="preserve">)) </w:t>
      </w:r>
      <w:r w:rsidR="00BE26D1" w:rsidRPr="006B590E">
        <w:rPr>
          <w:rFonts w:eastAsia="Times New Roman"/>
          <w:b/>
          <w:color w:val="1F497D" w:themeColor="text2"/>
        </w:rPr>
        <w:t>return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 xml:space="preserve">std_logic_vector </w:t>
      </w:r>
      <w:r w:rsidR="00BE26D1" w:rsidRPr="006B590E">
        <w:rPr>
          <w:rFonts w:eastAsia="Times New Roman"/>
          <w:b/>
          <w:color w:val="1F497D" w:themeColor="text2"/>
        </w:rPr>
        <w:t>is</w:t>
      </w:r>
    </w:p>
    <w:p w14:paraId="260703E8" w14:textId="5F3D3250" w:rsidR="00BE26D1" w:rsidRPr="0071540D" w:rsidRDefault="0071540D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E26D1" w:rsidRPr="006B590E">
        <w:rPr>
          <w:rFonts w:eastAsia="Times New Roman"/>
          <w:b/>
          <w:color w:val="1F497D" w:themeColor="text2"/>
        </w:rPr>
        <w:t>variable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71540D">
        <w:rPr>
          <w:rFonts w:eastAsia="Times New Roman"/>
        </w:rPr>
        <w:t>sinyal_</w:t>
      </w:r>
      <w:proofErr w:type="gramStart"/>
      <w:r w:rsidR="00BE26D1" w:rsidRPr="0071540D">
        <w:rPr>
          <w:rFonts w:eastAsia="Times New Roman"/>
        </w:rPr>
        <w:t xml:space="preserve">cikis : </w:t>
      </w:r>
      <w:r w:rsidR="00BE26D1" w:rsidRPr="00FD22B7">
        <w:rPr>
          <w:rFonts w:eastAsia="Times New Roman"/>
          <w:color w:val="4F81BD" w:themeColor="accent1"/>
        </w:rPr>
        <w:t>std</w:t>
      </w:r>
      <w:proofErr w:type="gramEnd"/>
      <w:r w:rsidR="00773FB2">
        <w:rPr>
          <w:rFonts w:eastAsia="Times New Roman"/>
          <w:color w:val="4F81BD" w:themeColor="accent1"/>
        </w:rPr>
        <w:t>_</w:t>
      </w:r>
      <w:r w:rsidR="00BE26D1" w:rsidRPr="00FD22B7">
        <w:rPr>
          <w:rFonts w:eastAsia="Times New Roman"/>
          <w:color w:val="4F81BD" w:themeColor="accent1"/>
        </w:rPr>
        <w:t>logic_vector</w:t>
      </w:r>
      <w:r w:rsidR="00BE26D1" w:rsidRPr="0071540D">
        <w:rPr>
          <w:rFonts w:eastAsia="Times New Roman"/>
        </w:rPr>
        <w:t>(</w:t>
      </w:r>
      <w:r w:rsidR="00BE26D1" w:rsidRPr="00AD016A">
        <w:rPr>
          <w:rFonts w:eastAsia="Times New Roman"/>
          <w:b/>
          <w:color w:val="F79646" w:themeColor="accent6"/>
        </w:rPr>
        <w:t>8</w:t>
      </w:r>
      <w:r w:rsidR="00BE26D1" w:rsidRPr="0071540D">
        <w:rPr>
          <w:rFonts w:eastAsia="Times New Roman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 xml:space="preserve">downto </w:t>
      </w:r>
      <w:r w:rsidR="00BE26D1" w:rsidRPr="00AD016A">
        <w:rPr>
          <w:rFonts w:eastAsia="Times New Roman"/>
          <w:b/>
          <w:color w:val="F79646" w:themeColor="accent6"/>
        </w:rPr>
        <w:t>0</w:t>
      </w:r>
      <w:r w:rsidR="00BE26D1" w:rsidRPr="0071540D">
        <w:rPr>
          <w:rFonts w:eastAsia="Times New Roman"/>
        </w:rPr>
        <w:t>);</w:t>
      </w:r>
    </w:p>
    <w:p w14:paraId="2F4193CB" w14:textId="396841EC" w:rsidR="0022136D" w:rsidRPr="0022136D" w:rsidRDefault="0071540D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22136D">
        <w:rPr>
          <w:rFonts w:eastAsia="Times New Roman"/>
        </w:rPr>
        <w:t xml:space="preserve">  </w:t>
      </w:r>
      <w:r w:rsidR="00B00620" w:rsidRPr="00B00620">
        <w:rPr>
          <w:rFonts w:eastAsia="Times New Roman"/>
          <w:b/>
          <w:color w:val="1F497D" w:themeColor="text2"/>
        </w:rPr>
        <w:t>v</w:t>
      </w:r>
      <w:r w:rsidR="0022136D" w:rsidRPr="00B00620">
        <w:rPr>
          <w:rFonts w:eastAsia="Times New Roman"/>
          <w:b/>
          <w:color w:val="1F497D" w:themeColor="text2"/>
        </w:rPr>
        <w:t>ariable</w:t>
      </w:r>
      <w:r w:rsidR="0022136D" w:rsidRPr="00B00620">
        <w:rPr>
          <w:rFonts w:eastAsia="Times New Roman"/>
          <w:color w:val="1F497D" w:themeColor="text2"/>
        </w:rPr>
        <w:t xml:space="preserve"> </w:t>
      </w:r>
      <w:r w:rsidR="0022136D">
        <w:rPr>
          <w:rFonts w:eastAsia="Times New Roman"/>
        </w:rPr>
        <w:t>n_</w:t>
      </w:r>
      <w:proofErr w:type="gramStart"/>
      <w:r w:rsidR="0022136D">
        <w:rPr>
          <w:rFonts w:eastAsia="Times New Roman"/>
        </w:rPr>
        <w:t xml:space="preserve">i : </w:t>
      </w:r>
      <w:r w:rsidR="0022136D" w:rsidRPr="00B00620">
        <w:rPr>
          <w:rFonts w:eastAsia="Times New Roman"/>
          <w:color w:val="4F81BD" w:themeColor="accent1"/>
        </w:rPr>
        <w:t>integer</w:t>
      </w:r>
      <w:proofErr w:type="gramEnd"/>
      <w:r w:rsidR="0022136D" w:rsidRPr="00B00620">
        <w:rPr>
          <w:rFonts w:eastAsia="Times New Roman"/>
          <w:color w:val="4F81BD" w:themeColor="accent1"/>
        </w:rPr>
        <w:t xml:space="preserve"> </w:t>
      </w:r>
      <w:r w:rsidR="0022136D">
        <w:rPr>
          <w:rFonts w:eastAsia="Times New Roman"/>
        </w:rPr>
        <w:t>:= 0</w:t>
      </w:r>
      <w:r w:rsidR="002236E7">
        <w:rPr>
          <w:rFonts w:eastAsia="Times New Roman"/>
        </w:rPr>
        <w:t>;</w:t>
      </w:r>
    </w:p>
    <w:p w14:paraId="517C9209" w14:textId="2706E3C1" w:rsidR="0071540D" w:rsidRPr="006B590E" w:rsidRDefault="002236E7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  <w:b/>
        </w:rPr>
      </w:pPr>
      <w:r>
        <w:rPr>
          <w:rFonts w:eastAsia="Times New Roman"/>
          <w:b/>
          <w:color w:val="1F497D" w:themeColor="text2"/>
        </w:rPr>
        <w:t xml:space="preserve">  </w:t>
      </w:r>
      <w:r w:rsidR="00CA4544" w:rsidRPr="006B590E">
        <w:rPr>
          <w:rFonts w:eastAsia="Times New Roman"/>
          <w:b/>
          <w:color w:val="1F497D" w:themeColor="text2"/>
        </w:rPr>
        <w:t>b</w:t>
      </w:r>
      <w:r w:rsidR="00BE26D1" w:rsidRPr="006B590E">
        <w:rPr>
          <w:rFonts w:eastAsia="Times New Roman"/>
          <w:b/>
          <w:color w:val="1F497D" w:themeColor="text2"/>
        </w:rPr>
        <w:t>egin</w:t>
      </w:r>
    </w:p>
    <w:p w14:paraId="738DF694" w14:textId="15210CDC" w:rsidR="0071540D" w:rsidRDefault="00DC7054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gramStart"/>
      <w:r w:rsidR="00BE26D1" w:rsidRPr="0071540D">
        <w:rPr>
          <w:rFonts w:eastAsia="Times New Roman"/>
        </w:rPr>
        <w:t>sinyal</w:t>
      </w:r>
      <w:proofErr w:type="gramEnd"/>
      <w:r w:rsidR="00BE26D1" w:rsidRPr="0071540D">
        <w:rPr>
          <w:rFonts w:eastAsia="Times New Roman"/>
        </w:rPr>
        <w:t>_cikis(0) := '0';</w:t>
      </w:r>
    </w:p>
    <w:p w14:paraId="6CCF1DA9" w14:textId="4F8EEA90" w:rsidR="0071540D" w:rsidRDefault="00DC7054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E26D1" w:rsidRPr="006B590E">
        <w:rPr>
          <w:rFonts w:eastAsia="Times New Roman"/>
          <w:b/>
          <w:color w:val="1F497D" w:themeColor="text2"/>
        </w:rPr>
        <w:t>while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71540D">
        <w:rPr>
          <w:rFonts w:eastAsia="Times New Roman"/>
        </w:rPr>
        <w:t xml:space="preserve">n_i &lt; 8 </w:t>
      </w:r>
      <w:r w:rsidR="00BE26D1" w:rsidRPr="006B590E">
        <w:rPr>
          <w:rFonts w:eastAsia="Times New Roman"/>
          <w:b/>
          <w:color w:val="1F497D" w:themeColor="text2"/>
        </w:rPr>
        <w:t>loop</w:t>
      </w:r>
    </w:p>
    <w:p w14:paraId="571A9630" w14:textId="58BDD7E4" w:rsidR="0071540D" w:rsidRDefault="00DC7054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gramStart"/>
      <w:r w:rsidR="00BE26D1" w:rsidRPr="0071540D">
        <w:rPr>
          <w:rFonts w:eastAsia="Times New Roman"/>
        </w:rPr>
        <w:t>sinyal</w:t>
      </w:r>
      <w:proofErr w:type="gramEnd"/>
      <w:r w:rsidR="00BE26D1" w:rsidRPr="0071540D">
        <w:rPr>
          <w:rFonts w:eastAsia="Times New Roman"/>
        </w:rPr>
        <w:t xml:space="preserve">_cikis(n_i + 1) := sinyal_cikis(n_i) </w:t>
      </w:r>
      <w:r w:rsidR="00BE26D1" w:rsidRPr="006B590E">
        <w:rPr>
          <w:rFonts w:eastAsia="Times New Roman"/>
          <w:b/>
          <w:color w:val="1F497D" w:themeColor="text2"/>
        </w:rPr>
        <w:t>or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71540D">
        <w:rPr>
          <w:rFonts w:eastAsia="Times New Roman"/>
        </w:rPr>
        <w:t>sinyal_giris(n_i);</w:t>
      </w:r>
    </w:p>
    <w:p w14:paraId="7D36B276" w14:textId="2DA4F43D" w:rsidR="0071540D" w:rsidRDefault="00DC7054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gramStart"/>
      <w:r w:rsidR="00BE26D1" w:rsidRPr="0071540D">
        <w:rPr>
          <w:rFonts w:eastAsia="Times New Roman"/>
        </w:rPr>
        <w:t>n</w:t>
      </w:r>
      <w:proofErr w:type="gramEnd"/>
      <w:r w:rsidR="00BE26D1" w:rsidRPr="0071540D">
        <w:rPr>
          <w:rFonts w:eastAsia="Times New Roman"/>
        </w:rPr>
        <w:t>_i := n_i + 1;</w:t>
      </w:r>
    </w:p>
    <w:p w14:paraId="3D45C7D7" w14:textId="20643F80" w:rsidR="0071540D" w:rsidRDefault="00DC7054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E26D1" w:rsidRPr="006B590E">
        <w:rPr>
          <w:rFonts w:eastAsia="Times New Roman"/>
          <w:b/>
          <w:color w:val="1F497D" w:themeColor="text2"/>
        </w:rPr>
        <w:t>end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6B590E">
        <w:rPr>
          <w:rFonts w:eastAsia="Times New Roman"/>
          <w:b/>
          <w:color w:val="1F497D" w:themeColor="text2"/>
        </w:rPr>
        <w:t>loop</w:t>
      </w:r>
      <w:r w:rsidR="00BE26D1" w:rsidRPr="0071540D">
        <w:rPr>
          <w:rFonts w:eastAsia="Times New Roman"/>
        </w:rPr>
        <w:t>;</w:t>
      </w:r>
    </w:p>
    <w:p w14:paraId="7264055F" w14:textId="1D10D6CA" w:rsidR="00CA4544" w:rsidRPr="0071540D" w:rsidRDefault="00DC7054" w:rsidP="0071540D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E26D1" w:rsidRPr="006B590E">
        <w:rPr>
          <w:rFonts w:eastAsia="Times New Roman"/>
          <w:b/>
          <w:color w:val="1F497D" w:themeColor="text2"/>
        </w:rPr>
        <w:t>return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71540D">
        <w:rPr>
          <w:rFonts w:eastAsia="Times New Roman"/>
        </w:rPr>
        <w:t>sinyal_cikis(</w:t>
      </w:r>
      <w:r w:rsidR="00BE26D1" w:rsidRPr="00AD016A">
        <w:rPr>
          <w:rFonts w:eastAsia="Times New Roman"/>
          <w:b/>
          <w:color w:val="F79646" w:themeColor="accent6"/>
        </w:rPr>
        <w:t>8</w:t>
      </w:r>
      <w:r w:rsidR="00BE26D1" w:rsidRPr="0071540D">
        <w:rPr>
          <w:rFonts w:eastAsia="Times New Roman"/>
        </w:rPr>
        <w:t xml:space="preserve"> </w:t>
      </w:r>
      <w:r w:rsidR="00BE26D1" w:rsidRPr="00FD22B7">
        <w:rPr>
          <w:rFonts w:eastAsia="Times New Roman"/>
          <w:color w:val="4F81BD" w:themeColor="accent1"/>
        </w:rPr>
        <w:t xml:space="preserve">downto </w:t>
      </w:r>
      <w:r w:rsidR="00BE26D1" w:rsidRPr="00AD016A">
        <w:rPr>
          <w:rFonts w:eastAsia="Times New Roman"/>
          <w:b/>
          <w:color w:val="F79646" w:themeColor="accent6"/>
        </w:rPr>
        <w:t>1</w:t>
      </w:r>
      <w:r w:rsidR="00BE26D1" w:rsidRPr="0071540D">
        <w:rPr>
          <w:rFonts w:eastAsia="Times New Roman"/>
        </w:rPr>
        <w:t>);</w:t>
      </w:r>
    </w:p>
    <w:p w14:paraId="23436249" w14:textId="48595EDB" w:rsidR="00BE26D1" w:rsidRPr="00CA4544" w:rsidRDefault="00DC7054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E26D1" w:rsidRPr="006B590E">
        <w:rPr>
          <w:rFonts w:eastAsia="Times New Roman"/>
          <w:b/>
          <w:color w:val="1F497D" w:themeColor="text2"/>
        </w:rPr>
        <w:t>end</w:t>
      </w:r>
      <w:r w:rsidR="00BE26D1" w:rsidRPr="006B590E">
        <w:rPr>
          <w:rFonts w:eastAsia="Times New Roman"/>
          <w:color w:val="1F497D" w:themeColor="text2"/>
        </w:rPr>
        <w:t xml:space="preserve"> </w:t>
      </w:r>
      <w:r w:rsidR="00BE26D1" w:rsidRPr="00CA4544">
        <w:rPr>
          <w:rFonts w:eastAsia="Times New Roman"/>
        </w:rPr>
        <w:t>fonksiyon_while;</w:t>
      </w:r>
    </w:p>
    <w:p w14:paraId="4268F17E" w14:textId="77777777" w:rsidR="0071540D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</w:p>
    <w:p w14:paraId="07A992D9" w14:textId="77777777" w:rsidR="00BE26D1" w:rsidRPr="006B590E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  <w:b/>
        </w:rPr>
      </w:pPr>
      <w:r w:rsidRPr="006B590E">
        <w:rPr>
          <w:rFonts w:eastAsia="Times New Roman"/>
          <w:b/>
          <w:color w:val="1F497D" w:themeColor="text2"/>
        </w:rPr>
        <w:t>begin</w:t>
      </w:r>
    </w:p>
    <w:p w14:paraId="4F055054" w14:textId="77777777" w:rsidR="0071540D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</w:p>
    <w:p w14:paraId="60CBCD61" w14:textId="2D835DC5" w:rsidR="00CA4544" w:rsidRDefault="00DC7054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BE26D1" w:rsidRPr="00BE26D1">
        <w:rPr>
          <w:rFonts w:eastAsia="Times New Roman"/>
        </w:rPr>
        <w:t xml:space="preserve">out_cikis &lt;= fonksiyon_while(in_giris);   </w:t>
      </w:r>
    </w:p>
    <w:p w14:paraId="19E79364" w14:textId="77777777" w:rsidR="0071540D" w:rsidRDefault="0071540D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</w:p>
    <w:p w14:paraId="7A99B6FC" w14:textId="0592E765" w:rsidR="00F95413" w:rsidRPr="00CA4544" w:rsidRDefault="00BE26D1" w:rsidP="00655DB3">
      <w:pPr>
        <w:pStyle w:val="KOD"/>
        <w:numPr>
          <w:ilvl w:val="0"/>
          <w:numId w:val="42"/>
        </w:numPr>
        <w:ind w:left="680" w:hanging="340"/>
        <w:rPr>
          <w:rFonts w:eastAsia="Times New Roman"/>
        </w:rPr>
      </w:pPr>
      <w:r w:rsidRPr="006B590E">
        <w:rPr>
          <w:rFonts w:eastAsia="Times New Roman"/>
          <w:b/>
          <w:color w:val="1F497D" w:themeColor="text2"/>
        </w:rPr>
        <w:t>end</w:t>
      </w:r>
      <w:r w:rsidRPr="006B590E">
        <w:rPr>
          <w:rFonts w:eastAsia="Times New Roman"/>
          <w:color w:val="1F497D" w:themeColor="text2"/>
        </w:rPr>
        <w:t xml:space="preserve"> </w:t>
      </w:r>
      <w:r w:rsidRPr="00CA4544">
        <w:rPr>
          <w:rFonts w:eastAsia="Times New Roman"/>
        </w:rPr>
        <w:t>Behavioral;</w:t>
      </w:r>
    </w:p>
    <w:p w14:paraId="418CF73B" w14:textId="77777777" w:rsidR="005F2CB5" w:rsidRPr="005A04C7" w:rsidRDefault="005F2CB5" w:rsidP="005F2CB5">
      <w:pPr>
        <w:ind w:firstLine="0"/>
        <w:rPr>
          <w:szCs w:val="20"/>
        </w:rPr>
      </w:pPr>
    </w:p>
    <w:p w14:paraId="57F56C32" w14:textId="77777777" w:rsidR="005F2CB5" w:rsidRDefault="005F2CB5" w:rsidP="005F2CB5">
      <w:pPr>
        <w:pStyle w:val="Balk2"/>
        <w:numPr>
          <w:ilvl w:val="1"/>
          <w:numId w:val="1"/>
        </w:numPr>
        <w:spacing w:before="240" w:after="240" w:line="360" w:lineRule="auto"/>
      </w:pPr>
      <w:r>
        <w:t>Saat Darbesi Kullanımı</w:t>
      </w:r>
    </w:p>
    <w:p w14:paraId="58FB1377" w14:textId="77777777" w:rsidR="008E205D" w:rsidRDefault="00DF3699" w:rsidP="00007DBC">
      <w:pPr>
        <w:ind w:firstLine="0"/>
      </w:pPr>
      <w:r>
        <w:t xml:space="preserve">Genelde </w:t>
      </w:r>
      <w:r w:rsidRPr="002A6D68">
        <w:rPr>
          <w:rFonts w:ascii="Courier New" w:hAnsi="Courier New" w:cs="Courier New"/>
          <w:b/>
        </w:rPr>
        <w:t>process</w:t>
      </w:r>
      <w:r>
        <w:t xml:space="preserve"> yapılarını tetikleme için harici bir kaynak tarafından üretilen kare dalga işareti kullanılmaktadır. Bu kare dalga işaretinin değişimlerinde ise </w:t>
      </w:r>
      <w:r w:rsidRPr="002A6D68">
        <w:rPr>
          <w:rFonts w:ascii="Courier New" w:hAnsi="Courier New" w:cs="Courier New"/>
          <w:b/>
        </w:rPr>
        <w:t>process</w:t>
      </w:r>
      <w:r>
        <w:t xml:space="preserve"> yapısı tetiklenmektedir. Bu dışarıdan uygulanan (tasarıma göre </w:t>
      </w:r>
      <w:r w:rsidR="002A6D68">
        <w:t>FPGA</w:t>
      </w:r>
      <w:r>
        <w:t xml:space="preserve"> içerisinde de üretilebilir) tetikleme işareti çoğu zaman “saat darbesi” (clock) olarak adlandırılır.</w:t>
      </w:r>
      <w:r w:rsidR="005827FA">
        <w:t xml:space="preserve"> </w:t>
      </w:r>
    </w:p>
    <w:p w14:paraId="6FDC8F10" w14:textId="5BCC0185" w:rsidR="00A2137D" w:rsidRDefault="00C43B1C" w:rsidP="00DA19AA">
      <w:pPr>
        <w:ind w:firstLine="0"/>
      </w:pPr>
      <w:r>
        <w:fldChar w:fldCharType="begin"/>
      </w:r>
      <w:r>
        <w:instrText xml:space="preserve"> REF _Ref402008497 \h </w:instrText>
      </w:r>
      <w:r>
        <w:fldChar w:fldCharType="separate"/>
      </w:r>
      <w:r>
        <w:t xml:space="preserve">Şekil </w:t>
      </w:r>
      <w:r>
        <w:rPr>
          <w:noProof/>
        </w:rPr>
        <w:t>8</w:t>
      </w:r>
      <w:r>
        <w:noBreakHyphen/>
      </w:r>
      <w:r>
        <w:rPr>
          <w:noProof/>
        </w:rPr>
        <w:t>9</w:t>
      </w:r>
      <w:r>
        <w:fldChar w:fldCharType="end"/>
      </w:r>
      <w:r>
        <w:t xml:space="preserve">’da saat darbesi </w:t>
      </w:r>
      <w:r w:rsidR="00C34376">
        <w:t>gösterimi verilmiştir.</w:t>
      </w:r>
      <w:r w:rsidR="0031282D">
        <w:t xml:space="preserve"> </w:t>
      </w:r>
      <w:r w:rsidR="0031282D">
        <w:fldChar w:fldCharType="begin"/>
      </w:r>
      <w:r w:rsidR="0031282D">
        <w:instrText xml:space="preserve"> REF _Ref402008497 \h </w:instrText>
      </w:r>
      <w:r w:rsidR="0031282D">
        <w:fldChar w:fldCharType="separate"/>
      </w:r>
      <w:r w:rsidR="0031282D">
        <w:t xml:space="preserve">Şekil </w:t>
      </w:r>
      <w:r w:rsidR="0031282D">
        <w:rPr>
          <w:noProof/>
        </w:rPr>
        <w:t>8</w:t>
      </w:r>
      <w:r w:rsidR="0031282D">
        <w:noBreakHyphen/>
      </w:r>
      <w:r w:rsidR="0031282D">
        <w:rPr>
          <w:noProof/>
        </w:rPr>
        <w:t>9</w:t>
      </w:r>
      <w:r w:rsidR="0031282D">
        <w:fldChar w:fldCharType="end"/>
      </w:r>
      <w:r w:rsidR="0031282D">
        <w:t xml:space="preserve">’dan da görüleceği üzere saat darbesi işaretin </w:t>
      </w:r>
      <w:r w:rsidR="00A2137D">
        <w:t>0’dan 1’e veya 1’den 0’a değişim</w:t>
      </w:r>
      <w:r w:rsidR="0031282D">
        <w:t xml:space="preserve"> göstermektedir. </w:t>
      </w:r>
      <w:r w:rsidR="00DA19AA">
        <w:t xml:space="preserve">Bu değişimler iki şekilde adlandırılır: </w:t>
      </w:r>
    </w:p>
    <w:p w14:paraId="7B695A83" w14:textId="4BD9E6BD" w:rsidR="00A2137D" w:rsidRDefault="00A2137D" w:rsidP="00A2137D">
      <w:pPr>
        <w:pStyle w:val="ListeParagraf"/>
        <w:numPr>
          <w:ilvl w:val="0"/>
          <w:numId w:val="29"/>
        </w:numPr>
      </w:pPr>
      <w:r>
        <w:t>Yükselen Kenar Tetikleme (Rising Edge Triggered)</w:t>
      </w:r>
      <w:r w:rsidR="00DF5F6C">
        <w:t xml:space="preserve"> </w:t>
      </w:r>
    </w:p>
    <w:p w14:paraId="13C23D9E" w14:textId="77777777" w:rsidR="00A2137D" w:rsidRDefault="00A2137D" w:rsidP="00A2137D">
      <w:pPr>
        <w:pStyle w:val="ListeParagraf"/>
        <w:numPr>
          <w:ilvl w:val="0"/>
          <w:numId w:val="29"/>
        </w:numPr>
      </w:pPr>
      <w:r>
        <w:t>Düşen Kenar Tetikleme (Falling Edge Triggered)’dir.</w:t>
      </w:r>
    </w:p>
    <w:p w14:paraId="0DCAD21A" w14:textId="3326AC8D" w:rsidR="00DF3699" w:rsidRDefault="00DF3699" w:rsidP="00007DBC">
      <w:pPr>
        <w:ind w:firstLine="0"/>
      </w:pPr>
    </w:p>
    <w:p w14:paraId="525E33CD" w14:textId="0D4888AC" w:rsidR="00F80E44" w:rsidRDefault="00F80E44" w:rsidP="00FB7B4F">
      <w:pPr>
        <w:ind w:firstLine="0"/>
        <w:jc w:val="center"/>
      </w:pPr>
      <w:r>
        <w:rPr>
          <w:noProof/>
        </w:rPr>
        <w:drawing>
          <wp:inline distT="0" distB="0" distL="0" distR="0" wp14:anchorId="32AFDB84" wp14:editId="07C07FF4">
            <wp:extent cx="4871720" cy="1053606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9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601" cy="10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683" w14:textId="67D33DCB" w:rsidR="00D35E9F" w:rsidRDefault="00D35E9F" w:rsidP="00D35E9F">
      <w:pPr>
        <w:pStyle w:val="ResimYazs"/>
      </w:pPr>
      <w:bookmarkStart w:id="22" w:name="_Ref402008497"/>
      <w:r>
        <w:t xml:space="preserve">Şekil </w:t>
      </w:r>
      <w:fldSimple w:instr=" STYLEREF 1 \s ">
        <w:r w:rsidR="00795CBC">
          <w:rPr>
            <w:noProof/>
          </w:rPr>
          <w:t>8</w:t>
        </w:r>
      </w:fldSimple>
      <w:r>
        <w:noBreakHyphen/>
      </w:r>
      <w:fldSimple w:instr=" SEQ Şekil \* ARABIC \s 1 ">
        <w:r w:rsidR="00795CBC">
          <w:rPr>
            <w:noProof/>
          </w:rPr>
          <w:t>9</w:t>
        </w:r>
      </w:fldSimple>
      <w:bookmarkEnd w:id="22"/>
      <w:r>
        <w:t xml:space="preserve"> </w:t>
      </w:r>
      <w:r w:rsidR="00795CBC">
        <w:t>Saat darbesi gösterimi</w:t>
      </w:r>
    </w:p>
    <w:p w14:paraId="73167413" w14:textId="77777777" w:rsidR="00D35E9F" w:rsidRDefault="00D35E9F" w:rsidP="00007DBC">
      <w:pPr>
        <w:ind w:firstLine="0"/>
      </w:pPr>
    </w:p>
    <w:p w14:paraId="4B9F36BA" w14:textId="4CF3FF1A" w:rsidR="002C4506" w:rsidRDefault="002C4506" w:rsidP="00DF3699">
      <w:pPr>
        <w:ind w:firstLine="0"/>
      </w:pPr>
      <w:r>
        <w:t xml:space="preserve">VHDL </w:t>
      </w:r>
      <w:r w:rsidR="00B527D4">
        <w:t xml:space="preserve">dilinde yükselen kenar durumunu </w:t>
      </w:r>
      <w:r w:rsidR="0074123D">
        <w:t>tespiti</w:t>
      </w:r>
      <w:r w:rsidR="00456E72">
        <w:t xml:space="preserve"> için</w:t>
      </w:r>
      <w:r w:rsidR="0074123D">
        <w:t xml:space="preserve"> </w:t>
      </w:r>
      <w:r w:rsidR="00B527D4">
        <w:t>ik</w:t>
      </w:r>
      <w:r w:rsidR="001809E5">
        <w:t>i</w:t>
      </w:r>
      <w:r w:rsidR="00456E72">
        <w:t xml:space="preserve"> tip</w:t>
      </w:r>
      <w:r w:rsidR="001809E5">
        <w:t xml:space="preserve"> </w:t>
      </w:r>
      <w:r w:rsidR="00456E72">
        <w:t>sözdizimi mevcuttur</w:t>
      </w:r>
      <w:r w:rsidR="001809E5">
        <w:t>:</w:t>
      </w:r>
    </w:p>
    <w:p w14:paraId="36036BB7" w14:textId="5683982A" w:rsidR="002C4506" w:rsidRPr="00456E72" w:rsidRDefault="00456E72" w:rsidP="001809E5">
      <w:pPr>
        <w:pStyle w:val="ListeParagraf"/>
        <w:numPr>
          <w:ilvl w:val="0"/>
          <w:numId w:val="30"/>
        </w:numPr>
        <w:rPr>
          <w:rFonts w:ascii="Courier New" w:hAnsi="Courier New" w:cs="Courier New"/>
        </w:rPr>
      </w:pPr>
      <w:r w:rsidRPr="005949CA">
        <w:rPr>
          <w:rFonts w:ascii="Courier New" w:hAnsi="Courier New" w:cs="Courier New"/>
          <w:b/>
          <w:color w:val="1F497D" w:themeColor="text2"/>
        </w:rPr>
        <w:lastRenderedPageBreak/>
        <w:t>if</w:t>
      </w:r>
      <w:r w:rsidRPr="005949CA">
        <w:rPr>
          <w:rFonts w:ascii="Courier New" w:hAnsi="Courier New" w:cs="Courier New"/>
          <w:color w:val="1F497D" w:themeColor="text2"/>
        </w:rPr>
        <w:t xml:space="preserve"> </w:t>
      </w:r>
      <w:r w:rsidR="00181BF5" w:rsidRPr="001809E5">
        <w:rPr>
          <w:rFonts w:ascii="Courier New" w:hAnsi="Courier New" w:cs="Courier New"/>
        </w:rPr>
        <w:t>in_</w:t>
      </w:r>
      <w:r w:rsidR="007D4576" w:rsidRPr="001809E5">
        <w:rPr>
          <w:rFonts w:ascii="Courier New" w:hAnsi="Courier New" w:cs="Courier New"/>
        </w:rPr>
        <w:t>clk’</w:t>
      </w:r>
      <w:r w:rsidR="007D4576" w:rsidRPr="005949CA">
        <w:rPr>
          <w:rFonts w:ascii="Courier New" w:hAnsi="Courier New" w:cs="Courier New"/>
          <w:color w:val="4F81BD" w:themeColor="accent1"/>
        </w:rPr>
        <w:t>event</w:t>
      </w:r>
      <w:r w:rsidR="007D4576" w:rsidRPr="001809E5">
        <w:rPr>
          <w:rFonts w:ascii="Courier New" w:hAnsi="Courier New" w:cs="Courier New"/>
        </w:rPr>
        <w:t xml:space="preserve"> </w:t>
      </w:r>
      <w:r w:rsidR="007D4576" w:rsidRPr="005949CA">
        <w:rPr>
          <w:rFonts w:ascii="Courier New" w:hAnsi="Courier New" w:cs="Courier New"/>
          <w:b/>
          <w:color w:val="1F497D" w:themeColor="text2"/>
        </w:rPr>
        <w:t>and</w:t>
      </w:r>
      <w:r w:rsidR="007D4576" w:rsidRPr="005949CA">
        <w:rPr>
          <w:rFonts w:ascii="Courier New" w:hAnsi="Courier New" w:cs="Courier New"/>
          <w:color w:val="1F497D" w:themeColor="text2"/>
        </w:rPr>
        <w:t xml:space="preserve"> </w:t>
      </w:r>
      <w:r w:rsidR="00181BF5" w:rsidRPr="00456E72">
        <w:rPr>
          <w:rFonts w:ascii="Courier New" w:hAnsi="Courier New" w:cs="Courier New"/>
        </w:rPr>
        <w:t>in_</w:t>
      </w:r>
      <w:r w:rsidR="007D4576" w:rsidRPr="00456E72">
        <w:rPr>
          <w:rFonts w:ascii="Courier New" w:hAnsi="Courier New" w:cs="Courier New"/>
        </w:rPr>
        <w:t xml:space="preserve">clk=’1’ </w:t>
      </w:r>
      <w:r w:rsidRPr="00456E72">
        <w:rPr>
          <w:rFonts w:ascii="Courier New" w:hAnsi="Courier New" w:cs="Courier New"/>
        </w:rPr>
        <w:t xml:space="preserve"> </w:t>
      </w:r>
      <w:r w:rsidRPr="005949CA">
        <w:rPr>
          <w:rFonts w:ascii="Courier New" w:hAnsi="Courier New" w:cs="Courier New"/>
          <w:b/>
          <w:color w:val="1F497D" w:themeColor="text2"/>
        </w:rPr>
        <w:t>then</w:t>
      </w:r>
    </w:p>
    <w:p w14:paraId="7102763C" w14:textId="00C77CB6" w:rsidR="007D4576" w:rsidRPr="009C1D2D" w:rsidRDefault="00456E72" w:rsidP="001809E5">
      <w:pPr>
        <w:pStyle w:val="ListeParagraf"/>
        <w:numPr>
          <w:ilvl w:val="0"/>
          <w:numId w:val="30"/>
        </w:numPr>
      </w:pPr>
      <w:r w:rsidRPr="005949CA">
        <w:rPr>
          <w:rFonts w:ascii="Courier New" w:hAnsi="Courier New" w:cs="Courier New"/>
          <w:b/>
          <w:color w:val="1F497D" w:themeColor="text2"/>
        </w:rPr>
        <w:t>if</w:t>
      </w:r>
      <w:r w:rsidRPr="005949CA">
        <w:rPr>
          <w:rFonts w:ascii="Courier New" w:hAnsi="Courier New" w:cs="Courier New"/>
          <w:color w:val="1F497D" w:themeColor="text2"/>
        </w:rPr>
        <w:t xml:space="preserve"> </w:t>
      </w:r>
      <w:r w:rsidR="007D4576" w:rsidRPr="005949CA">
        <w:rPr>
          <w:rFonts w:ascii="Courier New" w:hAnsi="Courier New" w:cs="Courier New"/>
          <w:color w:val="4F81BD" w:themeColor="accent1"/>
        </w:rPr>
        <w:t>rising</w:t>
      </w:r>
      <w:r w:rsidR="00D96DBB" w:rsidRPr="005949CA">
        <w:rPr>
          <w:rFonts w:ascii="Courier New" w:hAnsi="Courier New" w:cs="Courier New"/>
          <w:color w:val="4F81BD" w:themeColor="accent1"/>
        </w:rPr>
        <w:t>_edge</w:t>
      </w:r>
      <w:r w:rsidR="00D96DBB" w:rsidRPr="001809E5">
        <w:rPr>
          <w:rFonts w:ascii="Courier New" w:hAnsi="Courier New" w:cs="Courier New"/>
        </w:rPr>
        <w:t>(in_clk)</w:t>
      </w:r>
      <w:r>
        <w:rPr>
          <w:rFonts w:ascii="Courier New" w:hAnsi="Courier New" w:cs="Courier New"/>
        </w:rPr>
        <w:t xml:space="preserve"> </w:t>
      </w:r>
      <w:r w:rsidRPr="005949CA">
        <w:rPr>
          <w:rFonts w:ascii="Courier New" w:hAnsi="Courier New" w:cs="Courier New"/>
          <w:b/>
          <w:color w:val="1F497D" w:themeColor="text2"/>
        </w:rPr>
        <w:t>then</w:t>
      </w:r>
      <w:r w:rsidR="001809E5" w:rsidRPr="005949CA">
        <w:rPr>
          <w:color w:val="1F497D" w:themeColor="text2"/>
        </w:rPr>
        <w:t xml:space="preserve"> </w:t>
      </w:r>
    </w:p>
    <w:p w14:paraId="3D2C9832" w14:textId="77777777" w:rsidR="007D4576" w:rsidRDefault="007D4576" w:rsidP="00DF3699">
      <w:pPr>
        <w:ind w:firstLine="0"/>
      </w:pPr>
    </w:p>
    <w:p w14:paraId="1EC1D019" w14:textId="6307BC73" w:rsidR="001809E5" w:rsidRDefault="001809E5" w:rsidP="00DF3699">
      <w:pPr>
        <w:ind w:firstLine="0"/>
      </w:pPr>
      <w:r>
        <w:t xml:space="preserve">Yukarıda verilen </w:t>
      </w:r>
      <w:r w:rsidR="00456E72">
        <w:t xml:space="preserve">sözdizimleri </w:t>
      </w:r>
      <w:r w:rsidR="00456E72" w:rsidRPr="005E6ABB">
        <w:rPr>
          <w:rFonts w:ascii="Courier New" w:hAnsi="Courier New" w:cs="Courier New"/>
          <w:b/>
        </w:rPr>
        <w:t>in_clk</w:t>
      </w:r>
      <w:r w:rsidR="00456E72">
        <w:t xml:space="preserve"> sinyalinde değişim meydana geldiğinde ve </w:t>
      </w:r>
      <w:r w:rsidR="00456E72" w:rsidRPr="005E6ABB">
        <w:rPr>
          <w:rFonts w:ascii="Courier New" w:hAnsi="Courier New" w:cs="Courier New"/>
          <w:b/>
        </w:rPr>
        <w:t>in_clk</w:t>
      </w:r>
      <w:r w:rsidR="00456E72">
        <w:t xml:space="preserve"> değerinin 0’dan 1’e değiştiğinde koşu</w:t>
      </w:r>
      <w:r w:rsidR="004F756B">
        <w:t xml:space="preserve">l ifadelerini aktif etmektedir. </w:t>
      </w:r>
    </w:p>
    <w:p w14:paraId="77E4633D" w14:textId="77777777" w:rsidR="00680D11" w:rsidRDefault="00680D11" w:rsidP="00DF3699">
      <w:pPr>
        <w:ind w:firstLine="0"/>
      </w:pPr>
    </w:p>
    <w:p w14:paraId="5B57B707" w14:textId="617CD97C" w:rsidR="00131A82" w:rsidRDefault="00131A82" w:rsidP="00131A82">
      <w:pPr>
        <w:ind w:firstLine="0"/>
      </w:pPr>
      <w:r>
        <w:t>VHDL dilinde düşen kenar durumunu tespiti için iki tip sözdizimi mevcuttur:</w:t>
      </w:r>
    </w:p>
    <w:p w14:paraId="0630F124" w14:textId="4EFFB38C" w:rsidR="00131A82" w:rsidRPr="00456E72" w:rsidRDefault="00131A82" w:rsidP="00131A82">
      <w:pPr>
        <w:pStyle w:val="ListeParagraf"/>
        <w:numPr>
          <w:ilvl w:val="0"/>
          <w:numId w:val="30"/>
        </w:numPr>
        <w:rPr>
          <w:rFonts w:ascii="Courier New" w:hAnsi="Courier New" w:cs="Courier New"/>
        </w:rPr>
      </w:pPr>
      <w:r w:rsidRPr="00A12A22">
        <w:rPr>
          <w:rFonts w:ascii="Courier New" w:hAnsi="Courier New" w:cs="Courier New"/>
          <w:b/>
          <w:color w:val="1F497D" w:themeColor="text2"/>
        </w:rPr>
        <w:t>if</w:t>
      </w:r>
      <w:r w:rsidRPr="00A12A22">
        <w:rPr>
          <w:rFonts w:ascii="Courier New" w:hAnsi="Courier New" w:cs="Courier New"/>
          <w:color w:val="1F497D" w:themeColor="text2"/>
        </w:rPr>
        <w:t xml:space="preserve"> </w:t>
      </w:r>
      <w:r w:rsidRPr="001809E5">
        <w:rPr>
          <w:rFonts w:ascii="Courier New" w:hAnsi="Courier New" w:cs="Courier New"/>
        </w:rPr>
        <w:t>in_clk’</w:t>
      </w:r>
      <w:r w:rsidRPr="00415A17">
        <w:rPr>
          <w:rFonts w:ascii="Courier New" w:hAnsi="Courier New" w:cs="Courier New"/>
          <w:color w:val="4F81BD" w:themeColor="accent1"/>
        </w:rPr>
        <w:t>event</w:t>
      </w:r>
      <w:r w:rsidRPr="001809E5">
        <w:rPr>
          <w:rFonts w:ascii="Courier New" w:hAnsi="Courier New" w:cs="Courier New"/>
        </w:rPr>
        <w:t xml:space="preserve"> </w:t>
      </w:r>
      <w:r w:rsidRPr="00A12A22">
        <w:rPr>
          <w:rFonts w:ascii="Courier New" w:hAnsi="Courier New" w:cs="Courier New"/>
          <w:b/>
          <w:color w:val="1F497D" w:themeColor="text2"/>
        </w:rPr>
        <w:t>and</w:t>
      </w:r>
      <w:r w:rsidRPr="00A12A22">
        <w:rPr>
          <w:rFonts w:ascii="Courier New" w:hAnsi="Courier New" w:cs="Courier New"/>
          <w:color w:val="1F497D" w:themeColor="text2"/>
        </w:rPr>
        <w:t xml:space="preserve"> </w:t>
      </w:r>
      <w:r w:rsidRPr="00456E72">
        <w:rPr>
          <w:rFonts w:ascii="Courier New" w:hAnsi="Courier New" w:cs="Courier New"/>
        </w:rPr>
        <w:t>in_clk=’</w:t>
      </w:r>
      <w:r w:rsidR="00711390">
        <w:rPr>
          <w:rFonts w:ascii="Courier New" w:hAnsi="Courier New" w:cs="Courier New"/>
        </w:rPr>
        <w:t>0</w:t>
      </w:r>
      <w:r w:rsidRPr="00456E72">
        <w:rPr>
          <w:rFonts w:ascii="Courier New" w:hAnsi="Courier New" w:cs="Courier New"/>
        </w:rPr>
        <w:t xml:space="preserve">’  </w:t>
      </w:r>
      <w:r w:rsidRPr="00A12A22">
        <w:rPr>
          <w:rFonts w:ascii="Courier New" w:hAnsi="Courier New" w:cs="Courier New"/>
          <w:b/>
          <w:color w:val="1F497D" w:themeColor="text2"/>
        </w:rPr>
        <w:t>then</w:t>
      </w:r>
    </w:p>
    <w:p w14:paraId="1E9FB8AA" w14:textId="5A15CE32" w:rsidR="00131A82" w:rsidRPr="009C1D2D" w:rsidRDefault="00131A82" w:rsidP="00131A82">
      <w:pPr>
        <w:pStyle w:val="ListeParagraf"/>
        <w:numPr>
          <w:ilvl w:val="0"/>
          <w:numId w:val="30"/>
        </w:numPr>
      </w:pPr>
      <w:r w:rsidRPr="00A12A22">
        <w:rPr>
          <w:rFonts w:ascii="Courier New" w:hAnsi="Courier New" w:cs="Courier New"/>
          <w:b/>
          <w:color w:val="1F497D" w:themeColor="text2"/>
        </w:rPr>
        <w:t>if</w:t>
      </w:r>
      <w:r w:rsidRPr="00A12A22">
        <w:rPr>
          <w:rFonts w:ascii="Courier New" w:hAnsi="Courier New" w:cs="Courier New"/>
          <w:color w:val="1F497D" w:themeColor="text2"/>
        </w:rPr>
        <w:t xml:space="preserve"> </w:t>
      </w:r>
      <w:r w:rsidR="00711390" w:rsidRPr="00415A17">
        <w:rPr>
          <w:rFonts w:ascii="Courier New" w:hAnsi="Courier New" w:cs="Courier New"/>
          <w:color w:val="4F81BD" w:themeColor="accent1"/>
        </w:rPr>
        <w:t>falling</w:t>
      </w:r>
      <w:r w:rsidRPr="00415A17">
        <w:rPr>
          <w:rFonts w:ascii="Courier New" w:hAnsi="Courier New" w:cs="Courier New"/>
          <w:color w:val="4F81BD" w:themeColor="accent1"/>
        </w:rPr>
        <w:t>_edge</w:t>
      </w:r>
      <w:r w:rsidRPr="001809E5">
        <w:rPr>
          <w:rFonts w:ascii="Courier New" w:hAnsi="Courier New" w:cs="Courier New"/>
        </w:rPr>
        <w:t>(in_clk)</w:t>
      </w:r>
      <w:r>
        <w:rPr>
          <w:rFonts w:ascii="Courier New" w:hAnsi="Courier New" w:cs="Courier New"/>
        </w:rPr>
        <w:t xml:space="preserve"> </w:t>
      </w:r>
      <w:r w:rsidRPr="00A12A22">
        <w:rPr>
          <w:rFonts w:ascii="Courier New" w:hAnsi="Courier New" w:cs="Courier New"/>
          <w:b/>
          <w:color w:val="1F497D" w:themeColor="text2"/>
        </w:rPr>
        <w:t>then</w:t>
      </w:r>
      <w:r w:rsidRPr="00A12A22">
        <w:rPr>
          <w:color w:val="1F497D" w:themeColor="text2"/>
        </w:rPr>
        <w:t xml:space="preserve"> </w:t>
      </w:r>
    </w:p>
    <w:p w14:paraId="08D12A7D" w14:textId="77777777" w:rsidR="00131A82" w:rsidRDefault="00131A82" w:rsidP="00DF3699">
      <w:pPr>
        <w:ind w:firstLine="0"/>
      </w:pPr>
    </w:p>
    <w:p w14:paraId="6A5066F1" w14:textId="1B9C6566" w:rsidR="00CA44AB" w:rsidRDefault="00CA44AB" w:rsidP="00CA44AB">
      <w:pPr>
        <w:ind w:firstLine="0"/>
      </w:pPr>
      <w:r>
        <w:t xml:space="preserve">Yukarıda verilen sözdizimleri </w:t>
      </w:r>
      <w:r w:rsidRPr="005E6ABB">
        <w:rPr>
          <w:rFonts w:ascii="Courier New" w:hAnsi="Courier New" w:cs="Courier New"/>
          <w:b/>
        </w:rPr>
        <w:t>in_clk</w:t>
      </w:r>
      <w:r>
        <w:t xml:space="preserve"> sinyalinde değişim meydana geldiğinde ve </w:t>
      </w:r>
      <w:r w:rsidRPr="005E6ABB">
        <w:rPr>
          <w:rFonts w:ascii="Courier New" w:hAnsi="Courier New" w:cs="Courier New"/>
          <w:b/>
        </w:rPr>
        <w:t>in_clk</w:t>
      </w:r>
      <w:r>
        <w:t xml:space="preserve"> değerinin </w:t>
      </w:r>
      <w:r w:rsidR="005A62F0">
        <w:t>1</w:t>
      </w:r>
      <w:r>
        <w:t>’d</w:t>
      </w:r>
      <w:r w:rsidR="005A62F0">
        <w:t>e</w:t>
      </w:r>
      <w:r>
        <w:t xml:space="preserve">n </w:t>
      </w:r>
      <w:r w:rsidR="005A62F0">
        <w:t>0</w:t>
      </w:r>
      <w:r>
        <w:t>’</w:t>
      </w:r>
      <w:r w:rsidR="005A62F0">
        <w:t>a</w:t>
      </w:r>
      <w:r>
        <w:t xml:space="preserve"> değiştiğinde koşul ifadelerini aktif etmektedir. </w:t>
      </w:r>
    </w:p>
    <w:p w14:paraId="14465C52" w14:textId="77777777" w:rsidR="00CA44AB" w:rsidRDefault="00CA44AB" w:rsidP="00DF3699">
      <w:pPr>
        <w:ind w:firstLine="0"/>
      </w:pPr>
    </w:p>
    <w:p w14:paraId="23EEB167" w14:textId="48E6C9CC" w:rsidR="00354209" w:rsidRDefault="00776C16" w:rsidP="00354209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proofErr w:type="gramStart"/>
      <w:r>
        <w:rPr>
          <w:rFonts w:ascii="Courier New" w:hAnsi="Courier New" w:cs="Courier New"/>
          <w:b/>
        </w:rPr>
        <w:t>16</w:t>
      </w:r>
      <w:r w:rsidRPr="0056713D">
        <w:rPr>
          <w:rFonts w:ascii="Courier New" w:hAnsi="Courier New" w:cs="Courier New"/>
          <w:b/>
        </w:rPr>
        <w:t xml:space="preserve"> : </w:t>
      </w:r>
      <w:r>
        <w:t>Aşağıda</w:t>
      </w:r>
      <w:proofErr w:type="gramEnd"/>
      <w:r>
        <w:t xml:space="preserve"> </w:t>
      </w:r>
      <w:r w:rsidR="00CB6E4F">
        <w:rPr>
          <w:rFonts w:ascii="Courier New" w:eastAsia="Times New Roman" w:hAnsi="Courier New" w:cs="Courier New"/>
          <w:b/>
          <w:color w:val="000020"/>
          <w:szCs w:val="20"/>
        </w:rPr>
        <w:t>saat_darbesi</w:t>
      </w:r>
      <w:r w:rsidRPr="00DE1652">
        <w:rPr>
          <w:rFonts w:ascii="Courier New" w:eastAsia="Times New Roman" w:hAnsi="Courier New" w:cs="Courier New"/>
          <w:b/>
          <w:color w:val="000020"/>
          <w:szCs w:val="20"/>
        </w:rPr>
        <w:t>_ornek.vhd</w:t>
      </w:r>
      <w:r w:rsidRPr="00B065B8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Pr="00DE1652">
        <w:rPr>
          <w:rFonts w:asciiTheme="minorHAnsi" w:eastAsia="Times New Roman" w:hAnsiTheme="minorHAnsi" w:cstheme="minorHAnsi"/>
          <w:color w:val="000020"/>
          <w:szCs w:val="20"/>
        </w:rPr>
        <w:t>VHDL kodunda</w:t>
      </w:r>
      <w:r w:rsidR="00354209">
        <w:rPr>
          <w:rFonts w:asciiTheme="minorHAnsi" w:eastAsia="Times New Roman" w:hAnsiTheme="minorHAnsi" w:cstheme="minorHAnsi"/>
          <w:color w:val="000020"/>
          <w:szCs w:val="20"/>
        </w:rPr>
        <w:t xml:space="preserve"> saat darbesi uygulaması gerçeklenmiştir. </w:t>
      </w:r>
      <w:r w:rsidR="00114E5C" w:rsidRPr="00FC7695">
        <w:rPr>
          <w:rFonts w:ascii="Courier New" w:eastAsia="Times New Roman" w:hAnsi="Courier New" w:cs="Courier New"/>
          <w:b/>
          <w:color w:val="000020"/>
          <w:szCs w:val="20"/>
        </w:rPr>
        <w:t>p</w:t>
      </w:r>
      <w:r w:rsidR="00354209" w:rsidRPr="00FC7695">
        <w:rPr>
          <w:rFonts w:ascii="Courier New" w:eastAsia="Times New Roman" w:hAnsi="Courier New" w:cs="Courier New"/>
          <w:b/>
          <w:color w:val="000020"/>
          <w:szCs w:val="20"/>
        </w:rPr>
        <w:t>rocess</w:t>
      </w:r>
      <w:r w:rsidR="00354209">
        <w:rPr>
          <w:rFonts w:asciiTheme="minorHAnsi" w:eastAsia="Times New Roman" w:hAnsiTheme="minorHAnsi" w:cstheme="minorHAnsi"/>
          <w:color w:val="000020"/>
          <w:szCs w:val="20"/>
        </w:rPr>
        <w:t xml:space="preserve"> hassasiye</w:t>
      </w:r>
      <w:r w:rsidR="00114E5C">
        <w:rPr>
          <w:rFonts w:asciiTheme="minorHAnsi" w:eastAsia="Times New Roman" w:hAnsiTheme="minorHAnsi" w:cstheme="minorHAnsi"/>
          <w:color w:val="000020"/>
          <w:szCs w:val="20"/>
        </w:rPr>
        <w:t xml:space="preserve">t listesinde </w:t>
      </w:r>
      <w:r w:rsidR="00114E5C" w:rsidRPr="00FC7695">
        <w:rPr>
          <w:rFonts w:ascii="Courier New" w:eastAsia="Times New Roman" w:hAnsi="Courier New" w:cs="Courier New"/>
          <w:b/>
          <w:color w:val="000020"/>
          <w:szCs w:val="20"/>
        </w:rPr>
        <w:t>in_clk</w:t>
      </w:r>
      <w:r w:rsidR="00114E5C">
        <w:rPr>
          <w:rFonts w:asciiTheme="minorHAnsi" w:eastAsia="Times New Roman" w:hAnsiTheme="minorHAnsi" w:cstheme="minorHAnsi"/>
          <w:color w:val="000020"/>
          <w:szCs w:val="20"/>
        </w:rPr>
        <w:t xml:space="preserve"> giriş portu mevcuttur. </w:t>
      </w:r>
      <w:r w:rsidR="00D706A5">
        <w:rPr>
          <w:rFonts w:asciiTheme="minorHAnsi" w:eastAsia="Times New Roman" w:hAnsiTheme="minorHAnsi" w:cstheme="minorHAnsi"/>
          <w:color w:val="000020"/>
          <w:szCs w:val="20"/>
        </w:rPr>
        <w:t xml:space="preserve">20. </w:t>
      </w:r>
      <w:r w:rsidR="00FC7695">
        <w:rPr>
          <w:rFonts w:asciiTheme="minorHAnsi" w:eastAsia="Times New Roman" w:hAnsiTheme="minorHAnsi" w:cstheme="minorHAnsi"/>
          <w:color w:val="000020"/>
          <w:szCs w:val="20"/>
        </w:rPr>
        <w:t>s</w:t>
      </w:r>
      <w:r w:rsidR="00D706A5">
        <w:rPr>
          <w:rFonts w:asciiTheme="minorHAnsi" w:eastAsia="Times New Roman" w:hAnsiTheme="minorHAnsi" w:cstheme="minorHAnsi"/>
          <w:color w:val="000020"/>
          <w:szCs w:val="20"/>
        </w:rPr>
        <w:t xml:space="preserve">atırda </w:t>
      </w:r>
      <w:r w:rsidR="00FC7695">
        <w:rPr>
          <w:rFonts w:asciiTheme="minorHAnsi" w:eastAsia="Times New Roman" w:hAnsiTheme="minorHAnsi" w:cstheme="minorHAnsi"/>
          <w:color w:val="000020"/>
          <w:szCs w:val="20"/>
        </w:rPr>
        <w:t>tanımlanan koşul ifadesi ile</w:t>
      </w:r>
      <w:r w:rsidR="00696BEB">
        <w:rPr>
          <w:rFonts w:asciiTheme="minorHAnsi" w:eastAsia="Times New Roman" w:hAnsiTheme="minorHAnsi" w:cstheme="minorHAnsi"/>
          <w:color w:val="000020"/>
          <w:szCs w:val="20"/>
        </w:rPr>
        <w:t xml:space="preserve"> </w:t>
      </w:r>
      <w:r w:rsidR="00696BEB" w:rsidRPr="00FC7695">
        <w:rPr>
          <w:rFonts w:ascii="Courier New" w:eastAsia="Times New Roman" w:hAnsi="Courier New" w:cs="Courier New"/>
          <w:b/>
          <w:color w:val="000020"/>
          <w:szCs w:val="20"/>
        </w:rPr>
        <w:t>in_clk</w:t>
      </w:r>
      <w:r w:rsidR="00696BEB">
        <w:rPr>
          <w:rFonts w:asciiTheme="minorHAnsi" w:eastAsia="Times New Roman" w:hAnsiTheme="minorHAnsi" w:cstheme="minorHAnsi"/>
          <w:color w:val="000020"/>
          <w:szCs w:val="20"/>
        </w:rPr>
        <w:t xml:space="preserve"> giriş portunda değişim meydana geldiğinde ve </w:t>
      </w:r>
      <w:r w:rsidR="00FC7695" w:rsidRPr="00FC7695">
        <w:rPr>
          <w:rFonts w:ascii="Courier New" w:eastAsia="Times New Roman" w:hAnsi="Courier New" w:cs="Courier New"/>
          <w:b/>
          <w:color w:val="000020"/>
          <w:szCs w:val="20"/>
        </w:rPr>
        <w:t>in_clk</w:t>
      </w:r>
      <w:r w:rsidR="00FC7695">
        <w:rPr>
          <w:rFonts w:asciiTheme="minorHAnsi" w:eastAsia="Times New Roman" w:hAnsiTheme="minorHAnsi" w:cstheme="minorHAnsi"/>
          <w:color w:val="000020"/>
          <w:szCs w:val="20"/>
        </w:rPr>
        <w:t xml:space="preserve"> </w:t>
      </w:r>
      <w:r w:rsidR="00696BEB">
        <w:rPr>
          <w:rFonts w:asciiTheme="minorHAnsi" w:eastAsia="Times New Roman" w:hAnsiTheme="minorHAnsi" w:cstheme="minorHAnsi"/>
          <w:color w:val="000020"/>
          <w:szCs w:val="20"/>
        </w:rPr>
        <w:t>giriş</w:t>
      </w:r>
      <w:r w:rsidR="00D706A5">
        <w:rPr>
          <w:rFonts w:asciiTheme="minorHAnsi" w:eastAsia="Times New Roman" w:hAnsiTheme="minorHAnsi" w:cstheme="minorHAnsi"/>
          <w:color w:val="000020"/>
          <w:szCs w:val="20"/>
        </w:rPr>
        <w:t xml:space="preserve"> portu değeri 0’dan 1’e değiştiğinde</w:t>
      </w:r>
      <w:r w:rsidR="00FC7695">
        <w:rPr>
          <w:rFonts w:asciiTheme="minorHAnsi" w:eastAsia="Times New Roman" w:hAnsiTheme="minorHAnsi" w:cstheme="minorHAnsi"/>
          <w:color w:val="000020"/>
          <w:szCs w:val="20"/>
        </w:rPr>
        <w:t>:</w:t>
      </w:r>
      <w:r w:rsidR="00D706A5">
        <w:rPr>
          <w:rFonts w:asciiTheme="minorHAnsi" w:eastAsia="Times New Roman" w:hAnsiTheme="minorHAnsi" w:cstheme="minorHAnsi"/>
          <w:color w:val="000020"/>
          <w:szCs w:val="20"/>
        </w:rPr>
        <w:t xml:space="preserve"> </w:t>
      </w:r>
      <w:r w:rsidR="00354209" w:rsidRPr="008E47AC">
        <w:rPr>
          <w:rFonts w:ascii="Courier New" w:hAnsi="Courier New" w:cs="Courier New"/>
          <w:b/>
        </w:rPr>
        <w:t>in_giris_secme</w:t>
      </w:r>
      <w:r w:rsidR="00354209" w:rsidRPr="00F45177">
        <w:t xml:space="preserve"> </w:t>
      </w:r>
      <w:r w:rsidR="00354209">
        <w:t>giriş port değeri</w:t>
      </w:r>
      <w:r w:rsidR="00354209" w:rsidRPr="00F45177">
        <w:t xml:space="preserve"> </w:t>
      </w:r>
      <w:r w:rsidR="00354209" w:rsidRPr="008E47AC">
        <w:rPr>
          <w:rFonts w:ascii="Courier New" w:hAnsi="Courier New" w:cs="Courier New"/>
          <w:b/>
        </w:rPr>
        <w:t>'0'</w:t>
      </w:r>
      <w:r w:rsidR="00354209" w:rsidRPr="00F45177">
        <w:t xml:space="preserve"> ise </w:t>
      </w:r>
      <w:r w:rsidR="00354209" w:rsidRPr="00495304">
        <w:rPr>
          <w:rFonts w:ascii="Courier New" w:hAnsi="Courier New" w:cs="Courier New"/>
          <w:b/>
        </w:rPr>
        <w:t>out_cikis</w:t>
      </w:r>
      <w:r w:rsidR="00354209" w:rsidRPr="00F45177">
        <w:t xml:space="preserve"> </w:t>
      </w:r>
      <w:r w:rsidR="00354209">
        <w:t xml:space="preserve">çıkış portuna </w:t>
      </w:r>
      <w:r w:rsidR="00354209" w:rsidRPr="008E47AC">
        <w:rPr>
          <w:rFonts w:ascii="Courier New" w:hAnsi="Courier New" w:cs="Courier New"/>
          <w:b/>
        </w:rPr>
        <w:t>in_giris_1</w:t>
      </w:r>
      <w:r w:rsidR="00354209" w:rsidRPr="00F45177">
        <w:t xml:space="preserve"> </w:t>
      </w:r>
      <w:r w:rsidR="00354209">
        <w:t xml:space="preserve">giriş portunun değeri </w:t>
      </w:r>
      <w:r w:rsidR="00354209" w:rsidRPr="00F45177">
        <w:t xml:space="preserve">atanmaktadır. Eğer </w:t>
      </w:r>
      <w:r w:rsidR="00354209" w:rsidRPr="008E47AC">
        <w:rPr>
          <w:rFonts w:ascii="Courier New" w:hAnsi="Courier New" w:cs="Courier New"/>
          <w:b/>
        </w:rPr>
        <w:t>in_giris_secme</w:t>
      </w:r>
      <w:r w:rsidR="00354209" w:rsidRPr="00F45177">
        <w:t xml:space="preserve"> </w:t>
      </w:r>
      <w:r w:rsidR="00354209">
        <w:t>giriş port değeri</w:t>
      </w:r>
      <w:r w:rsidR="00354209" w:rsidRPr="008E47AC">
        <w:rPr>
          <w:rFonts w:ascii="Courier New" w:hAnsi="Courier New" w:cs="Courier New"/>
          <w:b/>
        </w:rPr>
        <w:t xml:space="preserve"> '</w:t>
      </w:r>
      <w:r w:rsidR="00354209">
        <w:rPr>
          <w:rFonts w:ascii="Courier New" w:hAnsi="Courier New" w:cs="Courier New"/>
          <w:b/>
        </w:rPr>
        <w:t>1</w:t>
      </w:r>
      <w:r w:rsidR="00354209" w:rsidRPr="008E47AC">
        <w:rPr>
          <w:rFonts w:ascii="Courier New" w:hAnsi="Courier New" w:cs="Courier New"/>
          <w:b/>
        </w:rPr>
        <w:t>'</w:t>
      </w:r>
      <w:r w:rsidR="00354209" w:rsidRPr="00F45177">
        <w:t xml:space="preserve">  ise </w:t>
      </w:r>
      <w:r w:rsidR="00354209" w:rsidRPr="00495304">
        <w:rPr>
          <w:rFonts w:ascii="Courier New" w:hAnsi="Courier New" w:cs="Courier New"/>
          <w:b/>
        </w:rPr>
        <w:t>out_cikis</w:t>
      </w:r>
      <w:r w:rsidR="00354209" w:rsidRPr="00F45177">
        <w:t xml:space="preserve"> </w:t>
      </w:r>
      <w:r w:rsidR="00354209">
        <w:t xml:space="preserve">çıkış portuna </w:t>
      </w:r>
      <w:r w:rsidR="00354209" w:rsidRPr="008E47AC">
        <w:rPr>
          <w:rFonts w:ascii="Courier New" w:hAnsi="Courier New" w:cs="Courier New"/>
          <w:b/>
        </w:rPr>
        <w:t>in_giris_</w:t>
      </w:r>
      <w:r w:rsidR="00354209">
        <w:rPr>
          <w:rFonts w:ascii="Courier New" w:hAnsi="Courier New" w:cs="Courier New"/>
          <w:b/>
        </w:rPr>
        <w:t>2</w:t>
      </w:r>
      <w:r w:rsidR="00354209" w:rsidRPr="00F45177">
        <w:t xml:space="preserve"> </w:t>
      </w:r>
      <w:r w:rsidR="00354209">
        <w:t>giriş portunun değeri atanmaktadır</w:t>
      </w:r>
      <w:r w:rsidR="00354209" w:rsidRPr="00F45177">
        <w:t xml:space="preserve">. </w:t>
      </w:r>
      <w:proofErr w:type="gramStart"/>
      <w:r w:rsidR="00354209" w:rsidRPr="008E47AC">
        <w:rPr>
          <w:rFonts w:ascii="Courier New" w:hAnsi="Courier New" w:cs="Courier New"/>
          <w:b/>
        </w:rPr>
        <w:t>in</w:t>
      </w:r>
      <w:proofErr w:type="gramEnd"/>
      <w:r w:rsidR="00354209" w:rsidRPr="008E47AC">
        <w:rPr>
          <w:rFonts w:ascii="Courier New" w:hAnsi="Courier New" w:cs="Courier New"/>
          <w:b/>
        </w:rPr>
        <w:t>_giris_secme</w:t>
      </w:r>
      <w:r w:rsidR="00354209" w:rsidRPr="00F45177">
        <w:t xml:space="preserve"> </w:t>
      </w:r>
      <w:r w:rsidR="00354209">
        <w:t>giriş port değeri</w:t>
      </w:r>
      <w:r w:rsidR="00354209" w:rsidRPr="00A5696E">
        <w:rPr>
          <w:rFonts w:ascii="Courier New" w:hAnsi="Courier New" w:cs="Courier New"/>
          <w:b/>
        </w:rPr>
        <w:t xml:space="preserve"> '0'</w:t>
      </w:r>
      <w:r w:rsidR="00354209" w:rsidRPr="00F45177">
        <w:t xml:space="preserve"> ve </w:t>
      </w:r>
      <w:r w:rsidR="00354209" w:rsidRPr="00A5696E">
        <w:rPr>
          <w:rFonts w:ascii="Courier New" w:hAnsi="Courier New" w:cs="Courier New"/>
          <w:b/>
        </w:rPr>
        <w:t>'1'</w:t>
      </w:r>
      <w:r w:rsidR="00354209" w:rsidRPr="00F45177">
        <w:t xml:space="preserve"> haricinde başka değerler alması durumunda ise </w:t>
      </w:r>
      <w:r w:rsidR="00354209" w:rsidRPr="00495304">
        <w:rPr>
          <w:rFonts w:ascii="Courier New" w:hAnsi="Courier New" w:cs="Courier New"/>
          <w:b/>
        </w:rPr>
        <w:t>out_cikis</w:t>
      </w:r>
      <w:r w:rsidR="00354209" w:rsidRPr="00F45177">
        <w:t xml:space="preserve"> </w:t>
      </w:r>
      <w:r w:rsidR="00354209">
        <w:t xml:space="preserve">çıkış portuna </w:t>
      </w:r>
      <w:r w:rsidR="00354209" w:rsidRPr="00140BED">
        <w:rPr>
          <w:rFonts w:ascii="Courier New" w:hAnsi="Courier New" w:cs="Courier New"/>
          <w:b/>
        </w:rPr>
        <w:t xml:space="preserve">'0' </w:t>
      </w:r>
      <w:r w:rsidR="00354209" w:rsidRPr="00140BED">
        <w:t>değeri</w:t>
      </w:r>
      <w:r w:rsidR="00354209" w:rsidRPr="00F45177">
        <w:t xml:space="preserve"> atanmaktadır.</w:t>
      </w:r>
    </w:p>
    <w:p w14:paraId="3912794F" w14:textId="77777777" w:rsidR="00696BEB" w:rsidRDefault="00696BEB" w:rsidP="00696BEB">
      <w:pPr>
        <w:ind w:firstLine="0"/>
        <w:rPr>
          <w:rFonts w:asciiTheme="minorHAnsi" w:hAnsiTheme="minorHAnsi" w:cstheme="minorHAnsi"/>
        </w:rPr>
      </w:pPr>
    </w:p>
    <w:p w14:paraId="08FDF316" w14:textId="77777777" w:rsidR="00946225" w:rsidRDefault="00696BEB" w:rsidP="006D7C7A">
      <w:pPr>
        <w:pStyle w:val="KOD"/>
        <w:numPr>
          <w:ilvl w:val="3"/>
          <w:numId w:val="21"/>
        </w:numPr>
        <w:ind w:left="680" w:hanging="340"/>
      </w:pPr>
      <w:r w:rsidRPr="00CC7693">
        <w:rPr>
          <w:b/>
          <w:color w:val="800000"/>
        </w:rPr>
        <w:t>library</w:t>
      </w:r>
      <w:r w:rsidRPr="00CC7693">
        <w:rPr>
          <w:color w:val="800000"/>
        </w:rPr>
        <w:t xml:space="preserve"> </w:t>
      </w:r>
      <w:r w:rsidRPr="00696BEB">
        <w:t>IEEE;</w:t>
      </w:r>
    </w:p>
    <w:p w14:paraId="718B0054" w14:textId="77777777" w:rsidR="00946225" w:rsidRDefault="00696BEB" w:rsidP="006D7C7A">
      <w:pPr>
        <w:pStyle w:val="KOD"/>
        <w:numPr>
          <w:ilvl w:val="3"/>
          <w:numId w:val="21"/>
        </w:numPr>
        <w:ind w:left="680" w:hanging="340"/>
      </w:pPr>
      <w:r w:rsidRPr="00CC7693">
        <w:rPr>
          <w:b/>
          <w:color w:val="800000"/>
        </w:rPr>
        <w:t>use</w:t>
      </w:r>
      <w:r w:rsidRPr="00CC7693">
        <w:rPr>
          <w:color w:val="800000"/>
        </w:rPr>
        <w:t xml:space="preserve"> </w:t>
      </w:r>
      <w:proofErr w:type="gramStart"/>
      <w:r w:rsidRPr="00696BEB">
        <w:t>IEEE.STD</w:t>
      </w:r>
      <w:proofErr w:type="gramEnd"/>
      <w:r w:rsidRPr="00696BEB">
        <w:t>_LOGIC_1164.ALL;</w:t>
      </w:r>
    </w:p>
    <w:p w14:paraId="0325F641" w14:textId="77777777" w:rsidR="00946225" w:rsidRDefault="00946225" w:rsidP="006D7C7A">
      <w:pPr>
        <w:pStyle w:val="KOD"/>
        <w:numPr>
          <w:ilvl w:val="3"/>
          <w:numId w:val="21"/>
        </w:numPr>
        <w:ind w:left="680" w:hanging="340"/>
      </w:pPr>
    </w:p>
    <w:p w14:paraId="5F372B84" w14:textId="77777777" w:rsidR="00946225" w:rsidRPr="00CC7693" w:rsidRDefault="00696BEB" w:rsidP="006D7C7A">
      <w:pPr>
        <w:pStyle w:val="KOD"/>
        <w:numPr>
          <w:ilvl w:val="3"/>
          <w:numId w:val="21"/>
        </w:numPr>
        <w:ind w:left="680" w:hanging="340"/>
        <w:rPr>
          <w:b/>
          <w:color w:val="1F497D" w:themeColor="text2"/>
        </w:rPr>
      </w:pPr>
      <w:r w:rsidRPr="00CC7693">
        <w:rPr>
          <w:b/>
          <w:color w:val="1F497D" w:themeColor="text2"/>
        </w:rPr>
        <w:t>entity</w:t>
      </w:r>
      <w:r w:rsidRPr="00CC7693">
        <w:rPr>
          <w:color w:val="1F497D" w:themeColor="text2"/>
        </w:rPr>
        <w:t xml:space="preserve"> </w:t>
      </w:r>
      <w:r w:rsidRPr="00696BEB">
        <w:t xml:space="preserve">saat_darbesi_ornek </w:t>
      </w:r>
      <w:r w:rsidRPr="008377F8">
        <w:rPr>
          <w:b/>
          <w:color w:val="1F497D" w:themeColor="text2"/>
        </w:rPr>
        <w:t>is</w:t>
      </w:r>
    </w:p>
    <w:p w14:paraId="6265819C" w14:textId="6A83496B" w:rsidR="00946225" w:rsidRDefault="00CB7071" w:rsidP="006D7C7A">
      <w:pPr>
        <w:pStyle w:val="KOD"/>
        <w:numPr>
          <w:ilvl w:val="3"/>
          <w:numId w:val="21"/>
        </w:numPr>
        <w:ind w:left="680" w:hanging="340"/>
      </w:pPr>
      <w:r>
        <w:t xml:space="preserve">  </w:t>
      </w:r>
      <w:r w:rsidR="00696BEB" w:rsidRPr="00CC7693">
        <w:rPr>
          <w:b/>
          <w:color w:val="1F497D" w:themeColor="text2"/>
        </w:rPr>
        <w:t>Port</w:t>
      </w:r>
      <w:r w:rsidR="00696BEB" w:rsidRPr="00CC7693">
        <w:rPr>
          <w:color w:val="1F497D" w:themeColor="text2"/>
        </w:rPr>
        <w:t xml:space="preserve"> </w:t>
      </w:r>
      <w:proofErr w:type="gramStart"/>
      <w:r w:rsidR="00696BEB" w:rsidRPr="00696BEB">
        <w:t>(</w:t>
      </w:r>
      <w:proofErr w:type="gramEnd"/>
      <w:r w:rsidR="00696BEB" w:rsidRPr="00696BEB">
        <w:t xml:space="preserve"> </w:t>
      </w:r>
    </w:p>
    <w:p w14:paraId="0239E933" w14:textId="35B37979" w:rsidR="006D7C7A" w:rsidRDefault="00EA379B" w:rsidP="006D7C7A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696BEB">
        <w:t>in_</w:t>
      </w:r>
      <w:proofErr w:type="gramStart"/>
      <w:r w:rsidR="00696BEB" w:rsidRPr="00696BEB">
        <w:t xml:space="preserve">clk : </w:t>
      </w:r>
      <w:r w:rsidR="00696BEB" w:rsidRPr="00CC7693">
        <w:rPr>
          <w:b/>
          <w:color w:val="1F497D" w:themeColor="text2"/>
        </w:rPr>
        <w:t>in</w:t>
      </w:r>
      <w:proofErr w:type="gramEnd"/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color w:val="4F81BD" w:themeColor="accent1"/>
        </w:rPr>
        <w:t>std_logic</w:t>
      </w:r>
      <w:r w:rsidR="00696BEB" w:rsidRPr="00696BEB">
        <w:t>;</w:t>
      </w:r>
    </w:p>
    <w:p w14:paraId="382F03F8" w14:textId="418DD0C4" w:rsidR="006D7C7A" w:rsidRDefault="00EA379B" w:rsidP="006D7C7A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696BEB">
        <w:t>in_giris_</w:t>
      </w:r>
      <w:proofErr w:type="gramStart"/>
      <w:r w:rsidR="00696BEB" w:rsidRPr="00696BEB">
        <w:t xml:space="preserve">1 : </w:t>
      </w:r>
      <w:r w:rsidR="00696BEB" w:rsidRPr="00CC7693">
        <w:rPr>
          <w:b/>
          <w:color w:val="1F497D" w:themeColor="text2"/>
        </w:rPr>
        <w:t>in</w:t>
      </w:r>
      <w:proofErr w:type="gramEnd"/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color w:val="4F81BD" w:themeColor="accent1"/>
        </w:rPr>
        <w:t>std_logic</w:t>
      </w:r>
      <w:r w:rsidR="00696BEB" w:rsidRPr="00696BEB">
        <w:t>;</w:t>
      </w:r>
    </w:p>
    <w:p w14:paraId="738F019D" w14:textId="7231F871" w:rsidR="006D7C7A" w:rsidRDefault="00EA379B" w:rsidP="006D7C7A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696BEB">
        <w:t>in_giris_</w:t>
      </w:r>
      <w:proofErr w:type="gramStart"/>
      <w:r w:rsidR="00696BEB" w:rsidRPr="00696BEB">
        <w:t xml:space="preserve">2 : </w:t>
      </w:r>
      <w:r w:rsidR="00696BEB" w:rsidRPr="00CC7693">
        <w:rPr>
          <w:b/>
          <w:color w:val="1F497D" w:themeColor="text2"/>
        </w:rPr>
        <w:t>in</w:t>
      </w:r>
      <w:proofErr w:type="gramEnd"/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color w:val="4F81BD" w:themeColor="accent1"/>
        </w:rPr>
        <w:t>std_logic</w:t>
      </w:r>
      <w:r w:rsidR="00696BEB" w:rsidRPr="00696BEB">
        <w:t>;</w:t>
      </w:r>
    </w:p>
    <w:p w14:paraId="70ABEDAD" w14:textId="5AD1122A" w:rsidR="006D7C7A" w:rsidRDefault="00EA379B" w:rsidP="006D7C7A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696BEB">
        <w:t>in_giris_</w:t>
      </w:r>
      <w:proofErr w:type="gramStart"/>
      <w:r w:rsidR="00696BEB" w:rsidRPr="00696BEB">
        <w:t xml:space="preserve">secme : </w:t>
      </w:r>
      <w:r w:rsidR="00696BEB" w:rsidRPr="00CC7693">
        <w:rPr>
          <w:b/>
          <w:color w:val="1F497D" w:themeColor="text2"/>
        </w:rPr>
        <w:t>in</w:t>
      </w:r>
      <w:proofErr w:type="gramEnd"/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color w:val="4F81BD" w:themeColor="accent1"/>
        </w:rPr>
        <w:t>std_logic</w:t>
      </w:r>
      <w:r w:rsidR="00696BEB" w:rsidRPr="00696BEB">
        <w:t>;</w:t>
      </w:r>
    </w:p>
    <w:p w14:paraId="58D0D8D8" w14:textId="011C1536" w:rsidR="006D7C7A" w:rsidRDefault="00EA379B" w:rsidP="006D7C7A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696BEB">
        <w:t>out_</w:t>
      </w:r>
      <w:proofErr w:type="gramStart"/>
      <w:r w:rsidR="00696BEB" w:rsidRPr="00696BEB">
        <w:t xml:space="preserve">cikis : </w:t>
      </w:r>
      <w:r w:rsidR="00696BEB" w:rsidRPr="00CC7693">
        <w:rPr>
          <w:b/>
          <w:color w:val="1F497D" w:themeColor="text2"/>
        </w:rPr>
        <w:t>out</w:t>
      </w:r>
      <w:proofErr w:type="gramEnd"/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color w:val="4F81BD" w:themeColor="accent1"/>
        </w:rPr>
        <w:t>std_logic</w:t>
      </w:r>
    </w:p>
    <w:p w14:paraId="108BA474" w14:textId="4F758D90" w:rsidR="006D7C7A" w:rsidRDefault="00EA379B" w:rsidP="006D7C7A">
      <w:pPr>
        <w:pStyle w:val="KOD"/>
        <w:numPr>
          <w:ilvl w:val="3"/>
          <w:numId w:val="21"/>
        </w:numPr>
        <w:ind w:left="680" w:hanging="340"/>
      </w:pPr>
      <w:r>
        <w:t xml:space="preserve">  </w:t>
      </w:r>
      <w:r w:rsidR="00696BEB" w:rsidRPr="00696BEB">
        <w:t>);</w:t>
      </w:r>
    </w:p>
    <w:p w14:paraId="11B1DB2D" w14:textId="77777777" w:rsidR="00A62B90" w:rsidRDefault="00696BEB" w:rsidP="00A62B90">
      <w:pPr>
        <w:pStyle w:val="KOD"/>
        <w:numPr>
          <w:ilvl w:val="3"/>
          <w:numId w:val="21"/>
        </w:numPr>
        <w:ind w:left="680" w:hanging="340"/>
      </w:pPr>
      <w:r w:rsidRPr="00CC7693">
        <w:rPr>
          <w:b/>
          <w:color w:val="1F497D" w:themeColor="text2"/>
        </w:rPr>
        <w:t>end</w:t>
      </w:r>
      <w:r w:rsidRPr="00CC7693">
        <w:rPr>
          <w:color w:val="1F497D" w:themeColor="text2"/>
        </w:rPr>
        <w:t xml:space="preserve"> </w:t>
      </w:r>
      <w:r w:rsidRPr="00696BEB">
        <w:t>saat_darbesi_ornek;</w:t>
      </w:r>
    </w:p>
    <w:p w14:paraId="0E233187" w14:textId="77777777" w:rsidR="00EA379B" w:rsidRDefault="00EA379B" w:rsidP="00A62B90">
      <w:pPr>
        <w:pStyle w:val="KOD"/>
        <w:numPr>
          <w:ilvl w:val="3"/>
          <w:numId w:val="21"/>
        </w:numPr>
        <w:ind w:left="680" w:hanging="340"/>
      </w:pPr>
    </w:p>
    <w:p w14:paraId="4401E1B0" w14:textId="77777777" w:rsidR="00A62B90" w:rsidRDefault="00696BEB" w:rsidP="00A62B90">
      <w:pPr>
        <w:pStyle w:val="KOD"/>
        <w:numPr>
          <w:ilvl w:val="3"/>
          <w:numId w:val="21"/>
        </w:numPr>
        <w:ind w:left="680" w:hanging="340"/>
      </w:pPr>
      <w:r w:rsidRPr="00CC7693">
        <w:rPr>
          <w:b/>
          <w:color w:val="1F497D" w:themeColor="text2"/>
        </w:rPr>
        <w:t>architecture</w:t>
      </w:r>
      <w:r w:rsidRPr="00CC7693">
        <w:rPr>
          <w:color w:val="1F497D" w:themeColor="text2"/>
        </w:rPr>
        <w:t xml:space="preserve"> </w:t>
      </w:r>
      <w:r w:rsidRPr="00696BEB">
        <w:t xml:space="preserve">Behavioral </w:t>
      </w:r>
      <w:r w:rsidRPr="00CC7693">
        <w:rPr>
          <w:b/>
          <w:color w:val="1F497D" w:themeColor="text2"/>
        </w:rPr>
        <w:t>of</w:t>
      </w:r>
      <w:r w:rsidRPr="00CC7693">
        <w:rPr>
          <w:color w:val="1F497D" w:themeColor="text2"/>
        </w:rPr>
        <w:t xml:space="preserve"> </w:t>
      </w:r>
      <w:r w:rsidRPr="00696BEB">
        <w:t xml:space="preserve">saat_darbesi_ornek </w:t>
      </w:r>
      <w:r w:rsidRPr="00CC7693">
        <w:rPr>
          <w:b/>
          <w:color w:val="1F497D" w:themeColor="text2"/>
        </w:rPr>
        <w:t>is</w:t>
      </w:r>
    </w:p>
    <w:p w14:paraId="1D86EADF" w14:textId="77777777" w:rsidR="00A62B90" w:rsidRPr="00CC7693" w:rsidRDefault="00696BEB" w:rsidP="00A62B90">
      <w:pPr>
        <w:pStyle w:val="KOD"/>
        <w:numPr>
          <w:ilvl w:val="3"/>
          <w:numId w:val="21"/>
        </w:numPr>
        <w:ind w:left="680" w:hanging="340"/>
        <w:rPr>
          <w:b/>
        </w:rPr>
      </w:pPr>
      <w:r w:rsidRPr="00CC7693">
        <w:rPr>
          <w:b/>
          <w:color w:val="1F497D" w:themeColor="text2"/>
        </w:rPr>
        <w:t>begin</w:t>
      </w:r>
    </w:p>
    <w:p w14:paraId="772FC242" w14:textId="77777777" w:rsidR="00EA379B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</w:p>
    <w:p w14:paraId="3477B16F" w14:textId="705D7B2F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</w:t>
      </w:r>
      <w:r w:rsidR="00696BEB" w:rsidRPr="00CC7693">
        <w:rPr>
          <w:b/>
          <w:color w:val="1F497D" w:themeColor="text2"/>
        </w:rPr>
        <w:t>process</w:t>
      </w:r>
      <w:r w:rsidR="00696BEB" w:rsidRPr="00696BEB">
        <w:t>(in_clk)</w:t>
      </w:r>
    </w:p>
    <w:p w14:paraId="52CEA780" w14:textId="6AF72167" w:rsidR="00A62B90" w:rsidRPr="00CC7693" w:rsidRDefault="00EA379B" w:rsidP="00A62B90">
      <w:pPr>
        <w:pStyle w:val="KOD"/>
        <w:numPr>
          <w:ilvl w:val="3"/>
          <w:numId w:val="21"/>
        </w:numPr>
        <w:ind w:left="680" w:hanging="340"/>
        <w:rPr>
          <w:b/>
        </w:rPr>
      </w:pPr>
      <w:r>
        <w:t xml:space="preserve">  </w:t>
      </w:r>
      <w:r w:rsidR="00696BEB" w:rsidRPr="00CC7693">
        <w:rPr>
          <w:b/>
          <w:color w:val="1F497D" w:themeColor="text2"/>
        </w:rPr>
        <w:t>begin</w:t>
      </w:r>
    </w:p>
    <w:p w14:paraId="5534CF26" w14:textId="7FCEF298" w:rsidR="00EA379B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</w:p>
    <w:p w14:paraId="210AD216" w14:textId="72CE1884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CC7693">
        <w:rPr>
          <w:b/>
          <w:color w:val="1F497D" w:themeColor="text2"/>
        </w:rPr>
        <w:t>if</w:t>
      </w:r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color w:val="4F81BD" w:themeColor="accent1"/>
        </w:rPr>
        <w:t>rising_edge</w:t>
      </w:r>
      <w:r w:rsidR="00696BEB" w:rsidRPr="00696BEB">
        <w:t xml:space="preserve">(in_clk) </w:t>
      </w:r>
      <w:r w:rsidR="00696BEB" w:rsidRPr="00CC7693">
        <w:rPr>
          <w:b/>
          <w:color w:val="1F497D" w:themeColor="text2"/>
        </w:rPr>
        <w:t>then</w:t>
      </w:r>
    </w:p>
    <w:p w14:paraId="33E5CCE0" w14:textId="45DB8936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  </w:t>
      </w:r>
      <w:r w:rsidR="00696BEB" w:rsidRPr="00CC7693">
        <w:rPr>
          <w:b/>
          <w:color w:val="1F497D" w:themeColor="text2"/>
        </w:rPr>
        <w:t>if</w:t>
      </w:r>
      <w:r w:rsidR="00696BEB" w:rsidRPr="00CC7693">
        <w:rPr>
          <w:color w:val="1F497D" w:themeColor="text2"/>
        </w:rPr>
        <w:t xml:space="preserve"> </w:t>
      </w:r>
      <w:r w:rsidR="00696BEB" w:rsidRPr="00696BEB">
        <w:t xml:space="preserve">in_giris_secme = '0' </w:t>
      </w:r>
      <w:r w:rsidR="00696BEB" w:rsidRPr="00CC7693">
        <w:rPr>
          <w:b/>
          <w:color w:val="1F497D" w:themeColor="text2"/>
        </w:rPr>
        <w:t>then</w:t>
      </w:r>
    </w:p>
    <w:p w14:paraId="089B5877" w14:textId="57768CC0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    </w:t>
      </w:r>
      <w:r w:rsidR="00696BEB" w:rsidRPr="00696BEB">
        <w:t>out_cikis &lt;= in_giris_1;</w:t>
      </w:r>
    </w:p>
    <w:p w14:paraId="0210FA47" w14:textId="4CB03D36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lastRenderedPageBreak/>
        <w:t xml:space="preserve">    </w:t>
      </w:r>
      <w:r w:rsidR="00CB7071">
        <w:t xml:space="preserve">  </w:t>
      </w:r>
      <w:r w:rsidR="00696BEB" w:rsidRPr="00CC7693">
        <w:rPr>
          <w:b/>
          <w:color w:val="1F497D" w:themeColor="text2"/>
        </w:rPr>
        <w:t>elsif</w:t>
      </w:r>
      <w:r w:rsidR="00696BEB" w:rsidRPr="00CC7693">
        <w:rPr>
          <w:color w:val="1F497D" w:themeColor="text2"/>
        </w:rPr>
        <w:t xml:space="preserve"> </w:t>
      </w:r>
      <w:r w:rsidR="00696BEB" w:rsidRPr="00696BEB">
        <w:t xml:space="preserve">in_giris_secme = '1' </w:t>
      </w:r>
      <w:r w:rsidR="00696BEB" w:rsidRPr="00CC7693">
        <w:rPr>
          <w:b/>
          <w:color w:val="1F497D" w:themeColor="text2"/>
        </w:rPr>
        <w:t>then</w:t>
      </w:r>
    </w:p>
    <w:p w14:paraId="045E0F58" w14:textId="569602C5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    </w:t>
      </w:r>
      <w:r w:rsidR="00696BEB" w:rsidRPr="00696BEB">
        <w:t>out_cikis &lt;= in_giris_2;</w:t>
      </w:r>
    </w:p>
    <w:p w14:paraId="5AE09C39" w14:textId="5DA36991" w:rsidR="00A62B90" w:rsidRPr="00CC7693" w:rsidRDefault="00EA379B" w:rsidP="00A62B90">
      <w:pPr>
        <w:pStyle w:val="KOD"/>
        <w:numPr>
          <w:ilvl w:val="3"/>
          <w:numId w:val="21"/>
        </w:numPr>
        <w:ind w:left="680" w:hanging="340"/>
        <w:rPr>
          <w:b/>
          <w:color w:val="1F497D" w:themeColor="text2"/>
        </w:rPr>
      </w:pPr>
      <w:r>
        <w:t xml:space="preserve">      </w:t>
      </w:r>
      <w:proofErr w:type="gramStart"/>
      <w:r w:rsidR="00696BEB" w:rsidRPr="00CC7693">
        <w:rPr>
          <w:b/>
          <w:color w:val="1F497D" w:themeColor="text2"/>
        </w:rPr>
        <w:t>else</w:t>
      </w:r>
      <w:proofErr w:type="gramEnd"/>
    </w:p>
    <w:p w14:paraId="70BD341A" w14:textId="1EA2614A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    </w:t>
      </w:r>
      <w:r w:rsidR="00696BEB" w:rsidRPr="00696BEB">
        <w:t>out_cikis &lt;= '0';</w:t>
      </w:r>
    </w:p>
    <w:p w14:paraId="79EF9368" w14:textId="2C33AA8E" w:rsidR="00A62B90" w:rsidRDefault="00EA379B" w:rsidP="00A62B90">
      <w:pPr>
        <w:pStyle w:val="KOD"/>
        <w:numPr>
          <w:ilvl w:val="3"/>
          <w:numId w:val="21"/>
        </w:numPr>
        <w:ind w:left="680" w:hanging="340"/>
      </w:pPr>
      <w:r>
        <w:t xml:space="preserve">      </w:t>
      </w:r>
      <w:r w:rsidR="00696BEB" w:rsidRPr="00CC7693">
        <w:rPr>
          <w:b/>
          <w:color w:val="1F497D" w:themeColor="text2"/>
        </w:rPr>
        <w:t>end</w:t>
      </w:r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b/>
          <w:color w:val="1F497D" w:themeColor="text2"/>
        </w:rPr>
        <w:t>if</w:t>
      </w:r>
      <w:r w:rsidR="00696BEB" w:rsidRPr="00696BEB">
        <w:t>;</w:t>
      </w:r>
    </w:p>
    <w:p w14:paraId="1A314E83" w14:textId="1CBB18E2" w:rsidR="00A62B90" w:rsidRDefault="00CB7071" w:rsidP="00A62B90">
      <w:pPr>
        <w:pStyle w:val="KOD"/>
        <w:numPr>
          <w:ilvl w:val="3"/>
          <w:numId w:val="21"/>
        </w:numPr>
        <w:ind w:left="680" w:hanging="340"/>
      </w:pPr>
      <w:r>
        <w:t xml:space="preserve">    </w:t>
      </w:r>
      <w:r w:rsidR="00696BEB" w:rsidRPr="00CC7693">
        <w:rPr>
          <w:b/>
          <w:color w:val="1F497D" w:themeColor="text2"/>
        </w:rPr>
        <w:t>end</w:t>
      </w:r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b/>
          <w:color w:val="1F497D" w:themeColor="text2"/>
        </w:rPr>
        <w:t>if</w:t>
      </w:r>
      <w:r w:rsidR="00696BEB" w:rsidRPr="00696BEB">
        <w:t>;</w:t>
      </w:r>
    </w:p>
    <w:p w14:paraId="03D72537" w14:textId="7BAA6A83" w:rsidR="00A62B90" w:rsidRDefault="00CB7071" w:rsidP="00A62B90">
      <w:pPr>
        <w:pStyle w:val="KOD"/>
        <w:numPr>
          <w:ilvl w:val="3"/>
          <w:numId w:val="21"/>
        </w:numPr>
        <w:ind w:left="680" w:hanging="340"/>
      </w:pPr>
      <w:r>
        <w:t xml:space="preserve">  </w:t>
      </w:r>
      <w:r w:rsidR="00696BEB" w:rsidRPr="00CC7693">
        <w:rPr>
          <w:b/>
          <w:color w:val="1F497D" w:themeColor="text2"/>
        </w:rPr>
        <w:t>end</w:t>
      </w:r>
      <w:r w:rsidR="00696BEB" w:rsidRPr="00CC7693">
        <w:rPr>
          <w:color w:val="1F497D" w:themeColor="text2"/>
        </w:rPr>
        <w:t xml:space="preserve"> </w:t>
      </w:r>
      <w:r w:rsidR="00696BEB" w:rsidRPr="00CC7693">
        <w:rPr>
          <w:b/>
          <w:color w:val="1F497D" w:themeColor="text2"/>
        </w:rPr>
        <w:t>process</w:t>
      </w:r>
      <w:r w:rsidR="00696BEB" w:rsidRPr="00696BEB">
        <w:t>;</w:t>
      </w:r>
    </w:p>
    <w:p w14:paraId="14C4AF6F" w14:textId="6FBB69A6" w:rsidR="00696BEB" w:rsidRDefault="00696BEB" w:rsidP="00A62B90">
      <w:pPr>
        <w:pStyle w:val="KOD"/>
        <w:numPr>
          <w:ilvl w:val="3"/>
          <w:numId w:val="21"/>
        </w:numPr>
        <w:ind w:left="680" w:hanging="340"/>
      </w:pPr>
      <w:r w:rsidRPr="00CC7693">
        <w:rPr>
          <w:b/>
          <w:color w:val="1F497D" w:themeColor="text2"/>
        </w:rPr>
        <w:t>end</w:t>
      </w:r>
      <w:r w:rsidRPr="00CC7693">
        <w:rPr>
          <w:color w:val="1F497D" w:themeColor="text2"/>
        </w:rPr>
        <w:t xml:space="preserve"> </w:t>
      </w:r>
      <w:r w:rsidRPr="00696BEB">
        <w:t>Behavioral;</w:t>
      </w:r>
    </w:p>
    <w:p w14:paraId="3BDC3A4A" w14:textId="77777777" w:rsidR="00D706A5" w:rsidRDefault="00D706A5" w:rsidP="00D706A5">
      <w:pPr>
        <w:ind w:firstLine="0"/>
      </w:pPr>
    </w:p>
    <w:p w14:paraId="06302497" w14:textId="77777777" w:rsidR="00D706A5" w:rsidRDefault="00D706A5" w:rsidP="00D706A5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 noktada önemli bir uyarı yapmak gerekmektedir. Bir </w:t>
      </w:r>
      <w:r w:rsidRPr="007D7B5E">
        <w:rPr>
          <w:rFonts w:ascii="Courier New" w:hAnsi="Courier New" w:cs="Courier New"/>
          <w:b/>
        </w:rPr>
        <w:t>process</w:t>
      </w:r>
      <w:r>
        <w:rPr>
          <w:rFonts w:asciiTheme="minorHAnsi" w:hAnsiTheme="minorHAnsi" w:cstheme="minorHAnsi"/>
        </w:rPr>
        <w:t xml:space="preserve"> içerisinden aynı anda hem yükselen hem de düşen kenar kontrolü </w:t>
      </w:r>
      <w:r w:rsidRPr="00430A54">
        <w:rPr>
          <w:rFonts w:asciiTheme="minorHAnsi" w:hAnsiTheme="minorHAnsi" w:cstheme="minorHAnsi"/>
          <w:b/>
        </w:rPr>
        <w:t>yapılamaz</w:t>
      </w:r>
      <w:r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</w:rPr>
        <w:t xml:space="preserve">Bu şekilde bir kod yazıldığında sentezleyici hata verecektir. </w:t>
      </w:r>
    </w:p>
    <w:p w14:paraId="0AB4EC52" w14:textId="77777777" w:rsidR="00D706A5" w:rsidRPr="00523152" w:rsidRDefault="00D706A5" w:rsidP="00D706A5">
      <w:pPr>
        <w:ind w:firstLine="0"/>
      </w:pPr>
    </w:p>
    <w:p w14:paraId="6ABB6E5E" w14:textId="21D968D8" w:rsidR="00105BD0" w:rsidRPr="00F45177" w:rsidRDefault="00105BD0" w:rsidP="002752AF">
      <w:pPr>
        <w:pStyle w:val="Balk2"/>
        <w:numPr>
          <w:ilvl w:val="1"/>
          <w:numId w:val="1"/>
        </w:numPr>
        <w:spacing w:before="240" w:after="240" w:line="360" w:lineRule="auto"/>
      </w:pPr>
      <w:bookmarkStart w:id="23" w:name="_Toc394327663"/>
      <w:r w:rsidRPr="00F45177">
        <w:t>WAIT UNTIL Söz dizimi</w:t>
      </w:r>
      <w:bookmarkEnd w:id="23"/>
    </w:p>
    <w:p w14:paraId="380210F7" w14:textId="77777777" w:rsidR="00105BD0" w:rsidRDefault="00105BD0" w:rsidP="0001540B">
      <w:pPr>
        <w:ind w:firstLine="0"/>
      </w:pPr>
      <w:r w:rsidRPr="00F45177">
        <w:t xml:space="preserve">Aşağıda VHDL dilinde </w:t>
      </w:r>
      <w:r w:rsidRPr="0001540B">
        <w:rPr>
          <w:rFonts w:ascii="Courier New" w:hAnsi="Courier New" w:cs="Courier New"/>
          <w:b/>
        </w:rPr>
        <w:t>wait until</w:t>
      </w:r>
      <w:r w:rsidRPr="00F45177">
        <w:t xml:space="preserve"> sözdizimi tanımı verilmiştir:</w:t>
      </w:r>
    </w:p>
    <w:p w14:paraId="24DB3DDA" w14:textId="77777777" w:rsidR="003B2200" w:rsidRPr="00F45177" w:rsidRDefault="003B2200" w:rsidP="00105BD0"/>
    <w:p w14:paraId="72EDB8E6" w14:textId="77777777" w:rsidR="003B2200" w:rsidRPr="005A04C7" w:rsidRDefault="003B2200" w:rsidP="00844591">
      <w:pPr>
        <w:ind w:firstLine="708"/>
        <w:rPr>
          <w:szCs w:val="20"/>
        </w:rPr>
      </w:pPr>
      <w:r w:rsidRPr="00844591">
        <w:rPr>
          <w:rFonts w:ascii="Courier New" w:eastAsia="Times New Roman" w:hAnsi="Courier New" w:cs="Courier New"/>
          <w:b/>
          <w:color w:val="1F497D" w:themeColor="text2"/>
          <w:szCs w:val="20"/>
        </w:rPr>
        <w:t>wait</w:t>
      </w:r>
      <w:r w:rsidRPr="00844591">
        <w:rPr>
          <w:rFonts w:ascii="Courier New" w:eastAsia="Times New Roman" w:hAnsi="Courier New" w:cs="Courier New"/>
          <w:color w:val="1F497D" w:themeColor="text2"/>
          <w:szCs w:val="20"/>
        </w:rPr>
        <w:t xml:space="preserve"> </w:t>
      </w:r>
      <w:r w:rsidRPr="00844591">
        <w:rPr>
          <w:rFonts w:ascii="Courier New" w:eastAsia="Times New Roman" w:hAnsi="Courier New" w:cs="Courier New"/>
          <w:b/>
          <w:color w:val="1F497D" w:themeColor="text2"/>
          <w:szCs w:val="20"/>
        </w:rPr>
        <w:t>until</w:t>
      </w:r>
      <w:r w:rsidRPr="00844591">
        <w:rPr>
          <w:rFonts w:ascii="Courier New" w:eastAsia="Times New Roman" w:hAnsi="Courier New" w:cs="Courier New"/>
          <w:color w:val="1F497D" w:themeColor="text2"/>
          <w:szCs w:val="20"/>
        </w:rPr>
        <w:t xml:space="preserve"> </w:t>
      </w:r>
      <w:r w:rsidRPr="00036922">
        <w:rPr>
          <w:rFonts w:ascii="Courier New" w:eastAsia="Times New Roman" w:hAnsi="Courier New" w:cs="Courier New"/>
          <w:color w:val="000020"/>
          <w:szCs w:val="20"/>
        </w:rPr>
        <w:t>koşul;</w:t>
      </w:r>
    </w:p>
    <w:p w14:paraId="75F1B25A" w14:textId="77777777" w:rsidR="00105BD0" w:rsidRPr="00F45177" w:rsidRDefault="00105BD0" w:rsidP="00105BD0"/>
    <w:p w14:paraId="54542818" w14:textId="4C24186F" w:rsidR="00105BD0" w:rsidRPr="00F45177" w:rsidRDefault="00105BD0" w:rsidP="0001540B">
      <w:pPr>
        <w:ind w:firstLine="0"/>
      </w:pPr>
      <w:r w:rsidRPr="0001540B">
        <w:rPr>
          <w:rFonts w:ascii="Courier New" w:hAnsi="Courier New" w:cs="Courier New"/>
          <w:b/>
        </w:rPr>
        <w:t>process</w:t>
      </w:r>
      <w:r w:rsidRPr="00F45177">
        <w:t xml:space="preserve"> içerisinde </w:t>
      </w:r>
      <w:r w:rsidRPr="0001540B">
        <w:rPr>
          <w:rFonts w:ascii="Courier New" w:hAnsi="Courier New" w:cs="Courier New"/>
          <w:b/>
        </w:rPr>
        <w:t>wait until</w:t>
      </w:r>
      <w:r w:rsidRPr="00F45177">
        <w:t xml:space="preserve"> s</w:t>
      </w:r>
      <w:r w:rsidR="0001540B">
        <w:t>öz dizimi kullanımı özel bir du</w:t>
      </w:r>
      <w:r w:rsidRPr="00F45177">
        <w:t>r</w:t>
      </w:r>
      <w:r w:rsidR="0001540B">
        <w:t>u</w:t>
      </w:r>
      <w:r w:rsidRPr="00F45177">
        <w:t xml:space="preserve">mudur. Çünkü </w:t>
      </w:r>
      <w:r w:rsidRPr="0001540B">
        <w:rPr>
          <w:rFonts w:ascii="Courier New" w:hAnsi="Courier New" w:cs="Courier New"/>
          <w:b/>
        </w:rPr>
        <w:t>wait until</w:t>
      </w:r>
      <w:r w:rsidRPr="00F45177">
        <w:t xml:space="preserve"> kullanım durumunda hassasiyet listesi ihmal edilir. </w:t>
      </w:r>
    </w:p>
    <w:p w14:paraId="32FC82DA" w14:textId="544A6494" w:rsidR="00B72228" w:rsidRDefault="00E66B3E" w:rsidP="00B72228">
      <w:pPr>
        <w:ind w:firstLine="0"/>
      </w:pPr>
      <w:r w:rsidRPr="0056713D">
        <w:rPr>
          <w:rFonts w:ascii="Courier New" w:hAnsi="Courier New" w:cs="Courier New"/>
          <w:b/>
        </w:rPr>
        <w:t xml:space="preserve">Örnek </w:t>
      </w:r>
      <w:r w:rsidR="00474BAB">
        <w:rPr>
          <w:rFonts w:ascii="Courier New" w:hAnsi="Courier New" w:cs="Courier New"/>
          <w:b/>
        </w:rPr>
        <w:t>8</w:t>
      </w:r>
      <w:r w:rsidRPr="0056713D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>1</w:t>
      </w:r>
      <w:r w:rsidR="00474BAB">
        <w:rPr>
          <w:rFonts w:ascii="Courier New" w:hAnsi="Courier New" w:cs="Courier New"/>
          <w:b/>
        </w:rPr>
        <w:t>7</w:t>
      </w:r>
      <w:r w:rsidRPr="0056713D">
        <w:rPr>
          <w:rFonts w:ascii="Courier New" w:hAnsi="Courier New" w:cs="Courier New"/>
          <w:b/>
        </w:rPr>
        <w:t>:</w:t>
      </w:r>
      <w:r>
        <w:t xml:space="preserve"> </w:t>
      </w:r>
      <w:r w:rsidR="00B72228" w:rsidRPr="0056713D">
        <w:rPr>
          <w:rFonts w:ascii="Courier New" w:hAnsi="Courier New" w:cs="Courier New"/>
          <w:b/>
        </w:rPr>
        <w:t xml:space="preserve">: </w:t>
      </w:r>
      <w:r w:rsidR="00B72228" w:rsidRPr="00F45177">
        <w:t xml:space="preserve"> Aşağıda verilen</w:t>
      </w:r>
      <w:r w:rsidR="00B72228">
        <w:t xml:space="preserve"> </w:t>
      </w:r>
      <w:r w:rsidR="00BC6DDA">
        <w:rPr>
          <w:rFonts w:ascii="Courier New" w:hAnsi="Courier New" w:cs="Courier New"/>
          <w:b/>
        </w:rPr>
        <w:t>wait_until</w:t>
      </w:r>
      <w:r w:rsidR="00B72228" w:rsidRPr="00495304">
        <w:rPr>
          <w:rFonts w:ascii="Courier New" w:eastAsia="Times New Roman" w:hAnsi="Courier New" w:cs="Courier New"/>
          <w:b/>
          <w:color w:val="000020"/>
          <w:szCs w:val="20"/>
        </w:rPr>
        <w:t>_</w:t>
      </w:r>
      <w:proofErr w:type="gramStart"/>
      <w:r w:rsidR="00B72228" w:rsidRPr="00495304">
        <w:rPr>
          <w:rFonts w:ascii="Courier New" w:eastAsia="Times New Roman" w:hAnsi="Courier New" w:cs="Courier New"/>
          <w:b/>
          <w:color w:val="000020"/>
          <w:szCs w:val="20"/>
        </w:rPr>
        <w:t>ornek.vhd</w:t>
      </w:r>
      <w:proofErr w:type="gramEnd"/>
      <w:r w:rsidR="00B72228">
        <w:rPr>
          <w:rFonts w:ascii="Courier New" w:eastAsia="Times New Roman" w:hAnsi="Courier New" w:cs="Courier New"/>
          <w:color w:val="000020"/>
          <w:szCs w:val="20"/>
        </w:rPr>
        <w:t xml:space="preserve"> </w:t>
      </w:r>
      <w:r w:rsidR="00B72228" w:rsidRPr="00F45177">
        <w:t xml:space="preserve"> </w:t>
      </w:r>
      <w:r w:rsidR="00B72228">
        <w:t xml:space="preserve">VHDL kodunda </w:t>
      </w:r>
      <w:r w:rsidR="00BC6DDA">
        <w:rPr>
          <w:rFonts w:asciiTheme="minorHAnsi" w:eastAsia="Times New Roman" w:hAnsiTheme="minorHAnsi" w:cstheme="minorHAnsi"/>
          <w:color w:val="000020"/>
          <w:szCs w:val="20"/>
        </w:rPr>
        <w:t>saat darbesi uygulaması gerçeklenmiştir.</w:t>
      </w:r>
      <w:r w:rsidR="00B72228">
        <w:t xml:space="preserve"> </w:t>
      </w:r>
      <w:r w:rsidR="00520624">
        <w:rPr>
          <w:rFonts w:asciiTheme="minorHAnsi" w:eastAsia="Times New Roman" w:hAnsiTheme="minorHAnsi" w:cstheme="minorHAnsi"/>
          <w:color w:val="000020"/>
          <w:szCs w:val="20"/>
        </w:rPr>
        <w:t xml:space="preserve">20. satırda </w:t>
      </w:r>
      <w:r w:rsidR="00392E5C">
        <w:rPr>
          <w:rFonts w:asciiTheme="minorHAnsi" w:eastAsia="Times New Roman" w:hAnsiTheme="minorHAnsi" w:cstheme="minorHAnsi"/>
          <w:color w:val="000020"/>
          <w:szCs w:val="20"/>
        </w:rPr>
        <w:t xml:space="preserve">tanımlanan </w:t>
      </w:r>
      <w:r w:rsidR="004707CE">
        <w:rPr>
          <w:rFonts w:asciiTheme="minorHAnsi" w:eastAsia="Times New Roman" w:hAnsiTheme="minorHAnsi" w:cstheme="minorHAnsi"/>
          <w:color w:val="000020"/>
          <w:szCs w:val="20"/>
        </w:rPr>
        <w:t xml:space="preserve">sözdizimi </w:t>
      </w:r>
      <w:r w:rsidR="00520624">
        <w:rPr>
          <w:rFonts w:asciiTheme="minorHAnsi" w:eastAsia="Times New Roman" w:hAnsiTheme="minorHAnsi" w:cstheme="minorHAnsi"/>
          <w:color w:val="000020"/>
          <w:szCs w:val="20"/>
        </w:rPr>
        <w:t xml:space="preserve">ile </w:t>
      </w:r>
      <w:r w:rsidR="00520624" w:rsidRPr="00FC7695">
        <w:rPr>
          <w:rFonts w:ascii="Courier New" w:eastAsia="Times New Roman" w:hAnsi="Courier New" w:cs="Courier New"/>
          <w:b/>
          <w:color w:val="000020"/>
          <w:szCs w:val="20"/>
        </w:rPr>
        <w:t>in_clk</w:t>
      </w:r>
      <w:r w:rsidR="00520624">
        <w:rPr>
          <w:rFonts w:asciiTheme="minorHAnsi" w:eastAsia="Times New Roman" w:hAnsiTheme="minorHAnsi" w:cstheme="minorHAnsi"/>
          <w:color w:val="000020"/>
          <w:szCs w:val="20"/>
        </w:rPr>
        <w:t xml:space="preserve"> giriş portunda değişim meydana geldiğinde ve </w:t>
      </w:r>
      <w:r w:rsidR="00520624" w:rsidRPr="00FC7695">
        <w:rPr>
          <w:rFonts w:ascii="Courier New" w:eastAsia="Times New Roman" w:hAnsi="Courier New" w:cs="Courier New"/>
          <w:b/>
          <w:color w:val="000020"/>
          <w:szCs w:val="20"/>
        </w:rPr>
        <w:t>in_clk</w:t>
      </w:r>
      <w:r w:rsidR="00520624">
        <w:rPr>
          <w:rFonts w:asciiTheme="minorHAnsi" w:eastAsia="Times New Roman" w:hAnsiTheme="minorHAnsi" w:cstheme="minorHAnsi"/>
          <w:color w:val="000020"/>
          <w:szCs w:val="20"/>
        </w:rPr>
        <w:t xml:space="preserve"> giriş portu değeri 0’dan 1’e değiştiğinde</w:t>
      </w:r>
      <w:r w:rsidR="00C32F7B">
        <w:rPr>
          <w:rFonts w:asciiTheme="minorHAnsi" w:eastAsia="Times New Roman" w:hAnsiTheme="minorHAnsi" w:cstheme="minorHAnsi"/>
          <w:color w:val="000020"/>
          <w:szCs w:val="20"/>
        </w:rPr>
        <w:t xml:space="preserve"> </w:t>
      </w:r>
      <w:r w:rsidR="00B72228" w:rsidRPr="00495304">
        <w:rPr>
          <w:rFonts w:ascii="Courier New" w:hAnsi="Courier New" w:cs="Courier New"/>
          <w:b/>
        </w:rPr>
        <w:t>out_cikis</w:t>
      </w:r>
      <w:r w:rsidR="00B72228" w:rsidRPr="00F45177">
        <w:t xml:space="preserve"> </w:t>
      </w:r>
      <w:r w:rsidR="00B72228">
        <w:t>çıkış portunun alacağı değer</w:t>
      </w:r>
      <w:r w:rsidR="00B72228" w:rsidRPr="00F45177">
        <w:t xml:space="preserve"> 3 farklı koşulda belirlenmektedir. Eğer </w:t>
      </w:r>
      <w:r w:rsidR="00B72228" w:rsidRPr="008E47AC">
        <w:rPr>
          <w:rFonts w:ascii="Courier New" w:hAnsi="Courier New" w:cs="Courier New"/>
          <w:b/>
        </w:rPr>
        <w:t>in_giris_secme</w:t>
      </w:r>
      <w:r w:rsidR="00B72228" w:rsidRPr="00F45177">
        <w:t xml:space="preserve"> </w:t>
      </w:r>
      <w:r w:rsidR="00B72228">
        <w:t>giriş port değeri</w:t>
      </w:r>
      <w:r w:rsidR="00B72228" w:rsidRPr="008E47AC">
        <w:rPr>
          <w:rFonts w:ascii="Courier New" w:hAnsi="Courier New" w:cs="Courier New"/>
          <w:b/>
        </w:rPr>
        <w:t xml:space="preserve"> '0'</w:t>
      </w:r>
      <w:r w:rsidR="00B72228" w:rsidRPr="00F45177">
        <w:t xml:space="preserve"> ise </w:t>
      </w:r>
      <w:r w:rsidR="00B72228" w:rsidRPr="00495304">
        <w:rPr>
          <w:rFonts w:ascii="Courier New" w:hAnsi="Courier New" w:cs="Courier New"/>
          <w:b/>
        </w:rPr>
        <w:t>out_cikis</w:t>
      </w:r>
      <w:r w:rsidR="00B72228" w:rsidRPr="00F45177">
        <w:t xml:space="preserve"> </w:t>
      </w:r>
      <w:r w:rsidR="00B72228">
        <w:t xml:space="preserve">çıkış portuna </w:t>
      </w:r>
      <w:r w:rsidR="00B72228" w:rsidRPr="008E47AC">
        <w:rPr>
          <w:rFonts w:ascii="Courier New" w:hAnsi="Courier New" w:cs="Courier New"/>
          <w:b/>
        </w:rPr>
        <w:t>in_giris_1</w:t>
      </w:r>
      <w:r w:rsidR="00B72228" w:rsidRPr="00F45177">
        <w:t xml:space="preserve"> </w:t>
      </w:r>
      <w:r w:rsidR="00B72228">
        <w:t xml:space="preserve">giriş portunun değeri </w:t>
      </w:r>
      <w:r w:rsidR="00B72228" w:rsidRPr="00F45177">
        <w:t xml:space="preserve">atanmaktadır. Eğer </w:t>
      </w:r>
      <w:r w:rsidR="00B72228" w:rsidRPr="008E47AC">
        <w:rPr>
          <w:rFonts w:ascii="Courier New" w:hAnsi="Courier New" w:cs="Courier New"/>
          <w:b/>
        </w:rPr>
        <w:t>in_giris_secme</w:t>
      </w:r>
      <w:r w:rsidR="00B72228" w:rsidRPr="00F45177">
        <w:t xml:space="preserve"> </w:t>
      </w:r>
      <w:r w:rsidR="00B72228">
        <w:t>giriş port değeri</w:t>
      </w:r>
      <w:r w:rsidR="00B72228" w:rsidRPr="008E47AC">
        <w:rPr>
          <w:rFonts w:ascii="Courier New" w:hAnsi="Courier New" w:cs="Courier New"/>
          <w:b/>
        </w:rPr>
        <w:t xml:space="preserve"> '</w:t>
      </w:r>
      <w:r w:rsidR="00B72228">
        <w:rPr>
          <w:rFonts w:ascii="Courier New" w:hAnsi="Courier New" w:cs="Courier New"/>
          <w:b/>
        </w:rPr>
        <w:t>1</w:t>
      </w:r>
      <w:r w:rsidR="00B72228" w:rsidRPr="008E47AC">
        <w:rPr>
          <w:rFonts w:ascii="Courier New" w:hAnsi="Courier New" w:cs="Courier New"/>
          <w:b/>
        </w:rPr>
        <w:t>'</w:t>
      </w:r>
      <w:r w:rsidR="00B72228" w:rsidRPr="00F45177">
        <w:t xml:space="preserve">  ise </w:t>
      </w:r>
      <w:r w:rsidR="00B72228" w:rsidRPr="00495304">
        <w:rPr>
          <w:rFonts w:ascii="Courier New" w:hAnsi="Courier New" w:cs="Courier New"/>
          <w:b/>
        </w:rPr>
        <w:t>out_cikis</w:t>
      </w:r>
      <w:r w:rsidR="00B72228" w:rsidRPr="00F45177">
        <w:t xml:space="preserve"> </w:t>
      </w:r>
      <w:r w:rsidR="00B72228">
        <w:t xml:space="preserve">çıkış portuna </w:t>
      </w:r>
      <w:r w:rsidR="00B72228" w:rsidRPr="008E47AC">
        <w:rPr>
          <w:rFonts w:ascii="Courier New" w:hAnsi="Courier New" w:cs="Courier New"/>
          <w:b/>
        </w:rPr>
        <w:t>in_giris_</w:t>
      </w:r>
      <w:r w:rsidR="00B72228">
        <w:rPr>
          <w:rFonts w:ascii="Courier New" w:hAnsi="Courier New" w:cs="Courier New"/>
          <w:b/>
        </w:rPr>
        <w:t>2</w:t>
      </w:r>
      <w:r w:rsidR="00B72228" w:rsidRPr="00F45177">
        <w:t xml:space="preserve"> </w:t>
      </w:r>
      <w:r w:rsidR="00B72228">
        <w:t>giriş portunun değeri atanmaktadır</w:t>
      </w:r>
      <w:r w:rsidR="00B72228" w:rsidRPr="00F45177">
        <w:t xml:space="preserve">. </w:t>
      </w:r>
      <w:proofErr w:type="gramStart"/>
      <w:r w:rsidR="00B72228" w:rsidRPr="008E47AC">
        <w:rPr>
          <w:rFonts w:ascii="Courier New" w:hAnsi="Courier New" w:cs="Courier New"/>
          <w:b/>
        </w:rPr>
        <w:t>in</w:t>
      </w:r>
      <w:proofErr w:type="gramEnd"/>
      <w:r w:rsidR="00B72228" w:rsidRPr="008E47AC">
        <w:rPr>
          <w:rFonts w:ascii="Courier New" w:hAnsi="Courier New" w:cs="Courier New"/>
          <w:b/>
        </w:rPr>
        <w:t>_giris_secme</w:t>
      </w:r>
      <w:r w:rsidR="00B72228" w:rsidRPr="00F45177">
        <w:t xml:space="preserve"> </w:t>
      </w:r>
      <w:r w:rsidR="00B72228">
        <w:t>giriş port değeri</w:t>
      </w:r>
      <w:r w:rsidR="00B72228" w:rsidRPr="00A5696E">
        <w:rPr>
          <w:rFonts w:ascii="Courier New" w:hAnsi="Courier New" w:cs="Courier New"/>
          <w:b/>
        </w:rPr>
        <w:t xml:space="preserve"> '0'</w:t>
      </w:r>
      <w:r w:rsidR="00B72228" w:rsidRPr="00F45177">
        <w:t xml:space="preserve"> ve </w:t>
      </w:r>
      <w:r w:rsidR="00B72228" w:rsidRPr="00A5696E">
        <w:rPr>
          <w:rFonts w:ascii="Courier New" w:hAnsi="Courier New" w:cs="Courier New"/>
          <w:b/>
        </w:rPr>
        <w:t>'1'</w:t>
      </w:r>
      <w:r w:rsidR="00B72228" w:rsidRPr="00F45177">
        <w:t xml:space="preserve"> haricinde başka değerler alması durumunda ise </w:t>
      </w:r>
      <w:r w:rsidR="00B72228" w:rsidRPr="00495304">
        <w:rPr>
          <w:rFonts w:ascii="Courier New" w:hAnsi="Courier New" w:cs="Courier New"/>
          <w:b/>
        </w:rPr>
        <w:t>out_cikis</w:t>
      </w:r>
      <w:r w:rsidR="00B72228" w:rsidRPr="00F45177">
        <w:t xml:space="preserve"> </w:t>
      </w:r>
      <w:r w:rsidR="00B72228">
        <w:t xml:space="preserve">çıkış portuna </w:t>
      </w:r>
      <w:r w:rsidR="00B72228" w:rsidRPr="00140BED">
        <w:rPr>
          <w:rFonts w:ascii="Courier New" w:hAnsi="Courier New" w:cs="Courier New"/>
          <w:b/>
        </w:rPr>
        <w:t xml:space="preserve">'0' </w:t>
      </w:r>
      <w:r w:rsidR="00B72228" w:rsidRPr="00140BED">
        <w:t>değeri</w:t>
      </w:r>
      <w:r w:rsidR="00B72228" w:rsidRPr="00F45177">
        <w:t xml:space="preserve"> atanmaktadır.</w:t>
      </w:r>
    </w:p>
    <w:p w14:paraId="4CE79CF5" w14:textId="77777777" w:rsidR="00591575" w:rsidRDefault="00591575" w:rsidP="00725EA0">
      <w:pPr>
        <w:ind w:left="680" w:hanging="340"/>
        <w:rPr>
          <w:rFonts w:cs="Times New Roman"/>
          <w:szCs w:val="20"/>
        </w:rPr>
      </w:pPr>
    </w:p>
    <w:p w14:paraId="66BE8D5C" w14:textId="77777777" w:rsidR="00182719" w:rsidRPr="00725EA0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 w:rsidRPr="00D95AF8">
        <w:rPr>
          <w:rFonts w:eastAsia="Times New Roman"/>
          <w:b/>
          <w:color w:val="800000"/>
        </w:rPr>
        <w:t>library</w:t>
      </w:r>
      <w:r w:rsidRPr="00D95AF8">
        <w:rPr>
          <w:rFonts w:eastAsia="Times New Roman"/>
          <w:color w:val="800000"/>
        </w:rPr>
        <w:t xml:space="preserve"> </w:t>
      </w:r>
      <w:r w:rsidRPr="00725EA0">
        <w:rPr>
          <w:rFonts w:eastAsia="Times New Roman"/>
        </w:rPr>
        <w:t>IEEE;</w:t>
      </w:r>
    </w:p>
    <w:p w14:paraId="3741EDA5" w14:textId="77777777" w:rsidR="00182719" w:rsidRPr="00725EA0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 w:rsidRPr="00D95AF8">
        <w:rPr>
          <w:rFonts w:eastAsia="Times New Roman"/>
          <w:b/>
          <w:color w:val="800000"/>
        </w:rPr>
        <w:t>use</w:t>
      </w:r>
      <w:r w:rsidRPr="00D95AF8">
        <w:rPr>
          <w:rFonts w:eastAsia="Times New Roman"/>
          <w:color w:val="800000"/>
        </w:rPr>
        <w:t xml:space="preserve"> </w:t>
      </w:r>
      <w:proofErr w:type="gramStart"/>
      <w:r w:rsidRPr="00725EA0">
        <w:rPr>
          <w:rFonts w:eastAsia="Times New Roman"/>
        </w:rPr>
        <w:t>IEEE.STD</w:t>
      </w:r>
      <w:proofErr w:type="gramEnd"/>
      <w:r w:rsidRPr="00725EA0">
        <w:rPr>
          <w:rFonts w:eastAsia="Times New Roman"/>
        </w:rPr>
        <w:t>_LOGIC_1164.ALL;</w:t>
      </w:r>
    </w:p>
    <w:p w14:paraId="6CAAEA64" w14:textId="77777777" w:rsidR="00DC6755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</w:p>
    <w:p w14:paraId="6CF4EB1C" w14:textId="77777777" w:rsidR="00182719" w:rsidRPr="00725EA0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 w:rsidRPr="002D592F">
        <w:rPr>
          <w:rFonts w:eastAsia="Times New Roman"/>
          <w:b/>
          <w:color w:val="1F497D" w:themeColor="text2"/>
        </w:rPr>
        <w:t>entity</w:t>
      </w:r>
      <w:r w:rsidRPr="002D592F">
        <w:rPr>
          <w:rFonts w:eastAsia="Times New Roman"/>
          <w:color w:val="1F497D" w:themeColor="text2"/>
        </w:rPr>
        <w:t xml:space="preserve"> </w:t>
      </w:r>
      <w:r w:rsidRPr="00725EA0">
        <w:rPr>
          <w:rFonts w:eastAsia="Times New Roman"/>
        </w:rPr>
        <w:t xml:space="preserve">wait_until_ornek </w:t>
      </w:r>
      <w:r w:rsidRPr="002D592F">
        <w:rPr>
          <w:rFonts w:eastAsia="Times New Roman"/>
          <w:b/>
          <w:color w:val="1F497D" w:themeColor="text2"/>
        </w:rPr>
        <w:t>is</w:t>
      </w:r>
    </w:p>
    <w:p w14:paraId="280B75EA" w14:textId="20AF9DC5" w:rsidR="0017134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82719" w:rsidRPr="002D592F">
        <w:rPr>
          <w:rFonts w:eastAsia="Times New Roman"/>
          <w:b/>
          <w:color w:val="1F497D" w:themeColor="text2"/>
        </w:rPr>
        <w:t>Port</w:t>
      </w:r>
      <w:r w:rsidR="00182719" w:rsidRPr="002D592F">
        <w:rPr>
          <w:rFonts w:eastAsia="Times New Roman"/>
          <w:color w:val="1F497D" w:themeColor="text2"/>
        </w:rPr>
        <w:t xml:space="preserve"> </w:t>
      </w:r>
      <w:proofErr w:type="gramStart"/>
      <w:r w:rsidR="00182719" w:rsidRPr="00725EA0">
        <w:rPr>
          <w:rFonts w:eastAsia="Times New Roman"/>
        </w:rPr>
        <w:t>(</w:t>
      </w:r>
      <w:proofErr w:type="gramEnd"/>
      <w:r w:rsidR="00182719" w:rsidRPr="00725EA0">
        <w:rPr>
          <w:rFonts w:eastAsia="Times New Roman"/>
        </w:rPr>
        <w:t xml:space="preserve"> </w:t>
      </w:r>
    </w:p>
    <w:p w14:paraId="5B7171C1" w14:textId="159BD83B" w:rsidR="0017134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82719" w:rsidRPr="00171340">
        <w:rPr>
          <w:rFonts w:eastAsia="Times New Roman"/>
        </w:rPr>
        <w:t>in_</w:t>
      </w:r>
      <w:proofErr w:type="gramStart"/>
      <w:r w:rsidR="00182719" w:rsidRPr="00171340">
        <w:rPr>
          <w:rFonts w:eastAsia="Times New Roman"/>
        </w:rPr>
        <w:t xml:space="preserve">clk : </w:t>
      </w:r>
      <w:r w:rsidR="00182719" w:rsidRPr="002D592F">
        <w:rPr>
          <w:rFonts w:eastAsia="Times New Roman"/>
          <w:b/>
          <w:color w:val="1F497D" w:themeColor="text2"/>
        </w:rPr>
        <w:t>in</w:t>
      </w:r>
      <w:proofErr w:type="gramEnd"/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DE2AE7">
        <w:rPr>
          <w:rFonts w:eastAsia="Times New Roman"/>
          <w:color w:val="4F81BD" w:themeColor="accent1"/>
        </w:rPr>
        <w:t>std_logic</w:t>
      </w:r>
      <w:r w:rsidR="00182719" w:rsidRPr="00171340">
        <w:rPr>
          <w:rFonts w:eastAsia="Times New Roman"/>
        </w:rPr>
        <w:t>;</w:t>
      </w:r>
    </w:p>
    <w:p w14:paraId="30C32C55" w14:textId="55F6CC6A" w:rsidR="00171340" w:rsidRDefault="00BF1C8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</w:t>
      </w:r>
      <w:r w:rsidR="00DC6755">
        <w:rPr>
          <w:rFonts w:eastAsia="Times New Roman"/>
        </w:rPr>
        <w:t xml:space="preserve">   </w:t>
      </w:r>
      <w:r w:rsidR="00182719" w:rsidRPr="00171340">
        <w:rPr>
          <w:rFonts w:eastAsia="Times New Roman"/>
        </w:rPr>
        <w:t>in_giris_</w:t>
      </w:r>
      <w:proofErr w:type="gramStart"/>
      <w:r w:rsidR="00182719" w:rsidRPr="00171340">
        <w:rPr>
          <w:rFonts w:eastAsia="Times New Roman"/>
        </w:rPr>
        <w:t xml:space="preserve">1 : </w:t>
      </w:r>
      <w:r w:rsidR="00182719" w:rsidRPr="002D592F">
        <w:rPr>
          <w:rFonts w:eastAsia="Times New Roman"/>
          <w:b/>
          <w:color w:val="1F497D" w:themeColor="text2"/>
        </w:rPr>
        <w:t>in</w:t>
      </w:r>
      <w:proofErr w:type="gramEnd"/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DE2AE7">
        <w:rPr>
          <w:rFonts w:eastAsia="Times New Roman"/>
          <w:color w:val="4F81BD" w:themeColor="accent1"/>
        </w:rPr>
        <w:t>std_logic</w:t>
      </w:r>
      <w:r w:rsidR="00182719" w:rsidRPr="00171340">
        <w:rPr>
          <w:rFonts w:eastAsia="Times New Roman"/>
        </w:rPr>
        <w:t>;</w:t>
      </w:r>
    </w:p>
    <w:p w14:paraId="64B9893E" w14:textId="20E2D3D9" w:rsidR="0017134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82719" w:rsidRPr="00171340">
        <w:rPr>
          <w:rFonts w:eastAsia="Times New Roman"/>
        </w:rPr>
        <w:t>in_giris_</w:t>
      </w:r>
      <w:proofErr w:type="gramStart"/>
      <w:r w:rsidR="00182719" w:rsidRPr="00171340">
        <w:rPr>
          <w:rFonts w:eastAsia="Times New Roman"/>
        </w:rPr>
        <w:t xml:space="preserve">2 : </w:t>
      </w:r>
      <w:r w:rsidR="00182719" w:rsidRPr="002D592F">
        <w:rPr>
          <w:rFonts w:eastAsia="Times New Roman"/>
          <w:b/>
          <w:color w:val="1F497D" w:themeColor="text2"/>
        </w:rPr>
        <w:t>in</w:t>
      </w:r>
      <w:proofErr w:type="gramEnd"/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DE2AE7">
        <w:rPr>
          <w:rFonts w:eastAsia="Times New Roman"/>
          <w:color w:val="4F81BD" w:themeColor="accent1"/>
        </w:rPr>
        <w:t>std_logic</w:t>
      </w:r>
      <w:r w:rsidR="00182719" w:rsidRPr="00171340">
        <w:rPr>
          <w:rFonts w:eastAsia="Times New Roman"/>
        </w:rPr>
        <w:t>;</w:t>
      </w:r>
    </w:p>
    <w:p w14:paraId="31F0442D" w14:textId="6AD37065" w:rsidR="0017134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82719" w:rsidRPr="00171340">
        <w:rPr>
          <w:rFonts w:eastAsia="Times New Roman"/>
        </w:rPr>
        <w:t>in_giris_</w:t>
      </w:r>
      <w:proofErr w:type="gramStart"/>
      <w:r w:rsidR="00182719" w:rsidRPr="00171340">
        <w:rPr>
          <w:rFonts w:eastAsia="Times New Roman"/>
        </w:rPr>
        <w:t xml:space="preserve">secme : </w:t>
      </w:r>
      <w:r w:rsidR="00182719" w:rsidRPr="002D592F">
        <w:rPr>
          <w:rFonts w:eastAsia="Times New Roman"/>
          <w:b/>
          <w:color w:val="1F497D" w:themeColor="text2"/>
        </w:rPr>
        <w:t>in</w:t>
      </w:r>
      <w:proofErr w:type="gramEnd"/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DE2AE7">
        <w:rPr>
          <w:rFonts w:eastAsia="Times New Roman"/>
          <w:color w:val="4F81BD" w:themeColor="accent1"/>
        </w:rPr>
        <w:t>std_logic</w:t>
      </w:r>
      <w:r w:rsidR="00182719" w:rsidRPr="00171340">
        <w:rPr>
          <w:rFonts w:eastAsia="Times New Roman"/>
        </w:rPr>
        <w:t>;</w:t>
      </w:r>
    </w:p>
    <w:p w14:paraId="53D12DEF" w14:textId="2B2C2CAE" w:rsidR="00182719" w:rsidRPr="0017134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82719" w:rsidRPr="00171340">
        <w:rPr>
          <w:rFonts w:eastAsia="Times New Roman"/>
        </w:rPr>
        <w:t>out_</w:t>
      </w:r>
      <w:proofErr w:type="gramStart"/>
      <w:r w:rsidR="00182719" w:rsidRPr="00171340">
        <w:rPr>
          <w:rFonts w:eastAsia="Times New Roman"/>
        </w:rPr>
        <w:t xml:space="preserve">cikis : </w:t>
      </w:r>
      <w:r w:rsidR="00182719" w:rsidRPr="002D592F">
        <w:rPr>
          <w:rFonts w:eastAsia="Times New Roman"/>
          <w:b/>
          <w:color w:val="1F497D" w:themeColor="text2"/>
        </w:rPr>
        <w:t>out</w:t>
      </w:r>
      <w:proofErr w:type="gramEnd"/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DE2AE7">
        <w:rPr>
          <w:rFonts w:eastAsia="Times New Roman"/>
          <w:color w:val="4F81BD" w:themeColor="accent1"/>
        </w:rPr>
        <w:t>std_logic</w:t>
      </w:r>
    </w:p>
    <w:p w14:paraId="1ADBFAC0" w14:textId="11FB351D" w:rsidR="00182719" w:rsidRPr="00725EA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82719" w:rsidRPr="00725EA0">
        <w:rPr>
          <w:rFonts w:eastAsia="Times New Roman"/>
        </w:rPr>
        <w:t>);</w:t>
      </w:r>
      <w:bookmarkStart w:id="24" w:name="_GoBack"/>
      <w:bookmarkEnd w:id="24"/>
      <w:r w:rsidR="00182719" w:rsidRPr="00725EA0">
        <w:rPr>
          <w:rFonts w:eastAsia="Times New Roman"/>
        </w:rPr>
        <w:t xml:space="preserve">    </w:t>
      </w:r>
    </w:p>
    <w:p w14:paraId="042F51D3" w14:textId="77777777" w:rsidR="00182719" w:rsidRPr="00725EA0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 w:rsidRPr="002D592F">
        <w:rPr>
          <w:rFonts w:eastAsia="Times New Roman"/>
          <w:b/>
          <w:color w:val="1F497D" w:themeColor="text2"/>
        </w:rPr>
        <w:t>end</w:t>
      </w:r>
      <w:r w:rsidRPr="002D592F">
        <w:rPr>
          <w:rFonts w:eastAsia="Times New Roman"/>
          <w:color w:val="1F497D" w:themeColor="text2"/>
        </w:rPr>
        <w:t xml:space="preserve"> </w:t>
      </w:r>
      <w:r w:rsidRPr="00725EA0">
        <w:rPr>
          <w:rFonts w:eastAsia="Times New Roman"/>
        </w:rPr>
        <w:t>wait_until_ornek;</w:t>
      </w:r>
    </w:p>
    <w:p w14:paraId="4991E383" w14:textId="77777777" w:rsidR="00DC6755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</w:p>
    <w:p w14:paraId="33FAD5CB" w14:textId="77777777" w:rsidR="00182719" w:rsidRPr="00725EA0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 w:rsidRPr="002D592F">
        <w:rPr>
          <w:rFonts w:eastAsia="Times New Roman"/>
          <w:b/>
          <w:color w:val="1F497D" w:themeColor="text2"/>
        </w:rPr>
        <w:lastRenderedPageBreak/>
        <w:t>architecture</w:t>
      </w:r>
      <w:r w:rsidRPr="002D592F">
        <w:rPr>
          <w:rFonts w:eastAsia="Times New Roman"/>
          <w:color w:val="1F497D" w:themeColor="text2"/>
        </w:rPr>
        <w:t xml:space="preserve"> </w:t>
      </w:r>
      <w:r w:rsidRPr="00725EA0">
        <w:rPr>
          <w:rFonts w:eastAsia="Times New Roman"/>
        </w:rPr>
        <w:t xml:space="preserve">Behavioral </w:t>
      </w:r>
      <w:r w:rsidRPr="002D592F">
        <w:rPr>
          <w:rFonts w:eastAsia="Times New Roman"/>
          <w:b/>
          <w:color w:val="1F497D" w:themeColor="text2"/>
        </w:rPr>
        <w:t>of</w:t>
      </w:r>
      <w:r w:rsidRPr="002D592F">
        <w:rPr>
          <w:rFonts w:eastAsia="Times New Roman"/>
          <w:color w:val="1F497D" w:themeColor="text2"/>
        </w:rPr>
        <w:t xml:space="preserve"> </w:t>
      </w:r>
      <w:r w:rsidRPr="00725EA0">
        <w:rPr>
          <w:rFonts w:eastAsia="Times New Roman"/>
        </w:rPr>
        <w:t xml:space="preserve">wait_until_ornek </w:t>
      </w:r>
      <w:r w:rsidRPr="002D592F">
        <w:rPr>
          <w:rFonts w:eastAsia="Times New Roman"/>
          <w:b/>
          <w:color w:val="1F497D" w:themeColor="text2"/>
        </w:rPr>
        <w:t>is</w:t>
      </w:r>
    </w:p>
    <w:p w14:paraId="7CD1EAC8" w14:textId="77777777" w:rsidR="00DC6755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</w:p>
    <w:p w14:paraId="4DBF1785" w14:textId="77777777" w:rsidR="00182719" w:rsidRPr="002D592F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  <w:b/>
        </w:rPr>
      </w:pPr>
      <w:r w:rsidRPr="002D592F">
        <w:rPr>
          <w:rFonts w:eastAsia="Times New Roman"/>
          <w:b/>
          <w:color w:val="1F497D" w:themeColor="text2"/>
        </w:rPr>
        <w:t>begin</w:t>
      </w:r>
    </w:p>
    <w:p w14:paraId="1C2904D4" w14:textId="77777777" w:rsidR="00DC6755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</w:p>
    <w:p w14:paraId="1DD48E81" w14:textId="19A603C5" w:rsidR="00182719" w:rsidRPr="002D592F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182719" w:rsidRPr="002D592F">
        <w:rPr>
          <w:rFonts w:eastAsia="Times New Roman"/>
          <w:b/>
          <w:color w:val="1F497D" w:themeColor="text2"/>
        </w:rPr>
        <w:t>process</w:t>
      </w:r>
    </w:p>
    <w:p w14:paraId="5CBB9A62" w14:textId="30B4ED49" w:rsidR="00171340" w:rsidRPr="002D592F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  <w:b/>
        </w:rPr>
      </w:pPr>
      <w:r>
        <w:rPr>
          <w:rFonts w:eastAsia="Times New Roman"/>
        </w:rPr>
        <w:t xml:space="preserve">  </w:t>
      </w:r>
      <w:r w:rsidR="00182719" w:rsidRPr="002D592F">
        <w:rPr>
          <w:rFonts w:eastAsia="Times New Roman"/>
          <w:b/>
          <w:color w:val="1F497D" w:themeColor="text2"/>
        </w:rPr>
        <w:t>begin</w:t>
      </w:r>
    </w:p>
    <w:p w14:paraId="372277CD" w14:textId="7216E8FA" w:rsidR="00DC6755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</w:t>
      </w:r>
    </w:p>
    <w:p w14:paraId="79A8CD70" w14:textId="3465DFFE" w:rsidR="00171340" w:rsidRDefault="00DC675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182719" w:rsidRPr="002D592F">
        <w:rPr>
          <w:rFonts w:eastAsia="Times New Roman"/>
          <w:b/>
          <w:color w:val="1F497D" w:themeColor="text2"/>
        </w:rPr>
        <w:t>wait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2D592F">
        <w:rPr>
          <w:rFonts w:eastAsia="Times New Roman"/>
          <w:b/>
          <w:color w:val="1F497D" w:themeColor="text2"/>
        </w:rPr>
        <w:t>until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171340">
        <w:rPr>
          <w:rFonts w:eastAsia="Times New Roman"/>
        </w:rPr>
        <w:t>in_clk'</w:t>
      </w:r>
      <w:r w:rsidR="00182719" w:rsidRPr="00DE2AE7">
        <w:rPr>
          <w:rFonts w:eastAsia="Times New Roman"/>
          <w:color w:val="4F81BD" w:themeColor="accent1"/>
        </w:rPr>
        <w:t>event</w:t>
      </w:r>
      <w:r w:rsidR="00182719" w:rsidRPr="00171340">
        <w:rPr>
          <w:rFonts w:eastAsia="Times New Roman"/>
        </w:rPr>
        <w:t xml:space="preserve"> </w:t>
      </w:r>
      <w:r w:rsidR="00182719" w:rsidRPr="002D592F">
        <w:rPr>
          <w:rFonts w:eastAsia="Times New Roman"/>
          <w:b/>
          <w:color w:val="1F497D" w:themeColor="text2"/>
        </w:rPr>
        <w:t>and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171340">
        <w:rPr>
          <w:rFonts w:eastAsia="Times New Roman"/>
        </w:rPr>
        <w:t>in_clk = '1';</w:t>
      </w:r>
    </w:p>
    <w:p w14:paraId="7B4D2B8E" w14:textId="53BA492F" w:rsidR="00F85E10" w:rsidRDefault="00F85E10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</w:p>
    <w:p w14:paraId="32E0418E" w14:textId="38012A4D" w:rsidR="00171340" w:rsidRDefault="00F85E10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BF1C85">
        <w:rPr>
          <w:rFonts w:eastAsia="Times New Roman"/>
        </w:rPr>
        <w:t xml:space="preserve">  </w:t>
      </w:r>
      <w:r w:rsidR="00182719" w:rsidRPr="002D592F">
        <w:rPr>
          <w:rFonts w:eastAsia="Times New Roman"/>
          <w:b/>
          <w:color w:val="1F497D" w:themeColor="text2"/>
        </w:rPr>
        <w:t>case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171340">
        <w:rPr>
          <w:rFonts w:eastAsia="Times New Roman"/>
        </w:rPr>
        <w:t xml:space="preserve">in_giris_secme </w:t>
      </w:r>
      <w:r w:rsidR="00182719" w:rsidRPr="002D592F">
        <w:rPr>
          <w:rFonts w:eastAsia="Times New Roman"/>
          <w:b/>
          <w:color w:val="1F497D" w:themeColor="text2"/>
        </w:rPr>
        <w:t>is</w:t>
      </w:r>
    </w:p>
    <w:p w14:paraId="5D74991C" w14:textId="27432DD2" w:rsidR="00171340" w:rsidRDefault="00F85E10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BF1C85">
        <w:rPr>
          <w:rFonts w:eastAsia="Times New Roman"/>
        </w:rPr>
        <w:t xml:space="preserve">  </w:t>
      </w:r>
      <w:r w:rsidR="00182719" w:rsidRPr="002D592F">
        <w:rPr>
          <w:rFonts w:eastAsia="Times New Roman"/>
          <w:b/>
          <w:color w:val="1F497D" w:themeColor="text2"/>
        </w:rPr>
        <w:t>when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171340">
        <w:rPr>
          <w:rFonts w:eastAsia="Times New Roman"/>
        </w:rPr>
        <w:t>'0' =&gt;</w:t>
      </w:r>
    </w:p>
    <w:p w14:paraId="172FF907" w14:textId="2AF10E8E" w:rsidR="00171340" w:rsidRDefault="00F85E10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BF1C85">
        <w:rPr>
          <w:rFonts w:eastAsia="Times New Roman"/>
        </w:rPr>
        <w:t xml:space="preserve">  </w:t>
      </w:r>
      <w:r w:rsidR="00182719" w:rsidRPr="00171340">
        <w:rPr>
          <w:rFonts w:eastAsia="Times New Roman"/>
        </w:rPr>
        <w:t>out_cikis &lt;= in_giris_1;</w:t>
      </w:r>
    </w:p>
    <w:p w14:paraId="36924641" w14:textId="06B3CD3E" w:rsidR="00171340" w:rsidRDefault="00BF1C8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182719" w:rsidRPr="002D592F">
        <w:rPr>
          <w:rFonts w:eastAsia="Times New Roman"/>
          <w:b/>
          <w:color w:val="1F497D" w:themeColor="text2"/>
        </w:rPr>
        <w:t>when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171340">
        <w:rPr>
          <w:rFonts w:eastAsia="Times New Roman"/>
        </w:rPr>
        <w:t>'1' =&gt;</w:t>
      </w:r>
    </w:p>
    <w:p w14:paraId="0D0E79C1" w14:textId="1A540886" w:rsidR="00171340" w:rsidRDefault="007328AF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182719" w:rsidRPr="00171340">
        <w:rPr>
          <w:rFonts w:eastAsia="Times New Roman"/>
        </w:rPr>
        <w:t>out_cikis &lt;= in_giris_2;</w:t>
      </w:r>
    </w:p>
    <w:p w14:paraId="09990F12" w14:textId="3F49F61E" w:rsidR="00171340" w:rsidRDefault="007328AF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182719" w:rsidRPr="002D592F">
        <w:rPr>
          <w:rFonts w:eastAsia="Times New Roman"/>
          <w:b/>
          <w:color w:val="1F497D" w:themeColor="text2"/>
        </w:rPr>
        <w:t>when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2D592F">
        <w:rPr>
          <w:rFonts w:eastAsia="Times New Roman"/>
          <w:b/>
          <w:color w:val="1F497D" w:themeColor="text2"/>
        </w:rPr>
        <w:t>others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171340">
        <w:rPr>
          <w:rFonts w:eastAsia="Times New Roman"/>
        </w:rPr>
        <w:t>=&gt;</w:t>
      </w:r>
    </w:p>
    <w:p w14:paraId="167A56CF" w14:textId="5F97AB74" w:rsidR="00171340" w:rsidRDefault="007328AF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182719" w:rsidRPr="00171340">
        <w:rPr>
          <w:rFonts w:eastAsia="Times New Roman"/>
        </w:rPr>
        <w:t>out_cikis &lt;= '0';</w:t>
      </w:r>
    </w:p>
    <w:p w14:paraId="49AC3878" w14:textId="34E46EE4" w:rsidR="00182719" w:rsidRPr="00171340" w:rsidRDefault="00BF1C8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182719" w:rsidRPr="002D592F">
        <w:rPr>
          <w:rFonts w:eastAsia="Times New Roman"/>
          <w:b/>
          <w:color w:val="1F497D" w:themeColor="text2"/>
        </w:rPr>
        <w:t>end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2D592F">
        <w:rPr>
          <w:rFonts w:eastAsia="Times New Roman"/>
          <w:b/>
          <w:color w:val="1F497D" w:themeColor="text2"/>
        </w:rPr>
        <w:t>case</w:t>
      </w:r>
      <w:r w:rsidR="00182719" w:rsidRPr="00171340">
        <w:rPr>
          <w:rFonts w:eastAsia="Times New Roman"/>
        </w:rPr>
        <w:t>;</w:t>
      </w:r>
    </w:p>
    <w:p w14:paraId="31F37FDC" w14:textId="77777777" w:rsidR="00BF1C85" w:rsidRDefault="00BF1C8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</w:p>
    <w:p w14:paraId="26299FD2" w14:textId="01BEBCF2" w:rsidR="00171340" w:rsidRDefault="007328AF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>
        <w:rPr>
          <w:rFonts w:eastAsia="Times New Roman"/>
        </w:rPr>
        <w:t xml:space="preserve">  </w:t>
      </w:r>
      <w:r w:rsidR="00182719" w:rsidRPr="002D592F">
        <w:rPr>
          <w:rFonts w:eastAsia="Times New Roman"/>
          <w:b/>
          <w:color w:val="1F497D" w:themeColor="text2"/>
        </w:rPr>
        <w:t>end</w:t>
      </w:r>
      <w:r w:rsidR="00182719" w:rsidRPr="002D592F">
        <w:rPr>
          <w:rFonts w:eastAsia="Times New Roman"/>
          <w:color w:val="1F497D" w:themeColor="text2"/>
        </w:rPr>
        <w:t xml:space="preserve"> </w:t>
      </w:r>
      <w:r w:rsidR="00182719" w:rsidRPr="002D592F">
        <w:rPr>
          <w:rFonts w:eastAsia="Times New Roman"/>
          <w:b/>
          <w:color w:val="1F497D" w:themeColor="text2"/>
        </w:rPr>
        <w:t>process</w:t>
      </w:r>
      <w:r w:rsidR="00182719" w:rsidRPr="00725EA0">
        <w:rPr>
          <w:rFonts w:eastAsia="Times New Roman"/>
        </w:rPr>
        <w:t>;</w:t>
      </w:r>
    </w:p>
    <w:p w14:paraId="3A7EEA69" w14:textId="77777777" w:rsidR="00BF1C85" w:rsidRPr="00BF1C85" w:rsidRDefault="00BF1C85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</w:p>
    <w:p w14:paraId="289D54C3" w14:textId="25E514C1" w:rsidR="00105BD0" w:rsidRDefault="00182719" w:rsidP="00DC6755">
      <w:pPr>
        <w:pStyle w:val="KOD"/>
        <w:numPr>
          <w:ilvl w:val="0"/>
          <w:numId w:val="33"/>
        </w:numPr>
        <w:ind w:left="680" w:hanging="340"/>
        <w:rPr>
          <w:rFonts w:eastAsia="Times New Roman"/>
        </w:rPr>
      </w:pPr>
      <w:r w:rsidRPr="002D592F">
        <w:rPr>
          <w:rFonts w:eastAsia="Times New Roman"/>
          <w:b/>
          <w:color w:val="1F497D" w:themeColor="text2"/>
        </w:rPr>
        <w:t>end</w:t>
      </w:r>
      <w:r w:rsidRPr="002D592F">
        <w:rPr>
          <w:rFonts w:eastAsia="Times New Roman"/>
          <w:color w:val="1F497D" w:themeColor="text2"/>
        </w:rPr>
        <w:t xml:space="preserve"> </w:t>
      </w:r>
      <w:r w:rsidRPr="00171340">
        <w:rPr>
          <w:rFonts w:eastAsia="Times New Roman"/>
        </w:rPr>
        <w:t>Behavioral;</w:t>
      </w:r>
    </w:p>
    <w:p w14:paraId="2390CE77" w14:textId="77777777" w:rsidR="009D20E8" w:rsidRPr="009D20E8" w:rsidRDefault="009D20E8" w:rsidP="009D20E8"/>
    <w:p w14:paraId="36C99063" w14:textId="77777777" w:rsidR="00105BD0" w:rsidRPr="00F45177" w:rsidRDefault="00105BD0" w:rsidP="002752AF">
      <w:pPr>
        <w:pStyle w:val="Balk2"/>
        <w:numPr>
          <w:ilvl w:val="1"/>
          <w:numId w:val="1"/>
        </w:numPr>
        <w:spacing w:before="240" w:after="240" w:line="360" w:lineRule="auto"/>
      </w:pPr>
      <w:bookmarkStart w:id="25" w:name="_Toc394327665"/>
      <w:r w:rsidRPr="00F45177">
        <w:t>İfade Düzenleme</w:t>
      </w:r>
      <w:bookmarkEnd w:id="25"/>
    </w:p>
    <w:p w14:paraId="6DB4EDBE" w14:textId="2B34023C" w:rsidR="00105BD0" w:rsidRDefault="0089130C" w:rsidP="00B72228">
      <w:pPr>
        <w:ind w:firstLine="0"/>
        <w:rPr>
          <w:szCs w:val="20"/>
        </w:rPr>
      </w:pPr>
      <w:r>
        <w:t xml:space="preserve">Aşağıda verilen kodda, </w:t>
      </w:r>
      <w:r w:rsidRPr="0089130C">
        <w:rPr>
          <w:rFonts w:ascii="Courier New" w:hAnsi="Courier New" w:cs="Courier New"/>
          <w:b/>
        </w:rPr>
        <w:t>sinyal_</w:t>
      </w:r>
      <w:r w:rsidR="00105BD0" w:rsidRPr="0089130C">
        <w:rPr>
          <w:rFonts w:ascii="Courier New" w:hAnsi="Courier New" w:cs="Courier New"/>
          <w:b/>
        </w:rPr>
        <w:t>se</w:t>
      </w:r>
      <w:r w:rsidRPr="0089130C">
        <w:rPr>
          <w:rFonts w:ascii="Courier New" w:hAnsi="Courier New" w:cs="Courier New"/>
          <w:b/>
        </w:rPr>
        <w:t>c</w:t>
      </w:r>
      <w:r w:rsidR="00105BD0" w:rsidRPr="0089130C">
        <w:rPr>
          <w:rFonts w:ascii="Courier New" w:hAnsi="Courier New" w:cs="Courier New"/>
          <w:b/>
        </w:rPr>
        <w:t>me</w:t>
      </w:r>
      <w:r w:rsidR="00105BD0" w:rsidRPr="00F45177">
        <w:t xml:space="preserve"> sinyalinin </w:t>
      </w:r>
      <w:r w:rsidR="00105BD0" w:rsidRPr="00410ED4">
        <w:rPr>
          <w:rFonts w:ascii="Courier New" w:hAnsi="Courier New" w:cs="Courier New"/>
          <w:b/>
        </w:rPr>
        <w:t xml:space="preserve">'1' </w:t>
      </w:r>
      <w:r w:rsidR="00105BD0" w:rsidRPr="00F45177">
        <w:t xml:space="preserve">olma durumunda </w:t>
      </w:r>
      <w:r w:rsidR="00105BD0" w:rsidRPr="00410ED4">
        <w:rPr>
          <w:rFonts w:ascii="Courier New" w:hAnsi="Courier New" w:cs="Courier New"/>
          <w:b/>
        </w:rPr>
        <w:t>siynal_cikis</w:t>
      </w:r>
      <w:r w:rsidR="00105BD0" w:rsidRPr="00F45177">
        <w:t xml:space="preserve"> sinyaline </w:t>
      </w:r>
      <w:r w:rsidR="00105BD0" w:rsidRPr="00410ED4">
        <w:rPr>
          <w:rFonts w:ascii="Courier New" w:hAnsi="Courier New" w:cs="Courier New"/>
          <w:b/>
        </w:rPr>
        <w:t>sinyal_2</w:t>
      </w:r>
      <w:r w:rsidR="00105BD0" w:rsidRPr="00F45177">
        <w:t xml:space="preserve"> sinyali atanmakta aksi durumda ise </w:t>
      </w:r>
      <w:r w:rsidR="00105BD0" w:rsidRPr="00410ED4">
        <w:rPr>
          <w:rFonts w:ascii="Courier New" w:hAnsi="Courier New" w:cs="Courier New"/>
          <w:b/>
        </w:rPr>
        <w:t>sinyal_1</w:t>
      </w:r>
      <w:r w:rsidR="00105BD0" w:rsidRPr="00F45177">
        <w:t xml:space="preserve"> sinyali atanmaktadır. </w:t>
      </w:r>
      <w:proofErr w:type="gramStart"/>
      <w:r w:rsidR="00410ED4" w:rsidRPr="0089130C">
        <w:rPr>
          <w:rFonts w:ascii="Courier New" w:hAnsi="Courier New" w:cs="Courier New"/>
          <w:b/>
        </w:rPr>
        <w:t>sinyal</w:t>
      </w:r>
      <w:proofErr w:type="gramEnd"/>
      <w:r w:rsidR="00410ED4" w:rsidRPr="0089130C">
        <w:rPr>
          <w:rFonts w:ascii="Courier New" w:hAnsi="Courier New" w:cs="Courier New"/>
          <w:b/>
        </w:rPr>
        <w:t>_secme</w:t>
      </w:r>
      <w:r w:rsidR="00105BD0" w:rsidRPr="00F45177">
        <w:rPr>
          <w:b/>
          <w:szCs w:val="20"/>
        </w:rPr>
        <w:t xml:space="preserve">, </w:t>
      </w:r>
      <w:r w:rsidR="00410ED4">
        <w:rPr>
          <w:rFonts w:ascii="Courier New" w:hAnsi="Courier New" w:cs="Courier New"/>
          <w:b/>
        </w:rPr>
        <w:t>sinyal_1</w:t>
      </w:r>
      <w:r w:rsidR="00410ED4" w:rsidRPr="00F45177">
        <w:t xml:space="preserve"> </w:t>
      </w:r>
      <w:r w:rsidR="00105BD0" w:rsidRPr="00F45177">
        <w:rPr>
          <w:szCs w:val="20"/>
        </w:rPr>
        <w:t>ve</w:t>
      </w:r>
      <w:r w:rsidR="00105BD0" w:rsidRPr="00F45177">
        <w:rPr>
          <w:b/>
          <w:szCs w:val="20"/>
        </w:rPr>
        <w:t xml:space="preserve"> </w:t>
      </w:r>
      <w:r w:rsidR="00410ED4" w:rsidRPr="00410ED4">
        <w:rPr>
          <w:rFonts w:ascii="Courier New" w:hAnsi="Courier New" w:cs="Courier New"/>
          <w:b/>
        </w:rPr>
        <w:t>sinyal_2</w:t>
      </w:r>
      <w:r w:rsidR="00410ED4" w:rsidRPr="00F45177">
        <w:t xml:space="preserve"> </w:t>
      </w:r>
      <w:r w:rsidR="00105BD0" w:rsidRPr="00F45177">
        <w:rPr>
          <w:szCs w:val="20"/>
        </w:rPr>
        <w:t xml:space="preserve">sinyallerinin herhangi birinde meydan gelen değişimde </w:t>
      </w:r>
      <w:r w:rsidR="00105BD0" w:rsidRPr="008201CF">
        <w:rPr>
          <w:rFonts w:ascii="Courier New" w:hAnsi="Courier New" w:cs="Courier New"/>
          <w:b/>
          <w:szCs w:val="20"/>
        </w:rPr>
        <w:t>process</w:t>
      </w:r>
      <w:r w:rsidR="00105BD0" w:rsidRPr="00F45177">
        <w:rPr>
          <w:szCs w:val="20"/>
        </w:rPr>
        <w:t xml:space="preserve"> aktif olmakta ve koşul işlemektedir.</w:t>
      </w:r>
    </w:p>
    <w:p w14:paraId="68F6CD7A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5F35B528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2A73B8B1" w14:textId="77777777" w:rsidR="00E16717" w:rsidRPr="003114B9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1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34812D20" w14:textId="77777777" w:rsidR="00E16717" w:rsidRPr="003114B9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2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5AAD01C2" w14:textId="77777777" w:rsidR="00E16717" w:rsidRPr="003114B9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secme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3A296736" w14:textId="77777777" w:rsidR="00E16717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sonuc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6169667F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238DF4D9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17F6F317" w14:textId="77777777" w:rsidR="00E16717" w:rsidRPr="008835A3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>process_</w:t>
      </w:r>
      <w:proofErr w:type="gramStart"/>
      <w:r>
        <w:rPr>
          <w:rFonts w:eastAsia="Times New Roman"/>
        </w:rPr>
        <w:t>etiketi:</w:t>
      </w:r>
      <w:r w:rsidRPr="0020183F">
        <w:rPr>
          <w:rFonts w:eastAsia="Times New Roman"/>
          <w:b/>
          <w:color w:val="1F497D" w:themeColor="text2"/>
        </w:rPr>
        <w:t>process</w:t>
      </w:r>
      <w:proofErr w:type="gramEnd"/>
      <w:r>
        <w:rPr>
          <w:rFonts w:eastAsia="Times New Roman"/>
        </w:rPr>
        <w:t>(</w:t>
      </w:r>
      <w:r w:rsidRPr="00C8286F">
        <w:rPr>
          <w:rFonts w:eastAsia="Times New Roman"/>
        </w:rPr>
        <w:t>sinyal_secme, sinyal_1, sinyal_2</w:t>
      </w:r>
      <w:r w:rsidRPr="008835A3">
        <w:rPr>
          <w:rFonts w:eastAsia="Times New Roman"/>
        </w:rPr>
        <w:t>)</w:t>
      </w:r>
    </w:p>
    <w:p w14:paraId="77D86D0E" w14:textId="77777777" w:rsidR="00E16717" w:rsidRPr="0020183F" w:rsidRDefault="00E16717" w:rsidP="00655DB3">
      <w:pPr>
        <w:pStyle w:val="KOD"/>
        <w:rPr>
          <w:rFonts w:eastAsia="Times New Roman"/>
          <w:b/>
        </w:rPr>
      </w:pPr>
      <w:r w:rsidRPr="0020183F">
        <w:rPr>
          <w:rFonts w:eastAsia="Times New Roman"/>
          <w:b/>
          <w:color w:val="1F497D" w:themeColor="text2"/>
        </w:rPr>
        <w:t>begin</w:t>
      </w:r>
    </w:p>
    <w:p w14:paraId="44DC98AA" w14:textId="77777777" w:rsidR="00E16717" w:rsidRPr="00E90FC9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0183F">
        <w:rPr>
          <w:rFonts w:eastAsia="Times New Roman"/>
          <w:b/>
          <w:color w:val="1F497D" w:themeColor="text2"/>
        </w:rPr>
        <w:t>if</w:t>
      </w:r>
      <w:r w:rsidRPr="0020183F">
        <w:rPr>
          <w:rFonts w:eastAsia="Times New Roman"/>
          <w:color w:val="1F497D" w:themeColor="text2"/>
        </w:rPr>
        <w:t xml:space="preserve"> </w:t>
      </w:r>
      <w:r w:rsidRPr="00E90FC9">
        <w:rPr>
          <w:rFonts w:eastAsia="Times New Roman"/>
        </w:rPr>
        <w:t xml:space="preserve">sinyal_secme = '1' </w:t>
      </w:r>
      <w:r w:rsidRPr="0020183F">
        <w:rPr>
          <w:rFonts w:eastAsia="Times New Roman"/>
          <w:b/>
          <w:color w:val="1F497D" w:themeColor="text2"/>
        </w:rPr>
        <w:t>then</w:t>
      </w:r>
    </w:p>
    <w:p w14:paraId="5DD97EDC" w14:textId="77777777" w:rsidR="00E16717" w:rsidRPr="00E90FC9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Pr="00E90FC9">
        <w:rPr>
          <w:rFonts w:eastAsia="Times New Roman"/>
        </w:rPr>
        <w:t>sinyal</w:t>
      </w:r>
      <w:proofErr w:type="gramEnd"/>
      <w:r w:rsidRPr="00E90FC9">
        <w:rPr>
          <w:rFonts w:eastAsia="Times New Roman"/>
        </w:rPr>
        <w:t>_cikis&lt;= sinyal_2;</w:t>
      </w:r>
    </w:p>
    <w:p w14:paraId="7BE4943C" w14:textId="77777777" w:rsidR="00E16717" w:rsidRPr="0020183F" w:rsidRDefault="00E16717" w:rsidP="00655DB3">
      <w:pPr>
        <w:pStyle w:val="KOD"/>
        <w:rPr>
          <w:rFonts w:eastAsia="Times New Roman"/>
          <w:b/>
        </w:rPr>
      </w:pPr>
      <w:r>
        <w:rPr>
          <w:rFonts w:eastAsia="Times New Roman"/>
        </w:rPr>
        <w:lastRenderedPageBreak/>
        <w:t xml:space="preserve">    </w:t>
      </w:r>
      <w:proofErr w:type="gramStart"/>
      <w:r w:rsidRPr="0020183F">
        <w:rPr>
          <w:rFonts w:eastAsia="Times New Roman"/>
          <w:b/>
          <w:color w:val="1F497D" w:themeColor="text2"/>
        </w:rPr>
        <w:t>else</w:t>
      </w:r>
      <w:proofErr w:type="gramEnd"/>
    </w:p>
    <w:p w14:paraId="0B17CB98" w14:textId="77777777" w:rsidR="00E16717" w:rsidRPr="00E90FC9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>
        <w:rPr>
          <w:rFonts w:eastAsia="Times New Roman"/>
        </w:rPr>
        <w:t>s</w:t>
      </w:r>
      <w:r w:rsidRPr="00E90FC9">
        <w:rPr>
          <w:rFonts w:eastAsia="Times New Roman"/>
        </w:rPr>
        <w:t>inyal</w:t>
      </w:r>
      <w:proofErr w:type="gramEnd"/>
      <w:r w:rsidRPr="00E90FC9">
        <w:rPr>
          <w:rFonts w:eastAsia="Times New Roman"/>
        </w:rPr>
        <w:t>_cikis&lt;= sinyal_1;</w:t>
      </w:r>
    </w:p>
    <w:p w14:paraId="2AEA3B32" w14:textId="77777777" w:rsidR="00E16717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0183F">
        <w:rPr>
          <w:rFonts w:eastAsia="Times New Roman"/>
          <w:b/>
          <w:color w:val="1F497D" w:themeColor="text2"/>
        </w:rPr>
        <w:t>end</w:t>
      </w:r>
      <w:r w:rsidRPr="0020183F">
        <w:rPr>
          <w:rFonts w:eastAsia="Times New Roman"/>
          <w:color w:val="1F497D" w:themeColor="text2"/>
        </w:rPr>
        <w:t xml:space="preserve"> </w:t>
      </w:r>
      <w:r w:rsidRPr="0020183F">
        <w:rPr>
          <w:rFonts w:eastAsia="Times New Roman"/>
          <w:b/>
          <w:color w:val="1F497D" w:themeColor="text2"/>
        </w:rPr>
        <w:t>if</w:t>
      </w:r>
      <w:r w:rsidRPr="00E90FC9">
        <w:rPr>
          <w:rFonts w:eastAsia="Times New Roman"/>
        </w:rPr>
        <w:t>;</w:t>
      </w:r>
    </w:p>
    <w:p w14:paraId="76EDB0BF" w14:textId="77777777" w:rsidR="00E16717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end</w:t>
      </w:r>
      <w:r w:rsidRPr="0020183F">
        <w:rPr>
          <w:rFonts w:eastAsia="Times New Roman"/>
          <w:color w:val="1F497D" w:themeColor="text2"/>
        </w:rPr>
        <w:t xml:space="preserve"> </w:t>
      </w:r>
      <w:r w:rsidRPr="0020183F">
        <w:rPr>
          <w:rFonts w:eastAsia="Times New Roman"/>
          <w:b/>
          <w:color w:val="1F497D" w:themeColor="text2"/>
        </w:rPr>
        <w:t>process</w:t>
      </w:r>
      <w:r w:rsidRPr="0020183F">
        <w:rPr>
          <w:rFonts w:eastAsia="Times New Roman"/>
          <w:color w:val="1F497D" w:themeColor="text2"/>
        </w:rPr>
        <w:t xml:space="preserve"> </w:t>
      </w:r>
      <w:r w:rsidRPr="008835A3">
        <w:rPr>
          <w:rFonts w:eastAsia="Times New Roman"/>
        </w:rPr>
        <w:t>process_etiketi;</w:t>
      </w:r>
    </w:p>
    <w:p w14:paraId="17A28973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517FB035" w14:textId="77777777" w:rsidR="00E16717" w:rsidRPr="005A04C7" w:rsidRDefault="00E16717" w:rsidP="00655DB3">
      <w:pPr>
        <w:pStyle w:val="KOD"/>
      </w:pPr>
      <w:proofErr w:type="gramStart"/>
      <w:r>
        <w:rPr>
          <w:rFonts w:eastAsia="Times New Roman"/>
        </w:rPr>
        <w:t>..</w:t>
      </w:r>
      <w:proofErr w:type="gramEnd"/>
    </w:p>
    <w:p w14:paraId="26320BAE" w14:textId="77777777" w:rsidR="00E16717" w:rsidRDefault="00E16717" w:rsidP="00105BD0">
      <w:pPr>
        <w:ind w:firstLine="0"/>
        <w:rPr>
          <w:szCs w:val="20"/>
        </w:rPr>
      </w:pPr>
    </w:p>
    <w:p w14:paraId="65A0B1D7" w14:textId="58920976" w:rsidR="00105BD0" w:rsidRPr="00F45177" w:rsidRDefault="00105BD0" w:rsidP="00905F24">
      <w:pPr>
        <w:ind w:firstLine="0"/>
      </w:pPr>
      <w:r w:rsidRPr="008201CF">
        <w:t xml:space="preserve">VHDL dilinde </w:t>
      </w:r>
      <w:r w:rsidRPr="008201CF">
        <w:rPr>
          <w:rFonts w:ascii="Courier New" w:hAnsi="Courier New" w:cs="Courier New"/>
          <w:b/>
        </w:rPr>
        <w:t>process</w:t>
      </w:r>
      <w:r w:rsidRPr="008201CF">
        <w:t xml:space="preserve"> içer</w:t>
      </w:r>
      <w:r w:rsidR="008201CF">
        <w:t>i</w:t>
      </w:r>
      <w:r w:rsidRPr="008201CF">
        <w:t xml:space="preserve">sinde işlemlerin sıralı olarak yapılmasından dolayı yukarıda verilen uygulama aşağıdaki gibide ifade edilebilmektedir. </w:t>
      </w:r>
      <w:proofErr w:type="gramStart"/>
      <w:r w:rsidR="008201CF" w:rsidRPr="0089130C">
        <w:rPr>
          <w:rFonts w:ascii="Courier New" w:hAnsi="Courier New" w:cs="Courier New"/>
          <w:b/>
        </w:rPr>
        <w:t>sinyal</w:t>
      </w:r>
      <w:proofErr w:type="gramEnd"/>
      <w:r w:rsidR="008201CF" w:rsidRPr="0089130C">
        <w:rPr>
          <w:rFonts w:ascii="Courier New" w:hAnsi="Courier New" w:cs="Courier New"/>
          <w:b/>
        </w:rPr>
        <w:t>_secme</w:t>
      </w:r>
      <w:r w:rsidR="008201CF" w:rsidRPr="00F45177">
        <w:rPr>
          <w:b/>
          <w:szCs w:val="20"/>
        </w:rPr>
        <w:t xml:space="preserve">, </w:t>
      </w:r>
      <w:r w:rsidR="008201CF">
        <w:rPr>
          <w:rFonts w:ascii="Courier New" w:hAnsi="Courier New" w:cs="Courier New"/>
          <w:b/>
        </w:rPr>
        <w:t>sinyal_1</w:t>
      </w:r>
      <w:r w:rsidR="008201CF" w:rsidRPr="00F45177">
        <w:t xml:space="preserve"> </w:t>
      </w:r>
      <w:r w:rsidR="008201CF" w:rsidRPr="00F45177">
        <w:rPr>
          <w:szCs w:val="20"/>
        </w:rPr>
        <w:t>ve</w:t>
      </w:r>
      <w:r w:rsidR="008201CF" w:rsidRPr="00F45177">
        <w:rPr>
          <w:b/>
          <w:szCs w:val="20"/>
        </w:rPr>
        <w:t xml:space="preserve"> </w:t>
      </w:r>
      <w:r w:rsidR="008201CF" w:rsidRPr="00410ED4">
        <w:rPr>
          <w:rFonts w:ascii="Courier New" w:hAnsi="Courier New" w:cs="Courier New"/>
          <w:b/>
        </w:rPr>
        <w:t>sinyal_2</w:t>
      </w:r>
      <w:r w:rsidRPr="008201CF">
        <w:rPr>
          <w:szCs w:val="20"/>
        </w:rPr>
        <w:t>sinyallerinin herhangi birinde meydan gelen değişimle</w:t>
      </w:r>
      <w:r w:rsidR="008201CF">
        <w:rPr>
          <w:szCs w:val="20"/>
        </w:rPr>
        <w:t xml:space="preserve"> </w:t>
      </w:r>
      <w:r w:rsidR="008201CF" w:rsidRPr="008201CF">
        <w:rPr>
          <w:rFonts w:ascii="Courier New" w:hAnsi="Courier New" w:cs="Courier New"/>
          <w:b/>
        </w:rPr>
        <w:t>process</w:t>
      </w:r>
      <w:r w:rsidR="008201CF" w:rsidRPr="008201CF">
        <w:t xml:space="preserve"> </w:t>
      </w:r>
      <w:r w:rsidRPr="008201CF">
        <w:t>aktif olmakta</w:t>
      </w:r>
      <w:r w:rsidR="007D7B5E" w:rsidRPr="008201CF">
        <w:t xml:space="preserve"> </w:t>
      </w:r>
      <w:r w:rsidRPr="008201CF">
        <w:t xml:space="preserve">ve </w:t>
      </w:r>
      <w:r w:rsidRPr="008201CF">
        <w:rPr>
          <w:rFonts w:ascii="Courier New" w:hAnsi="Courier New" w:cs="Courier New"/>
          <w:b/>
        </w:rPr>
        <w:t>sinyal_cikis</w:t>
      </w:r>
      <w:r w:rsidRPr="008201CF">
        <w:rPr>
          <w:rFonts w:ascii="Courier New" w:hAnsi="Courier New" w:cs="Courier New"/>
        </w:rPr>
        <w:t xml:space="preserve"> </w:t>
      </w:r>
      <w:r w:rsidRPr="008201CF">
        <w:t xml:space="preserve">sinyaline </w:t>
      </w:r>
      <w:r w:rsidRPr="008201CF">
        <w:rPr>
          <w:rFonts w:ascii="Courier New" w:hAnsi="Courier New" w:cs="Courier New"/>
          <w:b/>
        </w:rPr>
        <w:t>sinyal_1</w:t>
      </w:r>
      <w:r w:rsidRPr="008201CF">
        <w:t xml:space="preserve"> sinyali atanmaktadır. Eğer</w:t>
      </w:r>
      <w:r w:rsidR="003D441C">
        <w:t xml:space="preserve"> </w:t>
      </w:r>
      <w:r w:rsidRPr="003D441C">
        <w:rPr>
          <w:rFonts w:ascii="Courier New" w:hAnsi="Courier New" w:cs="Courier New"/>
          <w:b/>
        </w:rPr>
        <w:t>sinyal_secme</w:t>
      </w:r>
      <w:r w:rsidRPr="008201CF">
        <w:t xml:space="preserve"> sinyali </w:t>
      </w:r>
      <w:r w:rsidRPr="003D441C">
        <w:rPr>
          <w:rFonts w:ascii="Courier New" w:hAnsi="Courier New" w:cs="Courier New"/>
          <w:b/>
        </w:rPr>
        <w:t>'1'</w:t>
      </w:r>
      <w:r w:rsidRPr="008201CF">
        <w:t xml:space="preserve"> ise </w:t>
      </w:r>
      <w:r w:rsidRPr="003D441C">
        <w:rPr>
          <w:rFonts w:ascii="Courier New" w:hAnsi="Courier New" w:cs="Courier New"/>
          <w:b/>
        </w:rPr>
        <w:t>sinyal_cikis</w:t>
      </w:r>
      <w:r w:rsidRPr="008201CF">
        <w:t xml:space="preserve"> sinyaline </w:t>
      </w:r>
      <w:r w:rsidRPr="003D441C">
        <w:rPr>
          <w:rFonts w:ascii="Courier New" w:hAnsi="Courier New" w:cs="Courier New"/>
          <w:b/>
        </w:rPr>
        <w:t>sinyal_2</w:t>
      </w:r>
      <w:r w:rsidRPr="008201CF">
        <w:t xml:space="preserve"> sinyali atanmaktadır.</w:t>
      </w:r>
      <w:r w:rsidR="00C04BB6">
        <w:t xml:space="preserve"> </w:t>
      </w:r>
    </w:p>
    <w:p w14:paraId="60D36277" w14:textId="77777777" w:rsidR="00105BD0" w:rsidRDefault="00105BD0" w:rsidP="00105BD0">
      <w:pPr>
        <w:ind w:firstLine="0"/>
      </w:pPr>
    </w:p>
    <w:p w14:paraId="3B4B9961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5E47F634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09BD0C2D" w14:textId="77777777" w:rsidR="00E16717" w:rsidRPr="003114B9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1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3488C150" w14:textId="77777777" w:rsidR="00E16717" w:rsidRPr="003114B9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2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7D6CDEEB" w14:textId="77777777" w:rsidR="00E16717" w:rsidRPr="003114B9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secme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54B0DACD" w14:textId="77777777" w:rsidR="00E16717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signal</w:t>
      </w:r>
      <w:r w:rsidRPr="0020183F">
        <w:rPr>
          <w:rFonts w:eastAsia="Times New Roman"/>
          <w:color w:val="1F497D" w:themeColor="text2"/>
        </w:rPr>
        <w:t xml:space="preserve"> </w:t>
      </w:r>
      <w:r w:rsidRPr="003114B9">
        <w:rPr>
          <w:rFonts w:eastAsia="Times New Roman"/>
        </w:rPr>
        <w:t>sinyal_</w:t>
      </w:r>
      <w:proofErr w:type="gramStart"/>
      <w:r w:rsidRPr="003114B9">
        <w:rPr>
          <w:rFonts w:eastAsia="Times New Roman"/>
        </w:rPr>
        <w:t xml:space="preserve">sonuc : </w:t>
      </w:r>
      <w:r w:rsidRPr="003C1343">
        <w:rPr>
          <w:rFonts w:eastAsia="Times New Roman"/>
          <w:color w:val="4F81BD" w:themeColor="accent1"/>
        </w:rPr>
        <w:t>std</w:t>
      </w:r>
      <w:proofErr w:type="gramEnd"/>
      <w:r w:rsidRPr="003C1343">
        <w:rPr>
          <w:rFonts w:eastAsia="Times New Roman"/>
          <w:color w:val="4F81BD" w:themeColor="accent1"/>
        </w:rPr>
        <w:t>_logic</w:t>
      </w:r>
      <w:r w:rsidRPr="003114B9">
        <w:rPr>
          <w:rFonts w:eastAsia="Times New Roman"/>
        </w:rPr>
        <w:t>;</w:t>
      </w:r>
    </w:p>
    <w:p w14:paraId="1FC6C703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27CD7E15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116AA3C1" w14:textId="77777777" w:rsidR="00E16717" w:rsidRPr="008835A3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>process_</w:t>
      </w:r>
      <w:proofErr w:type="gramStart"/>
      <w:r>
        <w:rPr>
          <w:rFonts w:eastAsia="Times New Roman"/>
        </w:rPr>
        <w:t>etiketi:</w:t>
      </w:r>
      <w:r w:rsidRPr="0020183F">
        <w:rPr>
          <w:rFonts w:eastAsia="Times New Roman"/>
          <w:b/>
          <w:color w:val="1F497D" w:themeColor="text2"/>
        </w:rPr>
        <w:t>process</w:t>
      </w:r>
      <w:proofErr w:type="gramEnd"/>
      <w:r>
        <w:rPr>
          <w:rFonts w:eastAsia="Times New Roman"/>
        </w:rPr>
        <w:t>(</w:t>
      </w:r>
      <w:r w:rsidRPr="00C8286F">
        <w:rPr>
          <w:rFonts w:eastAsia="Times New Roman"/>
        </w:rPr>
        <w:t>sinyal_secme, sinyal_1, sinyal_2</w:t>
      </w:r>
      <w:r w:rsidRPr="008835A3">
        <w:rPr>
          <w:rFonts w:eastAsia="Times New Roman"/>
        </w:rPr>
        <w:t>)</w:t>
      </w:r>
    </w:p>
    <w:p w14:paraId="4318D876" w14:textId="77777777" w:rsidR="00E16717" w:rsidRPr="0020183F" w:rsidRDefault="00E16717" w:rsidP="00655DB3">
      <w:pPr>
        <w:pStyle w:val="KOD"/>
        <w:rPr>
          <w:rFonts w:eastAsia="Times New Roman"/>
          <w:b/>
        </w:rPr>
      </w:pPr>
      <w:r w:rsidRPr="0020183F">
        <w:rPr>
          <w:rFonts w:eastAsia="Times New Roman"/>
          <w:b/>
          <w:color w:val="1F497D" w:themeColor="text2"/>
        </w:rPr>
        <w:t>begin</w:t>
      </w:r>
    </w:p>
    <w:p w14:paraId="2B350D4C" w14:textId="77777777" w:rsidR="00E16717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proofErr w:type="gramStart"/>
      <w:r>
        <w:rPr>
          <w:rFonts w:eastAsia="Times New Roman"/>
        </w:rPr>
        <w:t>sinyal</w:t>
      </w:r>
      <w:proofErr w:type="gramEnd"/>
      <w:r>
        <w:rPr>
          <w:rFonts w:eastAsia="Times New Roman"/>
        </w:rPr>
        <w:t>_cikis&lt;= sinyal_1;</w:t>
      </w:r>
    </w:p>
    <w:p w14:paraId="2D4BDBB3" w14:textId="77777777" w:rsidR="00E16717" w:rsidRPr="00E90FC9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0183F">
        <w:rPr>
          <w:rFonts w:eastAsia="Times New Roman"/>
          <w:b/>
          <w:color w:val="1F497D" w:themeColor="text2"/>
        </w:rPr>
        <w:t>if</w:t>
      </w:r>
      <w:r w:rsidRPr="0020183F">
        <w:rPr>
          <w:rFonts w:eastAsia="Times New Roman"/>
          <w:color w:val="1F497D" w:themeColor="text2"/>
        </w:rPr>
        <w:t xml:space="preserve"> </w:t>
      </w:r>
      <w:r w:rsidRPr="00E90FC9">
        <w:rPr>
          <w:rFonts w:eastAsia="Times New Roman"/>
        </w:rPr>
        <w:t xml:space="preserve">sinyal_secme = '1' </w:t>
      </w:r>
      <w:r w:rsidRPr="0020183F">
        <w:rPr>
          <w:rFonts w:eastAsia="Times New Roman"/>
          <w:b/>
          <w:color w:val="1F497D" w:themeColor="text2"/>
        </w:rPr>
        <w:t>then</w:t>
      </w:r>
    </w:p>
    <w:p w14:paraId="5238399E" w14:textId="77777777" w:rsidR="00E16717" w:rsidRPr="00E90FC9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gramStart"/>
      <w:r w:rsidRPr="00E90FC9">
        <w:rPr>
          <w:rFonts w:eastAsia="Times New Roman"/>
        </w:rPr>
        <w:t>sinyal</w:t>
      </w:r>
      <w:proofErr w:type="gramEnd"/>
      <w:r w:rsidRPr="00E90FC9">
        <w:rPr>
          <w:rFonts w:eastAsia="Times New Roman"/>
        </w:rPr>
        <w:t>_cikis&lt;= sinyal_2;</w:t>
      </w:r>
    </w:p>
    <w:p w14:paraId="52074933" w14:textId="77777777" w:rsidR="00E16717" w:rsidRDefault="00E16717" w:rsidP="00655DB3">
      <w:pPr>
        <w:pStyle w:val="KOD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20183F">
        <w:rPr>
          <w:rFonts w:eastAsia="Times New Roman"/>
          <w:b/>
          <w:color w:val="1F497D" w:themeColor="text2"/>
        </w:rPr>
        <w:t>end</w:t>
      </w:r>
      <w:r w:rsidRPr="0020183F">
        <w:rPr>
          <w:rFonts w:eastAsia="Times New Roman"/>
          <w:color w:val="1F497D" w:themeColor="text2"/>
        </w:rPr>
        <w:t xml:space="preserve"> </w:t>
      </w:r>
      <w:r w:rsidRPr="0020183F">
        <w:rPr>
          <w:rFonts w:eastAsia="Times New Roman"/>
          <w:b/>
          <w:color w:val="1F497D" w:themeColor="text2"/>
        </w:rPr>
        <w:t>if</w:t>
      </w:r>
      <w:r w:rsidRPr="00E90FC9">
        <w:rPr>
          <w:rFonts w:eastAsia="Times New Roman"/>
        </w:rPr>
        <w:t>;</w:t>
      </w:r>
    </w:p>
    <w:p w14:paraId="7C900B75" w14:textId="77777777" w:rsidR="00E16717" w:rsidRDefault="00E16717" w:rsidP="00655DB3">
      <w:pPr>
        <w:pStyle w:val="KOD"/>
        <w:rPr>
          <w:rFonts w:eastAsia="Times New Roman"/>
        </w:rPr>
      </w:pPr>
      <w:r w:rsidRPr="0020183F">
        <w:rPr>
          <w:rFonts w:eastAsia="Times New Roman"/>
          <w:b/>
          <w:color w:val="1F497D" w:themeColor="text2"/>
        </w:rPr>
        <w:t>end</w:t>
      </w:r>
      <w:r w:rsidRPr="0020183F">
        <w:rPr>
          <w:rFonts w:eastAsia="Times New Roman"/>
          <w:color w:val="1F497D" w:themeColor="text2"/>
        </w:rPr>
        <w:t xml:space="preserve"> </w:t>
      </w:r>
      <w:r w:rsidRPr="0020183F">
        <w:rPr>
          <w:rFonts w:eastAsia="Times New Roman"/>
          <w:b/>
          <w:color w:val="1F497D" w:themeColor="text2"/>
        </w:rPr>
        <w:t>process</w:t>
      </w:r>
      <w:r w:rsidRPr="0020183F">
        <w:rPr>
          <w:rFonts w:eastAsia="Times New Roman"/>
          <w:color w:val="1F497D" w:themeColor="text2"/>
        </w:rPr>
        <w:t xml:space="preserve"> </w:t>
      </w:r>
      <w:r w:rsidRPr="008835A3">
        <w:rPr>
          <w:rFonts w:eastAsia="Times New Roman"/>
        </w:rPr>
        <w:t>process_etiketi;</w:t>
      </w:r>
    </w:p>
    <w:p w14:paraId="3D1470DB" w14:textId="77777777" w:rsidR="00E16717" w:rsidRDefault="00E16717" w:rsidP="00655DB3">
      <w:pPr>
        <w:pStyle w:val="KOD"/>
        <w:rPr>
          <w:rFonts w:eastAsia="Times New Roman"/>
        </w:rPr>
      </w:pPr>
      <w:proofErr w:type="gramStart"/>
      <w:r>
        <w:rPr>
          <w:rFonts w:eastAsia="Times New Roman"/>
        </w:rPr>
        <w:t>..</w:t>
      </w:r>
      <w:proofErr w:type="gramEnd"/>
    </w:p>
    <w:p w14:paraId="543A4405" w14:textId="77777777" w:rsidR="00E16717" w:rsidRPr="005A04C7" w:rsidRDefault="00E16717" w:rsidP="00655DB3">
      <w:pPr>
        <w:pStyle w:val="KOD"/>
      </w:pPr>
      <w:proofErr w:type="gramStart"/>
      <w:r>
        <w:rPr>
          <w:rFonts w:eastAsia="Times New Roman"/>
        </w:rPr>
        <w:t>..</w:t>
      </w:r>
      <w:proofErr w:type="gramEnd"/>
    </w:p>
    <w:p w14:paraId="4EB61CC0" w14:textId="77777777" w:rsidR="009B74D5" w:rsidRPr="005A04C7" w:rsidRDefault="009B74D5">
      <w:pPr>
        <w:pStyle w:val="KOD"/>
      </w:pPr>
    </w:p>
    <w:sectPr w:rsidR="009B74D5" w:rsidRPr="005A04C7" w:rsidSect="00465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C59"/>
    <w:multiLevelType w:val="hybridMultilevel"/>
    <w:tmpl w:val="17929C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267D"/>
    <w:multiLevelType w:val="hybridMultilevel"/>
    <w:tmpl w:val="648A748E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424F5"/>
    <w:multiLevelType w:val="hybridMultilevel"/>
    <w:tmpl w:val="F26230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D6E65"/>
    <w:multiLevelType w:val="hybridMultilevel"/>
    <w:tmpl w:val="AA923C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63C43"/>
    <w:multiLevelType w:val="hybridMultilevel"/>
    <w:tmpl w:val="14460E7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A712E"/>
    <w:multiLevelType w:val="hybridMultilevel"/>
    <w:tmpl w:val="6A18B0C0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E14650"/>
    <w:multiLevelType w:val="hybridMultilevel"/>
    <w:tmpl w:val="F5BA7D30"/>
    <w:lvl w:ilvl="0" w:tplc="3B349C5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31F4FF7"/>
    <w:multiLevelType w:val="hybridMultilevel"/>
    <w:tmpl w:val="E6B2D40E"/>
    <w:lvl w:ilvl="0" w:tplc="041F000F">
      <w:start w:val="1"/>
      <w:numFmt w:val="decimal"/>
      <w:lvlText w:val="%1."/>
      <w:lvlJc w:val="left"/>
      <w:pPr>
        <w:ind w:left="1429" w:hanging="360"/>
      </w:p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49B2D44"/>
    <w:multiLevelType w:val="hybridMultilevel"/>
    <w:tmpl w:val="DC5AE42C"/>
    <w:lvl w:ilvl="0" w:tplc="041F000F">
      <w:start w:val="1"/>
      <w:numFmt w:val="decimal"/>
      <w:lvlText w:val="%1."/>
      <w:lvlJc w:val="left"/>
      <w:pPr>
        <w:ind w:left="4613" w:hanging="360"/>
      </w:pPr>
    </w:lvl>
    <w:lvl w:ilvl="1" w:tplc="041F0019" w:tentative="1">
      <w:start w:val="1"/>
      <w:numFmt w:val="lowerLetter"/>
      <w:lvlText w:val="%2."/>
      <w:lvlJc w:val="left"/>
      <w:pPr>
        <w:ind w:left="5333" w:hanging="360"/>
      </w:pPr>
    </w:lvl>
    <w:lvl w:ilvl="2" w:tplc="041F001B" w:tentative="1">
      <w:start w:val="1"/>
      <w:numFmt w:val="lowerRoman"/>
      <w:lvlText w:val="%3."/>
      <w:lvlJc w:val="right"/>
      <w:pPr>
        <w:ind w:left="6053" w:hanging="180"/>
      </w:pPr>
    </w:lvl>
    <w:lvl w:ilvl="3" w:tplc="041F000F" w:tentative="1">
      <w:start w:val="1"/>
      <w:numFmt w:val="decimal"/>
      <w:lvlText w:val="%4."/>
      <w:lvlJc w:val="left"/>
      <w:pPr>
        <w:ind w:left="6773" w:hanging="360"/>
      </w:pPr>
    </w:lvl>
    <w:lvl w:ilvl="4" w:tplc="041F0019" w:tentative="1">
      <w:start w:val="1"/>
      <w:numFmt w:val="lowerLetter"/>
      <w:lvlText w:val="%5."/>
      <w:lvlJc w:val="left"/>
      <w:pPr>
        <w:ind w:left="7493" w:hanging="360"/>
      </w:pPr>
    </w:lvl>
    <w:lvl w:ilvl="5" w:tplc="041F001B" w:tentative="1">
      <w:start w:val="1"/>
      <w:numFmt w:val="lowerRoman"/>
      <w:lvlText w:val="%6."/>
      <w:lvlJc w:val="right"/>
      <w:pPr>
        <w:ind w:left="8213" w:hanging="180"/>
      </w:pPr>
    </w:lvl>
    <w:lvl w:ilvl="6" w:tplc="041F000F" w:tentative="1">
      <w:start w:val="1"/>
      <w:numFmt w:val="decimal"/>
      <w:lvlText w:val="%7."/>
      <w:lvlJc w:val="left"/>
      <w:pPr>
        <w:ind w:left="8933" w:hanging="360"/>
      </w:pPr>
    </w:lvl>
    <w:lvl w:ilvl="7" w:tplc="041F0019" w:tentative="1">
      <w:start w:val="1"/>
      <w:numFmt w:val="lowerLetter"/>
      <w:lvlText w:val="%8."/>
      <w:lvlJc w:val="left"/>
      <w:pPr>
        <w:ind w:left="9653" w:hanging="360"/>
      </w:pPr>
    </w:lvl>
    <w:lvl w:ilvl="8" w:tplc="041F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9">
    <w:nsid w:val="18651B28"/>
    <w:multiLevelType w:val="hybridMultilevel"/>
    <w:tmpl w:val="0204B430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CA68CC"/>
    <w:multiLevelType w:val="hybridMultilevel"/>
    <w:tmpl w:val="65FAA1A6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AF5625"/>
    <w:multiLevelType w:val="hybridMultilevel"/>
    <w:tmpl w:val="9E9078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9A869044">
      <w:start w:val="1"/>
      <w:numFmt w:val="decimal"/>
      <w:lvlText w:val="%4."/>
      <w:lvlJc w:val="left"/>
      <w:pPr>
        <w:ind w:left="2880" w:hanging="360"/>
      </w:pPr>
      <w:rPr>
        <w:b w:val="0"/>
        <w:color w:val="000000" w:themeColor="text1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44E4C"/>
    <w:multiLevelType w:val="hybridMultilevel"/>
    <w:tmpl w:val="713A295E"/>
    <w:lvl w:ilvl="0" w:tplc="7AD4B8F0">
      <w:start w:val="1"/>
      <w:numFmt w:val="decimal"/>
      <w:lvlText w:val="%1."/>
      <w:lvlJc w:val="left"/>
      <w:pPr>
        <w:ind w:left="700" w:hanging="360"/>
      </w:pPr>
      <w:rPr>
        <w:b w:val="0"/>
        <w:color w:val="000000" w:themeColor="text1"/>
      </w:rPr>
    </w:lvl>
    <w:lvl w:ilvl="1" w:tplc="23DAB7AC">
      <w:start w:val="1"/>
      <w:numFmt w:val="decimal"/>
      <w:lvlText w:val="%2."/>
      <w:lvlJc w:val="left"/>
      <w:pPr>
        <w:ind w:left="1420" w:hanging="360"/>
      </w:pPr>
      <w:rPr>
        <w:rFonts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40" w:hanging="180"/>
      </w:pPr>
    </w:lvl>
    <w:lvl w:ilvl="3" w:tplc="041F000F" w:tentative="1">
      <w:start w:val="1"/>
      <w:numFmt w:val="decimal"/>
      <w:lvlText w:val="%4."/>
      <w:lvlJc w:val="left"/>
      <w:pPr>
        <w:ind w:left="2860" w:hanging="360"/>
      </w:pPr>
    </w:lvl>
    <w:lvl w:ilvl="4" w:tplc="041F0019" w:tentative="1">
      <w:start w:val="1"/>
      <w:numFmt w:val="lowerLetter"/>
      <w:lvlText w:val="%5."/>
      <w:lvlJc w:val="left"/>
      <w:pPr>
        <w:ind w:left="3580" w:hanging="360"/>
      </w:pPr>
    </w:lvl>
    <w:lvl w:ilvl="5" w:tplc="041F001B" w:tentative="1">
      <w:start w:val="1"/>
      <w:numFmt w:val="lowerRoman"/>
      <w:lvlText w:val="%6."/>
      <w:lvlJc w:val="right"/>
      <w:pPr>
        <w:ind w:left="4300" w:hanging="180"/>
      </w:pPr>
    </w:lvl>
    <w:lvl w:ilvl="6" w:tplc="041F000F" w:tentative="1">
      <w:start w:val="1"/>
      <w:numFmt w:val="decimal"/>
      <w:lvlText w:val="%7."/>
      <w:lvlJc w:val="left"/>
      <w:pPr>
        <w:ind w:left="5020" w:hanging="360"/>
      </w:pPr>
    </w:lvl>
    <w:lvl w:ilvl="7" w:tplc="041F0019" w:tentative="1">
      <w:start w:val="1"/>
      <w:numFmt w:val="lowerLetter"/>
      <w:lvlText w:val="%8."/>
      <w:lvlJc w:val="left"/>
      <w:pPr>
        <w:ind w:left="5740" w:hanging="360"/>
      </w:pPr>
    </w:lvl>
    <w:lvl w:ilvl="8" w:tplc="041F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>
    <w:nsid w:val="21027A40"/>
    <w:multiLevelType w:val="hybridMultilevel"/>
    <w:tmpl w:val="6A12ADAE"/>
    <w:lvl w:ilvl="0" w:tplc="A922F69A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1D34CA3"/>
    <w:multiLevelType w:val="hybridMultilevel"/>
    <w:tmpl w:val="462218CC"/>
    <w:lvl w:ilvl="0" w:tplc="CE180C18">
      <w:start w:val="1"/>
      <w:numFmt w:val="decimal"/>
      <w:lvlText w:val="%1."/>
      <w:lvlJc w:val="left"/>
      <w:pPr>
        <w:ind w:left="1429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20856F9"/>
    <w:multiLevelType w:val="hybridMultilevel"/>
    <w:tmpl w:val="E358667A"/>
    <w:lvl w:ilvl="0" w:tplc="E4E85028">
      <w:start w:val="1"/>
      <w:numFmt w:val="decimal"/>
      <w:lvlText w:val="%1."/>
      <w:lvlJc w:val="left"/>
      <w:pPr>
        <w:ind w:left="1429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5056331"/>
    <w:multiLevelType w:val="hybridMultilevel"/>
    <w:tmpl w:val="CEA4E5A8"/>
    <w:lvl w:ilvl="0" w:tplc="FE325926">
      <w:start w:val="1"/>
      <w:numFmt w:val="decimal"/>
      <w:lvlText w:val="%1."/>
      <w:lvlJc w:val="left"/>
      <w:pPr>
        <w:ind w:left="1429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88F1F8D"/>
    <w:multiLevelType w:val="hybridMultilevel"/>
    <w:tmpl w:val="46EE76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25007"/>
    <w:multiLevelType w:val="hybridMultilevel"/>
    <w:tmpl w:val="CB7C119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7324A8"/>
    <w:multiLevelType w:val="hybridMultilevel"/>
    <w:tmpl w:val="0A06D69E"/>
    <w:lvl w:ilvl="0" w:tplc="A922F69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77609"/>
    <w:multiLevelType w:val="hybridMultilevel"/>
    <w:tmpl w:val="01A2EAA0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5D16253"/>
    <w:multiLevelType w:val="hybridMultilevel"/>
    <w:tmpl w:val="532426C0"/>
    <w:lvl w:ilvl="0" w:tplc="06A661BE">
      <w:start w:val="1"/>
      <w:numFmt w:val="decimal"/>
      <w:lvlText w:val="%1."/>
      <w:lvlJc w:val="left"/>
      <w:pPr>
        <w:ind w:left="4613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5333" w:hanging="360"/>
      </w:pPr>
    </w:lvl>
    <w:lvl w:ilvl="2" w:tplc="041F001B" w:tentative="1">
      <w:start w:val="1"/>
      <w:numFmt w:val="lowerRoman"/>
      <w:lvlText w:val="%3."/>
      <w:lvlJc w:val="right"/>
      <w:pPr>
        <w:ind w:left="6053" w:hanging="180"/>
      </w:pPr>
    </w:lvl>
    <w:lvl w:ilvl="3" w:tplc="041F000F" w:tentative="1">
      <w:start w:val="1"/>
      <w:numFmt w:val="decimal"/>
      <w:lvlText w:val="%4."/>
      <w:lvlJc w:val="left"/>
      <w:pPr>
        <w:ind w:left="6773" w:hanging="360"/>
      </w:pPr>
    </w:lvl>
    <w:lvl w:ilvl="4" w:tplc="041F0019" w:tentative="1">
      <w:start w:val="1"/>
      <w:numFmt w:val="lowerLetter"/>
      <w:lvlText w:val="%5."/>
      <w:lvlJc w:val="left"/>
      <w:pPr>
        <w:ind w:left="7493" w:hanging="360"/>
      </w:pPr>
    </w:lvl>
    <w:lvl w:ilvl="5" w:tplc="041F001B" w:tentative="1">
      <w:start w:val="1"/>
      <w:numFmt w:val="lowerRoman"/>
      <w:lvlText w:val="%6."/>
      <w:lvlJc w:val="right"/>
      <w:pPr>
        <w:ind w:left="8213" w:hanging="180"/>
      </w:pPr>
    </w:lvl>
    <w:lvl w:ilvl="6" w:tplc="041F000F" w:tentative="1">
      <w:start w:val="1"/>
      <w:numFmt w:val="decimal"/>
      <w:lvlText w:val="%7."/>
      <w:lvlJc w:val="left"/>
      <w:pPr>
        <w:ind w:left="8933" w:hanging="360"/>
      </w:pPr>
    </w:lvl>
    <w:lvl w:ilvl="7" w:tplc="041F0019" w:tentative="1">
      <w:start w:val="1"/>
      <w:numFmt w:val="lowerLetter"/>
      <w:lvlText w:val="%8."/>
      <w:lvlJc w:val="left"/>
      <w:pPr>
        <w:ind w:left="9653" w:hanging="360"/>
      </w:pPr>
    </w:lvl>
    <w:lvl w:ilvl="8" w:tplc="041F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2">
    <w:nsid w:val="36C02744"/>
    <w:multiLevelType w:val="hybridMultilevel"/>
    <w:tmpl w:val="2F1802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F73D3F"/>
    <w:multiLevelType w:val="hybridMultilevel"/>
    <w:tmpl w:val="76A28FD8"/>
    <w:lvl w:ilvl="0" w:tplc="041F000F">
      <w:start w:val="1"/>
      <w:numFmt w:val="decimal"/>
      <w:lvlText w:val="%1."/>
      <w:lvlJc w:val="left"/>
      <w:pPr>
        <w:ind w:left="2134" w:hanging="360"/>
      </w:pPr>
    </w:lvl>
    <w:lvl w:ilvl="1" w:tplc="041F0019" w:tentative="1">
      <w:start w:val="1"/>
      <w:numFmt w:val="lowerLetter"/>
      <w:lvlText w:val="%2."/>
      <w:lvlJc w:val="left"/>
      <w:pPr>
        <w:ind w:left="2854" w:hanging="360"/>
      </w:pPr>
    </w:lvl>
    <w:lvl w:ilvl="2" w:tplc="041F001B" w:tentative="1">
      <w:start w:val="1"/>
      <w:numFmt w:val="lowerRoman"/>
      <w:lvlText w:val="%3."/>
      <w:lvlJc w:val="right"/>
      <w:pPr>
        <w:ind w:left="3574" w:hanging="180"/>
      </w:pPr>
    </w:lvl>
    <w:lvl w:ilvl="3" w:tplc="041F000F" w:tentative="1">
      <w:start w:val="1"/>
      <w:numFmt w:val="decimal"/>
      <w:lvlText w:val="%4."/>
      <w:lvlJc w:val="left"/>
      <w:pPr>
        <w:ind w:left="4294" w:hanging="360"/>
      </w:pPr>
    </w:lvl>
    <w:lvl w:ilvl="4" w:tplc="041F0019" w:tentative="1">
      <w:start w:val="1"/>
      <w:numFmt w:val="lowerLetter"/>
      <w:lvlText w:val="%5."/>
      <w:lvlJc w:val="left"/>
      <w:pPr>
        <w:ind w:left="5014" w:hanging="360"/>
      </w:pPr>
    </w:lvl>
    <w:lvl w:ilvl="5" w:tplc="041F001B" w:tentative="1">
      <w:start w:val="1"/>
      <w:numFmt w:val="lowerRoman"/>
      <w:lvlText w:val="%6."/>
      <w:lvlJc w:val="right"/>
      <w:pPr>
        <w:ind w:left="5734" w:hanging="180"/>
      </w:pPr>
    </w:lvl>
    <w:lvl w:ilvl="6" w:tplc="041F000F" w:tentative="1">
      <w:start w:val="1"/>
      <w:numFmt w:val="decimal"/>
      <w:lvlText w:val="%7."/>
      <w:lvlJc w:val="left"/>
      <w:pPr>
        <w:ind w:left="6454" w:hanging="360"/>
      </w:pPr>
    </w:lvl>
    <w:lvl w:ilvl="7" w:tplc="041F0019" w:tentative="1">
      <w:start w:val="1"/>
      <w:numFmt w:val="lowerLetter"/>
      <w:lvlText w:val="%8."/>
      <w:lvlJc w:val="left"/>
      <w:pPr>
        <w:ind w:left="7174" w:hanging="360"/>
      </w:pPr>
    </w:lvl>
    <w:lvl w:ilvl="8" w:tplc="041F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4">
    <w:nsid w:val="41301D55"/>
    <w:multiLevelType w:val="hybridMultilevel"/>
    <w:tmpl w:val="DAFC834E"/>
    <w:lvl w:ilvl="0" w:tplc="EBA48F92">
      <w:start w:val="1"/>
      <w:numFmt w:val="decimal"/>
      <w:lvlText w:val="%1."/>
      <w:lvlJc w:val="left"/>
      <w:pPr>
        <w:ind w:left="4613" w:hanging="360"/>
      </w:pPr>
      <w:rPr>
        <w:b w:val="0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5333" w:hanging="360"/>
      </w:pPr>
    </w:lvl>
    <w:lvl w:ilvl="2" w:tplc="041F001B" w:tentative="1">
      <w:start w:val="1"/>
      <w:numFmt w:val="lowerRoman"/>
      <w:lvlText w:val="%3."/>
      <w:lvlJc w:val="right"/>
      <w:pPr>
        <w:ind w:left="6053" w:hanging="180"/>
      </w:pPr>
    </w:lvl>
    <w:lvl w:ilvl="3" w:tplc="041F000F" w:tentative="1">
      <w:start w:val="1"/>
      <w:numFmt w:val="decimal"/>
      <w:lvlText w:val="%4."/>
      <w:lvlJc w:val="left"/>
      <w:pPr>
        <w:ind w:left="6773" w:hanging="360"/>
      </w:pPr>
    </w:lvl>
    <w:lvl w:ilvl="4" w:tplc="041F0019" w:tentative="1">
      <w:start w:val="1"/>
      <w:numFmt w:val="lowerLetter"/>
      <w:lvlText w:val="%5."/>
      <w:lvlJc w:val="left"/>
      <w:pPr>
        <w:ind w:left="7493" w:hanging="360"/>
      </w:pPr>
    </w:lvl>
    <w:lvl w:ilvl="5" w:tplc="041F001B" w:tentative="1">
      <w:start w:val="1"/>
      <w:numFmt w:val="lowerRoman"/>
      <w:lvlText w:val="%6."/>
      <w:lvlJc w:val="right"/>
      <w:pPr>
        <w:ind w:left="8213" w:hanging="180"/>
      </w:pPr>
    </w:lvl>
    <w:lvl w:ilvl="6" w:tplc="041F000F" w:tentative="1">
      <w:start w:val="1"/>
      <w:numFmt w:val="decimal"/>
      <w:lvlText w:val="%7."/>
      <w:lvlJc w:val="left"/>
      <w:pPr>
        <w:ind w:left="8933" w:hanging="360"/>
      </w:pPr>
    </w:lvl>
    <w:lvl w:ilvl="7" w:tplc="041F0019" w:tentative="1">
      <w:start w:val="1"/>
      <w:numFmt w:val="lowerLetter"/>
      <w:lvlText w:val="%8."/>
      <w:lvlJc w:val="left"/>
      <w:pPr>
        <w:ind w:left="9653" w:hanging="360"/>
      </w:pPr>
    </w:lvl>
    <w:lvl w:ilvl="8" w:tplc="041F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5">
    <w:nsid w:val="42B029E1"/>
    <w:multiLevelType w:val="multilevel"/>
    <w:tmpl w:val="F6AA5ED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3025CD9"/>
    <w:multiLevelType w:val="hybridMultilevel"/>
    <w:tmpl w:val="2F40066C"/>
    <w:lvl w:ilvl="0" w:tplc="D8060A9C">
      <w:start w:val="1"/>
      <w:numFmt w:val="decimal"/>
      <w:lvlText w:val="%1."/>
      <w:lvlJc w:val="left"/>
      <w:pPr>
        <w:ind w:left="700" w:hanging="360"/>
      </w:pPr>
      <w:rPr>
        <w:b w:val="0"/>
        <w:color w:val="000000" w:themeColor="text1"/>
      </w:rPr>
    </w:lvl>
    <w:lvl w:ilvl="1" w:tplc="23DAB7AC">
      <w:start w:val="1"/>
      <w:numFmt w:val="decimal"/>
      <w:lvlText w:val="%2."/>
      <w:lvlJc w:val="left"/>
      <w:pPr>
        <w:ind w:left="1420" w:hanging="360"/>
      </w:pPr>
      <w:rPr>
        <w:rFonts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40" w:hanging="180"/>
      </w:pPr>
    </w:lvl>
    <w:lvl w:ilvl="3" w:tplc="041F000F" w:tentative="1">
      <w:start w:val="1"/>
      <w:numFmt w:val="decimal"/>
      <w:lvlText w:val="%4."/>
      <w:lvlJc w:val="left"/>
      <w:pPr>
        <w:ind w:left="2860" w:hanging="360"/>
      </w:pPr>
    </w:lvl>
    <w:lvl w:ilvl="4" w:tplc="041F0019" w:tentative="1">
      <w:start w:val="1"/>
      <w:numFmt w:val="lowerLetter"/>
      <w:lvlText w:val="%5."/>
      <w:lvlJc w:val="left"/>
      <w:pPr>
        <w:ind w:left="3580" w:hanging="360"/>
      </w:pPr>
    </w:lvl>
    <w:lvl w:ilvl="5" w:tplc="041F001B" w:tentative="1">
      <w:start w:val="1"/>
      <w:numFmt w:val="lowerRoman"/>
      <w:lvlText w:val="%6."/>
      <w:lvlJc w:val="right"/>
      <w:pPr>
        <w:ind w:left="4300" w:hanging="180"/>
      </w:pPr>
    </w:lvl>
    <w:lvl w:ilvl="6" w:tplc="041F000F" w:tentative="1">
      <w:start w:val="1"/>
      <w:numFmt w:val="decimal"/>
      <w:lvlText w:val="%7."/>
      <w:lvlJc w:val="left"/>
      <w:pPr>
        <w:ind w:left="5020" w:hanging="360"/>
      </w:pPr>
    </w:lvl>
    <w:lvl w:ilvl="7" w:tplc="041F0019" w:tentative="1">
      <w:start w:val="1"/>
      <w:numFmt w:val="lowerLetter"/>
      <w:lvlText w:val="%8."/>
      <w:lvlJc w:val="left"/>
      <w:pPr>
        <w:ind w:left="5740" w:hanging="360"/>
      </w:pPr>
    </w:lvl>
    <w:lvl w:ilvl="8" w:tplc="041F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>
    <w:nsid w:val="4619764B"/>
    <w:multiLevelType w:val="hybridMultilevel"/>
    <w:tmpl w:val="E244EA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6201B"/>
    <w:multiLevelType w:val="hybridMultilevel"/>
    <w:tmpl w:val="D1F67222"/>
    <w:lvl w:ilvl="0" w:tplc="041F000F">
      <w:start w:val="1"/>
      <w:numFmt w:val="decimal"/>
      <w:lvlText w:val="%1."/>
      <w:lvlJc w:val="left"/>
      <w:pPr>
        <w:ind w:left="1429" w:hanging="360"/>
      </w:p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E694CF4"/>
    <w:multiLevelType w:val="multilevel"/>
    <w:tmpl w:val="0EF4E8A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4F715E9A"/>
    <w:multiLevelType w:val="multilevel"/>
    <w:tmpl w:val="0EF4E8A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12E2482"/>
    <w:multiLevelType w:val="hybridMultilevel"/>
    <w:tmpl w:val="73B0838A"/>
    <w:lvl w:ilvl="0" w:tplc="A922F69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48538CB"/>
    <w:multiLevelType w:val="hybridMultilevel"/>
    <w:tmpl w:val="FDBCAD9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8296425"/>
    <w:multiLevelType w:val="hybridMultilevel"/>
    <w:tmpl w:val="C58E639E"/>
    <w:lvl w:ilvl="0" w:tplc="FB54619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2574C"/>
    <w:multiLevelType w:val="multilevel"/>
    <w:tmpl w:val="A43647E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5C673606"/>
    <w:multiLevelType w:val="hybridMultilevel"/>
    <w:tmpl w:val="62BEA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92759"/>
    <w:multiLevelType w:val="hybridMultilevel"/>
    <w:tmpl w:val="76A03586"/>
    <w:lvl w:ilvl="0" w:tplc="D56E6580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523406D"/>
    <w:multiLevelType w:val="hybridMultilevel"/>
    <w:tmpl w:val="14D693C8"/>
    <w:lvl w:ilvl="0" w:tplc="CD14F20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825102C"/>
    <w:multiLevelType w:val="hybridMultilevel"/>
    <w:tmpl w:val="F2A66462"/>
    <w:lvl w:ilvl="0" w:tplc="803617BE">
      <w:start w:val="1"/>
      <w:numFmt w:val="decimal"/>
      <w:lvlText w:val="%1."/>
      <w:lvlJc w:val="left"/>
      <w:pPr>
        <w:ind w:left="1429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C670494"/>
    <w:multiLevelType w:val="hybridMultilevel"/>
    <w:tmpl w:val="53240E7A"/>
    <w:lvl w:ilvl="0" w:tplc="D04C8F04">
      <w:start w:val="1"/>
      <w:numFmt w:val="decimal"/>
      <w:lvlText w:val="%1."/>
      <w:lvlJc w:val="left"/>
      <w:pPr>
        <w:ind w:left="1429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1632A12"/>
    <w:multiLevelType w:val="hybridMultilevel"/>
    <w:tmpl w:val="83EA1D28"/>
    <w:lvl w:ilvl="0" w:tplc="A922F69A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1906795"/>
    <w:multiLevelType w:val="hybridMultilevel"/>
    <w:tmpl w:val="B2E0BD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23"/>
  </w:num>
  <w:num w:numId="4">
    <w:abstractNumId w:val="36"/>
  </w:num>
  <w:num w:numId="5">
    <w:abstractNumId w:val="32"/>
  </w:num>
  <w:num w:numId="6">
    <w:abstractNumId w:val="24"/>
  </w:num>
  <w:num w:numId="7">
    <w:abstractNumId w:val="4"/>
  </w:num>
  <w:num w:numId="8">
    <w:abstractNumId w:val="41"/>
  </w:num>
  <w:num w:numId="9">
    <w:abstractNumId w:val="8"/>
  </w:num>
  <w:num w:numId="10">
    <w:abstractNumId w:val="26"/>
  </w:num>
  <w:num w:numId="11">
    <w:abstractNumId w:val="1"/>
  </w:num>
  <w:num w:numId="12">
    <w:abstractNumId w:val="20"/>
  </w:num>
  <w:num w:numId="13">
    <w:abstractNumId w:val="12"/>
  </w:num>
  <w:num w:numId="14">
    <w:abstractNumId w:val="9"/>
  </w:num>
  <w:num w:numId="15">
    <w:abstractNumId w:val="33"/>
  </w:num>
  <w:num w:numId="16">
    <w:abstractNumId w:val="14"/>
  </w:num>
  <w:num w:numId="17">
    <w:abstractNumId w:val="21"/>
  </w:num>
  <w:num w:numId="18">
    <w:abstractNumId w:val="17"/>
  </w:num>
  <w:num w:numId="19">
    <w:abstractNumId w:val="0"/>
  </w:num>
  <w:num w:numId="20">
    <w:abstractNumId w:val="3"/>
  </w:num>
  <w:num w:numId="21">
    <w:abstractNumId w:val="11"/>
  </w:num>
  <w:num w:numId="22">
    <w:abstractNumId w:val="22"/>
  </w:num>
  <w:num w:numId="23">
    <w:abstractNumId w:val="2"/>
  </w:num>
  <w:num w:numId="24">
    <w:abstractNumId w:val="27"/>
  </w:num>
  <w:num w:numId="25">
    <w:abstractNumId w:val="28"/>
  </w:num>
  <w:num w:numId="26">
    <w:abstractNumId w:val="35"/>
  </w:num>
  <w:num w:numId="27">
    <w:abstractNumId w:val="30"/>
  </w:num>
  <w:num w:numId="28">
    <w:abstractNumId w:val="29"/>
  </w:num>
  <w:num w:numId="29">
    <w:abstractNumId w:val="18"/>
  </w:num>
  <w:num w:numId="30">
    <w:abstractNumId w:val="10"/>
  </w:num>
  <w:num w:numId="31">
    <w:abstractNumId w:val="34"/>
  </w:num>
  <w:num w:numId="32">
    <w:abstractNumId w:val="7"/>
  </w:num>
  <w:num w:numId="33">
    <w:abstractNumId w:val="6"/>
  </w:num>
  <w:num w:numId="34">
    <w:abstractNumId w:val="31"/>
  </w:num>
  <w:num w:numId="35">
    <w:abstractNumId w:val="40"/>
  </w:num>
  <w:num w:numId="36">
    <w:abstractNumId w:val="19"/>
  </w:num>
  <w:num w:numId="37">
    <w:abstractNumId w:val="13"/>
  </w:num>
  <w:num w:numId="38">
    <w:abstractNumId w:val="37"/>
  </w:num>
  <w:num w:numId="39">
    <w:abstractNumId w:val="16"/>
  </w:num>
  <w:num w:numId="40">
    <w:abstractNumId w:val="39"/>
  </w:num>
  <w:num w:numId="41">
    <w:abstractNumId w:val="15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21"/>
    <w:rsid w:val="000075D2"/>
    <w:rsid w:val="00007DBC"/>
    <w:rsid w:val="00012850"/>
    <w:rsid w:val="0001318C"/>
    <w:rsid w:val="00014143"/>
    <w:rsid w:val="0001540B"/>
    <w:rsid w:val="00017CED"/>
    <w:rsid w:val="00020FBD"/>
    <w:rsid w:val="00022E09"/>
    <w:rsid w:val="000231DA"/>
    <w:rsid w:val="0003060B"/>
    <w:rsid w:val="00030B93"/>
    <w:rsid w:val="00031FCD"/>
    <w:rsid w:val="00036F17"/>
    <w:rsid w:val="0004183D"/>
    <w:rsid w:val="000419D8"/>
    <w:rsid w:val="000423FB"/>
    <w:rsid w:val="00043C37"/>
    <w:rsid w:val="00047393"/>
    <w:rsid w:val="00047F1A"/>
    <w:rsid w:val="00051C4A"/>
    <w:rsid w:val="00056B37"/>
    <w:rsid w:val="00064720"/>
    <w:rsid w:val="00064966"/>
    <w:rsid w:val="000654DB"/>
    <w:rsid w:val="000666C8"/>
    <w:rsid w:val="000678FE"/>
    <w:rsid w:val="0007030C"/>
    <w:rsid w:val="00076F7E"/>
    <w:rsid w:val="00080CA8"/>
    <w:rsid w:val="000841F3"/>
    <w:rsid w:val="000856BA"/>
    <w:rsid w:val="00090358"/>
    <w:rsid w:val="000A34A6"/>
    <w:rsid w:val="000A4EB7"/>
    <w:rsid w:val="000B45E6"/>
    <w:rsid w:val="000B5026"/>
    <w:rsid w:val="000B5656"/>
    <w:rsid w:val="000C2D64"/>
    <w:rsid w:val="000C4204"/>
    <w:rsid w:val="000C47CD"/>
    <w:rsid w:val="000C532D"/>
    <w:rsid w:val="000D186F"/>
    <w:rsid w:val="000E075D"/>
    <w:rsid w:val="000E73D2"/>
    <w:rsid w:val="000F5A03"/>
    <w:rsid w:val="000F793A"/>
    <w:rsid w:val="000F7EEA"/>
    <w:rsid w:val="000F7F2B"/>
    <w:rsid w:val="001017BE"/>
    <w:rsid w:val="00101F4D"/>
    <w:rsid w:val="0010502F"/>
    <w:rsid w:val="00105BD0"/>
    <w:rsid w:val="00107E20"/>
    <w:rsid w:val="00111158"/>
    <w:rsid w:val="00111A3A"/>
    <w:rsid w:val="00112192"/>
    <w:rsid w:val="00112A6B"/>
    <w:rsid w:val="00114E5C"/>
    <w:rsid w:val="00125B4A"/>
    <w:rsid w:val="00127E29"/>
    <w:rsid w:val="0013004A"/>
    <w:rsid w:val="00131A82"/>
    <w:rsid w:val="001347D6"/>
    <w:rsid w:val="00137931"/>
    <w:rsid w:val="00140BED"/>
    <w:rsid w:val="001502D2"/>
    <w:rsid w:val="0015420A"/>
    <w:rsid w:val="00155D46"/>
    <w:rsid w:val="00160BF9"/>
    <w:rsid w:val="00161473"/>
    <w:rsid w:val="001637C2"/>
    <w:rsid w:val="00163B22"/>
    <w:rsid w:val="00164BC8"/>
    <w:rsid w:val="00166648"/>
    <w:rsid w:val="00170397"/>
    <w:rsid w:val="00171340"/>
    <w:rsid w:val="00175D4B"/>
    <w:rsid w:val="001761CC"/>
    <w:rsid w:val="001809DA"/>
    <w:rsid w:val="001809E5"/>
    <w:rsid w:val="001812CF"/>
    <w:rsid w:val="00181BF5"/>
    <w:rsid w:val="00182719"/>
    <w:rsid w:val="00184441"/>
    <w:rsid w:val="0018467E"/>
    <w:rsid w:val="0018722A"/>
    <w:rsid w:val="001873DA"/>
    <w:rsid w:val="00190BA8"/>
    <w:rsid w:val="001912A7"/>
    <w:rsid w:val="00192EF1"/>
    <w:rsid w:val="00193196"/>
    <w:rsid w:val="001970EF"/>
    <w:rsid w:val="001A0052"/>
    <w:rsid w:val="001B096C"/>
    <w:rsid w:val="001B1280"/>
    <w:rsid w:val="001B2ACC"/>
    <w:rsid w:val="001B30CF"/>
    <w:rsid w:val="001B7823"/>
    <w:rsid w:val="001C38D9"/>
    <w:rsid w:val="001D0984"/>
    <w:rsid w:val="001D197C"/>
    <w:rsid w:val="001D2C6A"/>
    <w:rsid w:val="001D2E70"/>
    <w:rsid w:val="001D3B9D"/>
    <w:rsid w:val="001D5B62"/>
    <w:rsid w:val="001E321B"/>
    <w:rsid w:val="001E4379"/>
    <w:rsid w:val="001E4CE2"/>
    <w:rsid w:val="001E5413"/>
    <w:rsid w:val="001E6EEB"/>
    <w:rsid w:val="001E710B"/>
    <w:rsid w:val="001F1653"/>
    <w:rsid w:val="00200F6A"/>
    <w:rsid w:val="0020183F"/>
    <w:rsid w:val="002018B2"/>
    <w:rsid w:val="00202A55"/>
    <w:rsid w:val="00202BBE"/>
    <w:rsid w:val="002053C3"/>
    <w:rsid w:val="00207C2F"/>
    <w:rsid w:val="002103FB"/>
    <w:rsid w:val="0021065F"/>
    <w:rsid w:val="00210A3B"/>
    <w:rsid w:val="00211148"/>
    <w:rsid w:val="00211FF5"/>
    <w:rsid w:val="002128B6"/>
    <w:rsid w:val="00213944"/>
    <w:rsid w:val="002166DA"/>
    <w:rsid w:val="0022136D"/>
    <w:rsid w:val="00221E53"/>
    <w:rsid w:val="002236E7"/>
    <w:rsid w:val="0022527D"/>
    <w:rsid w:val="00225857"/>
    <w:rsid w:val="002303AB"/>
    <w:rsid w:val="00232AF0"/>
    <w:rsid w:val="0023523D"/>
    <w:rsid w:val="00235F13"/>
    <w:rsid w:val="0023645D"/>
    <w:rsid w:val="00240A3E"/>
    <w:rsid w:val="0024681F"/>
    <w:rsid w:val="002469CA"/>
    <w:rsid w:val="0024715D"/>
    <w:rsid w:val="002549F4"/>
    <w:rsid w:val="00255061"/>
    <w:rsid w:val="00255D13"/>
    <w:rsid w:val="00255D29"/>
    <w:rsid w:val="00257EA2"/>
    <w:rsid w:val="0026182B"/>
    <w:rsid w:val="00262213"/>
    <w:rsid w:val="0026469D"/>
    <w:rsid w:val="00264B10"/>
    <w:rsid w:val="00267E61"/>
    <w:rsid w:val="00270EBA"/>
    <w:rsid w:val="0027184F"/>
    <w:rsid w:val="00271ABF"/>
    <w:rsid w:val="002752AF"/>
    <w:rsid w:val="002752FA"/>
    <w:rsid w:val="002758F7"/>
    <w:rsid w:val="002820EF"/>
    <w:rsid w:val="0028333D"/>
    <w:rsid w:val="0028341A"/>
    <w:rsid w:val="00284620"/>
    <w:rsid w:val="0028596C"/>
    <w:rsid w:val="0028776B"/>
    <w:rsid w:val="00291FE3"/>
    <w:rsid w:val="00293843"/>
    <w:rsid w:val="00293C9A"/>
    <w:rsid w:val="002A3E3B"/>
    <w:rsid w:val="002A6D68"/>
    <w:rsid w:val="002A7F76"/>
    <w:rsid w:val="002B136D"/>
    <w:rsid w:val="002B2B47"/>
    <w:rsid w:val="002B3508"/>
    <w:rsid w:val="002B4504"/>
    <w:rsid w:val="002C4506"/>
    <w:rsid w:val="002D1A71"/>
    <w:rsid w:val="002D592F"/>
    <w:rsid w:val="002D64A0"/>
    <w:rsid w:val="002D6A58"/>
    <w:rsid w:val="002E09B7"/>
    <w:rsid w:val="002E3039"/>
    <w:rsid w:val="002E48A9"/>
    <w:rsid w:val="002E4E93"/>
    <w:rsid w:val="002F6E65"/>
    <w:rsid w:val="002F78F8"/>
    <w:rsid w:val="002F7C3D"/>
    <w:rsid w:val="00310A1A"/>
    <w:rsid w:val="0031282D"/>
    <w:rsid w:val="003144BB"/>
    <w:rsid w:val="003144FF"/>
    <w:rsid w:val="00314DAD"/>
    <w:rsid w:val="0031548C"/>
    <w:rsid w:val="003221A6"/>
    <w:rsid w:val="00322625"/>
    <w:rsid w:val="00324A1A"/>
    <w:rsid w:val="003252F9"/>
    <w:rsid w:val="0032740A"/>
    <w:rsid w:val="00332FEA"/>
    <w:rsid w:val="00335552"/>
    <w:rsid w:val="00341A80"/>
    <w:rsid w:val="00342B42"/>
    <w:rsid w:val="003512D6"/>
    <w:rsid w:val="00351B2E"/>
    <w:rsid w:val="00353928"/>
    <w:rsid w:val="00354209"/>
    <w:rsid w:val="003613CE"/>
    <w:rsid w:val="00361E31"/>
    <w:rsid w:val="00366430"/>
    <w:rsid w:val="0036716E"/>
    <w:rsid w:val="00372398"/>
    <w:rsid w:val="00376441"/>
    <w:rsid w:val="0038297A"/>
    <w:rsid w:val="003830A2"/>
    <w:rsid w:val="00383EC2"/>
    <w:rsid w:val="00392E5C"/>
    <w:rsid w:val="003944C7"/>
    <w:rsid w:val="003A1690"/>
    <w:rsid w:val="003A17A4"/>
    <w:rsid w:val="003A27A5"/>
    <w:rsid w:val="003A2CFB"/>
    <w:rsid w:val="003A3CBD"/>
    <w:rsid w:val="003A449F"/>
    <w:rsid w:val="003A6AFA"/>
    <w:rsid w:val="003A75BB"/>
    <w:rsid w:val="003B1302"/>
    <w:rsid w:val="003B2200"/>
    <w:rsid w:val="003B2F93"/>
    <w:rsid w:val="003B334E"/>
    <w:rsid w:val="003C0371"/>
    <w:rsid w:val="003C1343"/>
    <w:rsid w:val="003C310B"/>
    <w:rsid w:val="003C337C"/>
    <w:rsid w:val="003C38CD"/>
    <w:rsid w:val="003C6AD8"/>
    <w:rsid w:val="003C6BD4"/>
    <w:rsid w:val="003C755E"/>
    <w:rsid w:val="003D2244"/>
    <w:rsid w:val="003D441C"/>
    <w:rsid w:val="003E7EEE"/>
    <w:rsid w:val="003F0107"/>
    <w:rsid w:val="003F0AAF"/>
    <w:rsid w:val="003F0C48"/>
    <w:rsid w:val="003F53AA"/>
    <w:rsid w:val="0040065F"/>
    <w:rsid w:val="00400D16"/>
    <w:rsid w:val="004011D6"/>
    <w:rsid w:val="004077FC"/>
    <w:rsid w:val="00410ED4"/>
    <w:rsid w:val="00411CAC"/>
    <w:rsid w:val="00413FCC"/>
    <w:rsid w:val="00414241"/>
    <w:rsid w:val="0041445D"/>
    <w:rsid w:val="00415A17"/>
    <w:rsid w:val="00417004"/>
    <w:rsid w:val="00421CE7"/>
    <w:rsid w:val="0043023B"/>
    <w:rsid w:val="00430A54"/>
    <w:rsid w:val="004460B2"/>
    <w:rsid w:val="0044699B"/>
    <w:rsid w:val="00456E72"/>
    <w:rsid w:val="00464EBD"/>
    <w:rsid w:val="004653F9"/>
    <w:rsid w:val="004707CE"/>
    <w:rsid w:val="00471AAA"/>
    <w:rsid w:val="00474BAB"/>
    <w:rsid w:val="00477551"/>
    <w:rsid w:val="00477793"/>
    <w:rsid w:val="00480E5F"/>
    <w:rsid w:val="00484349"/>
    <w:rsid w:val="00487FF8"/>
    <w:rsid w:val="00492B1A"/>
    <w:rsid w:val="00494ED4"/>
    <w:rsid w:val="00495304"/>
    <w:rsid w:val="004A23D1"/>
    <w:rsid w:val="004A2629"/>
    <w:rsid w:val="004A42B1"/>
    <w:rsid w:val="004A6BA6"/>
    <w:rsid w:val="004B2AA9"/>
    <w:rsid w:val="004B3B78"/>
    <w:rsid w:val="004C2679"/>
    <w:rsid w:val="004C4265"/>
    <w:rsid w:val="004C4348"/>
    <w:rsid w:val="004C55DD"/>
    <w:rsid w:val="004C5E25"/>
    <w:rsid w:val="004D4DDC"/>
    <w:rsid w:val="004E1F8C"/>
    <w:rsid w:val="004E2D93"/>
    <w:rsid w:val="004E4482"/>
    <w:rsid w:val="004E521A"/>
    <w:rsid w:val="004F0A9F"/>
    <w:rsid w:val="004F1498"/>
    <w:rsid w:val="004F47AA"/>
    <w:rsid w:val="004F4CF1"/>
    <w:rsid w:val="004F51D7"/>
    <w:rsid w:val="004F756B"/>
    <w:rsid w:val="00501565"/>
    <w:rsid w:val="00502BAF"/>
    <w:rsid w:val="00505B02"/>
    <w:rsid w:val="00514017"/>
    <w:rsid w:val="005150E1"/>
    <w:rsid w:val="005157A1"/>
    <w:rsid w:val="00515D46"/>
    <w:rsid w:val="00520624"/>
    <w:rsid w:val="00523152"/>
    <w:rsid w:val="00523D9E"/>
    <w:rsid w:val="00526F0B"/>
    <w:rsid w:val="0053031C"/>
    <w:rsid w:val="0053438F"/>
    <w:rsid w:val="005350B2"/>
    <w:rsid w:val="005408F3"/>
    <w:rsid w:val="00540C83"/>
    <w:rsid w:val="005507C0"/>
    <w:rsid w:val="0055085B"/>
    <w:rsid w:val="00554072"/>
    <w:rsid w:val="005612F2"/>
    <w:rsid w:val="005619E7"/>
    <w:rsid w:val="00562B4D"/>
    <w:rsid w:val="00564358"/>
    <w:rsid w:val="00565B52"/>
    <w:rsid w:val="005669F1"/>
    <w:rsid w:val="0056713D"/>
    <w:rsid w:val="00571125"/>
    <w:rsid w:val="0057314D"/>
    <w:rsid w:val="00575687"/>
    <w:rsid w:val="00576573"/>
    <w:rsid w:val="00576691"/>
    <w:rsid w:val="0057771D"/>
    <w:rsid w:val="00581C89"/>
    <w:rsid w:val="005827FA"/>
    <w:rsid w:val="005901F3"/>
    <w:rsid w:val="00591575"/>
    <w:rsid w:val="00591624"/>
    <w:rsid w:val="005949CA"/>
    <w:rsid w:val="005952B0"/>
    <w:rsid w:val="005A62F0"/>
    <w:rsid w:val="005A6B4A"/>
    <w:rsid w:val="005A788C"/>
    <w:rsid w:val="005A794E"/>
    <w:rsid w:val="005B057D"/>
    <w:rsid w:val="005B5433"/>
    <w:rsid w:val="005B7EFB"/>
    <w:rsid w:val="005C171D"/>
    <w:rsid w:val="005C3F39"/>
    <w:rsid w:val="005C46F0"/>
    <w:rsid w:val="005C7665"/>
    <w:rsid w:val="005C7D15"/>
    <w:rsid w:val="005D0275"/>
    <w:rsid w:val="005D39A0"/>
    <w:rsid w:val="005E068A"/>
    <w:rsid w:val="005E5E9F"/>
    <w:rsid w:val="005E6ABB"/>
    <w:rsid w:val="005E6B67"/>
    <w:rsid w:val="005F2CB5"/>
    <w:rsid w:val="005F741E"/>
    <w:rsid w:val="00601178"/>
    <w:rsid w:val="00601CF2"/>
    <w:rsid w:val="00606778"/>
    <w:rsid w:val="00610DBF"/>
    <w:rsid w:val="00621FE9"/>
    <w:rsid w:val="00630820"/>
    <w:rsid w:val="00633947"/>
    <w:rsid w:val="006339CE"/>
    <w:rsid w:val="006344A7"/>
    <w:rsid w:val="00636711"/>
    <w:rsid w:val="006367E9"/>
    <w:rsid w:val="00643B70"/>
    <w:rsid w:val="00644E29"/>
    <w:rsid w:val="00645469"/>
    <w:rsid w:val="006459B5"/>
    <w:rsid w:val="00646106"/>
    <w:rsid w:val="0065415B"/>
    <w:rsid w:val="006543AD"/>
    <w:rsid w:val="00655DB3"/>
    <w:rsid w:val="006561DE"/>
    <w:rsid w:val="006567E1"/>
    <w:rsid w:val="00660150"/>
    <w:rsid w:val="00660B1C"/>
    <w:rsid w:val="00660FFA"/>
    <w:rsid w:val="006611DC"/>
    <w:rsid w:val="0066308F"/>
    <w:rsid w:val="00672377"/>
    <w:rsid w:val="0067325D"/>
    <w:rsid w:val="00680D11"/>
    <w:rsid w:val="00680FB5"/>
    <w:rsid w:val="0068183D"/>
    <w:rsid w:val="00682B83"/>
    <w:rsid w:val="00686CEA"/>
    <w:rsid w:val="00690B57"/>
    <w:rsid w:val="00696BEB"/>
    <w:rsid w:val="006A00A6"/>
    <w:rsid w:val="006A0F81"/>
    <w:rsid w:val="006A3846"/>
    <w:rsid w:val="006A7142"/>
    <w:rsid w:val="006B159B"/>
    <w:rsid w:val="006B32F1"/>
    <w:rsid w:val="006B330F"/>
    <w:rsid w:val="006B45C5"/>
    <w:rsid w:val="006B55D8"/>
    <w:rsid w:val="006B590E"/>
    <w:rsid w:val="006B62AE"/>
    <w:rsid w:val="006B74E3"/>
    <w:rsid w:val="006C2959"/>
    <w:rsid w:val="006C3171"/>
    <w:rsid w:val="006C4EE9"/>
    <w:rsid w:val="006D0D5E"/>
    <w:rsid w:val="006D1129"/>
    <w:rsid w:val="006D30E3"/>
    <w:rsid w:val="006D34A0"/>
    <w:rsid w:val="006D3D4B"/>
    <w:rsid w:val="006D70BC"/>
    <w:rsid w:val="006D72D2"/>
    <w:rsid w:val="006D7C7A"/>
    <w:rsid w:val="006E37D7"/>
    <w:rsid w:val="006E647F"/>
    <w:rsid w:val="006E6ADD"/>
    <w:rsid w:val="006F2966"/>
    <w:rsid w:val="007008E1"/>
    <w:rsid w:val="0070135A"/>
    <w:rsid w:val="007022AF"/>
    <w:rsid w:val="00703209"/>
    <w:rsid w:val="00703B51"/>
    <w:rsid w:val="007043AB"/>
    <w:rsid w:val="00711390"/>
    <w:rsid w:val="0071349E"/>
    <w:rsid w:val="0071540D"/>
    <w:rsid w:val="00715EE3"/>
    <w:rsid w:val="00716447"/>
    <w:rsid w:val="00725EA0"/>
    <w:rsid w:val="00726745"/>
    <w:rsid w:val="0073193A"/>
    <w:rsid w:val="007328AF"/>
    <w:rsid w:val="00733F22"/>
    <w:rsid w:val="00735A9D"/>
    <w:rsid w:val="0073613A"/>
    <w:rsid w:val="0074123D"/>
    <w:rsid w:val="00741863"/>
    <w:rsid w:val="00743D15"/>
    <w:rsid w:val="00753245"/>
    <w:rsid w:val="00757B8D"/>
    <w:rsid w:val="007618B7"/>
    <w:rsid w:val="007638D5"/>
    <w:rsid w:val="007651E6"/>
    <w:rsid w:val="00765882"/>
    <w:rsid w:val="00773FB2"/>
    <w:rsid w:val="00775822"/>
    <w:rsid w:val="00776C16"/>
    <w:rsid w:val="00783588"/>
    <w:rsid w:val="00783CDD"/>
    <w:rsid w:val="007851DD"/>
    <w:rsid w:val="00791478"/>
    <w:rsid w:val="00795CBC"/>
    <w:rsid w:val="007A39D9"/>
    <w:rsid w:val="007A703B"/>
    <w:rsid w:val="007B39B6"/>
    <w:rsid w:val="007B5ABF"/>
    <w:rsid w:val="007B6463"/>
    <w:rsid w:val="007C42C7"/>
    <w:rsid w:val="007C59D7"/>
    <w:rsid w:val="007C6945"/>
    <w:rsid w:val="007D256C"/>
    <w:rsid w:val="007D2830"/>
    <w:rsid w:val="007D4576"/>
    <w:rsid w:val="007D53AA"/>
    <w:rsid w:val="007D5E9A"/>
    <w:rsid w:val="007D7B5E"/>
    <w:rsid w:val="007E25E4"/>
    <w:rsid w:val="007F1BD4"/>
    <w:rsid w:val="007F21E8"/>
    <w:rsid w:val="00800D90"/>
    <w:rsid w:val="00801347"/>
    <w:rsid w:val="00801C5B"/>
    <w:rsid w:val="0080268E"/>
    <w:rsid w:val="0080366F"/>
    <w:rsid w:val="008040E1"/>
    <w:rsid w:val="00804E5B"/>
    <w:rsid w:val="00806672"/>
    <w:rsid w:val="008066FB"/>
    <w:rsid w:val="00806F16"/>
    <w:rsid w:val="00812177"/>
    <w:rsid w:val="008201CF"/>
    <w:rsid w:val="00824009"/>
    <w:rsid w:val="008248E4"/>
    <w:rsid w:val="00825A16"/>
    <w:rsid w:val="008332D2"/>
    <w:rsid w:val="00834144"/>
    <w:rsid w:val="00836E93"/>
    <w:rsid w:val="00837030"/>
    <w:rsid w:val="008377F8"/>
    <w:rsid w:val="00840908"/>
    <w:rsid w:val="00841C64"/>
    <w:rsid w:val="00844591"/>
    <w:rsid w:val="00844E4A"/>
    <w:rsid w:val="00855F5A"/>
    <w:rsid w:val="00857EBB"/>
    <w:rsid w:val="008652DD"/>
    <w:rsid w:val="008736BD"/>
    <w:rsid w:val="00875A3F"/>
    <w:rsid w:val="00877D49"/>
    <w:rsid w:val="00884E54"/>
    <w:rsid w:val="00890FD6"/>
    <w:rsid w:val="0089130C"/>
    <w:rsid w:val="008927E5"/>
    <w:rsid w:val="00893FB8"/>
    <w:rsid w:val="008945FD"/>
    <w:rsid w:val="008967AA"/>
    <w:rsid w:val="008A3603"/>
    <w:rsid w:val="008A6987"/>
    <w:rsid w:val="008B0AC1"/>
    <w:rsid w:val="008B393B"/>
    <w:rsid w:val="008C106B"/>
    <w:rsid w:val="008D08D4"/>
    <w:rsid w:val="008D5955"/>
    <w:rsid w:val="008E205D"/>
    <w:rsid w:val="008E21BB"/>
    <w:rsid w:val="008E297E"/>
    <w:rsid w:val="008E47AC"/>
    <w:rsid w:val="008F4A8E"/>
    <w:rsid w:val="008F4FC8"/>
    <w:rsid w:val="008F50F5"/>
    <w:rsid w:val="008F613D"/>
    <w:rsid w:val="00900BA1"/>
    <w:rsid w:val="00901460"/>
    <w:rsid w:val="00905F24"/>
    <w:rsid w:val="009116E6"/>
    <w:rsid w:val="00912E24"/>
    <w:rsid w:val="0091427B"/>
    <w:rsid w:val="009308D9"/>
    <w:rsid w:val="00933292"/>
    <w:rsid w:val="00934C6A"/>
    <w:rsid w:val="00941CC4"/>
    <w:rsid w:val="00943B7A"/>
    <w:rsid w:val="00944AF6"/>
    <w:rsid w:val="00945611"/>
    <w:rsid w:val="00946225"/>
    <w:rsid w:val="009479EE"/>
    <w:rsid w:val="009679E4"/>
    <w:rsid w:val="00971715"/>
    <w:rsid w:val="009728CD"/>
    <w:rsid w:val="00974C66"/>
    <w:rsid w:val="00975C9B"/>
    <w:rsid w:val="00976093"/>
    <w:rsid w:val="0098145F"/>
    <w:rsid w:val="0098183A"/>
    <w:rsid w:val="009836C2"/>
    <w:rsid w:val="0099028A"/>
    <w:rsid w:val="009903D8"/>
    <w:rsid w:val="00993B66"/>
    <w:rsid w:val="00995F80"/>
    <w:rsid w:val="00996C83"/>
    <w:rsid w:val="00997187"/>
    <w:rsid w:val="009A0FB8"/>
    <w:rsid w:val="009A1E88"/>
    <w:rsid w:val="009A305F"/>
    <w:rsid w:val="009B3764"/>
    <w:rsid w:val="009B3FD2"/>
    <w:rsid w:val="009B4A9A"/>
    <w:rsid w:val="009B74D5"/>
    <w:rsid w:val="009C1D2D"/>
    <w:rsid w:val="009C1F6D"/>
    <w:rsid w:val="009C3ABB"/>
    <w:rsid w:val="009C688D"/>
    <w:rsid w:val="009C725C"/>
    <w:rsid w:val="009D20E8"/>
    <w:rsid w:val="009D27CE"/>
    <w:rsid w:val="009D5741"/>
    <w:rsid w:val="009D5B5B"/>
    <w:rsid w:val="009D6BB0"/>
    <w:rsid w:val="009D78E8"/>
    <w:rsid w:val="009E0B2A"/>
    <w:rsid w:val="009E3434"/>
    <w:rsid w:val="009E47B7"/>
    <w:rsid w:val="009E624F"/>
    <w:rsid w:val="009F39AB"/>
    <w:rsid w:val="009F4021"/>
    <w:rsid w:val="009F739E"/>
    <w:rsid w:val="009F75A6"/>
    <w:rsid w:val="00A03FBC"/>
    <w:rsid w:val="00A064FD"/>
    <w:rsid w:val="00A06DF3"/>
    <w:rsid w:val="00A12A22"/>
    <w:rsid w:val="00A1368D"/>
    <w:rsid w:val="00A14CC1"/>
    <w:rsid w:val="00A158AB"/>
    <w:rsid w:val="00A159B6"/>
    <w:rsid w:val="00A20E54"/>
    <w:rsid w:val="00A2137D"/>
    <w:rsid w:val="00A2216D"/>
    <w:rsid w:val="00A2453A"/>
    <w:rsid w:val="00A246D7"/>
    <w:rsid w:val="00A27CE4"/>
    <w:rsid w:val="00A30CFE"/>
    <w:rsid w:val="00A313D7"/>
    <w:rsid w:val="00A335CA"/>
    <w:rsid w:val="00A3539C"/>
    <w:rsid w:val="00A40CC7"/>
    <w:rsid w:val="00A43FA3"/>
    <w:rsid w:val="00A46259"/>
    <w:rsid w:val="00A50AE9"/>
    <w:rsid w:val="00A55FED"/>
    <w:rsid w:val="00A5696E"/>
    <w:rsid w:val="00A57AE4"/>
    <w:rsid w:val="00A61751"/>
    <w:rsid w:val="00A62B90"/>
    <w:rsid w:val="00A62C83"/>
    <w:rsid w:val="00A7020C"/>
    <w:rsid w:val="00A71D12"/>
    <w:rsid w:val="00A74013"/>
    <w:rsid w:val="00A75DDA"/>
    <w:rsid w:val="00A7668E"/>
    <w:rsid w:val="00A777E7"/>
    <w:rsid w:val="00A77DCD"/>
    <w:rsid w:val="00A8053D"/>
    <w:rsid w:val="00A8242D"/>
    <w:rsid w:val="00A82811"/>
    <w:rsid w:val="00A84679"/>
    <w:rsid w:val="00A84CF9"/>
    <w:rsid w:val="00A870D2"/>
    <w:rsid w:val="00A910B7"/>
    <w:rsid w:val="00A9583B"/>
    <w:rsid w:val="00AA550D"/>
    <w:rsid w:val="00AA5740"/>
    <w:rsid w:val="00AB7C16"/>
    <w:rsid w:val="00AC1660"/>
    <w:rsid w:val="00AC1FDB"/>
    <w:rsid w:val="00AC3E6D"/>
    <w:rsid w:val="00AD016A"/>
    <w:rsid w:val="00AD21C5"/>
    <w:rsid w:val="00AD316D"/>
    <w:rsid w:val="00AD3662"/>
    <w:rsid w:val="00AD5F5E"/>
    <w:rsid w:val="00AE134D"/>
    <w:rsid w:val="00AE1D06"/>
    <w:rsid w:val="00AE4324"/>
    <w:rsid w:val="00AE4BCE"/>
    <w:rsid w:val="00AF2EEB"/>
    <w:rsid w:val="00AF422F"/>
    <w:rsid w:val="00AF7F05"/>
    <w:rsid w:val="00B00620"/>
    <w:rsid w:val="00B025FB"/>
    <w:rsid w:val="00B037E0"/>
    <w:rsid w:val="00B065B8"/>
    <w:rsid w:val="00B070BC"/>
    <w:rsid w:val="00B142A0"/>
    <w:rsid w:val="00B202B7"/>
    <w:rsid w:val="00B21C1E"/>
    <w:rsid w:val="00B21C34"/>
    <w:rsid w:val="00B23975"/>
    <w:rsid w:val="00B259BA"/>
    <w:rsid w:val="00B25A6E"/>
    <w:rsid w:val="00B3031A"/>
    <w:rsid w:val="00B34256"/>
    <w:rsid w:val="00B3540B"/>
    <w:rsid w:val="00B41EBF"/>
    <w:rsid w:val="00B4238B"/>
    <w:rsid w:val="00B43A8D"/>
    <w:rsid w:val="00B46E50"/>
    <w:rsid w:val="00B508E6"/>
    <w:rsid w:val="00B51C96"/>
    <w:rsid w:val="00B527D4"/>
    <w:rsid w:val="00B52A51"/>
    <w:rsid w:val="00B52BCC"/>
    <w:rsid w:val="00B53014"/>
    <w:rsid w:val="00B53C84"/>
    <w:rsid w:val="00B5680B"/>
    <w:rsid w:val="00B57EA3"/>
    <w:rsid w:val="00B632F2"/>
    <w:rsid w:val="00B72228"/>
    <w:rsid w:val="00B745B7"/>
    <w:rsid w:val="00B77778"/>
    <w:rsid w:val="00B815E4"/>
    <w:rsid w:val="00B85826"/>
    <w:rsid w:val="00B872E2"/>
    <w:rsid w:val="00B90A65"/>
    <w:rsid w:val="00B919DC"/>
    <w:rsid w:val="00B9680E"/>
    <w:rsid w:val="00BA3D70"/>
    <w:rsid w:val="00BA50CB"/>
    <w:rsid w:val="00BA58D9"/>
    <w:rsid w:val="00BB1CAF"/>
    <w:rsid w:val="00BB39E0"/>
    <w:rsid w:val="00BB3B6E"/>
    <w:rsid w:val="00BC09E0"/>
    <w:rsid w:val="00BC1BCB"/>
    <w:rsid w:val="00BC482F"/>
    <w:rsid w:val="00BC6DDA"/>
    <w:rsid w:val="00BC70B3"/>
    <w:rsid w:val="00BD33B6"/>
    <w:rsid w:val="00BD6092"/>
    <w:rsid w:val="00BD7005"/>
    <w:rsid w:val="00BE26D1"/>
    <w:rsid w:val="00BE576B"/>
    <w:rsid w:val="00BF1516"/>
    <w:rsid w:val="00BF18F5"/>
    <w:rsid w:val="00BF1C85"/>
    <w:rsid w:val="00BF43A7"/>
    <w:rsid w:val="00BF68F5"/>
    <w:rsid w:val="00C041FE"/>
    <w:rsid w:val="00C04BB6"/>
    <w:rsid w:val="00C14970"/>
    <w:rsid w:val="00C14EC5"/>
    <w:rsid w:val="00C162B6"/>
    <w:rsid w:val="00C17A05"/>
    <w:rsid w:val="00C20375"/>
    <w:rsid w:val="00C22EB8"/>
    <w:rsid w:val="00C259AF"/>
    <w:rsid w:val="00C30AAC"/>
    <w:rsid w:val="00C310D8"/>
    <w:rsid w:val="00C32F7B"/>
    <w:rsid w:val="00C34376"/>
    <w:rsid w:val="00C42A0C"/>
    <w:rsid w:val="00C43B1C"/>
    <w:rsid w:val="00C44069"/>
    <w:rsid w:val="00C45721"/>
    <w:rsid w:val="00C523CC"/>
    <w:rsid w:val="00C537A3"/>
    <w:rsid w:val="00C53EC0"/>
    <w:rsid w:val="00C63611"/>
    <w:rsid w:val="00C677E8"/>
    <w:rsid w:val="00C70D44"/>
    <w:rsid w:val="00C74A68"/>
    <w:rsid w:val="00C95099"/>
    <w:rsid w:val="00C96553"/>
    <w:rsid w:val="00C9729E"/>
    <w:rsid w:val="00C975EB"/>
    <w:rsid w:val="00C9788E"/>
    <w:rsid w:val="00CA03B7"/>
    <w:rsid w:val="00CA2538"/>
    <w:rsid w:val="00CA3846"/>
    <w:rsid w:val="00CA44AB"/>
    <w:rsid w:val="00CA4544"/>
    <w:rsid w:val="00CA7749"/>
    <w:rsid w:val="00CB1E72"/>
    <w:rsid w:val="00CB6E4F"/>
    <w:rsid w:val="00CB7071"/>
    <w:rsid w:val="00CB7690"/>
    <w:rsid w:val="00CB7B15"/>
    <w:rsid w:val="00CC187F"/>
    <w:rsid w:val="00CC32EF"/>
    <w:rsid w:val="00CC3E9C"/>
    <w:rsid w:val="00CC439A"/>
    <w:rsid w:val="00CC4DB9"/>
    <w:rsid w:val="00CC7693"/>
    <w:rsid w:val="00CD0557"/>
    <w:rsid w:val="00CD4C64"/>
    <w:rsid w:val="00CD5413"/>
    <w:rsid w:val="00CD5CB7"/>
    <w:rsid w:val="00CE1413"/>
    <w:rsid w:val="00CE4917"/>
    <w:rsid w:val="00CE7054"/>
    <w:rsid w:val="00CF0BF6"/>
    <w:rsid w:val="00CF1DD4"/>
    <w:rsid w:val="00D0487F"/>
    <w:rsid w:val="00D04F5A"/>
    <w:rsid w:val="00D0615F"/>
    <w:rsid w:val="00D127E7"/>
    <w:rsid w:val="00D12B09"/>
    <w:rsid w:val="00D1487D"/>
    <w:rsid w:val="00D166D1"/>
    <w:rsid w:val="00D21307"/>
    <w:rsid w:val="00D21FA3"/>
    <w:rsid w:val="00D25395"/>
    <w:rsid w:val="00D25AF0"/>
    <w:rsid w:val="00D266EE"/>
    <w:rsid w:val="00D269A2"/>
    <w:rsid w:val="00D32AFB"/>
    <w:rsid w:val="00D35E9F"/>
    <w:rsid w:val="00D37F8E"/>
    <w:rsid w:val="00D43372"/>
    <w:rsid w:val="00D44A2E"/>
    <w:rsid w:val="00D44CBD"/>
    <w:rsid w:val="00D50D26"/>
    <w:rsid w:val="00D51C5D"/>
    <w:rsid w:val="00D52C25"/>
    <w:rsid w:val="00D55DE6"/>
    <w:rsid w:val="00D60712"/>
    <w:rsid w:val="00D60E8C"/>
    <w:rsid w:val="00D60FAA"/>
    <w:rsid w:val="00D65A82"/>
    <w:rsid w:val="00D671D2"/>
    <w:rsid w:val="00D706A5"/>
    <w:rsid w:val="00D707F1"/>
    <w:rsid w:val="00D714CC"/>
    <w:rsid w:val="00D771E0"/>
    <w:rsid w:val="00D77E0C"/>
    <w:rsid w:val="00D82A64"/>
    <w:rsid w:val="00D935E7"/>
    <w:rsid w:val="00D93A60"/>
    <w:rsid w:val="00D93D85"/>
    <w:rsid w:val="00D95AF8"/>
    <w:rsid w:val="00D969A1"/>
    <w:rsid w:val="00D96DBB"/>
    <w:rsid w:val="00D9792A"/>
    <w:rsid w:val="00DA19AA"/>
    <w:rsid w:val="00DA2D50"/>
    <w:rsid w:val="00DA36B0"/>
    <w:rsid w:val="00DA36E9"/>
    <w:rsid w:val="00DA5117"/>
    <w:rsid w:val="00DA5E64"/>
    <w:rsid w:val="00DA7958"/>
    <w:rsid w:val="00DB13D4"/>
    <w:rsid w:val="00DB63C8"/>
    <w:rsid w:val="00DC19CB"/>
    <w:rsid w:val="00DC6755"/>
    <w:rsid w:val="00DC7054"/>
    <w:rsid w:val="00DD1E4E"/>
    <w:rsid w:val="00DD3D84"/>
    <w:rsid w:val="00DD77F6"/>
    <w:rsid w:val="00DD7E4F"/>
    <w:rsid w:val="00DE1652"/>
    <w:rsid w:val="00DE2AE7"/>
    <w:rsid w:val="00DE7F74"/>
    <w:rsid w:val="00DF0852"/>
    <w:rsid w:val="00DF1F4D"/>
    <w:rsid w:val="00DF3699"/>
    <w:rsid w:val="00DF5F6C"/>
    <w:rsid w:val="00E0297B"/>
    <w:rsid w:val="00E02A74"/>
    <w:rsid w:val="00E038CC"/>
    <w:rsid w:val="00E0414A"/>
    <w:rsid w:val="00E04A75"/>
    <w:rsid w:val="00E04FB7"/>
    <w:rsid w:val="00E06DCA"/>
    <w:rsid w:val="00E11CC6"/>
    <w:rsid w:val="00E15D96"/>
    <w:rsid w:val="00E15DE0"/>
    <w:rsid w:val="00E16717"/>
    <w:rsid w:val="00E17B8E"/>
    <w:rsid w:val="00E24F96"/>
    <w:rsid w:val="00E31825"/>
    <w:rsid w:val="00E33C66"/>
    <w:rsid w:val="00E34F4D"/>
    <w:rsid w:val="00E35339"/>
    <w:rsid w:val="00E3673C"/>
    <w:rsid w:val="00E36DA6"/>
    <w:rsid w:val="00E4482D"/>
    <w:rsid w:val="00E44867"/>
    <w:rsid w:val="00E54EE8"/>
    <w:rsid w:val="00E5616F"/>
    <w:rsid w:val="00E56986"/>
    <w:rsid w:val="00E569BD"/>
    <w:rsid w:val="00E66515"/>
    <w:rsid w:val="00E66B3E"/>
    <w:rsid w:val="00E676A0"/>
    <w:rsid w:val="00E72FAF"/>
    <w:rsid w:val="00E76943"/>
    <w:rsid w:val="00E81C26"/>
    <w:rsid w:val="00E8568C"/>
    <w:rsid w:val="00E944AA"/>
    <w:rsid w:val="00E9458E"/>
    <w:rsid w:val="00E95BBE"/>
    <w:rsid w:val="00E9765F"/>
    <w:rsid w:val="00EA0F55"/>
    <w:rsid w:val="00EA137C"/>
    <w:rsid w:val="00EA244A"/>
    <w:rsid w:val="00EA2B62"/>
    <w:rsid w:val="00EA379B"/>
    <w:rsid w:val="00EA5E92"/>
    <w:rsid w:val="00EB31F6"/>
    <w:rsid w:val="00EB4458"/>
    <w:rsid w:val="00EB739C"/>
    <w:rsid w:val="00EB7AFC"/>
    <w:rsid w:val="00EB7B36"/>
    <w:rsid w:val="00EC136E"/>
    <w:rsid w:val="00EC2B6C"/>
    <w:rsid w:val="00EC2CED"/>
    <w:rsid w:val="00EC37A3"/>
    <w:rsid w:val="00ED1811"/>
    <w:rsid w:val="00ED3DB9"/>
    <w:rsid w:val="00ED3DD4"/>
    <w:rsid w:val="00ED4193"/>
    <w:rsid w:val="00ED63FB"/>
    <w:rsid w:val="00ED6994"/>
    <w:rsid w:val="00EE03D2"/>
    <w:rsid w:val="00EE0F35"/>
    <w:rsid w:val="00EE12ED"/>
    <w:rsid w:val="00EE1CEC"/>
    <w:rsid w:val="00EE3442"/>
    <w:rsid w:val="00EE6A61"/>
    <w:rsid w:val="00EE7EA2"/>
    <w:rsid w:val="00EF4118"/>
    <w:rsid w:val="00EF64B4"/>
    <w:rsid w:val="00F0351F"/>
    <w:rsid w:val="00F050B0"/>
    <w:rsid w:val="00F0543C"/>
    <w:rsid w:val="00F0551F"/>
    <w:rsid w:val="00F0650E"/>
    <w:rsid w:val="00F073D2"/>
    <w:rsid w:val="00F13614"/>
    <w:rsid w:val="00F146B9"/>
    <w:rsid w:val="00F2192E"/>
    <w:rsid w:val="00F22662"/>
    <w:rsid w:val="00F24B05"/>
    <w:rsid w:val="00F2768A"/>
    <w:rsid w:val="00F31394"/>
    <w:rsid w:val="00F319B8"/>
    <w:rsid w:val="00F3432E"/>
    <w:rsid w:val="00F37DFF"/>
    <w:rsid w:val="00F41678"/>
    <w:rsid w:val="00F44A50"/>
    <w:rsid w:val="00F461AA"/>
    <w:rsid w:val="00F46D25"/>
    <w:rsid w:val="00F470D8"/>
    <w:rsid w:val="00F52B9B"/>
    <w:rsid w:val="00F5646E"/>
    <w:rsid w:val="00F63592"/>
    <w:rsid w:val="00F6378C"/>
    <w:rsid w:val="00F67A2A"/>
    <w:rsid w:val="00F7273F"/>
    <w:rsid w:val="00F72D3F"/>
    <w:rsid w:val="00F75587"/>
    <w:rsid w:val="00F758E7"/>
    <w:rsid w:val="00F75A44"/>
    <w:rsid w:val="00F80E44"/>
    <w:rsid w:val="00F825B5"/>
    <w:rsid w:val="00F82AA2"/>
    <w:rsid w:val="00F833B5"/>
    <w:rsid w:val="00F84449"/>
    <w:rsid w:val="00F85A7F"/>
    <w:rsid w:val="00F85E10"/>
    <w:rsid w:val="00F86D3E"/>
    <w:rsid w:val="00F91B8A"/>
    <w:rsid w:val="00F953F6"/>
    <w:rsid w:val="00F95413"/>
    <w:rsid w:val="00F97457"/>
    <w:rsid w:val="00FA3427"/>
    <w:rsid w:val="00FA527A"/>
    <w:rsid w:val="00FA66A0"/>
    <w:rsid w:val="00FA758F"/>
    <w:rsid w:val="00FB0F8E"/>
    <w:rsid w:val="00FB15DA"/>
    <w:rsid w:val="00FB18E1"/>
    <w:rsid w:val="00FB7B4F"/>
    <w:rsid w:val="00FC2653"/>
    <w:rsid w:val="00FC4D4E"/>
    <w:rsid w:val="00FC5EF7"/>
    <w:rsid w:val="00FC7695"/>
    <w:rsid w:val="00FD0C85"/>
    <w:rsid w:val="00FD22B7"/>
    <w:rsid w:val="00FD55A4"/>
    <w:rsid w:val="00FD5A99"/>
    <w:rsid w:val="00FE12E9"/>
    <w:rsid w:val="00FE30B6"/>
    <w:rsid w:val="00FE6A9E"/>
    <w:rsid w:val="00FF026E"/>
    <w:rsid w:val="00FF3117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78C4"/>
  <w15:docId w15:val="{70BFE16C-F666-461A-B863-EE7DE1CC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AF"/>
    <w:pPr>
      <w:spacing w:after="120" w:line="240" w:lineRule="auto"/>
      <w:ind w:firstLine="709"/>
      <w:jc w:val="both"/>
    </w:pPr>
    <w:rPr>
      <w:rFonts w:ascii="Times New Roman" w:eastAsiaTheme="minorEastAsia" w:hAnsi="Times New Roman"/>
      <w:sz w:val="2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83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3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83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38135"/>
      <w:sz w:val="3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E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33D"/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8333D"/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8333D"/>
    <w:rPr>
      <w:rFonts w:asciiTheme="majorHAnsi" w:eastAsiaTheme="majorEastAsia" w:hAnsiTheme="majorHAnsi" w:cstheme="majorBidi"/>
      <w:bCs/>
      <w:color w:val="538135"/>
      <w:sz w:val="32"/>
    </w:rPr>
  </w:style>
  <w:style w:type="character" w:customStyle="1" w:styleId="Balk4Char">
    <w:name w:val="Başlık 4 Char"/>
    <w:basedOn w:val="VarsaylanParagrafYazTipi"/>
    <w:link w:val="Balk4"/>
    <w:uiPriority w:val="9"/>
    <w:rsid w:val="004E2D93"/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paragraph" w:customStyle="1" w:styleId="KOD">
    <w:name w:val="KOD"/>
    <w:basedOn w:val="Normal"/>
    <w:next w:val="Normal"/>
    <w:qFormat/>
    <w:rsid w:val="00210A3B"/>
    <w:rPr>
      <w:rFonts w:ascii="Courier New" w:hAnsi="Courier New"/>
    </w:rPr>
  </w:style>
  <w:style w:type="paragraph" w:customStyle="1" w:styleId="KODAklama">
    <w:name w:val="KOD Açıklama"/>
    <w:basedOn w:val="Normal"/>
    <w:next w:val="Normal"/>
    <w:qFormat/>
    <w:rsid w:val="00210A3B"/>
    <w:rPr>
      <w:rFonts w:ascii="Arial Narrow" w:hAnsi="Arial Narrow"/>
    </w:rPr>
  </w:style>
  <w:style w:type="paragraph" w:styleId="ListeParagraf">
    <w:name w:val="List Paragraph"/>
    <w:basedOn w:val="Normal"/>
    <w:uiPriority w:val="34"/>
    <w:qFormat/>
    <w:rsid w:val="00105BD0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105B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105BD0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105BD0"/>
    <w:rPr>
      <w:rFonts w:ascii="Times New Roman" w:eastAsiaTheme="minorEastAsia" w:hAnsi="Times New Roman"/>
      <w:sz w:val="20"/>
      <w:szCs w:val="20"/>
      <w:lang w:eastAsia="tr-TR"/>
    </w:rPr>
  </w:style>
  <w:style w:type="table" w:customStyle="1" w:styleId="KlavuzTablo2-Vurgu41">
    <w:name w:val="Kılavuz Tablo 2 - Vurgu 41"/>
    <w:basedOn w:val="NormalTablo"/>
    <w:uiPriority w:val="47"/>
    <w:rsid w:val="00105BD0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KlavuzTablo2-Vurgu51">
    <w:name w:val="Kılavuz Tablo 2 - Vurgu 51"/>
    <w:basedOn w:val="NormalTablo"/>
    <w:uiPriority w:val="47"/>
    <w:rsid w:val="00105BD0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KlavuzuTablo4-Vurgu61">
    <w:name w:val="Kılavuzu Tablo 4 - Vurgu 61"/>
    <w:basedOn w:val="NormalTablo"/>
    <w:uiPriority w:val="49"/>
    <w:rsid w:val="00105BD0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105B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5BD0"/>
    <w:rPr>
      <w:rFonts w:ascii="Segoe UI" w:eastAsiaTheme="minorEastAsia" w:hAnsi="Segoe UI" w:cs="Segoe UI"/>
      <w:sz w:val="18"/>
      <w:szCs w:val="18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9B74D5"/>
    <w:pPr>
      <w:spacing w:after="200"/>
      <w:jc w:val="center"/>
    </w:pPr>
    <w:rPr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nek\Application%20Data\Microsoft\&#350;ablonlar\KODLAB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DLA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00D0-CE00-489B-B2F0-AA5AE88D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KODLAB</Template>
  <TotalTime>2203</TotalTime>
  <Pages>29</Pages>
  <Words>6954</Words>
  <Characters>39643</Characters>
  <Application>Microsoft Office Word</Application>
  <DocSecurity>0</DocSecurity>
  <Lines>330</Lines>
  <Paragraphs>93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</dc:creator>
  <cp:keywords/>
  <dc:description/>
  <cp:lastModifiedBy>Mehmet_Ali</cp:lastModifiedBy>
  <cp:revision>943</cp:revision>
  <dcterms:created xsi:type="dcterms:W3CDTF">2014-10-10T16:39:00Z</dcterms:created>
  <dcterms:modified xsi:type="dcterms:W3CDTF">2014-11-22T14:23:00Z</dcterms:modified>
</cp:coreProperties>
</file>