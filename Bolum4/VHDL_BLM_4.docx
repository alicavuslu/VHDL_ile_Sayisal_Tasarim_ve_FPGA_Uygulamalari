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24A643" w14:textId="77777777" w:rsidR="00210A3B" w:rsidRDefault="00210A3B" w:rsidP="00210A3B">
      <w:pPr>
        <w:pStyle w:val="KOD"/>
      </w:pPr>
    </w:p>
    <w:p w14:paraId="610B486E" w14:textId="24E82263" w:rsidR="00847980" w:rsidRDefault="00847980" w:rsidP="00CD5218">
      <w:pPr>
        <w:pStyle w:val="Balk1"/>
        <w:numPr>
          <w:ilvl w:val="0"/>
          <w:numId w:val="3"/>
        </w:numPr>
        <w:spacing w:before="0"/>
      </w:pPr>
      <w:bookmarkStart w:id="0" w:name="_Toc394327645"/>
      <w:r>
        <w:t>V</w:t>
      </w:r>
      <w:r w:rsidRPr="00F45177">
        <w:t>HDL Operatörleri</w:t>
      </w:r>
      <w:bookmarkEnd w:id="0"/>
      <w:r w:rsidR="002644EF">
        <w:t xml:space="preserve"> ve Nitelikleri</w:t>
      </w:r>
      <w:r w:rsidR="008A09DA">
        <w:t xml:space="preserve"> (Attributes) </w:t>
      </w:r>
    </w:p>
    <w:p w14:paraId="18A7E9A3" w14:textId="77777777" w:rsidR="00D755B1" w:rsidRPr="00D755B1" w:rsidRDefault="00D755B1" w:rsidP="00D755B1"/>
    <w:p w14:paraId="328805A6" w14:textId="77777777" w:rsidR="00A9210D" w:rsidRDefault="00CF7764" w:rsidP="000D3950">
      <w:pPr>
        <w:jc w:val="both"/>
      </w:pPr>
      <w:r>
        <w:t>VHDL dilinde tasarım yaparken kullanılabilecek 3 tür operatör mevcuttur.</w:t>
      </w:r>
      <w:r w:rsidR="00A9210D">
        <w:t xml:space="preserve"> Bunlar sırasıyla:</w:t>
      </w:r>
    </w:p>
    <w:p w14:paraId="3C14F95D" w14:textId="6F55C75C" w:rsidR="00CF7764" w:rsidRPr="00D94174" w:rsidRDefault="00A9210D" w:rsidP="00D94174">
      <w:pPr>
        <w:pStyle w:val="ListeParagraf"/>
        <w:numPr>
          <w:ilvl w:val="0"/>
          <w:numId w:val="36"/>
        </w:numPr>
        <w:rPr>
          <w:sz w:val="20"/>
        </w:rPr>
      </w:pPr>
      <w:r w:rsidRPr="00D94174">
        <w:rPr>
          <w:sz w:val="20"/>
        </w:rPr>
        <w:t>Mantıksal (Booelean) Operatörler</w:t>
      </w:r>
    </w:p>
    <w:p w14:paraId="1D2DF408" w14:textId="48CE0257" w:rsidR="00A9210D" w:rsidRPr="00D94174" w:rsidRDefault="00A9210D" w:rsidP="00D94174">
      <w:pPr>
        <w:pStyle w:val="ListeParagraf"/>
        <w:numPr>
          <w:ilvl w:val="0"/>
          <w:numId w:val="36"/>
        </w:numPr>
        <w:rPr>
          <w:sz w:val="20"/>
        </w:rPr>
      </w:pPr>
      <w:r w:rsidRPr="00D94174">
        <w:rPr>
          <w:sz w:val="20"/>
        </w:rPr>
        <w:t>Aritmetik Operatörler</w:t>
      </w:r>
    </w:p>
    <w:p w14:paraId="292EC25E" w14:textId="4212AD2B" w:rsidR="00A9210D" w:rsidRPr="00D94174" w:rsidRDefault="00A9210D" w:rsidP="00D94174">
      <w:pPr>
        <w:pStyle w:val="ListeParagraf"/>
        <w:numPr>
          <w:ilvl w:val="0"/>
          <w:numId w:val="36"/>
        </w:numPr>
        <w:rPr>
          <w:sz w:val="20"/>
        </w:rPr>
      </w:pPr>
      <w:r w:rsidRPr="00D94174">
        <w:rPr>
          <w:sz w:val="20"/>
        </w:rPr>
        <w:t>İlişkisel Operatörler</w:t>
      </w:r>
      <w:r w:rsidR="00D94174">
        <w:rPr>
          <w:sz w:val="20"/>
        </w:rPr>
        <w:t>’dir.</w:t>
      </w:r>
    </w:p>
    <w:p w14:paraId="25D3F629" w14:textId="529CF635" w:rsidR="00A9210D" w:rsidRDefault="00A9210D" w:rsidP="000D3950">
      <w:pPr>
        <w:jc w:val="both"/>
      </w:pPr>
      <w:r>
        <w:t>Yukarıda verilen liste operatörlerin öncelik sırasına göre sıralanmış olup, aynı tür operatörlerin kendi aralarında bir öncelik sırası yoktur.</w:t>
      </w:r>
    </w:p>
    <w:p w14:paraId="5CE73A6D" w14:textId="3BC97FAB" w:rsidR="00A9210D" w:rsidRDefault="00A9210D" w:rsidP="000D3950">
      <w:pPr>
        <w:jc w:val="both"/>
      </w:pPr>
      <w:r>
        <w:t>VHDL dilinde ayrıca kod yazmayı kolaylaştıran ve tekrar kullanılabilirliği arttıran nitelik (</w:t>
      </w:r>
      <w:r w:rsidRPr="00492D7B">
        <w:rPr>
          <w:rFonts w:ascii="Courier New" w:hAnsi="Courier New" w:cs="Courier New"/>
          <w:b/>
        </w:rPr>
        <w:t>attributes</w:t>
      </w:r>
      <w:r>
        <w:t>) tanımlamaları da mevcuttur. VHDL dilinde ön tanımlı olarak gelen nitelik (</w:t>
      </w:r>
      <w:r w:rsidRPr="00492D7B">
        <w:rPr>
          <w:rFonts w:ascii="Courier New" w:hAnsi="Courier New" w:cs="Courier New"/>
          <w:b/>
        </w:rPr>
        <w:t>attributes</w:t>
      </w:r>
      <w:r>
        <w:t>) tanımlamaları olduğu gibi, kullanıcılar da kendi tanımlamalarını oluşturabilmektedir.</w:t>
      </w:r>
    </w:p>
    <w:p w14:paraId="5149C3A1" w14:textId="311FFC83" w:rsidR="00963F83" w:rsidRDefault="00A9210D" w:rsidP="000D3950">
      <w:pPr>
        <w:jc w:val="both"/>
      </w:pPr>
      <w:r>
        <w:t>Bu bölümdeki başlıklar operatörlerin öncelik sırasına göre düzenlenmiş olup operatör tanımlamalarından sonra ise nitelik (</w:t>
      </w:r>
      <w:r w:rsidRPr="00492D7B">
        <w:rPr>
          <w:rFonts w:ascii="Courier New" w:hAnsi="Courier New" w:cs="Courier New"/>
          <w:b/>
        </w:rPr>
        <w:t>attributes</w:t>
      </w:r>
      <w:r>
        <w:t>) tanımlamalarından bahsedilmiştir. Nitelik tanımlamaları özellikle genelleştirilebilir (</w:t>
      </w:r>
      <w:r w:rsidRPr="00492D7B">
        <w:rPr>
          <w:rFonts w:ascii="Courier New" w:hAnsi="Courier New" w:cs="Courier New"/>
          <w:b/>
        </w:rPr>
        <w:t>generic design</w:t>
      </w:r>
      <w:r>
        <w:t>) tasarım yapmak adına oldukça faydalı araçlardır.</w:t>
      </w:r>
    </w:p>
    <w:p w14:paraId="44919B50" w14:textId="77777777" w:rsidR="00C25F50" w:rsidRPr="00F45177" w:rsidRDefault="00C25F50" w:rsidP="000D3950">
      <w:pPr>
        <w:jc w:val="both"/>
      </w:pPr>
    </w:p>
    <w:p w14:paraId="11ADC285" w14:textId="7F07F658" w:rsidR="00847980" w:rsidRDefault="00847980" w:rsidP="0082463E">
      <w:pPr>
        <w:pStyle w:val="Balk2"/>
        <w:numPr>
          <w:ilvl w:val="1"/>
          <w:numId w:val="3"/>
        </w:numPr>
      </w:pPr>
      <w:bookmarkStart w:id="1" w:name="_Toc394327646"/>
      <w:r w:rsidRPr="00F45177">
        <w:t>Mantıksal Operatörler</w:t>
      </w:r>
      <w:bookmarkEnd w:id="1"/>
    </w:p>
    <w:p w14:paraId="38B283D9" w14:textId="77777777" w:rsidR="00A97A06" w:rsidRPr="00A97A06" w:rsidRDefault="00A97A06" w:rsidP="00A97A06"/>
    <w:p w14:paraId="520C32B8" w14:textId="77777777" w:rsidR="00847980" w:rsidRPr="00F45177" w:rsidRDefault="00847980" w:rsidP="00847980">
      <w:r w:rsidRPr="00F45177">
        <w:t>VHDL dilinde kullanılan mantıksal operatörler aşağıda listelenmiştir:</w:t>
      </w:r>
    </w:p>
    <w:p w14:paraId="3902A4D8" w14:textId="77777777" w:rsidR="00847980" w:rsidRPr="000927FA" w:rsidRDefault="00847980" w:rsidP="00847980">
      <w:pPr>
        <w:pStyle w:val="ListeParagraf"/>
        <w:numPr>
          <w:ilvl w:val="0"/>
          <w:numId w:val="4"/>
        </w:numPr>
        <w:rPr>
          <w:b/>
          <w:sz w:val="20"/>
        </w:rPr>
      </w:pPr>
      <w:r w:rsidRPr="000927FA">
        <w:rPr>
          <w:rFonts w:ascii="Courier New" w:hAnsi="Courier New" w:cs="Courier New"/>
          <w:b/>
          <w:sz w:val="20"/>
        </w:rPr>
        <w:t xml:space="preserve">and: </w:t>
      </w:r>
      <w:r w:rsidRPr="000927FA">
        <w:rPr>
          <w:rFonts w:cs="Times New Roman"/>
          <w:sz w:val="20"/>
        </w:rPr>
        <w:t>Mantıksal</w:t>
      </w:r>
      <w:r w:rsidRPr="000927FA">
        <w:rPr>
          <w:sz w:val="20"/>
        </w:rPr>
        <w:t xml:space="preserve"> </w:t>
      </w:r>
      <w:r w:rsidRPr="000927FA">
        <w:rPr>
          <w:rFonts w:ascii="Courier New" w:hAnsi="Courier New" w:cs="Courier New"/>
          <w:b/>
          <w:sz w:val="20"/>
        </w:rPr>
        <w:t>VE</w:t>
      </w:r>
      <w:r w:rsidRPr="000927FA">
        <w:rPr>
          <w:sz w:val="20"/>
        </w:rPr>
        <w:t xml:space="preserve"> işlemi</w:t>
      </w:r>
    </w:p>
    <w:p w14:paraId="5FA1C1B4" w14:textId="77777777" w:rsidR="0082463E" w:rsidRDefault="0082463E" w:rsidP="00963F83">
      <w:pPr>
        <w:pStyle w:val="KOD"/>
        <w:ind w:firstLine="360"/>
        <w:jc w:val="left"/>
        <w:rPr>
          <w:rFonts w:eastAsia="Times New Roman"/>
          <w:color w:val="406080"/>
        </w:rPr>
      </w:pPr>
      <w:r w:rsidRPr="00607450">
        <w:rPr>
          <w:rFonts w:eastAsia="Times New Roman"/>
        </w:rPr>
        <w:t xml:space="preserve">out_cikis </w:t>
      </w:r>
      <w:r w:rsidRPr="00607450">
        <w:rPr>
          <w:rFonts w:eastAsia="Times New Roman"/>
          <w:color w:val="308080"/>
        </w:rPr>
        <w:t>&lt;=</w:t>
      </w:r>
      <w:r w:rsidRPr="00607450">
        <w:rPr>
          <w:rFonts w:eastAsia="Times New Roman"/>
        </w:rPr>
        <w:t xml:space="preserve"> in_giris_1 </w:t>
      </w:r>
      <w:r w:rsidRPr="00607450">
        <w:rPr>
          <w:rFonts w:eastAsia="Times New Roman"/>
          <w:b/>
          <w:bCs/>
          <w:color w:val="200080"/>
        </w:rPr>
        <w:t>and</w:t>
      </w:r>
      <w:r w:rsidRPr="00607450">
        <w:rPr>
          <w:rFonts w:eastAsia="Times New Roman"/>
        </w:rPr>
        <w:t xml:space="preserve"> in_giris_2</w:t>
      </w:r>
      <w:r w:rsidRPr="00607450">
        <w:rPr>
          <w:rFonts w:eastAsia="Times New Roman"/>
          <w:color w:val="406080"/>
        </w:rPr>
        <w:t>;</w:t>
      </w:r>
    </w:p>
    <w:p w14:paraId="3030BD4F" w14:textId="59EC1F6E" w:rsidR="00847980" w:rsidRPr="001B57D5" w:rsidRDefault="00847980" w:rsidP="001B57D5">
      <w:pPr>
        <w:rPr>
          <w:b/>
        </w:rPr>
      </w:pPr>
      <w:r w:rsidRPr="001B57D5">
        <w:rPr>
          <w:rFonts w:cs="Times New Roman"/>
        </w:rPr>
        <w:t xml:space="preserve">Yukarıda verilen tanımlamada </w:t>
      </w:r>
      <w:r w:rsidR="00686AC5" w:rsidRPr="00686AC5">
        <w:rPr>
          <w:rFonts w:ascii="Courier New" w:hAnsi="Courier New" w:cs="Courier New"/>
          <w:b/>
        </w:rPr>
        <w:t>out_cikis</w:t>
      </w:r>
      <w:r w:rsidR="00686AC5">
        <w:rPr>
          <w:rFonts w:cs="Times New Roman"/>
        </w:rPr>
        <w:t xml:space="preserve"> değerine </w:t>
      </w:r>
      <w:r w:rsidRPr="001B57D5">
        <w:rPr>
          <w:rFonts w:ascii="Courier New" w:hAnsi="Courier New" w:cs="Courier New"/>
          <w:b/>
        </w:rPr>
        <w:t>in_giris_1</w:t>
      </w:r>
      <w:r w:rsidRPr="001B57D5">
        <w:rPr>
          <w:rFonts w:cs="Times New Roman"/>
        </w:rPr>
        <w:t xml:space="preserve"> ve </w:t>
      </w:r>
      <w:r w:rsidRPr="001B57D5">
        <w:rPr>
          <w:rFonts w:ascii="Courier New" w:hAnsi="Courier New" w:cs="Courier New"/>
          <w:b/>
        </w:rPr>
        <w:t>in_giris_2</w:t>
      </w:r>
      <w:r w:rsidRPr="001B57D5">
        <w:rPr>
          <w:rFonts w:cs="Times New Roman"/>
        </w:rPr>
        <w:t xml:space="preserve"> değerlerinin mantıksal </w:t>
      </w:r>
      <w:r w:rsidRPr="001B57D5">
        <w:rPr>
          <w:rFonts w:ascii="Courier New" w:hAnsi="Courier New" w:cs="Courier New"/>
          <w:b/>
        </w:rPr>
        <w:t>VE</w:t>
      </w:r>
      <w:r w:rsidRPr="001B57D5">
        <w:rPr>
          <w:rFonts w:cs="Times New Roman"/>
        </w:rPr>
        <w:t xml:space="preserve"> işleminin sonucu atanmaktadır.</w:t>
      </w:r>
    </w:p>
    <w:p w14:paraId="58DB5E55" w14:textId="77777777" w:rsidR="00847980" w:rsidRPr="00F45177" w:rsidRDefault="00847980" w:rsidP="00847980">
      <w:pPr>
        <w:pStyle w:val="ListeParagraf"/>
        <w:ind w:left="1429" w:firstLine="0"/>
        <w:rPr>
          <w:b/>
        </w:rPr>
      </w:pPr>
    </w:p>
    <w:p w14:paraId="72BECC86" w14:textId="77777777" w:rsidR="00847980" w:rsidRPr="000927FA" w:rsidRDefault="00847980" w:rsidP="00847980">
      <w:pPr>
        <w:pStyle w:val="ListeParagraf"/>
        <w:numPr>
          <w:ilvl w:val="0"/>
          <w:numId w:val="4"/>
        </w:numPr>
        <w:rPr>
          <w:b/>
          <w:sz w:val="20"/>
        </w:rPr>
      </w:pPr>
      <w:r w:rsidRPr="000927FA">
        <w:rPr>
          <w:rFonts w:ascii="Courier New" w:hAnsi="Courier New" w:cs="Courier New"/>
          <w:b/>
          <w:sz w:val="20"/>
        </w:rPr>
        <w:t>or:</w:t>
      </w:r>
      <w:r w:rsidRPr="000927FA">
        <w:rPr>
          <w:b/>
          <w:sz w:val="20"/>
        </w:rPr>
        <w:t xml:space="preserve"> </w:t>
      </w:r>
      <w:r w:rsidRPr="000927FA">
        <w:rPr>
          <w:sz w:val="20"/>
        </w:rPr>
        <w:t xml:space="preserve">Mantıksal </w:t>
      </w:r>
      <w:r w:rsidRPr="000927FA">
        <w:rPr>
          <w:rFonts w:ascii="Courier New" w:hAnsi="Courier New" w:cs="Courier New"/>
          <w:b/>
          <w:sz w:val="20"/>
        </w:rPr>
        <w:t>VEYA</w:t>
      </w:r>
      <w:r w:rsidRPr="000927FA">
        <w:rPr>
          <w:b/>
          <w:sz w:val="20"/>
        </w:rPr>
        <w:t xml:space="preserve"> </w:t>
      </w:r>
      <w:r w:rsidRPr="000927FA">
        <w:rPr>
          <w:sz w:val="20"/>
        </w:rPr>
        <w:t>işlemi</w:t>
      </w:r>
    </w:p>
    <w:p w14:paraId="0169C932" w14:textId="77777777" w:rsidR="000927FA" w:rsidRPr="000927FA" w:rsidRDefault="000927FA" w:rsidP="000927FA">
      <w:pPr>
        <w:pStyle w:val="KOD"/>
        <w:ind w:firstLine="360"/>
      </w:pPr>
      <w:r w:rsidRPr="000927FA">
        <w:rPr>
          <w:rFonts w:eastAsia="Times New Roman"/>
        </w:rPr>
        <w:t xml:space="preserve">out_cikis </w:t>
      </w:r>
      <w:r w:rsidRPr="000927FA">
        <w:rPr>
          <w:rFonts w:eastAsia="Times New Roman"/>
          <w:color w:val="308080"/>
        </w:rPr>
        <w:t>&lt;=</w:t>
      </w:r>
      <w:r w:rsidRPr="000927FA">
        <w:rPr>
          <w:rFonts w:eastAsia="Times New Roman"/>
        </w:rPr>
        <w:t xml:space="preserve"> in_giris_1 </w:t>
      </w:r>
      <w:r w:rsidRPr="000927FA">
        <w:rPr>
          <w:rFonts w:eastAsia="Times New Roman"/>
          <w:b/>
          <w:bCs/>
          <w:color w:val="200080"/>
        </w:rPr>
        <w:t>or</w:t>
      </w:r>
      <w:r w:rsidRPr="000927FA">
        <w:rPr>
          <w:rFonts w:eastAsia="Times New Roman"/>
        </w:rPr>
        <w:t xml:space="preserve"> in_giris_2</w:t>
      </w:r>
      <w:r w:rsidRPr="000927FA">
        <w:rPr>
          <w:rFonts w:eastAsia="Times New Roman"/>
          <w:color w:val="406080"/>
        </w:rPr>
        <w:t>;</w:t>
      </w:r>
    </w:p>
    <w:p w14:paraId="7AE7A5D8" w14:textId="4E15DEF7" w:rsidR="00847980" w:rsidRPr="000927FA" w:rsidRDefault="00847980" w:rsidP="000927FA">
      <w:pPr>
        <w:rPr>
          <w:b/>
        </w:rPr>
      </w:pPr>
      <w:r w:rsidRPr="000927FA">
        <w:rPr>
          <w:rFonts w:cs="Times New Roman"/>
        </w:rPr>
        <w:t xml:space="preserve">Yukadrıda verilen tanımlamada </w:t>
      </w:r>
      <w:r w:rsidR="00686AC5" w:rsidRPr="00686AC5">
        <w:rPr>
          <w:rFonts w:ascii="Courier New" w:hAnsi="Courier New" w:cs="Courier New"/>
          <w:b/>
        </w:rPr>
        <w:t>out_cikis</w:t>
      </w:r>
      <w:r w:rsidR="00686AC5">
        <w:rPr>
          <w:rFonts w:cs="Times New Roman"/>
        </w:rPr>
        <w:t xml:space="preserve"> değerine </w:t>
      </w:r>
      <w:r w:rsidRPr="000927FA">
        <w:rPr>
          <w:rFonts w:ascii="Courier New" w:hAnsi="Courier New" w:cs="Courier New"/>
          <w:b/>
        </w:rPr>
        <w:t>in_giris_1</w:t>
      </w:r>
      <w:r w:rsidRPr="000927FA">
        <w:rPr>
          <w:rFonts w:cs="Times New Roman"/>
        </w:rPr>
        <w:t xml:space="preserve"> ve </w:t>
      </w:r>
      <w:r w:rsidRPr="000927FA">
        <w:rPr>
          <w:rFonts w:ascii="Courier New" w:hAnsi="Courier New" w:cs="Courier New"/>
          <w:b/>
        </w:rPr>
        <w:t>in_giris_2</w:t>
      </w:r>
      <w:r w:rsidRPr="000927FA">
        <w:rPr>
          <w:rFonts w:cs="Times New Roman"/>
        </w:rPr>
        <w:t xml:space="preserve"> değerlerinin mantıksal </w:t>
      </w:r>
      <w:r w:rsidRPr="000927FA">
        <w:rPr>
          <w:rFonts w:ascii="Courier New" w:hAnsi="Courier New" w:cs="Courier New"/>
          <w:b/>
        </w:rPr>
        <w:t>VEYA</w:t>
      </w:r>
      <w:r w:rsidRPr="000927FA">
        <w:rPr>
          <w:rFonts w:cs="Times New Roman"/>
        </w:rPr>
        <w:t xml:space="preserve"> işleminin sonucu atanmaktadır.</w:t>
      </w:r>
    </w:p>
    <w:p w14:paraId="23D255AB" w14:textId="77777777" w:rsidR="00847980" w:rsidRPr="00F45177" w:rsidRDefault="00847980" w:rsidP="00847980">
      <w:pPr>
        <w:pStyle w:val="ListeParagraf"/>
        <w:ind w:left="1429" w:firstLine="0"/>
        <w:rPr>
          <w:b/>
        </w:rPr>
      </w:pPr>
    </w:p>
    <w:p w14:paraId="2DA83571" w14:textId="633B4C26" w:rsidR="00327E62" w:rsidRPr="00327E62" w:rsidRDefault="00847980" w:rsidP="00327E62">
      <w:pPr>
        <w:pStyle w:val="ListeParagraf"/>
        <w:numPr>
          <w:ilvl w:val="0"/>
          <w:numId w:val="4"/>
        </w:numPr>
        <w:rPr>
          <w:b/>
        </w:rPr>
      </w:pPr>
      <w:r w:rsidRPr="000927FA">
        <w:rPr>
          <w:rFonts w:ascii="Courier New" w:hAnsi="Courier New" w:cs="Courier New"/>
          <w:b/>
          <w:sz w:val="20"/>
        </w:rPr>
        <w:t>nand:</w:t>
      </w:r>
      <w:r w:rsidRPr="000927FA">
        <w:rPr>
          <w:b/>
          <w:sz w:val="20"/>
        </w:rPr>
        <w:t xml:space="preserve"> </w:t>
      </w:r>
      <w:r w:rsidRPr="000927FA">
        <w:rPr>
          <w:sz w:val="20"/>
        </w:rPr>
        <w:t xml:space="preserve">Mantıksal </w:t>
      </w:r>
      <w:r w:rsidRPr="000927FA">
        <w:rPr>
          <w:rFonts w:ascii="Courier New" w:hAnsi="Courier New" w:cs="Courier New"/>
          <w:b/>
          <w:sz w:val="20"/>
        </w:rPr>
        <w:t>VE DEĞİL</w:t>
      </w:r>
      <w:r w:rsidRPr="000927FA">
        <w:rPr>
          <w:b/>
          <w:sz w:val="20"/>
        </w:rPr>
        <w:t xml:space="preserve"> </w:t>
      </w:r>
      <w:r w:rsidRPr="000927FA">
        <w:rPr>
          <w:sz w:val="20"/>
        </w:rPr>
        <w:t>işlemi</w:t>
      </w:r>
    </w:p>
    <w:p w14:paraId="17B5A507" w14:textId="77777777" w:rsidR="00327E62" w:rsidRPr="00327E62" w:rsidRDefault="00327E62" w:rsidP="00327E62">
      <w:pPr>
        <w:pStyle w:val="KOD"/>
        <w:ind w:firstLine="360"/>
      </w:pPr>
      <w:r w:rsidRPr="00327E62">
        <w:rPr>
          <w:rFonts w:eastAsia="Times New Roman"/>
        </w:rPr>
        <w:t xml:space="preserve">out_cikis </w:t>
      </w:r>
      <w:r w:rsidRPr="00327E62">
        <w:rPr>
          <w:rFonts w:eastAsia="Times New Roman"/>
          <w:color w:val="308080"/>
        </w:rPr>
        <w:t>&lt;=</w:t>
      </w:r>
      <w:r w:rsidRPr="00327E62">
        <w:rPr>
          <w:rFonts w:eastAsia="Times New Roman"/>
        </w:rPr>
        <w:t xml:space="preserve"> in_giris_1 </w:t>
      </w:r>
      <w:r w:rsidRPr="00327E62">
        <w:rPr>
          <w:rFonts w:eastAsia="Times New Roman"/>
          <w:b/>
          <w:bCs/>
          <w:color w:val="200080"/>
        </w:rPr>
        <w:t>nand</w:t>
      </w:r>
      <w:r w:rsidRPr="00327E62">
        <w:rPr>
          <w:rFonts w:eastAsia="Times New Roman"/>
        </w:rPr>
        <w:t xml:space="preserve"> in_giris_2</w:t>
      </w:r>
      <w:r w:rsidRPr="00327E62">
        <w:rPr>
          <w:rFonts w:eastAsia="Times New Roman"/>
          <w:color w:val="406080"/>
        </w:rPr>
        <w:t>;</w:t>
      </w:r>
    </w:p>
    <w:p w14:paraId="7E252BEA" w14:textId="2A71DAF2" w:rsidR="00847980" w:rsidRPr="00327E62" w:rsidRDefault="00327E62" w:rsidP="00327E62">
      <w:pPr>
        <w:rPr>
          <w:b/>
        </w:rPr>
      </w:pPr>
      <w:r w:rsidRPr="00327E62">
        <w:rPr>
          <w:rFonts w:cs="Times New Roman"/>
        </w:rPr>
        <w:t>Yuka</w:t>
      </w:r>
      <w:r w:rsidR="00847980" w:rsidRPr="00327E62">
        <w:rPr>
          <w:rFonts w:cs="Times New Roman"/>
        </w:rPr>
        <w:t xml:space="preserve">rıda verilen tanımlamada </w:t>
      </w:r>
      <w:r w:rsidR="00053B35" w:rsidRPr="00686AC5">
        <w:rPr>
          <w:rFonts w:ascii="Courier New" w:hAnsi="Courier New" w:cs="Courier New"/>
          <w:b/>
        </w:rPr>
        <w:t>out_cikis</w:t>
      </w:r>
      <w:r w:rsidR="00053B35">
        <w:rPr>
          <w:rFonts w:cs="Times New Roman"/>
        </w:rPr>
        <w:t xml:space="preserve"> değerine </w:t>
      </w:r>
      <w:r w:rsidR="00847980" w:rsidRPr="00327E62">
        <w:rPr>
          <w:rFonts w:ascii="Courier New" w:hAnsi="Courier New" w:cs="Courier New"/>
          <w:b/>
        </w:rPr>
        <w:t>in_giris_1</w:t>
      </w:r>
      <w:r w:rsidR="00847980" w:rsidRPr="00327E62">
        <w:rPr>
          <w:rFonts w:cs="Times New Roman"/>
        </w:rPr>
        <w:t xml:space="preserve"> ve </w:t>
      </w:r>
      <w:r w:rsidR="00847980" w:rsidRPr="00327E62">
        <w:rPr>
          <w:rFonts w:ascii="Courier New" w:hAnsi="Courier New" w:cs="Courier New"/>
          <w:b/>
        </w:rPr>
        <w:t>in_giris_2</w:t>
      </w:r>
      <w:r w:rsidR="00847980" w:rsidRPr="00327E62">
        <w:rPr>
          <w:rFonts w:cs="Times New Roman"/>
        </w:rPr>
        <w:t xml:space="preserve"> değerlerinin mantıksal </w:t>
      </w:r>
      <w:r w:rsidR="00847980" w:rsidRPr="00327E62">
        <w:rPr>
          <w:rFonts w:ascii="Courier New" w:hAnsi="Courier New" w:cs="Courier New"/>
          <w:b/>
        </w:rPr>
        <w:t>VE DEĞİL</w:t>
      </w:r>
      <w:r w:rsidR="00847980" w:rsidRPr="00327E62">
        <w:rPr>
          <w:b/>
        </w:rPr>
        <w:t xml:space="preserve"> </w:t>
      </w:r>
      <w:r w:rsidR="00847980" w:rsidRPr="00327E62">
        <w:rPr>
          <w:rFonts w:cs="Times New Roman"/>
        </w:rPr>
        <w:t>işleminin sonucu atanmaktadır.</w:t>
      </w:r>
    </w:p>
    <w:p w14:paraId="7312A6FE" w14:textId="77777777" w:rsidR="00847980" w:rsidRPr="00F45177" w:rsidRDefault="00847980" w:rsidP="00847980">
      <w:pPr>
        <w:pStyle w:val="ListeParagraf"/>
        <w:ind w:left="1429" w:firstLine="0"/>
        <w:rPr>
          <w:b/>
        </w:rPr>
      </w:pPr>
    </w:p>
    <w:p w14:paraId="2202E7BD" w14:textId="2B8DA3DC" w:rsidR="00A62B8A" w:rsidRPr="00A62B8A" w:rsidRDefault="00847980" w:rsidP="00A62B8A">
      <w:pPr>
        <w:pStyle w:val="ListeParagraf"/>
        <w:numPr>
          <w:ilvl w:val="0"/>
          <w:numId w:val="4"/>
        </w:numPr>
        <w:rPr>
          <w:b/>
        </w:rPr>
      </w:pPr>
      <w:r w:rsidRPr="00CE1E61">
        <w:rPr>
          <w:rFonts w:ascii="Courier New" w:hAnsi="Courier New" w:cs="Courier New"/>
          <w:b/>
          <w:sz w:val="20"/>
        </w:rPr>
        <w:t>nor:</w:t>
      </w:r>
      <w:r w:rsidRPr="00CE1E61">
        <w:rPr>
          <w:b/>
          <w:sz w:val="20"/>
        </w:rPr>
        <w:t xml:space="preserve"> </w:t>
      </w:r>
      <w:r w:rsidRPr="00CE1E61">
        <w:rPr>
          <w:sz w:val="20"/>
        </w:rPr>
        <w:t xml:space="preserve">Mantıksal </w:t>
      </w:r>
      <w:r w:rsidRPr="00CE1E61">
        <w:rPr>
          <w:rFonts w:ascii="Courier New" w:hAnsi="Courier New" w:cs="Courier New"/>
          <w:b/>
          <w:sz w:val="20"/>
        </w:rPr>
        <w:t>VEYA DEĞİL</w:t>
      </w:r>
      <w:r w:rsidRPr="00CE1E61">
        <w:rPr>
          <w:b/>
          <w:sz w:val="20"/>
        </w:rPr>
        <w:t xml:space="preserve"> </w:t>
      </w:r>
      <w:r w:rsidRPr="00CE1E61">
        <w:rPr>
          <w:sz w:val="20"/>
        </w:rPr>
        <w:t>işlemi</w:t>
      </w:r>
    </w:p>
    <w:p w14:paraId="5E0F3395" w14:textId="07CCC738" w:rsidR="00847980" w:rsidRPr="00F45177" w:rsidRDefault="00A62B8A" w:rsidP="00A62B8A">
      <w:pPr>
        <w:pStyle w:val="KOD"/>
        <w:ind w:firstLine="360"/>
        <w:rPr>
          <w:b/>
        </w:rPr>
      </w:pPr>
      <w:r w:rsidRPr="00A62B8A">
        <w:rPr>
          <w:rFonts w:eastAsia="Times New Roman"/>
        </w:rPr>
        <w:t xml:space="preserve">out_cikis </w:t>
      </w:r>
      <w:r w:rsidRPr="00A62B8A">
        <w:rPr>
          <w:rFonts w:eastAsia="Times New Roman"/>
          <w:color w:val="308080"/>
        </w:rPr>
        <w:t>&lt;=</w:t>
      </w:r>
      <w:r w:rsidRPr="00A62B8A">
        <w:rPr>
          <w:rFonts w:eastAsia="Times New Roman"/>
        </w:rPr>
        <w:t xml:space="preserve"> in_giris_1 </w:t>
      </w:r>
      <w:r w:rsidRPr="00A62B8A">
        <w:rPr>
          <w:rFonts w:eastAsia="Times New Roman"/>
          <w:b/>
          <w:bCs/>
          <w:color w:val="200080"/>
        </w:rPr>
        <w:t>nor</w:t>
      </w:r>
      <w:r w:rsidRPr="00A62B8A">
        <w:rPr>
          <w:rFonts w:eastAsia="Times New Roman"/>
        </w:rPr>
        <w:t xml:space="preserve"> in_giris_2</w:t>
      </w:r>
      <w:r w:rsidRPr="00A62B8A">
        <w:rPr>
          <w:rFonts w:eastAsia="Times New Roman"/>
          <w:color w:val="406080"/>
        </w:rPr>
        <w:t>;</w:t>
      </w:r>
    </w:p>
    <w:p w14:paraId="083AD44B" w14:textId="4FF24F5D" w:rsidR="00847980" w:rsidRPr="00CE1E61" w:rsidRDefault="00A62B8A" w:rsidP="00CE1E61">
      <w:pPr>
        <w:rPr>
          <w:b/>
        </w:rPr>
      </w:pPr>
      <w:r w:rsidRPr="00327E62">
        <w:rPr>
          <w:rFonts w:cs="Times New Roman"/>
        </w:rPr>
        <w:t xml:space="preserve">Yukarıda </w:t>
      </w:r>
      <w:r w:rsidR="00847980" w:rsidRPr="00CE1E61">
        <w:rPr>
          <w:rFonts w:cs="Times New Roman"/>
        </w:rPr>
        <w:t xml:space="preserve">verilen tanımlamada </w:t>
      </w:r>
      <w:r w:rsidR="00A97A06" w:rsidRPr="00686AC5">
        <w:rPr>
          <w:rFonts w:ascii="Courier New" w:hAnsi="Courier New" w:cs="Courier New"/>
          <w:b/>
        </w:rPr>
        <w:t>out_cikis</w:t>
      </w:r>
      <w:r w:rsidR="00A97A06">
        <w:rPr>
          <w:rFonts w:cs="Times New Roman"/>
        </w:rPr>
        <w:t xml:space="preserve"> değerine </w:t>
      </w:r>
      <w:r w:rsidR="00847980" w:rsidRPr="00CE1E61">
        <w:rPr>
          <w:rFonts w:ascii="Courier New" w:hAnsi="Courier New" w:cs="Courier New"/>
          <w:b/>
        </w:rPr>
        <w:t>in_giris_1</w:t>
      </w:r>
      <w:r w:rsidR="00847980" w:rsidRPr="00CE1E61">
        <w:rPr>
          <w:rFonts w:cs="Times New Roman"/>
        </w:rPr>
        <w:t xml:space="preserve"> ve </w:t>
      </w:r>
      <w:r w:rsidR="00847980" w:rsidRPr="00CE1E61">
        <w:rPr>
          <w:rFonts w:ascii="Courier New" w:hAnsi="Courier New" w:cs="Courier New"/>
          <w:b/>
        </w:rPr>
        <w:t>in_giris_2</w:t>
      </w:r>
      <w:r w:rsidR="00847980" w:rsidRPr="00CE1E61">
        <w:rPr>
          <w:rFonts w:cs="Times New Roman"/>
        </w:rPr>
        <w:t xml:space="preserve"> değerlerinin mantıksal </w:t>
      </w:r>
      <w:r w:rsidR="00847980" w:rsidRPr="00CE1E61">
        <w:rPr>
          <w:rFonts w:ascii="Courier New" w:hAnsi="Courier New" w:cs="Courier New"/>
          <w:b/>
        </w:rPr>
        <w:t>VEYA DEĞİL</w:t>
      </w:r>
      <w:r w:rsidR="00847980" w:rsidRPr="00CE1E61">
        <w:rPr>
          <w:b/>
        </w:rPr>
        <w:t xml:space="preserve"> </w:t>
      </w:r>
      <w:r w:rsidR="00847980" w:rsidRPr="00CE1E61">
        <w:rPr>
          <w:rFonts w:cs="Times New Roman"/>
        </w:rPr>
        <w:t>işleminin sonucu atanmaktadır.</w:t>
      </w:r>
    </w:p>
    <w:p w14:paraId="53EEE9B5" w14:textId="77777777" w:rsidR="00847980" w:rsidRPr="00F45177" w:rsidRDefault="00847980" w:rsidP="00847980">
      <w:pPr>
        <w:pStyle w:val="ListeParagraf"/>
        <w:ind w:left="1429" w:firstLine="0"/>
        <w:rPr>
          <w:b/>
        </w:rPr>
      </w:pPr>
    </w:p>
    <w:p w14:paraId="0F88A1E5" w14:textId="77777777" w:rsidR="00847980" w:rsidRPr="00194D53" w:rsidRDefault="00847980" w:rsidP="00847980">
      <w:pPr>
        <w:pStyle w:val="ListeParagraf"/>
        <w:numPr>
          <w:ilvl w:val="0"/>
          <w:numId w:val="4"/>
        </w:numPr>
        <w:rPr>
          <w:b/>
          <w:sz w:val="20"/>
        </w:rPr>
      </w:pPr>
      <w:r w:rsidRPr="00194D53">
        <w:rPr>
          <w:rFonts w:ascii="Courier New" w:hAnsi="Courier New" w:cs="Courier New"/>
          <w:b/>
          <w:sz w:val="20"/>
        </w:rPr>
        <w:t>xor:</w:t>
      </w:r>
      <w:r w:rsidRPr="00194D53">
        <w:rPr>
          <w:b/>
          <w:sz w:val="20"/>
        </w:rPr>
        <w:t xml:space="preserve"> </w:t>
      </w:r>
      <w:r w:rsidRPr="00194D53">
        <w:rPr>
          <w:sz w:val="20"/>
        </w:rPr>
        <w:t xml:space="preserve">Mantıksal </w:t>
      </w:r>
      <w:r w:rsidRPr="00194D53">
        <w:rPr>
          <w:rFonts w:ascii="Courier New" w:hAnsi="Courier New" w:cs="Courier New"/>
          <w:b/>
          <w:sz w:val="20"/>
        </w:rPr>
        <w:t>ÖZEL VEYA</w:t>
      </w:r>
      <w:r w:rsidRPr="00194D53">
        <w:rPr>
          <w:b/>
          <w:sz w:val="20"/>
        </w:rPr>
        <w:t xml:space="preserve"> </w:t>
      </w:r>
      <w:r w:rsidRPr="00194D53">
        <w:rPr>
          <w:sz w:val="20"/>
        </w:rPr>
        <w:t>işlemi</w:t>
      </w:r>
    </w:p>
    <w:p w14:paraId="448FE292" w14:textId="77777777" w:rsidR="00194D53" w:rsidRPr="00194D53" w:rsidRDefault="00194D53" w:rsidP="00194D53">
      <w:pPr>
        <w:pStyle w:val="KOD"/>
        <w:ind w:firstLine="360"/>
      </w:pPr>
      <w:r w:rsidRPr="00194D53">
        <w:rPr>
          <w:rFonts w:eastAsia="Times New Roman"/>
        </w:rPr>
        <w:t xml:space="preserve">out_cikis </w:t>
      </w:r>
      <w:r w:rsidRPr="00194D53">
        <w:rPr>
          <w:rFonts w:eastAsia="Times New Roman"/>
          <w:color w:val="308080"/>
        </w:rPr>
        <w:t>&lt;=</w:t>
      </w:r>
      <w:r w:rsidRPr="00194D53">
        <w:rPr>
          <w:rFonts w:eastAsia="Times New Roman"/>
        </w:rPr>
        <w:t xml:space="preserve"> in_giris_1 </w:t>
      </w:r>
      <w:r w:rsidRPr="00194D53">
        <w:rPr>
          <w:rFonts w:eastAsia="Times New Roman"/>
          <w:b/>
          <w:bCs/>
          <w:color w:val="200080"/>
        </w:rPr>
        <w:t>xor</w:t>
      </w:r>
      <w:r w:rsidRPr="00194D53">
        <w:rPr>
          <w:rFonts w:eastAsia="Times New Roman"/>
        </w:rPr>
        <w:t xml:space="preserve"> in_giris_2</w:t>
      </w:r>
      <w:r w:rsidRPr="00194D53">
        <w:rPr>
          <w:rFonts w:eastAsia="Times New Roman"/>
          <w:color w:val="406080"/>
        </w:rPr>
        <w:t>;</w:t>
      </w:r>
    </w:p>
    <w:p w14:paraId="4824DD7E" w14:textId="225624FD" w:rsidR="00847980" w:rsidRPr="00B97183" w:rsidRDefault="00B97183" w:rsidP="00B97183">
      <w:pPr>
        <w:rPr>
          <w:b/>
        </w:rPr>
      </w:pPr>
      <w:r>
        <w:rPr>
          <w:rFonts w:cs="Times New Roman"/>
        </w:rPr>
        <w:t>Yuka</w:t>
      </w:r>
      <w:r w:rsidR="00847980" w:rsidRPr="00B97183">
        <w:rPr>
          <w:rFonts w:cs="Times New Roman"/>
        </w:rPr>
        <w:t xml:space="preserve">rıda verilen tanımlamada </w:t>
      </w:r>
      <w:r w:rsidR="009E7AED" w:rsidRPr="00686AC5">
        <w:rPr>
          <w:rFonts w:ascii="Courier New" w:hAnsi="Courier New" w:cs="Courier New"/>
          <w:b/>
        </w:rPr>
        <w:t>out_cikis</w:t>
      </w:r>
      <w:r w:rsidR="009E7AED">
        <w:rPr>
          <w:rFonts w:cs="Times New Roman"/>
        </w:rPr>
        <w:t xml:space="preserve"> değerine </w:t>
      </w:r>
      <w:r w:rsidR="00847980" w:rsidRPr="00B97183">
        <w:rPr>
          <w:rFonts w:ascii="Courier New" w:hAnsi="Courier New" w:cs="Courier New"/>
          <w:b/>
        </w:rPr>
        <w:t>in_giris_1</w:t>
      </w:r>
      <w:r w:rsidR="00847980" w:rsidRPr="00B97183">
        <w:rPr>
          <w:rFonts w:cs="Times New Roman"/>
        </w:rPr>
        <w:t xml:space="preserve"> ve </w:t>
      </w:r>
      <w:r w:rsidR="00847980" w:rsidRPr="00B97183">
        <w:rPr>
          <w:rFonts w:ascii="Courier New" w:hAnsi="Courier New" w:cs="Courier New"/>
          <w:b/>
        </w:rPr>
        <w:t>in_giris_2</w:t>
      </w:r>
      <w:r w:rsidR="00847980" w:rsidRPr="00B97183">
        <w:rPr>
          <w:rFonts w:cs="Times New Roman"/>
        </w:rPr>
        <w:t xml:space="preserve"> değerlerinin mantıksal </w:t>
      </w:r>
      <w:r w:rsidR="00847980" w:rsidRPr="00B97183">
        <w:rPr>
          <w:rFonts w:ascii="Courier New" w:hAnsi="Courier New" w:cs="Courier New"/>
          <w:b/>
        </w:rPr>
        <w:t>ÖZEL VEYA</w:t>
      </w:r>
      <w:r w:rsidR="00847980" w:rsidRPr="00B97183">
        <w:rPr>
          <w:b/>
        </w:rPr>
        <w:t xml:space="preserve"> </w:t>
      </w:r>
      <w:r w:rsidR="00847980" w:rsidRPr="00B97183">
        <w:rPr>
          <w:rFonts w:cs="Times New Roman"/>
        </w:rPr>
        <w:t>işleminin sonucu atanmaktadır</w:t>
      </w:r>
    </w:p>
    <w:p w14:paraId="4951F507" w14:textId="77777777" w:rsidR="00847980" w:rsidRPr="00F45177" w:rsidRDefault="00847980" w:rsidP="00847980">
      <w:pPr>
        <w:pStyle w:val="ListeParagraf"/>
        <w:ind w:left="1429" w:firstLine="0"/>
        <w:rPr>
          <w:b/>
        </w:rPr>
      </w:pPr>
    </w:p>
    <w:p w14:paraId="6831E79B" w14:textId="77777777" w:rsidR="00847980" w:rsidRPr="00F93091" w:rsidRDefault="00847980" w:rsidP="00847980">
      <w:pPr>
        <w:pStyle w:val="ListeParagraf"/>
        <w:numPr>
          <w:ilvl w:val="0"/>
          <w:numId w:val="4"/>
        </w:numPr>
        <w:rPr>
          <w:b/>
          <w:sz w:val="20"/>
        </w:rPr>
      </w:pPr>
      <w:r w:rsidRPr="00F93091">
        <w:rPr>
          <w:rFonts w:ascii="Courier New" w:hAnsi="Courier New" w:cs="Courier New"/>
          <w:b/>
          <w:sz w:val="20"/>
        </w:rPr>
        <w:t>xnor:</w:t>
      </w:r>
      <w:r w:rsidRPr="00F93091">
        <w:rPr>
          <w:b/>
          <w:sz w:val="20"/>
        </w:rPr>
        <w:t xml:space="preserve"> </w:t>
      </w:r>
      <w:r w:rsidRPr="00F93091">
        <w:rPr>
          <w:sz w:val="20"/>
        </w:rPr>
        <w:t xml:space="preserve">Mantıksal </w:t>
      </w:r>
      <w:r w:rsidRPr="00F93091">
        <w:rPr>
          <w:rFonts w:ascii="Courier New" w:hAnsi="Courier New" w:cs="Courier New"/>
          <w:b/>
          <w:sz w:val="20"/>
        </w:rPr>
        <w:t>ÖZEL VEYA DEĞİL</w:t>
      </w:r>
      <w:r w:rsidRPr="00F93091">
        <w:rPr>
          <w:b/>
          <w:sz w:val="20"/>
        </w:rPr>
        <w:t xml:space="preserve"> </w:t>
      </w:r>
      <w:r w:rsidRPr="00F93091">
        <w:rPr>
          <w:sz w:val="20"/>
        </w:rPr>
        <w:t>işlemi</w:t>
      </w:r>
    </w:p>
    <w:p w14:paraId="7BEE3236" w14:textId="77777777" w:rsidR="00F93091" w:rsidRPr="00F93091" w:rsidRDefault="00F93091" w:rsidP="00F93091">
      <w:pPr>
        <w:pStyle w:val="KOD"/>
        <w:ind w:firstLine="360"/>
      </w:pPr>
      <w:r w:rsidRPr="00F93091">
        <w:rPr>
          <w:rFonts w:eastAsia="Times New Roman"/>
        </w:rPr>
        <w:t xml:space="preserve">out_cikis </w:t>
      </w:r>
      <w:r w:rsidRPr="00F93091">
        <w:rPr>
          <w:rFonts w:eastAsia="Times New Roman"/>
          <w:color w:val="308080"/>
        </w:rPr>
        <w:t>&lt;=</w:t>
      </w:r>
      <w:r w:rsidRPr="00F93091">
        <w:rPr>
          <w:rFonts w:eastAsia="Times New Roman"/>
        </w:rPr>
        <w:t xml:space="preserve"> in_giris_1 </w:t>
      </w:r>
      <w:r w:rsidRPr="00F93091">
        <w:rPr>
          <w:rFonts w:eastAsia="Times New Roman"/>
          <w:b/>
          <w:bCs/>
          <w:color w:val="200080"/>
        </w:rPr>
        <w:t>xnor</w:t>
      </w:r>
      <w:r w:rsidRPr="00F93091">
        <w:rPr>
          <w:rFonts w:eastAsia="Times New Roman"/>
        </w:rPr>
        <w:t xml:space="preserve"> in_giris_2</w:t>
      </w:r>
      <w:r w:rsidRPr="00F93091">
        <w:rPr>
          <w:rFonts w:eastAsia="Times New Roman"/>
          <w:color w:val="406080"/>
        </w:rPr>
        <w:t>;</w:t>
      </w:r>
    </w:p>
    <w:p w14:paraId="52F04989" w14:textId="6C223C31" w:rsidR="007775FA" w:rsidRDefault="00847980" w:rsidP="00F80C27">
      <w:pPr>
        <w:rPr>
          <w:rFonts w:cs="Times New Roman"/>
        </w:rPr>
      </w:pPr>
      <w:r w:rsidRPr="00F80C27">
        <w:rPr>
          <w:rFonts w:cs="Times New Roman"/>
        </w:rPr>
        <w:t xml:space="preserve">Yukarıda verilen tanımlamada </w:t>
      </w:r>
      <w:r w:rsidR="009E7AED" w:rsidRPr="00686AC5">
        <w:rPr>
          <w:rFonts w:ascii="Courier New" w:hAnsi="Courier New" w:cs="Courier New"/>
          <w:b/>
        </w:rPr>
        <w:t>out_cikis</w:t>
      </w:r>
      <w:r w:rsidR="009E7AED">
        <w:rPr>
          <w:rFonts w:cs="Times New Roman"/>
        </w:rPr>
        <w:t xml:space="preserve"> değerine </w:t>
      </w:r>
      <w:r w:rsidRPr="00F80C27">
        <w:rPr>
          <w:rFonts w:ascii="Courier New" w:hAnsi="Courier New" w:cs="Courier New"/>
          <w:b/>
        </w:rPr>
        <w:t>in_giris_1</w:t>
      </w:r>
      <w:r w:rsidRPr="00F80C27">
        <w:rPr>
          <w:rFonts w:cs="Times New Roman"/>
        </w:rPr>
        <w:t xml:space="preserve"> ve </w:t>
      </w:r>
      <w:r w:rsidRPr="00F80C27">
        <w:rPr>
          <w:rFonts w:ascii="Courier New" w:hAnsi="Courier New" w:cs="Courier New"/>
          <w:b/>
        </w:rPr>
        <w:t>in_giris_2</w:t>
      </w:r>
      <w:r w:rsidRPr="00F80C27">
        <w:rPr>
          <w:rFonts w:cs="Times New Roman"/>
        </w:rPr>
        <w:t xml:space="preserve"> değerlerinin lojik </w:t>
      </w:r>
      <w:r w:rsidRPr="00F80C27">
        <w:rPr>
          <w:rFonts w:ascii="Courier New" w:hAnsi="Courier New" w:cs="Courier New"/>
          <w:b/>
        </w:rPr>
        <w:t>ÖZEL VEYA DEĞİL</w:t>
      </w:r>
      <w:r w:rsidRPr="00F80C27">
        <w:rPr>
          <w:b/>
        </w:rPr>
        <w:t xml:space="preserve"> </w:t>
      </w:r>
      <w:r w:rsidRPr="00F80C27">
        <w:rPr>
          <w:rFonts w:cs="Times New Roman"/>
        </w:rPr>
        <w:t>işleminin sonucu atanmaktadır</w:t>
      </w:r>
      <w:r w:rsidR="007775FA">
        <w:rPr>
          <w:rFonts w:cs="Times New Roman"/>
        </w:rPr>
        <w:t>.</w:t>
      </w:r>
    </w:p>
    <w:p w14:paraId="33D7158C" w14:textId="325F2257" w:rsidR="001550A0" w:rsidRDefault="007775FA" w:rsidP="004F3831">
      <w:pPr>
        <w:jc w:val="both"/>
      </w:pPr>
      <w:r w:rsidRPr="000F5373">
        <w:rPr>
          <w:rFonts w:ascii="Courier New" w:hAnsi="Courier New" w:cs="Courier New"/>
          <w:b/>
        </w:rPr>
        <w:t>Örnek 4.1 :</w:t>
      </w:r>
      <w:r>
        <w:rPr>
          <w:rFonts w:cs="Times New Roman"/>
        </w:rPr>
        <w:t xml:space="preserve"> </w:t>
      </w:r>
      <w:r w:rsidR="00D70E6D">
        <w:rPr>
          <w:rFonts w:cs="Times New Roman"/>
        </w:rPr>
        <w:t xml:space="preserve">Mantıksal operatörlerin kullanıldığı </w:t>
      </w:r>
      <w:r w:rsidR="00D70E6D">
        <w:rPr>
          <w:rFonts w:ascii="Courier New" w:hAnsi="Courier New" w:cs="Courier New"/>
          <w:b/>
        </w:rPr>
        <w:t>mantiksal</w:t>
      </w:r>
      <w:r w:rsidR="00D70E6D" w:rsidRPr="00D55DE6">
        <w:rPr>
          <w:rFonts w:ascii="Courier New" w:hAnsi="Courier New" w:cs="Courier New"/>
          <w:b/>
        </w:rPr>
        <w:t>_</w:t>
      </w:r>
      <w:r w:rsidR="00D70E6D">
        <w:rPr>
          <w:rFonts w:ascii="Courier New" w:hAnsi="Courier New" w:cs="Courier New"/>
          <w:b/>
        </w:rPr>
        <w:t>operatorler</w:t>
      </w:r>
      <w:r w:rsidR="00D70E6D" w:rsidRPr="00D55DE6">
        <w:rPr>
          <w:rFonts w:ascii="Courier New" w:hAnsi="Courier New" w:cs="Courier New"/>
          <w:b/>
        </w:rPr>
        <w:t>.vhd</w:t>
      </w:r>
      <w:r w:rsidR="00D70E6D">
        <w:t xml:space="preserve"> VHDL kodu</w:t>
      </w:r>
      <w:r w:rsidR="00D70E6D" w:rsidRPr="00F45177">
        <w:t xml:space="preserve"> aşağıda </w:t>
      </w:r>
      <w:r w:rsidR="001E4A8E">
        <w:t>verilmiştir</w:t>
      </w:r>
      <w:r w:rsidR="00D70E6D" w:rsidRPr="00F45177">
        <w:t>.</w:t>
      </w:r>
      <w:r w:rsidR="000F5373">
        <w:t xml:space="preserve"> </w:t>
      </w:r>
      <w:r w:rsidR="001550A0">
        <w:t>Verilen koda</w:t>
      </w:r>
      <w:r w:rsidR="00D94174">
        <w:t xml:space="preserve"> ile </w:t>
      </w:r>
      <w:r w:rsidR="001550A0">
        <w:t xml:space="preserve"> </w:t>
      </w:r>
      <w:r w:rsidR="00D94174">
        <w:t xml:space="preserve">tasarlanan devreye </w:t>
      </w:r>
      <w:r w:rsidR="001550A0">
        <w:t>ait bilgiler aşağıdaki gibidir:</w:t>
      </w:r>
    </w:p>
    <w:p w14:paraId="62B92742" w14:textId="77777777" w:rsidR="001550A0" w:rsidRPr="00D94174" w:rsidRDefault="000F5373" w:rsidP="001550A0">
      <w:pPr>
        <w:pStyle w:val="ListeParagraf"/>
        <w:numPr>
          <w:ilvl w:val="0"/>
          <w:numId w:val="26"/>
        </w:numPr>
        <w:rPr>
          <w:sz w:val="20"/>
        </w:rPr>
      </w:pPr>
      <w:r w:rsidRPr="00D94174">
        <w:rPr>
          <w:rFonts w:ascii="Courier New" w:hAnsi="Courier New" w:cs="Courier New"/>
          <w:b/>
          <w:sz w:val="20"/>
        </w:rPr>
        <w:t>mantiksal_operatorler</w:t>
      </w:r>
      <w:r w:rsidRPr="00D94174">
        <w:rPr>
          <w:sz w:val="20"/>
        </w:rPr>
        <w:t xml:space="preserve"> varlığı </w:t>
      </w:r>
      <w:r w:rsidRPr="00D94174">
        <w:rPr>
          <w:rFonts w:ascii="Courier New" w:hAnsi="Courier New" w:cs="Courier New"/>
          <w:b/>
          <w:sz w:val="20"/>
        </w:rPr>
        <w:t>in_giris_1</w:t>
      </w:r>
      <w:r w:rsidRPr="00D94174">
        <w:rPr>
          <w:sz w:val="20"/>
        </w:rPr>
        <w:t xml:space="preserve"> ve </w:t>
      </w:r>
      <w:r w:rsidRPr="00D94174">
        <w:rPr>
          <w:rFonts w:ascii="Courier New" w:hAnsi="Courier New" w:cs="Courier New"/>
          <w:b/>
          <w:sz w:val="20"/>
        </w:rPr>
        <w:t>in_giris_2</w:t>
      </w:r>
      <w:r w:rsidRPr="00D94174">
        <w:rPr>
          <w:sz w:val="20"/>
        </w:rPr>
        <w:t xml:space="preserve"> giriş portlarına</w:t>
      </w:r>
      <w:r w:rsidR="004F3831" w:rsidRPr="00D94174">
        <w:rPr>
          <w:sz w:val="20"/>
        </w:rPr>
        <w:t xml:space="preserve"> sahiptir</w:t>
      </w:r>
      <w:r w:rsidRPr="00D94174">
        <w:rPr>
          <w:sz w:val="20"/>
        </w:rPr>
        <w:t>.</w:t>
      </w:r>
      <w:r w:rsidR="001E4A8E" w:rsidRPr="00D94174">
        <w:rPr>
          <w:sz w:val="20"/>
        </w:rPr>
        <w:t xml:space="preserve"> </w:t>
      </w:r>
    </w:p>
    <w:p w14:paraId="2364CC0B" w14:textId="77777777" w:rsidR="001550A0" w:rsidRPr="00D94174" w:rsidRDefault="004F3831" w:rsidP="001550A0">
      <w:pPr>
        <w:pStyle w:val="ListeParagraf"/>
        <w:numPr>
          <w:ilvl w:val="0"/>
          <w:numId w:val="26"/>
        </w:numPr>
        <w:rPr>
          <w:sz w:val="20"/>
        </w:rPr>
      </w:pPr>
      <w:r w:rsidRPr="00D94174">
        <w:rPr>
          <w:rFonts w:ascii="Courier New" w:hAnsi="Courier New" w:cs="Courier New"/>
          <w:b/>
          <w:sz w:val="20"/>
        </w:rPr>
        <w:t>out_cikis_and</w:t>
      </w:r>
      <w:r w:rsidRPr="00D94174">
        <w:rPr>
          <w:sz w:val="20"/>
        </w:rPr>
        <w:t xml:space="preserve"> çıkış portuna </w:t>
      </w:r>
      <w:r w:rsidRPr="00D94174">
        <w:rPr>
          <w:rFonts w:ascii="Courier New" w:hAnsi="Courier New" w:cs="Courier New"/>
          <w:b/>
          <w:sz w:val="20"/>
        </w:rPr>
        <w:t>in_giris_1</w:t>
      </w:r>
      <w:r w:rsidRPr="00D94174">
        <w:rPr>
          <w:sz w:val="20"/>
        </w:rPr>
        <w:t xml:space="preserve"> ve </w:t>
      </w:r>
      <w:r w:rsidRPr="00D94174">
        <w:rPr>
          <w:rFonts w:ascii="Courier New" w:hAnsi="Courier New" w:cs="Courier New"/>
          <w:b/>
          <w:sz w:val="20"/>
        </w:rPr>
        <w:t xml:space="preserve">in_giris_2 </w:t>
      </w:r>
      <w:r w:rsidRPr="00D94174">
        <w:rPr>
          <w:rFonts w:cstheme="minorHAnsi"/>
          <w:sz w:val="20"/>
        </w:rPr>
        <w:t xml:space="preserve">giriş port değerlerinin </w:t>
      </w:r>
      <w:r w:rsidRPr="00D94174">
        <w:rPr>
          <w:rFonts w:ascii="Courier New" w:hAnsi="Courier New" w:cs="Courier New"/>
          <w:b/>
          <w:sz w:val="20"/>
        </w:rPr>
        <w:t xml:space="preserve">and </w:t>
      </w:r>
      <w:r w:rsidRPr="00D94174">
        <w:rPr>
          <w:rFonts w:cstheme="minorHAnsi"/>
          <w:sz w:val="20"/>
        </w:rPr>
        <w:t>işlemi sonucu atanmaktadır.</w:t>
      </w:r>
      <w:r w:rsidR="00325BCE" w:rsidRPr="00D94174">
        <w:rPr>
          <w:rFonts w:ascii="Courier New" w:hAnsi="Courier New" w:cs="Courier New"/>
          <w:b/>
          <w:sz w:val="20"/>
        </w:rPr>
        <w:t xml:space="preserve"> </w:t>
      </w:r>
    </w:p>
    <w:p w14:paraId="7DC940E5" w14:textId="77777777" w:rsidR="001550A0" w:rsidRPr="00D94174" w:rsidRDefault="00325BCE" w:rsidP="001550A0">
      <w:pPr>
        <w:pStyle w:val="ListeParagraf"/>
        <w:numPr>
          <w:ilvl w:val="0"/>
          <w:numId w:val="26"/>
        </w:numPr>
        <w:rPr>
          <w:sz w:val="20"/>
        </w:rPr>
      </w:pPr>
      <w:r w:rsidRPr="00D94174">
        <w:rPr>
          <w:rFonts w:ascii="Courier New" w:hAnsi="Courier New" w:cs="Courier New"/>
          <w:b/>
          <w:sz w:val="20"/>
        </w:rPr>
        <w:t>out_cikis_or</w:t>
      </w:r>
      <w:r w:rsidRPr="00D94174">
        <w:rPr>
          <w:sz w:val="20"/>
        </w:rPr>
        <w:t xml:space="preserve"> çıkış portuna </w:t>
      </w:r>
      <w:r w:rsidRPr="00D94174">
        <w:rPr>
          <w:rFonts w:ascii="Courier New" w:hAnsi="Courier New" w:cs="Courier New"/>
          <w:b/>
          <w:sz w:val="20"/>
        </w:rPr>
        <w:t>in_giris_1</w:t>
      </w:r>
      <w:r w:rsidRPr="00D94174">
        <w:rPr>
          <w:sz w:val="20"/>
        </w:rPr>
        <w:t xml:space="preserve"> ve </w:t>
      </w:r>
      <w:r w:rsidRPr="00D94174">
        <w:rPr>
          <w:rFonts w:ascii="Courier New" w:hAnsi="Courier New" w:cs="Courier New"/>
          <w:b/>
          <w:sz w:val="20"/>
        </w:rPr>
        <w:t xml:space="preserve">in_giris_2 </w:t>
      </w:r>
      <w:r w:rsidRPr="00D94174">
        <w:rPr>
          <w:rFonts w:cstheme="minorHAnsi"/>
          <w:sz w:val="20"/>
        </w:rPr>
        <w:t xml:space="preserve">giriş port değerlerinin </w:t>
      </w:r>
      <w:r w:rsidRPr="00D94174">
        <w:rPr>
          <w:rFonts w:ascii="Courier New" w:hAnsi="Courier New" w:cs="Courier New"/>
          <w:b/>
          <w:sz w:val="20"/>
        </w:rPr>
        <w:t xml:space="preserve">or </w:t>
      </w:r>
      <w:r w:rsidRPr="00D94174">
        <w:rPr>
          <w:rFonts w:cstheme="minorHAnsi"/>
          <w:sz w:val="20"/>
        </w:rPr>
        <w:t xml:space="preserve">işlemi sonucu atanmaktadır. </w:t>
      </w:r>
    </w:p>
    <w:p w14:paraId="18B81FE4" w14:textId="77777777" w:rsidR="001550A0" w:rsidRPr="00D94174" w:rsidRDefault="00325BCE" w:rsidP="001550A0">
      <w:pPr>
        <w:pStyle w:val="ListeParagraf"/>
        <w:numPr>
          <w:ilvl w:val="0"/>
          <w:numId w:val="26"/>
        </w:numPr>
        <w:rPr>
          <w:sz w:val="20"/>
        </w:rPr>
      </w:pPr>
      <w:r w:rsidRPr="00D94174">
        <w:rPr>
          <w:rFonts w:ascii="Courier New" w:hAnsi="Courier New" w:cs="Courier New"/>
          <w:b/>
          <w:sz w:val="20"/>
        </w:rPr>
        <w:t>out_cikis_nand</w:t>
      </w:r>
      <w:r w:rsidRPr="00D94174">
        <w:rPr>
          <w:sz w:val="20"/>
        </w:rPr>
        <w:t xml:space="preserve"> çıkış portuna </w:t>
      </w:r>
      <w:r w:rsidRPr="00D94174">
        <w:rPr>
          <w:rFonts w:ascii="Courier New" w:hAnsi="Courier New" w:cs="Courier New"/>
          <w:b/>
          <w:sz w:val="20"/>
        </w:rPr>
        <w:t>in_giris_1</w:t>
      </w:r>
      <w:r w:rsidRPr="00D94174">
        <w:rPr>
          <w:sz w:val="20"/>
        </w:rPr>
        <w:t xml:space="preserve"> ve </w:t>
      </w:r>
      <w:r w:rsidRPr="00D94174">
        <w:rPr>
          <w:rFonts w:ascii="Courier New" w:hAnsi="Courier New" w:cs="Courier New"/>
          <w:b/>
          <w:sz w:val="20"/>
        </w:rPr>
        <w:t xml:space="preserve">in_giris_2 </w:t>
      </w:r>
      <w:r w:rsidRPr="00D94174">
        <w:rPr>
          <w:rFonts w:cstheme="minorHAnsi"/>
          <w:sz w:val="20"/>
        </w:rPr>
        <w:t xml:space="preserve">giriş port değerlerinin </w:t>
      </w:r>
      <w:r w:rsidRPr="00D94174">
        <w:rPr>
          <w:rFonts w:ascii="Courier New" w:hAnsi="Courier New" w:cs="Courier New"/>
          <w:b/>
          <w:sz w:val="20"/>
        </w:rPr>
        <w:t xml:space="preserve">nand </w:t>
      </w:r>
      <w:r w:rsidRPr="00D94174">
        <w:rPr>
          <w:rFonts w:cstheme="minorHAnsi"/>
          <w:sz w:val="20"/>
        </w:rPr>
        <w:t>işlemi sonucu atanmaktadır.</w:t>
      </w:r>
      <w:r w:rsidR="00133B6B" w:rsidRPr="00D94174">
        <w:rPr>
          <w:rFonts w:cstheme="minorHAnsi"/>
          <w:sz w:val="20"/>
        </w:rPr>
        <w:t xml:space="preserve"> </w:t>
      </w:r>
    </w:p>
    <w:p w14:paraId="67D726E5" w14:textId="77777777" w:rsidR="001550A0" w:rsidRPr="00D94174" w:rsidRDefault="00133B6B" w:rsidP="001550A0">
      <w:pPr>
        <w:pStyle w:val="ListeParagraf"/>
        <w:numPr>
          <w:ilvl w:val="0"/>
          <w:numId w:val="26"/>
        </w:numPr>
        <w:rPr>
          <w:sz w:val="20"/>
        </w:rPr>
      </w:pPr>
      <w:r w:rsidRPr="00D94174">
        <w:rPr>
          <w:rFonts w:ascii="Courier New" w:hAnsi="Courier New" w:cs="Courier New"/>
          <w:b/>
          <w:sz w:val="20"/>
        </w:rPr>
        <w:t>out_cikis_nor</w:t>
      </w:r>
      <w:r w:rsidRPr="00D94174">
        <w:rPr>
          <w:sz w:val="20"/>
        </w:rPr>
        <w:t xml:space="preserve"> çıkış portuna </w:t>
      </w:r>
      <w:r w:rsidRPr="00D94174">
        <w:rPr>
          <w:rFonts w:ascii="Courier New" w:hAnsi="Courier New" w:cs="Courier New"/>
          <w:b/>
          <w:sz w:val="20"/>
        </w:rPr>
        <w:t>in_giris_1</w:t>
      </w:r>
      <w:r w:rsidRPr="00D94174">
        <w:rPr>
          <w:sz w:val="20"/>
        </w:rPr>
        <w:t xml:space="preserve"> ve </w:t>
      </w:r>
      <w:r w:rsidRPr="00D94174">
        <w:rPr>
          <w:rFonts w:ascii="Courier New" w:hAnsi="Courier New" w:cs="Courier New"/>
          <w:b/>
          <w:sz w:val="20"/>
        </w:rPr>
        <w:t xml:space="preserve">in_giris_2 </w:t>
      </w:r>
      <w:r w:rsidRPr="00D94174">
        <w:rPr>
          <w:rFonts w:cstheme="minorHAnsi"/>
          <w:sz w:val="20"/>
        </w:rPr>
        <w:t xml:space="preserve">giriş port değerlerinin </w:t>
      </w:r>
      <w:r w:rsidRPr="00D94174">
        <w:rPr>
          <w:rFonts w:ascii="Courier New" w:hAnsi="Courier New" w:cs="Courier New"/>
          <w:b/>
          <w:sz w:val="20"/>
        </w:rPr>
        <w:t xml:space="preserve">nor </w:t>
      </w:r>
      <w:r w:rsidRPr="00D94174">
        <w:rPr>
          <w:rFonts w:cstheme="minorHAnsi"/>
          <w:sz w:val="20"/>
        </w:rPr>
        <w:t>işlemi sonucu atanmaktadır.</w:t>
      </w:r>
      <w:r w:rsidR="009D6FE7" w:rsidRPr="00D94174">
        <w:rPr>
          <w:rFonts w:cstheme="minorHAnsi"/>
          <w:sz w:val="20"/>
        </w:rPr>
        <w:t xml:space="preserve"> </w:t>
      </w:r>
    </w:p>
    <w:p w14:paraId="37A9B5C1" w14:textId="77777777" w:rsidR="001550A0" w:rsidRPr="00D94174" w:rsidRDefault="009D6FE7" w:rsidP="001550A0">
      <w:pPr>
        <w:pStyle w:val="ListeParagraf"/>
        <w:numPr>
          <w:ilvl w:val="0"/>
          <w:numId w:val="26"/>
        </w:numPr>
        <w:rPr>
          <w:sz w:val="20"/>
        </w:rPr>
      </w:pPr>
      <w:r w:rsidRPr="00D94174">
        <w:rPr>
          <w:rFonts w:ascii="Courier New" w:hAnsi="Courier New" w:cs="Courier New"/>
          <w:b/>
          <w:sz w:val="20"/>
        </w:rPr>
        <w:t>out_cikis_xor</w:t>
      </w:r>
      <w:r w:rsidRPr="00D94174">
        <w:rPr>
          <w:sz w:val="20"/>
        </w:rPr>
        <w:t xml:space="preserve"> çıkış portuna </w:t>
      </w:r>
      <w:r w:rsidRPr="00D94174">
        <w:rPr>
          <w:rFonts w:ascii="Courier New" w:hAnsi="Courier New" w:cs="Courier New"/>
          <w:b/>
          <w:sz w:val="20"/>
        </w:rPr>
        <w:t>in_giris_1</w:t>
      </w:r>
      <w:r w:rsidRPr="00D94174">
        <w:rPr>
          <w:sz w:val="20"/>
        </w:rPr>
        <w:t xml:space="preserve"> ve </w:t>
      </w:r>
      <w:r w:rsidRPr="00D94174">
        <w:rPr>
          <w:rFonts w:ascii="Courier New" w:hAnsi="Courier New" w:cs="Courier New"/>
          <w:b/>
          <w:sz w:val="20"/>
        </w:rPr>
        <w:t xml:space="preserve">in_giris_2 </w:t>
      </w:r>
      <w:r w:rsidRPr="00D94174">
        <w:rPr>
          <w:rFonts w:cstheme="minorHAnsi"/>
          <w:sz w:val="20"/>
        </w:rPr>
        <w:t xml:space="preserve">giriş port değerlerinin </w:t>
      </w:r>
      <w:r w:rsidRPr="00D94174">
        <w:rPr>
          <w:rFonts w:ascii="Courier New" w:hAnsi="Courier New" w:cs="Courier New"/>
          <w:b/>
          <w:sz w:val="20"/>
        </w:rPr>
        <w:t xml:space="preserve">xor </w:t>
      </w:r>
      <w:r w:rsidRPr="00D94174">
        <w:rPr>
          <w:rFonts w:cstheme="minorHAnsi"/>
          <w:sz w:val="20"/>
        </w:rPr>
        <w:t xml:space="preserve">işlemi sonucu atanmaktadır. </w:t>
      </w:r>
    </w:p>
    <w:p w14:paraId="37D220EC" w14:textId="77777777" w:rsidR="001550A0" w:rsidRPr="00D94174" w:rsidRDefault="009D6FE7" w:rsidP="001550A0">
      <w:pPr>
        <w:pStyle w:val="ListeParagraf"/>
        <w:numPr>
          <w:ilvl w:val="0"/>
          <w:numId w:val="26"/>
        </w:numPr>
        <w:rPr>
          <w:sz w:val="20"/>
        </w:rPr>
      </w:pPr>
      <w:r w:rsidRPr="00D94174">
        <w:rPr>
          <w:rFonts w:ascii="Courier New" w:hAnsi="Courier New" w:cs="Courier New"/>
          <w:b/>
          <w:sz w:val="20"/>
        </w:rPr>
        <w:t>out_cikis_xnor</w:t>
      </w:r>
      <w:r w:rsidRPr="00D94174">
        <w:rPr>
          <w:sz w:val="20"/>
        </w:rPr>
        <w:t xml:space="preserve"> çıkış portuna </w:t>
      </w:r>
      <w:r w:rsidRPr="00D94174">
        <w:rPr>
          <w:rFonts w:ascii="Courier New" w:hAnsi="Courier New" w:cs="Courier New"/>
          <w:b/>
          <w:sz w:val="20"/>
        </w:rPr>
        <w:t>in_giris_1</w:t>
      </w:r>
      <w:r w:rsidRPr="00D94174">
        <w:rPr>
          <w:sz w:val="20"/>
        </w:rPr>
        <w:t xml:space="preserve"> ve </w:t>
      </w:r>
      <w:r w:rsidRPr="00D94174">
        <w:rPr>
          <w:rFonts w:ascii="Courier New" w:hAnsi="Courier New" w:cs="Courier New"/>
          <w:b/>
          <w:sz w:val="20"/>
        </w:rPr>
        <w:t xml:space="preserve">in_giris_2 </w:t>
      </w:r>
      <w:r w:rsidRPr="00D94174">
        <w:rPr>
          <w:rFonts w:cstheme="minorHAnsi"/>
          <w:sz w:val="20"/>
        </w:rPr>
        <w:t xml:space="preserve">giriş port değerlerinin </w:t>
      </w:r>
      <w:r w:rsidRPr="00D94174">
        <w:rPr>
          <w:rFonts w:ascii="Courier New" w:hAnsi="Courier New" w:cs="Courier New"/>
          <w:b/>
          <w:sz w:val="20"/>
        </w:rPr>
        <w:t xml:space="preserve">xnor </w:t>
      </w:r>
      <w:r w:rsidRPr="00D94174">
        <w:rPr>
          <w:rFonts w:cstheme="minorHAnsi"/>
          <w:sz w:val="20"/>
        </w:rPr>
        <w:t>işlemi sonucu atanmaktadır.</w:t>
      </w:r>
      <w:r w:rsidR="008F0E96" w:rsidRPr="00D94174">
        <w:rPr>
          <w:rFonts w:cstheme="minorHAnsi"/>
          <w:sz w:val="20"/>
        </w:rPr>
        <w:t xml:space="preserve"> </w:t>
      </w:r>
    </w:p>
    <w:p w14:paraId="2AD91F2F" w14:textId="3C2AE33F" w:rsidR="001550A0" w:rsidRDefault="00105EC2" w:rsidP="00D94174">
      <w:pPr>
        <w:jc w:val="both"/>
        <w:rPr>
          <w:rFonts w:cstheme="minorHAnsi"/>
        </w:rPr>
      </w:pPr>
      <w:r w:rsidRPr="001550A0">
        <w:rPr>
          <w:rFonts w:cstheme="minorHAnsi"/>
        </w:rPr>
        <w:fldChar w:fldCharType="begin"/>
      </w:r>
      <w:r w:rsidRPr="001550A0">
        <w:rPr>
          <w:rFonts w:cstheme="minorHAnsi"/>
        </w:rPr>
        <w:instrText xml:space="preserve"> REF _Ref401315656 \h </w:instrText>
      </w:r>
      <w:r w:rsidR="001550A0">
        <w:instrText xml:space="preserve"> \* MERGEFORMAT </w:instrText>
      </w:r>
      <w:r w:rsidRPr="001550A0">
        <w:rPr>
          <w:rFonts w:cstheme="minorHAnsi"/>
        </w:rPr>
      </w:r>
      <w:r w:rsidRPr="001550A0">
        <w:rPr>
          <w:rFonts w:cstheme="minorHAnsi"/>
        </w:rPr>
        <w:fldChar w:fldCharType="separate"/>
      </w:r>
      <w:r>
        <w:t xml:space="preserve">Şekil </w:t>
      </w:r>
      <w:r>
        <w:rPr>
          <w:noProof/>
        </w:rPr>
        <w:t>4</w:t>
      </w:r>
      <w:r>
        <w:noBreakHyphen/>
      </w:r>
      <w:r>
        <w:rPr>
          <w:noProof/>
        </w:rPr>
        <w:t>1</w:t>
      </w:r>
      <w:r w:rsidRPr="001550A0">
        <w:rPr>
          <w:rFonts w:cstheme="minorHAnsi"/>
        </w:rPr>
        <w:fldChar w:fldCharType="end"/>
      </w:r>
      <w:r w:rsidRPr="001550A0">
        <w:rPr>
          <w:rFonts w:cstheme="minorHAnsi"/>
        </w:rPr>
        <w:t xml:space="preserve">’de </w:t>
      </w:r>
      <w:r w:rsidR="00E966CE" w:rsidRPr="001550A0">
        <w:rPr>
          <w:rFonts w:ascii="Courier New" w:hAnsi="Courier New" w:cs="Courier New"/>
          <w:b/>
        </w:rPr>
        <w:t>mantiksal_operatorler</w:t>
      </w:r>
      <w:r w:rsidR="00E966CE" w:rsidRPr="001550A0">
        <w:rPr>
          <w:rFonts w:cstheme="minorHAnsi"/>
        </w:rPr>
        <w:t xml:space="preserve"> varlığının ilgili çıkışlara ilişkin benzetim çıktısı gösterilmiştir.</w:t>
      </w:r>
      <w:r w:rsidR="001550A0">
        <w:rPr>
          <w:rFonts w:cstheme="minorHAnsi"/>
        </w:rPr>
        <w:t xml:space="preserve"> Verilen benzetim çıktısına göre</w:t>
      </w:r>
      <w:r w:rsidR="00936CE0" w:rsidRPr="001550A0">
        <w:rPr>
          <w:rFonts w:cstheme="minorHAnsi"/>
        </w:rPr>
        <w:t xml:space="preserve"> </w:t>
      </w:r>
      <w:r w:rsidR="00936CE0" w:rsidRPr="001550A0">
        <w:rPr>
          <w:rFonts w:ascii="Courier New" w:hAnsi="Courier New" w:cs="Courier New"/>
          <w:b/>
        </w:rPr>
        <w:t>in_giris_1</w:t>
      </w:r>
      <w:r w:rsidR="00936CE0" w:rsidRPr="001550A0">
        <w:rPr>
          <w:rFonts w:cstheme="minorHAnsi"/>
        </w:rPr>
        <w:t xml:space="preserve"> giriş portunun </w:t>
      </w:r>
      <w:r w:rsidR="00936CE0" w:rsidRPr="001550A0">
        <w:rPr>
          <w:rFonts w:ascii="Courier New" w:hAnsi="Courier New" w:cs="Courier New"/>
          <w:b/>
        </w:rPr>
        <w:t>‘0’</w:t>
      </w:r>
      <w:r w:rsidR="00936CE0" w:rsidRPr="001550A0">
        <w:rPr>
          <w:rFonts w:cstheme="minorHAnsi"/>
        </w:rPr>
        <w:t xml:space="preserve"> ve </w:t>
      </w:r>
      <w:r w:rsidR="00936CE0" w:rsidRPr="001550A0">
        <w:rPr>
          <w:rFonts w:ascii="Courier New" w:hAnsi="Courier New" w:cs="Courier New"/>
          <w:b/>
        </w:rPr>
        <w:t>in_giris_2</w:t>
      </w:r>
      <w:r w:rsidR="00936CE0" w:rsidRPr="001550A0">
        <w:rPr>
          <w:rFonts w:cstheme="minorHAnsi"/>
        </w:rPr>
        <w:t xml:space="preserve"> giriş portunun </w:t>
      </w:r>
      <w:r w:rsidR="00936CE0" w:rsidRPr="001550A0">
        <w:rPr>
          <w:rFonts w:ascii="Courier New" w:hAnsi="Courier New" w:cs="Courier New"/>
          <w:b/>
        </w:rPr>
        <w:t>‘1’</w:t>
      </w:r>
      <w:r w:rsidR="00936CE0" w:rsidRPr="001550A0">
        <w:rPr>
          <w:rFonts w:cstheme="minorHAnsi"/>
        </w:rPr>
        <w:t xml:space="preserve"> değer</w:t>
      </w:r>
      <w:r w:rsidR="00C25F50">
        <w:rPr>
          <w:rFonts w:cstheme="minorHAnsi"/>
        </w:rPr>
        <w:t>ler</w:t>
      </w:r>
      <w:r w:rsidR="00936CE0" w:rsidRPr="001550A0">
        <w:rPr>
          <w:rFonts w:cstheme="minorHAnsi"/>
        </w:rPr>
        <w:t xml:space="preserve">i </w:t>
      </w:r>
      <w:r w:rsidR="00E1703B" w:rsidRPr="001550A0">
        <w:rPr>
          <w:rFonts w:cstheme="minorHAnsi"/>
        </w:rPr>
        <w:t xml:space="preserve">için; </w:t>
      </w:r>
    </w:p>
    <w:p w14:paraId="2F0D40DD" w14:textId="3A7DE822" w:rsidR="001550A0" w:rsidRPr="00D94174" w:rsidRDefault="00E1703B" w:rsidP="001C6145">
      <w:pPr>
        <w:pStyle w:val="ListeParagraf"/>
        <w:numPr>
          <w:ilvl w:val="0"/>
          <w:numId w:val="33"/>
        </w:numPr>
        <w:rPr>
          <w:sz w:val="20"/>
        </w:rPr>
      </w:pPr>
      <w:r w:rsidRPr="00120FE7">
        <w:rPr>
          <w:rFonts w:ascii="Courier New" w:hAnsi="Courier New" w:cs="Courier New"/>
          <w:b/>
          <w:sz w:val="20"/>
        </w:rPr>
        <w:t>out</w:t>
      </w:r>
      <w:r w:rsidR="00936CE0" w:rsidRPr="00120FE7">
        <w:rPr>
          <w:rFonts w:ascii="Courier New" w:hAnsi="Courier New" w:cs="Courier New"/>
          <w:b/>
          <w:sz w:val="20"/>
        </w:rPr>
        <w:t>_cikis_and</w:t>
      </w:r>
      <w:r w:rsidR="00936CE0" w:rsidRPr="00D94174">
        <w:rPr>
          <w:sz w:val="20"/>
        </w:rPr>
        <w:t xml:space="preserve"> çıkış portu değeri </w:t>
      </w:r>
      <w:r w:rsidR="001550A0" w:rsidRPr="00D94174">
        <w:rPr>
          <w:sz w:val="20"/>
        </w:rPr>
        <w:t>(</w:t>
      </w:r>
      <w:r w:rsidR="00936CE0" w:rsidRPr="00120FE7">
        <w:rPr>
          <w:rFonts w:ascii="Courier New" w:hAnsi="Courier New" w:cs="Courier New"/>
          <w:b/>
          <w:sz w:val="20"/>
        </w:rPr>
        <w:t>0</w:t>
      </w:r>
      <w:r w:rsidR="00936CE0" w:rsidRPr="00D94174">
        <w:rPr>
          <w:sz w:val="20"/>
        </w:rPr>
        <w:t xml:space="preserve"> </w:t>
      </w:r>
      <w:r w:rsidR="00936CE0" w:rsidRPr="00120FE7">
        <w:rPr>
          <w:rFonts w:ascii="Courier New" w:hAnsi="Courier New" w:cs="Courier New"/>
          <w:b/>
          <w:sz w:val="20"/>
        </w:rPr>
        <w:t>and</w:t>
      </w:r>
      <w:r w:rsidR="00936CE0" w:rsidRPr="00D94174">
        <w:rPr>
          <w:sz w:val="20"/>
        </w:rPr>
        <w:t xml:space="preserve"> </w:t>
      </w:r>
      <w:r w:rsidR="00936CE0" w:rsidRPr="00120FE7">
        <w:rPr>
          <w:rFonts w:ascii="Courier New" w:hAnsi="Courier New" w:cs="Courier New"/>
          <w:b/>
          <w:sz w:val="20"/>
        </w:rPr>
        <w:t>1</w:t>
      </w:r>
      <w:r w:rsidR="001550A0" w:rsidRPr="00D94174">
        <w:rPr>
          <w:sz w:val="20"/>
        </w:rPr>
        <w:t>)</w:t>
      </w:r>
      <w:r w:rsidR="00936CE0" w:rsidRPr="00D94174">
        <w:rPr>
          <w:sz w:val="20"/>
        </w:rPr>
        <w:t xml:space="preserve"> =</w:t>
      </w:r>
      <w:r w:rsidR="001550A0" w:rsidRPr="00D94174">
        <w:rPr>
          <w:sz w:val="20"/>
        </w:rPr>
        <w:t>&gt;</w:t>
      </w:r>
      <w:r w:rsidR="00936CE0" w:rsidRPr="00D94174">
        <w:rPr>
          <w:sz w:val="20"/>
        </w:rPr>
        <w:t xml:space="preserve"> </w:t>
      </w:r>
      <w:r w:rsidR="00936CE0" w:rsidRPr="00874028">
        <w:rPr>
          <w:rFonts w:ascii="Courier New" w:hAnsi="Courier New" w:cs="Courier New"/>
          <w:b/>
          <w:sz w:val="20"/>
        </w:rPr>
        <w:t>0</w:t>
      </w:r>
      <w:r w:rsidR="00936CE0" w:rsidRPr="00D94174">
        <w:rPr>
          <w:sz w:val="20"/>
        </w:rPr>
        <w:t xml:space="preserve">, </w:t>
      </w:r>
    </w:p>
    <w:p w14:paraId="44C0B1E1" w14:textId="6F6EE429" w:rsidR="001550A0" w:rsidRPr="00D94174" w:rsidRDefault="00936CE0" w:rsidP="001C6145">
      <w:pPr>
        <w:pStyle w:val="ListeParagraf"/>
        <w:numPr>
          <w:ilvl w:val="0"/>
          <w:numId w:val="33"/>
        </w:numPr>
        <w:rPr>
          <w:sz w:val="20"/>
        </w:rPr>
      </w:pPr>
      <w:r w:rsidRPr="009B1D6E">
        <w:rPr>
          <w:rFonts w:ascii="Courier New" w:hAnsi="Courier New" w:cs="Courier New"/>
          <w:b/>
          <w:sz w:val="20"/>
        </w:rPr>
        <w:t>out_cikis_or</w:t>
      </w:r>
      <w:r w:rsidR="00E1703B" w:rsidRPr="00D94174">
        <w:rPr>
          <w:sz w:val="20"/>
        </w:rPr>
        <w:t xml:space="preserve"> </w:t>
      </w:r>
      <w:r w:rsidR="00E1703B" w:rsidRPr="00D94174">
        <w:rPr>
          <w:rFonts w:cstheme="minorHAnsi"/>
          <w:sz w:val="20"/>
        </w:rPr>
        <w:t>ç</w:t>
      </w:r>
      <w:r w:rsidRPr="00D94174">
        <w:rPr>
          <w:rFonts w:cstheme="minorHAnsi"/>
          <w:sz w:val="20"/>
        </w:rPr>
        <w:t>ı</w:t>
      </w:r>
      <w:r w:rsidRPr="00D94174">
        <w:rPr>
          <w:sz w:val="20"/>
        </w:rPr>
        <w:t xml:space="preserve">kış portu değeri </w:t>
      </w:r>
      <w:r w:rsidR="001550A0" w:rsidRPr="00D94174">
        <w:rPr>
          <w:sz w:val="20"/>
        </w:rPr>
        <w:t>(</w:t>
      </w:r>
      <w:r w:rsidRPr="009B1D6E">
        <w:rPr>
          <w:rFonts w:ascii="Courier New" w:hAnsi="Courier New" w:cs="Courier New"/>
          <w:b/>
          <w:sz w:val="20"/>
        </w:rPr>
        <w:t>0</w:t>
      </w:r>
      <w:r w:rsidRPr="00D94174">
        <w:rPr>
          <w:sz w:val="20"/>
        </w:rPr>
        <w:t xml:space="preserve"> </w:t>
      </w:r>
      <w:r w:rsidRPr="009B1D6E">
        <w:rPr>
          <w:rFonts w:ascii="Courier New" w:hAnsi="Courier New" w:cs="Courier New"/>
          <w:b/>
          <w:sz w:val="20"/>
        </w:rPr>
        <w:t>or</w:t>
      </w:r>
      <w:r w:rsidRPr="00D94174">
        <w:rPr>
          <w:sz w:val="20"/>
        </w:rPr>
        <w:t xml:space="preserve"> </w:t>
      </w:r>
      <w:r w:rsidRPr="009B1D6E">
        <w:rPr>
          <w:rFonts w:ascii="Courier New" w:hAnsi="Courier New" w:cs="Courier New"/>
          <w:b/>
          <w:sz w:val="20"/>
        </w:rPr>
        <w:t>1</w:t>
      </w:r>
      <w:r w:rsidR="001550A0" w:rsidRPr="00D94174">
        <w:rPr>
          <w:sz w:val="20"/>
        </w:rPr>
        <w:t>)</w:t>
      </w:r>
      <w:r w:rsidRPr="00D94174">
        <w:rPr>
          <w:sz w:val="20"/>
        </w:rPr>
        <w:t xml:space="preserve"> =</w:t>
      </w:r>
      <w:r w:rsidR="001550A0" w:rsidRPr="00D94174">
        <w:rPr>
          <w:sz w:val="20"/>
        </w:rPr>
        <w:t>&gt;</w:t>
      </w:r>
      <w:r w:rsidRPr="00D94174">
        <w:rPr>
          <w:sz w:val="20"/>
        </w:rPr>
        <w:t xml:space="preserve"> </w:t>
      </w:r>
      <w:r w:rsidRPr="009B1D6E">
        <w:rPr>
          <w:rFonts w:ascii="Courier New" w:hAnsi="Courier New" w:cs="Courier New"/>
          <w:b/>
          <w:sz w:val="20"/>
        </w:rPr>
        <w:t>1</w:t>
      </w:r>
      <w:r w:rsidRPr="00D94174">
        <w:rPr>
          <w:sz w:val="20"/>
        </w:rPr>
        <w:t xml:space="preserve">, </w:t>
      </w:r>
    </w:p>
    <w:p w14:paraId="2FFC176A" w14:textId="0C33DEF3" w:rsidR="001550A0" w:rsidRPr="00D94174" w:rsidRDefault="00936CE0" w:rsidP="001C6145">
      <w:pPr>
        <w:pStyle w:val="ListeParagraf"/>
        <w:numPr>
          <w:ilvl w:val="0"/>
          <w:numId w:val="33"/>
        </w:numPr>
        <w:rPr>
          <w:sz w:val="20"/>
        </w:rPr>
      </w:pPr>
      <w:r w:rsidRPr="009B1D6E">
        <w:rPr>
          <w:rFonts w:ascii="Courier New" w:hAnsi="Courier New" w:cs="Courier New"/>
          <w:b/>
          <w:sz w:val="20"/>
        </w:rPr>
        <w:t>out_cikis_nand</w:t>
      </w:r>
      <w:r w:rsidRPr="00D94174">
        <w:rPr>
          <w:sz w:val="20"/>
        </w:rPr>
        <w:t xml:space="preserve"> çıkış portu değeri </w:t>
      </w:r>
      <w:r w:rsidR="001550A0" w:rsidRPr="00D94174">
        <w:rPr>
          <w:sz w:val="20"/>
        </w:rPr>
        <w:t>(</w:t>
      </w:r>
      <w:r w:rsidRPr="009B1D6E">
        <w:rPr>
          <w:rFonts w:ascii="Courier New" w:hAnsi="Courier New" w:cs="Courier New"/>
          <w:b/>
          <w:sz w:val="20"/>
        </w:rPr>
        <w:t>0</w:t>
      </w:r>
      <w:r w:rsidRPr="00D94174">
        <w:rPr>
          <w:sz w:val="20"/>
        </w:rPr>
        <w:t xml:space="preserve"> </w:t>
      </w:r>
      <w:r w:rsidRPr="009B1D6E">
        <w:rPr>
          <w:rFonts w:ascii="Courier New" w:hAnsi="Courier New" w:cs="Courier New"/>
          <w:b/>
          <w:sz w:val="20"/>
        </w:rPr>
        <w:t>nand 1</w:t>
      </w:r>
      <w:r w:rsidR="001550A0" w:rsidRPr="00D94174">
        <w:rPr>
          <w:sz w:val="20"/>
        </w:rPr>
        <w:t>)</w:t>
      </w:r>
      <w:r w:rsidRPr="00D94174">
        <w:rPr>
          <w:sz w:val="20"/>
        </w:rPr>
        <w:t xml:space="preserve"> =</w:t>
      </w:r>
      <w:r w:rsidR="001550A0" w:rsidRPr="00D94174">
        <w:rPr>
          <w:sz w:val="20"/>
        </w:rPr>
        <w:t>&gt;</w:t>
      </w:r>
      <w:r w:rsidRPr="00D94174">
        <w:rPr>
          <w:sz w:val="20"/>
        </w:rPr>
        <w:t xml:space="preserve"> </w:t>
      </w:r>
      <w:r w:rsidRPr="009B1D6E">
        <w:rPr>
          <w:rFonts w:ascii="Courier New" w:hAnsi="Courier New" w:cs="Courier New"/>
          <w:b/>
          <w:sz w:val="20"/>
        </w:rPr>
        <w:t>1</w:t>
      </w:r>
      <w:r w:rsidRPr="00D94174">
        <w:rPr>
          <w:sz w:val="20"/>
        </w:rPr>
        <w:t xml:space="preserve">, </w:t>
      </w:r>
    </w:p>
    <w:p w14:paraId="2AE5A84F" w14:textId="3CFCD30A" w:rsidR="001550A0" w:rsidRPr="00D94174" w:rsidRDefault="00936CE0" w:rsidP="001C6145">
      <w:pPr>
        <w:pStyle w:val="ListeParagraf"/>
        <w:numPr>
          <w:ilvl w:val="0"/>
          <w:numId w:val="33"/>
        </w:numPr>
        <w:rPr>
          <w:sz w:val="20"/>
        </w:rPr>
      </w:pPr>
      <w:r w:rsidRPr="009B1D6E">
        <w:rPr>
          <w:rFonts w:ascii="Courier New" w:hAnsi="Courier New" w:cs="Courier New"/>
          <w:b/>
          <w:sz w:val="20"/>
        </w:rPr>
        <w:t>out_cikis_nor</w:t>
      </w:r>
      <w:r w:rsidRPr="00D94174">
        <w:rPr>
          <w:sz w:val="20"/>
        </w:rPr>
        <w:t xml:space="preserve"> çıkış portu değeri </w:t>
      </w:r>
      <w:r w:rsidR="001550A0" w:rsidRPr="00D94174">
        <w:rPr>
          <w:sz w:val="20"/>
        </w:rPr>
        <w:t>(</w:t>
      </w:r>
      <w:r w:rsidRPr="009B1D6E">
        <w:rPr>
          <w:rFonts w:ascii="Courier New" w:hAnsi="Courier New" w:cs="Courier New"/>
          <w:b/>
          <w:sz w:val="20"/>
        </w:rPr>
        <w:t>0</w:t>
      </w:r>
      <w:r w:rsidRPr="00D94174">
        <w:rPr>
          <w:sz w:val="20"/>
        </w:rPr>
        <w:t xml:space="preserve"> </w:t>
      </w:r>
      <w:r w:rsidRPr="009B1D6E">
        <w:rPr>
          <w:rFonts w:ascii="Courier New" w:hAnsi="Courier New" w:cs="Courier New"/>
          <w:b/>
          <w:sz w:val="20"/>
        </w:rPr>
        <w:t>nor</w:t>
      </w:r>
      <w:r w:rsidRPr="00D94174">
        <w:rPr>
          <w:sz w:val="20"/>
        </w:rPr>
        <w:t xml:space="preserve"> </w:t>
      </w:r>
      <w:r w:rsidRPr="009B1D6E">
        <w:rPr>
          <w:rFonts w:ascii="Courier New" w:hAnsi="Courier New" w:cs="Courier New"/>
          <w:b/>
          <w:sz w:val="20"/>
        </w:rPr>
        <w:t>1</w:t>
      </w:r>
      <w:r w:rsidR="001550A0" w:rsidRPr="00D94174">
        <w:rPr>
          <w:sz w:val="20"/>
        </w:rPr>
        <w:t>)</w:t>
      </w:r>
      <w:r w:rsidRPr="00D94174">
        <w:rPr>
          <w:sz w:val="20"/>
        </w:rPr>
        <w:t xml:space="preserve"> =</w:t>
      </w:r>
      <w:r w:rsidR="001550A0" w:rsidRPr="00D94174">
        <w:rPr>
          <w:sz w:val="20"/>
        </w:rPr>
        <w:t>&gt;</w:t>
      </w:r>
      <w:r w:rsidRPr="00D94174">
        <w:rPr>
          <w:sz w:val="20"/>
        </w:rPr>
        <w:t xml:space="preserve"> </w:t>
      </w:r>
      <w:r w:rsidRPr="009B1D6E">
        <w:rPr>
          <w:rFonts w:ascii="Courier New" w:hAnsi="Courier New" w:cs="Courier New"/>
          <w:b/>
          <w:sz w:val="20"/>
        </w:rPr>
        <w:t>0</w:t>
      </w:r>
      <w:r w:rsidRPr="00D94174">
        <w:rPr>
          <w:sz w:val="20"/>
        </w:rPr>
        <w:t>,</w:t>
      </w:r>
      <w:r w:rsidR="008A3A00" w:rsidRPr="00D94174">
        <w:rPr>
          <w:sz w:val="20"/>
        </w:rPr>
        <w:t xml:space="preserve"> </w:t>
      </w:r>
    </w:p>
    <w:p w14:paraId="457951C6" w14:textId="4A38FA67" w:rsidR="001550A0" w:rsidRPr="00D94174" w:rsidRDefault="008A3A00" w:rsidP="001C6145">
      <w:pPr>
        <w:pStyle w:val="ListeParagraf"/>
        <w:numPr>
          <w:ilvl w:val="0"/>
          <w:numId w:val="33"/>
        </w:numPr>
        <w:rPr>
          <w:sz w:val="20"/>
        </w:rPr>
      </w:pPr>
      <w:r w:rsidRPr="009B1D6E">
        <w:rPr>
          <w:rFonts w:ascii="Courier New" w:hAnsi="Courier New" w:cs="Courier New"/>
          <w:b/>
          <w:sz w:val="20"/>
        </w:rPr>
        <w:t>out_cikis_xor</w:t>
      </w:r>
      <w:r w:rsidRPr="00D94174">
        <w:rPr>
          <w:sz w:val="20"/>
        </w:rPr>
        <w:t xml:space="preserve"> çıkış portu değeri </w:t>
      </w:r>
      <w:r w:rsidR="001550A0" w:rsidRPr="00D94174">
        <w:rPr>
          <w:sz w:val="20"/>
        </w:rPr>
        <w:t>(</w:t>
      </w:r>
      <w:r w:rsidRPr="009B1D6E">
        <w:rPr>
          <w:rFonts w:ascii="Courier New" w:hAnsi="Courier New" w:cs="Courier New"/>
          <w:b/>
          <w:sz w:val="20"/>
        </w:rPr>
        <w:t>0</w:t>
      </w:r>
      <w:r w:rsidRPr="00D94174">
        <w:rPr>
          <w:sz w:val="20"/>
        </w:rPr>
        <w:t xml:space="preserve"> </w:t>
      </w:r>
      <w:r w:rsidRPr="009B1D6E">
        <w:rPr>
          <w:rFonts w:ascii="Courier New" w:hAnsi="Courier New" w:cs="Courier New"/>
          <w:b/>
          <w:sz w:val="20"/>
        </w:rPr>
        <w:t>xor</w:t>
      </w:r>
      <w:r w:rsidRPr="00D94174">
        <w:rPr>
          <w:sz w:val="20"/>
        </w:rPr>
        <w:t xml:space="preserve"> </w:t>
      </w:r>
      <w:r w:rsidRPr="009B1D6E">
        <w:rPr>
          <w:rFonts w:ascii="Courier New" w:hAnsi="Courier New" w:cs="Courier New"/>
          <w:b/>
          <w:sz w:val="20"/>
        </w:rPr>
        <w:t>1</w:t>
      </w:r>
      <w:r w:rsidR="001550A0" w:rsidRPr="00D94174">
        <w:rPr>
          <w:sz w:val="20"/>
        </w:rPr>
        <w:t>)</w:t>
      </w:r>
      <w:r w:rsidRPr="00D94174">
        <w:rPr>
          <w:sz w:val="20"/>
        </w:rPr>
        <w:t xml:space="preserve"> =</w:t>
      </w:r>
      <w:r w:rsidR="001550A0" w:rsidRPr="00D94174">
        <w:rPr>
          <w:sz w:val="20"/>
        </w:rPr>
        <w:t>&gt;</w:t>
      </w:r>
      <w:r w:rsidRPr="00D94174">
        <w:rPr>
          <w:sz w:val="20"/>
        </w:rPr>
        <w:t xml:space="preserve"> </w:t>
      </w:r>
      <w:r w:rsidRPr="009B1D6E">
        <w:rPr>
          <w:rFonts w:ascii="Courier New" w:hAnsi="Courier New" w:cs="Courier New"/>
          <w:b/>
          <w:sz w:val="20"/>
        </w:rPr>
        <w:t>1</w:t>
      </w:r>
      <w:r w:rsidR="001550A0" w:rsidRPr="00D94174">
        <w:rPr>
          <w:sz w:val="20"/>
        </w:rPr>
        <w:t>,</w:t>
      </w:r>
    </w:p>
    <w:p w14:paraId="6E46A5F4" w14:textId="2B100CDA" w:rsidR="007775FA" w:rsidRPr="00D94174" w:rsidRDefault="008A3A00" w:rsidP="001C6145">
      <w:pPr>
        <w:pStyle w:val="ListeParagraf"/>
        <w:numPr>
          <w:ilvl w:val="0"/>
          <w:numId w:val="33"/>
        </w:numPr>
        <w:rPr>
          <w:sz w:val="20"/>
        </w:rPr>
      </w:pPr>
      <w:r w:rsidRPr="009B1D6E">
        <w:rPr>
          <w:rFonts w:ascii="Courier New" w:hAnsi="Courier New" w:cs="Courier New"/>
          <w:b/>
          <w:sz w:val="20"/>
        </w:rPr>
        <w:t>out_cikis_</w:t>
      </w:r>
      <w:r w:rsidR="00E1703B" w:rsidRPr="009B1D6E">
        <w:rPr>
          <w:rFonts w:ascii="Courier New" w:hAnsi="Courier New" w:cs="Courier New"/>
          <w:b/>
          <w:sz w:val="20"/>
        </w:rPr>
        <w:t>xnor</w:t>
      </w:r>
      <w:r w:rsidRPr="00D94174">
        <w:rPr>
          <w:sz w:val="20"/>
        </w:rPr>
        <w:t xml:space="preserve"> çıkış portu değeri </w:t>
      </w:r>
      <w:r w:rsidR="001550A0" w:rsidRPr="00D94174">
        <w:rPr>
          <w:sz w:val="20"/>
        </w:rPr>
        <w:t>(</w:t>
      </w:r>
      <w:r w:rsidRPr="009B1D6E">
        <w:rPr>
          <w:rFonts w:ascii="Courier New" w:hAnsi="Courier New" w:cs="Courier New"/>
          <w:b/>
          <w:sz w:val="20"/>
        </w:rPr>
        <w:t>0</w:t>
      </w:r>
      <w:r w:rsidRPr="00D94174">
        <w:rPr>
          <w:sz w:val="20"/>
        </w:rPr>
        <w:t xml:space="preserve"> </w:t>
      </w:r>
      <w:r w:rsidR="00E1703B" w:rsidRPr="009B1D6E">
        <w:rPr>
          <w:rFonts w:ascii="Courier New" w:hAnsi="Courier New" w:cs="Courier New"/>
          <w:b/>
          <w:sz w:val="20"/>
        </w:rPr>
        <w:t>xnor</w:t>
      </w:r>
      <w:r w:rsidR="00E1703B" w:rsidRPr="00D94174">
        <w:rPr>
          <w:sz w:val="20"/>
        </w:rPr>
        <w:t xml:space="preserve"> </w:t>
      </w:r>
      <w:r w:rsidRPr="009B1D6E">
        <w:rPr>
          <w:rFonts w:ascii="Courier New" w:hAnsi="Courier New" w:cs="Courier New"/>
          <w:b/>
          <w:sz w:val="20"/>
        </w:rPr>
        <w:t>1</w:t>
      </w:r>
      <w:r w:rsidR="001550A0" w:rsidRPr="00D94174">
        <w:rPr>
          <w:sz w:val="20"/>
        </w:rPr>
        <w:t>)</w:t>
      </w:r>
      <w:r w:rsidRPr="00D94174">
        <w:rPr>
          <w:sz w:val="20"/>
        </w:rPr>
        <w:t xml:space="preserve"> =</w:t>
      </w:r>
      <w:r w:rsidR="001550A0" w:rsidRPr="00D94174">
        <w:rPr>
          <w:sz w:val="20"/>
        </w:rPr>
        <w:t>&gt;</w:t>
      </w:r>
      <w:r w:rsidRPr="009B1D6E">
        <w:rPr>
          <w:rFonts w:ascii="Courier New" w:hAnsi="Courier New" w:cs="Courier New"/>
          <w:b/>
          <w:sz w:val="20"/>
        </w:rPr>
        <w:t xml:space="preserve"> 0</w:t>
      </w:r>
      <w:r w:rsidRPr="00D94174">
        <w:rPr>
          <w:sz w:val="20"/>
        </w:rPr>
        <w:t xml:space="preserve"> olmaktadır</w:t>
      </w:r>
      <w:r w:rsidR="00635C3C" w:rsidRPr="00D94174">
        <w:rPr>
          <w:sz w:val="20"/>
        </w:rPr>
        <w:t>.</w:t>
      </w:r>
    </w:p>
    <w:p w14:paraId="683C299C" w14:textId="77777777" w:rsidR="009B22E8" w:rsidRPr="00325BCE" w:rsidRDefault="009B22E8" w:rsidP="004F3831">
      <w:pPr>
        <w:jc w:val="both"/>
        <w:rPr>
          <w:rFonts w:cstheme="minorHAnsi"/>
        </w:rPr>
      </w:pPr>
    </w:p>
    <w:p w14:paraId="0AA1FF22" w14:textId="77777777" w:rsidR="002D76A5" w:rsidRPr="00A01607" w:rsidRDefault="002D76A5" w:rsidP="0064379E">
      <w:pPr>
        <w:pStyle w:val="KOD"/>
        <w:numPr>
          <w:ilvl w:val="0"/>
          <w:numId w:val="23"/>
        </w:numPr>
        <w:ind w:left="680" w:hanging="340"/>
        <w:rPr>
          <w:rFonts w:eastAsia="Times New Roman"/>
        </w:rPr>
      </w:pPr>
      <w:r w:rsidRPr="004649D2">
        <w:rPr>
          <w:rFonts w:eastAsia="Times New Roman"/>
          <w:b/>
          <w:color w:val="800000"/>
        </w:rPr>
        <w:t>library</w:t>
      </w:r>
      <w:r w:rsidRPr="00A01607">
        <w:rPr>
          <w:rFonts w:eastAsia="Times New Roman"/>
        </w:rPr>
        <w:t xml:space="preserve"> IEEE;</w:t>
      </w:r>
    </w:p>
    <w:p w14:paraId="03C5617E" w14:textId="77777777" w:rsidR="002D76A5" w:rsidRPr="00A01607" w:rsidRDefault="002D76A5" w:rsidP="0064379E">
      <w:pPr>
        <w:pStyle w:val="KOD"/>
        <w:numPr>
          <w:ilvl w:val="0"/>
          <w:numId w:val="23"/>
        </w:numPr>
        <w:ind w:left="680" w:hanging="340"/>
        <w:rPr>
          <w:rFonts w:eastAsia="Times New Roman"/>
        </w:rPr>
      </w:pPr>
      <w:r w:rsidRPr="004649D2">
        <w:rPr>
          <w:rFonts w:eastAsia="Times New Roman"/>
          <w:b/>
          <w:color w:val="800000"/>
        </w:rPr>
        <w:t>use</w:t>
      </w:r>
      <w:r w:rsidRPr="002B283D">
        <w:rPr>
          <w:rFonts w:eastAsia="Times New Roman"/>
        </w:rPr>
        <w:t xml:space="preserve"> </w:t>
      </w:r>
      <w:r w:rsidRPr="00A01607">
        <w:rPr>
          <w:rFonts w:eastAsia="Times New Roman"/>
        </w:rPr>
        <w:t>IEEE.STD_LOGIC_1164.ALL;</w:t>
      </w:r>
    </w:p>
    <w:p w14:paraId="5B9740D1" w14:textId="77777777" w:rsidR="00F47CB1" w:rsidRPr="00F47CB1" w:rsidRDefault="00F47CB1" w:rsidP="0064379E">
      <w:pPr>
        <w:pStyle w:val="KOD"/>
        <w:numPr>
          <w:ilvl w:val="0"/>
          <w:numId w:val="23"/>
        </w:numPr>
        <w:ind w:left="680" w:hanging="340"/>
        <w:rPr>
          <w:rFonts w:eastAsia="Times New Roman"/>
        </w:rPr>
      </w:pPr>
    </w:p>
    <w:p w14:paraId="35E174CA" w14:textId="77777777" w:rsidR="002D76A5" w:rsidRPr="00A01607" w:rsidRDefault="002D76A5" w:rsidP="0064379E">
      <w:pPr>
        <w:pStyle w:val="KOD"/>
        <w:numPr>
          <w:ilvl w:val="0"/>
          <w:numId w:val="23"/>
        </w:numPr>
        <w:ind w:left="680" w:hanging="340"/>
        <w:rPr>
          <w:rFonts w:eastAsia="Times New Roman"/>
        </w:rPr>
      </w:pPr>
      <w:r w:rsidRPr="0064379E">
        <w:rPr>
          <w:rFonts w:eastAsia="Times New Roman"/>
          <w:b/>
          <w:color w:val="1F497D" w:themeColor="text2"/>
        </w:rPr>
        <w:t>entity</w:t>
      </w:r>
      <w:r w:rsidRPr="002B283D">
        <w:rPr>
          <w:rFonts w:eastAsia="Times New Roman"/>
          <w:color w:val="1F497D" w:themeColor="text2"/>
        </w:rPr>
        <w:t xml:space="preserve"> </w:t>
      </w:r>
      <w:r w:rsidRPr="00A01607">
        <w:rPr>
          <w:rFonts w:eastAsia="Times New Roman"/>
        </w:rPr>
        <w:t xml:space="preserve">mantiksal_operatorler </w:t>
      </w:r>
      <w:r w:rsidRPr="0064379E">
        <w:rPr>
          <w:rFonts w:eastAsia="Times New Roman"/>
          <w:b/>
          <w:color w:val="1F497D" w:themeColor="text2"/>
        </w:rPr>
        <w:t>is</w:t>
      </w:r>
    </w:p>
    <w:p w14:paraId="09AF08AD" w14:textId="21A88214" w:rsidR="00F47CB1" w:rsidRDefault="0064379E" w:rsidP="0064379E">
      <w:pPr>
        <w:pStyle w:val="KOD"/>
        <w:numPr>
          <w:ilvl w:val="0"/>
          <w:numId w:val="23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</w:t>
      </w:r>
      <w:r w:rsidR="002D76A5" w:rsidRPr="009D0B6A">
        <w:rPr>
          <w:rFonts w:eastAsia="Times New Roman"/>
          <w:b/>
          <w:color w:val="1F497D" w:themeColor="text2"/>
        </w:rPr>
        <w:t>Port</w:t>
      </w:r>
      <w:r w:rsidR="002D76A5" w:rsidRPr="009D0B6A">
        <w:rPr>
          <w:rFonts w:eastAsia="Times New Roman"/>
          <w:color w:val="1F497D" w:themeColor="text2"/>
        </w:rPr>
        <w:t xml:space="preserve"> </w:t>
      </w:r>
      <w:r w:rsidR="002D76A5" w:rsidRPr="00A01607">
        <w:rPr>
          <w:rFonts w:eastAsia="Times New Roman"/>
        </w:rPr>
        <w:t xml:space="preserve">( </w:t>
      </w:r>
    </w:p>
    <w:p w14:paraId="16F016F1" w14:textId="6EAF8871" w:rsidR="00F47CB1" w:rsidRDefault="00990AF4" w:rsidP="0064379E">
      <w:pPr>
        <w:pStyle w:val="KOD"/>
        <w:numPr>
          <w:ilvl w:val="0"/>
          <w:numId w:val="23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</w:t>
      </w:r>
      <w:r w:rsidR="0064379E">
        <w:rPr>
          <w:rFonts w:eastAsia="Times New Roman"/>
        </w:rPr>
        <w:t xml:space="preserve">   </w:t>
      </w:r>
      <w:r w:rsidR="002D76A5" w:rsidRPr="00F47CB1">
        <w:rPr>
          <w:rFonts w:eastAsia="Times New Roman"/>
        </w:rPr>
        <w:t xml:space="preserve">in_giris_1 : </w:t>
      </w:r>
      <w:r w:rsidR="002D76A5" w:rsidRPr="009D0B6A">
        <w:rPr>
          <w:rFonts w:eastAsia="Times New Roman"/>
          <w:b/>
          <w:color w:val="1F497D" w:themeColor="text2"/>
        </w:rPr>
        <w:t>in</w:t>
      </w:r>
      <w:r w:rsidR="002D76A5" w:rsidRPr="00F47CB1">
        <w:rPr>
          <w:rFonts w:eastAsia="Times New Roman"/>
          <w:color w:val="1F497D" w:themeColor="text2"/>
        </w:rPr>
        <w:t xml:space="preserve"> </w:t>
      </w:r>
      <w:r w:rsidR="002D76A5" w:rsidRPr="00F47CB1">
        <w:rPr>
          <w:rFonts w:eastAsia="Times New Roman"/>
          <w:color w:val="4F81BD" w:themeColor="accent1"/>
        </w:rPr>
        <w:t>std_logic</w:t>
      </w:r>
      <w:r w:rsidR="002D76A5" w:rsidRPr="00F47CB1">
        <w:rPr>
          <w:rFonts w:eastAsia="Times New Roman"/>
        </w:rPr>
        <w:t>;</w:t>
      </w:r>
    </w:p>
    <w:p w14:paraId="58EE25AC" w14:textId="3B00135F" w:rsidR="00F47CB1" w:rsidRDefault="0064379E" w:rsidP="0064379E">
      <w:pPr>
        <w:pStyle w:val="KOD"/>
        <w:numPr>
          <w:ilvl w:val="0"/>
          <w:numId w:val="23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</w:t>
      </w:r>
      <w:r w:rsidR="002D76A5" w:rsidRPr="00F47CB1">
        <w:rPr>
          <w:rFonts w:eastAsia="Times New Roman"/>
        </w:rPr>
        <w:t xml:space="preserve">in_giris_2 : </w:t>
      </w:r>
      <w:r w:rsidR="002B283D" w:rsidRPr="009D0B6A">
        <w:rPr>
          <w:rFonts w:eastAsia="Times New Roman"/>
          <w:b/>
          <w:color w:val="1F497D" w:themeColor="text2"/>
        </w:rPr>
        <w:t>in</w:t>
      </w:r>
      <w:r w:rsidR="002B283D" w:rsidRPr="00F47CB1">
        <w:rPr>
          <w:rFonts w:eastAsia="Times New Roman"/>
          <w:color w:val="1F497D" w:themeColor="text2"/>
        </w:rPr>
        <w:t xml:space="preserve"> </w:t>
      </w:r>
      <w:r w:rsidR="00AE2054" w:rsidRPr="00F47CB1">
        <w:rPr>
          <w:rFonts w:eastAsia="Times New Roman"/>
          <w:color w:val="4F81BD" w:themeColor="accent1"/>
        </w:rPr>
        <w:t>std_logic</w:t>
      </w:r>
      <w:r w:rsidR="002D76A5" w:rsidRPr="00F47CB1">
        <w:rPr>
          <w:rFonts w:eastAsia="Times New Roman"/>
        </w:rPr>
        <w:t>;</w:t>
      </w:r>
    </w:p>
    <w:p w14:paraId="35F2B3FE" w14:textId="4E161020" w:rsidR="00F47CB1" w:rsidRDefault="0064379E" w:rsidP="0064379E">
      <w:pPr>
        <w:pStyle w:val="KOD"/>
        <w:numPr>
          <w:ilvl w:val="0"/>
          <w:numId w:val="23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</w:t>
      </w:r>
      <w:r w:rsidR="002D76A5" w:rsidRPr="00F47CB1">
        <w:rPr>
          <w:rFonts w:eastAsia="Times New Roman"/>
        </w:rPr>
        <w:t xml:space="preserve">out_cikis_and : </w:t>
      </w:r>
      <w:r w:rsidR="002B283D" w:rsidRPr="009D0B6A">
        <w:rPr>
          <w:rFonts w:eastAsia="Times New Roman"/>
          <w:b/>
          <w:color w:val="1F497D" w:themeColor="text2"/>
        </w:rPr>
        <w:t>out</w:t>
      </w:r>
      <w:r w:rsidR="002B283D" w:rsidRPr="00F47CB1">
        <w:rPr>
          <w:rFonts w:eastAsia="Times New Roman"/>
          <w:color w:val="1F497D" w:themeColor="text2"/>
        </w:rPr>
        <w:t xml:space="preserve"> </w:t>
      </w:r>
      <w:r w:rsidR="00AE2054" w:rsidRPr="00F47CB1">
        <w:rPr>
          <w:rFonts w:eastAsia="Times New Roman"/>
          <w:color w:val="4F81BD" w:themeColor="accent1"/>
        </w:rPr>
        <w:t>std_logic</w:t>
      </w:r>
      <w:r w:rsidR="002D76A5" w:rsidRPr="00F47CB1">
        <w:rPr>
          <w:rFonts w:eastAsia="Times New Roman"/>
        </w:rPr>
        <w:t>;</w:t>
      </w:r>
    </w:p>
    <w:p w14:paraId="6B6C8CB4" w14:textId="722CB951" w:rsidR="00F47CB1" w:rsidRDefault="0064379E" w:rsidP="0064379E">
      <w:pPr>
        <w:pStyle w:val="KOD"/>
        <w:numPr>
          <w:ilvl w:val="0"/>
          <w:numId w:val="23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</w:t>
      </w:r>
      <w:r w:rsidR="002D76A5" w:rsidRPr="00F47CB1">
        <w:rPr>
          <w:rFonts w:eastAsia="Times New Roman"/>
        </w:rPr>
        <w:t xml:space="preserve">out_cikis_or : </w:t>
      </w:r>
      <w:r w:rsidR="002D76A5" w:rsidRPr="009D0B6A">
        <w:rPr>
          <w:rFonts w:eastAsia="Times New Roman"/>
          <w:b/>
          <w:color w:val="1F497D" w:themeColor="text2"/>
        </w:rPr>
        <w:t>out</w:t>
      </w:r>
      <w:r w:rsidR="002D76A5" w:rsidRPr="00F47CB1">
        <w:rPr>
          <w:rFonts w:eastAsia="Times New Roman"/>
          <w:color w:val="1F497D" w:themeColor="text2"/>
        </w:rPr>
        <w:t xml:space="preserve"> </w:t>
      </w:r>
      <w:r w:rsidR="00AE2054" w:rsidRPr="00F47CB1">
        <w:rPr>
          <w:rFonts w:eastAsia="Times New Roman"/>
          <w:color w:val="4F81BD" w:themeColor="accent1"/>
        </w:rPr>
        <w:t>std_logic</w:t>
      </w:r>
      <w:r w:rsidR="002D76A5" w:rsidRPr="00F47CB1">
        <w:rPr>
          <w:rFonts w:eastAsia="Times New Roman"/>
        </w:rPr>
        <w:t>;</w:t>
      </w:r>
    </w:p>
    <w:p w14:paraId="67A4064C" w14:textId="783B7CE9" w:rsidR="00F47CB1" w:rsidRDefault="0064379E" w:rsidP="0064379E">
      <w:pPr>
        <w:pStyle w:val="KOD"/>
        <w:numPr>
          <w:ilvl w:val="0"/>
          <w:numId w:val="23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</w:t>
      </w:r>
      <w:r w:rsidR="002D76A5" w:rsidRPr="00F47CB1">
        <w:rPr>
          <w:rFonts w:eastAsia="Times New Roman"/>
        </w:rPr>
        <w:t xml:space="preserve">out_cikis_nand : </w:t>
      </w:r>
      <w:r w:rsidR="002B283D" w:rsidRPr="009D0B6A">
        <w:rPr>
          <w:rFonts w:eastAsia="Times New Roman"/>
          <w:b/>
          <w:color w:val="1F497D" w:themeColor="text2"/>
        </w:rPr>
        <w:t>out</w:t>
      </w:r>
      <w:r w:rsidR="002B283D" w:rsidRPr="00F47CB1">
        <w:rPr>
          <w:rFonts w:eastAsia="Times New Roman"/>
          <w:color w:val="1F497D" w:themeColor="text2"/>
        </w:rPr>
        <w:t xml:space="preserve"> </w:t>
      </w:r>
      <w:r w:rsidR="00AE2054" w:rsidRPr="00F47CB1">
        <w:rPr>
          <w:rFonts w:eastAsia="Times New Roman"/>
          <w:color w:val="4F81BD" w:themeColor="accent1"/>
        </w:rPr>
        <w:t>std_logic</w:t>
      </w:r>
      <w:r w:rsidR="002D76A5" w:rsidRPr="00F47CB1">
        <w:rPr>
          <w:rFonts w:eastAsia="Times New Roman"/>
        </w:rPr>
        <w:t>;</w:t>
      </w:r>
    </w:p>
    <w:p w14:paraId="1114AD51" w14:textId="16EB6E15" w:rsidR="00F47CB1" w:rsidRDefault="0064379E" w:rsidP="0064379E">
      <w:pPr>
        <w:pStyle w:val="KOD"/>
        <w:numPr>
          <w:ilvl w:val="0"/>
          <w:numId w:val="23"/>
        </w:numPr>
        <w:ind w:left="680" w:hanging="340"/>
        <w:rPr>
          <w:rFonts w:eastAsia="Times New Roman"/>
        </w:rPr>
      </w:pPr>
      <w:r>
        <w:rPr>
          <w:rFonts w:eastAsia="Times New Roman"/>
        </w:rPr>
        <w:lastRenderedPageBreak/>
        <w:t xml:space="preserve">    </w:t>
      </w:r>
      <w:r w:rsidR="002D76A5" w:rsidRPr="00F47CB1">
        <w:rPr>
          <w:rFonts w:eastAsia="Times New Roman"/>
        </w:rPr>
        <w:t xml:space="preserve">out_cikis_nor : </w:t>
      </w:r>
      <w:r w:rsidR="002B283D" w:rsidRPr="009D0B6A">
        <w:rPr>
          <w:rFonts w:eastAsia="Times New Roman"/>
          <w:b/>
          <w:color w:val="1F497D" w:themeColor="text2"/>
        </w:rPr>
        <w:t>out</w:t>
      </w:r>
      <w:r w:rsidR="002B283D" w:rsidRPr="00F47CB1">
        <w:rPr>
          <w:rFonts w:eastAsia="Times New Roman"/>
          <w:color w:val="1F497D" w:themeColor="text2"/>
        </w:rPr>
        <w:t xml:space="preserve"> </w:t>
      </w:r>
      <w:r w:rsidR="00AE2054" w:rsidRPr="00F47CB1">
        <w:rPr>
          <w:rFonts w:eastAsia="Times New Roman"/>
          <w:color w:val="4F81BD" w:themeColor="accent1"/>
        </w:rPr>
        <w:t>std_logic</w:t>
      </w:r>
      <w:r w:rsidR="002D76A5" w:rsidRPr="00F47CB1">
        <w:rPr>
          <w:rFonts w:eastAsia="Times New Roman"/>
        </w:rPr>
        <w:t xml:space="preserve">;    </w:t>
      </w:r>
    </w:p>
    <w:p w14:paraId="09A63262" w14:textId="5409A25A" w:rsidR="00F47CB1" w:rsidRDefault="0064379E" w:rsidP="0064379E">
      <w:pPr>
        <w:pStyle w:val="KOD"/>
        <w:numPr>
          <w:ilvl w:val="0"/>
          <w:numId w:val="23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</w:t>
      </w:r>
      <w:r w:rsidR="002D76A5" w:rsidRPr="00F47CB1">
        <w:rPr>
          <w:rFonts w:eastAsia="Times New Roman"/>
        </w:rPr>
        <w:t xml:space="preserve">out_cikis_xor : </w:t>
      </w:r>
      <w:r w:rsidR="002B283D" w:rsidRPr="009D0B6A">
        <w:rPr>
          <w:rFonts w:eastAsia="Times New Roman"/>
          <w:b/>
          <w:color w:val="1F497D" w:themeColor="text2"/>
        </w:rPr>
        <w:t>out</w:t>
      </w:r>
      <w:r w:rsidR="002B283D" w:rsidRPr="00F47CB1">
        <w:rPr>
          <w:rFonts w:eastAsia="Times New Roman"/>
          <w:color w:val="1F497D" w:themeColor="text2"/>
        </w:rPr>
        <w:t xml:space="preserve"> </w:t>
      </w:r>
      <w:r w:rsidR="00AE2054" w:rsidRPr="00F47CB1">
        <w:rPr>
          <w:rFonts w:eastAsia="Times New Roman"/>
          <w:color w:val="4F81BD" w:themeColor="accent1"/>
        </w:rPr>
        <w:t>std_logic</w:t>
      </w:r>
      <w:r w:rsidR="002D76A5" w:rsidRPr="00F47CB1">
        <w:rPr>
          <w:rFonts w:eastAsia="Times New Roman"/>
        </w:rPr>
        <w:t>;</w:t>
      </w:r>
    </w:p>
    <w:p w14:paraId="50A94984" w14:textId="2AC0F177" w:rsidR="002D76A5" w:rsidRPr="00F47CB1" w:rsidRDefault="0064379E" w:rsidP="0064379E">
      <w:pPr>
        <w:pStyle w:val="KOD"/>
        <w:numPr>
          <w:ilvl w:val="0"/>
          <w:numId w:val="23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</w:t>
      </w:r>
      <w:r w:rsidR="002D76A5" w:rsidRPr="00F47CB1">
        <w:rPr>
          <w:rFonts w:eastAsia="Times New Roman"/>
        </w:rPr>
        <w:t xml:space="preserve">out_cikis_xnor : </w:t>
      </w:r>
      <w:r w:rsidR="002B283D" w:rsidRPr="009D0B6A">
        <w:rPr>
          <w:rFonts w:eastAsia="Times New Roman"/>
          <w:b/>
          <w:color w:val="1F497D" w:themeColor="text2"/>
        </w:rPr>
        <w:t>out</w:t>
      </w:r>
      <w:r w:rsidR="002B283D" w:rsidRPr="00F47CB1">
        <w:rPr>
          <w:rFonts w:eastAsia="Times New Roman"/>
          <w:color w:val="1F497D" w:themeColor="text2"/>
        </w:rPr>
        <w:t xml:space="preserve"> </w:t>
      </w:r>
      <w:r w:rsidR="00AE2054" w:rsidRPr="00F47CB1">
        <w:rPr>
          <w:rFonts w:eastAsia="Times New Roman"/>
          <w:color w:val="4F81BD" w:themeColor="accent1"/>
        </w:rPr>
        <w:t>std_logic</w:t>
      </w:r>
    </w:p>
    <w:p w14:paraId="09763987" w14:textId="560F2AE8" w:rsidR="002D76A5" w:rsidRPr="00A01607" w:rsidRDefault="0064379E" w:rsidP="0064379E">
      <w:pPr>
        <w:pStyle w:val="KOD"/>
        <w:numPr>
          <w:ilvl w:val="0"/>
          <w:numId w:val="23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</w:t>
      </w:r>
      <w:r w:rsidR="002D76A5" w:rsidRPr="00A01607">
        <w:rPr>
          <w:rFonts w:eastAsia="Times New Roman"/>
        </w:rPr>
        <w:t>);</w:t>
      </w:r>
    </w:p>
    <w:p w14:paraId="1789AB17" w14:textId="77777777" w:rsidR="002D76A5" w:rsidRPr="00A01607" w:rsidRDefault="002D76A5" w:rsidP="0064379E">
      <w:pPr>
        <w:pStyle w:val="KOD"/>
        <w:numPr>
          <w:ilvl w:val="0"/>
          <w:numId w:val="23"/>
        </w:numPr>
        <w:ind w:left="680" w:hanging="340"/>
        <w:rPr>
          <w:rFonts w:eastAsia="Times New Roman"/>
        </w:rPr>
      </w:pPr>
      <w:r w:rsidRPr="009D0B6A">
        <w:rPr>
          <w:rFonts w:eastAsia="Times New Roman"/>
          <w:b/>
          <w:color w:val="1F497D" w:themeColor="text2"/>
        </w:rPr>
        <w:t>end</w:t>
      </w:r>
      <w:r w:rsidRPr="002E60AC">
        <w:rPr>
          <w:rFonts w:eastAsia="Times New Roman"/>
          <w:color w:val="1F497D" w:themeColor="text2"/>
        </w:rPr>
        <w:t xml:space="preserve"> </w:t>
      </w:r>
      <w:r w:rsidRPr="00A01607">
        <w:rPr>
          <w:rFonts w:eastAsia="Times New Roman"/>
        </w:rPr>
        <w:t>mantiksal_operatorler;</w:t>
      </w:r>
    </w:p>
    <w:p w14:paraId="1C2CC6A2" w14:textId="77777777" w:rsidR="00F47CB1" w:rsidRPr="00F47CB1" w:rsidRDefault="00F47CB1" w:rsidP="0064379E">
      <w:pPr>
        <w:pStyle w:val="KOD"/>
        <w:numPr>
          <w:ilvl w:val="0"/>
          <w:numId w:val="23"/>
        </w:numPr>
        <w:ind w:left="680" w:hanging="340"/>
        <w:rPr>
          <w:rFonts w:eastAsia="Times New Roman"/>
        </w:rPr>
      </w:pPr>
    </w:p>
    <w:p w14:paraId="09A1E843" w14:textId="77777777" w:rsidR="002D76A5" w:rsidRPr="00A01607" w:rsidRDefault="002D76A5" w:rsidP="0064379E">
      <w:pPr>
        <w:pStyle w:val="KOD"/>
        <w:numPr>
          <w:ilvl w:val="0"/>
          <w:numId w:val="23"/>
        </w:numPr>
        <w:ind w:left="680" w:hanging="340"/>
        <w:rPr>
          <w:rFonts w:eastAsia="Times New Roman"/>
        </w:rPr>
      </w:pPr>
      <w:r w:rsidRPr="009D0B6A">
        <w:rPr>
          <w:rFonts w:eastAsia="Times New Roman"/>
          <w:b/>
          <w:color w:val="1F497D" w:themeColor="text2"/>
        </w:rPr>
        <w:t>architecture</w:t>
      </w:r>
      <w:r w:rsidRPr="00F85D1E">
        <w:rPr>
          <w:rFonts w:eastAsia="Times New Roman"/>
          <w:color w:val="1F497D" w:themeColor="text2"/>
        </w:rPr>
        <w:t xml:space="preserve"> </w:t>
      </w:r>
      <w:r w:rsidRPr="00A01607">
        <w:rPr>
          <w:rFonts w:eastAsia="Times New Roman"/>
        </w:rPr>
        <w:t xml:space="preserve">Behavioral </w:t>
      </w:r>
      <w:r w:rsidRPr="009D0B6A">
        <w:rPr>
          <w:rFonts w:eastAsia="Times New Roman"/>
          <w:b/>
          <w:color w:val="1F497D" w:themeColor="text2"/>
        </w:rPr>
        <w:t>of</w:t>
      </w:r>
      <w:r w:rsidRPr="00F85D1E">
        <w:rPr>
          <w:rFonts w:eastAsia="Times New Roman"/>
          <w:color w:val="1F497D" w:themeColor="text2"/>
        </w:rPr>
        <w:t xml:space="preserve"> </w:t>
      </w:r>
      <w:r w:rsidRPr="00A01607">
        <w:rPr>
          <w:rFonts w:eastAsia="Times New Roman"/>
        </w:rPr>
        <w:t xml:space="preserve">mantiksal_operatorler </w:t>
      </w:r>
      <w:r w:rsidRPr="009D0B6A">
        <w:rPr>
          <w:rFonts w:eastAsia="Times New Roman"/>
          <w:b/>
          <w:color w:val="1F497D" w:themeColor="text2"/>
        </w:rPr>
        <w:t>is</w:t>
      </w:r>
    </w:p>
    <w:p w14:paraId="7CCD01B9" w14:textId="77777777" w:rsidR="00F47CB1" w:rsidRDefault="00F47CB1" w:rsidP="0064379E">
      <w:pPr>
        <w:pStyle w:val="KOD"/>
        <w:numPr>
          <w:ilvl w:val="0"/>
          <w:numId w:val="23"/>
        </w:numPr>
        <w:ind w:left="680" w:hanging="340"/>
        <w:rPr>
          <w:rFonts w:eastAsia="Times New Roman"/>
          <w:color w:val="1F497D" w:themeColor="text2"/>
        </w:rPr>
      </w:pPr>
    </w:p>
    <w:p w14:paraId="0112498D" w14:textId="77777777" w:rsidR="002D76A5" w:rsidRPr="009D0B6A" w:rsidRDefault="002D76A5" w:rsidP="0064379E">
      <w:pPr>
        <w:pStyle w:val="KOD"/>
        <w:numPr>
          <w:ilvl w:val="0"/>
          <w:numId w:val="23"/>
        </w:numPr>
        <w:ind w:left="680" w:hanging="340"/>
        <w:rPr>
          <w:rFonts w:eastAsia="Times New Roman"/>
          <w:b/>
          <w:color w:val="1F497D" w:themeColor="text2"/>
        </w:rPr>
      </w:pPr>
      <w:r w:rsidRPr="009D0B6A">
        <w:rPr>
          <w:rFonts w:eastAsia="Times New Roman"/>
          <w:b/>
          <w:color w:val="1F497D" w:themeColor="text2"/>
        </w:rPr>
        <w:t>begin</w:t>
      </w:r>
    </w:p>
    <w:p w14:paraId="5FC82458" w14:textId="77777777" w:rsidR="00F47CB1" w:rsidRDefault="00F47CB1" w:rsidP="0064379E">
      <w:pPr>
        <w:pStyle w:val="KOD"/>
        <w:numPr>
          <w:ilvl w:val="0"/>
          <w:numId w:val="23"/>
        </w:numPr>
        <w:ind w:left="680" w:hanging="340"/>
        <w:rPr>
          <w:rFonts w:eastAsia="Times New Roman"/>
        </w:rPr>
      </w:pPr>
    </w:p>
    <w:p w14:paraId="3AAE19FB" w14:textId="2A175044" w:rsidR="002D76A5" w:rsidRPr="00A01607" w:rsidRDefault="0064379E" w:rsidP="0064379E">
      <w:pPr>
        <w:pStyle w:val="KOD"/>
        <w:numPr>
          <w:ilvl w:val="0"/>
          <w:numId w:val="23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</w:t>
      </w:r>
      <w:r w:rsidR="002D76A5" w:rsidRPr="00A01607">
        <w:rPr>
          <w:rFonts w:eastAsia="Times New Roman"/>
        </w:rPr>
        <w:t xml:space="preserve">out_cikis_and   &lt;= in_giris_1 </w:t>
      </w:r>
      <w:r w:rsidR="002D76A5" w:rsidRPr="009D0B6A">
        <w:rPr>
          <w:rFonts w:eastAsia="Times New Roman"/>
          <w:b/>
          <w:color w:val="1F497D" w:themeColor="text2"/>
        </w:rPr>
        <w:t>and</w:t>
      </w:r>
      <w:r w:rsidR="002D76A5" w:rsidRPr="006F79D7">
        <w:rPr>
          <w:rFonts w:eastAsia="Times New Roman"/>
          <w:color w:val="1F497D" w:themeColor="text2"/>
        </w:rPr>
        <w:t xml:space="preserve"> </w:t>
      </w:r>
      <w:r w:rsidR="002D76A5" w:rsidRPr="00A01607">
        <w:rPr>
          <w:rFonts w:eastAsia="Times New Roman"/>
        </w:rPr>
        <w:t>in_giris_2;</w:t>
      </w:r>
    </w:p>
    <w:p w14:paraId="442787FA" w14:textId="73AD5ABA" w:rsidR="002D76A5" w:rsidRPr="00A01607" w:rsidRDefault="0064379E" w:rsidP="0064379E">
      <w:pPr>
        <w:pStyle w:val="KOD"/>
        <w:numPr>
          <w:ilvl w:val="0"/>
          <w:numId w:val="23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</w:t>
      </w:r>
      <w:r w:rsidR="00990AF4">
        <w:rPr>
          <w:rFonts w:eastAsia="Times New Roman"/>
        </w:rPr>
        <w:t xml:space="preserve"> </w:t>
      </w:r>
      <w:r w:rsidR="002D76A5" w:rsidRPr="00A01607">
        <w:rPr>
          <w:rFonts w:eastAsia="Times New Roman"/>
        </w:rPr>
        <w:t xml:space="preserve">out_cikis_or    &lt;= in_giris_1 </w:t>
      </w:r>
      <w:r w:rsidR="002D76A5" w:rsidRPr="00F47CB1">
        <w:rPr>
          <w:rFonts w:eastAsia="Times New Roman"/>
          <w:b/>
          <w:color w:val="1F497D" w:themeColor="text2"/>
        </w:rPr>
        <w:t>or</w:t>
      </w:r>
      <w:r w:rsidR="002D76A5" w:rsidRPr="006F79D7">
        <w:rPr>
          <w:rFonts w:eastAsia="Times New Roman"/>
          <w:color w:val="1F497D" w:themeColor="text2"/>
        </w:rPr>
        <w:t xml:space="preserve"> </w:t>
      </w:r>
      <w:r w:rsidR="002D76A5" w:rsidRPr="00A01607">
        <w:rPr>
          <w:rFonts w:eastAsia="Times New Roman"/>
        </w:rPr>
        <w:t>in_giris_2;</w:t>
      </w:r>
    </w:p>
    <w:p w14:paraId="3B985AD6" w14:textId="7D6C18F4" w:rsidR="002D76A5" w:rsidRPr="00A01607" w:rsidRDefault="0064379E" w:rsidP="0064379E">
      <w:pPr>
        <w:pStyle w:val="KOD"/>
        <w:numPr>
          <w:ilvl w:val="0"/>
          <w:numId w:val="23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</w:t>
      </w:r>
      <w:r w:rsidR="002D76A5" w:rsidRPr="00A01607">
        <w:rPr>
          <w:rFonts w:eastAsia="Times New Roman"/>
        </w:rPr>
        <w:t xml:space="preserve">out_cikis_nand  &lt;= in_giris_1 </w:t>
      </w:r>
      <w:r w:rsidR="002D76A5" w:rsidRPr="00F47CB1">
        <w:rPr>
          <w:rFonts w:eastAsia="Times New Roman"/>
          <w:b/>
          <w:color w:val="1F497D" w:themeColor="text2"/>
        </w:rPr>
        <w:t>nand</w:t>
      </w:r>
      <w:r w:rsidR="002D76A5" w:rsidRPr="006F79D7">
        <w:rPr>
          <w:rFonts w:eastAsia="Times New Roman"/>
          <w:color w:val="1F497D" w:themeColor="text2"/>
        </w:rPr>
        <w:t xml:space="preserve"> </w:t>
      </w:r>
      <w:r w:rsidR="002D76A5" w:rsidRPr="00A01607">
        <w:rPr>
          <w:rFonts w:eastAsia="Times New Roman"/>
        </w:rPr>
        <w:t>in_giris_2;</w:t>
      </w:r>
    </w:p>
    <w:p w14:paraId="5EE1957D" w14:textId="06A3FE1D" w:rsidR="002D76A5" w:rsidRPr="00A01607" w:rsidRDefault="0064379E" w:rsidP="0064379E">
      <w:pPr>
        <w:pStyle w:val="KOD"/>
        <w:numPr>
          <w:ilvl w:val="0"/>
          <w:numId w:val="23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</w:t>
      </w:r>
      <w:r w:rsidR="002D76A5" w:rsidRPr="00A01607">
        <w:rPr>
          <w:rFonts w:eastAsia="Times New Roman"/>
        </w:rPr>
        <w:t xml:space="preserve">out_cikis_nor   &lt;= in_giris_1 </w:t>
      </w:r>
      <w:r w:rsidR="002D76A5" w:rsidRPr="00F47CB1">
        <w:rPr>
          <w:rFonts w:eastAsia="Times New Roman"/>
          <w:b/>
          <w:color w:val="1F497D" w:themeColor="text2"/>
        </w:rPr>
        <w:t>nor</w:t>
      </w:r>
      <w:r w:rsidR="002D76A5" w:rsidRPr="00F47CB1">
        <w:rPr>
          <w:rFonts w:eastAsia="Times New Roman"/>
          <w:color w:val="1F497D" w:themeColor="text2"/>
        </w:rPr>
        <w:t xml:space="preserve"> </w:t>
      </w:r>
      <w:r w:rsidR="002D76A5" w:rsidRPr="00A01607">
        <w:rPr>
          <w:rFonts w:eastAsia="Times New Roman"/>
        </w:rPr>
        <w:t xml:space="preserve">in_giris_2;    </w:t>
      </w:r>
    </w:p>
    <w:p w14:paraId="0F30BCC5" w14:textId="4460227A" w:rsidR="002D76A5" w:rsidRPr="00A01607" w:rsidRDefault="0064379E" w:rsidP="0064379E">
      <w:pPr>
        <w:pStyle w:val="KOD"/>
        <w:numPr>
          <w:ilvl w:val="0"/>
          <w:numId w:val="23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</w:t>
      </w:r>
      <w:r w:rsidR="002D76A5" w:rsidRPr="00A01607">
        <w:rPr>
          <w:rFonts w:eastAsia="Times New Roman"/>
        </w:rPr>
        <w:t xml:space="preserve">out_cikis_xor   &lt;= in_giris_1 </w:t>
      </w:r>
      <w:r w:rsidR="002D76A5" w:rsidRPr="00F47CB1">
        <w:rPr>
          <w:rFonts w:eastAsia="Times New Roman"/>
          <w:b/>
          <w:color w:val="1F497D" w:themeColor="text2"/>
        </w:rPr>
        <w:t>xor</w:t>
      </w:r>
      <w:r w:rsidR="002D76A5" w:rsidRPr="006F79D7">
        <w:rPr>
          <w:rFonts w:eastAsia="Times New Roman"/>
          <w:color w:val="1F497D" w:themeColor="text2"/>
        </w:rPr>
        <w:t xml:space="preserve"> </w:t>
      </w:r>
      <w:r w:rsidR="002D76A5" w:rsidRPr="00A01607">
        <w:rPr>
          <w:rFonts w:eastAsia="Times New Roman"/>
        </w:rPr>
        <w:t>in_giris_2;</w:t>
      </w:r>
    </w:p>
    <w:p w14:paraId="5BC69BAB" w14:textId="19C3F0ED" w:rsidR="002D76A5" w:rsidRPr="00A01607" w:rsidRDefault="0064379E" w:rsidP="0064379E">
      <w:pPr>
        <w:pStyle w:val="KOD"/>
        <w:numPr>
          <w:ilvl w:val="0"/>
          <w:numId w:val="23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</w:t>
      </w:r>
      <w:r w:rsidR="002D76A5" w:rsidRPr="00A01607">
        <w:rPr>
          <w:rFonts w:eastAsia="Times New Roman"/>
        </w:rPr>
        <w:t xml:space="preserve">out_cikis_xnor  &lt;= in_giris_1 </w:t>
      </w:r>
      <w:r w:rsidR="002D76A5" w:rsidRPr="00F47CB1">
        <w:rPr>
          <w:rFonts w:eastAsia="Times New Roman"/>
          <w:b/>
          <w:color w:val="1F497D" w:themeColor="text2"/>
        </w:rPr>
        <w:t>xnor</w:t>
      </w:r>
      <w:r w:rsidR="009D0B6A">
        <w:rPr>
          <w:rFonts w:eastAsia="Times New Roman"/>
          <w:b/>
          <w:color w:val="1F497D" w:themeColor="text2"/>
        </w:rPr>
        <w:t xml:space="preserve"> </w:t>
      </w:r>
      <w:r w:rsidR="002D76A5" w:rsidRPr="00A01607">
        <w:rPr>
          <w:rFonts w:eastAsia="Times New Roman"/>
        </w:rPr>
        <w:t>in_giris_2;</w:t>
      </w:r>
    </w:p>
    <w:p w14:paraId="1C2733D7" w14:textId="77777777" w:rsidR="00F47CB1" w:rsidRPr="00F47CB1" w:rsidRDefault="00F47CB1" w:rsidP="0064379E">
      <w:pPr>
        <w:pStyle w:val="KOD"/>
        <w:numPr>
          <w:ilvl w:val="0"/>
          <w:numId w:val="23"/>
        </w:numPr>
        <w:ind w:left="680" w:hanging="340"/>
        <w:rPr>
          <w:rFonts w:eastAsia="Times New Roman"/>
        </w:rPr>
      </w:pPr>
    </w:p>
    <w:p w14:paraId="6D8F4AFC" w14:textId="77777777" w:rsidR="002D76A5" w:rsidRPr="00A01607" w:rsidRDefault="002D76A5" w:rsidP="0064379E">
      <w:pPr>
        <w:pStyle w:val="KOD"/>
        <w:numPr>
          <w:ilvl w:val="0"/>
          <w:numId w:val="23"/>
        </w:numPr>
        <w:ind w:left="680" w:hanging="340"/>
        <w:rPr>
          <w:rFonts w:eastAsia="Times New Roman"/>
        </w:rPr>
      </w:pPr>
      <w:r w:rsidRPr="009D0B6A">
        <w:rPr>
          <w:rFonts w:eastAsia="Times New Roman"/>
          <w:b/>
          <w:color w:val="1F497D" w:themeColor="text2"/>
        </w:rPr>
        <w:t>end</w:t>
      </w:r>
      <w:r w:rsidRPr="006F79D7">
        <w:rPr>
          <w:rFonts w:eastAsia="Times New Roman"/>
          <w:color w:val="1F497D" w:themeColor="text2"/>
        </w:rPr>
        <w:t xml:space="preserve"> </w:t>
      </w:r>
      <w:r w:rsidRPr="00A01607">
        <w:rPr>
          <w:rFonts w:eastAsia="Times New Roman"/>
        </w:rPr>
        <w:t>Behavioral;</w:t>
      </w:r>
    </w:p>
    <w:p w14:paraId="264D29D1" w14:textId="77777777" w:rsidR="00847980" w:rsidRDefault="00847980" w:rsidP="00847980">
      <w:pPr>
        <w:rPr>
          <w:b/>
        </w:rPr>
      </w:pPr>
    </w:p>
    <w:p w14:paraId="13C0E045" w14:textId="523602B0" w:rsidR="005B68DF" w:rsidRDefault="005B68DF" w:rsidP="00847980">
      <w:pPr>
        <w:rPr>
          <w:b/>
        </w:rPr>
      </w:pPr>
      <w:r>
        <w:rPr>
          <w:b/>
          <w:noProof/>
          <w:lang w:eastAsia="tr-TR"/>
        </w:rPr>
        <w:drawing>
          <wp:inline distT="0" distB="0" distL="0" distR="0" wp14:anchorId="7D11F2E0" wp14:editId="72CE65DC">
            <wp:extent cx="5760720" cy="1322615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1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400" cy="132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45C4" w14:textId="732C7C48" w:rsidR="005B68DF" w:rsidRDefault="005B68DF" w:rsidP="005B68DF">
      <w:pPr>
        <w:pStyle w:val="ResimYazs"/>
        <w:rPr>
          <w:b/>
        </w:rPr>
      </w:pPr>
      <w:bookmarkStart w:id="2" w:name="_Ref401315656"/>
      <w:r>
        <w:t xml:space="preserve">Şekil </w:t>
      </w:r>
      <w:fldSimple w:instr=" STYLEREF 1 \s ">
        <w:r>
          <w:rPr>
            <w:noProof/>
          </w:rPr>
          <w:t>4</w:t>
        </w:r>
      </w:fldSimple>
      <w:r>
        <w:noBreakHyphen/>
      </w:r>
      <w:fldSimple w:instr=" SEQ Şekil \* ARABIC \s 1 ">
        <w:r>
          <w:rPr>
            <w:noProof/>
          </w:rPr>
          <w:t>1</w:t>
        </w:r>
      </w:fldSimple>
      <w:bookmarkEnd w:id="2"/>
      <w:r>
        <w:t xml:space="preserve"> </w:t>
      </w:r>
      <w:r w:rsidRPr="00E5538F">
        <w:t>mantiksal_operatorl</w:t>
      </w:r>
      <w:r>
        <w:t>er varlığının ilgili çıkışlara ilişkin benzetim çıktısı</w:t>
      </w:r>
    </w:p>
    <w:p w14:paraId="6968745B" w14:textId="77777777" w:rsidR="005B68DF" w:rsidRDefault="005B68DF" w:rsidP="00847980">
      <w:pPr>
        <w:rPr>
          <w:b/>
        </w:rPr>
      </w:pPr>
    </w:p>
    <w:p w14:paraId="109E6D38" w14:textId="49E0C12E" w:rsidR="00847980" w:rsidRDefault="00847980" w:rsidP="00335087">
      <w:pPr>
        <w:pStyle w:val="Balk2"/>
        <w:numPr>
          <w:ilvl w:val="1"/>
          <w:numId w:val="3"/>
        </w:numPr>
      </w:pPr>
      <w:bookmarkStart w:id="3" w:name="_Toc394327647"/>
      <w:r w:rsidRPr="00F45177">
        <w:t>İlişkisel Operatörler</w:t>
      </w:r>
      <w:bookmarkEnd w:id="3"/>
    </w:p>
    <w:p w14:paraId="4E5FE37E" w14:textId="77777777" w:rsidR="00335087" w:rsidRPr="00335087" w:rsidRDefault="00335087" w:rsidP="00335087"/>
    <w:p w14:paraId="28D0AA74" w14:textId="77777777" w:rsidR="00847980" w:rsidRDefault="00847980" w:rsidP="00847980">
      <w:r w:rsidRPr="00F45177">
        <w:t>VHDL dilinde kullanılan ilişkisel operatörler aşağıda listelenmiştir:</w:t>
      </w:r>
    </w:p>
    <w:p w14:paraId="2806C061" w14:textId="12B7117C" w:rsidR="00847980" w:rsidRPr="007038E4" w:rsidRDefault="00847980" w:rsidP="00847980">
      <w:pPr>
        <w:pStyle w:val="ListeParagraf"/>
        <w:numPr>
          <w:ilvl w:val="0"/>
          <w:numId w:val="5"/>
        </w:numPr>
        <w:rPr>
          <w:rFonts w:cs="Times New Roman"/>
          <w:sz w:val="20"/>
        </w:rPr>
      </w:pPr>
      <w:r w:rsidRPr="007038E4">
        <w:rPr>
          <w:rFonts w:ascii="Courier New" w:hAnsi="Courier New" w:cs="Courier New"/>
          <w:b/>
          <w:sz w:val="20"/>
        </w:rPr>
        <w:t>=</w:t>
      </w:r>
      <w:r w:rsidRPr="007038E4">
        <w:rPr>
          <w:rFonts w:cs="Times New Roman"/>
          <w:sz w:val="20"/>
        </w:rPr>
        <w:t xml:space="preserve"> : eşittir</w:t>
      </w:r>
      <w:r w:rsidR="000D1514" w:rsidRPr="007038E4">
        <w:rPr>
          <w:rFonts w:cs="Times New Roman"/>
          <w:sz w:val="20"/>
        </w:rPr>
        <w:t>.</w:t>
      </w:r>
    </w:p>
    <w:p w14:paraId="3A69CD4A" w14:textId="77777777" w:rsidR="000D1514" w:rsidRPr="000D1514" w:rsidRDefault="000D1514" w:rsidP="000D1514">
      <w:pPr>
        <w:pStyle w:val="KOD"/>
        <w:ind w:left="708"/>
        <w:rPr>
          <w:rFonts w:eastAsia="Times New Roman"/>
        </w:rPr>
      </w:pPr>
      <w:r w:rsidRPr="007D37DB">
        <w:rPr>
          <w:rFonts w:eastAsia="Times New Roman"/>
          <w:b/>
          <w:color w:val="1F497D" w:themeColor="text2"/>
        </w:rPr>
        <w:t>if</w:t>
      </w:r>
      <w:r w:rsidRPr="007D37DB">
        <w:rPr>
          <w:rFonts w:eastAsia="Times New Roman"/>
          <w:color w:val="1F497D" w:themeColor="text2"/>
        </w:rPr>
        <w:t xml:space="preserve"> </w:t>
      </w:r>
      <w:r w:rsidRPr="000D1514">
        <w:rPr>
          <w:rFonts w:eastAsia="Times New Roman"/>
        </w:rPr>
        <w:t xml:space="preserve">A = B </w:t>
      </w:r>
      <w:r w:rsidRPr="007D37DB">
        <w:rPr>
          <w:rFonts w:eastAsia="Times New Roman"/>
          <w:b/>
          <w:color w:val="1F497D" w:themeColor="text2"/>
        </w:rPr>
        <w:t>then</w:t>
      </w:r>
    </w:p>
    <w:p w14:paraId="07F54FF3" w14:textId="77777777" w:rsidR="000D1514" w:rsidRPr="000D1514" w:rsidRDefault="000D1514" w:rsidP="000D1514">
      <w:pPr>
        <w:pStyle w:val="KOD"/>
        <w:ind w:left="708"/>
        <w:rPr>
          <w:rFonts w:eastAsia="Times New Roman"/>
        </w:rPr>
      </w:pPr>
      <w:r w:rsidRPr="000D1514">
        <w:rPr>
          <w:rFonts w:eastAsia="Times New Roman"/>
        </w:rPr>
        <w:tab/>
        <w:t>out_cikis&lt;= in_giris_1;</w:t>
      </w:r>
    </w:p>
    <w:p w14:paraId="6908DC5D" w14:textId="77777777" w:rsidR="000D1514" w:rsidRPr="007D37DB" w:rsidRDefault="000D1514" w:rsidP="000D1514">
      <w:pPr>
        <w:pStyle w:val="KOD"/>
        <w:ind w:left="708"/>
        <w:rPr>
          <w:rFonts w:eastAsia="Times New Roman"/>
          <w:b/>
          <w:color w:val="1F497D" w:themeColor="text2"/>
        </w:rPr>
      </w:pPr>
      <w:r w:rsidRPr="007D37DB">
        <w:rPr>
          <w:rFonts w:eastAsia="Times New Roman"/>
          <w:b/>
          <w:color w:val="1F497D" w:themeColor="text2"/>
        </w:rPr>
        <w:t>else</w:t>
      </w:r>
    </w:p>
    <w:p w14:paraId="13FAD9BE" w14:textId="77777777" w:rsidR="000D1514" w:rsidRPr="000D1514" w:rsidRDefault="000D1514" w:rsidP="000D1514">
      <w:pPr>
        <w:pStyle w:val="KOD"/>
        <w:ind w:left="708"/>
        <w:rPr>
          <w:rFonts w:eastAsia="Times New Roman"/>
        </w:rPr>
      </w:pPr>
      <w:r w:rsidRPr="000D1514">
        <w:rPr>
          <w:rFonts w:eastAsia="Times New Roman"/>
        </w:rPr>
        <w:tab/>
        <w:t>out_cikis&lt;= in_giris_2;</w:t>
      </w:r>
    </w:p>
    <w:p w14:paraId="19800E77" w14:textId="77777777" w:rsidR="000D1514" w:rsidRPr="000D1514" w:rsidRDefault="000D1514" w:rsidP="000D1514">
      <w:pPr>
        <w:pStyle w:val="KOD"/>
        <w:ind w:left="708"/>
      </w:pPr>
      <w:r w:rsidRPr="007D37DB">
        <w:rPr>
          <w:rFonts w:eastAsia="Times New Roman"/>
          <w:b/>
          <w:color w:val="1F497D" w:themeColor="text2"/>
        </w:rPr>
        <w:t>end if</w:t>
      </w:r>
      <w:r w:rsidRPr="000D1514">
        <w:rPr>
          <w:rFonts w:eastAsia="Times New Roman"/>
        </w:rPr>
        <w:t>;</w:t>
      </w:r>
    </w:p>
    <w:p w14:paraId="39D9EC19" w14:textId="3077414A" w:rsidR="00847980" w:rsidRPr="000D1514" w:rsidRDefault="00847980" w:rsidP="000D1514">
      <w:pPr>
        <w:rPr>
          <w:rFonts w:cs="Times New Roman"/>
        </w:rPr>
      </w:pPr>
      <w:r w:rsidRPr="000D1514">
        <w:rPr>
          <w:rFonts w:cs="Times New Roman"/>
        </w:rPr>
        <w:t xml:space="preserve">Yukarıda verilen tanımlamada eğer </w:t>
      </w:r>
      <w:r w:rsidRPr="007038E4">
        <w:rPr>
          <w:rFonts w:ascii="Courier New" w:hAnsi="Courier New" w:cs="Courier New"/>
          <w:b/>
        </w:rPr>
        <w:t>A</w:t>
      </w:r>
      <w:r w:rsidRPr="000D1514">
        <w:rPr>
          <w:rFonts w:cs="Times New Roman"/>
        </w:rPr>
        <w:t xml:space="preserve"> ve </w:t>
      </w:r>
      <w:r w:rsidRPr="007038E4">
        <w:rPr>
          <w:rFonts w:ascii="Courier New" w:hAnsi="Courier New" w:cs="Courier New"/>
          <w:b/>
        </w:rPr>
        <w:t>B</w:t>
      </w:r>
      <w:r w:rsidRPr="000D1514">
        <w:rPr>
          <w:rFonts w:cs="Times New Roman"/>
        </w:rPr>
        <w:t xml:space="preserve"> değerleri birbirine eşit ise </w:t>
      </w:r>
      <w:r w:rsidR="00007934" w:rsidRPr="00686AC5">
        <w:rPr>
          <w:rFonts w:ascii="Courier New" w:hAnsi="Courier New" w:cs="Courier New"/>
          <w:b/>
        </w:rPr>
        <w:t>out_cikis</w:t>
      </w:r>
      <w:r w:rsidR="00007934">
        <w:rPr>
          <w:rFonts w:cs="Times New Roman"/>
        </w:rPr>
        <w:t xml:space="preserve"> değerine </w:t>
      </w:r>
      <w:r w:rsidRPr="007038E4">
        <w:rPr>
          <w:rFonts w:ascii="Courier New" w:hAnsi="Courier New" w:cs="Courier New"/>
          <w:b/>
        </w:rPr>
        <w:t>in_giris_1</w:t>
      </w:r>
      <w:r w:rsidRPr="000D1514">
        <w:rPr>
          <w:rFonts w:cs="Times New Roman"/>
        </w:rPr>
        <w:t xml:space="preserve">, aksi durumda </w:t>
      </w:r>
      <w:r w:rsidRPr="007038E4">
        <w:rPr>
          <w:rFonts w:ascii="Courier New" w:hAnsi="Courier New" w:cs="Courier New"/>
          <w:b/>
        </w:rPr>
        <w:t>in_giris_2</w:t>
      </w:r>
      <w:r w:rsidRPr="000D1514">
        <w:rPr>
          <w:rFonts w:cs="Times New Roman"/>
        </w:rPr>
        <w:t xml:space="preserve"> değeri atanmaktadır.</w:t>
      </w:r>
    </w:p>
    <w:p w14:paraId="78434555" w14:textId="77777777" w:rsidR="00847980" w:rsidRPr="00F45177" w:rsidRDefault="00847980" w:rsidP="00847980">
      <w:pPr>
        <w:pStyle w:val="ListeParagraf"/>
        <w:ind w:left="1429" w:firstLine="0"/>
        <w:rPr>
          <w:rFonts w:cs="Times New Roman"/>
        </w:rPr>
      </w:pPr>
    </w:p>
    <w:p w14:paraId="47C7CE4E" w14:textId="77777777" w:rsidR="00847980" w:rsidRDefault="00847980" w:rsidP="00847980">
      <w:pPr>
        <w:pStyle w:val="ListeParagraf"/>
        <w:numPr>
          <w:ilvl w:val="0"/>
          <w:numId w:val="5"/>
        </w:numPr>
        <w:rPr>
          <w:rFonts w:cs="Times New Roman"/>
          <w:sz w:val="20"/>
        </w:rPr>
      </w:pPr>
      <w:r w:rsidRPr="00411143">
        <w:rPr>
          <w:rFonts w:ascii="Courier New" w:hAnsi="Courier New" w:cs="Courier New"/>
          <w:b/>
          <w:sz w:val="20"/>
        </w:rPr>
        <w:t>/=</w:t>
      </w:r>
      <w:r w:rsidRPr="00D773ED">
        <w:rPr>
          <w:rFonts w:cs="Times New Roman"/>
          <w:sz w:val="20"/>
        </w:rPr>
        <w:t>: eşit değil</w:t>
      </w:r>
    </w:p>
    <w:p w14:paraId="23CE09F6" w14:textId="77777777" w:rsidR="00D773ED" w:rsidRPr="00D773ED" w:rsidRDefault="00D773ED" w:rsidP="00D773ED">
      <w:pPr>
        <w:pStyle w:val="KOD"/>
        <w:ind w:left="708"/>
        <w:rPr>
          <w:rFonts w:eastAsia="Times New Roman"/>
        </w:rPr>
      </w:pPr>
      <w:r w:rsidRPr="001E43A4">
        <w:rPr>
          <w:rFonts w:eastAsia="Times New Roman"/>
          <w:b/>
          <w:color w:val="1F497D" w:themeColor="text2"/>
        </w:rPr>
        <w:t>if</w:t>
      </w:r>
      <w:r w:rsidRPr="001E43A4">
        <w:rPr>
          <w:rFonts w:eastAsia="Times New Roman"/>
          <w:color w:val="1F497D" w:themeColor="text2"/>
        </w:rPr>
        <w:t xml:space="preserve"> </w:t>
      </w:r>
      <w:r w:rsidRPr="00D773ED">
        <w:rPr>
          <w:rFonts w:eastAsia="Times New Roman"/>
        </w:rPr>
        <w:t xml:space="preserve">A /= B </w:t>
      </w:r>
      <w:r w:rsidRPr="001E43A4">
        <w:rPr>
          <w:rFonts w:eastAsia="Times New Roman"/>
          <w:b/>
          <w:color w:val="1F497D" w:themeColor="text2"/>
        </w:rPr>
        <w:t>then</w:t>
      </w:r>
    </w:p>
    <w:p w14:paraId="3260DC83" w14:textId="77777777" w:rsidR="00D773ED" w:rsidRPr="00D773ED" w:rsidRDefault="00D773ED" w:rsidP="00D773ED">
      <w:pPr>
        <w:pStyle w:val="KOD"/>
        <w:ind w:left="708"/>
        <w:rPr>
          <w:rFonts w:eastAsia="Times New Roman"/>
        </w:rPr>
      </w:pPr>
      <w:r w:rsidRPr="00D773ED">
        <w:rPr>
          <w:rFonts w:eastAsia="Times New Roman"/>
        </w:rPr>
        <w:tab/>
        <w:t>out_cikis&lt;= in_giris_1;</w:t>
      </w:r>
    </w:p>
    <w:p w14:paraId="48F865A1" w14:textId="77777777" w:rsidR="00D773ED" w:rsidRPr="001E43A4" w:rsidRDefault="00D773ED" w:rsidP="00D773ED">
      <w:pPr>
        <w:pStyle w:val="KOD"/>
        <w:ind w:left="708"/>
        <w:rPr>
          <w:rFonts w:eastAsia="Times New Roman"/>
          <w:b/>
          <w:color w:val="1F497D" w:themeColor="text2"/>
        </w:rPr>
      </w:pPr>
      <w:r w:rsidRPr="001E43A4">
        <w:rPr>
          <w:rFonts w:eastAsia="Times New Roman"/>
          <w:b/>
          <w:color w:val="1F497D" w:themeColor="text2"/>
        </w:rPr>
        <w:t>else</w:t>
      </w:r>
    </w:p>
    <w:p w14:paraId="7C5FBBBC" w14:textId="77777777" w:rsidR="00D773ED" w:rsidRPr="00D773ED" w:rsidRDefault="00D773ED" w:rsidP="00D773ED">
      <w:pPr>
        <w:pStyle w:val="KOD"/>
        <w:ind w:left="708"/>
        <w:rPr>
          <w:rFonts w:eastAsia="Times New Roman"/>
        </w:rPr>
      </w:pPr>
      <w:r w:rsidRPr="00D773ED">
        <w:rPr>
          <w:rFonts w:eastAsia="Times New Roman"/>
        </w:rPr>
        <w:tab/>
        <w:t>out_cikis&lt;= in_giris_2;</w:t>
      </w:r>
    </w:p>
    <w:p w14:paraId="7FB20ADD" w14:textId="77777777" w:rsidR="00D773ED" w:rsidRPr="00D773ED" w:rsidRDefault="00D773ED" w:rsidP="00D773ED">
      <w:pPr>
        <w:pStyle w:val="KOD"/>
        <w:ind w:left="708"/>
      </w:pPr>
      <w:r w:rsidRPr="001E43A4">
        <w:rPr>
          <w:rFonts w:eastAsia="Times New Roman"/>
          <w:b/>
          <w:color w:val="1F497D" w:themeColor="text2"/>
        </w:rPr>
        <w:t>end</w:t>
      </w:r>
      <w:r w:rsidRPr="001E43A4">
        <w:rPr>
          <w:rFonts w:eastAsia="Times New Roman"/>
          <w:color w:val="1F497D" w:themeColor="text2"/>
        </w:rPr>
        <w:t xml:space="preserve"> </w:t>
      </w:r>
      <w:r w:rsidRPr="001E43A4">
        <w:rPr>
          <w:rFonts w:eastAsia="Times New Roman"/>
          <w:b/>
          <w:color w:val="1F497D" w:themeColor="text2"/>
        </w:rPr>
        <w:t>if</w:t>
      </w:r>
      <w:r w:rsidRPr="00D773ED">
        <w:rPr>
          <w:rFonts w:eastAsia="Times New Roman"/>
        </w:rPr>
        <w:t>;</w:t>
      </w:r>
    </w:p>
    <w:p w14:paraId="7DF9275A" w14:textId="0681A02B" w:rsidR="00847980" w:rsidRPr="00411143" w:rsidRDefault="00847980" w:rsidP="00E40482">
      <w:pPr>
        <w:jc w:val="both"/>
        <w:rPr>
          <w:rFonts w:cs="Times New Roman"/>
        </w:rPr>
      </w:pPr>
      <w:r w:rsidRPr="00411143">
        <w:rPr>
          <w:rFonts w:cs="Times New Roman"/>
        </w:rPr>
        <w:t xml:space="preserve">Yukarıda verilen tanımlamada eğer </w:t>
      </w:r>
      <w:r w:rsidRPr="00411143">
        <w:rPr>
          <w:rFonts w:ascii="Courier New" w:hAnsi="Courier New" w:cs="Courier New"/>
          <w:b/>
        </w:rPr>
        <w:t>A</w:t>
      </w:r>
      <w:r w:rsidRPr="00411143">
        <w:rPr>
          <w:rFonts w:cs="Times New Roman"/>
        </w:rPr>
        <w:t xml:space="preserve"> ve </w:t>
      </w:r>
      <w:r w:rsidRPr="00411143">
        <w:rPr>
          <w:rFonts w:ascii="Courier New" w:hAnsi="Courier New" w:cs="Courier New"/>
          <w:b/>
        </w:rPr>
        <w:t>B</w:t>
      </w:r>
      <w:r w:rsidRPr="00411143">
        <w:rPr>
          <w:rFonts w:cs="Times New Roman"/>
        </w:rPr>
        <w:t xml:space="preserve"> değerleri birbirine eşit değil ise </w:t>
      </w:r>
      <w:r w:rsidR="00E40482" w:rsidRPr="00686AC5">
        <w:rPr>
          <w:rFonts w:ascii="Courier New" w:hAnsi="Courier New" w:cs="Courier New"/>
          <w:b/>
        </w:rPr>
        <w:t>out_cikis</w:t>
      </w:r>
      <w:r w:rsidR="00E40482">
        <w:rPr>
          <w:rFonts w:cs="Times New Roman"/>
        </w:rPr>
        <w:t xml:space="preserve"> değerine </w:t>
      </w:r>
      <w:r w:rsidRPr="00411143">
        <w:rPr>
          <w:rFonts w:ascii="Courier New" w:hAnsi="Courier New" w:cs="Courier New"/>
          <w:b/>
        </w:rPr>
        <w:t>in_giris_1</w:t>
      </w:r>
      <w:r w:rsidRPr="00411143">
        <w:rPr>
          <w:rFonts w:cs="Times New Roman"/>
        </w:rPr>
        <w:t xml:space="preserve">, aksi durumda </w:t>
      </w:r>
      <w:r w:rsidRPr="00411143">
        <w:rPr>
          <w:rFonts w:ascii="Courier New" w:hAnsi="Courier New" w:cs="Courier New"/>
          <w:b/>
        </w:rPr>
        <w:t>in_giris_2</w:t>
      </w:r>
      <w:r w:rsidRPr="00411143">
        <w:rPr>
          <w:rFonts w:ascii="Courier New" w:hAnsi="Courier New" w:cs="Courier New"/>
        </w:rPr>
        <w:t xml:space="preserve"> </w:t>
      </w:r>
      <w:r w:rsidRPr="00411143">
        <w:rPr>
          <w:rFonts w:cs="Times New Roman"/>
        </w:rPr>
        <w:t>değeri atanmaktadır.</w:t>
      </w:r>
    </w:p>
    <w:p w14:paraId="5A67A1E7" w14:textId="77777777" w:rsidR="00847980" w:rsidRPr="00F45177" w:rsidRDefault="00847980" w:rsidP="00847980">
      <w:pPr>
        <w:pStyle w:val="ListeParagraf"/>
        <w:ind w:left="1429" w:firstLine="0"/>
        <w:rPr>
          <w:rFonts w:cs="Times New Roman"/>
        </w:rPr>
      </w:pPr>
    </w:p>
    <w:p w14:paraId="54BAFEA6" w14:textId="77777777" w:rsidR="00847980" w:rsidRPr="002377C0" w:rsidRDefault="00847980" w:rsidP="00847980">
      <w:pPr>
        <w:pStyle w:val="ListeParagraf"/>
        <w:numPr>
          <w:ilvl w:val="0"/>
          <w:numId w:val="5"/>
        </w:numPr>
        <w:rPr>
          <w:rFonts w:cs="Times New Roman"/>
        </w:rPr>
      </w:pPr>
      <w:r w:rsidRPr="002377C0">
        <w:rPr>
          <w:rFonts w:ascii="Courier New" w:hAnsi="Courier New" w:cs="Courier New"/>
          <w:b/>
          <w:sz w:val="20"/>
        </w:rPr>
        <w:t>&lt;</w:t>
      </w:r>
      <w:r w:rsidRPr="002377C0">
        <w:rPr>
          <w:rFonts w:cs="Times New Roman"/>
          <w:sz w:val="20"/>
        </w:rPr>
        <w:t xml:space="preserve"> : küçük</w:t>
      </w:r>
    </w:p>
    <w:p w14:paraId="3091C13A" w14:textId="77777777" w:rsidR="002377C0" w:rsidRPr="002377C0" w:rsidRDefault="002377C0" w:rsidP="002377C0">
      <w:pPr>
        <w:pStyle w:val="KOD"/>
        <w:ind w:left="708"/>
        <w:rPr>
          <w:rFonts w:eastAsia="Times New Roman"/>
        </w:rPr>
      </w:pPr>
      <w:r w:rsidRPr="00680EDD">
        <w:rPr>
          <w:rFonts w:eastAsia="Times New Roman"/>
          <w:b/>
          <w:color w:val="1F497D" w:themeColor="text2"/>
        </w:rPr>
        <w:t>if</w:t>
      </w:r>
      <w:r w:rsidRPr="00680EDD">
        <w:rPr>
          <w:rFonts w:eastAsia="Times New Roman"/>
          <w:color w:val="1F497D" w:themeColor="text2"/>
        </w:rPr>
        <w:t xml:space="preserve"> </w:t>
      </w:r>
      <w:r w:rsidRPr="002377C0">
        <w:rPr>
          <w:rFonts w:eastAsia="Times New Roman"/>
        </w:rPr>
        <w:t xml:space="preserve">A &lt; B </w:t>
      </w:r>
      <w:r w:rsidRPr="00680EDD">
        <w:rPr>
          <w:rFonts w:eastAsia="Times New Roman"/>
          <w:b/>
          <w:color w:val="1F497D" w:themeColor="text2"/>
        </w:rPr>
        <w:t>then</w:t>
      </w:r>
    </w:p>
    <w:p w14:paraId="62AE88BD" w14:textId="77777777" w:rsidR="002377C0" w:rsidRPr="002377C0" w:rsidRDefault="002377C0" w:rsidP="002377C0">
      <w:pPr>
        <w:pStyle w:val="KOD"/>
        <w:ind w:left="708"/>
        <w:rPr>
          <w:rFonts w:eastAsia="Times New Roman"/>
        </w:rPr>
      </w:pPr>
      <w:r w:rsidRPr="002377C0">
        <w:rPr>
          <w:rFonts w:eastAsia="Times New Roman"/>
        </w:rPr>
        <w:tab/>
        <w:t>out_cikis&lt;= in_giris_1;</w:t>
      </w:r>
    </w:p>
    <w:p w14:paraId="5CC09D1D" w14:textId="77777777" w:rsidR="002377C0" w:rsidRPr="00680EDD" w:rsidRDefault="002377C0" w:rsidP="002377C0">
      <w:pPr>
        <w:pStyle w:val="KOD"/>
        <w:ind w:left="708"/>
        <w:rPr>
          <w:rFonts w:eastAsia="Times New Roman"/>
          <w:b/>
          <w:color w:val="1F497D" w:themeColor="text2"/>
        </w:rPr>
      </w:pPr>
      <w:r w:rsidRPr="00680EDD">
        <w:rPr>
          <w:rFonts w:eastAsia="Times New Roman"/>
          <w:b/>
          <w:color w:val="1F497D" w:themeColor="text2"/>
        </w:rPr>
        <w:t>else</w:t>
      </w:r>
    </w:p>
    <w:p w14:paraId="6458554C" w14:textId="77777777" w:rsidR="002377C0" w:rsidRPr="002377C0" w:rsidRDefault="002377C0" w:rsidP="002377C0">
      <w:pPr>
        <w:pStyle w:val="KOD"/>
        <w:ind w:left="708"/>
        <w:rPr>
          <w:rFonts w:eastAsia="Times New Roman"/>
        </w:rPr>
      </w:pPr>
      <w:r w:rsidRPr="002377C0">
        <w:rPr>
          <w:rFonts w:eastAsia="Times New Roman"/>
        </w:rPr>
        <w:tab/>
        <w:t>out_cikis&lt;= in_giris_2;</w:t>
      </w:r>
    </w:p>
    <w:p w14:paraId="2BCD36CD" w14:textId="77777777" w:rsidR="002377C0" w:rsidRPr="002377C0" w:rsidRDefault="002377C0" w:rsidP="002377C0">
      <w:pPr>
        <w:pStyle w:val="KOD"/>
        <w:ind w:left="708"/>
      </w:pPr>
      <w:r w:rsidRPr="00680EDD">
        <w:rPr>
          <w:rFonts w:eastAsia="Times New Roman"/>
          <w:b/>
          <w:color w:val="1F497D" w:themeColor="text2"/>
        </w:rPr>
        <w:t>end</w:t>
      </w:r>
      <w:r w:rsidRPr="00680EDD">
        <w:rPr>
          <w:rFonts w:eastAsia="Times New Roman"/>
          <w:color w:val="1F497D" w:themeColor="text2"/>
        </w:rPr>
        <w:t xml:space="preserve"> </w:t>
      </w:r>
      <w:r w:rsidRPr="00680EDD">
        <w:rPr>
          <w:rFonts w:eastAsia="Times New Roman"/>
          <w:b/>
          <w:color w:val="1F497D" w:themeColor="text2"/>
        </w:rPr>
        <w:t>if</w:t>
      </w:r>
      <w:r w:rsidRPr="002377C0">
        <w:rPr>
          <w:rFonts w:eastAsia="Times New Roman"/>
        </w:rPr>
        <w:t>;</w:t>
      </w:r>
    </w:p>
    <w:p w14:paraId="144AEE28" w14:textId="77777777" w:rsidR="00847980" w:rsidRPr="00070CF8" w:rsidRDefault="00847980" w:rsidP="00847980">
      <w:pPr>
        <w:pStyle w:val="ListeParagraf"/>
        <w:ind w:left="1429" w:firstLine="0"/>
        <w:rPr>
          <w:rFonts w:cs="Times New Roman"/>
          <w:sz w:val="20"/>
        </w:rPr>
      </w:pPr>
    </w:p>
    <w:p w14:paraId="199F3BCA" w14:textId="79597B71" w:rsidR="00847980" w:rsidRPr="00070CF8" w:rsidRDefault="00070CF8" w:rsidP="00070CF8">
      <w:pPr>
        <w:rPr>
          <w:rFonts w:cs="Times New Roman"/>
        </w:rPr>
      </w:pPr>
      <w:r>
        <w:rPr>
          <w:rFonts w:cs="Times New Roman"/>
        </w:rPr>
        <w:t>Yuka</w:t>
      </w:r>
      <w:r w:rsidR="00847980" w:rsidRPr="00070CF8">
        <w:rPr>
          <w:rFonts w:cs="Times New Roman"/>
        </w:rPr>
        <w:t xml:space="preserve">rıda verilen tanımlamada eğer </w:t>
      </w:r>
      <w:r w:rsidR="00847980" w:rsidRPr="00100E35">
        <w:rPr>
          <w:rFonts w:ascii="Courier New" w:hAnsi="Courier New" w:cs="Courier New"/>
          <w:b/>
        </w:rPr>
        <w:t>A</w:t>
      </w:r>
      <w:r w:rsidR="00847980" w:rsidRPr="00070CF8">
        <w:rPr>
          <w:rFonts w:cs="Times New Roman"/>
          <w:b/>
        </w:rPr>
        <w:t xml:space="preserve"> </w:t>
      </w:r>
      <w:r w:rsidR="00847980" w:rsidRPr="00070CF8">
        <w:rPr>
          <w:rFonts w:cs="Times New Roman"/>
        </w:rPr>
        <w:t xml:space="preserve">değeri </w:t>
      </w:r>
      <w:r w:rsidR="00847980" w:rsidRPr="00100E35">
        <w:rPr>
          <w:rFonts w:ascii="Courier New" w:hAnsi="Courier New" w:cs="Courier New"/>
          <w:b/>
        </w:rPr>
        <w:t>B</w:t>
      </w:r>
      <w:r w:rsidR="00847980" w:rsidRPr="00070CF8">
        <w:rPr>
          <w:rFonts w:cs="Times New Roman"/>
        </w:rPr>
        <w:t xml:space="preserve"> değerinden</w:t>
      </w:r>
      <w:r w:rsidR="00DF7BA4">
        <w:rPr>
          <w:rFonts w:cs="Times New Roman"/>
        </w:rPr>
        <w:t xml:space="preserve"> </w:t>
      </w:r>
      <w:r w:rsidR="00847980" w:rsidRPr="00070CF8">
        <w:rPr>
          <w:rFonts w:cs="Times New Roman"/>
        </w:rPr>
        <w:t xml:space="preserve">küçük ise </w:t>
      </w:r>
      <w:r w:rsidR="00E40482" w:rsidRPr="00686AC5">
        <w:rPr>
          <w:rFonts w:ascii="Courier New" w:hAnsi="Courier New" w:cs="Courier New"/>
          <w:b/>
        </w:rPr>
        <w:t>out_cikis</w:t>
      </w:r>
      <w:r w:rsidR="00E40482">
        <w:rPr>
          <w:rFonts w:cs="Times New Roman"/>
        </w:rPr>
        <w:t xml:space="preserve"> değerine </w:t>
      </w:r>
      <w:r w:rsidR="00847980" w:rsidRPr="00100E35">
        <w:rPr>
          <w:rFonts w:ascii="Courier New" w:hAnsi="Courier New" w:cs="Courier New"/>
          <w:b/>
        </w:rPr>
        <w:t>in_giris_1</w:t>
      </w:r>
      <w:r w:rsidR="00847980" w:rsidRPr="00070CF8">
        <w:rPr>
          <w:rFonts w:cs="Times New Roman"/>
        </w:rPr>
        <w:t xml:space="preserve">, aksi durumda </w:t>
      </w:r>
      <w:r w:rsidR="00847980" w:rsidRPr="00100E35">
        <w:rPr>
          <w:rFonts w:ascii="Courier New" w:hAnsi="Courier New" w:cs="Courier New"/>
          <w:b/>
        </w:rPr>
        <w:t>in_giris_2</w:t>
      </w:r>
      <w:r w:rsidR="00847980" w:rsidRPr="00070CF8">
        <w:rPr>
          <w:rFonts w:cs="Times New Roman"/>
        </w:rPr>
        <w:t xml:space="preserve"> değeri atanmaktadır.</w:t>
      </w:r>
    </w:p>
    <w:p w14:paraId="0CC58443" w14:textId="77777777" w:rsidR="00847980" w:rsidRPr="00F45177" w:rsidRDefault="00847980" w:rsidP="00847980">
      <w:pPr>
        <w:pStyle w:val="ListeParagraf"/>
        <w:ind w:left="1429" w:firstLine="0"/>
        <w:rPr>
          <w:rFonts w:cs="Times New Roman"/>
        </w:rPr>
      </w:pPr>
    </w:p>
    <w:p w14:paraId="106FA395" w14:textId="77777777" w:rsidR="00847980" w:rsidRPr="008748A7" w:rsidRDefault="00847980" w:rsidP="00847980">
      <w:pPr>
        <w:pStyle w:val="ListeParagraf"/>
        <w:numPr>
          <w:ilvl w:val="0"/>
          <w:numId w:val="5"/>
        </w:numPr>
        <w:rPr>
          <w:rFonts w:cs="Times New Roman"/>
          <w:sz w:val="20"/>
        </w:rPr>
      </w:pPr>
      <w:r w:rsidRPr="008748A7">
        <w:rPr>
          <w:rFonts w:ascii="Courier New" w:hAnsi="Courier New" w:cs="Courier New"/>
          <w:b/>
          <w:sz w:val="20"/>
        </w:rPr>
        <w:t>&lt;=</w:t>
      </w:r>
      <w:r w:rsidRPr="008748A7">
        <w:rPr>
          <w:rFonts w:cs="Times New Roman"/>
          <w:sz w:val="20"/>
        </w:rPr>
        <w:t xml:space="preserve"> : küçük eşit</w:t>
      </w:r>
    </w:p>
    <w:p w14:paraId="25E3492C" w14:textId="77777777" w:rsidR="00847980" w:rsidRDefault="00847980" w:rsidP="00847980">
      <w:pPr>
        <w:pStyle w:val="ListeParagraf"/>
        <w:ind w:left="1429" w:firstLine="0"/>
        <w:rPr>
          <w:rFonts w:cs="Times New Roman"/>
        </w:rPr>
      </w:pPr>
    </w:p>
    <w:p w14:paraId="41CC7D23" w14:textId="77777777" w:rsidR="00FC3027" w:rsidRPr="00E325DB" w:rsidRDefault="00FC3027" w:rsidP="00FC3027">
      <w:pPr>
        <w:pStyle w:val="KOD"/>
        <w:ind w:left="708"/>
        <w:rPr>
          <w:rFonts w:eastAsia="Times New Roman"/>
        </w:rPr>
      </w:pPr>
      <w:r w:rsidRPr="00395419">
        <w:rPr>
          <w:rFonts w:eastAsia="Times New Roman"/>
          <w:b/>
          <w:color w:val="1F497D" w:themeColor="text2"/>
        </w:rPr>
        <w:t>if</w:t>
      </w:r>
      <w:r w:rsidRPr="00395419">
        <w:rPr>
          <w:rFonts w:eastAsia="Times New Roman"/>
          <w:color w:val="1F497D" w:themeColor="text2"/>
        </w:rPr>
        <w:t xml:space="preserve"> </w:t>
      </w:r>
      <w:r w:rsidRPr="00E325DB">
        <w:rPr>
          <w:rFonts w:eastAsia="Times New Roman"/>
        </w:rPr>
        <w:t xml:space="preserve">A </w:t>
      </w:r>
      <w:r>
        <w:rPr>
          <w:rFonts w:eastAsia="Times New Roman"/>
        </w:rPr>
        <w:t>&lt;=</w:t>
      </w:r>
      <w:r w:rsidRPr="00E325DB">
        <w:rPr>
          <w:rFonts w:eastAsia="Times New Roman"/>
        </w:rPr>
        <w:t xml:space="preserve"> B </w:t>
      </w:r>
      <w:r w:rsidRPr="00395419">
        <w:rPr>
          <w:rFonts w:eastAsia="Times New Roman"/>
          <w:b/>
          <w:color w:val="1F497D" w:themeColor="text2"/>
        </w:rPr>
        <w:t>then</w:t>
      </w:r>
    </w:p>
    <w:p w14:paraId="5CE97604" w14:textId="77777777" w:rsidR="00FC3027" w:rsidRPr="00E325DB" w:rsidRDefault="00FC3027" w:rsidP="00FC3027">
      <w:pPr>
        <w:pStyle w:val="KOD"/>
        <w:ind w:left="708"/>
        <w:rPr>
          <w:rFonts w:eastAsia="Times New Roman"/>
        </w:rPr>
      </w:pPr>
      <w:r w:rsidRPr="00E325DB">
        <w:rPr>
          <w:rFonts w:eastAsia="Times New Roman"/>
        </w:rPr>
        <w:tab/>
        <w:t>out_cikis&lt;= in_giris_1;</w:t>
      </w:r>
    </w:p>
    <w:p w14:paraId="036155A4" w14:textId="77777777" w:rsidR="00FC3027" w:rsidRPr="00F7516A" w:rsidRDefault="00FC3027" w:rsidP="00FC3027">
      <w:pPr>
        <w:pStyle w:val="KOD"/>
        <w:ind w:left="708"/>
        <w:rPr>
          <w:rFonts w:eastAsia="Times New Roman"/>
          <w:b/>
          <w:color w:val="1F497D" w:themeColor="text2"/>
        </w:rPr>
      </w:pPr>
      <w:r w:rsidRPr="00F7516A">
        <w:rPr>
          <w:rFonts w:eastAsia="Times New Roman"/>
          <w:b/>
          <w:color w:val="1F497D" w:themeColor="text2"/>
        </w:rPr>
        <w:t>else</w:t>
      </w:r>
    </w:p>
    <w:p w14:paraId="481F346B" w14:textId="77777777" w:rsidR="00FC3027" w:rsidRPr="00E325DB" w:rsidRDefault="00FC3027" w:rsidP="00FC3027">
      <w:pPr>
        <w:pStyle w:val="KOD"/>
        <w:ind w:left="708"/>
        <w:rPr>
          <w:rFonts w:eastAsia="Times New Roman"/>
        </w:rPr>
      </w:pPr>
      <w:r w:rsidRPr="00E325DB">
        <w:rPr>
          <w:rFonts w:eastAsia="Times New Roman"/>
        </w:rPr>
        <w:tab/>
        <w:t>out_cikis&lt;= in_giris_2;</w:t>
      </w:r>
    </w:p>
    <w:p w14:paraId="702ABD6B" w14:textId="77777777" w:rsidR="00FC3027" w:rsidRPr="00607450" w:rsidRDefault="00FC3027" w:rsidP="00FC3027">
      <w:pPr>
        <w:pStyle w:val="KOD"/>
        <w:ind w:left="708"/>
      </w:pPr>
      <w:r w:rsidRPr="00F7516A">
        <w:rPr>
          <w:rFonts w:eastAsia="Times New Roman"/>
          <w:b/>
          <w:color w:val="1F497D" w:themeColor="text2"/>
        </w:rPr>
        <w:t>end</w:t>
      </w:r>
      <w:r w:rsidRPr="00F7516A">
        <w:rPr>
          <w:rFonts w:eastAsia="Times New Roman"/>
          <w:color w:val="1F497D" w:themeColor="text2"/>
        </w:rPr>
        <w:t xml:space="preserve"> </w:t>
      </w:r>
      <w:r w:rsidRPr="00F7516A">
        <w:rPr>
          <w:rFonts w:eastAsia="Times New Roman"/>
          <w:b/>
          <w:color w:val="1F497D" w:themeColor="text2"/>
        </w:rPr>
        <w:t>if</w:t>
      </w:r>
      <w:r w:rsidRPr="00E325DB">
        <w:rPr>
          <w:rFonts w:eastAsia="Times New Roman"/>
        </w:rPr>
        <w:t>;</w:t>
      </w:r>
    </w:p>
    <w:p w14:paraId="53E67628" w14:textId="2B3E2D62" w:rsidR="00847980" w:rsidRPr="008748A7" w:rsidRDefault="00847980" w:rsidP="003F1D66">
      <w:pPr>
        <w:jc w:val="both"/>
        <w:rPr>
          <w:rFonts w:cs="Times New Roman"/>
        </w:rPr>
      </w:pPr>
      <w:r w:rsidRPr="008748A7">
        <w:rPr>
          <w:rFonts w:cs="Times New Roman"/>
        </w:rPr>
        <w:t xml:space="preserve">Yukarıda verilen tanımlamada eğer </w:t>
      </w:r>
      <w:r w:rsidRPr="00FC3027">
        <w:rPr>
          <w:rFonts w:ascii="Courier New" w:hAnsi="Courier New" w:cs="Courier New"/>
          <w:b/>
        </w:rPr>
        <w:t>A</w:t>
      </w:r>
      <w:r w:rsidR="00FC3027">
        <w:rPr>
          <w:rFonts w:ascii="Courier New" w:hAnsi="Courier New" w:cs="Courier New"/>
          <w:b/>
        </w:rPr>
        <w:t xml:space="preserve"> </w:t>
      </w:r>
      <w:r w:rsidRPr="008748A7">
        <w:rPr>
          <w:rFonts w:cs="Times New Roman"/>
        </w:rPr>
        <w:t>değeri</w:t>
      </w:r>
      <w:r w:rsidR="00FC3027">
        <w:rPr>
          <w:rFonts w:cs="Times New Roman"/>
        </w:rPr>
        <w:t xml:space="preserve"> </w:t>
      </w:r>
      <w:r w:rsidRPr="00FC3027">
        <w:rPr>
          <w:rFonts w:ascii="Courier New" w:hAnsi="Courier New" w:cs="Courier New"/>
          <w:b/>
        </w:rPr>
        <w:t>B</w:t>
      </w:r>
      <w:r w:rsidRPr="00FC3027">
        <w:rPr>
          <w:rFonts w:ascii="Courier New" w:hAnsi="Courier New" w:cs="Courier New"/>
        </w:rPr>
        <w:t xml:space="preserve"> </w:t>
      </w:r>
      <w:r w:rsidRPr="008748A7">
        <w:rPr>
          <w:rFonts w:cs="Times New Roman"/>
        </w:rPr>
        <w:t>değerinden</w:t>
      </w:r>
      <w:r w:rsidR="00FC3027">
        <w:rPr>
          <w:rFonts w:cs="Times New Roman"/>
        </w:rPr>
        <w:t xml:space="preserve"> </w:t>
      </w:r>
      <w:r w:rsidRPr="008748A7">
        <w:rPr>
          <w:rFonts w:cs="Times New Roman"/>
        </w:rPr>
        <w:t xml:space="preserve">küçük ve eşit ise </w:t>
      </w:r>
      <w:r w:rsidR="008D0918" w:rsidRPr="00686AC5">
        <w:rPr>
          <w:rFonts w:ascii="Courier New" w:hAnsi="Courier New" w:cs="Courier New"/>
          <w:b/>
        </w:rPr>
        <w:t>out_cikis</w:t>
      </w:r>
      <w:r w:rsidR="008D0918">
        <w:rPr>
          <w:rFonts w:cs="Times New Roman"/>
        </w:rPr>
        <w:t xml:space="preserve"> değerine </w:t>
      </w:r>
      <w:r w:rsidRPr="00FC3027">
        <w:rPr>
          <w:rFonts w:ascii="Courier New" w:hAnsi="Courier New" w:cs="Courier New"/>
          <w:b/>
        </w:rPr>
        <w:t>in_giris_1</w:t>
      </w:r>
      <w:r w:rsidRPr="008748A7">
        <w:rPr>
          <w:rFonts w:cs="Times New Roman"/>
        </w:rPr>
        <w:t xml:space="preserve">, aksi durumda </w:t>
      </w:r>
      <w:r w:rsidRPr="00FC3027">
        <w:rPr>
          <w:rFonts w:ascii="Courier New" w:hAnsi="Courier New" w:cs="Courier New"/>
          <w:b/>
        </w:rPr>
        <w:t>in_giris_2</w:t>
      </w:r>
      <w:r w:rsidRPr="008748A7">
        <w:rPr>
          <w:rFonts w:cs="Times New Roman"/>
        </w:rPr>
        <w:t xml:space="preserve"> değeri atanmaktadır.</w:t>
      </w:r>
    </w:p>
    <w:p w14:paraId="4B4FB938" w14:textId="77777777" w:rsidR="00847980" w:rsidRPr="00F45177" w:rsidRDefault="00847980" w:rsidP="00847980">
      <w:pPr>
        <w:pStyle w:val="ListeParagraf"/>
        <w:ind w:left="1429" w:firstLine="0"/>
        <w:rPr>
          <w:rFonts w:cs="Times New Roman"/>
        </w:rPr>
      </w:pPr>
    </w:p>
    <w:p w14:paraId="4C816745" w14:textId="77777777" w:rsidR="00847980" w:rsidRDefault="00847980" w:rsidP="00847980">
      <w:pPr>
        <w:pStyle w:val="ListeParagraf"/>
        <w:numPr>
          <w:ilvl w:val="0"/>
          <w:numId w:val="5"/>
        </w:numPr>
        <w:rPr>
          <w:rFonts w:cs="Times New Roman"/>
          <w:sz w:val="20"/>
          <w:szCs w:val="24"/>
        </w:rPr>
      </w:pPr>
      <w:r w:rsidRPr="007E6BC2">
        <w:rPr>
          <w:rFonts w:ascii="Courier New" w:hAnsi="Courier New" w:cs="Courier New"/>
          <w:b/>
          <w:sz w:val="20"/>
          <w:szCs w:val="24"/>
        </w:rPr>
        <w:t>&gt;</w:t>
      </w:r>
      <w:r w:rsidRPr="007E6BC2">
        <w:rPr>
          <w:rFonts w:cs="Times New Roman"/>
          <w:sz w:val="20"/>
          <w:szCs w:val="24"/>
        </w:rPr>
        <w:t xml:space="preserve"> : büyük</w:t>
      </w:r>
    </w:p>
    <w:p w14:paraId="490A5DDD" w14:textId="77777777" w:rsidR="00917948" w:rsidRPr="00917948" w:rsidRDefault="00917948" w:rsidP="00917948">
      <w:pPr>
        <w:pStyle w:val="KOD"/>
        <w:ind w:left="708"/>
        <w:rPr>
          <w:rFonts w:eastAsia="Times New Roman"/>
        </w:rPr>
      </w:pPr>
      <w:r w:rsidRPr="00CA58FD">
        <w:rPr>
          <w:rFonts w:eastAsia="Times New Roman"/>
          <w:b/>
          <w:color w:val="1F497D" w:themeColor="text2"/>
        </w:rPr>
        <w:t>if</w:t>
      </w:r>
      <w:r w:rsidRPr="00CA58FD">
        <w:rPr>
          <w:rFonts w:eastAsia="Times New Roman"/>
          <w:color w:val="1F497D" w:themeColor="text2"/>
        </w:rPr>
        <w:t xml:space="preserve"> </w:t>
      </w:r>
      <w:r w:rsidRPr="00917948">
        <w:rPr>
          <w:rFonts w:eastAsia="Times New Roman"/>
        </w:rPr>
        <w:t xml:space="preserve">A &gt; B </w:t>
      </w:r>
      <w:r w:rsidRPr="00CA58FD">
        <w:rPr>
          <w:rFonts w:eastAsia="Times New Roman"/>
          <w:b/>
          <w:color w:val="1F497D" w:themeColor="text2"/>
        </w:rPr>
        <w:t>then</w:t>
      </w:r>
    </w:p>
    <w:p w14:paraId="2DBFC313" w14:textId="77777777" w:rsidR="00917948" w:rsidRPr="00917948" w:rsidRDefault="00917948" w:rsidP="00917948">
      <w:pPr>
        <w:pStyle w:val="KOD"/>
        <w:ind w:left="708"/>
        <w:rPr>
          <w:rFonts w:eastAsia="Times New Roman"/>
        </w:rPr>
      </w:pPr>
      <w:r w:rsidRPr="00917948">
        <w:rPr>
          <w:rFonts w:eastAsia="Times New Roman"/>
        </w:rPr>
        <w:tab/>
        <w:t>out_cikis&lt;= in_giris_1;</w:t>
      </w:r>
    </w:p>
    <w:p w14:paraId="30AB76F0" w14:textId="77777777" w:rsidR="00917948" w:rsidRPr="00CA58FD" w:rsidRDefault="00917948" w:rsidP="00917948">
      <w:pPr>
        <w:pStyle w:val="KOD"/>
        <w:ind w:left="708"/>
        <w:rPr>
          <w:rFonts w:eastAsia="Times New Roman"/>
          <w:b/>
          <w:color w:val="1F497D" w:themeColor="text2"/>
        </w:rPr>
      </w:pPr>
      <w:r w:rsidRPr="00CA58FD">
        <w:rPr>
          <w:rFonts w:eastAsia="Times New Roman"/>
          <w:b/>
          <w:color w:val="1F497D" w:themeColor="text2"/>
        </w:rPr>
        <w:t>else</w:t>
      </w:r>
    </w:p>
    <w:p w14:paraId="3CFE9028" w14:textId="77777777" w:rsidR="00917948" w:rsidRPr="00917948" w:rsidRDefault="00917948" w:rsidP="00917948">
      <w:pPr>
        <w:pStyle w:val="KOD"/>
        <w:ind w:left="708"/>
        <w:rPr>
          <w:rFonts w:eastAsia="Times New Roman"/>
        </w:rPr>
      </w:pPr>
      <w:r w:rsidRPr="00917948">
        <w:rPr>
          <w:rFonts w:eastAsia="Times New Roman"/>
        </w:rPr>
        <w:tab/>
        <w:t>out_cikis&lt;= in_giris_2;</w:t>
      </w:r>
    </w:p>
    <w:p w14:paraId="0CED2680" w14:textId="77777777" w:rsidR="00917948" w:rsidRPr="00917948" w:rsidRDefault="00917948" w:rsidP="00917948">
      <w:pPr>
        <w:pStyle w:val="KOD"/>
        <w:ind w:left="708"/>
      </w:pPr>
      <w:r w:rsidRPr="00CA58FD">
        <w:rPr>
          <w:rFonts w:eastAsia="Times New Roman"/>
          <w:b/>
          <w:color w:val="1F497D" w:themeColor="text2"/>
        </w:rPr>
        <w:t>end</w:t>
      </w:r>
      <w:r w:rsidRPr="00CA58FD">
        <w:rPr>
          <w:rFonts w:eastAsia="Times New Roman"/>
          <w:color w:val="1F497D" w:themeColor="text2"/>
        </w:rPr>
        <w:t xml:space="preserve"> </w:t>
      </w:r>
      <w:r w:rsidRPr="00CA58FD">
        <w:rPr>
          <w:rFonts w:eastAsia="Times New Roman"/>
          <w:b/>
          <w:color w:val="1F497D" w:themeColor="text2"/>
        </w:rPr>
        <w:t>if</w:t>
      </w:r>
      <w:r w:rsidRPr="00917948">
        <w:rPr>
          <w:rFonts w:eastAsia="Times New Roman"/>
        </w:rPr>
        <w:t>;</w:t>
      </w:r>
    </w:p>
    <w:p w14:paraId="0E086348" w14:textId="668B2625" w:rsidR="00847980" w:rsidRPr="00917948" w:rsidRDefault="00847980" w:rsidP="009E0F1B">
      <w:pPr>
        <w:jc w:val="both"/>
        <w:rPr>
          <w:rFonts w:cs="Times New Roman"/>
        </w:rPr>
      </w:pPr>
      <w:r w:rsidRPr="00917948">
        <w:rPr>
          <w:rFonts w:cs="Times New Roman"/>
        </w:rPr>
        <w:t xml:space="preserve">Yukarıda verilen tanımlamada eğer </w:t>
      </w:r>
      <w:r w:rsidRPr="00917948">
        <w:rPr>
          <w:rFonts w:ascii="Courier New" w:hAnsi="Courier New" w:cs="Courier New"/>
          <w:b/>
        </w:rPr>
        <w:t>A</w:t>
      </w:r>
      <w:r w:rsidR="00917948">
        <w:rPr>
          <w:rFonts w:cs="Times New Roman"/>
          <w:b/>
        </w:rPr>
        <w:t xml:space="preserve"> </w:t>
      </w:r>
      <w:r w:rsidRPr="00917948">
        <w:rPr>
          <w:rFonts w:cs="Times New Roman"/>
        </w:rPr>
        <w:t>değeri</w:t>
      </w:r>
      <w:r w:rsidR="00917948">
        <w:rPr>
          <w:rFonts w:cs="Times New Roman"/>
        </w:rPr>
        <w:t xml:space="preserve"> </w:t>
      </w:r>
      <w:r w:rsidRPr="00917948">
        <w:rPr>
          <w:rFonts w:ascii="Courier New" w:hAnsi="Courier New" w:cs="Courier New"/>
          <w:b/>
        </w:rPr>
        <w:t>B</w:t>
      </w:r>
      <w:r w:rsidRPr="00917948">
        <w:rPr>
          <w:rFonts w:cs="Times New Roman"/>
        </w:rPr>
        <w:t xml:space="preserve"> değerinden</w:t>
      </w:r>
      <w:r w:rsidR="00917948">
        <w:rPr>
          <w:rFonts w:cs="Times New Roman"/>
        </w:rPr>
        <w:t xml:space="preserve"> </w:t>
      </w:r>
      <w:r w:rsidRPr="00917948">
        <w:rPr>
          <w:rFonts w:cs="Times New Roman"/>
        </w:rPr>
        <w:t xml:space="preserve">büyük ise </w:t>
      </w:r>
      <w:r w:rsidR="0057317D" w:rsidRPr="00686AC5">
        <w:rPr>
          <w:rFonts w:ascii="Courier New" w:hAnsi="Courier New" w:cs="Courier New"/>
          <w:b/>
        </w:rPr>
        <w:t>out_cikis</w:t>
      </w:r>
      <w:r w:rsidR="0057317D">
        <w:rPr>
          <w:rFonts w:cs="Times New Roman"/>
        </w:rPr>
        <w:t xml:space="preserve"> değerine </w:t>
      </w:r>
      <w:r w:rsidRPr="00917948">
        <w:rPr>
          <w:rFonts w:ascii="Courier New" w:hAnsi="Courier New" w:cs="Courier New"/>
          <w:b/>
        </w:rPr>
        <w:t>in_giris_1</w:t>
      </w:r>
      <w:r w:rsidRPr="00917948">
        <w:rPr>
          <w:rFonts w:cs="Times New Roman"/>
        </w:rPr>
        <w:t xml:space="preserve">, aksi durumda </w:t>
      </w:r>
      <w:r w:rsidRPr="00917948">
        <w:rPr>
          <w:rFonts w:ascii="Courier New" w:hAnsi="Courier New" w:cs="Courier New"/>
          <w:b/>
        </w:rPr>
        <w:t>in_giris_2</w:t>
      </w:r>
      <w:r w:rsidRPr="00917948">
        <w:rPr>
          <w:rFonts w:cs="Times New Roman"/>
        </w:rPr>
        <w:t xml:space="preserve"> değeri atanmaktadır.</w:t>
      </w:r>
    </w:p>
    <w:p w14:paraId="72D57D65" w14:textId="77777777" w:rsidR="00847980" w:rsidRPr="00F45177" w:rsidRDefault="00847980" w:rsidP="00847980">
      <w:pPr>
        <w:pStyle w:val="ListeParagraf"/>
        <w:ind w:left="1429" w:firstLine="0"/>
        <w:rPr>
          <w:rFonts w:cs="Times New Roman"/>
          <w:szCs w:val="24"/>
        </w:rPr>
      </w:pPr>
    </w:p>
    <w:p w14:paraId="03388D65" w14:textId="77777777" w:rsidR="00847980" w:rsidRPr="00DF4AD2" w:rsidRDefault="00847980" w:rsidP="00847980">
      <w:pPr>
        <w:pStyle w:val="ListeParagraf"/>
        <w:numPr>
          <w:ilvl w:val="0"/>
          <w:numId w:val="5"/>
        </w:numPr>
        <w:rPr>
          <w:sz w:val="20"/>
          <w:szCs w:val="24"/>
        </w:rPr>
      </w:pPr>
      <w:r w:rsidRPr="00DF4AD2">
        <w:rPr>
          <w:rFonts w:ascii="Courier New" w:hAnsi="Courier New" w:cs="Courier New"/>
          <w:b/>
          <w:sz w:val="20"/>
          <w:szCs w:val="24"/>
        </w:rPr>
        <w:t>&gt;=</w:t>
      </w:r>
      <w:r w:rsidRPr="00DF4AD2">
        <w:rPr>
          <w:rFonts w:ascii="Courier New" w:hAnsi="Courier New" w:cs="Courier New"/>
          <w:sz w:val="20"/>
          <w:szCs w:val="24"/>
        </w:rPr>
        <w:t xml:space="preserve"> </w:t>
      </w:r>
      <w:r w:rsidRPr="00DF4AD2">
        <w:rPr>
          <w:rFonts w:cs="Times New Roman"/>
          <w:sz w:val="20"/>
          <w:szCs w:val="24"/>
        </w:rPr>
        <w:t>: büyük eşit</w:t>
      </w:r>
    </w:p>
    <w:p w14:paraId="1D5DB269" w14:textId="77777777" w:rsidR="00DF4AD2" w:rsidRPr="00DF4AD2" w:rsidRDefault="00DF4AD2" w:rsidP="00DF4AD2">
      <w:pPr>
        <w:pStyle w:val="KOD"/>
        <w:ind w:left="708"/>
        <w:rPr>
          <w:rFonts w:eastAsia="Times New Roman"/>
        </w:rPr>
      </w:pPr>
      <w:r w:rsidRPr="00EC5D20">
        <w:rPr>
          <w:rFonts w:eastAsia="Times New Roman"/>
          <w:b/>
          <w:color w:val="1F497D" w:themeColor="text2"/>
        </w:rPr>
        <w:t>if</w:t>
      </w:r>
      <w:r w:rsidRPr="00EC5D20">
        <w:rPr>
          <w:rFonts w:eastAsia="Times New Roman"/>
          <w:color w:val="1F497D" w:themeColor="text2"/>
        </w:rPr>
        <w:t xml:space="preserve"> </w:t>
      </w:r>
      <w:r w:rsidRPr="00DF4AD2">
        <w:rPr>
          <w:rFonts w:eastAsia="Times New Roman"/>
        </w:rPr>
        <w:t xml:space="preserve">A &gt;= B </w:t>
      </w:r>
      <w:r w:rsidRPr="00EC5D20">
        <w:rPr>
          <w:rFonts w:eastAsia="Times New Roman"/>
          <w:b/>
          <w:color w:val="1F497D" w:themeColor="text2"/>
        </w:rPr>
        <w:t>then</w:t>
      </w:r>
    </w:p>
    <w:p w14:paraId="2E92271C" w14:textId="77777777" w:rsidR="00DF4AD2" w:rsidRPr="00DF4AD2" w:rsidRDefault="00DF4AD2" w:rsidP="00DF4AD2">
      <w:pPr>
        <w:pStyle w:val="KOD"/>
        <w:ind w:left="708"/>
        <w:rPr>
          <w:rFonts w:eastAsia="Times New Roman"/>
        </w:rPr>
      </w:pPr>
      <w:r w:rsidRPr="00DF4AD2">
        <w:rPr>
          <w:rFonts w:eastAsia="Times New Roman"/>
        </w:rPr>
        <w:lastRenderedPageBreak/>
        <w:tab/>
        <w:t>out_cikis&lt;= in_giris_1;</w:t>
      </w:r>
    </w:p>
    <w:p w14:paraId="37F32328" w14:textId="77777777" w:rsidR="00DF4AD2" w:rsidRPr="00EC5D20" w:rsidRDefault="00DF4AD2" w:rsidP="00DF4AD2">
      <w:pPr>
        <w:pStyle w:val="KOD"/>
        <w:ind w:left="708"/>
        <w:rPr>
          <w:rFonts w:eastAsia="Times New Roman"/>
          <w:b/>
          <w:color w:val="1F497D" w:themeColor="text2"/>
        </w:rPr>
      </w:pPr>
      <w:r w:rsidRPr="00EC5D20">
        <w:rPr>
          <w:rFonts w:eastAsia="Times New Roman"/>
          <w:b/>
          <w:color w:val="1F497D" w:themeColor="text2"/>
        </w:rPr>
        <w:t>else</w:t>
      </w:r>
    </w:p>
    <w:p w14:paraId="05988209" w14:textId="77777777" w:rsidR="00DF4AD2" w:rsidRPr="00DF4AD2" w:rsidRDefault="00DF4AD2" w:rsidP="00DF4AD2">
      <w:pPr>
        <w:pStyle w:val="KOD"/>
        <w:ind w:left="708"/>
        <w:rPr>
          <w:rFonts w:eastAsia="Times New Roman"/>
        </w:rPr>
      </w:pPr>
      <w:r w:rsidRPr="00DF4AD2">
        <w:rPr>
          <w:rFonts w:eastAsia="Times New Roman"/>
        </w:rPr>
        <w:tab/>
        <w:t>out_cikis&lt;= in_giris_2;</w:t>
      </w:r>
    </w:p>
    <w:p w14:paraId="46C15834" w14:textId="77777777" w:rsidR="00DF4AD2" w:rsidRPr="00DF4AD2" w:rsidRDefault="00DF4AD2" w:rsidP="00DF4AD2">
      <w:pPr>
        <w:pStyle w:val="KOD"/>
        <w:ind w:left="708"/>
      </w:pPr>
      <w:r w:rsidRPr="00EC5D20">
        <w:rPr>
          <w:rFonts w:eastAsia="Times New Roman"/>
          <w:b/>
          <w:color w:val="1F497D" w:themeColor="text2"/>
        </w:rPr>
        <w:t>end</w:t>
      </w:r>
      <w:r w:rsidRPr="00EC5D20">
        <w:rPr>
          <w:rFonts w:eastAsia="Times New Roman"/>
          <w:color w:val="1F497D" w:themeColor="text2"/>
        </w:rPr>
        <w:t xml:space="preserve"> </w:t>
      </w:r>
      <w:r w:rsidRPr="00EC5D20">
        <w:rPr>
          <w:rFonts w:eastAsia="Times New Roman"/>
          <w:b/>
          <w:color w:val="1F497D" w:themeColor="text2"/>
        </w:rPr>
        <w:t>if</w:t>
      </w:r>
      <w:r w:rsidRPr="00DF4AD2">
        <w:rPr>
          <w:rFonts w:eastAsia="Times New Roman"/>
        </w:rPr>
        <w:t>;</w:t>
      </w:r>
    </w:p>
    <w:p w14:paraId="74374388" w14:textId="62519044" w:rsidR="00847980" w:rsidRDefault="00847980" w:rsidP="00371405">
      <w:pPr>
        <w:jc w:val="both"/>
        <w:rPr>
          <w:rFonts w:cs="Times New Roman"/>
        </w:rPr>
      </w:pPr>
      <w:r w:rsidRPr="0019622B">
        <w:rPr>
          <w:rFonts w:cs="Times New Roman"/>
        </w:rPr>
        <w:t xml:space="preserve">Yukarıda verilen tanımlamada eğer </w:t>
      </w:r>
      <w:r w:rsidRPr="00CA004A">
        <w:rPr>
          <w:rFonts w:ascii="Courier New" w:hAnsi="Courier New" w:cs="Courier New"/>
          <w:b/>
        </w:rPr>
        <w:t>A</w:t>
      </w:r>
      <w:r w:rsidR="00CA004A">
        <w:rPr>
          <w:rFonts w:cs="Times New Roman"/>
          <w:b/>
        </w:rPr>
        <w:t xml:space="preserve"> </w:t>
      </w:r>
      <w:r w:rsidRPr="0019622B">
        <w:rPr>
          <w:rFonts w:cs="Times New Roman"/>
        </w:rPr>
        <w:t>değeri</w:t>
      </w:r>
      <w:r w:rsidR="00CA004A">
        <w:rPr>
          <w:rFonts w:cs="Times New Roman"/>
        </w:rPr>
        <w:t xml:space="preserve"> </w:t>
      </w:r>
      <w:r w:rsidRPr="00CA004A">
        <w:rPr>
          <w:rFonts w:ascii="Courier New" w:hAnsi="Courier New" w:cs="Courier New"/>
          <w:b/>
        </w:rPr>
        <w:t>B</w:t>
      </w:r>
      <w:r w:rsidRPr="0019622B">
        <w:rPr>
          <w:rFonts w:cs="Times New Roman"/>
        </w:rPr>
        <w:t xml:space="preserve"> değerinden</w:t>
      </w:r>
      <w:r w:rsidR="00CA004A">
        <w:rPr>
          <w:rFonts w:cs="Times New Roman"/>
        </w:rPr>
        <w:t xml:space="preserve"> </w:t>
      </w:r>
      <w:r w:rsidRPr="0019622B">
        <w:rPr>
          <w:rFonts w:cs="Times New Roman"/>
        </w:rPr>
        <w:t xml:space="preserve">büyük ve eşit ise </w:t>
      </w:r>
      <w:r w:rsidR="00D467C0" w:rsidRPr="00686AC5">
        <w:rPr>
          <w:rFonts w:ascii="Courier New" w:hAnsi="Courier New" w:cs="Courier New"/>
          <w:b/>
        </w:rPr>
        <w:t>out_cikis</w:t>
      </w:r>
      <w:r w:rsidR="00D467C0">
        <w:rPr>
          <w:rFonts w:cs="Times New Roman"/>
        </w:rPr>
        <w:t xml:space="preserve"> değerine </w:t>
      </w:r>
      <w:r w:rsidRPr="00CA004A">
        <w:rPr>
          <w:rFonts w:ascii="Courier New" w:hAnsi="Courier New" w:cs="Courier New"/>
          <w:b/>
        </w:rPr>
        <w:t>in_giris_1</w:t>
      </w:r>
      <w:r w:rsidRPr="0019622B">
        <w:rPr>
          <w:rFonts w:cs="Times New Roman"/>
        </w:rPr>
        <w:t xml:space="preserve">, aksi durumda </w:t>
      </w:r>
      <w:r w:rsidRPr="00CA004A">
        <w:rPr>
          <w:rFonts w:ascii="Courier New" w:hAnsi="Courier New" w:cs="Courier New"/>
          <w:b/>
        </w:rPr>
        <w:t>in_giris_2</w:t>
      </w:r>
      <w:r w:rsidRPr="00CA004A">
        <w:rPr>
          <w:rFonts w:ascii="Courier New" w:hAnsi="Courier New" w:cs="Courier New"/>
        </w:rPr>
        <w:t xml:space="preserve"> </w:t>
      </w:r>
      <w:r w:rsidRPr="0019622B">
        <w:rPr>
          <w:rFonts w:cs="Times New Roman"/>
        </w:rPr>
        <w:t>değeri atanmaktadır.</w:t>
      </w:r>
    </w:p>
    <w:p w14:paraId="02AD6717" w14:textId="77777777" w:rsidR="00100E35" w:rsidRPr="0019622B" w:rsidRDefault="00100E35" w:rsidP="0019622B">
      <w:pPr>
        <w:rPr>
          <w:rFonts w:cs="Times New Roman"/>
        </w:rPr>
      </w:pPr>
    </w:p>
    <w:p w14:paraId="72853600" w14:textId="607B483D" w:rsidR="00847980" w:rsidRDefault="00847980" w:rsidP="00335087">
      <w:pPr>
        <w:pStyle w:val="Balk2"/>
        <w:numPr>
          <w:ilvl w:val="1"/>
          <w:numId w:val="3"/>
        </w:numPr>
      </w:pPr>
      <w:bookmarkStart w:id="4" w:name="_Toc394327648"/>
      <w:r w:rsidRPr="00F45177">
        <w:t>Toplama</w:t>
      </w:r>
      <w:r w:rsidR="004A4D88">
        <w:t>, Çıkarma ve Ekleme</w:t>
      </w:r>
      <w:r w:rsidRPr="00F45177">
        <w:t xml:space="preserve"> Operatörleri</w:t>
      </w:r>
      <w:bookmarkEnd w:id="4"/>
    </w:p>
    <w:p w14:paraId="3062E2D9" w14:textId="77777777" w:rsidR="00335087" w:rsidRPr="00335087" w:rsidRDefault="00335087" w:rsidP="00335087"/>
    <w:p w14:paraId="7B759AD4" w14:textId="361B785C" w:rsidR="00847980" w:rsidRPr="00583D31" w:rsidRDefault="00847980" w:rsidP="00847980">
      <w:pPr>
        <w:rPr>
          <w:szCs w:val="20"/>
        </w:rPr>
      </w:pPr>
      <w:r w:rsidRPr="00F45177">
        <w:t xml:space="preserve">VHDL dilinde </w:t>
      </w:r>
      <w:r w:rsidRPr="00583D31">
        <w:rPr>
          <w:szCs w:val="20"/>
        </w:rPr>
        <w:t>kullanılan toplama</w:t>
      </w:r>
      <w:r w:rsidR="004A4D88">
        <w:rPr>
          <w:szCs w:val="20"/>
        </w:rPr>
        <w:t>, çıkarma ve ekleme</w:t>
      </w:r>
      <w:r w:rsidRPr="00583D31">
        <w:rPr>
          <w:szCs w:val="20"/>
        </w:rPr>
        <w:t xml:space="preserve"> operatörleri aşağıda listelenmiştir:</w:t>
      </w:r>
    </w:p>
    <w:p w14:paraId="69C1A888" w14:textId="77777777" w:rsidR="00847980" w:rsidRPr="00583D31" w:rsidRDefault="00847980" w:rsidP="00847980">
      <w:pPr>
        <w:pStyle w:val="ListeParagraf"/>
        <w:numPr>
          <w:ilvl w:val="0"/>
          <w:numId w:val="6"/>
        </w:numPr>
        <w:rPr>
          <w:sz w:val="20"/>
          <w:szCs w:val="20"/>
        </w:rPr>
      </w:pPr>
      <w:r w:rsidRPr="00583D31">
        <w:rPr>
          <w:rFonts w:ascii="Courier New" w:hAnsi="Courier New" w:cs="Courier New"/>
          <w:b/>
          <w:sz w:val="20"/>
          <w:szCs w:val="20"/>
        </w:rPr>
        <w:t>+</w:t>
      </w:r>
      <w:r w:rsidRPr="00583D31">
        <w:rPr>
          <w:sz w:val="20"/>
          <w:szCs w:val="20"/>
        </w:rPr>
        <w:t xml:space="preserve"> : toplama</w:t>
      </w:r>
    </w:p>
    <w:p w14:paraId="456B4A70" w14:textId="4A99E593" w:rsidR="00847980" w:rsidRPr="00583D31" w:rsidRDefault="00847980" w:rsidP="00583D31">
      <w:pPr>
        <w:pStyle w:val="KOD"/>
        <w:ind w:firstLine="708"/>
      </w:pPr>
      <w:r w:rsidRPr="00583D31">
        <w:t>out_cikis</w:t>
      </w:r>
      <w:r w:rsidR="00FB3D1B">
        <w:t xml:space="preserve"> </w:t>
      </w:r>
      <w:r w:rsidRPr="00583D31">
        <w:t xml:space="preserve">&lt;= in_giris_1 + in_giris_2; </w:t>
      </w:r>
    </w:p>
    <w:p w14:paraId="40138D25" w14:textId="77777777" w:rsidR="00847980" w:rsidRPr="00583D31" w:rsidRDefault="00847980" w:rsidP="00847980">
      <w:pPr>
        <w:pStyle w:val="ListeParagraf"/>
        <w:ind w:left="1429" w:firstLine="0"/>
        <w:rPr>
          <w:rFonts w:cs="Times New Roman"/>
          <w:sz w:val="20"/>
          <w:szCs w:val="20"/>
        </w:rPr>
      </w:pPr>
    </w:p>
    <w:p w14:paraId="491A91D8" w14:textId="6357A7AD" w:rsidR="00847980" w:rsidRPr="00583D31" w:rsidRDefault="00847980" w:rsidP="00583D31">
      <w:pPr>
        <w:jc w:val="both"/>
        <w:rPr>
          <w:rFonts w:cs="Times New Roman"/>
          <w:szCs w:val="20"/>
        </w:rPr>
      </w:pPr>
      <w:r w:rsidRPr="00583D31">
        <w:rPr>
          <w:rFonts w:cs="Times New Roman"/>
          <w:szCs w:val="20"/>
        </w:rPr>
        <w:t xml:space="preserve">Yukarıda verilen tanımlamada </w:t>
      </w:r>
      <w:r w:rsidR="00583D31" w:rsidRPr="00583D31">
        <w:rPr>
          <w:rFonts w:cs="Times New Roman"/>
          <w:szCs w:val="20"/>
        </w:rPr>
        <w:t>çıkış</w:t>
      </w:r>
      <w:r w:rsidRPr="00583D31">
        <w:rPr>
          <w:rFonts w:cs="Times New Roman"/>
          <w:szCs w:val="20"/>
        </w:rPr>
        <w:t xml:space="preserve"> değerine </w:t>
      </w:r>
      <w:r w:rsidRPr="00583D31">
        <w:rPr>
          <w:rFonts w:ascii="Courier New" w:hAnsi="Courier New" w:cs="Courier New"/>
          <w:b/>
          <w:szCs w:val="20"/>
        </w:rPr>
        <w:t>in_giris_1</w:t>
      </w:r>
      <w:r w:rsidRPr="00583D31">
        <w:rPr>
          <w:rFonts w:cs="Times New Roman"/>
          <w:szCs w:val="20"/>
        </w:rPr>
        <w:t xml:space="preserve"> ve </w:t>
      </w:r>
      <w:r w:rsidRPr="00583D31">
        <w:rPr>
          <w:rFonts w:ascii="Courier New" w:hAnsi="Courier New" w:cs="Courier New"/>
          <w:b/>
          <w:szCs w:val="20"/>
        </w:rPr>
        <w:t>in_giris_2</w:t>
      </w:r>
      <w:r w:rsidRPr="00583D31">
        <w:rPr>
          <w:rFonts w:cs="Times New Roman"/>
          <w:szCs w:val="20"/>
        </w:rPr>
        <w:t xml:space="preserve"> değerlerinin toplamı atanmaktadır. Örneğin </w:t>
      </w:r>
      <w:r w:rsidRPr="00583D31">
        <w:rPr>
          <w:rFonts w:ascii="Courier New" w:hAnsi="Courier New" w:cs="Courier New"/>
          <w:b/>
          <w:szCs w:val="20"/>
        </w:rPr>
        <w:t>in_giris_1</w:t>
      </w:r>
      <w:r w:rsidR="00583D31">
        <w:rPr>
          <w:rFonts w:cs="Times New Roman"/>
          <w:b/>
          <w:szCs w:val="20"/>
        </w:rPr>
        <w:t xml:space="preserve"> </w:t>
      </w:r>
      <w:r w:rsidR="00583D31" w:rsidRPr="00583D31">
        <w:rPr>
          <w:rFonts w:cs="Times New Roman"/>
          <w:szCs w:val="20"/>
        </w:rPr>
        <w:t>değeri</w:t>
      </w:r>
      <w:r w:rsidRPr="00583D31">
        <w:rPr>
          <w:rFonts w:cs="Times New Roman"/>
          <w:b/>
          <w:szCs w:val="20"/>
        </w:rPr>
        <w:t xml:space="preserve"> </w:t>
      </w:r>
      <w:r w:rsidRPr="00583D31">
        <w:rPr>
          <w:rFonts w:ascii="Courier New" w:hAnsi="Courier New" w:cs="Courier New"/>
          <w:szCs w:val="20"/>
        </w:rPr>
        <w:t>"</w:t>
      </w:r>
      <w:r w:rsidRPr="00583D31">
        <w:rPr>
          <w:rFonts w:ascii="Courier New" w:hAnsi="Courier New" w:cs="Courier New"/>
          <w:b/>
          <w:szCs w:val="20"/>
        </w:rPr>
        <w:t>1010</w:t>
      </w:r>
      <w:r w:rsidRPr="00583D31">
        <w:rPr>
          <w:rFonts w:ascii="Courier New" w:hAnsi="Courier New" w:cs="Courier New"/>
          <w:szCs w:val="20"/>
        </w:rPr>
        <w:t xml:space="preserve">" </w:t>
      </w:r>
      <w:r w:rsidRPr="00583D31">
        <w:rPr>
          <w:rFonts w:cs="Times New Roman"/>
          <w:szCs w:val="20"/>
        </w:rPr>
        <w:t xml:space="preserve">ve </w:t>
      </w:r>
      <w:r w:rsidRPr="00583D31">
        <w:rPr>
          <w:rFonts w:ascii="Courier New" w:hAnsi="Courier New" w:cs="Courier New"/>
          <w:b/>
          <w:szCs w:val="20"/>
        </w:rPr>
        <w:t>in_giris_2</w:t>
      </w:r>
      <w:r w:rsidRPr="00583D31">
        <w:rPr>
          <w:rFonts w:cs="Times New Roman"/>
          <w:szCs w:val="20"/>
        </w:rPr>
        <w:t xml:space="preserve"> </w:t>
      </w:r>
      <w:r w:rsidR="00583D31">
        <w:rPr>
          <w:rFonts w:cs="Times New Roman"/>
          <w:szCs w:val="20"/>
        </w:rPr>
        <w:t xml:space="preserve">değeri </w:t>
      </w:r>
      <w:r w:rsidRPr="00583D31">
        <w:rPr>
          <w:rFonts w:ascii="Courier New" w:hAnsi="Courier New" w:cs="Courier New"/>
          <w:b/>
          <w:szCs w:val="20"/>
        </w:rPr>
        <w:t>"0101"</w:t>
      </w:r>
      <w:r w:rsidRPr="00583D31">
        <w:rPr>
          <w:rFonts w:cs="Times New Roman"/>
          <w:szCs w:val="20"/>
        </w:rPr>
        <w:t xml:space="preserve"> olsun. Bu durumda </w:t>
      </w:r>
      <w:r w:rsidR="00712052" w:rsidRPr="00686AC5">
        <w:rPr>
          <w:rFonts w:ascii="Courier New" w:hAnsi="Courier New" w:cs="Courier New"/>
          <w:b/>
        </w:rPr>
        <w:t>out_cikis</w:t>
      </w:r>
      <w:r w:rsidR="00712052">
        <w:rPr>
          <w:rFonts w:cs="Times New Roman"/>
        </w:rPr>
        <w:t xml:space="preserve"> değerine </w:t>
      </w:r>
      <w:r w:rsidRPr="00583D31">
        <w:rPr>
          <w:rFonts w:ascii="Courier New" w:hAnsi="Courier New" w:cs="Courier New"/>
          <w:b/>
          <w:szCs w:val="20"/>
        </w:rPr>
        <w:t>"1111"</w:t>
      </w:r>
      <w:r w:rsidRPr="00583D31">
        <w:rPr>
          <w:rFonts w:cs="Times New Roman"/>
          <w:szCs w:val="20"/>
        </w:rPr>
        <w:t xml:space="preserve"> olmaktadır.</w:t>
      </w:r>
    </w:p>
    <w:p w14:paraId="1B59D74C" w14:textId="77777777" w:rsidR="00847980" w:rsidRPr="00583D31" w:rsidRDefault="00847980" w:rsidP="00847980">
      <w:pPr>
        <w:pStyle w:val="ListeParagraf"/>
        <w:ind w:left="1429" w:firstLine="0"/>
        <w:rPr>
          <w:rFonts w:cs="Times New Roman"/>
          <w:sz w:val="20"/>
          <w:szCs w:val="20"/>
        </w:rPr>
      </w:pPr>
    </w:p>
    <w:p w14:paraId="60A5518E" w14:textId="0A1B8D62" w:rsidR="00847980" w:rsidRPr="00583D31" w:rsidRDefault="00847980" w:rsidP="00847980">
      <w:pPr>
        <w:pStyle w:val="ListeParagraf"/>
        <w:numPr>
          <w:ilvl w:val="0"/>
          <w:numId w:val="6"/>
        </w:numPr>
        <w:rPr>
          <w:rFonts w:cs="Times New Roman"/>
          <w:sz w:val="20"/>
          <w:szCs w:val="20"/>
        </w:rPr>
      </w:pPr>
      <w:r w:rsidRPr="000D1B4D">
        <w:rPr>
          <w:rFonts w:ascii="Courier New" w:hAnsi="Courier New" w:cs="Courier New"/>
          <w:b/>
          <w:sz w:val="20"/>
          <w:szCs w:val="20"/>
        </w:rPr>
        <w:t>-</w:t>
      </w:r>
      <w:r w:rsidR="000D1B4D">
        <w:rPr>
          <w:rFonts w:ascii="Courier New" w:hAnsi="Courier New" w:cs="Courier New"/>
          <w:b/>
          <w:sz w:val="20"/>
          <w:szCs w:val="20"/>
        </w:rPr>
        <w:t xml:space="preserve"> </w:t>
      </w:r>
      <w:r w:rsidRPr="00583D31">
        <w:rPr>
          <w:sz w:val="20"/>
          <w:szCs w:val="20"/>
        </w:rPr>
        <w:t>: çıkarma</w:t>
      </w:r>
    </w:p>
    <w:p w14:paraId="41369159" w14:textId="46DC453E" w:rsidR="00847980" w:rsidRPr="00583D31" w:rsidRDefault="00847980" w:rsidP="000D1B4D">
      <w:pPr>
        <w:pStyle w:val="KOD"/>
        <w:ind w:firstLine="708"/>
      </w:pPr>
      <w:r w:rsidRPr="00583D31">
        <w:t>out_cikis</w:t>
      </w:r>
      <w:r w:rsidR="000D1B4D">
        <w:t xml:space="preserve"> </w:t>
      </w:r>
      <w:r w:rsidRPr="00583D31">
        <w:t>&lt;= in_giris_1</w:t>
      </w:r>
      <w:r w:rsidR="000D1B4D">
        <w:t xml:space="preserve"> </w:t>
      </w:r>
      <w:r w:rsidRPr="00583D31">
        <w:t>-</w:t>
      </w:r>
      <w:r w:rsidR="000D1B4D">
        <w:t xml:space="preserve"> </w:t>
      </w:r>
      <w:r w:rsidRPr="00583D31">
        <w:t xml:space="preserve">in_giris_2; </w:t>
      </w:r>
    </w:p>
    <w:p w14:paraId="01DDFB32" w14:textId="0FDF79F1" w:rsidR="00847980" w:rsidRPr="000D1B4D" w:rsidRDefault="00847980" w:rsidP="00362160">
      <w:pPr>
        <w:jc w:val="both"/>
        <w:rPr>
          <w:rFonts w:cs="Times New Roman"/>
          <w:szCs w:val="20"/>
        </w:rPr>
      </w:pPr>
      <w:r w:rsidRPr="000D1B4D">
        <w:rPr>
          <w:rFonts w:cs="Times New Roman"/>
          <w:szCs w:val="20"/>
        </w:rPr>
        <w:t xml:space="preserve">Yukarıda verilen tanımlamada </w:t>
      </w:r>
      <w:r w:rsidR="00362160" w:rsidRPr="000D1B4D">
        <w:rPr>
          <w:rFonts w:cs="Times New Roman"/>
          <w:szCs w:val="20"/>
        </w:rPr>
        <w:t>çıkış</w:t>
      </w:r>
      <w:r w:rsidRPr="000D1B4D">
        <w:rPr>
          <w:rFonts w:cs="Times New Roman"/>
          <w:szCs w:val="20"/>
        </w:rPr>
        <w:t xml:space="preserve"> değerine </w:t>
      </w:r>
      <w:r w:rsidRPr="00362160">
        <w:rPr>
          <w:rFonts w:ascii="Courier New" w:hAnsi="Courier New" w:cs="Courier New"/>
          <w:b/>
          <w:szCs w:val="20"/>
        </w:rPr>
        <w:t>in_giris_1</w:t>
      </w:r>
      <w:r w:rsidR="00362160">
        <w:rPr>
          <w:rFonts w:cs="Times New Roman"/>
          <w:szCs w:val="20"/>
        </w:rPr>
        <w:t xml:space="preserve"> </w:t>
      </w:r>
      <w:r w:rsidRPr="000D1B4D">
        <w:rPr>
          <w:rFonts w:cs="Times New Roman"/>
          <w:szCs w:val="20"/>
        </w:rPr>
        <w:t xml:space="preserve">değerinden </w:t>
      </w:r>
      <w:r w:rsidRPr="00362160">
        <w:rPr>
          <w:rFonts w:ascii="Courier New" w:hAnsi="Courier New" w:cs="Courier New"/>
          <w:b/>
          <w:szCs w:val="20"/>
        </w:rPr>
        <w:t>in_giris_2</w:t>
      </w:r>
      <w:r w:rsidRPr="000D1B4D">
        <w:rPr>
          <w:rFonts w:cs="Times New Roman"/>
          <w:szCs w:val="20"/>
        </w:rPr>
        <w:t xml:space="preserve"> değerinin farkı atanmaktadır. Örneğin </w:t>
      </w:r>
      <w:r w:rsidRPr="00362160">
        <w:rPr>
          <w:rFonts w:ascii="Courier New" w:hAnsi="Courier New" w:cs="Courier New"/>
          <w:b/>
          <w:szCs w:val="20"/>
        </w:rPr>
        <w:t>in_giris_1</w:t>
      </w:r>
      <w:r w:rsidRPr="000D1B4D">
        <w:rPr>
          <w:rFonts w:cs="Times New Roman"/>
          <w:b/>
          <w:szCs w:val="20"/>
        </w:rPr>
        <w:t xml:space="preserve"> </w:t>
      </w:r>
      <w:r w:rsidR="00362160" w:rsidRPr="00583D31">
        <w:rPr>
          <w:rFonts w:cs="Times New Roman"/>
          <w:szCs w:val="20"/>
        </w:rPr>
        <w:t>değeri</w:t>
      </w:r>
      <w:r w:rsidR="00362160" w:rsidRPr="00583D31">
        <w:rPr>
          <w:rFonts w:cs="Times New Roman"/>
          <w:b/>
          <w:szCs w:val="20"/>
        </w:rPr>
        <w:t xml:space="preserve"> </w:t>
      </w:r>
      <w:r w:rsidRPr="00362160">
        <w:rPr>
          <w:rFonts w:ascii="Courier New" w:hAnsi="Courier New" w:cs="Courier New"/>
          <w:b/>
          <w:szCs w:val="20"/>
        </w:rPr>
        <w:t>"1010"</w:t>
      </w:r>
      <w:r w:rsidRPr="000D1B4D">
        <w:rPr>
          <w:rFonts w:cs="Times New Roman"/>
          <w:szCs w:val="20"/>
        </w:rPr>
        <w:t xml:space="preserve"> ve </w:t>
      </w:r>
      <w:r w:rsidRPr="00362160">
        <w:rPr>
          <w:rFonts w:ascii="Courier New" w:hAnsi="Courier New" w:cs="Courier New"/>
          <w:b/>
          <w:szCs w:val="20"/>
        </w:rPr>
        <w:t>in_giris_2</w:t>
      </w:r>
      <w:r w:rsidR="00362160">
        <w:rPr>
          <w:rFonts w:cs="Times New Roman"/>
          <w:b/>
          <w:szCs w:val="20"/>
        </w:rPr>
        <w:t xml:space="preserve"> </w:t>
      </w:r>
      <w:r w:rsidR="00362160" w:rsidRPr="00583D31">
        <w:rPr>
          <w:rFonts w:cs="Times New Roman"/>
          <w:szCs w:val="20"/>
        </w:rPr>
        <w:t>değeri</w:t>
      </w:r>
      <w:r w:rsidRPr="000D1B4D">
        <w:rPr>
          <w:rFonts w:cs="Times New Roman"/>
          <w:szCs w:val="20"/>
        </w:rPr>
        <w:t xml:space="preserve"> </w:t>
      </w:r>
      <w:r w:rsidRPr="00362160">
        <w:rPr>
          <w:rFonts w:ascii="Courier New" w:hAnsi="Courier New" w:cs="Courier New"/>
          <w:b/>
          <w:szCs w:val="20"/>
        </w:rPr>
        <w:t>"0101"</w:t>
      </w:r>
      <w:r w:rsidRPr="000D1B4D">
        <w:rPr>
          <w:rFonts w:cs="Times New Roman"/>
          <w:szCs w:val="20"/>
        </w:rPr>
        <w:t xml:space="preserve"> olsun. Bu durumda </w:t>
      </w:r>
      <w:r w:rsidR="00B86961" w:rsidRPr="00686AC5">
        <w:rPr>
          <w:rFonts w:ascii="Courier New" w:hAnsi="Courier New" w:cs="Courier New"/>
          <w:b/>
        </w:rPr>
        <w:t>out_cikis</w:t>
      </w:r>
      <w:r w:rsidR="00B86961">
        <w:rPr>
          <w:rFonts w:cs="Times New Roman"/>
        </w:rPr>
        <w:t xml:space="preserve"> değerine </w:t>
      </w:r>
      <w:r w:rsidRPr="00362160">
        <w:rPr>
          <w:rFonts w:ascii="Courier New" w:hAnsi="Courier New" w:cs="Courier New"/>
          <w:b/>
          <w:szCs w:val="20"/>
        </w:rPr>
        <w:t>"0101"</w:t>
      </w:r>
      <w:r w:rsidRPr="000D1B4D">
        <w:rPr>
          <w:rFonts w:cs="Times New Roman"/>
          <w:szCs w:val="20"/>
        </w:rPr>
        <w:t xml:space="preserve"> olmaktadır.</w:t>
      </w:r>
    </w:p>
    <w:p w14:paraId="0FCD4015" w14:textId="77777777" w:rsidR="00847980" w:rsidRPr="00583D31" w:rsidRDefault="00847980" w:rsidP="00847980">
      <w:pPr>
        <w:pStyle w:val="ListeParagraf"/>
        <w:ind w:left="1429" w:firstLine="0"/>
        <w:rPr>
          <w:rFonts w:cs="Times New Roman"/>
          <w:sz w:val="20"/>
          <w:szCs w:val="20"/>
        </w:rPr>
      </w:pPr>
    </w:p>
    <w:p w14:paraId="50202445" w14:textId="77777777" w:rsidR="00847980" w:rsidRPr="00583D31" w:rsidRDefault="00847980" w:rsidP="00847980">
      <w:pPr>
        <w:pStyle w:val="ListeParagraf"/>
        <w:numPr>
          <w:ilvl w:val="0"/>
          <w:numId w:val="6"/>
        </w:numPr>
        <w:rPr>
          <w:sz w:val="20"/>
          <w:szCs w:val="20"/>
        </w:rPr>
      </w:pPr>
      <w:r w:rsidRPr="00362160">
        <w:rPr>
          <w:rFonts w:ascii="Courier New" w:hAnsi="Courier New" w:cs="Courier New"/>
          <w:b/>
          <w:sz w:val="20"/>
          <w:szCs w:val="20"/>
        </w:rPr>
        <w:t>&amp;</w:t>
      </w:r>
      <w:r w:rsidRPr="00583D31">
        <w:rPr>
          <w:sz w:val="20"/>
          <w:szCs w:val="20"/>
        </w:rPr>
        <w:t xml:space="preserve"> : ekleme</w:t>
      </w:r>
    </w:p>
    <w:p w14:paraId="7C1C3F35" w14:textId="03616630" w:rsidR="00847980" w:rsidRPr="00583D31" w:rsidRDefault="00847980" w:rsidP="000D1B4D">
      <w:pPr>
        <w:pStyle w:val="KOD"/>
        <w:ind w:firstLine="708"/>
      </w:pPr>
      <w:r w:rsidRPr="00583D31">
        <w:t>out_cikis</w:t>
      </w:r>
      <w:r w:rsidR="00FB3D1B">
        <w:t xml:space="preserve"> </w:t>
      </w:r>
      <w:r w:rsidRPr="00583D31">
        <w:t>&lt;= in_giris_1</w:t>
      </w:r>
      <w:r w:rsidR="000D1B4D">
        <w:t xml:space="preserve"> </w:t>
      </w:r>
      <w:r w:rsidRPr="00583D31">
        <w:t>&amp;</w:t>
      </w:r>
      <w:r w:rsidR="000D1B4D">
        <w:t xml:space="preserve"> </w:t>
      </w:r>
      <w:r w:rsidRPr="00583D31">
        <w:t xml:space="preserve">in_giris_2; </w:t>
      </w:r>
    </w:p>
    <w:p w14:paraId="5B167F7D" w14:textId="08BCB409" w:rsidR="00847980" w:rsidRDefault="00847980" w:rsidP="00362160">
      <w:pPr>
        <w:jc w:val="both"/>
        <w:rPr>
          <w:rFonts w:cs="Times New Roman"/>
          <w:szCs w:val="20"/>
        </w:rPr>
      </w:pPr>
      <w:r w:rsidRPr="000D1B4D">
        <w:rPr>
          <w:rFonts w:cs="Times New Roman"/>
          <w:szCs w:val="20"/>
        </w:rPr>
        <w:t xml:space="preserve">Yukarıda verilen tanımlamada </w:t>
      </w:r>
      <w:r w:rsidR="00362160" w:rsidRPr="000D1B4D">
        <w:rPr>
          <w:rFonts w:cs="Times New Roman"/>
          <w:szCs w:val="20"/>
        </w:rPr>
        <w:t>çıkış</w:t>
      </w:r>
      <w:r w:rsidRPr="000D1B4D">
        <w:rPr>
          <w:rFonts w:cs="Times New Roman"/>
          <w:szCs w:val="20"/>
        </w:rPr>
        <w:t xml:space="preserve"> değerine </w:t>
      </w:r>
      <w:r w:rsidR="00D42F1F" w:rsidRPr="00362160">
        <w:rPr>
          <w:rFonts w:ascii="Courier New" w:hAnsi="Courier New" w:cs="Courier New"/>
          <w:b/>
          <w:szCs w:val="20"/>
        </w:rPr>
        <w:t>in_giris_1</w:t>
      </w:r>
      <w:r w:rsidR="00D42F1F">
        <w:rPr>
          <w:rFonts w:cs="Times New Roman"/>
          <w:szCs w:val="20"/>
        </w:rPr>
        <w:t xml:space="preserve"> </w:t>
      </w:r>
      <w:r w:rsidRPr="000D1B4D">
        <w:rPr>
          <w:rFonts w:cs="Times New Roman"/>
          <w:szCs w:val="20"/>
        </w:rPr>
        <w:t xml:space="preserve">değerine </w:t>
      </w:r>
      <w:r w:rsidRPr="00362160">
        <w:rPr>
          <w:rFonts w:ascii="Courier New" w:hAnsi="Courier New" w:cs="Courier New"/>
          <w:b/>
          <w:szCs w:val="20"/>
        </w:rPr>
        <w:t>in_giris_2</w:t>
      </w:r>
      <w:r w:rsidRPr="000D1B4D">
        <w:rPr>
          <w:rFonts w:cs="Times New Roman"/>
          <w:szCs w:val="20"/>
        </w:rPr>
        <w:t xml:space="preserve"> değeri eklenerek atanmaktadır. Örneğin </w:t>
      </w:r>
      <w:r w:rsidRPr="00B67611">
        <w:rPr>
          <w:rFonts w:ascii="Courier New" w:hAnsi="Courier New" w:cs="Courier New"/>
          <w:b/>
          <w:szCs w:val="20"/>
        </w:rPr>
        <w:t>in_giris_1</w:t>
      </w:r>
      <w:r w:rsidRPr="000D1B4D">
        <w:rPr>
          <w:rFonts w:cs="Times New Roman"/>
          <w:b/>
          <w:szCs w:val="20"/>
        </w:rPr>
        <w:t xml:space="preserve"> </w:t>
      </w:r>
      <w:r w:rsidR="00362160" w:rsidRPr="00583D31">
        <w:rPr>
          <w:rFonts w:cs="Times New Roman"/>
          <w:szCs w:val="20"/>
        </w:rPr>
        <w:t>değeri</w:t>
      </w:r>
      <w:r w:rsidR="00362160" w:rsidRPr="00583D31">
        <w:rPr>
          <w:rFonts w:cs="Times New Roman"/>
          <w:b/>
          <w:szCs w:val="20"/>
        </w:rPr>
        <w:t xml:space="preserve"> </w:t>
      </w:r>
      <w:r w:rsidR="00362160">
        <w:rPr>
          <w:rFonts w:cs="Times New Roman"/>
          <w:b/>
          <w:szCs w:val="20"/>
        </w:rPr>
        <w:t xml:space="preserve"> </w:t>
      </w:r>
      <w:r w:rsidRPr="00B67611">
        <w:rPr>
          <w:rFonts w:ascii="Courier New" w:hAnsi="Courier New" w:cs="Courier New"/>
          <w:b/>
          <w:szCs w:val="20"/>
        </w:rPr>
        <w:t>"1010"</w:t>
      </w:r>
      <w:r w:rsidRPr="000D1B4D">
        <w:rPr>
          <w:rFonts w:cs="Times New Roman"/>
          <w:szCs w:val="20"/>
        </w:rPr>
        <w:t xml:space="preserve"> ve </w:t>
      </w:r>
      <w:r w:rsidRPr="00B67611">
        <w:rPr>
          <w:rFonts w:ascii="Courier New" w:hAnsi="Courier New" w:cs="Courier New"/>
          <w:b/>
          <w:szCs w:val="20"/>
        </w:rPr>
        <w:t>in_giris_2</w:t>
      </w:r>
      <w:r w:rsidR="00362160">
        <w:rPr>
          <w:rFonts w:cs="Times New Roman"/>
          <w:b/>
          <w:szCs w:val="20"/>
        </w:rPr>
        <w:t xml:space="preserve"> </w:t>
      </w:r>
      <w:r w:rsidR="00362160" w:rsidRPr="00583D31">
        <w:rPr>
          <w:rFonts w:cs="Times New Roman"/>
          <w:szCs w:val="20"/>
        </w:rPr>
        <w:t>değeri</w:t>
      </w:r>
      <w:r w:rsidRPr="000D1B4D">
        <w:rPr>
          <w:rFonts w:cs="Times New Roman"/>
          <w:szCs w:val="20"/>
        </w:rPr>
        <w:t xml:space="preserve"> </w:t>
      </w:r>
      <w:r w:rsidRPr="00B67611">
        <w:rPr>
          <w:rFonts w:ascii="Courier New" w:hAnsi="Courier New" w:cs="Courier New"/>
          <w:b/>
          <w:szCs w:val="20"/>
        </w:rPr>
        <w:t>"0101"</w:t>
      </w:r>
      <w:r w:rsidRPr="000D1B4D">
        <w:rPr>
          <w:rFonts w:cs="Times New Roman"/>
          <w:szCs w:val="20"/>
        </w:rPr>
        <w:t xml:space="preserve"> olsun. Bu durumda </w:t>
      </w:r>
      <w:r w:rsidR="00B43A37" w:rsidRPr="00686AC5">
        <w:rPr>
          <w:rFonts w:ascii="Courier New" w:hAnsi="Courier New" w:cs="Courier New"/>
          <w:b/>
        </w:rPr>
        <w:t>out_cikis</w:t>
      </w:r>
      <w:r w:rsidR="00B43A37">
        <w:rPr>
          <w:rFonts w:cs="Times New Roman"/>
        </w:rPr>
        <w:t xml:space="preserve"> değerine </w:t>
      </w:r>
      <w:r w:rsidRPr="00B67611">
        <w:rPr>
          <w:rFonts w:ascii="Courier New" w:hAnsi="Courier New" w:cs="Courier New"/>
          <w:b/>
          <w:szCs w:val="20"/>
        </w:rPr>
        <w:t>"10100101"</w:t>
      </w:r>
      <w:r w:rsidRPr="000D1B4D">
        <w:rPr>
          <w:rFonts w:cs="Times New Roman"/>
          <w:szCs w:val="20"/>
        </w:rPr>
        <w:t xml:space="preserve"> olmaktadır.</w:t>
      </w:r>
    </w:p>
    <w:p w14:paraId="6AE6DAA3" w14:textId="393DA4F0" w:rsidR="006A2F04" w:rsidRPr="00E1758A" w:rsidRDefault="006D0ACC" w:rsidP="00362160">
      <w:pPr>
        <w:jc w:val="both"/>
        <w:rPr>
          <w:rFonts w:cstheme="minorHAnsi"/>
          <w:szCs w:val="20"/>
        </w:rPr>
      </w:pPr>
      <w:r w:rsidRPr="00E1758A">
        <w:rPr>
          <w:rFonts w:cs="Times New Roman"/>
          <w:szCs w:val="20"/>
        </w:rPr>
        <w:t xml:space="preserve">Bu operatör aynı zamanda kaydırma (shifting) işlemleri için de kullanılmaktadır. Bu sayede sağa ya da sola kaydırma yapılabilir. Bunun için sınır değerlerin kontrolü gerekmektedir. Örneğin </w:t>
      </w:r>
      <w:r w:rsidRPr="00E1758A">
        <w:rPr>
          <w:rFonts w:ascii="Courier New" w:hAnsi="Courier New" w:cs="Courier New"/>
          <w:b/>
          <w:szCs w:val="20"/>
        </w:rPr>
        <w:t>gelen_veri</w:t>
      </w:r>
      <w:r w:rsidRPr="00E1758A">
        <w:rPr>
          <w:rFonts w:cstheme="minorHAnsi"/>
          <w:b/>
          <w:szCs w:val="20"/>
        </w:rPr>
        <w:t xml:space="preserve"> </w:t>
      </w:r>
      <w:r w:rsidRPr="00E1758A">
        <w:rPr>
          <w:rFonts w:cstheme="minorHAnsi"/>
          <w:szCs w:val="20"/>
        </w:rPr>
        <w:t>değeri 8 bit uzunluğunda “</w:t>
      </w:r>
      <w:r w:rsidRPr="00E1758A">
        <w:rPr>
          <w:rFonts w:ascii="Courier New" w:hAnsi="Courier New" w:cs="Courier New"/>
          <w:b/>
          <w:szCs w:val="20"/>
        </w:rPr>
        <w:t>10100101</w:t>
      </w:r>
      <w:r w:rsidRPr="00E1758A">
        <w:rPr>
          <w:rFonts w:cstheme="minorHAnsi"/>
          <w:szCs w:val="20"/>
        </w:rPr>
        <w:t xml:space="preserve">” </w:t>
      </w:r>
      <w:r w:rsidR="00E1758A" w:rsidRPr="00E1758A">
        <w:rPr>
          <w:rFonts w:cstheme="minorHAnsi"/>
          <w:szCs w:val="20"/>
        </w:rPr>
        <w:t xml:space="preserve">başlangıç değerinde </w:t>
      </w:r>
      <w:r w:rsidRPr="00E1758A">
        <w:rPr>
          <w:rFonts w:cstheme="minorHAnsi"/>
          <w:szCs w:val="20"/>
        </w:rPr>
        <w:t>verilmiş olsun. Verilen veriyi sola kaydırmak için yazmamız gereken kod aşağıda verilmiştir:</w:t>
      </w:r>
    </w:p>
    <w:p w14:paraId="37A9F04E" w14:textId="243CFDFF" w:rsidR="006D0ACC" w:rsidRDefault="006D0ACC" w:rsidP="00734FCA">
      <w:pPr>
        <w:pStyle w:val="KOD"/>
        <w:ind w:left="708"/>
      </w:pPr>
      <w:r w:rsidRPr="00075FD1">
        <w:rPr>
          <w:b/>
          <w:color w:val="1F497D" w:themeColor="text2"/>
        </w:rPr>
        <w:t>signal</w:t>
      </w:r>
      <w:r w:rsidRPr="00075FD1">
        <w:rPr>
          <w:color w:val="1F497D" w:themeColor="text2"/>
        </w:rPr>
        <w:t xml:space="preserve"> </w:t>
      </w:r>
      <w:r w:rsidRPr="00E1758A">
        <w:t xml:space="preserve">gelen_veri : </w:t>
      </w:r>
      <w:r w:rsidRPr="00075FD1">
        <w:rPr>
          <w:color w:val="4F81BD" w:themeColor="accent1"/>
        </w:rPr>
        <w:t>std_logic</w:t>
      </w:r>
      <w:r w:rsidR="00E1758A" w:rsidRPr="00075FD1">
        <w:rPr>
          <w:color w:val="4F81BD" w:themeColor="accent1"/>
        </w:rPr>
        <w:t>_vector</w:t>
      </w:r>
      <w:r w:rsidR="00E1758A">
        <w:t>(</w:t>
      </w:r>
      <w:r w:rsidR="00E1758A" w:rsidRPr="0077463C">
        <w:rPr>
          <w:b/>
          <w:color w:val="F79646" w:themeColor="accent6"/>
        </w:rPr>
        <w:t>7</w:t>
      </w:r>
      <w:r w:rsidR="00E1758A">
        <w:t xml:space="preserve"> </w:t>
      </w:r>
      <w:r w:rsidR="00E1758A" w:rsidRPr="00075FD1">
        <w:rPr>
          <w:color w:val="4F81BD" w:themeColor="accent1"/>
        </w:rPr>
        <w:t xml:space="preserve">downto </w:t>
      </w:r>
      <w:r w:rsidR="00E1758A" w:rsidRPr="0077463C">
        <w:rPr>
          <w:b/>
          <w:color w:val="F79646" w:themeColor="accent6"/>
        </w:rPr>
        <w:t>0</w:t>
      </w:r>
      <w:r w:rsidR="00E1758A">
        <w:t>):=”10100101”;</w:t>
      </w:r>
    </w:p>
    <w:p w14:paraId="3F972396" w14:textId="4B959313" w:rsidR="00E1758A" w:rsidRDefault="00E1758A" w:rsidP="00734FCA">
      <w:pPr>
        <w:pStyle w:val="KOD"/>
        <w:ind w:left="708"/>
      </w:pPr>
      <w:r>
        <w:t>..</w:t>
      </w:r>
    </w:p>
    <w:p w14:paraId="52E8E492" w14:textId="4438182B" w:rsidR="00E1758A" w:rsidRPr="00E1758A" w:rsidRDefault="00E1758A" w:rsidP="00734FCA">
      <w:pPr>
        <w:pStyle w:val="KOD"/>
        <w:ind w:left="708"/>
      </w:pPr>
      <w:r>
        <w:t>..</w:t>
      </w:r>
    </w:p>
    <w:p w14:paraId="1F0E7FBA" w14:textId="4A672F1F" w:rsidR="006D0ACC" w:rsidRPr="00E1758A" w:rsidRDefault="006D0ACC" w:rsidP="00734FCA">
      <w:pPr>
        <w:pStyle w:val="KOD"/>
        <w:ind w:left="708"/>
      </w:pPr>
      <w:r w:rsidRPr="00E1758A">
        <w:t>gelen_veri &lt;= gelen_veri(</w:t>
      </w:r>
      <w:r w:rsidRPr="0077463C">
        <w:rPr>
          <w:b/>
          <w:color w:val="F79646" w:themeColor="accent6"/>
        </w:rPr>
        <w:t>6</w:t>
      </w:r>
      <w:r w:rsidRPr="00E1758A">
        <w:t xml:space="preserve"> </w:t>
      </w:r>
      <w:r w:rsidRPr="00075FD1">
        <w:rPr>
          <w:color w:val="4F81BD" w:themeColor="accent1"/>
        </w:rPr>
        <w:t xml:space="preserve">downto </w:t>
      </w:r>
      <w:r w:rsidRPr="0077463C">
        <w:rPr>
          <w:b/>
          <w:color w:val="F79646" w:themeColor="accent6"/>
        </w:rPr>
        <w:t>0</w:t>
      </w:r>
      <w:r w:rsidRPr="00E1758A">
        <w:t>) &amp; ‘0’</w:t>
      </w:r>
      <w:r w:rsidR="00133B4D" w:rsidRPr="00E1758A">
        <w:t>;</w:t>
      </w:r>
    </w:p>
    <w:p w14:paraId="0CED6ACD" w14:textId="77777777" w:rsidR="00E1758A" w:rsidRPr="00E1758A" w:rsidRDefault="00E1758A" w:rsidP="00E1758A"/>
    <w:p w14:paraId="642AC633" w14:textId="07913A7C" w:rsidR="006D0ACC" w:rsidRPr="00E1758A" w:rsidRDefault="006D0ACC" w:rsidP="006D0ACC">
      <w:r w:rsidRPr="00E1758A">
        <w:t>Eğer kaydırma işlemini diğer yöne, sağa yaptırmak isteseydik yazmamız gereken kod aşağıdaki gibi olacaktı</w:t>
      </w:r>
      <w:r w:rsidR="00124D9F">
        <w:t>r</w:t>
      </w:r>
      <w:r w:rsidRPr="00E1758A">
        <w:t>:</w:t>
      </w:r>
    </w:p>
    <w:p w14:paraId="207A6B2A" w14:textId="77777777" w:rsidR="00B8400A" w:rsidRDefault="006D0ACC" w:rsidP="0077463C">
      <w:pPr>
        <w:pStyle w:val="KOD"/>
        <w:ind w:firstLine="708"/>
      </w:pPr>
      <w:r w:rsidRPr="00E1758A">
        <w:t>gelen_veri &lt;= ‘0’ &amp; gelen_veri(</w:t>
      </w:r>
      <w:r w:rsidRPr="003C2EE5">
        <w:rPr>
          <w:b/>
          <w:color w:val="F79646" w:themeColor="accent6"/>
        </w:rPr>
        <w:t>7</w:t>
      </w:r>
      <w:r w:rsidRPr="00E1758A">
        <w:t xml:space="preserve"> </w:t>
      </w:r>
      <w:r w:rsidRPr="00075FD1">
        <w:rPr>
          <w:color w:val="4F81BD" w:themeColor="accent1"/>
        </w:rPr>
        <w:t xml:space="preserve">downto </w:t>
      </w:r>
      <w:r w:rsidRPr="003C2EE5">
        <w:rPr>
          <w:b/>
          <w:color w:val="F79646" w:themeColor="accent6"/>
        </w:rPr>
        <w:t>1</w:t>
      </w:r>
      <w:r w:rsidRPr="00E1758A">
        <w:t>)</w:t>
      </w:r>
      <w:r w:rsidR="00B8400A">
        <w:t>;</w:t>
      </w:r>
    </w:p>
    <w:p w14:paraId="31B12E7D" w14:textId="136DF078" w:rsidR="001C6145" w:rsidRPr="001C6145" w:rsidRDefault="00E1758A" w:rsidP="00E1758A">
      <w:pPr>
        <w:pStyle w:val="KOD"/>
      </w:pPr>
      <w:r w:rsidRPr="001C6145">
        <w:t xml:space="preserve"> </w:t>
      </w:r>
    </w:p>
    <w:p w14:paraId="0212C72D" w14:textId="77777777" w:rsidR="001C6145" w:rsidRDefault="00B67611" w:rsidP="001C6145">
      <w:pPr>
        <w:jc w:val="both"/>
      </w:pPr>
      <w:r w:rsidRPr="00AC75FB">
        <w:rPr>
          <w:rFonts w:ascii="Courier New" w:hAnsi="Courier New" w:cs="Courier New"/>
          <w:b/>
        </w:rPr>
        <w:lastRenderedPageBreak/>
        <w:t>Örnek 4.2 :</w:t>
      </w:r>
      <w:r>
        <w:rPr>
          <w:rFonts w:cs="Times New Roman"/>
        </w:rPr>
        <w:t xml:space="preserve"> </w:t>
      </w:r>
      <w:r w:rsidR="002B57ED">
        <w:rPr>
          <w:rFonts w:cs="Times New Roman"/>
        </w:rPr>
        <w:t>Toplama</w:t>
      </w:r>
      <w:r w:rsidR="00AF69DE">
        <w:rPr>
          <w:rFonts w:cs="Times New Roman"/>
        </w:rPr>
        <w:t xml:space="preserve"> operatörlerin</w:t>
      </w:r>
      <w:r w:rsidR="002B57ED">
        <w:rPr>
          <w:rFonts w:cs="Times New Roman"/>
        </w:rPr>
        <w:t>in</w:t>
      </w:r>
      <w:r w:rsidR="00AF69DE">
        <w:rPr>
          <w:rFonts w:cs="Times New Roman"/>
        </w:rPr>
        <w:t xml:space="preserve"> kullanıldığı </w:t>
      </w:r>
      <w:r w:rsidR="002B57ED">
        <w:rPr>
          <w:rFonts w:ascii="Courier New" w:hAnsi="Courier New" w:cs="Courier New"/>
          <w:b/>
        </w:rPr>
        <w:t>toplama</w:t>
      </w:r>
      <w:r w:rsidR="00AF69DE" w:rsidRPr="00D55DE6">
        <w:rPr>
          <w:rFonts w:ascii="Courier New" w:hAnsi="Courier New" w:cs="Courier New"/>
          <w:b/>
        </w:rPr>
        <w:t>_</w:t>
      </w:r>
      <w:r w:rsidR="00AF69DE">
        <w:rPr>
          <w:rFonts w:ascii="Courier New" w:hAnsi="Courier New" w:cs="Courier New"/>
          <w:b/>
        </w:rPr>
        <w:t>operatorler</w:t>
      </w:r>
      <w:r w:rsidR="002B57ED">
        <w:rPr>
          <w:rFonts w:ascii="Courier New" w:hAnsi="Courier New" w:cs="Courier New"/>
          <w:b/>
        </w:rPr>
        <w:t>i</w:t>
      </w:r>
      <w:r w:rsidR="00AF69DE" w:rsidRPr="00D55DE6">
        <w:rPr>
          <w:rFonts w:ascii="Courier New" w:hAnsi="Courier New" w:cs="Courier New"/>
          <w:b/>
        </w:rPr>
        <w:t>.vhd</w:t>
      </w:r>
      <w:r w:rsidR="00AF69DE">
        <w:t xml:space="preserve"> VHDL kodu</w:t>
      </w:r>
      <w:r w:rsidR="00AF69DE" w:rsidRPr="00F45177">
        <w:t xml:space="preserve"> aşağıda gösterilmiştir.</w:t>
      </w:r>
      <w:r w:rsidR="00AF69DE">
        <w:t xml:space="preserve"> </w:t>
      </w:r>
      <w:r w:rsidR="00576A6B">
        <w:rPr>
          <w:rFonts w:ascii="Courier New" w:hAnsi="Courier New" w:cs="Courier New"/>
          <w:b/>
        </w:rPr>
        <w:t>toplama</w:t>
      </w:r>
      <w:r w:rsidR="00576A6B" w:rsidRPr="00D55DE6">
        <w:rPr>
          <w:rFonts w:ascii="Courier New" w:hAnsi="Courier New" w:cs="Courier New"/>
          <w:b/>
        </w:rPr>
        <w:t>_</w:t>
      </w:r>
      <w:r w:rsidR="00576A6B">
        <w:rPr>
          <w:rFonts w:ascii="Courier New" w:hAnsi="Courier New" w:cs="Courier New"/>
          <w:b/>
        </w:rPr>
        <w:t>operatorleri</w:t>
      </w:r>
      <w:r w:rsidR="00576A6B">
        <w:t xml:space="preserve"> </w:t>
      </w:r>
      <w:r w:rsidR="00AF69DE">
        <w:t xml:space="preserve">varlığı </w:t>
      </w:r>
      <w:r w:rsidR="006422B3">
        <w:t xml:space="preserve">4 bitlik </w:t>
      </w:r>
      <w:r w:rsidR="00AF69DE" w:rsidRPr="004F3831">
        <w:rPr>
          <w:rFonts w:ascii="Courier New" w:hAnsi="Courier New" w:cs="Courier New"/>
          <w:b/>
        </w:rPr>
        <w:t>in_giris_1</w:t>
      </w:r>
      <w:r w:rsidR="00AF69DE">
        <w:t xml:space="preserve"> ve </w:t>
      </w:r>
      <w:r w:rsidR="00AF69DE" w:rsidRPr="004F3831">
        <w:rPr>
          <w:rFonts w:ascii="Courier New" w:hAnsi="Courier New" w:cs="Courier New"/>
          <w:b/>
        </w:rPr>
        <w:t>in_giris_2</w:t>
      </w:r>
      <w:r w:rsidR="00AF69DE">
        <w:t xml:space="preserve"> giriş portlarına sahiptir.</w:t>
      </w:r>
    </w:p>
    <w:p w14:paraId="0DF48F00" w14:textId="77777777" w:rsidR="001C6145" w:rsidRPr="00791285" w:rsidRDefault="006422B3" w:rsidP="00791285">
      <w:pPr>
        <w:pStyle w:val="ListeParagraf"/>
        <w:numPr>
          <w:ilvl w:val="0"/>
          <w:numId w:val="37"/>
        </w:numPr>
        <w:rPr>
          <w:sz w:val="20"/>
        </w:rPr>
      </w:pPr>
      <w:r w:rsidRPr="00791285">
        <w:rPr>
          <w:sz w:val="20"/>
        </w:rPr>
        <w:t>4 bitlik</w:t>
      </w:r>
      <w:r w:rsidR="0033019A" w:rsidRPr="00791285">
        <w:rPr>
          <w:sz w:val="20"/>
        </w:rPr>
        <w:t xml:space="preserve"> </w:t>
      </w:r>
      <w:r w:rsidR="00AF69DE" w:rsidRPr="00791285">
        <w:rPr>
          <w:rFonts w:ascii="Courier New" w:hAnsi="Courier New" w:cs="Courier New"/>
          <w:b/>
          <w:sz w:val="20"/>
        </w:rPr>
        <w:t>out_cikis_</w:t>
      </w:r>
      <w:r w:rsidR="002A523B" w:rsidRPr="00791285">
        <w:rPr>
          <w:rFonts w:ascii="Courier New" w:hAnsi="Courier New" w:cs="Courier New"/>
          <w:b/>
          <w:sz w:val="20"/>
        </w:rPr>
        <w:t>toplam</w:t>
      </w:r>
      <w:r w:rsidR="00AF69DE" w:rsidRPr="00791285">
        <w:rPr>
          <w:sz w:val="20"/>
        </w:rPr>
        <w:t xml:space="preserve"> çıkış portuna </w:t>
      </w:r>
      <w:r w:rsidR="00AF69DE" w:rsidRPr="00791285">
        <w:rPr>
          <w:rFonts w:ascii="Courier New" w:hAnsi="Courier New" w:cs="Courier New"/>
          <w:b/>
          <w:sz w:val="20"/>
        </w:rPr>
        <w:t>in_giris_1</w:t>
      </w:r>
      <w:r w:rsidR="00AF69DE" w:rsidRPr="00791285">
        <w:rPr>
          <w:sz w:val="20"/>
        </w:rPr>
        <w:t xml:space="preserve"> ve </w:t>
      </w:r>
      <w:r w:rsidR="00AF69DE" w:rsidRPr="00791285">
        <w:rPr>
          <w:rFonts w:ascii="Courier New" w:hAnsi="Courier New" w:cs="Courier New"/>
          <w:b/>
          <w:sz w:val="20"/>
        </w:rPr>
        <w:t xml:space="preserve">in_giris_2 </w:t>
      </w:r>
      <w:r w:rsidR="00AF69DE" w:rsidRPr="00791285">
        <w:rPr>
          <w:sz w:val="20"/>
        </w:rPr>
        <w:t xml:space="preserve">giriş port değerlerinin </w:t>
      </w:r>
      <w:r w:rsidR="002A523B" w:rsidRPr="00791285">
        <w:rPr>
          <w:sz w:val="20"/>
        </w:rPr>
        <w:t xml:space="preserve">toplama </w:t>
      </w:r>
      <w:r w:rsidR="00AF69DE" w:rsidRPr="00791285">
        <w:rPr>
          <w:sz w:val="20"/>
        </w:rPr>
        <w:t>işlemi sonucu atanmaktadır.</w:t>
      </w:r>
      <w:r w:rsidR="00F47CB1" w:rsidRPr="00791285">
        <w:rPr>
          <w:sz w:val="20"/>
        </w:rPr>
        <w:t xml:space="preserve"> </w:t>
      </w:r>
    </w:p>
    <w:p w14:paraId="05752188" w14:textId="77777777" w:rsidR="001C6145" w:rsidRPr="00791285" w:rsidRDefault="006422B3" w:rsidP="00791285">
      <w:pPr>
        <w:pStyle w:val="ListeParagraf"/>
        <w:numPr>
          <w:ilvl w:val="0"/>
          <w:numId w:val="37"/>
        </w:numPr>
        <w:rPr>
          <w:sz w:val="20"/>
        </w:rPr>
      </w:pPr>
      <w:r w:rsidRPr="00791285">
        <w:rPr>
          <w:sz w:val="20"/>
        </w:rPr>
        <w:t>4 bitlik</w:t>
      </w:r>
      <w:r w:rsidR="002A523B" w:rsidRPr="00791285">
        <w:rPr>
          <w:sz w:val="20"/>
        </w:rPr>
        <w:t xml:space="preserve"> </w:t>
      </w:r>
      <w:r w:rsidR="002A523B" w:rsidRPr="00791285">
        <w:rPr>
          <w:rFonts w:ascii="Courier New" w:hAnsi="Courier New" w:cs="Courier New"/>
          <w:b/>
          <w:sz w:val="20"/>
        </w:rPr>
        <w:t>out_cikis_fark</w:t>
      </w:r>
      <w:r w:rsidR="002A523B" w:rsidRPr="00791285">
        <w:rPr>
          <w:sz w:val="20"/>
        </w:rPr>
        <w:t xml:space="preserve"> çıkış portuna </w:t>
      </w:r>
      <w:r w:rsidR="002A523B" w:rsidRPr="00791285">
        <w:rPr>
          <w:rFonts w:ascii="Courier New" w:hAnsi="Courier New" w:cs="Courier New"/>
          <w:b/>
          <w:sz w:val="20"/>
        </w:rPr>
        <w:t>in_giris_1</w:t>
      </w:r>
      <w:r w:rsidR="002A523B" w:rsidRPr="00791285">
        <w:rPr>
          <w:sz w:val="20"/>
        </w:rPr>
        <w:t xml:space="preserve"> ve </w:t>
      </w:r>
      <w:r w:rsidR="002A523B" w:rsidRPr="00791285">
        <w:rPr>
          <w:rFonts w:ascii="Courier New" w:hAnsi="Courier New" w:cs="Courier New"/>
          <w:b/>
          <w:sz w:val="20"/>
        </w:rPr>
        <w:t xml:space="preserve">in_giris_2 </w:t>
      </w:r>
      <w:r w:rsidR="002A523B" w:rsidRPr="00791285">
        <w:rPr>
          <w:sz w:val="20"/>
        </w:rPr>
        <w:t>giriş port değerlerinin çıkarma işlemi sonucu atanmaktadır.</w:t>
      </w:r>
      <w:r w:rsidR="00F47CB1" w:rsidRPr="00791285">
        <w:rPr>
          <w:sz w:val="20"/>
        </w:rPr>
        <w:t xml:space="preserve"> </w:t>
      </w:r>
    </w:p>
    <w:p w14:paraId="73ED6E77" w14:textId="79940331" w:rsidR="0076653C" w:rsidRPr="00791285" w:rsidRDefault="00F47CB1" w:rsidP="00791285">
      <w:pPr>
        <w:pStyle w:val="ListeParagraf"/>
        <w:numPr>
          <w:ilvl w:val="0"/>
          <w:numId w:val="37"/>
        </w:numPr>
        <w:rPr>
          <w:sz w:val="20"/>
        </w:rPr>
      </w:pPr>
      <w:r w:rsidRPr="00791285">
        <w:rPr>
          <w:sz w:val="20"/>
        </w:rPr>
        <w:t>8 bitlik</w:t>
      </w:r>
      <w:r w:rsidR="00752A13" w:rsidRPr="00791285">
        <w:rPr>
          <w:sz w:val="20"/>
        </w:rPr>
        <w:t xml:space="preserve"> </w:t>
      </w:r>
      <w:r w:rsidR="00752A13" w:rsidRPr="00791285">
        <w:rPr>
          <w:rFonts w:ascii="Courier New" w:hAnsi="Courier New" w:cs="Courier New"/>
          <w:b/>
          <w:sz w:val="20"/>
        </w:rPr>
        <w:t>out_cikis_</w:t>
      </w:r>
      <w:r w:rsidR="00A963E9" w:rsidRPr="00791285">
        <w:rPr>
          <w:rFonts w:ascii="Courier New" w:hAnsi="Courier New" w:cs="Courier New"/>
          <w:b/>
          <w:sz w:val="20"/>
        </w:rPr>
        <w:t>ekleme</w:t>
      </w:r>
      <w:r w:rsidR="00752A13" w:rsidRPr="00791285">
        <w:rPr>
          <w:sz w:val="20"/>
        </w:rPr>
        <w:t xml:space="preserve"> çıkış portuna </w:t>
      </w:r>
      <w:r w:rsidR="00752A13" w:rsidRPr="00791285">
        <w:rPr>
          <w:rFonts w:ascii="Courier New" w:hAnsi="Courier New" w:cs="Courier New"/>
          <w:b/>
          <w:sz w:val="20"/>
        </w:rPr>
        <w:t>in_giris_1</w:t>
      </w:r>
      <w:r w:rsidR="00752A13" w:rsidRPr="00791285">
        <w:rPr>
          <w:sz w:val="20"/>
        </w:rPr>
        <w:t xml:space="preserve"> ve </w:t>
      </w:r>
      <w:r w:rsidR="00752A13" w:rsidRPr="00791285">
        <w:rPr>
          <w:rFonts w:ascii="Courier New" w:hAnsi="Courier New" w:cs="Courier New"/>
          <w:b/>
          <w:sz w:val="20"/>
        </w:rPr>
        <w:t xml:space="preserve">in_giris_2 </w:t>
      </w:r>
      <w:r w:rsidR="00752A13" w:rsidRPr="00791285">
        <w:rPr>
          <w:sz w:val="20"/>
        </w:rPr>
        <w:t>giriş port değerleri eklenere</w:t>
      </w:r>
      <w:r w:rsidR="00A963E9" w:rsidRPr="00791285">
        <w:rPr>
          <w:sz w:val="20"/>
        </w:rPr>
        <w:t>k</w:t>
      </w:r>
      <w:r w:rsidR="00752A13" w:rsidRPr="00791285">
        <w:rPr>
          <w:sz w:val="20"/>
        </w:rPr>
        <w:t xml:space="preserve"> atanmaktadır.</w:t>
      </w:r>
      <w:r w:rsidR="00D40E6F" w:rsidRPr="00791285">
        <w:rPr>
          <w:sz w:val="20"/>
        </w:rPr>
        <w:t xml:space="preserve"> </w:t>
      </w:r>
    </w:p>
    <w:p w14:paraId="78B1AA6F" w14:textId="77777777" w:rsidR="00791285" w:rsidRDefault="00791285" w:rsidP="00AF69DE">
      <w:pPr>
        <w:jc w:val="both"/>
        <w:rPr>
          <w:rFonts w:cstheme="minorHAnsi"/>
        </w:rPr>
      </w:pPr>
    </w:p>
    <w:p w14:paraId="1BEF5F78" w14:textId="76B3CC54" w:rsidR="00AF69DE" w:rsidRDefault="00D40E6F" w:rsidP="00AF69DE">
      <w:pPr>
        <w:jc w:val="both"/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REF _Ref401316328 \h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>
        <w:t xml:space="preserve">Şekil </w:t>
      </w:r>
      <w:r>
        <w:rPr>
          <w:noProof/>
        </w:rPr>
        <w:t>4</w:t>
      </w:r>
      <w:r>
        <w:noBreakHyphen/>
      </w:r>
      <w:r>
        <w:rPr>
          <w:noProof/>
        </w:rPr>
        <w:t>2</w:t>
      </w:r>
      <w:r>
        <w:rPr>
          <w:rFonts w:cstheme="minorHAnsi"/>
        </w:rPr>
        <w:fldChar w:fldCharType="end"/>
      </w:r>
      <w:r>
        <w:rPr>
          <w:rFonts w:cstheme="minorHAnsi"/>
        </w:rPr>
        <w:t>’</w:t>
      </w:r>
      <w:r w:rsidR="00AF69DE">
        <w:rPr>
          <w:rFonts w:cstheme="minorHAnsi"/>
        </w:rPr>
        <w:t xml:space="preserve">de </w:t>
      </w:r>
      <w:r>
        <w:rPr>
          <w:rFonts w:ascii="Courier New" w:hAnsi="Courier New" w:cs="Courier New"/>
          <w:b/>
        </w:rPr>
        <w:t>toplama</w:t>
      </w:r>
      <w:r w:rsidRPr="00D55DE6">
        <w:rPr>
          <w:rFonts w:ascii="Courier New" w:hAnsi="Courier New" w:cs="Courier New"/>
          <w:b/>
        </w:rPr>
        <w:t>_</w:t>
      </w:r>
      <w:r>
        <w:rPr>
          <w:rFonts w:ascii="Courier New" w:hAnsi="Courier New" w:cs="Courier New"/>
          <w:b/>
        </w:rPr>
        <w:t>operatorleri</w:t>
      </w:r>
      <w:r>
        <w:t xml:space="preserve"> </w:t>
      </w:r>
      <w:r w:rsidR="00AF69DE" w:rsidRPr="00E966CE">
        <w:rPr>
          <w:rFonts w:cstheme="minorHAnsi"/>
        </w:rPr>
        <w:t>varlığının ilgili çıkışlara ilişkin benzetim çıktısı</w:t>
      </w:r>
      <w:r w:rsidR="00AF69DE">
        <w:rPr>
          <w:rFonts w:cstheme="minorHAnsi"/>
        </w:rPr>
        <w:t xml:space="preserve"> gösterilmiştir. </w:t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REF _Ref401316328 \h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>
        <w:t xml:space="preserve">Şekil </w:t>
      </w:r>
      <w:r>
        <w:rPr>
          <w:noProof/>
        </w:rPr>
        <w:t>4</w:t>
      </w:r>
      <w:r>
        <w:noBreakHyphen/>
      </w:r>
      <w:r>
        <w:rPr>
          <w:noProof/>
        </w:rPr>
        <w:t>2</w:t>
      </w:r>
      <w:r>
        <w:rPr>
          <w:rFonts w:cstheme="minorHAnsi"/>
        </w:rPr>
        <w:fldChar w:fldCharType="end"/>
      </w:r>
      <w:r w:rsidR="00AF69DE">
        <w:rPr>
          <w:rFonts w:cstheme="minorHAnsi"/>
        </w:rPr>
        <w:t xml:space="preserve">’de </w:t>
      </w:r>
      <w:r w:rsidR="00AF69DE" w:rsidRPr="00E1703B">
        <w:rPr>
          <w:rFonts w:ascii="Courier New" w:hAnsi="Courier New" w:cs="Courier New"/>
          <w:b/>
        </w:rPr>
        <w:t>in_giris_1</w:t>
      </w:r>
      <w:r w:rsidR="00AF69DE">
        <w:rPr>
          <w:rFonts w:cstheme="minorHAnsi"/>
        </w:rPr>
        <w:t xml:space="preserve"> giriş portunun </w:t>
      </w:r>
      <w:r w:rsidR="000452A6">
        <w:rPr>
          <w:rFonts w:ascii="Courier New" w:hAnsi="Courier New" w:cs="Courier New"/>
          <w:b/>
        </w:rPr>
        <w:t>“</w:t>
      </w:r>
      <w:r w:rsidR="00AF69DE" w:rsidRPr="00E1703B">
        <w:rPr>
          <w:rFonts w:ascii="Courier New" w:hAnsi="Courier New" w:cs="Courier New"/>
          <w:b/>
        </w:rPr>
        <w:t>0</w:t>
      </w:r>
      <w:r w:rsidR="000452A6">
        <w:rPr>
          <w:rFonts w:ascii="Courier New" w:hAnsi="Courier New" w:cs="Courier New"/>
          <w:b/>
        </w:rPr>
        <w:t>101”</w:t>
      </w:r>
      <w:r w:rsidR="00AF69DE">
        <w:rPr>
          <w:rFonts w:cstheme="minorHAnsi"/>
        </w:rPr>
        <w:t xml:space="preserve"> ve </w:t>
      </w:r>
      <w:r w:rsidR="00AF69DE" w:rsidRPr="00E1703B">
        <w:rPr>
          <w:rFonts w:ascii="Courier New" w:hAnsi="Courier New" w:cs="Courier New"/>
          <w:b/>
        </w:rPr>
        <w:t>in_giris_2</w:t>
      </w:r>
      <w:r w:rsidR="00AF69DE">
        <w:rPr>
          <w:rFonts w:cstheme="minorHAnsi"/>
        </w:rPr>
        <w:t xml:space="preserve"> giriş portunun </w:t>
      </w:r>
      <w:r w:rsidR="000452A6">
        <w:rPr>
          <w:rFonts w:ascii="Courier New" w:hAnsi="Courier New" w:cs="Courier New"/>
          <w:b/>
        </w:rPr>
        <w:t>“</w:t>
      </w:r>
      <w:r w:rsidR="000452A6" w:rsidRPr="00E1703B">
        <w:rPr>
          <w:rFonts w:ascii="Courier New" w:hAnsi="Courier New" w:cs="Courier New"/>
          <w:b/>
        </w:rPr>
        <w:t>0</w:t>
      </w:r>
      <w:r w:rsidR="00474DF6">
        <w:rPr>
          <w:rFonts w:ascii="Courier New" w:hAnsi="Courier New" w:cs="Courier New"/>
          <w:b/>
        </w:rPr>
        <w:t>010</w:t>
      </w:r>
      <w:r w:rsidR="000452A6">
        <w:rPr>
          <w:rFonts w:ascii="Courier New" w:hAnsi="Courier New" w:cs="Courier New"/>
          <w:b/>
        </w:rPr>
        <w:t>”</w:t>
      </w:r>
      <w:r w:rsidR="00AF69DE">
        <w:rPr>
          <w:rFonts w:cstheme="minorHAnsi"/>
        </w:rPr>
        <w:t xml:space="preserve"> değeri için; </w:t>
      </w:r>
      <w:r w:rsidR="00AF69DE" w:rsidRPr="00E1703B">
        <w:rPr>
          <w:rFonts w:ascii="Courier New" w:hAnsi="Courier New" w:cs="Courier New"/>
          <w:b/>
        </w:rPr>
        <w:t>out_</w:t>
      </w:r>
      <w:r w:rsidR="00AF69DE" w:rsidRPr="00325BCE">
        <w:rPr>
          <w:rFonts w:ascii="Courier New" w:hAnsi="Courier New" w:cs="Courier New"/>
          <w:b/>
        </w:rPr>
        <w:t>cikis_</w:t>
      </w:r>
      <w:r w:rsidR="00A06D58">
        <w:rPr>
          <w:rFonts w:ascii="Courier New" w:hAnsi="Courier New" w:cs="Courier New"/>
          <w:b/>
        </w:rPr>
        <w:t>toplam</w:t>
      </w:r>
      <w:r w:rsidR="00AF69DE">
        <w:t xml:space="preserve"> çıkış portu değeri </w:t>
      </w:r>
      <w:r w:rsidR="00A06D58" w:rsidRPr="00A06D58">
        <w:rPr>
          <w:rFonts w:ascii="Courier New" w:hAnsi="Courier New" w:cs="Courier New"/>
          <w:b/>
        </w:rPr>
        <w:t>“0111”</w:t>
      </w:r>
      <w:r w:rsidR="00A06D58">
        <w:rPr>
          <w:rFonts w:ascii="Courier New" w:hAnsi="Courier New" w:cs="Courier New"/>
          <w:b/>
        </w:rPr>
        <w:t xml:space="preserve">, </w:t>
      </w:r>
      <w:r w:rsidR="00A06D58" w:rsidRPr="00E1703B">
        <w:rPr>
          <w:rFonts w:ascii="Courier New" w:hAnsi="Courier New" w:cs="Courier New"/>
          <w:b/>
        </w:rPr>
        <w:t>out_</w:t>
      </w:r>
      <w:r w:rsidR="00A06D58" w:rsidRPr="00325BCE">
        <w:rPr>
          <w:rFonts w:ascii="Courier New" w:hAnsi="Courier New" w:cs="Courier New"/>
          <w:b/>
        </w:rPr>
        <w:t>cikis_</w:t>
      </w:r>
      <w:r w:rsidR="00A06D58">
        <w:rPr>
          <w:rFonts w:ascii="Courier New" w:hAnsi="Courier New" w:cs="Courier New"/>
          <w:b/>
        </w:rPr>
        <w:t>fark</w:t>
      </w:r>
      <w:r w:rsidR="00A06D58">
        <w:t xml:space="preserve"> çıkış portu değeri </w:t>
      </w:r>
      <w:r w:rsidR="00A06D58" w:rsidRPr="00A06D58">
        <w:rPr>
          <w:rFonts w:ascii="Courier New" w:hAnsi="Courier New" w:cs="Courier New"/>
          <w:b/>
        </w:rPr>
        <w:t>“0</w:t>
      </w:r>
      <w:r w:rsidR="00A06D58">
        <w:rPr>
          <w:rFonts w:ascii="Courier New" w:hAnsi="Courier New" w:cs="Courier New"/>
          <w:b/>
        </w:rPr>
        <w:t>0</w:t>
      </w:r>
      <w:r w:rsidR="00A06D58" w:rsidRPr="00A06D58">
        <w:rPr>
          <w:rFonts w:ascii="Courier New" w:hAnsi="Courier New" w:cs="Courier New"/>
          <w:b/>
        </w:rPr>
        <w:t>11”</w:t>
      </w:r>
      <w:r w:rsidR="00A06D58">
        <w:t xml:space="preserve"> </w:t>
      </w:r>
      <w:r w:rsidR="00BD3582">
        <w:t xml:space="preserve"> ve </w:t>
      </w:r>
      <w:r w:rsidR="00A06D58">
        <w:t xml:space="preserve">. </w:t>
      </w:r>
      <w:r w:rsidR="00474DF6" w:rsidRPr="00E1703B">
        <w:rPr>
          <w:rFonts w:ascii="Courier New" w:hAnsi="Courier New" w:cs="Courier New"/>
          <w:b/>
        </w:rPr>
        <w:t>out_</w:t>
      </w:r>
      <w:r w:rsidR="00474DF6" w:rsidRPr="00325BCE">
        <w:rPr>
          <w:rFonts w:ascii="Courier New" w:hAnsi="Courier New" w:cs="Courier New"/>
          <w:b/>
        </w:rPr>
        <w:t>cikis_</w:t>
      </w:r>
      <w:r w:rsidR="00474DF6">
        <w:rPr>
          <w:rFonts w:ascii="Courier New" w:hAnsi="Courier New" w:cs="Courier New"/>
          <w:b/>
        </w:rPr>
        <w:t xml:space="preserve">ekleme </w:t>
      </w:r>
      <w:r w:rsidR="00474DF6">
        <w:t xml:space="preserve">çıkış portu değeri </w:t>
      </w:r>
      <w:r w:rsidR="00474DF6" w:rsidRPr="00A06D58">
        <w:rPr>
          <w:rFonts w:ascii="Courier New" w:hAnsi="Courier New" w:cs="Courier New"/>
          <w:b/>
        </w:rPr>
        <w:t>“</w:t>
      </w:r>
      <w:r w:rsidR="00474DF6">
        <w:rPr>
          <w:rFonts w:ascii="Courier New" w:hAnsi="Courier New" w:cs="Courier New"/>
          <w:b/>
        </w:rPr>
        <w:t>01010010</w:t>
      </w:r>
      <w:r w:rsidR="00474DF6" w:rsidRPr="00A06D58">
        <w:rPr>
          <w:rFonts w:ascii="Courier New" w:hAnsi="Courier New" w:cs="Courier New"/>
          <w:b/>
        </w:rPr>
        <w:t>”</w:t>
      </w:r>
      <w:r w:rsidR="00474DF6">
        <w:t xml:space="preserve"> </w:t>
      </w:r>
      <w:r w:rsidR="00AF69DE">
        <w:t>olmaktadır.</w:t>
      </w:r>
    </w:p>
    <w:p w14:paraId="5AE00ACF" w14:textId="77777777" w:rsidR="0093717B" w:rsidRPr="00325BCE" w:rsidRDefault="0093717B" w:rsidP="00F47CB1">
      <w:pPr>
        <w:pStyle w:val="KOD"/>
      </w:pPr>
    </w:p>
    <w:p w14:paraId="706DE559" w14:textId="77777777" w:rsidR="00D828EC" w:rsidRPr="000827DC" w:rsidRDefault="00D828EC" w:rsidP="00CA58FD">
      <w:pPr>
        <w:pStyle w:val="KOD"/>
        <w:numPr>
          <w:ilvl w:val="0"/>
          <w:numId w:val="24"/>
        </w:numPr>
        <w:ind w:left="680" w:hanging="340"/>
        <w:rPr>
          <w:rFonts w:eastAsia="Times New Roman" w:cs="Courier New"/>
          <w:szCs w:val="20"/>
        </w:rPr>
      </w:pPr>
      <w:r w:rsidRPr="008C0C9B">
        <w:rPr>
          <w:rFonts w:eastAsia="Times New Roman" w:cs="Courier New"/>
          <w:b/>
          <w:color w:val="800000"/>
          <w:szCs w:val="20"/>
        </w:rPr>
        <w:t>library</w:t>
      </w:r>
      <w:r w:rsidRPr="008C0C9B">
        <w:rPr>
          <w:rFonts w:eastAsia="Times New Roman" w:cs="Courier New"/>
          <w:color w:val="800000"/>
          <w:szCs w:val="20"/>
        </w:rPr>
        <w:t xml:space="preserve"> </w:t>
      </w:r>
      <w:r w:rsidRPr="000827DC">
        <w:rPr>
          <w:rFonts w:eastAsia="Times New Roman" w:cs="Courier New"/>
          <w:szCs w:val="20"/>
        </w:rPr>
        <w:t>IEEE;</w:t>
      </w:r>
    </w:p>
    <w:p w14:paraId="43047733" w14:textId="77777777" w:rsidR="00D828EC" w:rsidRPr="000827DC" w:rsidRDefault="00D828EC" w:rsidP="00CA58FD">
      <w:pPr>
        <w:pStyle w:val="KOD"/>
        <w:numPr>
          <w:ilvl w:val="0"/>
          <w:numId w:val="24"/>
        </w:numPr>
        <w:ind w:left="680" w:hanging="340"/>
        <w:rPr>
          <w:rFonts w:eastAsia="Times New Roman" w:cs="Courier New"/>
          <w:szCs w:val="20"/>
        </w:rPr>
      </w:pPr>
      <w:r w:rsidRPr="008C0C9B">
        <w:rPr>
          <w:rFonts w:eastAsia="Times New Roman" w:cs="Courier New"/>
          <w:b/>
          <w:color w:val="800000"/>
          <w:szCs w:val="20"/>
        </w:rPr>
        <w:t>use</w:t>
      </w:r>
      <w:r w:rsidRPr="008C0C9B">
        <w:rPr>
          <w:rFonts w:eastAsia="Times New Roman" w:cs="Courier New"/>
          <w:color w:val="800000"/>
          <w:szCs w:val="20"/>
        </w:rPr>
        <w:t xml:space="preserve"> </w:t>
      </w:r>
      <w:r w:rsidRPr="000827DC">
        <w:rPr>
          <w:rFonts w:eastAsia="Times New Roman" w:cs="Courier New"/>
          <w:szCs w:val="20"/>
        </w:rPr>
        <w:t>IEEE.STD_LOGIC_1164.ALL;</w:t>
      </w:r>
    </w:p>
    <w:p w14:paraId="1D5DC0B6" w14:textId="77777777" w:rsidR="00D828EC" w:rsidRPr="000827DC" w:rsidRDefault="00D828EC" w:rsidP="00CA58FD">
      <w:pPr>
        <w:pStyle w:val="KOD"/>
        <w:numPr>
          <w:ilvl w:val="0"/>
          <w:numId w:val="24"/>
        </w:numPr>
        <w:ind w:left="680" w:hanging="340"/>
        <w:rPr>
          <w:rFonts w:eastAsia="Times New Roman" w:cs="Courier New"/>
          <w:szCs w:val="20"/>
        </w:rPr>
      </w:pPr>
      <w:r w:rsidRPr="008C0C9B">
        <w:rPr>
          <w:rFonts w:eastAsia="Times New Roman" w:cs="Courier New"/>
          <w:b/>
          <w:color w:val="800000"/>
          <w:szCs w:val="20"/>
        </w:rPr>
        <w:t>use</w:t>
      </w:r>
      <w:r w:rsidRPr="008C0C9B">
        <w:rPr>
          <w:rFonts w:eastAsia="Times New Roman" w:cs="Courier New"/>
          <w:color w:val="800000"/>
          <w:szCs w:val="20"/>
        </w:rPr>
        <w:t xml:space="preserve"> </w:t>
      </w:r>
      <w:r w:rsidRPr="000827DC">
        <w:rPr>
          <w:rFonts w:eastAsia="Times New Roman" w:cs="Courier New"/>
          <w:szCs w:val="20"/>
        </w:rPr>
        <w:t>IEEE.STD_LOGIC_SIGNED.ALL;</w:t>
      </w:r>
    </w:p>
    <w:p w14:paraId="6791FC6D" w14:textId="77777777" w:rsidR="00E82F85" w:rsidRPr="00E82F85" w:rsidRDefault="00E82F85" w:rsidP="00CA58FD">
      <w:pPr>
        <w:pStyle w:val="KOD"/>
        <w:numPr>
          <w:ilvl w:val="0"/>
          <w:numId w:val="24"/>
        </w:numPr>
        <w:ind w:left="680" w:hanging="340"/>
        <w:rPr>
          <w:rFonts w:eastAsia="Times New Roman" w:cs="Courier New"/>
          <w:szCs w:val="20"/>
        </w:rPr>
      </w:pPr>
    </w:p>
    <w:p w14:paraId="705C06F6" w14:textId="77777777" w:rsidR="00D828EC" w:rsidRPr="000827DC" w:rsidRDefault="00D828EC" w:rsidP="00CA58FD">
      <w:pPr>
        <w:pStyle w:val="KOD"/>
        <w:numPr>
          <w:ilvl w:val="0"/>
          <w:numId w:val="24"/>
        </w:numPr>
        <w:ind w:left="680" w:hanging="340"/>
        <w:rPr>
          <w:rFonts w:eastAsia="Times New Roman" w:cs="Courier New"/>
          <w:szCs w:val="20"/>
        </w:rPr>
      </w:pPr>
      <w:r w:rsidRPr="008C0C9B">
        <w:rPr>
          <w:rFonts w:eastAsia="Times New Roman" w:cs="Courier New"/>
          <w:b/>
          <w:color w:val="1F497D" w:themeColor="text2"/>
          <w:szCs w:val="20"/>
        </w:rPr>
        <w:t>entity</w:t>
      </w:r>
      <w:r w:rsidRPr="008C0C9B">
        <w:rPr>
          <w:rFonts w:eastAsia="Times New Roman" w:cs="Courier New"/>
          <w:color w:val="1F497D" w:themeColor="text2"/>
          <w:szCs w:val="20"/>
        </w:rPr>
        <w:t xml:space="preserve"> </w:t>
      </w:r>
      <w:r w:rsidRPr="000827DC">
        <w:rPr>
          <w:rFonts w:eastAsia="Times New Roman" w:cs="Courier New"/>
          <w:szCs w:val="20"/>
        </w:rPr>
        <w:t xml:space="preserve">toplama_operatorleri </w:t>
      </w:r>
      <w:r w:rsidRPr="008C0C9B">
        <w:rPr>
          <w:rFonts w:eastAsia="Times New Roman" w:cs="Courier New"/>
          <w:b/>
          <w:color w:val="1F497D" w:themeColor="text2"/>
          <w:szCs w:val="20"/>
        </w:rPr>
        <w:t>is</w:t>
      </w:r>
    </w:p>
    <w:p w14:paraId="6E0D8F4D" w14:textId="1DC38E72" w:rsidR="008C0C9B" w:rsidRDefault="008C0C9B" w:rsidP="008C0C9B">
      <w:pPr>
        <w:pStyle w:val="KOD"/>
        <w:numPr>
          <w:ilvl w:val="0"/>
          <w:numId w:val="24"/>
        </w:numPr>
        <w:ind w:left="680" w:hanging="340"/>
        <w:rPr>
          <w:rFonts w:eastAsia="Times New Roman" w:cs="Courier New"/>
          <w:szCs w:val="20"/>
        </w:rPr>
      </w:pPr>
      <w:r>
        <w:rPr>
          <w:rFonts w:eastAsia="Times New Roman" w:cs="Courier New"/>
          <w:szCs w:val="20"/>
        </w:rPr>
        <w:t xml:space="preserve">  </w:t>
      </w:r>
      <w:r w:rsidR="00D828EC" w:rsidRPr="008C0C9B">
        <w:rPr>
          <w:rFonts w:eastAsia="Times New Roman" w:cs="Courier New"/>
          <w:b/>
          <w:color w:val="1F497D" w:themeColor="text2"/>
          <w:szCs w:val="20"/>
        </w:rPr>
        <w:t>Port</w:t>
      </w:r>
      <w:r w:rsidR="00D828EC" w:rsidRPr="008C0C9B">
        <w:rPr>
          <w:rFonts w:eastAsia="Times New Roman" w:cs="Courier New"/>
          <w:color w:val="1F497D" w:themeColor="text2"/>
          <w:szCs w:val="20"/>
        </w:rPr>
        <w:t xml:space="preserve"> </w:t>
      </w:r>
      <w:r w:rsidR="00D828EC" w:rsidRPr="000827DC">
        <w:rPr>
          <w:rFonts w:eastAsia="Times New Roman" w:cs="Courier New"/>
          <w:szCs w:val="20"/>
        </w:rPr>
        <w:t>(</w:t>
      </w:r>
    </w:p>
    <w:p w14:paraId="2A3EEC4F" w14:textId="4AB5476B" w:rsidR="008C0C9B" w:rsidRDefault="008C0C9B" w:rsidP="008C0C9B">
      <w:pPr>
        <w:pStyle w:val="KOD"/>
        <w:numPr>
          <w:ilvl w:val="0"/>
          <w:numId w:val="24"/>
        </w:numPr>
        <w:ind w:left="680" w:hanging="340"/>
        <w:rPr>
          <w:rFonts w:eastAsia="Times New Roman" w:cs="Courier New"/>
          <w:szCs w:val="20"/>
        </w:rPr>
      </w:pPr>
      <w:r>
        <w:rPr>
          <w:rFonts w:eastAsia="Times New Roman" w:cs="Courier New"/>
          <w:szCs w:val="20"/>
        </w:rPr>
        <w:t xml:space="preserve">    </w:t>
      </w:r>
      <w:r w:rsidR="00D828EC" w:rsidRPr="008C0C9B">
        <w:rPr>
          <w:rFonts w:eastAsia="Times New Roman" w:cs="Courier New"/>
          <w:szCs w:val="20"/>
        </w:rPr>
        <w:t xml:space="preserve">in_giris_1 : </w:t>
      </w:r>
      <w:r w:rsidR="00D828EC" w:rsidRPr="008C0C9B">
        <w:rPr>
          <w:rFonts w:eastAsia="Times New Roman" w:cs="Courier New"/>
          <w:b/>
          <w:color w:val="1F497D" w:themeColor="text2"/>
          <w:szCs w:val="20"/>
        </w:rPr>
        <w:t>in</w:t>
      </w:r>
      <w:r w:rsidR="00D828EC" w:rsidRPr="008C0C9B">
        <w:rPr>
          <w:rFonts w:eastAsia="Times New Roman" w:cs="Courier New"/>
          <w:szCs w:val="20"/>
        </w:rPr>
        <w:t xml:space="preserve"> </w:t>
      </w:r>
      <w:r w:rsidR="00D828EC" w:rsidRPr="00CA7442">
        <w:rPr>
          <w:rFonts w:eastAsia="Times New Roman" w:cs="Courier New"/>
          <w:color w:val="4F81BD" w:themeColor="accent1"/>
          <w:szCs w:val="20"/>
        </w:rPr>
        <w:t>std_logic_vector</w:t>
      </w:r>
      <w:r w:rsidR="00D828EC" w:rsidRPr="008C0C9B">
        <w:rPr>
          <w:rFonts w:eastAsia="Times New Roman" w:cs="Courier New"/>
          <w:szCs w:val="20"/>
        </w:rPr>
        <w:t>(</w:t>
      </w:r>
      <w:r w:rsidR="00D828EC" w:rsidRPr="00553F4A">
        <w:rPr>
          <w:rFonts w:eastAsia="Times New Roman" w:cs="Courier New"/>
          <w:b/>
          <w:color w:val="F79646" w:themeColor="accent6"/>
          <w:szCs w:val="20"/>
        </w:rPr>
        <w:t>3</w:t>
      </w:r>
      <w:r w:rsidR="00D828EC" w:rsidRPr="008C0C9B">
        <w:rPr>
          <w:rFonts w:eastAsia="Times New Roman" w:cs="Courier New"/>
          <w:szCs w:val="20"/>
        </w:rPr>
        <w:t xml:space="preserve"> </w:t>
      </w:r>
      <w:r w:rsidR="00D828EC" w:rsidRPr="007857C5">
        <w:rPr>
          <w:rFonts w:eastAsia="Times New Roman" w:cs="Courier New"/>
          <w:color w:val="4F81BD" w:themeColor="accent1"/>
          <w:szCs w:val="20"/>
        </w:rPr>
        <w:t xml:space="preserve">downto </w:t>
      </w:r>
      <w:r w:rsidR="00D828EC" w:rsidRPr="00553F4A">
        <w:rPr>
          <w:rFonts w:eastAsia="Times New Roman" w:cs="Courier New"/>
          <w:b/>
          <w:color w:val="F79646" w:themeColor="accent6"/>
          <w:szCs w:val="20"/>
        </w:rPr>
        <w:t>0</w:t>
      </w:r>
      <w:r w:rsidR="00D828EC" w:rsidRPr="008C0C9B">
        <w:rPr>
          <w:rFonts w:eastAsia="Times New Roman" w:cs="Courier New"/>
          <w:szCs w:val="20"/>
        </w:rPr>
        <w:t>);</w:t>
      </w:r>
    </w:p>
    <w:p w14:paraId="4F770A1B" w14:textId="4D59C32D" w:rsidR="008C0C9B" w:rsidRDefault="00224E3B" w:rsidP="008C0C9B">
      <w:pPr>
        <w:pStyle w:val="KOD"/>
        <w:numPr>
          <w:ilvl w:val="0"/>
          <w:numId w:val="24"/>
        </w:numPr>
        <w:ind w:left="680" w:hanging="340"/>
        <w:rPr>
          <w:rFonts w:eastAsia="Times New Roman" w:cs="Courier New"/>
          <w:szCs w:val="20"/>
        </w:rPr>
      </w:pPr>
      <w:r>
        <w:rPr>
          <w:rFonts w:eastAsia="Times New Roman" w:cs="Courier New"/>
          <w:szCs w:val="20"/>
        </w:rPr>
        <w:t xml:space="preserve">    </w:t>
      </w:r>
      <w:r w:rsidR="008C0C9B" w:rsidRPr="008C0C9B">
        <w:rPr>
          <w:rFonts w:eastAsia="Times New Roman" w:cs="Courier New"/>
          <w:szCs w:val="20"/>
        </w:rPr>
        <w:t>in_giris_2</w:t>
      </w:r>
      <w:r w:rsidR="00D828EC" w:rsidRPr="008C0C9B">
        <w:rPr>
          <w:rFonts w:eastAsia="Times New Roman" w:cs="Courier New"/>
          <w:szCs w:val="20"/>
        </w:rPr>
        <w:t xml:space="preserve"> : </w:t>
      </w:r>
      <w:r w:rsidR="008C0C9B" w:rsidRPr="008C0C9B">
        <w:rPr>
          <w:rFonts w:eastAsia="Times New Roman" w:cs="Courier New"/>
          <w:b/>
          <w:color w:val="1F497D" w:themeColor="text2"/>
          <w:szCs w:val="20"/>
        </w:rPr>
        <w:t>in</w:t>
      </w:r>
      <w:r w:rsidR="008C0C9B" w:rsidRPr="008C0C9B">
        <w:rPr>
          <w:rFonts w:eastAsia="Times New Roman" w:cs="Courier New"/>
          <w:szCs w:val="20"/>
        </w:rPr>
        <w:t xml:space="preserve"> </w:t>
      </w:r>
      <w:r w:rsidR="00CA7442" w:rsidRPr="00CA7442">
        <w:rPr>
          <w:rFonts w:eastAsia="Times New Roman" w:cs="Courier New"/>
          <w:color w:val="4F81BD" w:themeColor="accent1"/>
          <w:szCs w:val="20"/>
        </w:rPr>
        <w:t>std_logic_vector</w:t>
      </w:r>
      <w:r w:rsidR="00D828EC" w:rsidRPr="008C0C9B">
        <w:rPr>
          <w:rFonts w:eastAsia="Times New Roman" w:cs="Courier New"/>
          <w:szCs w:val="20"/>
        </w:rPr>
        <w:t>(</w:t>
      </w:r>
      <w:r w:rsidR="00D828EC" w:rsidRPr="00553F4A">
        <w:rPr>
          <w:rFonts w:eastAsia="Times New Roman" w:cs="Courier New"/>
          <w:b/>
          <w:color w:val="F79646" w:themeColor="accent6"/>
          <w:szCs w:val="20"/>
        </w:rPr>
        <w:t>3</w:t>
      </w:r>
      <w:r w:rsidR="00D828EC" w:rsidRPr="008C0C9B">
        <w:rPr>
          <w:rFonts w:eastAsia="Times New Roman" w:cs="Courier New"/>
          <w:szCs w:val="20"/>
        </w:rPr>
        <w:t xml:space="preserve"> </w:t>
      </w:r>
      <w:r w:rsidR="00D828EC" w:rsidRPr="007857C5">
        <w:rPr>
          <w:rFonts w:eastAsia="Times New Roman" w:cs="Courier New"/>
          <w:color w:val="4F81BD" w:themeColor="accent1"/>
          <w:szCs w:val="20"/>
        </w:rPr>
        <w:t xml:space="preserve">downto </w:t>
      </w:r>
      <w:r w:rsidR="00D828EC" w:rsidRPr="00553F4A">
        <w:rPr>
          <w:rFonts w:eastAsia="Times New Roman" w:cs="Courier New"/>
          <w:b/>
          <w:color w:val="F79646" w:themeColor="accent6"/>
          <w:szCs w:val="20"/>
        </w:rPr>
        <w:t>0</w:t>
      </w:r>
      <w:r w:rsidR="00D828EC" w:rsidRPr="008C0C9B">
        <w:rPr>
          <w:rFonts w:eastAsia="Times New Roman" w:cs="Courier New"/>
          <w:szCs w:val="20"/>
        </w:rPr>
        <w:t>);</w:t>
      </w:r>
    </w:p>
    <w:p w14:paraId="72C84ECC" w14:textId="59435C41" w:rsidR="008C0C9B" w:rsidRDefault="00224E3B" w:rsidP="008C0C9B">
      <w:pPr>
        <w:pStyle w:val="KOD"/>
        <w:numPr>
          <w:ilvl w:val="0"/>
          <w:numId w:val="24"/>
        </w:numPr>
        <w:ind w:left="680" w:hanging="340"/>
        <w:rPr>
          <w:rFonts w:eastAsia="Times New Roman" w:cs="Courier New"/>
          <w:szCs w:val="20"/>
        </w:rPr>
      </w:pPr>
      <w:r>
        <w:rPr>
          <w:rFonts w:eastAsia="Times New Roman" w:cs="Courier New"/>
          <w:szCs w:val="20"/>
        </w:rPr>
        <w:t xml:space="preserve">    out_cikis_toplam </w:t>
      </w:r>
      <w:r w:rsidR="00D828EC" w:rsidRPr="008C0C9B">
        <w:rPr>
          <w:rFonts w:eastAsia="Times New Roman" w:cs="Courier New"/>
          <w:szCs w:val="20"/>
        </w:rPr>
        <w:t xml:space="preserve">: </w:t>
      </w:r>
      <w:r w:rsidR="00D828EC" w:rsidRPr="00B801E9">
        <w:rPr>
          <w:rFonts w:eastAsia="Times New Roman" w:cs="Courier New"/>
          <w:b/>
          <w:color w:val="1F497D" w:themeColor="text2"/>
          <w:szCs w:val="20"/>
        </w:rPr>
        <w:t>out</w:t>
      </w:r>
      <w:r w:rsidR="00D828EC" w:rsidRPr="00B801E9">
        <w:rPr>
          <w:rFonts w:eastAsia="Times New Roman" w:cs="Courier New"/>
          <w:color w:val="1F497D" w:themeColor="text2"/>
          <w:szCs w:val="20"/>
        </w:rPr>
        <w:t xml:space="preserve"> </w:t>
      </w:r>
      <w:r w:rsidR="00CA7442" w:rsidRPr="00CA7442">
        <w:rPr>
          <w:rFonts w:eastAsia="Times New Roman" w:cs="Courier New"/>
          <w:color w:val="4F81BD" w:themeColor="accent1"/>
          <w:szCs w:val="20"/>
        </w:rPr>
        <w:t>std_logic_vector</w:t>
      </w:r>
      <w:r w:rsidR="00D828EC" w:rsidRPr="008C0C9B">
        <w:rPr>
          <w:rFonts w:eastAsia="Times New Roman" w:cs="Courier New"/>
          <w:szCs w:val="20"/>
        </w:rPr>
        <w:t>(</w:t>
      </w:r>
      <w:r w:rsidR="00D828EC" w:rsidRPr="00553F4A">
        <w:rPr>
          <w:rFonts w:eastAsia="Times New Roman" w:cs="Courier New"/>
          <w:b/>
          <w:color w:val="F79646" w:themeColor="accent6"/>
          <w:szCs w:val="20"/>
        </w:rPr>
        <w:t>3</w:t>
      </w:r>
      <w:r w:rsidR="00D828EC" w:rsidRPr="008C0C9B">
        <w:rPr>
          <w:rFonts w:eastAsia="Times New Roman" w:cs="Courier New"/>
          <w:szCs w:val="20"/>
        </w:rPr>
        <w:t xml:space="preserve"> </w:t>
      </w:r>
      <w:r w:rsidR="00D828EC" w:rsidRPr="007857C5">
        <w:rPr>
          <w:rFonts w:eastAsia="Times New Roman" w:cs="Courier New"/>
          <w:color w:val="4F81BD" w:themeColor="accent1"/>
          <w:szCs w:val="20"/>
        </w:rPr>
        <w:t xml:space="preserve">downto </w:t>
      </w:r>
      <w:r w:rsidR="00D828EC" w:rsidRPr="00553F4A">
        <w:rPr>
          <w:rFonts w:eastAsia="Times New Roman" w:cs="Courier New"/>
          <w:b/>
          <w:color w:val="F79646" w:themeColor="accent6"/>
          <w:szCs w:val="20"/>
        </w:rPr>
        <w:t>0</w:t>
      </w:r>
      <w:r w:rsidR="00D828EC" w:rsidRPr="008C0C9B">
        <w:rPr>
          <w:rFonts w:eastAsia="Times New Roman" w:cs="Courier New"/>
          <w:szCs w:val="20"/>
        </w:rPr>
        <w:t>);</w:t>
      </w:r>
    </w:p>
    <w:p w14:paraId="43D8B561" w14:textId="4F69BC59" w:rsidR="008C0C9B" w:rsidRDefault="00224E3B" w:rsidP="008C0C9B">
      <w:pPr>
        <w:pStyle w:val="KOD"/>
        <w:numPr>
          <w:ilvl w:val="0"/>
          <w:numId w:val="24"/>
        </w:numPr>
        <w:ind w:left="680" w:hanging="340"/>
        <w:rPr>
          <w:rFonts w:eastAsia="Times New Roman" w:cs="Courier New"/>
          <w:szCs w:val="20"/>
        </w:rPr>
      </w:pPr>
      <w:r>
        <w:rPr>
          <w:rFonts w:eastAsia="Times New Roman" w:cs="Courier New"/>
          <w:szCs w:val="20"/>
        </w:rPr>
        <w:t xml:space="preserve">    </w:t>
      </w:r>
      <w:r w:rsidR="00D828EC" w:rsidRPr="008C0C9B">
        <w:rPr>
          <w:rFonts w:eastAsia="Times New Roman" w:cs="Courier New"/>
          <w:szCs w:val="20"/>
        </w:rPr>
        <w:t xml:space="preserve">out_cikis_fark : </w:t>
      </w:r>
      <w:r w:rsidR="00B801E9" w:rsidRPr="00B801E9">
        <w:rPr>
          <w:rFonts w:eastAsia="Times New Roman" w:cs="Courier New"/>
          <w:b/>
          <w:color w:val="1F497D" w:themeColor="text2"/>
          <w:szCs w:val="20"/>
        </w:rPr>
        <w:t>out</w:t>
      </w:r>
      <w:r w:rsidR="00B801E9" w:rsidRPr="00B801E9">
        <w:rPr>
          <w:rFonts w:eastAsia="Times New Roman" w:cs="Courier New"/>
          <w:color w:val="1F497D" w:themeColor="text2"/>
          <w:szCs w:val="20"/>
        </w:rPr>
        <w:t xml:space="preserve"> </w:t>
      </w:r>
      <w:r w:rsidR="00CA7442" w:rsidRPr="00CA7442">
        <w:rPr>
          <w:rFonts w:eastAsia="Times New Roman" w:cs="Courier New"/>
          <w:color w:val="4F81BD" w:themeColor="accent1"/>
          <w:szCs w:val="20"/>
        </w:rPr>
        <w:t>std_logic_vector</w:t>
      </w:r>
      <w:r w:rsidR="00D828EC" w:rsidRPr="008C0C9B">
        <w:rPr>
          <w:rFonts w:eastAsia="Times New Roman" w:cs="Courier New"/>
          <w:szCs w:val="20"/>
        </w:rPr>
        <w:t>(</w:t>
      </w:r>
      <w:r w:rsidR="00D828EC" w:rsidRPr="00553F4A">
        <w:rPr>
          <w:rFonts w:eastAsia="Times New Roman" w:cs="Courier New"/>
          <w:b/>
          <w:color w:val="F79646" w:themeColor="accent6"/>
          <w:szCs w:val="20"/>
        </w:rPr>
        <w:t>3</w:t>
      </w:r>
      <w:r w:rsidR="00D828EC" w:rsidRPr="008C0C9B">
        <w:rPr>
          <w:rFonts w:eastAsia="Times New Roman" w:cs="Courier New"/>
          <w:szCs w:val="20"/>
        </w:rPr>
        <w:t xml:space="preserve"> </w:t>
      </w:r>
      <w:r w:rsidR="00D828EC" w:rsidRPr="007857C5">
        <w:rPr>
          <w:rFonts w:eastAsia="Times New Roman" w:cs="Courier New"/>
          <w:color w:val="4F81BD" w:themeColor="accent1"/>
          <w:szCs w:val="20"/>
        </w:rPr>
        <w:t xml:space="preserve">downto </w:t>
      </w:r>
      <w:r w:rsidR="00D828EC" w:rsidRPr="00553F4A">
        <w:rPr>
          <w:rFonts w:eastAsia="Times New Roman" w:cs="Courier New"/>
          <w:b/>
          <w:color w:val="F79646" w:themeColor="accent6"/>
          <w:szCs w:val="20"/>
        </w:rPr>
        <w:t>0</w:t>
      </w:r>
      <w:r w:rsidR="00D828EC" w:rsidRPr="008C0C9B">
        <w:rPr>
          <w:rFonts w:eastAsia="Times New Roman" w:cs="Courier New"/>
          <w:szCs w:val="20"/>
        </w:rPr>
        <w:t>);</w:t>
      </w:r>
    </w:p>
    <w:p w14:paraId="2EE62F57" w14:textId="3E850BC7" w:rsidR="00D828EC" w:rsidRPr="008C0C9B" w:rsidRDefault="00224E3B" w:rsidP="008C0C9B">
      <w:pPr>
        <w:pStyle w:val="KOD"/>
        <w:numPr>
          <w:ilvl w:val="0"/>
          <w:numId w:val="24"/>
        </w:numPr>
        <w:ind w:left="680" w:hanging="340"/>
        <w:rPr>
          <w:rFonts w:eastAsia="Times New Roman" w:cs="Courier New"/>
          <w:szCs w:val="20"/>
        </w:rPr>
      </w:pPr>
      <w:r>
        <w:rPr>
          <w:rFonts w:eastAsia="Times New Roman" w:cs="Courier New"/>
          <w:szCs w:val="20"/>
        </w:rPr>
        <w:t xml:space="preserve">    out_cikis_ekleme </w:t>
      </w:r>
      <w:r w:rsidR="00D828EC" w:rsidRPr="008C0C9B">
        <w:rPr>
          <w:rFonts w:eastAsia="Times New Roman" w:cs="Courier New"/>
          <w:szCs w:val="20"/>
        </w:rPr>
        <w:t xml:space="preserve">: </w:t>
      </w:r>
      <w:r w:rsidR="00B801E9" w:rsidRPr="00B801E9">
        <w:rPr>
          <w:rFonts w:eastAsia="Times New Roman" w:cs="Courier New"/>
          <w:b/>
          <w:color w:val="1F497D" w:themeColor="text2"/>
          <w:szCs w:val="20"/>
        </w:rPr>
        <w:t>out</w:t>
      </w:r>
      <w:r w:rsidR="00B801E9" w:rsidRPr="00B801E9">
        <w:rPr>
          <w:rFonts w:eastAsia="Times New Roman" w:cs="Courier New"/>
          <w:color w:val="1F497D" w:themeColor="text2"/>
          <w:szCs w:val="20"/>
        </w:rPr>
        <w:t xml:space="preserve"> </w:t>
      </w:r>
      <w:r w:rsidR="00CA7442" w:rsidRPr="00CA7442">
        <w:rPr>
          <w:rFonts w:eastAsia="Times New Roman" w:cs="Courier New"/>
          <w:color w:val="4F81BD" w:themeColor="accent1"/>
          <w:szCs w:val="20"/>
        </w:rPr>
        <w:t>std_logic_vector</w:t>
      </w:r>
      <w:r w:rsidR="00D828EC" w:rsidRPr="008C0C9B">
        <w:rPr>
          <w:rFonts w:eastAsia="Times New Roman" w:cs="Courier New"/>
          <w:szCs w:val="20"/>
        </w:rPr>
        <w:t>(</w:t>
      </w:r>
      <w:r w:rsidR="00D828EC" w:rsidRPr="00553F4A">
        <w:rPr>
          <w:rFonts w:eastAsia="Times New Roman" w:cs="Courier New"/>
          <w:b/>
          <w:color w:val="F79646" w:themeColor="accent6"/>
          <w:szCs w:val="20"/>
        </w:rPr>
        <w:t>7</w:t>
      </w:r>
      <w:r w:rsidR="00D828EC" w:rsidRPr="008C0C9B">
        <w:rPr>
          <w:rFonts w:eastAsia="Times New Roman" w:cs="Courier New"/>
          <w:szCs w:val="20"/>
        </w:rPr>
        <w:t xml:space="preserve"> </w:t>
      </w:r>
      <w:r w:rsidR="00D828EC" w:rsidRPr="007857C5">
        <w:rPr>
          <w:rFonts w:eastAsia="Times New Roman" w:cs="Courier New"/>
          <w:color w:val="4F81BD" w:themeColor="accent1"/>
          <w:szCs w:val="20"/>
        </w:rPr>
        <w:t xml:space="preserve">downto </w:t>
      </w:r>
      <w:r w:rsidR="00D828EC" w:rsidRPr="00553F4A">
        <w:rPr>
          <w:rFonts w:eastAsia="Times New Roman" w:cs="Courier New"/>
          <w:b/>
          <w:color w:val="F79646" w:themeColor="accent6"/>
          <w:szCs w:val="20"/>
        </w:rPr>
        <w:t>0</w:t>
      </w:r>
      <w:r w:rsidR="00D828EC" w:rsidRPr="008C0C9B">
        <w:rPr>
          <w:rFonts w:eastAsia="Times New Roman" w:cs="Courier New"/>
          <w:szCs w:val="20"/>
        </w:rPr>
        <w:t>)</w:t>
      </w:r>
    </w:p>
    <w:p w14:paraId="1BF66F82" w14:textId="5494FEAD" w:rsidR="00D828EC" w:rsidRPr="000827DC" w:rsidRDefault="00224E3B" w:rsidP="00CA58FD">
      <w:pPr>
        <w:pStyle w:val="KOD"/>
        <w:numPr>
          <w:ilvl w:val="0"/>
          <w:numId w:val="24"/>
        </w:numPr>
        <w:ind w:left="680" w:hanging="340"/>
        <w:rPr>
          <w:rFonts w:eastAsia="Times New Roman" w:cs="Courier New"/>
          <w:szCs w:val="20"/>
        </w:rPr>
      </w:pPr>
      <w:r>
        <w:rPr>
          <w:rFonts w:eastAsia="Times New Roman" w:cs="Courier New"/>
          <w:szCs w:val="20"/>
        </w:rPr>
        <w:t xml:space="preserve">  </w:t>
      </w:r>
      <w:r w:rsidR="00D828EC" w:rsidRPr="000827DC">
        <w:rPr>
          <w:rFonts w:eastAsia="Times New Roman" w:cs="Courier New"/>
          <w:szCs w:val="20"/>
        </w:rPr>
        <w:t>);</w:t>
      </w:r>
    </w:p>
    <w:p w14:paraId="58208A3E" w14:textId="77777777" w:rsidR="00D828EC" w:rsidRPr="000827DC" w:rsidRDefault="00D828EC" w:rsidP="00CA58FD">
      <w:pPr>
        <w:pStyle w:val="KOD"/>
        <w:numPr>
          <w:ilvl w:val="0"/>
          <w:numId w:val="24"/>
        </w:numPr>
        <w:ind w:left="680" w:hanging="340"/>
        <w:rPr>
          <w:rFonts w:eastAsia="Times New Roman" w:cs="Courier New"/>
          <w:szCs w:val="20"/>
        </w:rPr>
      </w:pPr>
      <w:r w:rsidRPr="00D92C83">
        <w:rPr>
          <w:rFonts w:eastAsia="Times New Roman" w:cs="Courier New"/>
          <w:b/>
          <w:color w:val="1F497D" w:themeColor="text2"/>
          <w:szCs w:val="20"/>
        </w:rPr>
        <w:t>end</w:t>
      </w:r>
      <w:r w:rsidRPr="00D92C83">
        <w:rPr>
          <w:rFonts w:eastAsia="Times New Roman" w:cs="Courier New"/>
          <w:color w:val="1F497D" w:themeColor="text2"/>
          <w:szCs w:val="20"/>
        </w:rPr>
        <w:t xml:space="preserve"> </w:t>
      </w:r>
      <w:r w:rsidRPr="000827DC">
        <w:rPr>
          <w:rFonts w:eastAsia="Times New Roman" w:cs="Courier New"/>
          <w:szCs w:val="20"/>
        </w:rPr>
        <w:t>toplama_operatorleri;</w:t>
      </w:r>
    </w:p>
    <w:p w14:paraId="132D65B2" w14:textId="77777777" w:rsidR="00CA58FD" w:rsidRDefault="00CA58FD" w:rsidP="00CA58FD">
      <w:pPr>
        <w:pStyle w:val="KOD"/>
        <w:numPr>
          <w:ilvl w:val="0"/>
          <w:numId w:val="24"/>
        </w:numPr>
        <w:ind w:left="680" w:hanging="340"/>
        <w:rPr>
          <w:rFonts w:eastAsia="Times New Roman" w:cs="Courier New"/>
          <w:szCs w:val="20"/>
        </w:rPr>
      </w:pPr>
    </w:p>
    <w:p w14:paraId="6BC36EBC" w14:textId="77777777" w:rsidR="00D828EC" w:rsidRPr="000827DC" w:rsidRDefault="00D828EC" w:rsidP="00CA58FD">
      <w:pPr>
        <w:pStyle w:val="KOD"/>
        <w:numPr>
          <w:ilvl w:val="0"/>
          <w:numId w:val="24"/>
        </w:numPr>
        <w:ind w:left="680" w:hanging="340"/>
        <w:rPr>
          <w:rFonts w:eastAsia="Times New Roman" w:cs="Courier New"/>
          <w:szCs w:val="20"/>
        </w:rPr>
      </w:pPr>
      <w:r w:rsidRPr="00142735">
        <w:rPr>
          <w:rFonts w:eastAsia="Times New Roman" w:cs="Courier New"/>
          <w:b/>
          <w:color w:val="1F497D" w:themeColor="text2"/>
          <w:szCs w:val="20"/>
        </w:rPr>
        <w:t>architecture</w:t>
      </w:r>
      <w:r w:rsidRPr="00142735">
        <w:rPr>
          <w:rFonts w:eastAsia="Times New Roman" w:cs="Courier New"/>
          <w:color w:val="1F497D" w:themeColor="text2"/>
          <w:szCs w:val="20"/>
        </w:rPr>
        <w:t xml:space="preserve"> </w:t>
      </w:r>
      <w:r w:rsidRPr="000827DC">
        <w:rPr>
          <w:rFonts w:eastAsia="Times New Roman" w:cs="Courier New"/>
          <w:szCs w:val="20"/>
        </w:rPr>
        <w:t xml:space="preserve">Behavioral </w:t>
      </w:r>
      <w:r w:rsidRPr="00142735">
        <w:rPr>
          <w:rFonts w:eastAsia="Times New Roman" w:cs="Courier New"/>
          <w:b/>
          <w:color w:val="1F497D" w:themeColor="text2"/>
          <w:szCs w:val="20"/>
        </w:rPr>
        <w:t>of</w:t>
      </w:r>
      <w:r w:rsidRPr="00142735">
        <w:rPr>
          <w:rFonts w:eastAsia="Times New Roman" w:cs="Courier New"/>
          <w:color w:val="1F497D" w:themeColor="text2"/>
          <w:szCs w:val="20"/>
        </w:rPr>
        <w:t xml:space="preserve"> </w:t>
      </w:r>
      <w:r w:rsidRPr="000827DC">
        <w:rPr>
          <w:rFonts w:eastAsia="Times New Roman" w:cs="Courier New"/>
          <w:szCs w:val="20"/>
        </w:rPr>
        <w:t xml:space="preserve">toplama_operatorleri </w:t>
      </w:r>
      <w:r w:rsidRPr="00142735">
        <w:rPr>
          <w:rFonts w:eastAsia="Times New Roman" w:cs="Courier New"/>
          <w:b/>
          <w:color w:val="1F497D" w:themeColor="text2"/>
          <w:szCs w:val="20"/>
        </w:rPr>
        <w:t>is</w:t>
      </w:r>
    </w:p>
    <w:p w14:paraId="16E32C1C" w14:textId="77777777" w:rsidR="00AF7D48" w:rsidRDefault="00AF7D48" w:rsidP="00CA58FD">
      <w:pPr>
        <w:pStyle w:val="KOD"/>
        <w:numPr>
          <w:ilvl w:val="0"/>
          <w:numId w:val="24"/>
        </w:numPr>
        <w:ind w:left="680" w:hanging="340"/>
        <w:rPr>
          <w:rFonts w:eastAsia="Times New Roman" w:cs="Courier New"/>
          <w:szCs w:val="20"/>
        </w:rPr>
      </w:pPr>
    </w:p>
    <w:p w14:paraId="0B3066AA" w14:textId="77777777" w:rsidR="00D828EC" w:rsidRPr="002D508D" w:rsidRDefault="00D828EC" w:rsidP="00CA58FD">
      <w:pPr>
        <w:pStyle w:val="KOD"/>
        <w:numPr>
          <w:ilvl w:val="0"/>
          <w:numId w:val="24"/>
        </w:numPr>
        <w:ind w:left="680" w:hanging="340"/>
        <w:rPr>
          <w:rFonts w:eastAsia="Times New Roman" w:cs="Courier New"/>
          <w:b/>
          <w:color w:val="1F497D" w:themeColor="text2"/>
          <w:szCs w:val="20"/>
        </w:rPr>
      </w:pPr>
      <w:r w:rsidRPr="002D508D">
        <w:rPr>
          <w:rFonts w:eastAsia="Times New Roman" w:cs="Courier New"/>
          <w:b/>
          <w:color w:val="1F497D" w:themeColor="text2"/>
          <w:szCs w:val="20"/>
        </w:rPr>
        <w:t>begin</w:t>
      </w:r>
    </w:p>
    <w:p w14:paraId="370E6E21" w14:textId="77777777" w:rsidR="002C7001" w:rsidRDefault="002C7001" w:rsidP="00CA58FD">
      <w:pPr>
        <w:pStyle w:val="KOD"/>
        <w:numPr>
          <w:ilvl w:val="0"/>
          <w:numId w:val="24"/>
        </w:numPr>
        <w:ind w:left="680" w:hanging="340"/>
        <w:rPr>
          <w:rFonts w:eastAsia="Times New Roman" w:cs="Courier New"/>
          <w:szCs w:val="20"/>
        </w:rPr>
      </w:pPr>
    </w:p>
    <w:p w14:paraId="43B63E86" w14:textId="2667337D" w:rsidR="00D828EC" w:rsidRPr="000827DC" w:rsidRDefault="00AF7D48" w:rsidP="00CA58FD">
      <w:pPr>
        <w:pStyle w:val="KOD"/>
        <w:numPr>
          <w:ilvl w:val="0"/>
          <w:numId w:val="24"/>
        </w:numPr>
        <w:ind w:left="680" w:hanging="340"/>
        <w:rPr>
          <w:rFonts w:eastAsia="Times New Roman" w:cs="Courier New"/>
          <w:szCs w:val="20"/>
        </w:rPr>
      </w:pPr>
      <w:r>
        <w:rPr>
          <w:rFonts w:eastAsia="Times New Roman" w:cs="Courier New"/>
          <w:szCs w:val="20"/>
        </w:rPr>
        <w:t xml:space="preserve">  </w:t>
      </w:r>
      <w:r w:rsidR="00D828EC" w:rsidRPr="002D508D">
        <w:rPr>
          <w:rFonts w:eastAsia="Times New Roman" w:cs="Courier New"/>
          <w:b/>
          <w:color w:val="1F497D" w:themeColor="text2"/>
          <w:szCs w:val="20"/>
        </w:rPr>
        <w:t>process</w:t>
      </w:r>
      <w:r w:rsidR="00D828EC" w:rsidRPr="000827DC">
        <w:rPr>
          <w:rFonts w:eastAsia="Times New Roman" w:cs="Courier New"/>
          <w:szCs w:val="20"/>
        </w:rPr>
        <w:t>(in_giris_1, in_giris_2)</w:t>
      </w:r>
    </w:p>
    <w:p w14:paraId="1E671F87" w14:textId="06454400" w:rsidR="008C0C9B" w:rsidRPr="002D508D" w:rsidRDefault="00AF7D48" w:rsidP="008C0C9B">
      <w:pPr>
        <w:pStyle w:val="KOD"/>
        <w:numPr>
          <w:ilvl w:val="0"/>
          <w:numId w:val="24"/>
        </w:numPr>
        <w:ind w:left="680" w:hanging="340"/>
        <w:rPr>
          <w:rFonts w:eastAsia="Times New Roman" w:cs="Courier New"/>
          <w:b/>
          <w:szCs w:val="20"/>
        </w:rPr>
      </w:pPr>
      <w:r>
        <w:rPr>
          <w:rFonts w:eastAsia="Times New Roman" w:cs="Courier New"/>
          <w:szCs w:val="20"/>
        </w:rPr>
        <w:t xml:space="preserve">  </w:t>
      </w:r>
      <w:r w:rsidR="00D828EC" w:rsidRPr="002D508D">
        <w:rPr>
          <w:rFonts w:eastAsia="Times New Roman" w:cs="Courier New"/>
          <w:b/>
          <w:color w:val="1F497D" w:themeColor="text2"/>
          <w:szCs w:val="20"/>
        </w:rPr>
        <w:t>begin</w:t>
      </w:r>
    </w:p>
    <w:p w14:paraId="1B75F9E2" w14:textId="77777777" w:rsidR="00E82F85" w:rsidRDefault="00E82F85" w:rsidP="008C0C9B">
      <w:pPr>
        <w:pStyle w:val="KOD"/>
        <w:numPr>
          <w:ilvl w:val="0"/>
          <w:numId w:val="24"/>
        </w:numPr>
        <w:ind w:left="680" w:hanging="340"/>
        <w:rPr>
          <w:rFonts w:eastAsia="Times New Roman" w:cs="Courier New"/>
          <w:szCs w:val="20"/>
        </w:rPr>
      </w:pPr>
    </w:p>
    <w:p w14:paraId="7B16C334" w14:textId="03D0FA50" w:rsidR="008C0C9B" w:rsidRDefault="00AF7D48" w:rsidP="008C0C9B">
      <w:pPr>
        <w:pStyle w:val="KOD"/>
        <w:numPr>
          <w:ilvl w:val="0"/>
          <w:numId w:val="24"/>
        </w:numPr>
        <w:ind w:left="680" w:hanging="340"/>
        <w:rPr>
          <w:rFonts w:eastAsia="Times New Roman" w:cs="Courier New"/>
          <w:szCs w:val="20"/>
        </w:rPr>
      </w:pPr>
      <w:r>
        <w:rPr>
          <w:rFonts w:eastAsia="Times New Roman" w:cs="Courier New"/>
          <w:szCs w:val="20"/>
        </w:rPr>
        <w:t xml:space="preserve">    </w:t>
      </w:r>
      <w:r w:rsidR="00D828EC" w:rsidRPr="008C0C9B">
        <w:rPr>
          <w:rFonts w:eastAsia="Times New Roman" w:cs="Courier New"/>
          <w:szCs w:val="20"/>
        </w:rPr>
        <w:t>out_cikis_toplam  &lt;= in_giris_1 + in_giris_2;</w:t>
      </w:r>
    </w:p>
    <w:p w14:paraId="0ED863D3" w14:textId="481E79E1" w:rsidR="008C0C9B" w:rsidRDefault="00AF7D48" w:rsidP="008C0C9B">
      <w:pPr>
        <w:pStyle w:val="KOD"/>
        <w:numPr>
          <w:ilvl w:val="0"/>
          <w:numId w:val="24"/>
        </w:numPr>
        <w:ind w:left="680" w:hanging="340"/>
        <w:rPr>
          <w:rFonts w:eastAsia="Times New Roman" w:cs="Courier New"/>
          <w:szCs w:val="20"/>
        </w:rPr>
      </w:pPr>
      <w:r>
        <w:rPr>
          <w:rFonts w:eastAsia="Times New Roman" w:cs="Courier New"/>
          <w:szCs w:val="20"/>
        </w:rPr>
        <w:t xml:space="preserve">    </w:t>
      </w:r>
      <w:r w:rsidR="00D828EC" w:rsidRPr="008C0C9B">
        <w:rPr>
          <w:rFonts w:eastAsia="Times New Roman" w:cs="Courier New"/>
          <w:szCs w:val="20"/>
        </w:rPr>
        <w:t>out_cikis_fark    &lt;= in_giris_1 - in_giris_2;</w:t>
      </w:r>
    </w:p>
    <w:p w14:paraId="46F86971" w14:textId="398C98DC" w:rsidR="00D828EC" w:rsidRPr="008C0C9B" w:rsidRDefault="00AF7D48" w:rsidP="008C0C9B">
      <w:pPr>
        <w:pStyle w:val="KOD"/>
        <w:numPr>
          <w:ilvl w:val="0"/>
          <w:numId w:val="24"/>
        </w:numPr>
        <w:ind w:left="680" w:hanging="340"/>
        <w:rPr>
          <w:rFonts w:eastAsia="Times New Roman" w:cs="Courier New"/>
          <w:szCs w:val="20"/>
        </w:rPr>
      </w:pPr>
      <w:r>
        <w:rPr>
          <w:rFonts w:eastAsia="Times New Roman" w:cs="Courier New"/>
          <w:szCs w:val="20"/>
        </w:rPr>
        <w:t xml:space="preserve">    </w:t>
      </w:r>
      <w:r w:rsidR="00D828EC" w:rsidRPr="008C0C9B">
        <w:rPr>
          <w:rFonts w:eastAsia="Times New Roman" w:cs="Courier New"/>
          <w:szCs w:val="20"/>
        </w:rPr>
        <w:t>out_cikis_ekleme  &lt;= in_giris_1 &amp; in_giris_2;</w:t>
      </w:r>
    </w:p>
    <w:p w14:paraId="394B273F" w14:textId="77777777" w:rsidR="00CA58FD" w:rsidRDefault="00CA58FD" w:rsidP="00CA58FD">
      <w:pPr>
        <w:pStyle w:val="KOD"/>
        <w:numPr>
          <w:ilvl w:val="0"/>
          <w:numId w:val="24"/>
        </w:numPr>
        <w:ind w:left="680" w:hanging="340"/>
        <w:rPr>
          <w:rFonts w:eastAsia="Times New Roman" w:cs="Courier New"/>
          <w:szCs w:val="20"/>
        </w:rPr>
      </w:pPr>
    </w:p>
    <w:p w14:paraId="57A76555" w14:textId="67B77AFB" w:rsidR="00D828EC" w:rsidRPr="000827DC" w:rsidRDefault="00AF7D48" w:rsidP="00CA58FD">
      <w:pPr>
        <w:pStyle w:val="KOD"/>
        <w:numPr>
          <w:ilvl w:val="0"/>
          <w:numId w:val="24"/>
        </w:numPr>
        <w:ind w:left="680" w:hanging="340"/>
        <w:rPr>
          <w:rFonts w:eastAsia="Times New Roman" w:cs="Courier New"/>
          <w:szCs w:val="20"/>
        </w:rPr>
      </w:pPr>
      <w:r>
        <w:rPr>
          <w:rFonts w:eastAsia="Times New Roman" w:cs="Courier New"/>
          <w:szCs w:val="20"/>
        </w:rPr>
        <w:t xml:space="preserve">  </w:t>
      </w:r>
      <w:r w:rsidR="00D828EC" w:rsidRPr="002D508D">
        <w:rPr>
          <w:rFonts w:eastAsia="Times New Roman" w:cs="Courier New"/>
          <w:b/>
          <w:color w:val="1F497D" w:themeColor="text2"/>
          <w:szCs w:val="20"/>
        </w:rPr>
        <w:t>end process</w:t>
      </w:r>
      <w:r w:rsidR="00D828EC" w:rsidRPr="000827DC">
        <w:rPr>
          <w:rFonts w:eastAsia="Times New Roman" w:cs="Courier New"/>
          <w:szCs w:val="20"/>
        </w:rPr>
        <w:t>;</w:t>
      </w:r>
    </w:p>
    <w:p w14:paraId="635B1BEC" w14:textId="77777777" w:rsidR="00CA58FD" w:rsidRDefault="00CA58FD" w:rsidP="00CA58FD">
      <w:pPr>
        <w:pStyle w:val="KOD"/>
        <w:numPr>
          <w:ilvl w:val="0"/>
          <w:numId w:val="24"/>
        </w:numPr>
        <w:ind w:left="680" w:hanging="340"/>
        <w:rPr>
          <w:rFonts w:eastAsia="Times New Roman" w:cs="Courier New"/>
          <w:szCs w:val="20"/>
        </w:rPr>
      </w:pPr>
    </w:p>
    <w:p w14:paraId="05F02A67" w14:textId="77777777" w:rsidR="00D828EC" w:rsidRPr="00A01607" w:rsidRDefault="00D828EC" w:rsidP="00CA58FD">
      <w:pPr>
        <w:pStyle w:val="KOD"/>
        <w:numPr>
          <w:ilvl w:val="0"/>
          <w:numId w:val="24"/>
        </w:numPr>
        <w:ind w:left="680" w:hanging="340"/>
        <w:rPr>
          <w:rFonts w:eastAsia="Times New Roman" w:cs="Courier New"/>
          <w:szCs w:val="20"/>
        </w:rPr>
      </w:pPr>
      <w:r w:rsidRPr="002D508D">
        <w:rPr>
          <w:rFonts w:eastAsia="Times New Roman" w:cs="Courier New"/>
          <w:b/>
          <w:color w:val="1F497D" w:themeColor="text2"/>
          <w:szCs w:val="20"/>
        </w:rPr>
        <w:lastRenderedPageBreak/>
        <w:t>end</w:t>
      </w:r>
      <w:r w:rsidRPr="002D508D">
        <w:rPr>
          <w:rFonts w:eastAsia="Times New Roman" w:cs="Courier New"/>
          <w:color w:val="1F497D" w:themeColor="text2"/>
          <w:szCs w:val="20"/>
        </w:rPr>
        <w:t xml:space="preserve"> </w:t>
      </w:r>
      <w:r w:rsidRPr="000827DC">
        <w:rPr>
          <w:rFonts w:eastAsia="Times New Roman" w:cs="Courier New"/>
          <w:szCs w:val="20"/>
        </w:rPr>
        <w:t>Behavioral;</w:t>
      </w:r>
    </w:p>
    <w:p w14:paraId="6FCB9707" w14:textId="77777777" w:rsidR="00D828EC" w:rsidRPr="007775FA" w:rsidRDefault="00D828EC" w:rsidP="00B67611">
      <w:pPr>
        <w:rPr>
          <w:rFonts w:cs="Times New Roman"/>
        </w:rPr>
      </w:pPr>
    </w:p>
    <w:p w14:paraId="1931F8C7" w14:textId="7E0A5C19" w:rsidR="003B0423" w:rsidRPr="003B0423" w:rsidRDefault="003B0423" w:rsidP="003B0423">
      <w:pPr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tr-TR"/>
        </w:rPr>
        <w:drawing>
          <wp:inline distT="0" distB="0" distL="0" distR="0" wp14:anchorId="6E7C1A0C" wp14:editId="114F5727">
            <wp:extent cx="5760720" cy="1185545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2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AEAD" w14:textId="6460E824" w:rsidR="003B0423" w:rsidRPr="0037617D" w:rsidRDefault="003B0423" w:rsidP="0037617D">
      <w:pPr>
        <w:pStyle w:val="ResimYazs"/>
      </w:pPr>
      <w:bookmarkStart w:id="5" w:name="_Ref401316328"/>
      <w:r w:rsidRPr="0037617D">
        <w:t xml:space="preserve">Şekil </w:t>
      </w:r>
      <w:fldSimple w:instr=" STYLEREF 1 \s ">
        <w:r w:rsidRPr="0037617D">
          <w:t>4</w:t>
        </w:r>
      </w:fldSimple>
      <w:r w:rsidRPr="0037617D">
        <w:noBreakHyphen/>
      </w:r>
      <w:fldSimple w:instr=" SEQ Şekil \* ARABIC \s 1 ">
        <w:r w:rsidRPr="0037617D">
          <w:t>2</w:t>
        </w:r>
      </w:fldSimple>
      <w:bookmarkEnd w:id="5"/>
      <w:r w:rsidRPr="0037617D">
        <w:t xml:space="preserve"> toplama_operatorleri varlığının ilgili çıkışlara ilişkin benzetim çıktısı</w:t>
      </w:r>
    </w:p>
    <w:p w14:paraId="53E4C36E" w14:textId="77777777" w:rsidR="00DD6710" w:rsidRPr="00DD6710" w:rsidRDefault="00DD6710" w:rsidP="00DD6710"/>
    <w:p w14:paraId="7232E5E6" w14:textId="7090312A" w:rsidR="00847980" w:rsidRDefault="004A4D88" w:rsidP="00D828EC">
      <w:pPr>
        <w:pStyle w:val="Balk2"/>
        <w:numPr>
          <w:ilvl w:val="1"/>
          <w:numId w:val="3"/>
        </w:numPr>
      </w:pPr>
      <w:bookmarkStart w:id="6" w:name="_Toc394327649"/>
      <w:r>
        <w:t>Çarpma, Bölme, Mod ve Artan</w:t>
      </w:r>
      <w:r w:rsidR="00847980" w:rsidRPr="00F45177">
        <w:t xml:space="preserve"> Operatörleri</w:t>
      </w:r>
      <w:bookmarkEnd w:id="6"/>
    </w:p>
    <w:p w14:paraId="2EBA89E9" w14:textId="77777777" w:rsidR="00CD4397" w:rsidRDefault="00CD4397" w:rsidP="00CD4397"/>
    <w:p w14:paraId="40D843AB" w14:textId="69FCB086" w:rsidR="00CD4397" w:rsidRPr="00583D31" w:rsidRDefault="00CD4397" w:rsidP="00CD4397">
      <w:pPr>
        <w:rPr>
          <w:szCs w:val="20"/>
        </w:rPr>
      </w:pPr>
      <w:r w:rsidRPr="00F45177">
        <w:t xml:space="preserve">VHDL dilinde </w:t>
      </w:r>
      <w:r w:rsidRPr="00583D31">
        <w:rPr>
          <w:szCs w:val="20"/>
        </w:rPr>
        <w:t xml:space="preserve">kullanılan </w:t>
      </w:r>
      <w:r w:rsidR="004A4D88">
        <w:rPr>
          <w:szCs w:val="20"/>
        </w:rPr>
        <w:t>çarpma, bölme, mod ve artan</w:t>
      </w:r>
      <w:r w:rsidRPr="00583D31">
        <w:rPr>
          <w:szCs w:val="20"/>
        </w:rPr>
        <w:t xml:space="preserve"> operatörleri aşağıda listelenmiştir:</w:t>
      </w:r>
    </w:p>
    <w:p w14:paraId="25AA9C19" w14:textId="77777777" w:rsidR="00847980" w:rsidRPr="00F45177" w:rsidRDefault="00847980" w:rsidP="00847980">
      <w:pPr>
        <w:pStyle w:val="ListeParagraf"/>
        <w:numPr>
          <w:ilvl w:val="0"/>
          <w:numId w:val="7"/>
        </w:numPr>
        <w:rPr>
          <w:rFonts w:cs="Times New Roman"/>
        </w:rPr>
      </w:pPr>
      <w:r w:rsidRPr="004022B7">
        <w:rPr>
          <w:rFonts w:ascii="Courier New" w:hAnsi="Courier New" w:cs="Courier New"/>
          <w:b/>
          <w:sz w:val="20"/>
        </w:rPr>
        <w:t>*</w:t>
      </w:r>
      <w:r w:rsidRPr="00F45177">
        <w:rPr>
          <w:rFonts w:cs="Times New Roman"/>
          <w:sz w:val="20"/>
        </w:rPr>
        <w:t xml:space="preserve"> : çarpma</w:t>
      </w:r>
    </w:p>
    <w:p w14:paraId="1D332228" w14:textId="2F0C5395" w:rsidR="00847980" w:rsidRPr="00F45177" w:rsidRDefault="00847980" w:rsidP="004022B7">
      <w:pPr>
        <w:pStyle w:val="KOD"/>
        <w:ind w:firstLine="708"/>
      </w:pPr>
      <w:r w:rsidRPr="00F45177">
        <w:t>out_cikis&lt;= in_giris_1</w:t>
      </w:r>
      <w:r w:rsidR="008F5D5F">
        <w:t xml:space="preserve"> </w:t>
      </w:r>
      <w:r w:rsidRPr="00F45177">
        <w:t>*</w:t>
      </w:r>
      <w:r w:rsidR="008F5D5F">
        <w:t xml:space="preserve"> </w:t>
      </w:r>
      <w:r w:rsidRPr="00F45177">
        <w:t xml:space="preserve">in_giris_2; </w:t>
      </w:r>
    </w:p>
    <w:p w14:paraId="5A389620" w14:textId="3098862D" w:rsidR="00847980" w:rsidRDefault="00847980" w:rsidP="006E3F36">
      <w:pPr>
        <w:jc w:val="both"/>
        <w:rPr>
          <w:rFonts w:cs="Times New Roman"/>
          <w:szCs w:val="24"/>
        </w:rPr>
      </w:pPr>
      <w:r w:rsidRPr="004022B7">
        <w:rPr>
          <w:rFonts w:cs="Times New Roman"/>
          <w:szCs w:val="24"/>
        </w:rPr>
        <w:t xml:space="preserve">Yukarıda verilen tanımlamada </w:t>
      </w:r>
      <w:r w:rsidR="00D42F1F" w:rsidRPr="004022B7">
        <w:rPr>
          <w:rFonts w:cs="Times New Roman"/>
          <w:szCs w:val="24"/>
        </w:rPr>
        <w:t>çıkış</w:t>
      </w:r>
      <w:r w:rsidRPr="004022B7">
        <w:rPr>
          <w:rFonts w:cs="Times New Roman"/>
          <w:szCs w:val="24"/>
        </w:rPr>
        <w:t xml:space="preserve"> değerine </w:t>
      </w:r>
      <w:r w:rsidR="00D42F1F" w:rsidRPr="00362160">
        <w:rPr>
          <w:rFonts w:ascii="Courier New" w:hAnsi="Courier New" w:cs="Courier New"/>
          <w:b/>
          <w:szCs w:val="20"/>
        </w:rPr>
        <w:t>in_giris_1</w:t>
      </w:r>
      <w:r w:rsidR="00D42F1F">
        <w:rPr>
          <w:rFonts w:cs="Times New Roman"/>
          <w:szCs w:val="20"/>
        </w:rPr>
        <w:t xml:space="preserve"> </w:t>
      </w:r>
      <w:r w:rsidRPr="004022B7">
        <w:rPr>
          <w:rFonts w:cs="Times New Roman"/>
          <w:szCs w:val="24"/>
        </w:rPr>
        <w:t xml:space="preserve">değerine </w:t>
      </w:r>
      <w:r w:rsidR="00D42F1F" w:rsidRPr="00362160">
        <w:rPr>
          <w:rFonts w:ascii="Courier New" w:hAnsi="Courier New" w:cs="Courier New"/>
          <w:b/>
          <w:szCs w:val="20"/>
        </w:rPr>
        <w:t>in_giris_</w:t>
      </w:r>
      <w:r w:rsidR="00D42F1F">
        <w:rPr>
          <w:rFonts w:ascii="Courier New" w:hAnsi="Courier New" w:cs="Courier New"/>
          <w:b/>
          <w:szCs w:val="20"/>
        </w:rPr>
        <w:t>2</w:t>
      </w:r>
      <w:r w:rsidR="00D42F1F">
        <w:rPr>
          <w:rFonts w:cs="Times New Roman"/>
          <w:szCs w:val="20"/>
        </w:rPr>
        <w:t xml:space="preserve"> </w:t>
      </w:r>
      <w:r w:rsidRPr="004022B7">
        <w:rPr>
          <w:rFonts w:cs="Times New Roman"/>
          <w:szCs w:val="24"/>
        </w:rPr>
        <w:t>değeri ile çar</w:t>
      </w:r>
      <w:r w:rsidR="00D42F1F">
        <w:rPr>
          <w:rFonts w:cs="Times New Roman"/>
          <w:szCs w:val="24"/>
        </w:rPr>
        <w:t>p</w:t>
      </w:r>
      <w:r w:rsidRPr="004022B7">
        <w:rPr>
          <w:rFonts w:cs="Times New Roman"/>
          <w:szCs w:val="24"/>
        </w:rPr>
        <w:t xml:space="preserve">ılarak atanmaktadır. Örneğin </w:t>
      </w:r>
      <w:r w:rsidR="00861722" w:rsidRPr="00362160">
        <w:rPr>
          <w:rFonts w:ascii="Courier New" w:hAnsi="Courier New" w:cs="Courier New"/>
          <w:b/>
          <w:szCs w:val="20"/>
        </w:rPr>
        <w:t>in_giris_1</w:t>
      </w:r>
      <w:r w:rsidR="00861722">
        <w:rPr>
          <w:rFonts w:cs="Times New Roman"/>
          <w:szCs w:val="20"/>
        </w:rPr>
        <w:t xml:space="preserve"> değeri </w:t>
      </w:r>
      <w:r w:rsidRPr="00861722">
        <w:rPr>
          <w:rFonts w:ascii="Courier New" w:hAnsi="Courier New" w:cs="Courier New"/>
          <w:szCs w:val="24"/>
        </w:rPr>
        <w:t>"</w:t>
      </w:r>
      <w:r w:rsidRPr="00861722">
        <w:rPr>
          <w:rFonts w:ascii="Courier New" w:hAnsi="Courier New" w:cs="Courier New"/>
          <w:b/>
          <w:szCs w:val="24"/>
        </w:rPr>
        <w:t>1010</w:t>
      </w:r>
      <w:r w:rsidRPr="00861722">
        <w:rPr>
          <w:rFonts w:ascii="Courier New" w:hAnsi="Courier New" w:cs="Courier New"/>
          <w:szCs w:val="24"/>
        </w:rPr>
        <w:t>"</w:t>
      </w:r>
      <w:r w:rsidRPr="004022B7">
        <w:rPr>
          <w:rFonts w:cs="Times New Roman"/>
          <w:szCs w:val="24"/>
        </w:rPr>
        <w:t xml:space="preserve"> ve </w:t>
      </w:r>
      <w:r w:rsidRPr="00861722">
        <w:rPr>
          <w:rFonts w:ascii="Courier New" w:hAnsi="Courier New" w:cs="Courier New"/>
          <w:b/>
          <w:szCs w:val="24"/>
        </w:rPr>
        <w:t>in_giris_2</w:t>
      </w:r>
      <w:r w:rsidRPr="004022B7">
        <w:rPr>
          <w:rFonts w:cs="Times New Roman"/>
          <w:szCs w:val="24"/>
        </w:rPr>
        <w:t xml:space="preserve"> </w:t>
      </w:r>
      <w:r w:rsidR="00861722">
        <w:rPr>
          <w:rFonts w:cs="Times New Roman"/>
          <w:szCs w:val="24"/>
        </w:rPr>
        <w:t xml:space="preserve">değeri </w:t>
      </w:r>
      <w:r w:rsidRPr="00861722">
        <w:rPr>
          <w:rFonts w:ascii="Courier New" w:hAnsi="Courier New" w:cs="Courier New"/>
          <w:szCs w:val="24"/>
        </w:rPr>
        <w:t>"</w:t>
      </w:r>
      <w:r w:rsidRPr="00861722">
        <w:rPr>
          <w:rFonts w:ascii="Courier New" w:hAnsi="Courier New" w:cs="Courier New"/>
          <w:b/>
          <w:szCs w:val="24"/>
        </w:rPr>
        <w:t>0101</w:t>
      </w:r>
      <w:r w:rsidRPr="00861722">
        <w:rPr>
          <w:rFonts w:ascii="Courier New" w:hAnsi="Courier New" w:cs="Courier New"/>
          <w:szCs w:val="24"/>
        </w:rPr>
        <w:t>"</w:t>
      </w:r>
      <w:r w:rsidRPr="004022B7">
        <w:rPr>
          <w:rFonts w:cs="Times New Roman"/>
          <w:szCs w:val="24"/>
        </w:rPr>
        <w:t xml:space="preserve"> olsun. Bu durumda </w:t>
      </w:r>
      <w:r w:rsidR="008114C1" w:rsidRPr="00686AC5">
        <w:rPr>
          <w:rFonts w:ascii="Courier New" w:hAnsi="Courier New" w:cs="Courier New"/>
          <w:b/>
        </w:rPr>
        <w:t>out_cikis</w:t>
      </w:r>
      <w:r w:rsidR="008114C1">
        <w:rPr>
          <w:rFonts w:cs="Times New Roman"/>
        </w:rPr>
        <w:t xml:space="preserve"> değerine</w:t>
      </w:r>
      <w:r w:rsidRPr="004022B7">
        <w:rPr>
          <w:rFonts w:cs="Times New Roman"/>
          <w:szCs w:val="24"/>
        </w:rPr>
        <w:t xml:space="preserve"> </w:t>
      </w:r>
      <w:r w:rsidRPr="00861722">
        <w:rPr>
          <w:rFonts w:ascii="Courier New" w:hAnsi="Courier New" w:cs="Courier New"/>
          <w:b/>
          <w:szCs w:val="24"/>
        </w:rPr>
        <w:t>"00110010"</w:t>
      </w:r>
      <w:r w:rsidRPr="004022B7">
        <w:rPr>
          <w:rFonts w:cs="Times New Roman"/>
          <w:szCs w:val="24"/>
        </w:rPr>
        <w:t xml:space="preserve"> </w:t>
      </w:r>
      <w:r w:rsidR="00A71337">
        <w:rPr>
          <w:rFonts w:cs="Times New Roman"/>
          <w:szCs w:val="24"/>
        </w:rPr>
        <w:t>atanmaktadır</w:t>
      </w:r>
      <w:r w:rsidRPr="004022B7">
        <w:rPr>
          <w:rFonts w:cs="Times New Roman"/>
          <w:szCs w:val="24"/>
        </w:rPr>
        <w:t>.</w:t>
      </w:r>
      <w:r w:rsidR="00861722">
        <w:rPr>
          <w:rFonts w:cs="Times New Roman"/>
          <w:szCs w:val="24"/>
        </w:rPr>
        <w:t xml:space="preserve"> </w:t>
      </w:r>
    </w:p>
    <w:p w14:paraId="0E708348" w14:textId="77777777" w:rsidR="00EF77E0" w:rsidRPr="00F45177" w:rsidRDefault="00EF77E0" w:rsidP="006E3F36">
      <w:pPr>
        <w:jc w:val="both"/>
        <w:rPr>
          <w:rFonts w:cs="Times New Roman"/>
        </w:rPr>
      </w:pPr>
    </w:p>
    <w:p w14:paraId="47E42C28" w14:textId="122570CA" w:rsidR="00847980" w:rsidRPr="00F45177" w:rsidRDefault="00847980" w:rsidP="00847980">
      <w:pPr>
        <w:pStyle w:val="ListeParagraf"/>
        <w:numPr>
          <w:ilvl w:val="0"/>
          <w:numId w:val="7"/>
        </w:numPr>
        <w:rPr>
          <w:rFonts w:cs="Times New Roman"/>
        </w:rPr>
      </w:pPr>
      <w:r w:rsidRPr="004022B7">
        <w:rPr>
          <w:rFonts w:ascii="Courier New" w:hAnsi="Courier New" w:cs="Courier New"/>
          <w:b/>
          <w:sz w:val="20"/>
        </w:rPr>
        <w:t>/</w:t>
      </w:r>
      <w:r w:rsidR="004022B7">
        <w:rPr>
          <w:rFonts w:cs="Times New Roman"/>
          <w:b/>
          <w:sz w:val="20"/>
        </w:rPr>
        <w:t xml:space="preserve"> </w:t>
      </w:r>
      <w:r w:rsidRPr="00F45177">
        <w:rPr>
          <w:rFonts w:cs="Times New Roman"/>
          <w:sz w:val="20"/>
        </w:rPr>
        <w:t>: bölme</w:t>
      </w:r>
    </w:p>
    <w:p w14:paraId="177ECEE7" w14:textId="2BB3536D" w:rsidR="00847980" w:rsidRPr="00F45177" w:rsidRDefault="00847980" w:rsidP="004C30C4">
      <w:pPr>
        <w:pStyle w:val="KOD"/>
        <w:ind w:firstLine="708"/>
      </w:pPr>
      <w:r w:rsidRPr="00F45177">
        <w:t>out_cikis</w:t>
      </w:r>
      <w:r w:rsidR="006E3F36">
        <w:t xml:space="preserve"> </w:t>
      </w:r>
      <w:r w:rsidRPr="00F45177">
        <w:t>&lt;= in_giris_1</w:t>
      </w:r>
      <w:r>
        <w:t xml:space="preserve"> </w:t>
      </w:r>
      <w:r w:rsidRPr="00F45177">
        <w:t>/</w:t>
      </w:r>
      <w:r>
        <w:t xml:space="preserve"> </w:t>
      </w:r>
      <w:r w:rsidRPr="00F45177">
        <w:t xml:space="preserve">in_giris_2; </w:t>
      </w:r>
    </w:p>
    <w:p w14:paraId="47003C72" w14:textId="6550AFBF" w:rsidR="00847980" w:rsidRPr="00D42F1F" w:rsidRDefault="00847980" w:rsidP="000745B3">
      <w:pPr>
        <w:jc w:val="both"/>
        <w:rPr>
          <w:rFonts w:cs="Times New Roman"/>
          <w:szCs w:val="24"/>
        </w:rPr>
      </w:pPr>
      <w:r w:rsidRPr="00D42F1F">
        <w:rPr>
          <w:rFonts w:cs="Times New Roman"/>
          <w:szCs w:val="24"/>
        </w:rPr>
        <w:t xml:space="preserve">Yukarıda verilen tanımlamada </w:t>
      </w:r>
      <w:r w:rsidR="00D42F1F" w:rsidRPr="00D42F1F">
        <w:rPr>
          <w:rFonts w:cs="Times New Roman"/>
          <w:szCs w:val="24"/>
        </w:rPr>
        <w:t>çıkış</w:t>
      </w:r>
      <w:r w:rsidRPr="00D42F1F">
        <w:rPr>
          <w:rFonts w:cs="Times New Roman"/>
          <w:szCs w:val="24"/>
        </w:rPr>
        <w:t xml:space="preserve"> değerine </w:t>
      </w:r>
      <w:r w:rsidRPr="000745B3">
        <w:rPr>
          <w:rFonts w:ascii="Courier New" w:hAnsi="Courier New" w:cs="Courier New"/>
          <w:b/>
          <w:szCs w:val="24"/>
        </w:rPr>
        <w:t>in_giris_1</w:t>
      </w:r>
      <w:r w:rsidRPr="00D42F1F">
        <w:rPr>
          <w:rFonts w:cs="Times New Roman"/>
          <w:b/>
          <w:szCs w:val="24"/>
        </w:rPr>
        <w:t xml:space="preserve"> </w:t>
      </w:r>
      <w:r w:rsidRPr="00D42F1F">
        <w:rPr>
          <w:rFonts w:cs="Times New Roman"/>
          <w:szCs w:val="24"/>
        </w:rPr>
        <w:t xml:space="preserve">değerine </w:t>
      </w:r>
      <w:r w:rsidRPr="000745B3">
        <w:rPr>
          <w:rFonts w:ascii="Courier New" w:hAnsi="Courier New" w:cs="Courier New"/>
          <w:b/>
          <w:szCs w:val="24"/>
        </w:rPr>
        <w:t>in_giris_2</w:t>
      </w:r>
      <w:r w:rsidRPr="000745B3">
        <w:rPr>
          <w:rFonts w:ascii="Courier New" w:hAnsi="Courier New" w:cs="Courier New"/>
          <w:szCs w:val="24"/>
        </w:rPr>
        <w:t xml:space="preserve"> </w:t>
      </w:r>
      <w:r w:rsidR="000745B3">
        <w:rPr>
          <w:rFonts w:cs="Times New Roman"/>
          <w:szCs w:val="24"/>
        </w:rPr>
        <w:t xml:space="preserve">değerine bölünerek </w:t>
      </w:r>
      <w:r w:rsidRPr="00D42F1F">
        <w:rPr>
          <w:rFonts w:cs="Times New Roman"/>
          <w:szCs w:val="24"/>
        </w:rPr>
        <w:t>atanmaktadır. Örneğin</w:t>
      </w:r>
      <w:r w:rsidR="000745B3" w:rsidRPr="000745B3">
        <w:rPr>
          <w:rFonts w:ascii="Courier New" w:hAnsi="Courier New" w:cs="Courier New"/>
          <w:b/>
          <w:szCs w:val="24"/>
        </w:rPr>
        <w:t xml:space="preserve"> in_giris_1</w:t>
      </w:r>
      <w:r w:rsidR="000745B3" w:rsidRPr="00D42F1F">
        <w:rPr>
          <w:rFonts w:cs="Times New Roman"/>
          <w:b/>
          <w:szCs w:val="24"/>
        </w:rPr>
        <w:t xml:space="preserve"> </w:t>
      </w:r>
      <w:r w:rsidR="000B7AE1" w:rsidRPr="000B7AE1">
        <w:rPr>
          <w:rFonts w:cs="Times New Roman"/>
          <w:szCs w:val="24"/>
        </w:rPr>
        <w:t>değeri</w:t>
      </w:r>
      <w:r w:rsidR="00EF77E0">
        <w:rPr>
          <w:rFonts w:cs="Times New Roman"/>
          <w:szCs w:val="20"/>
        </w:rPr>
        <w:t xml:space="preserve"> </w:t>
      </w:r>
      <w:r w:rsidRPr="000745B3">
        <w:rPr>
          <w:rFonts w:ascii="Courier New" w:hAnsi="Courier New" w:cs="Courier New"/>
          <w:b/>
          <w:szCs w:val="24"/>
        </w:rPr>
        <w:t>19</w:t>
      </w:r>
      <w:r w:rsidRPr="00D42F1F">
        <w:rPr>
          <w:rFonts w:cs="Times New Roman"/>
          <w:szCs w:val="24"/>
        </w:rPr>
        <w:t xml:space="preserve"> ve </w:t>
      </w:r>
      <w:r w:rsidRPr="000745B3">
        <w:rPr>
          <w:rFonts w:ascii="Courier New" w:hAnsi="Courier New" w:cs="Courier New"/>
          <w:b/>
          <w:szCs w:val="24"/>
        </w:rPr>
        <w:t>in_giris_2</w:t>
      </w:r>
      <w:r w:rsidRPr="00D42F1F">
        <w:rPr>
          <w:rFonts w:cs="Times New Roman"/>
          <w:szCs w:val="24"/>
        </w:rPr>
        <w:t xml:space="preserve"> </w:t>
      </w:r>
      <w:r w:rsidR="00EF77E0">
        <w:rPr>
          <w:rFonts w:cs="Times New Roman"/>
          <w:szCs w:val="20"/>
        </w:rPr>
        <w:t xml:space="preserve">değeri </w:t>
      </w:r>
      <w:r w:rsidRPr="000745B3">
        <w:rPr>
          <w:rFonts w:ascii="Courier New" w:hAnsi="Courier New" w:cs="Courier New"/>
          <w:b/>
          <w:szCs w:val="24"/>
        </w:rPr>
        <w:t>4</w:t>
      </w:r>
      <w:r w:rsidRPr="00D42F1F">
        <w:rPr>
          <w:rFonts w:cs="Times New Roman"/>
          <w:szCs w:val="24"/>
        </w:rPr>
        <w:t xml:space="preserve"> olsun. Bu durumda </w:t>
      </w:r>
      <w:r w:rsidR="00972533" w:rsidRPr="00686AC5">
        <w:rPr>
          <w:rFonts w:ascii="Courier New" w:hAnsi="Courier New" w:cs="Courier New"/>
          <w:b/>
        </w:rPr>
        <w:t>out_cikis</w:t>
      </w:r>
      <w:r w:rsidR="00972533">
        <w:rPr>
          <w:rFonts w:cs="Times New Roman"/>
        </w:rPr>
        <w:t xml:space="preserve"> değerine </w:t>
      </w:r>
      <w:r w:rsidRPr="000745B3">
        <w:rPr>
          <w:rFonts w:ascii="Courier New" w:hAnsi="Courier New" w:cs="Courier New"/>
          <w:b/>
          <w:szCs w:val="24"/>
        </w:rPr>
        <w:t>4</w:t>
      </w:r>
      <w:r w:rsidRPr="00D42F1F">
        <w:rPr>
          <w:rFonts w:cs="Times New Roman"/>
          <w:szCs w:val="24"/>
        </w:rPr>
        <w:t xml:space="preserve"> </w:t>
      </w:r>
      <w:r w:rsidR="00972533">
        <w:rPr>
          <w:rFonts w:cs="Times New Roman"/>
          <w:szCs w:val="24"/>
        </w:rPr>
        <w:t>atanmaktadır</w:t>
      </w:r>
      <w:r w:rsidRPr="00D42F1F">
        <w:rPr>
          <w:rFonts w:cs="Times New Roman"/>
          <w:szCs w:val="24"/>
        </w:rPr>
        <w:t>.</w:t>
      </w:r>
    </w:p>
    <w:p w14:paraId="15D47F53" w14:textId="32CE8A8F" w:rsidR="00847980" w:rsidRPr="009E0CE9" w:rsidRDefault="009E0CE9" w:rsidP="004E6F1F">
      <w:pPr>
        <w:jc w:val="both"/>
        <w:rPr>
          <w:rFonts w:cs="Times New Roman"/>
        </w:rPr>
      </w:pPr>
      <w:r w:rsidRPr="004E5EEF">
        <w:rPr>
          <w:rFonts w:cs="Times New Roman"/>
        </w:rPr>
        <w:t xml:space="preserve">VHDL dilinde var olan bölme operatörü sadece 2’nin kuvvetleri şeklinde ifade edilebilen sayılar üzerinde sentezlenebilir sonuç üretmektedir. </w:t>
      </w:r>
    </w:p>
    <w:p w14:paraId="142540F0" w14:textId="77777777" w:rsidR="00847980" w:rsidRPr="00F45177" w:rsidRDefault="00847980" w:rsidP="00847980">
      <w:pPr>
        <w:pStyle w:val="ListeParagraf"/>
        <w:numPr>
          <w:ilvl w:val="0"/>
          <w:numId w:val="7"/>
        </w:numPr>
        <w:rPr>
          <w:rFonts w:cs="Times New Roman"/>
        </w:rPr>
      </w:pPr>
      <w:r w:rsidRPr="00524451">
        <w:rPr>
          <w:rFonts w:ascii="Courier New" w:hAnsi="Courier New" w:cs="Courier New"/>
          <w:b/>
          <w:sz w:val="20"/>
        </w:rPr>
        <w:t>mod</w:t>
      </w:r>
      <w:r w:rsidRPr="00F45177">
        <w:rPr>
          <w:rFonts w:cs="Times New Roman"/>
          <w:sz w:val="20"/>
        </w:rPr>
        <w:t xml:space="preserve"> : mod alma</w:t>
      </w:r>
    </w:p>
    <w:p w14:paraId="7438E9FC" w14:textId="4CFBDEC2" w:rsidR="00847980" w:rsidRPr="00F45177" w:rsidRDefault="00847980" w:rsidP="00C32434">
      <w:pPr>
        <w:pStyle w:val="KOD"/>
        <w:ind w:firstLine="708"/>
      </w:pPr>
      <w:r w:rsidRPr="00F45177">
        <w:t>out_cikis</w:t>
      </w:r>
      <w:r w:rsidR="00524451">
        <w:t xml:space="preserve"> </w:t>
      </w:r>
      <w:r w:rsidRPr="00F45177">
        <w:t>&lt;= in_giris_1</w:t>
      </w:r>
      <w:r w:rsidR="00524451">
        <w:t xml:space="preserve"> </w:t>
      </w:r>
      <w:r w:rsidRPr="008E3145">
        <w:rPr>
          <w:b/>
          <w:color w:val="1F497D" w:themeColor="text2"/>
        </w:rPr>
        <w:t>mod</w:t>
      </w:r>
      <w:r w:rsidR="00524451" w:rsidRPr="008E3145">
        <w:rPr>
          <w:color w:val="1F497D" w:themeColor="text2"/>
        </w:rPr>
        <w:t xml:space="preserve"> </w:t>
      </w:r>
      <w:r w:rsidRPr="00F45177">
        <w:t xml:space="preserve">in_giris_2; </w:t>
      </w:r>
    </w:p>
    <w:p w14:paraId="22209569" w14:textId="431DE0BF" w:rsidR="00847980" w:rsidRDefault="00847980" w:rsidP="000B7AE1">
      <w:pPr>
        <w:jc w:val="both"/>
        <w:rPr>
          <w:rFonts w:cs="Times New Roman"/>
          <w:szCs w:val="24"/>
        </w:rPr>
      </w:pPr>
      <w:r w:rsidRPr="00524451">
        <w:rPr>
          <w:rFonts w:cs="Times New Roman"/>
          <w:szCs w:val="24"/>
        </w:rPr>
        <w:t xml:space="preserve">Yukarıda verilen tanımlamada </w:t>
      </w:r>
      <w:r w:rsidR="000B7AE1" w:rsidRPr="00524451">
        <w:rPr>
          <w:rFonts w:cs="Times New Roman"/>
          <w:szCs w:val="24"/>
        </w:rPr>
        <w:t>çıkış</w:t>
      </w:r>
      <w:r w:rsidRPr="00524451">
        <w:rPr>
          <w:rFonts w:cs="Times New Roman"/>
          <w:szCs w:val="24"/>
        </w:rPr>
        <w:t xml:space="preserve"> değerine </w:t>
      </w:r>
      <w:r w:rsidRPr="000B7AE1">
        <w:rPr>
          <w:rFonts w:ascii="Courier New" w:hAnsi="Courier New" w:cs="Courier New"/>
          <w:b/>
          <w:szCs w:val="24"/>
        </w:rPr>
        <w:t xml:space="preserve">in_giris_1 </w:t>
      </w:r>
      <w:r w:rsidRPr="00524451">
        <w:rPr>
          <w:rFonts w:cs="Times New Roman"/>
          <w:szCs w:val="24"/>
        </w:rPr>
        <w:t>değerin</w:t>
      </w:r>
      <w:r w:rsidR="000B7AE1">
        <w:rPr>
          <w:rFonts w:cs="Times New Roman"/>
          <w:szCs w:val="24"/>
        </w:rPr>
        <w:t>in</w:t>
      </w:r>
      <w:r w:rsidRPr="00524451">
        <w:rPr>
          <w:rFonts w:cs="Times New Roman"/>
          <w:szCs w:val="24"/>
        </w:rPr>
        <w:t xml:space="preserve"> </w:t>
      </w:r>
      <w:r w:rsidRPr="000B7AE1">
        <w:rPr>
          <w:rFonts w:ascii="Courier New" w:hAnsi="Courier New" w:cs="Courier New"/>
          <w:b/>
          <w:szCs w:val="24"/>
        </w:rPr>
        <w:t>in_giris_2</w:t>
      </w:r>
      <w:r w:rsidRPr="00524451">
        <w:rPr>
          <w:rFonts w:cs="Times New Roman"/>
          <w:szCs w:val="24"/>
        </w:rPr>
        <w:t xml:space="preserve"> değerine göre modu atanmaktadır. Örneğin </w:t>
      </w:r>
      <w:r w:rsidRPr="001078F9">
        <w:rPr>
          <w:rFonts w:ascii="Courier New" w:hAnsi="Courier New" w:cs="Courier New"/>
          <w:b/>
          <w:szCs w:val="24"/>
        </w:rPr>
        <w:t>in_giris_1</w:t>
      </w:r>
      <w:r w:rsidRPr="00524451">
        <w:rPr>
          <w:rFonts w:cs="Times New Roman"/>
          <w:b/>
          <w:szCs w:val="24"/>
        </w:rPr>
        <w:t xml:space="preserve"> </w:t>
      </w:r>
      <w:r w:rsidR="000B7AE1" w:rsidRPr="000B7AE1">
        <w:rPr>
          <w:rFonts w:cs="Times New Roman"/>
          <w:szCs w:val="24"/>
        </w:rPr>
        <w:t>değeri</w:t>
      </w:r>
      <w:r w:rsidR="000B7AE1">
        <w:rPr>
          <w:rFonts w:cs="Times New Roman"/>
          <w:b/>
          <w:szCs w:val="24"/>
        </w:rPr>
        <w:t xml:space="preserve"> </w:t>
      </w:r>
      <w:r w:rsidRPr="001078F9">
        <w:rPr>
          <w:rFonts w:ascii="Courier New" w:hAnsi="Courier New" w:cs="Courier New"/>
          <w:b/>
          <w:szCs w:val="24"/>
        </w:rPr>
        <w:t>19</w:t>
      </w:r>
      <w:r w:rsidRPr="00524451">
        <w:rPr>
          <w:rFonts w:cs="Times New Roman"/>
          <w:szCs w:val="24"/>
        </w:rPr>
        <w:t xml:space="preserve"> ve </w:t>
      </w:r>
      <w:r w:rsidRPr="001078F9">
        <w:rPr>
          <w:rFonts w:ascii="Courier New" w:hAnsi="Courier New" w:cs="Courier New"/>
          <w:b/>
          <w:szCs w:val="24"/>
        </w:rPr>
        <w:t>in_giris_2</w:t>
      </w:r>
      <w:r w:rsidRPr="00524451">
        <w:rPr>
          <w:rFonts w:cs="Times New Roman"/>
          <w:szCs w:val="24"/>
        </w:rPr>
        <w:t xml:space="preserve"> </w:t>
      </w:r>
      <w:r w:rsidR="000B7AE1">
        <w:rPr>
          <w:rFonts w:cs="Times New Roman"/>
          <w:szCs w:val="24"/>
        </w:rPr>
        <w:t xml:space="preserve">değeri </w:t>
      </w:r>
      <w:r w:rsidRPr="001078F9">
        <w:rPr>
          <w:rFonts w:ascii="Courier New" w:hAnsi="Courier New" w:cs="Courier New"/>
          <w:b/>
          <w:szCs w:val="24"/>
        </w:rPr>
        <w:t>4</w:t>
      </w:r>
      <w:r w:rsidRPr="00524451">
        <w:rPr>
          <w:rFonts w:cs="Times New Roman"/>
          <w:szCs w:val="24"/>
        </w:rPr>
        <w:t xml:space="preserve"> olsun. Bu durumda </w:t>
      </w:r>
      <w:r w:rsidR="009563C7" w:rsidRPr="00686AC5">
        <w:rPr>
          <w:rFonts w:ascii="Courier New" w:hAnsi="Courier New" w:cs="Courier New"/>
          <w:b/>
        </w:rPr>
        <w:t>out_cikis</w:t>
      </w:r>
      <w:r w:rsidR="009563C7">
        <w:rPr>
          <w:rFonts w:cs="Times New Roman"/>
        </w:rPr>
        <w:t xml:space="preserve"> değerine </w:t>
      </w:r>
      <w:r w:rsidRPr="001078F9">
        <w:rPr>
          <w:rFonts w:ascii="Courier New" w:hAnsi="Courier New" w:cs="Courier New"/>
          <w:b/>
          <w:szCs w:val="24"/>
        </w:rPr>
        <w:t>19 mod 4 = 3</w:t>
      </w:r>
      <w:r w:rsidRPr="001078F9">
        <w:rPr>
          <w:rFonts w:ascii="Courier New" w:hAnsi="Courier New" w:cs="Courier New"/>
          <w:szCs w:val="24"/>
        </w:rPr>
        <w:t xml:space="preserve"> </w:t>
      </w:r>
      <w:r w:rsidR="009563C7">
        <w:rPr>
          <w:rFonts w:cs="Times New Roman"/>
          <w:szCs w:val="24"/>
        </w:rPr>
        <w:t>atanmaktadır</w:t>
      </w:r>
      <w:r w:rsidRPr="00524451">
        <w:rPr>
          <w:rFonts w:cs="Times New Roman"/>
          <w:szCs w:val="24"/>
        </w:rPr>
        <w:t xml:space="preserve">. Eğer </w:t>
      </w:r>
      <w:r w:rsidR="001078F9" w:rsidRPr="001078F9">
        <w:rPr>
          <w:rFonts w:ascii="Courier New" w:hAnsi="Courier New" w:cs="Courier New"/>
          <w:b/>
          <w:szCs w:val="24"/>
        </w:rPr>
        <w:t>in_giris_1</w:t>
      </w:r>
      <w:r w:rsidR="001078F9" w:rsidRPr="00524451">
        <w:rPr>
          <w:rFonts w:cs="Times New Roman"/>
          <w:b/>
          <w:szCs w:val="24"/>
        </w:rPr>
        <w:t xml:space="preserve"> </w:t>
      </w:r>
      <w:r w:rsidR="001078F9" w:rsidRPr="000B7AE1">
        <w:rPr>
          <w:rFonts w:cs="Times New Roman"/>
          <w:szCs w:val="24"/>
        </w:rPr>
        <w:t>değeri</w:t>
      </w:r>
      <w:r w:rsidR="001078F9">
        <w:rPr>
          <w:rFonts w:cs="Times New Roman"/>
          <w:b/>
          <w:szCs w:val="24"/>
        </w:rPr>
        <w:t xml:space="preserve"> -</w:t>
      </w:r>
      <w:r w:rsidR="001078F9" w:rsidRPr="001078F9">
        <w:rPr>
          <w:rFonts w:ascii="Courier New" w:hAnsi="Courier New" w:cs="Courier New"/>
          <w:b/>
          <w:szCs w:val="24"/>
        </w:rPr>
        <w:t>19</w:t>
      </w:r>
      <w:r w:rsidR="001078F9">
        <w:rPr>
          <w:rFonts w:ascii="Courier New" w:hAnsi="Courier New" w:cs="Courier New"/>
          <w:b/>
          <w:szCs w:val="24"/>
        </w:rPr>
        <w:t xml:space="preserve"> </w:t>
      </w:r>
      <w:r w:rsidR="001078F9" w:rsidRPr="001078F9">
        <w:rPr>
          <w:rFonts w:ascii="Times New Roman" w:hAnsi="Times New Roman" w:cs="Times New Roman"/>
          <w:szCs w:val="24"/>
        </w:rPr>
        <w:t>olsaydı</w:t>
      </w:r>
      <w:r w:rsidR="001078F9" w:rsidRPr="00524451">
        <w:rPr>
          <w:rFonts w:cs="Times New Roman"/>
          <w:szCs w:val="24"/>
        </w:rPr>
        <w:t xml:space="preserve"> </w:t>
      </w:r>
      <w:r w:rsidR="008362C9" w:rsidRPr="00686AC5">
        <w:rPr>
          <w:rFonts w:ascii="Courier New" w:hAnsi="Courier New" w:cs="Courier New"/>
          <w:b/>
        </w:rPr>
        <w:t>out_cikis</w:t>
      </w:r>
      <w:r w:rsidR="008362C9">
        <w:rPr>
          <w:rFonts w:cs="Times New Roman"/>
        </w:rPr>
        <w:t xml:space="preserve"> değerine </w:t>
      </w:r>
      <w:r w:rsidRPr="00524451">
        <w:rPr>
          <w:rFonts w:cs="Times New Roman"/>
          <w:szCs w:val="24"/>
        </w:rPr>
        <w:t>-</w:t>
      </w:r>
      <w:r w:rsidRPr="001078F9">
        <w:rPr>
          <w:rFonts w:ascii="Courier New" w:hAnsi="Courier New" w:cs="Courier New"/>
          <w:b/>
          <w:szCs w:val="24"/>
        </w:rPr>
        <w:t>19 mod 4 = 1</w:t>
      </w:r>
      <w:r w:rsidRPr="00524451">
        <w:rPr>
          <w:rFonts w:cs="Times New Roman"/>
          <w:szCs w:val="24"/>
        </w:rPr>
        <w:t xml:space="preserve"> </w:t>
      </w:r>
      <w:r w:rsidR="008362C9">
        <w:rPr>
          <w:rFonts w:cs="Times New Roman"/>
          <w:szCs w:val="24"/>
        </w:rPr>
        <w:t>atanacaktır</w:t>
      </w:r>
      <w:r w:rsidRPr="00524451">
        <w:rPr>
          <w:rFonts w:cs="Times New Roman"/>
          <w:szCs w:val="24"/>
        </w:rPr>
        <w:t>.</w:t>
      </w:r>
    </w:p>
    <w:p w14:paraId="5710AEF7" w14:textId="0E1A3EC3" w:rsidR="00847980" w:rsidRPr="00F45177" w:rsidRDefault="004E6F1F" w:rsidP="00B76247">
      <w:pPr>
        <w:jc w:val="both"/>
        <w:rPr>
          <w:rFonts w:cs="Times New Roman"/>
        </w:rPr>
      </w:pPr>
      <w:r w:rsidRPr="004E5EEF">
        <w:rPr>
          <w:rFonts w:cs="Times New Roman"/>
        </w:rPr>
        <w:t xml:space="preserve">VHDL dilinde var olan </w:t>
      </w:r>
      <w:r w:rsidRPr="00BA1662">
        <w:rPr>
          <w:rFonts w:ascii="Courier New" w:hAnsi="Courier New" w:cs="Courier New"/>
          <w:b/>
        </w:rPr>
        <w:t>mod</w:t>
      </w:r>
      <w:r w:rsidRPr="004E5EEF">
        <w:rPr>
          <w:rFonts w:cs="Times New Roman"/>
        </w:rPr>
        <w:t xml:space="preserve"> operatörü sadece 2’nin kuvvetleri şeklinde ifade edilebilen sayılar üzerinde sentezlenebilir sonuç üretmekt</w:t>
      </w:r>
      <w:r w:rsidR="00B76247" w:rsidRPr="004E5EEF">
        <w:rPr>
          <w:rFonts w:cs="Times New Roman"/>
        </w:rPr>
        <w:t>edir.</w:t>
      </w:r>
    </w:p>
    <w:p w14:paraId="3615210F" w14:textId="28A5CD33" w:rsidR="00847980" w:rsidRPr="00F45177" w:rsidRDefault="0010778B" w:rsidP="00847980">
      <w:pPr>
        <w:pStyle w:val="ListeParagraf"/>
        <w:numPr>
          <w:ilvl w:val="0"/>
          <w:numId w:val="7"/>
        </w:numPr>
        <w:rPr>
          <w:rFonts w:cs="Times New Roman"/>
        </w:rPr>
      </w:pPr>
      <w:r w:rsidRPr="0010778B">
        <w:rPr>
          <w:rFonts w:ascii="Courier New" w:hAnsi="Courier New" w:cs="Courier New"/>
          <w:b/>
          <w:sz w:val="20"/>
        </w:rPr>
        <w:t>rem</w:t>
      </w:r>
      <w:r w:rsidR="00847980" w:rsidRPr="00F45177">
        <w:rPr>
          <w:rFonts w:cs="Times New Roman"/>
          <w:sz w:val="20"/>
        </w:rPr>
        <w:t xml:space="preserve"> :</w:t>
      </w:r>
      <w:r>
        <w:rPr>
          <w:rFonts w:cs="Times New Roman"/>
          <w:sz w:val="20"/>
        </w:rPr>
        <w:t xml:space="preserve"> a</w:t>
      </w:r>
      <w:r w:rsidR="00847980" w:rsidRPr="00F45177">
        <w:rPr>
          <w:rFonts w:cs="Times New Roman"/>
          <w:sz w:val="20"/>
        </w:rPr>
        <w:t>rtan</w:t>
      </w:r>
    </w:p>
    <w:p w14:paraId="63A2026E" w14:textId="286BFCC6" w:rsidR="00847980" w:rsidRPr="00F45177" w:rsidRDefault="00847980" w:rsidP="00CF22ED">
      <w:pPr>
        <w:pStyle w:val="KOD"/>
        <w:ind w:firstLine="708"/>
      </w:pPr>
      <w:r w:rsidRPr="00F45177">
        <w:t>out_cikis</w:t>
      </w:r>
      <w:r w:rsidR="00CF22ED">
        <w:t xml:space="preserve"> </w:t>
      </w:r>
      <w:r w:rsidRPr="00F45177">
        <w:t>&lt;= in_giris_1</w:t>
      </w:r>
      <w:r w:rsidR="00CF22ED">
        <w:t xml:space="preserve"> </w:t>
      </w:r>
      <w:r w:rsidRPr="008E3145">
        <w:rPr>
          <w:b/>
          <w:color w:val="1F497D" w:themeColor="text2"/>
        </w:rPr>
        <w:t>rem</w:t>
      </w:r>
      <w:r w:rsidR="00CF22ED" w:rsidRPr="008E3145">
        <w:rPr>
          <w:color w:val="1F497D" w:themeColor="text2"/>
        </w:rPr>
        <w:t xml:space="preserve"> </w:t>
      </w:r>
      <w:r w:rsidRPr="00F45177">
        <w:t xml:space="preserve">in_giris_2; </w:t>
      </w:r>
    </w:p>
    <w:p w14:paraId="26DF11F4" w14:textId="2591A3F9" w:rsidR="00847980" w:rsidRDefault="00847980" w:rsidP="006B414C">
      <w:pPr>
        <w:jc w:val="both"/>
        <w:rPr>
          <w:rFonts w:cs="Times New Roman"/>
          <w:szCs w:val="24"/>
        </w:rPr>
      </w:pPr>
      <w:r w:rsidRPr="00DB27D2">
        <w:rPr>
          <w:rFonts w:cs="Times New Roman"/>
          <w:szCs w:val="24"/>
        </w:rPr>
        <w:t xml:space="preserve">Yukarıda verilen tanımlamada </w:t>
      </w:r>
      <w:r w:rsidR="00DB27D2" w:rsidRPr="00DB27D2">
        <w:rPr>
          <w:rFonts w:cs="Times New Roman"/>
          <w:szCs w:val="24"/>
        </w:rPr>
        <w:t>çıkış</w:t>
      </w:r>
      <w:r w:rsidRPr="00DB27D2">
        <w:rPr>
          <w:rFonts w:cs="Times New Roman"/>
          <w:szCs w:val="24"/>
        </w:rPr>
        <w:t xml:space="preserve"> değerine,</w:t>
      </w:r>
      <w:r w:rsidR="00DB27D2">
        <w:rPr>
          <w:rFonts w:cs="Times New Roman"/>
          <w:szCs w:val="24"/>
        </w:rPr>
        <w:t xml:space="preserve"> </w:t>
      </w:r>
      <w:r w:rsidRPr="00DB27D2">
        <w:rPr>
          <w:rFonts w:ascii="Courier New" w:hAnsi="Courier New" w:cs="Courier New"/>
          <w:b/>
          <w:szCs w:val="24"/>
        </w:rPr>
        <w:t>in_giris_1</w:t>
      </w:r>
      <w:r w:rsidRPr="00DB27D2">
        <w:rPr>
          <w:rFonts w:cs="Times New Roman"/>
          <w:b/>
          <w:szCs w:val="24"/>
        </w:rPr>
        <w:t xml:space="preserve"> </w:t>
      </w:r>
      <w:r w:rsidRPr="00DB27D2">
        <w:rPr>
          <w:rFonts w:cs="Times New Roman"/>
          <w:szCs w:val="24"/>
        </w:rPr>
        <w:t>değerinin</w:t>
      </w:r>
      <w:r w:rsidR="00DB27D2">
        <w:rPr>
          <w:rFonts w:cs="Times New Roman"/>
          <w:szCs w:val="24"/>
        </w:rPr>
        <w:t xml:space="preserve"> </w:t>
      </w:r>
      <w:r w:rsidRPr="00DB27D2">
        <w:rPr>
          <w:rFonts w:ascii="Courier New" w:hAnsi="Courier New" w:cs="Courier New"/>
          <w:b/>
          <w:szCs w:val="24"/>
        </w:rPr>
        <w:t>in_giris_2</w:t>
      </w:r>
      <w:r w:rsidRPr="00DB27D2">
        <w:rPr>
          <w:rFonts w:cs="Times New Roman"/>
          <w:szCs w:val="24"/>
        </w:rPr>
        <w:t xml:space="preserve"> değerine göre artan değeri atanmaktadır. Örneğin </w:t>
      </w:r>
      <w:r w:rsidRPr="00335B66">
        <w:rPr>
          <w:rFonts w:ascii="Courier New" w:hAnsi="Courier New" w:cs="Courier New"/>
          <w:b/>
          <w:szCs w:val="24"/>
        </w:rPr>
        <w:t>in_giris_1</w:t>
      </w:r>
      <w:r w:rsidRPr="00DB27D2">
        <w:rPr>
          <w:rFonts w:cs="Times New Roman"/>
          <w:b/>
          <w:szCs w:val="24"/>
        </w:rPr>
        <w:t xml:space="preserve"> </w:t>
      </w:r>
      <w:r w:rsidR="00335B66" w:rsidRPr="00335B66">
        <w:rPr>
          <w:rFonts w:cs="Times New Roman"/>
          <w:szCs w:val="24"/>
        </w:rPr>
        <w:t xml:space="preserve">değeri </w:t>
      </w:r>
      <w:r w:rsidRPr="00335B66">
        <w:rPr>
          <w:rFonts w:ascii="Courier New" w:hAnsi="Courier New" w:cs="Courier New"/>
          <w:b/>
          <w:szCs w:val="24"/>
        </w:rPr>
        <w:t>19</w:t>
      </w:r>
      <w:r w:rsidRPr="00DB27D2">
        <w:rPr>
          <w:rFonts w:cs="Times New Roman"/>
          <w:szCs w:val="24"/>
        </w:rPr>
        <w:t xml:space="preserve"> ve </w:t>
      </w:r>
      <w:r w:rsidRPr="00335B66">
        <w:rPr>
          <w:rFonts w:ascii="Courier New" w:hAnsi="Courier New" w:cs="Courier New"/>
          <w:b/>
          <w:szCs w:val="24"/>
        </w:rPr>
        <w:t>in_giris_2</w:t>
      </w:r>
      <w:r w:rsidRPr="00DB27D2">
        <w:rPr>
          <w:rFonts w:cs="Times New Roman"/>
          <w:szCs w:val="24"/>
        </w:rPr>
        <w:t xml:space="preserve"> </w:t>
      </w:r>
      <w:r w:rsidR="00335B66">
        <w:rPr>
          <w:rFonts w:cs="Times New Roman"/>
          <w:szCs w:val="24"/>
        </w:rPr>
        <w:t xml:space="preserve">değeri </w:t>
      </w:r>
      <w:r w:rsidRPr="00335B66">
        <w:rPr>
          <w:rFonts w:ascii="Courier New" w:hAnsi="Courier New" w:cs="Courier New"/>
          <w:b/>
          <w:szCs w:val="24"/>
        </w:rPr>
        <w:t>4</w:t>
      </w:r>
      <w:r w:rsidRPr="00DB27D2">
        <w:rPr>
          <w:rFonts w:cs="Times New Roman"/>
          <w:szCs w:val="24"/>
        </w:rPr>
        <w:t xml:space="preserve"> olsun. Bu durumda </w:t>
      </w:r>
      <w:r w:rsidR="008E3145" w:rsidRPr="00686AC5">
        <w:rPr>
          <w:rFonts w:ascii="Courier New" w:hAnsi="Courier New" w:cs="Courier New"/>
          <w:b/>
        </w:rPr>
        <w:t>out_cikis</w:t>
      </w:r>
      <w:r w:rsidR="008E3145">
        <w:rPr>
          <w:rFonts w:cs="Times New Roman"/>
        </w:rPr>
        <w:t xml:space="preserve"> değerine </w:t>
      </w:r>
      <w:r w:rsidR="006B414C" w:rsidRPr="00DB27D2">
        <w:rPr>
          <w:rFonts w:cs="Times New Roman"/>
          <w:szCs w:val="24"/>
        </w:rPr>
        <w:t>19</w:t>
      </w:r>
      <w:r w:rsidRPr="00335B66">
        <w:rPr>
          <w:rFonts w:ascii="Courier New" w:hAnsi="Courier New" w:cs="Courier New"/>
          <w:b/>
          <w:szCs w:val="24"/>
        </w:rPr>
        <w:t xml:space="preserve"> rem 4 = 3</w:t>
      </w:r>
      <w:r w:rsidRPr="00DB27D2">
        <w:rPr>
          <w:rFonts w:cs="Times New Roman"/>
          <w:szCs w:val="24"/>
        </w:rPr>
        <w:t xml:space="preserve"> </w:t>
      </w:r>
      <w:r w:rsidR="008E3145">
        <w:rPr>
          <w:rFonts w:cs="Times New Roman"/>
          <w:szCs w:val="24"/>
        </w:rPr>
        <w:t>atanmaktadır</w:t>
      </w:r>
      <w:r w:rsidRPr="00DB27D2">
        <w:rPr>
          <w:rFonts w:cs="Times New Roman"/>
          <w:szCs w:val="24"/>
        </w:rPr>
        <w:t xml:space="preserve">. </w:t>
      </w:r>
      <w:r w:rsidR="006B414C" w:rsidRPr="00524451">
        <w:rPr>
          <w:rFonts w:cs="Times New Roman"/>
          <w:szCs w:val="24"/>
        </w:rPr>
        <w:t xml:space="preserve">Eğer </w:t>
      </w:r>
      <w:r w:rsidR="006B414C" w:rsidRPr="001078F9">
        <w:rPr>
          <w:rFonts w:ascii="Courier New" w:hAnsi="Courier New" w:cs="Courier New"/>
          <w:b/>
          <w:szCs w:val="24"/>
        </w:rPr>
        <w:t>in_giris_1</w:t>
      </w:r>
      <w:r w:rsidR="006B414C" w:rsidRPr="00524451">
        <w:rPr>
          <w:rFonts w:cs="Times New Roman"/>
          <w:b/>
          <w:szCs w:val="24"/>
        </w:rPr>
        <w:t xml:space="preserve"> </w:t>
      </w:r>
      <w:r w:rsidR="006B414C" w:rsidRPr="000B7AE1">
        <w:rPr>
          <w:rFonts w:cs="Times New Roman"/>
          <w:szCs w:val="24"/>
        </w:rPr>
        <w:t>değeri</w:t>
      </w:r>
      <w:r w:rsidR="006B414C">
        <w:rPr>
          <w:rFonts w:cs="Times New Roman"/>
          <w:b/>
          <w:szCs w:val="24"/>
        </w:rPr>
        <w:t xml:space="preserve"> -</w:t>
      </w:r>
      <w:r w:rsidR="006B414C" w:rsidRPr="001078F9">
        <w:rPr>
          <w:rFonts w:ascii="Courier New" w:hAnsi="Courier New" w:cs="Courier New"/>
          <w:b/>
          <w:szCs w:val="24"/>
        </w:rPr>
        <w:t>19</w:t>
      </w:r>
      <w:r w:rsidR="006B414C">
        <w:rPr>
          <w:rFonts w:ascii="Courier New" w:hAnsi="Courier New" w:cs="Courier New"/>
          <w:b/>
          <w:szCs w:val="24"/>
        </w:rPr>
        <w:t xml:space="preserve"> </w:t>
      </w:r>
      <w:r w:rsidR="006B414C" w:rsidRPr="001078F9">
        <w:rPr>
          <w:rFonts w:ascii="Times New Roman" w:hAnsi="Times New Roman" w:cs="Times New Roman"/>
          <w:szCs w:val="24"/>
        </w:rPr>
        <w:t>olsaydı</w:t>
      </w:r>
      <w:r w:rsidR="006B414C" w:rsidRPr="00524451">
        <w:rPr>
          <w:rFonts w:cs="Times New Roman"/>
          <w:szCs w:val="24"/>
        </w:rPr>
        <w:t xml:space="preserve"> </w:t>
      </w:r>
      <w:r w:rsidR="00BD409F" w:rsidRPr="00686AC5">
        <w:rPr>
          <w:rFonts w:ascii="Courier New" w:hAnsi="Courier New" w:cs="Courier New"/>
          <w:b/>
        </w:rPr>
        <w:t>out_cikis</w:t>
      </w:r>
      <w:r w:rsidR="00BD409F">
        <w:rPr>
          <w:rFonts w:cs="Times New Roman"/>
        </w:rPr>
        <w:t xml:space="preserve"> değerine </w:t>
      </w:r>
      <w:r w:rsidRPr="0007411F">
        <w:rPr>
          <w:rFonts w:ascii="Courier New" w:hAnsi="Courier New" w:cs="Courier New"/>
          <w:szCs w:val="24"/>
        </w:rPr>
        <w:t>-</w:t>
      </w:r>
      <w:r w:rsidRPr="0007411F">
        <w:rPr>
          <w:rFonts w:ascii="Courier New" w:hAnsi="Courier New" w:cs="Courier New"/>
          <w:b/>
          <w:szCs w:val="24"/>
        </w:rPr>
        <w:t>19 mod 4 = -3</w:t>
      </w:r>
      <w:r w:rsidRPr="00DB27D2">
        <w:rPr>
          <w:rFonts w:cs="Times New Roman"/>
          <w:szCs w:val="24"/>
        </w:rPr>
        <w:t xml:space="preserve"> </w:t>
      </w:r>
      <w:r w:rsidR="00BD409F">
        <w:rPr>
          <w:rFonts w:cs="Times New Roman"/>
          <w:szCs w:val="24"/>
        </w:rPr>
        <w:t>atanacaktır</w:t>
      </w:r>
      <w:r w:rsidRPr="00DB27D2">
        <w:rPr>
          <w:rFonts w:cs="Times New Roman"/>
          <w:szCs w:val="24"/>
        </w:rPr>
        <w:t>.</w:t>
      </w:r>
    </w:p>
    <w:p w14:paraId="1FE673AB" w14:textId="2D7A5265" w:rsidR="00B76247" w:rsidRPr="00B76247" w:rsidRDefault="00B76247" w:rsidP="006B414C">
      <w:pPr>
        <w:jc w:val="both"/>
        <w:rPr>
          <w:rFonts w:cs="Times New Roman"/>
        </w:rPr>
      </w:pPr>
      <w:r w:rsidRPr="004E5EEF">
        <w:rPr>
          <w:rFonts w:cs="Times New Roman"/>
        </w:rPr>
        <w:lastRenderedPageBreak/>
        <w:t xml:space="preserve">VHDL dilinde var olan </w:t>
      </w:r>
      <w:r w:rsidRPr="00F11DBB">
        <w:rPr>
          <w:rFonts w:ascii="Courier New" w:hAnsi="Courier New" w:cs="Courier New"/>
          <w:b/>
        </w:rPr>
        <w:t>rem</w:t>
      </w:r>
      <w:r w:rsidRPr="004E5EEF">
        <w:rPr>
          <w:rFonts w:cs="Times New Roman"/>
        </w:rPr>
        <w:t xml:space="preserve"> operatörü sadece 2’nin kuvvetleri şeklinde ifade edilebilen sayılar üzerinde sentezlenebilir sonuç üretmektedir. </w:t>
      </w:r>
    </w:p>
    <w:p w14:paraId="5E41DF63" w14:textId="492593D2" w:rsidR="0023197B" w:rsidRDefault="0023197B" w:rsidP="00A13CF4">
      <w:pPr>
        <w:jc w:val="both"/>
        <w:rPr>
          <w:rFonts w:cstheme="minorHAnsi"/>
        </w:rPr>
      </w:pPr>
      <w:r w:rsidRPr="002514E6">
        <w:rPr>
          <w:rFonts w:ascii="Courier New" w:hAnsi="Courier New" w:cs="Courier New"/>
          <w:b/>
        </w:rPr>
        <w:t>Örnek 4.3 :</w:t>
      </w:r>
      <w:r>
        <w:rPr>
          <w:rFonts w:cs="Times New Roman"/>
        </w:rPr>
        <w:t xml:space="preserve"> </w:t>
      </w:r>
      <w:r w:rsidR="002514E6">
        <w:rPr>
          <w:rFonts w:cs="Times New Roman"/>
        </w:rPr>
        <w:t xml:space="preserve">Çarpım operatörlerinin kullanıldığı </w:t>
      </w:r>
      <w:r w:rsidR="00636390">
        <w:rPr>
          <w:rFonts w:ascii="Courier New" w:hAnsi="Courier New" w:cs="Courier New"/>
          <w:b/>
        </w:rPr>
        <w:t>carpim</w:t>
      </w:r>
      <w:r w:rsidR="002514E6" w:rsidRPr="00D55DE6">
        <w:rPr>
          <w:rFonts w:ascii="Courier New" w:hAnsi="Courier New" w:cs="Courier New"/>
          <w:b/>
        </w:rPr>
        <w:t>_</w:t>
      </w:r>
      <w:r w:rsidR="002514E6">
        <w:rPr>
          <w:rFonts w:ascii="Courier New" w:hAnsi="Courier New" w:cs="Courier New"/>
          <w:b/>
        </w:rPr>
        <w:t>operatorleri</w:t>
      </w:r>
      <w:r w:rsidR="002514E6" w:rsidRPr="00D55DE6">
        <w:rPr>
          <w:rFonts w:ascii="Courier New" w:hAnsi="Courier New" w:cs="Courier New"/>
          <w:b/>
        </w:rPr>
        <w:t>.vhd</w:t>
      </w:r>
      <w:r w:rsidR="002514E6">
        <w:t xml:space="preserve"> VHDL kodu</w:t>
      </w:r>
      <w:r w:rsidR="002514E6" w:rsidRPr="00F45177">
        <w:t xml:space="preserve"> aşağıda gösterilmiştir.</w:t>
      </w:r>
      <w:r w:rsidR="0076653C">
        <w:t xml:space="preserve"> </w:t>
      </w:r>
      <w:r w:rsidR="0076653C">
        <w:fldChar w:fldCharType="begin"/>
      </w:r>
      <w:r w:rsidR="0076653C">
        <w:instrText xml:space="preserve"> REF _Ref401316560 \h </w:instrText>
      </w:r>
      <w:r w:rsidR="00A13CF4">
        <w:instrText xml:space="preserve"> \* MERGEFORMAT </w:instrText>
      </w:r>
      <w:r w:rsidR="0076653C">
        <w:fldChar w:fldCharType="separate"/>
      </w:r>
      <w:r w:rsidR="0076653C">
        <w:t xml:space="preserve">Şekil </w:t>
      </w:r>
      <w:r w:rsidR="0076653C">
        <w:rPr>
          <w:noProof/>
        </w:rPr>
        <w:t>4</w:t>
      </w:r>
      <w:r w:rsidR="0076653C">
        <w:noBreakHyphen/>
      </w:r>
      <w:r w:rsidR="0076653C">
        <w:rPr>
          <w:noProof/>
        </w:rPr>
        <w:t>3</w:t>
      </w:r>
      <w:r w:rsidR="0076653C">
        <w:fldChar w:fldCharType="end"/>
      </w:r>
      <w:r w:rsidR="0076653C">
        <w:t xml:space="preserve">’te </w:t>
      </w:r>
      <w:r w:rsidR="0076653C" w:rsidRPr="00706C04">
        <w:rPr>
          <w:rFonts w:ascii="Courier New" w:hAnsi="Courier New" w:cs="Courier New"/>
          <w:b/>
        </w:rPr>
        <w:t>carpim_operatorleri</w:t>
      </w:r>
      <w:r w:rsidR="0076653C" w:rsidRPr="0076653C">
        <w:rPr>
          <w:rFonts w:cstheme="minorHAnsi"/>
        </w:rPr>
        <w:t xml:space="preserve"> </w:t>
      </w:r>
      <w:r w:rsidR="0076653C" w:rsidRPr="00E966CE">
        <w:rPr>
          <w:rFonts w:cstheme="minorHAnsi"/>
        </w:rPr>
        <w:t>varlığının ilgili çıkışlara ilişkin benzetim çıktısı</w:t>
      </w:r>
      <w:r w:rsidR="0076653C">
        <w:rPr>
          <w:rFonts w:cstheme="minorHAnsi"/>
        </w:rPr>
        <w:t xml:space="preserve"> gösterilmiştir</w:t>
      </w:r>
      <w:r w:rsidR="00706C04">
        <w:rPr>
          <w:rFonts w:cstheme="minorHAnsi"/>
        </w:rPr>
        <w:t>.</w:t>
      </w:r>
      <w:r w:rsidR="00DD0C7F">
        <w:rPr>
          <w:rFonts w:cstheme="minorHAnsi"/>
        </w:rPr>
        <w:t xml:space="preserve"> Örnek içerisinde 25</w:t>
      </w:r>
      <w:r w:rsidR="00E907A1">
        <w:rPr>
          <w:rFonts w:cstheme="minorHAnsi"/>
        </w:rPr>
        <w:t>.</w:t>
      </w:r>
      <w:r w:rsidR="00DD0C7F">
        <w:rPr>
          <w:rFonts w:cstheme="minorHAnsi"/>
        </w:rPr>
        <w:t>,</w:t>
      </w:r>
      <w:r w:rsidR="00E907A1">
        <w:rPr>
          <w:rFonts w:cstheme="minorHAnsi"/>
        </w:rPr>
        <w:t xml:space="preserve"> </w:t>
      </w:r>
      <w:r w:rsidR="00DD0C7F">
        <w:rPr>
          <w:rFonts w:cstheme="minorHAnsi"/>
        </w:rPr>
        <w:t>26</w:t>
      </w:r>
      <w:r w:rsidR="00E907A1">
        <w:rPr>
          <w:rFonts w:cstheme="minorHAnsi"/>
        </w:rPr>
        <w:t>.</w:t>
      </w:r>
      <w:r w:rsidR="00DD0C7F">
        <w:rPr>
          <w:rFonts w:cstheme="minorHAnsi"/>
        </w:rPr>
        <w:t xml:space="preserve"> ve</w:t>
      </w:r>
      <w:r w:rsidR="00E907A1">
        <w:rPr>
          <w:rFonts w:cstheme="minorHAnsi"/>
        </w:rPr>
        <w:t xml:space="preserve"> </w:t>
      </w:r>
      <w:r w:rsidR="00DD0C7F">
        <w:rPr>
          <w:rFonts w:cstheme="minorHAnsi"/>
        </w:rPr>
        <w:t xml:space="preserve">27. satırlarda kullanılan </w:t>
      </w:r>
      <w:r w:rsidR="00DD0C7F" w:rsidRPr="00DD0C7F">
        <w:rPr>
          <w:rFonts w:ascii="Courier New" w:eastAsia="Times New Roman" w:hAnsi="Courier New" w:cs="Courier New"/>
          <w:b/>
          <w:color w:val="000000" w:themeColor="text1"/>
        </w:rPr>
        <w:t>conv_integer</w:t>
      </w:r>
      <w:r w:rsidR="00DD0C7F" w:rsidRPr="00DD0C7F">
        <w:rPr>
          <w:rFonts w:cstheme="minorHAnsi"/>
          <w:color w:val="000000" w:themeColor="text1"/>
        </w:rPr>
        <w:t xml:space="preserve"> </w:t>
      </w:r>
      <w:r w:rsidR="00DD0C7F">
        <w:rPr>
          <w:rFonts w:cstheme="minorHAnsi"/>
        </w:rPr>
        <w:t xml:space="preserve">fonksiyonu </w:t>
      </w:r>
      <w:r w:rsidR="000955D9" w:rsidRPr="00E907A1">
        <w:rPr>
          <w:rFonts w:ascii="Courier New" w:hAnsi="Courier New" w:cs="Courier New"/>
          <w:b/>
        </w:rPr>
        <w:t>std_logic</w:t>
      </w:r>
      <w:r w:rsidR="00E907A1">
        <w:rPr>
          <w:rFonts w:ascii="Courier New" w:hAnsi="Courier New" w:cs="Courier New"/>
          <w:b/>
        </w:rPr>
        <w:t>_vector</w:t>
      </w:r>
      <w:r w:rsidR="000955D9">
        <w:rPr>
          <w:rFonts w:cstheme="minorHAnsi"/>
        </w:rPr>
        <w:t xml:space="preserve"> türünde sinyali </w:t>
      </w:r>
      <w:r w:rsidR="000955D9" w:rsidRPr="00E907A1">
        <w:rPr>
          <w:rFonts w:ascii="Courier New" w:hAnsi="Courier New" w:cs="Courier New"/>
          <w:b/>
        </w:rPr>
        <w:t>integer</w:t>
      </w:r>
      <w:r w:rsidR="000955D9">
        <w:rPr>
          <w:rFonts w:cstheme="minorHAnsi"/>
        </w:rPr>
        <w:t xml:space="preserve"> tipine </w:t>
      </w:r>
      <w:r w:rsidR="00DD0C7F">
        <w:rPr>
          <w:rFonts w:cstheme="minorHAnsi"/>
        </w:rPr>
        <w:t>tür dönüşüm işlemi</w:t>
      </w:r>
      <w:r w:rsidR="000955D9">
        <w:rPr>
          <w:rFonts w:cstheme="minorHAnsi"/>
        </w:rPr>
        <w:t>ni gerçekleştirmektedir. Detaylı olarak Bölüm 5 içerisinde anlatılacaktır.</w:t>
      </w:r>
    </w:p>
    <w:p w14:paraId="687B5DA6" w14:textId="77777777" w:rsidR="00DC3087" w:rsidRDefault="00DC3087" w:rsidP="00A13CF4">
      <w:pPr>
        <w:jc w:val="both"/>
        <w:rPr>
          <w:rFonts w:cstheme="minorHAnsi"/>
        </w:rPr>
      </w:pPr>
    </w:p>
    <w:p w14:paraId="0E078F2B" w14:textId="77777777" w:rsidR="006B414C" w:rsidRPr="000827DC" w:rsidRDefault="006B414C" w:rsidP="00C82AE1">
      <w:pPr>
        <w:pStyle w:val="KOD"/>
        <w:numPr>
          <w:ilvl w:val="0"/>
          <w:numId w:val="25"/>
        </w:numPr>
        <w:ind w:left="680" w:hanging="340"/>
        <w:rPr>
          <w:rFonts w:eastAsia="Times New Roman"/>
        </w:rPr>
      </w:pPr>
      <w:r w:rsidRPr="00C82AE1">
        <w:rPr>
          <w:rFonts w:eastAsia="Times New Roman"/>
          <w:b/>
          <w:color w:val="800000"/>
        </w:rPr>
        <w:t>library</w:t>
      </w:r>
      <w:r w:rsidRPr="00C82AE1">
        <w:rPr>
          <w:rFonts w:eastAsia="Times New Roman"/>
          <w:color w:val="800000"/>
        </w:rPr>
        <w:t xml:space="preserve"> </w:t>
      </w:r>
      <w:r w:rsidRPr="000827DC">
        <w:rPr>
          <w:rFonts w:eastAsia="Times New Roman"/>
        </w:rPr>
        <w:t>IEEE;</w:t>
      </w:r>
    </w:p>
    <w:p w14:paraId="530C25A8" w14:textId="77777777" w:rsidR="006B414C" w:rsidRPr="000827DC" w:rsidRDefault="006B414C" w:rsidP="00C82AE1">
      <w:pPr>
        <w:pStyle w:val="KOD"/>
        <w:numPr>
          <w:ilvl w:val="0"/>
          <w:numId w:val="25"/>
        </w:numPr>
        <w:ind w:left="680" w:hanging="340"/>
        <w:rPr>
          <w:rFonts w:eastAsia="Times New Roman"/>
        </w:rPr>
      </w:pPr>
      <w:r w:rsidRPr="00C82AE1">
        <w:rPr>
          <w:rFonts w:eastAsia="Times New Roman"/>
          <w:b/>
          <w:color w:val="800000"/>
        </w:rPr>
        <w:t>use</w:t>
      </w:r>
      <w:r w:rsidRPr="000827DC">
        <w:rPr>
          <w:rFonts w:eastAsia="Times New Roman"/>
        </w:rPr>
        <w:t xml:space="preserve"> IEEE.STD_LOGIC_1164.ALL;</w:t>
      </w:r>
    </w:p>
    <w:p w14:paraId="140D9159" w14:textId="77777777" w:rsidR="006B414C" w:rsidRPr="000827DC" w:rsidRDefault="006B414C" w:rsidP="00C82AE1">
      <w:pPr>
        <w:pStyle w:val="KOD"/>
        <w:numPr>
          <w:ilvl w:val="0"/>
          <w:numId w:val="25"/>
        </w:numPr>
        <w:ind w:left="680" w:hanging="340"/>
        <w:rPr>
          <w:rFonts w:eastAsia="Times New Roman"/>
        </w:rPr>
      </w:pPr>
      <w:r w:rsidRPr="00C82AE1">
        <w:rPr>
          <w:rFonts w:eastAsia="Times New Roman"/>
          <w:b/>
          <w:color w:val="800000"/>
        </w:rPr>
        <w:t>use</w:t>
      </w:r>
      <w:r w:rsidRPr="000827DC">
        <w:rPr>
          <w:rFonts w:eastAsia="Times New Roman"/>
        </w:rPr>
        <w:t xml:space="preserve"> IEEE.STD_LOGIC_SIGNED.ALL;</w:t>
      </w:r>
    </w:p>
    <w:p w14:paraId="24883089" w14:textId="77777777" w:rsidR="006A0646" w:rsidRDefault="006A0646" w:rsidP="00C82AE1">
      <w:pPr>
        <w:pStyle w:val="KOD"/>
        <w:numPr>
          <w:ilvl w:val="0"/>
          <w:numId w:val="25"/>
        </w:numPr>
        <w:ind w:left="680" w:hanging="340"/>
        <w:rPr>
          <w:rFonts w:eastAsia="Times New Roman"/>
        </w:rPr>
      </w:pPr>
    </w:p>
    <w:p w14:paraId="45CCF0CA" w14:textId="77777777" w:rsidR="006B414C" w:rsidRPr="00F924CD" w:rsidRDefault="006B414C" w:rsidP="00C82AE1">
      <w:pPr>
        <w:pStyle w:val="KOD"/>
        <w:numPr>
          <w:ilvl w:val="0"/>
          <w:numId w:val="25"/>
        </w:numPr>
        <w:ind w:left="680" w:hanging="340"/>
        <w:rPr>
          <w:rFonts w:eastAsia="Times New Roman"/>
        </w:rPr>
      </w:pPr>
      <w:r w:rsidRPr="00EB084F">
        <w:rPr>
          <w:rFonts w:eastAsia="Times New Roman"/>
          <w:b/>
          <w:color w:val="1F497D" w:themeColor="text2"/>
        </w:rPr>
        <w:t>entity</w:t>
      </w:r>
      <w:r w:rsidRPr="00EB084F">
        <w:rPr>
          <w:rFonts w:eastAsia="Times New Roman"/>
          <w:color w:val="1F497D" w:themeColor="text2"/>
        </w:rPr>
        <w:t xml:space="preserve"> </w:t>
      </w:r>
      <w:r w:rsidRPr="00F924CD">
        <w:rPr>
          <w:rFonts w:eastAsia="Times New Roman"/>
        </w:rPr>
        <w:t xml:space="preserve">carpim_operatorleri </w:t>
      </w:r>
      <w:r w:rsidRPr="00EB084F">
        <w:rPr>
          <w:rFonts w:eastAsia="Times New Roman"/>
          <w:b/>
          <w:color w:val="1F497D" w:themeColor="text2"/>
        </w:rPr>
        <w:t>is</w:t>
      </w:r>
    </w:p>
    <w:p w14:paraId="5A75DB10" w14:textId="47EBE795" w:rsidR="006A0646" w:rsidRDefault="007F0091" w:rsidP="00C82AE1">
      <w:pPr>
        <w:pStyle w:val="KOD"/>
        <w:numPr>
          <w:ilvl w:val="0"/>
          <w:numId w:val="25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</w:t>
      </w:r>
      <w:r w:rsidR="006B414C" w:rsidRPr="00EB084F">
        <w:rPr>
          <w:rFonts w:eastAsia="Times New Roman"/>
          <w:b/>
          <w:color w:val="1F497D" w:themeColor="text2"/>
        </w:rPr>
        <w:t>Port</w:t>
      </w:r>
      <w:r w:rsidR="006B414C" w:rsidRPr="00EB084F">
        <w:rPr>
          <w:rFonts w:eastAsia="Times New Roman"/>
          <w:color w:val="1F497D" w:themeColor="text2"/>
        </w:rPr>
        <w:t xml:space="preserve"> </w:t>
      </w:r>
      <w:r w:rsidR="006B414C" w:rsidRPr="00F924CD">
        <w:rPr>
          <w:rFonts w:eastAsia="Times New Roman"/>
        </w:rPr>
        <w:t xml:space="preserve">( </w:t>
      </w:r>
    </w:p>
    <w:p w14:paraId="65D3DDAD" w14:textId="56C2BC7B" w:rsidR="006A0646" w:rsidRDefault="00EB084F" w:rsidP="00C82AE1">
      <w:pPr>
        <w:pStyle w:val="KOD"/>
        <w:numPr>
          <w:ilvl w:val="0"/>
          <w:numId w:val="25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in_giris_1 </w:t>
      </w:r>
      <w:r w:rsidR="006B414C" w:rsidRPr="006A0646">
        <w:rPr>
          <w:rFonts w:eastAsia="Times New Roman"/>
        </w:rPr>
        <w:t xml:space="preserve">: </w:t>
      </w:r>
      <w:r w:rsidR="006B414C" w:rsidRPr="00F7634A">
        <w:rPr>
          <w:rFonts w:eastAsia="Times New Roman"/>
          <w:b/>
          <w:color w:val="1F497D" w:themeColor="text2"/>
        </w:rPr>
        <w:t>in</w:t>
      </w:r>
      <w:r w:rsidR="006B414C" w:rsidRPr="00F7634A">
        <w:rPr>
          <w:rFonts w:eastAsia="Times New Roman"/>
          <w:color w:val="1F497D" w:themeColor="text2"/>
        </w:rPr>
        <w:t xml:space="preserve"> </w:t>
      </w:r>
      <w:r w:rsidR="006B414C" w:rsidRPr="008A1656">
        <w:rPr>
          <w:rFonts w:eastAsia="Times New Roman"/>
          <w:color w:val="4F81BD" w:themeColor="accent1"/>
        </w:rPr>
        <w:t>std_logic_vector</w:t>
      </w:r>
      <w:r w:rsidR="006B414C" w:rsidRPr="006A0646">
        <w:rPr>
          <w:rFonts w:eastAsia="Times New Roman"/>
        </w:rPr>
        <w:t>(</w:t>
      </w:r>
      <w:r w:rsidR="006B414C" w:rsidRPr="002B78E4">
        <w:rPr>
          <w:rFonts w:eastAsia="Times New Roman"/>
          <w:b/>
          <w:color w:val="F79646" w:themeColor="accent6"/>
        </w:rPr>
        <w:t>3</w:t>
      </w:r>
      <w:r w:rsidR="006B414C" w:rsidRPr="006A0646">
        <w:rPr>
          <w:rFonts w:eastAsia="Times New Roman"/>
        </w:rPr>
        <w:t xml:space="preserve"> </w:t>
      </w:r>
      <w:r w:rsidR="006B414C" w:rsidRPr="002B78E4">
        <w:rPr>
          <w:rFonts w:eastAsia="Times New Roman"/>
          <w:color w:val="4F81BD" w:themeColor="accent1"/>
        </w:rPr>
        <w:t xml:space="preserve">downto </w:t>
      </w:r>
      <w:r w:rsidR="006B414C" w:rsidRPr="002B78E4">
        <w:rPr>
          <w:rFonts w:eastAsia="Times New Roman"/>
          <w:b/>
          <w:color w:val="F79646" w:themeColor="accent6"/>
        </w:rPr>
        <w:t>0</w:t>
      </w:r>
      <w:r w:rsidR="006B414C" w:rsidRPr="006A0646">
        <w:rPr>
          <w:rFonts w:eastAsia="Times New Roman"/>
        </w:rPr>
        <w:t>)</w:t>
      </w:r>
      <w:r w:rsidR="00C42C23">
        <w:rPr>
          <w:rFonts w:eastAsia="Times New Roman"/>
        </w:rPr>
        <w:t xml:space="preserve"> := “</w:t>
      </w:r>
      <w:r w:rsidR="00ED1867">
        <w:rPr>
          <w:rFonts w:eastAsia="Times New Roman"/>
        </w:rPr>
        <w:t>0011</w:t>
      </w:r>
      <w:r w:rsidR="00C42C23">
        <w:rPr>
          <w:rFonts w:eastAsia="Times New Roman"/>
        </w:rPr>
        <w:t>”</w:t>
      </w:r>
      <w:r w:rsidR="006B414C" w:rsidRPr="006A0646">
        <w:rPr>
          <w:rFonts w:eastAsia="Times New Roman"/>
        </w:rPr>
        <w:t>;</w:t>
      </w:r>
    </w:p>
    <w:p w14:paraId="7D0E23DB" w14:textId="2B830F62" w:rsidR="00D90213" w:rsidRDefault="00EB084F" w:rsidP="00D90213">
      <w:pPr>
        <w:pStyle w:val="KOD"/>
        <w:numPr>
          <w:ilvl w:val="0"/>
          <w:numId w:val="25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in_giris_2 </w:t>
      </w:r>
      <w:r w:rsidR="006B414C" w:rsidRPr="006A0646">
        <w:rPr>
          <w:rFonts w:eastAsia="Times New Roman"/>
        </w:rPr>
        <w:t xml:space="preserve">: </w:t>
      </w:r>
      <w:r w:rsidR="00F7634A" w:rsidRPr="00F7634A">
        <w:rPr>
          <w:rFonts w:eastAsia="Times New Roman"/>
          <w:b/>
          <w:color w:val="1F497D" w:themeColor="text2"/>
        </w:rPr>
        <w:t>in</w:t>
      </w:r>
      <w:r w:rsidR="00F7634A" w:rsidRPr="00F7634A">
        <w:rPr>
          <w:rFonts w:eastAsia="Times New Roman"/>
          <w:color w:val="1F497D" w:themeColor="text2"/>
        </w:rPr>
        <w:t xml:space="preserve"> </w:t>
      </w:r>
      <w:r w:rsidR="008A1656" w:rsidRPr="008A1656">
        <w:rPr>
          <w:rFonts w:eastAsia="Times New Roman"/>
          <w:color w:val="4F81BD" w:themeColor="accent1"/>
        </w:rPr>
        <w:t>std_logic_vector</w:t>
      </w:r>
      <w:r w:rsidR="006B414C" w:rsidRPr="006A0646">
        <w:rPr>
          <w:rFonts w:eastAsia="Times New Roman"/>
        </w:rPr>
        <w:t>(</w:t>
      </w:r>
      <w:r w:rsidR="006B414C" w:rsidRPr="002B78E4">
        <w:rPr>
          <w:rFonts w:eastAsia="Times New Roman"/>
          <w:b/>
          <w:color w:val="F79646" w:themeColor="accent6"/>
        </w:rPr>
        <w:t>3</w:t>
      </w:r>
      <w:r w:rsidR="006B414C" w:rsidRPr="006A0646">
        <w:rPr>
          <w:rFonts w:eastAsia="Times New Roman"/>
        </w:rPr>
        <w:t xml:space="preserve"> </w:t>
      </w:r>
      <w:r w:rsidR="006B414C" w:rsidRPr="002B78E4">
        <w:rPr>
          <w:rFonts w:eastAsia="Times New Roman"/>
          <w:color w:val="4F81BD" w:themeColor="accent1"/>
        </w:rPr>
        <w:t xml:space="preserve">downto </w:t>
      </w:r>
      <w:r w:rsidR="006B414C" w:rsidRPr="002B78E4">
        <w:rPr>
          <w:rFonts w:eastAsia="Times New Roman"/>
          <w:b/>
          <w:color w:val="F79646" w:themeColor="accent6"/>
        </w:rPr>
        <w:t>0</w:t>
      </w:r>
      <w:r w:rsidR="006B414C" w:rsidRPr="006A0646">
        <w:rPr>
          <w:rFonts w:eastAsia="Times New Roman"/>
        </w:rPr>
        <w:t>)</w:t>
      </w:r>
      <w:r w:rsidR="00D90213" w:rsidRPr="00D90213">
        <w:rPr>
          <w:rFonts w:eastAsia="Times New Roman"/>
        </w:rPr>
        <w:t xml:space="preserve"> </w:t>
      </w:r>
      <w:r w:rsidR="00D90213">
        <w:rPr>
          <w:rFonts w:eastAsia="Times New Roman"/>
        </w:rPr>
        <w:t>:= “01</w:t>
      </w:r>
      <w:r w:rsidR="00D90213">
        <w:rPr>
          <w:rFonts w:eastAsia="Times New Roman"/>
        </w:rPr>
        <w:t>00</w:t>
      </w:r>
      <w:r w:rsidR="00D90213">
        <w:rPr>
          <w:rFonts w:eastAsia="Times New Roman"/>
        </w:rPr>
        <w:t>”</w:t>
      </w:r>
      <w:r w:rsidR="00D90213" w:rsidRPr="006A0646">
        <w:rPr>
          <w:rFonts w:eastAsia="Times New Roman"/>
        </w:rPr>
        <w:t>;</w:t>
      </w:r>
    </w:p>
    <w:p w14:paraId="70C9134F" w14:textId="35D3B504" w:rsidR="006A0646" w:rsidRDefault="00EB084F" w:rsidP="00C82AE1">
      <w:pPr>
        <w:pStyle w:val="KOD"/>
        <w:numPr>
          <w:ilvl w:val="0"/>
          <w:numId w:val="25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</w:t>
      </w:r>
      <w:r w:rsidR="006B414C" w:rsidRPr="006A0646">
        <w:rPr>
          <w:rFonts w:eastAsia="Times New Roman"/>
        </w:rPr>
        <w:t xml:space="preserve">in_giris_3 : </w:t>
      </w:r>
      <w:r w:rsidR="00F7634A" w:rsidRPr="00F7634A">
        <w:rPr>
          <w:rFonts w:eastAsia="Times New Roman"/>
          <w:b/>
          <w:color w:val="1F497D" w:themeColor="text2"/>
        </w:rPr>
        <w:t>in</w:t>
      </w:r>
      <w:r w:rsidR="00F7634A" w:rsidRPr="00F7634A">
        <w:rPr>
          <w:rFonts w:eastAsia="Times New Roman"/>
          <w:color w:val="1F497D" w:themeColor="text2"/>
        </w:rPr>
        <w:t xml:space="preserve"> </w:t>
      </w:r>
      <w:r w:rsidR="008A1656" w:rsidRPr="008A1656">
        <w:rPr>
          <w:rFonts w:eastAsia="Times New Roman"/>
          <w:color w:val="4F81BD" w:themeColor="accent1"/>
        </w:rPr>
        <w:t>integer</w:t>
      </w:r>
      <w:r w:rsidR="00A656B2">
        <w:rPr>
          <w:rFonts w:eastAsia="Times New Roman"/>
          <w:color w:val="4F81BD" w:themeColor="accent1"/>
        </w:rPr>
        <w:t xml:space="preserve"> := 19</w:t>
      </w:r>
      <w:bookmarkStart w:id="7" w:name="_GoBack"/>
      <w:bookmarkEnd w:id="7"/>
      <w:r w:rsidR="006B414C" w:rsidRPr="006A0646">
        <w:rPr>
          <w:rFonts w:eastAsia="Times New Roman"/>
        </w:rPr>
        <w:t>;</w:t>
      </w:r>
    </w:p>
    <w:p w14:paraId="132C46E5" w14:textId="732B81E2" w:rsidR="006A0646" w:rsidRDefault="00EB084F" w:rsidP="00C82AE1">
      <w:pPr>
        <w:pStyle w:val="KOD"/>
        <w:numPr>
          <w:ilvl w:val="0"/>
          <w:numId w:val="25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</w:t>
      </w:r>
      <w:r w:rsidR="006B414C" w:rsidRPr="006A0646">
        <w:rPr>
          <w:rFonts w:eastAsia="Times New Roman"/>
        </w:rPr>
        <w:t xml:space="preserve">out_cikis_carpim : </w:t>
      </w:r>
      <w:r w:rsidR="006B414C" w:rsidRPr="00F7634A">
        <w:rPr>
          <w:rFonts w:eastAsia="Times New Roman"/>
          <w:b/>
          <w:color w:val="1F497D" w:themeColor="text2"/>
        </w:rPr>
        <w:t>out</w:t>
      </w:r>
      <w:r w:rsidR="006B414C" w:rsidRPr="00F7634A">
        <w:rPr>
          <w:rFonts w:eastAsia="Times New Roman"/>
          <w:color w:val="1F497D" w:themeColor="text2"/>
        </w:rPr>
        <w:t xml:space="preserve"> </w:t>
      </w:r>
      <w:r w:rsidR="008A1656" w:rsidRPr="008A1656">
        <w:rPr>
          <w:rFonts w:eastAsia="Times New Roman"/>
          <w:color w:val="4F81BD" w:themeColor="accent1"/>
        </w:rPr>
        <w:t>std_logic_vector</w:t>
      </w:r>
      <w:r w:rsidR="006B414C" w:rsidRPr="006A0646">
        <w:rPr>
          <w:rFonts w:eastAsia="Times New Roman"/>
        </w:rPr>
        <w:t>(</w:t>
      </w:r>
      <w:r w:rsidR="006B414C" w:rsidRPr="002B78E4">
        <w:rPr>
          <w:rFonts w:eastAsia="Times New Roman"/>
          <w:b/>
          <w:color w:val="F79646" w:themeColor="accent6"/>
        </w:rPr>
        <w:t>7</w:t>
      </w:r>
      <w:r w:rsidR="006B414C" w:rsidRPr="006A0646">
        <w:rPr>
          <w:rFonts w:eastAsia="Times New Roman"/>
        </w:rPr>
        <w:t xml:space="preserve"> </w:t>
      </w:r>
      <w:r w:rsidR="006B414C" w:rsidRPr="002B78E4">
        <w:rPr>
          <w:rFonts w:eastAsia="Times New Roman"/>
          <w:color w:val="4F81BD" w:themeColor="accent1"/>
        </w:rPr>
        <w:t xml:space="preserve">downto </w:t>
      </w:r>
      <w:r w:rsidR="006B414C" w:rsidRPr="0093646E">
        <w:rPr>
          <w:rFonts w:eastAsia="Times New Roman"/>
          <w:b/>
          <w:color w:val="F79646" w:themeColor="accent6"/>
        </w:rPr>
        <w:t>0</w:t>
      </w:r>
      <w:r w:rsidR="006B414C" w:rsidRPr="006A0646">
        <w:rPr>
          <w:rFonts w:eastAsia="Times New Roman"/>
        </w:rPr>
        <w:t>);</w:t>
      </w:r>
    </w:p>
    <w:p w14:paraId="4F486BDA" w14:textId="25ABB765" w:rsidR="006A0646" w:rsidRDefault="00EB084F" w:rsidP="00C82AE1">
      <w:pPr>
        <w:pStyle w:val="KOD"/>
        <w:numPr>
          <w:ilvl w:val="0"/>
          <w:numId w:val="25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</w:t>
      </w:r>
      <w:r w:rsidR="006B414C" w:rsidRPr="006A0646">
        <w:rPr>
          <w:rFonts w:eastAsia="Times New Roman"/>
        </w:rPr>
        <w:t>out_cikis_bolme</w:t>
      </w:r>
      <w:r>
        <w:rPr>
          <w:rFonts w:eastAsia="Times New Roman"/>
        </w:rPr>
        <w:t xml:space="preserve"> </w:t>
      </w:r>
      <w:r w:rsidR="006B414C" w:rsidRPr="006A0646">
        <w:rPr>
          <w:rFonts w:eastAsia="Times New Roman"/>
        </w:rPr>
        <w:t xml:space="preserve">: </w:t>
      </w:r>
      <w:r w:rsidR="00F7634A" w:rsidRPr="00F7634A">
        <w:rPr>
          <w:rFonts w:eastAsia="Times New Roman"/>
          <w:b/>
          <w:color w:val="1F497D" w:themeColor="text2"/>
        </w:rPr>
        <w:t>out</w:t>
      </w:r>
      <w:r w:rsidR="00F7634A" w:rsidRPr="00F7634A">
        <w:rPr>
          <w:rFonts w:eastAsia="Times New Roman"/>
          <w:color w:val="1F497D" w:themeColor="text2"/>
        </w:rPr>
        <w:t xml:space="preserve"> </w:t>
      </w:r>
      <w:r w:rsidR="006B414C" w:rsidRPr="008A1656">
        <w:rPr>
          <w:rFonts w:eastAsia="Times New Roman"/>
          <w:color w:val="4F81BD" w:themeColor="accent1"/>
        </w:rPr>
        <w:t>integer</w:t>
      </w:r>
      <w:r w:rsidR="006B414C" w:rsidRPr="006A0646">
        <w:rPr>
          <w:rFonts w:eastAsia="Times New Roman"/>
        </w:rPr>
        <w:t xml:space="preserve">;   </w:t>
      </w:r>
    </w:p>
    <w:p w14:paraId="3822209B" w14:textId="55588ACC" w:rsidR="006A0646" w:rsidRDefault="00EB084F" w:rsidP="00C82AE1">
      <w:pPr>
        <w:pStyle w:val="KOD"/>
        <w:numPr>
          <w:ilvl w:val="0"/>
          <w:numId w:val="25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</w:t>
      </w:r>
      <w:r w:rsidR="006B414C" w:rsidRPr="006A0646">
        <w:rPr>
          <w:rFonts w:eastAsia="Times New Roman"/>
        </w:rPr>
        <w:t>out_cikis_mod</w:t>
      </w:r>
      <w:r>
        <w:rPr>
          <w:rFonts w:eastAsia="Times New Roman"/>
        </w:rPr>
        <w:t xml:space="preserve"> </w:t>
      </w:r>
      <w:r w:rsidR="006B414C" w:rsidRPr="006A0646">
        <w:rPr>
          <w:rFonts w:eastAsia="Times New Roman"/>
        </w:rPr>
        <w:t xml:space="preserve">: </w:t>
      </w:r>
      <w:r w:rsidR="00F7634A" w:rsidRPr="00F7634A">
        <w:rPr>
          <w:rFonts w:eastAsia="Times New Roman"/>
          <w:b/>
          <w:color w:val="1F497D" w:themeColor="text2"/>
        </w:rPr>
        <w:t>out</w:t>
      </w:r>
      <w:r w:rsidR="00F7634A" w:rsidRPr="00F7634A">
        <w:rPr>
          <w:rFonts w:eastAsia="Times New Roman"/>
          <w:color w:val="1F497D" w:themeColor="text2"/>
        </w:rPr>
        <w:t xml:space="preserve"> </w:t>
      </w:r>
      <w:r w:rsidR="008A1656" w:rsidRPr="008A1656">
        <w:rPr>
          <w:rFonts w:eastAsia="Times New Roman"/>
          <w:color w:val="4F81BD" w:themeColor="accent1"/>
        </w:rPr>
        <w:t>integer</w:t>
      </w:r>
      <w:r w:rsidR="006B414C" w:rsidRPr="006A0646">
        <w:rPr>
          <w:rFonts w:eastAsia="Times New Roman"/>
        </w:rPr>
        <w:t>;</w:t>
      </w:r>
    </w:p>
    <w:p w14:paraId="048F3857" w14:textId="53E8DB83" w:rsidR="006B414C" w:rsidRPr="006A0646" w:rsidRDefault="00EB084F" w:rsidP="00C82AE1">
      <w:pPr>
        <w:pStyle w:val="KOD"/>
        <w:numPr>
          <w:ilvl w:val="0"/>
          <w:numId w:val="25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</w:t>
      </w:r>
      <w:r w:rsidR="006B414C" w:rsidRPr="006A0646">
        <w:rPr>
          <w:rFonts w:eastAsia="Times New Roman"/>
        </w:rPr>
        <w:t xml:space="preserve">out_cikis_rem : </w:t>
      </w:r>
      <w:r w:rsidR="00F7634A" w:rsidRPr="00F7634A">
        <w:rPr>
          <w:rFonts w:eastAsia="Times New Roman"/>
          <w:b/>
          <w:color w:val="1F497D" w:themeColor="text2"/>
        </w:rPr>
        <w:t>out</w:t>
      </w:r>
      <w:r w:rsidR="00F7634A" w:rsidRPr="00F7634A">
        <w:rPr>
          <w:rFonts w:eastAsia="Times New Roman"/>
          <w:color w:val="1F497D" w:themeColor="text2"/>
        </w:rPr>
        <w:t xml:space="preserve"> </w:t>
      </w:r>
      <w:r w:rsidR="00AF7B83" w:rsidRPr="008A1656">
        <w:rPr>
          <w:rFonts w:eastAsia="Times New Roman"/>
          <w:color w:val="4F81BD" w:themeColor="accent1"/>
        </w:rPr>
        <w:t>integer</w:t>
      </w:r>
    </w:p>
    <w:p w14:paraId="5D14C5E1" w14:textId="7816967C" w:rsidR="006B414C" w:rsidRPr="00F924CD" w:rsidRDefault="0099722D" w:rsidP="00C82AE1">
      <w:pPr>
        <w:pStyle w:val="KOD"/>
        <w:numPr>
          <w:ilvl w:val="0"/>
          <w:numId w:val="25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</w:t>
      </w:r>
      <w:r w:rsidR="006B414C" w:rsidRPr="00F924CD">
        <w:rPr>
          <w:rFonts w:eastAsia="Times New Roman"/>
        </w:rPr>
        <w:t>);</w:t>
      </w:r>
    </w:p>
    <w:p w14:paraId="00F82CD9" w14:textId="77777777" w:rsidR="006B414C" w:rsidRPr="00F924CD" w:rsidRDefault="006B414C" w:rsidP="00C82AE1">
      <w:pPr>
        <w:pStyle w:val="KOD"/>
        <w:numPr>
          <w:ilvl w:val="0"/>
          <w:numId w:val="25"/>
        </w:numPr>
        <w:ind w:left="680" w:hanging="340"/>
        <w:rPr>
          <w:rFonts w:eastAsia="Times New Roman"/>
        </w:rPr>
      </w:pPr>
      <w:r w:rsidRPr="001A6541">
        <w:rPr>
          <w:rFonts w:eastAsia="Times New Roman"/>
          <w:b/>
          <w:color w:val="1F497D" w:themeColor="text2"/>
        </w:rPr>
        <w:t>end</w:t>
      </w:r>
      <w:r w:rsidRPr="001A6541">
        <w:rPr>
          <w:rFonts w:eastAsia="Times New Roman"/>
          <w:color w:val="1F497D" w:themeColor="text2"/>
        </w:rPr>
        <w:t xml:space="preserve"> </w:t>
      </w:r>
      <w:r w:rsidRPr="00F924CD">
        <w:rPr>
          <w:rFonts w:eastAsia="Times New Roman"/>
        </w:rPr>
        <w:t>carpim_operatorleri;</w:t>
      </w:r>
    </w:p>
    <w:p w14:paraId="7535171F" w14:textId="77777777" w:rsidR="006A0646" w:rsidRDefault="006A0646" w:rsidP="00C82AE1">
      <w:pPr>
        <w:pStyle w:val="KOD"/>
        <w:numPr>
          <w:ilvl w:val="0"/>
          <w:numId w:val="25"/>
        </w:numPr>
        <w:ind w:left="680" w:hanging="340"/>
        <w:rPr>
          <w:rFonts w:eastAsia="Times New Roman"/>
        </w:rPr>
      </w:pPr>
    </w:p>
    <w:p w14:paraId="7E49A218" w14:textId="77777777" w:rsidR="006B414C" w:rsidRPr="00F924CD" w:rsidRDefault="006B414C" w:rsidP="00C82AE1">
      <w:pPr>
        <w:pStyle w:val="KOD"/>
        <w:numPr>
          <w:ilvl w:val="0"/>
          <w:numId w:val="25"/>
        </w:numPr>
        <w:ind w:left="680" w:hanging="340"/>
        <w:rPr>
          <w:rFonts w:eastAsia="Times New Roman"/>
        </w:rPr>
      </w:pPr>
      <w:r w:rsidRPr="0093646E">
        <w:rPr>
          <w:rFonts w:eastAsia="Times New Roman"/>
          <w:b/>
          <w:color w:val="1F497D" w:themeColor="text2"/>
        </w:rPr>
        <w:t>architecture</w:t>
      </w:r>
      <w:r w:rsidRPr="0093646E">
        <w:rPr>
          <w:rFonts w:eastAsia="Times New Roman"/>
          <w:color w:val="1F497D" w:themeColor="text2"/>
        </w:rPr>
        <w:t xml:space="preserve"> </w:t>
      </w:r>
      <w:r w:rsidRPr="00F924CD">
        <w:rPr>
          <w:rFonts w:eastAsia="Times New Roman"/>
        </w:rPr>
        <w:t xml:space="preserve">Behavioral </w:t>
      </w:r>
      <w:r w:rsidRPr="0093646E">
        <w:rPr>
          <w:rFonts w:eastAsia="Times New Roman"/>
          <w:b/>
          <w:color w:val="1F497D" w:themeColor="text2"/>
        </w:rPr>
        <w:t>of</w:t>
      </w:r>
      <w:r w:rsidRPr="0093646E">
        <w:rPr>
          <w:rFonts w:eastAsia="Times New Roman"/>
          <w:color w:val="1F497D" w:themeColor="text2"/>
        </w:rPr>
        <w:t xml:space="preserve"> </w:t>
      </w:r>
      <w:r w:rsidRPr="00F924CD">
        <w:rPr>
          <w:rFonts w:eastAsia="Times New Roman"/>
        </w:rPr>
        <w:t xml:space="preserve">carpim_operatorleri </w:t>
      </w:r>
      <w:r w:rsidRPr="0093646E">
        <w:rPr>
          <w:rFonts w:eastAsia="Times New Roman"/>
          <w:b/>
          <w:color w:val="1F497D" w:themeColor="text2"/>
        </w:rPr>
        <w:t>is</w:t>
      </w:r>
    </w:p>
    <w:p w14:paraId="10C4FFF1" w14:textId="77777777" w:rsidR="006A0646" w:rsidRDefault="006A0646" w:rsidP="00C82AE1">
      <w:pPr>
        <w:pStyle w:val="KOD"/>
        <w:numPr>
          <w:ilvl w:val="0"/>
          <w:numId w:val="25"/>
        </w:numPr>
        <w:ind w:left="680" w:hanging="340"/>
        <w:rPr>
          <w:rFonts w:eastAsia="Times New Roman"/>
        </w:rPr>
      </w:pPr>
    </w:p>
    <w:p w14:paraId="4B1D2371" w14:textId="77777777" w:rsidR="006B414C" w:rsidRPr="0093646E" w:rsidRDefault="006B414C" w:rsidP="00C82AE1">
      <w:pPr>
        <w:pStyle w:val="KOD"/>
        <w:numPr>
          <w:ilvl w:val="0"/>
          <w:numId w:val="25"/>
        </w:numPr>
        <w:ind w:left="680" w:hanging="340"/>
        <w:rPr>
          <w:rFonts w:eastAsia="Times New Roman"/>
          <w:b/>
          <w:color w:val="1F497D" w:themeColor="text2"/>
        </w:rPr>
      </w:pPr>
      <w:r w:rsidRPr="0093646E">
        <w:rPr>
          <w:rFonts w:eastAsia="Times New Roman"/>
          <w:b/>
          <w:color w:val="1F497D" w:themeColor="text2"/>
        </w:rPr>
        <w:t>begin</w:t>
      </w:r>
    </w:p>
    <w:p w14:paraId="709B87CE" w14:textId="77777777" w:rsidR="006A0646" w:rsidRDefault="006A0646" w:rsidP="00C82AE1">
      <w:pPr>
        <w:pStyle w:val="KOD"/>
        <w:numPr>
          <w:ilvl w:val="0"/>
          <w:numId w:val="25"/>
        </w:numPr>
        <w:ind w:left="680" w:hanging="340"/>
        <w:rPr>
          <w:rFonts w:eastAsia="Times New Roman"/>
        </w:rPr>
      </w:pPr>
    </w:p>
    <w:p w14:paraId="7A4E40A9" w14:textId="55AC8AE9" w:rsidR="006B414C" w:rsidRPr="00F924CD" w:rsidRDefault="0093646E" w:rsidP="00C82AE1">
      <w:pPr>
        <w:pStyle w:val="KOD"/>
        <w:numPr>
          <w:ilvl w:val="0"/>
          <w:numId w:val="25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</w:t>
      </w:r>
      <w:r w:rsidR="006B414C" w:rsidRPr="00A149D6">
        <w:rPr>
          <w:rFonts w:eastAsia="Times New Roman"/>
          <w:b/>
          <w:color w:val="1F497D" w:themeColor="text2"/>
        </w:rPr>
        <w:t>process</w:t>
      </w:r>
      <w:r w:rsidR="006B414C" w:rsidRPr="00F924CD">
        <w:rPr>
          <w:rFonts w:eastAsia="Times New Roman"/>
        </w:rPr>
        <w:t>(in_giris_1, in_giris_2, in_giris_3)</w:t>
      </w:r>
    </w:p>
    <w:p w14:paraId="319414A4" w14:textId="2F64AF4A" w:rsidR="006A0646" w:rsidRPr="00A149D6" w:rsidRDefault="0093646E" w:rsidP="00C82AE1">
      <w:pPr>
        <w:pStyle w:val="KOD"/>
        <w:numPr>
          <w:ilvl w:val="0"/>
          <w:numId w:val="25"/>
        </w:numPr>
        <w:ind w:left="680" w:hanging="340"/>
        <w:rPr>
          <w:rFonts w:eastAsia="Times New Roman"/>
          <w:b/>
        </w:rPr>
      </w:pPr>
      <w:r>
        <w:rPr>
          <w:rFonts w:eastAsia="Times New Roman"/>
        </w:rPr>
        <w:t xml:space="preserve">  </w:t>
      </w:r>
      <w:r w:rsidR="006B414C" w:rsidRPr="00A149D6">
        <w:rPr>
          <w:rFonts w:eastAsia="Times New Roman"/>
          <w:b/>
          <w:color w:val="1F497D" w:themeColor="text2"/>
        </w:rPr>
        <w:t>begin</w:t>
      </w:r>
    </w:p>
    <w:p w14:paraId="07F83D29" w14:textId="77777777" w:rsidR="0093646E" w:rsidRDefault="0093646E" w:rsidP="00C82AE1">
      <w:pPr>
        <w:pStyle w:val="KOD"/>
        <w:numPr>
          <w:ilvl w:val="0"/>
          <w:numId w:val="25"/>
        </w:numPr>
        <w:ind w:left="680" w:hanging="340"/>
        <w:rPr>
          <w:rFonts w:eastAsia="Times New Roman"/>
        </w:rPr>
      </w:pPr>
    </w:p>
    <w:p w14:paraId="51E84DCA" w14:textId="45E85FDF" w:rsidR="006A0646" w:rsidRDefault="0093646E" w:rsidP="00C82AE1">
      <w:pPr>
        <w:pStyle w:val="KOD"/>
        <w:numPr>
          <w:ilvl w:val="0"/>
          <w:numId w:val="25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</w:t>
      </w:r>
      <w:r w:rsidR="006B414C" w:rsidRPr="006A0646">
        <w:rPr>
          <w:rFonts w:eastAsia="Times New Roman"/>
        </w:rPr>
        <w:t>out_cikis_carpim &lt;= in_giris_1 * in_giris_2;</w:t>
      </w:r>
    </w:p>
    <w:p w14:paraId="2F109752" w14:textId="7846CAEE" w:rsidR="006A0646" w:rsidRDefault="0093646E" w:rsidP="00C82AE1">
      <w:pPr>
        <w:pStyle w:val="KOD"/>
        <w:numPr>
          <w:ilvl w:val="0"/>
          <w:numId w:val="25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</w:t>
      </w:r>
      <w:r w:rsidR="006B414C" w:rsidRPr="006A0646">
        <w:rPr>
          <w:rFonts w:eastAsia="Times New Roman"/>
        </w:rPr>
        <w:t xml:space="preserve">out_cikis_bolme &lt;= in_giris_3 / </w:t>
      </w:r>
      <w:r w:rsidR="006B414C" w:rsidRPr="00A149D6">
        <w:rPr>
          <w:rFonts w:eastAsia="Times New Roman"/>
          <w:color w:val="4F81BD" w:themeColor="accent1"/>
        </w:rPr>
        <w:t>conv_integer</w:t>
      </w:r>
      <w:r w:rsidR="006B414C" w:rsidRPr="006A0646">
        <w:rPr>
          <w:rFonts w:eastAsia="Times New Roman"/>
        </w:rPr>
        <w:t>(in_giris_2);</w:t>
      </w:r>
    </w:p>
    <w:p w14:paraId="48DCF211" w14:textId="6FB2D6C3" w:rsidR="006A0646" w:rsidRDefault="0093646E" w:rsidP="00C82AE1">
      <w:pPr>
        <w:pStyle w:val="KOD"/>
        <w:numPr>
          <w:ilvl w:val="0"/>
          <w:numId w:val="25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</w:t>
      </w:r>
      <w:r w:rsidR="006B414C" w:rsidRPr="006A0646">
        <w:rPr>
          <w:rFonts w:eastAsia="Times New Roman"/>
        </w:rPr>
        <w:t xml:space="preserve">out_cikis_mod &lt;= in_giris_3 </w:t>
      </w:r>
      <w:r w:rsidR="006B414C" w:rsidRPr="00A149D6">
        <w:rPr>
          <w:rFonts w:eastAsia="Times New Roman"/>
          <w:b/>
          <w:color w:val="1F497D" w:themeColor="text2"/>
        </w:rPr>
        <w:t>mod</w:t>
      </w:r>
      <w:r w:rsidR="006B414C" w:rsidRPr="00A149D6">
        <w:rPr>
          <w:rFonts w:eastAsia="Times New Roman"/>
          <w:color w:val="1F497D" w:themeColor="text2"/>
        </w:rPr>
        <w:t xml:space="preserve"> </w:t>
      </w:r>
      <w:r w:rsidR="00A149D6" w:rsidRPr="00A149D6">
        <w:rPr>
          <w:rFonts w:eastAsia="Times New Roman"/>
          <w:color w:val="4F81BD" w:themeColor="accent1"/>
        </w:rPr>
        <w:t>conv_integer</w:t>
      </w:r>
      <w:r w:rsidR="006B414C" w:rsidRPr="006A0646">
        <w:rPr>
          <w:rFonts w:eastAsia="Times New Roman"/>
        </w:rPr>
        <w:t>(in_giris_2);</w:t>
      </w:r>
    </w:p>
    <w:p w14:paraId="66DF041E" w14:textId="60728ED1" w:rsidR="006B414C" w:rsidRPr="006A0646" w:rsidRDefault="00743654" w:rsidP="00C82AE1">
      <w:pPr>
        <w:pStyle w:val="KOD"/>
        <w:numPr>
          <w:ilvl w:val="0"/>
          <w:numId w:val="25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</w:t>
      </w:r>
      <w:r w:rsidR="006B414C" w:rsidRPr="006A0646">
        <w:rPr>
          <w:rFonts w:eastAsia="Times New Roman"/>
        </w:rPr>
        <w:t xml:space="preserve">out_cikis_rem &lt;= in_giris_3 </w:t>
      </w:r>
      <w:r w:rsidR="006B414C" w:rsidRPr="00A149D6">
        <w:rPr>
          <w:rFonts w:eastAsia="Times New Roman"/>
          <w:b/>
          <w:color w:val="1F497D" w:themeColor="text2"/>
        </w:rPr>
        <w:t>rem</w:t>
      </w:r>
      <w:r w:rsidR="006B414C" w:rsidRPr="00A149D6">
        <w:rPr>
          <w:rFonts w:eastAsia="Times New Roman"/>
          <w:color w:val="1F497D" w:themeColor="text2"/>
        </w:rPr>
        <w:t xml:space="preserve"> </w:t>
      </w:r>
      <w:r w:rsidR="00A149D6" w:rsidRPr="00A149D6">
        <w:rPr>
          <w:rFonts w:eastAsia="Times New Roman"/>
          <w:color w:val="4F81BD" w:themeColor="accent1"/>
        </w:rPr>
        <w:t>conv_integer</w:t>
      </w:r>
      <w:r w:rsidR="006B414C" w:rsidRPr="006A0646">
        <w:rPr>
          <w:rFonts w:eastAsia="Times New Roman"/>
        </w:rPr>
        <w:t>(in_giris_2);</w:t>
      </w:r>
    </w:p>
    <w:p w14:paraId="1030A87B" w14:textId="77777777" w:rsidR="00743654" w:rsidRDefault="00743654" w:rsidP="00C82AE1">
      <w:pPr>
        <w:pStyle w:val="KOD"/>
        <w:numPr>
          <w:ilvl w:val="0"/>
          <w:numId w:val="25"/>
        </w:numPr>
        <w:ind w:left="680" w:hanging="340"/>
        <w:rPr>
          <w:rFonts w:eastAsia="Times New Roman"/>
        </w:rPr>
      </w:pPr>
    </w:p>
    <w:p w14:paraId="14ADF2CE" w14:textId="48AF9EBE" w:rsidR="006B414C" w:rsidRPr="00F924CD" w:rsidRDefault="00743654" w:rsidP="00C82AE1">
      <w:pPr>
        <w:pStyle w:val="KOD"/>
        <w:numPr>
          <w:ilvl w:val="0"/>
          <w:numId w:val="25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</w:t>
      </w:r>
      <w:r w:rsidR="006B414C" w:rsidRPr="00A149D6">
        <w:rPr>
          <w:rFonts w:eastAsia="Times New Roman"/>
          <w:b/>
          <w:color w:val="1F497D" w:themeColor="text2"/>
        </w:rPr>
        <w:t>end process</w:t>
      </w:r>
      <w:r w:rsidR="006B414C" w:rsidRPr="00F924CD">
        <w:rPr>
          <w:rFonts w:eastAsia="Times New Roman"/>
        </w:rPr>
        <w:t>;</w:t>
      </w:r>
    </w:p>
    <w:p w14:paraId="1A52421C" w14:textId="77777777" w:rsidR="006A0646" w:rsidRDefault="006A0646" w:rsidP="00C82AE1">
      <w:pPr>
        <w:pStyle w:val="KOD"/>
        <w:numPr>
          <w:ilvl w:val="0"/>
          <w:numId w:val="25"/>
        </w:numPr>
        <w:ind w:left="680" w:hanging="340"/>
        <w:rPr>
          <w:rFonts w:eastAsia="Times New Roman"/>
        </w:rPr>
      </w:pPr>
    </w:p>
    <w:p w14:paraId="2A2B292B" w14:textId="0C8F4523" w:rsidR="009F4602" w:rsidRDefault="006B414C" w:rsidP="00C82AE1">
      <w:pPr>
        <w:pStyle w:val="KOD"/>
        <w:numPr>
          <w:ilvl w:val="0"/>
          <w:numId w:val="25"/>
        </w:numPr>
        <w:ind w:left="680" w:hanging="340"/>
        <w:rPr>
          <w:rFonts w:eastAsia="Times New Roman"/>
        </w:rPr>
      </w:pPr>
      <w:r w:rsidRPr="00137D0D">
        <w:rPr>
          <w:rFonts w:eastAsia="Times New Roman"/>
          <w:b/>
          <w:color w:val="1F497D" w:themeColor="text2"/>
        </w:rPr>
        <w:t>end</w:t>
      </w:r>
      <w:r w:rsidRPr="00137D0D">
        <w:rPr>
          <w:rFonts w:eastAsia="Times New Roman"/>
          <w:color w:val="1F497D" w:themeColor="text2"/>
        </w:rPr>
        <w:t xml:space="preserve"> </w:t>
      </w:r>
      <w:r w:rsidRPr="00F924CD">
        <w:rPr>
          <w:rFonts w:eastAsia="Times New Roman"/>
        </w:rPr>
        <w:t>Behavioral;</w:t>
      </w:r>
    </w:p>
    <w:p w14:paraId="6F5BF6D3" w14:textId="77777777" w:rsidR="009F4602" w:rsidRDefault="009F4602" w:rsidP="009F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</w:rPr>
      </w:pPr>
    </w:p>
    <w:p w14:paraId="4280E041" w14:textId="77777777" w:rsidR="009372D7" w:rsidRDefault="009372D7" w:rsidP="009F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</w:rPr>
      </w:pPr>
    </w:p>
    <w:p w14:paraId="351D25EA" w14:textId="7A982545" w:rsidR="009F4602" w:rsidRPr="009F4602" w:rsidRDefault="009372D7" w:rsidP="009F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</w:rPr>
      </w:pPr>
      <w:r>
        <w:rPr>
          <w:rFonts w:ascii="Courier New" w:eastAsia="Times New Roman" w:hAnsi="Courier New" w:cs="Courier New"/>
          <w:noProof/>
          <w:szCs w:val="20"/>
          <w:lang w:eastAsia="tr-TR"/>
        </w:rPr>
        <w:lastRenderedPageBreak/>
        <w:drawing>
          <wp:inline distT="0" distB="0" distL="0" distR="0" wp14:anchorId="39DAC845" wp14:editId="08F1E23C">
            <wp:extent cx="5760720" cy="1214120"/>
            <wp:effectExtent l="0" t="0" r="0" b="508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3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969D" w14:textId="59C36131" w:rsidR="00EE234C" w:rsidRPr="0037617D" w:rsidRDefault="00EE234C" w:rsidP="0037617D">
      <w:pPr>
        <w:pStyle w:val="ResimYazs"/>
      </w:pPr>
      <w:bookmarkStart w:id="8" w:name="_Ref401316560"/>
      <w:r w:rsidRPr="0037617D">
        <w:t xml:space="preserve">Şekil </w:t>
      </w:r>
      <w:fldSimple w:instr=" STYLEREF 1 \s ">
        <w:r w:rsidR="00B42350" w:rsidRPr="0037617D">
          <w:t>4</w:t>
        </w:r>
      </w:fldSimple>
      <w:r w:rsidRPr="0037617D">
        <w:noBreakHyphen/>
      </w:r>
      <w:fldSimple w:instr=" SEQ Şekil \* ARABIC \s 1 ">
        <w:r w:rsidR="00B42350" w:rsidRPr="0037617D">
          <w:t>3</w:t>
        </w:r>
      </w:fldSimple>
      <w:bookmarkEnd w:id="8"/>
      <w:r w:rsidRPr="0037617D">
        <w:t xml:space="preserve"> carpim_operatorleri varlığının ilgili çıkışlara ilişkin benzetim çıktısı</w:t>
      </w:r>
    </w:p>
    <w:p w14:paraId="14EE1E28" w14:textId="77777777" w:rsidR="006B414C" w:rsidRDefault="006B414C" w:rsidP="00847980">
      <w:pPr>
        <w:rPr>
          <w:rFonts w:cs="Times New Roman"/>
          <w:szCs w:val="24"/>
        </w:rPr>
      </w:pPr>
    </w:p>
    <w:p w14:paraId="3CBA6C8B" w14:textId="107310D6" w:rsidR="00847980" w:rsidRDefault="00847980" w:rsidP="006B414C">
      <w:pPr>
        <w:pStyle w:val="Balk2"/>
        <w:numPr>
          <w:ilvl w:val="1"/>
          <w:numId w:val="3"/>
        </w:numPr>
      </w:pPr>
      <w:bookmarkStart w:id="9" w:name="_Toc394327650"/>
      <w:r w:rsidRPr="00F45177">
        <w:t>Diğer Operatörler</w:t>
      </w:r>
      <w:bookmarkEnd w:id="9"/>
    </w:p>
    <w:p w14:paraId="476E8DD6" w14:textId="77777777" w:rsidR="001779B1" w:rsidRPr="001779B1" w:rsidRDefault="001779B1" w:rsidP="001779B1"/>
    <w:p w14:paraId="56E2D6DA" w14:textId="77777777" w:rsidR="00847980" w:rsidRPr="00A8790E" w:rsidRDefault="00847980" w:rsidP="00847980">
      <w:pPr>
        <w:pStyle w:val="ListeParagraf"/>
        <w:numPr>
          <w:ilvl w:val="0"/>
          <w:numId w:val="7"/>
        </w:numPr>
        <w:rPr>
          <w:sz w:val="20"/>
        </w:rPr>
      </w:pPr>
      <w:r w:rsidRPr="00A8790E">
        <w:rPr>
          <w:rFonts w:ascii="Courier New" w:hAnsi="Courier New" w:cs="Courier New"/>
          <w:b/>
          <w:sz w:val="20"/>
        </w:rPr>
        <w:t>**</w:t>
      </w:r>
      <w:r w:rsidRPr="00A8790E">
        <w:rPr>
          <w:sz w:val="20"/>
        </w:rPr>
        <w:t xml:space="preserve"> : Üs alma</w:t>
      </w:r>
    </w:p>
    <w:p w14:paraId="5759588A" w14:textId="4D4E48BA" w:rsidR="00847980" w:rsidRPr="0038282B" w:rsidRDefault="00847980" w:rsidP="00A8790E">
      <w:pPr>
        <w:pStyle w:val="KOD"/>
        <w:ind w:firstLine="708"/>
      </w:pPr>
      <w:r w:rsidRPr="0038282B">
        <w:t>out_cikis</w:t>
      </w:r>
      <w:r w:rsidR="0038282B" w:rsidRPr="0038282B">
        <w:t xml:space="preserve"> </w:t>
      </w:r>
      <w:r w:rsidRPr="0038282B">
        <w:t xml:space="preserve">&lt;= in_giris_1 ** 3; </w:t>
      </w:r>
    </w:p>
    <w:p w14:paraId="230F8A90" w14:textId="529B0409" w:rsidR="00847980" w:rsidRPr="00F45177" w:rsidRDefault="00847980" w:rsidP="0038282B">
      <w:pPr>
        <w:jc w:val="both"/>
        <w:rPr>
          <w:szCs w:val="24"/>
        </w:rPr>
      </w:pPr>
      <w:r w:rsidRPr="00F45177">
        <w:rPr>
          <w:szCs w:val="24"/>
        </w:rPr>
        <w:t xml:space="preserve">Yukarıda verilen tanımlamada </w:t>
      </w:r>
      <w:r w:rsidR="0038282B" w:rsidRPr="00F45177">
        <w:rPr>
          <w:szCs w:val="24"/>
        </w:rPr>
        <w:t>çıkış</w:t>
      </w:r>
      <w:r w:rsidRPr="00F45177">
        <w:rPr>
          <w:szCs w:val="24"/>
        </w:rPr>
        <w:t xml:space="preserve"> değerine,</w:t>
      </w:r>
      <w:r w:rsidR="0038282B">
        <w:rPr>
          <w:szCs w:val="24"/>
        </w:rPr>
        <w:t xml:space="preserve"> </w:t>
      </w:r>
      <w:r w:rsidRPr="0038282B">
        <w:rPr>
          <w:rFonts w:ascii="Courier New" w:hAnsi="Courier New" w:cs="Courier New"/>
          <w:b/>
          <w:szCs w:val="24"/>
        </w:rPr>
        <w:t>in_giris_1</w:t>
      </w:r>
      <w:r w:rsidR="0038282B">
        <w:rPr>
          <w:b/>
          <w:szCs w:val="24"/>
        </w:rPr>
        <w:t xml:space="preserve"> </w:t>
      </w:r>
      <w:r w:rsidRPr="00F45177">
        <w:rPr>
          <w:szCs w:val="24"/>
        </w:rPr>
        <w:t xml:space="preserve">değerinin 3. </w:t>
      </w:r>
      <w:r w:rsidR="0038282B">
        <w:rPr>
          <w:szCs w:val="24"/>
        </w:rPr>
        <w:t>d</w:t>
      </w:r>
      <w:r w:rsidRPr="00F45177">
        <w:rPr>
          <w:szCs w:val="24"/>
        </w:rPr>
        <w:t xml:space="preserve">ereceden kuvveti atanmaktadır. Örneğin </w:t>
      </w:r>
      <w:r w:rsidRPr="0038282B">
        <w:rPr>
          <w:rFonts w:ascii="Courier New" w:hAnsi="Courier New" w:cs="Courier New"/>
          <w:b/>
          <w:szCs w:val="24"/>
        </w:rPr>
        <w:t>in_giris_1</w:t>
      </w:r>
      <w:r w:rsidRPr="00F45177">
        <w:rPr>
          <w:b/>
          <w:szCs w:val="24"/>
        </w:rPr>
        <w:t xml:space="preserve"> </w:t>
      </w:r>
      <w:r w:rsidR="0038282B" w:rsidRPr="0038282B">
        <w:rPr>
          <w:szCs w:val="24"/>
        </w:rPr>
        <w:t xml:space="preserve">değeri </w:t>
      </w:r>
      <w:r w:rsidRPr="0038282B">
        <w:rPr>
          <w:rFonts w:ascii="Courier New" w:hAnsi="Courier New" w:cs="Courier New"/>
          <w:szCs w:val="24"/>
        </w:rPr>
        <w:t>"</w:t>
      </w:r>
      <w:r w:rsidRPr="0038282B">
        <w:rPr>
          <w:rFonts w:ascii="Courier New" w:hAnsi="Courier New" w:cs="Courier New"/>
          <w:b/>
          <w:szCs w:val="24"/>
        </w:rPr>
        <w:t>010</w:t>
      </w:r>
      <w:r w:rsidRPr="0038282B">
        <w:rPr>
          <w:rFonts w:ascii="Courier New" w:hAnsi="Courier New" w:cs="Courier New"/>
          <w:szCs w:val="24"/>
        </w:rPr>
        <w:t>"</w:t>
      </w:r>
      <w:r w:rsidRPr="00F45177">
        <w:rPr>
          <w:szCs w:val="24"/>
        </w:rPr>
        <w:t xml:space="preserve"> olsun. Bu durumda </w:t>
      </w:r>
      <w:r w:rsidR="00A50EF5" w:rsidRPr="00686AC5">
        <w:rPr>
          <w:rFonts w:ascii="Courier New" w:hAnsi="Courier New" w:cs="Courier New"/>
          <w:b/>
        </w:rPr>
        <w:t>out_cikis</w:t>
      </w:r>
      <w:r w:rsidR="00A50EF5">
        <w:rPr>
          <w:rFonts w:cs="Times New Roman"/>
        </w:rPr>
        <w:t xml:space="preserve"> değerine </w:t>
      </w:r>
      <w:r w:rsidRPr="0038282B">
        <w:rPr>
          <w:rFonts w:ascii="Courier New" w:hAnsi="Courier New" w:cs="Courier New"/>
          <w:szCs w:val="24"/>
        </w:rPr>
        <w:t>"</w:t>
      </w:r>
      <w:r w:rsidRPr="0038282B">
        <w:rPr>
          <w:rFonts w:ascii="Courier New" w:hAnsi="Courier New" w:cs="Courier New"/>
          <w:b/>
          <w:szCs w:val="24"/>
        </w:rPr>
        <w:t>000001000</w:t>
      </w:r>
      <w:r w:rsidRPr="0038282B">
        <w:rPr>
          <w:rFonts w:ascii="Courier New" w:hAnsi="Courier New" w:cs="Courier New"/>
          <w:szCs w:val="24"/>
        </w:rPr>
        <w:t>"</w:t>
      </w:r>
      <w:r w:rsidRPr="00F45177">
        <w:rPr>
          <w:szCs w:val="24"/>
        </w:rPr>
        <w:t xml:space="preserve"> </w:t>
      </w:r>
      <w:r w:rsidR="00A50EF5">
        <w:rPr>
          <w:szCs w:val="24"/>
        </w:rPr>
        <w:t>atanmaktadır</w:t>
      </w:r>
      <w:r w:rsidRPr="00F45177">
        <w:rPr>
          <w:szCs w:val="24"/>
        </w:rPr>
        <w:t xml:space="preserve">. </w:t>
      </w:r>
    </w:p>
    <w:p w14:paraId="26437CF9" w14:textId="77777777" w:rsidR="00847980" w:rsidRPr="00F45177" w:rsidRDefault="00847980" w:rsidP="00847980">
      <w:pPr>
        <w:ind w:left="1416" w:firstLine="1"/>
        <w:rPr>
          <w:b/>
        </w:rPr>
      </w:pPr>
    </w:p>
    <w:p w14:paraId="061E1AF3" w14:textId="77777777" w:rsidR="00847980" w:rsidRPr="006F4DA0" w:rsidRDefault="00847980" w:rsidP="00847980">
      <w:pPr>
        <w:pStyle w:val="ListeParagraf"/>
        <w:numPr>
          <w:ilvl w:val="0"/>
          <w:numId w:val="7"/>
        </w:numPr>
        <w:rPr>
          <w:sz w:val="20"/>
        </w:rPr>
      </w:pPr>
      <w:r w:rsidRPr="006F4DA0">
        <w:rPr>
          <w:rFonts w:ascii="Courier New" w:hAnsi="Courier New" w:cs="Courier New"/>
          <w:b/>
          <w:sz w:val="20"/>
        </w:rPr>
        <w:t>abs</w:t>
      </w:r>
      <w:r w:rsidRPr="006F4DA0">
        <w:rPr>
          <w:b/>
          <w:sz w:val="20"/>
        </w:rPr>
        <w:t xml:space="preserve"> :</w:t>
      </w:r>
      <w:r w:rsidRPr="006F4DA0">
        <w:rPr>
          <w:sz w:val="20"/>
        </w:rPr>
        <w:t xml:space="preserve"> Mutlak değer</w:t>
      </w:r>
    </w:p>
    <w:p w14:paraId="4BFCA27C" w14:textId="06FDCCCA" w:rsidR="00847980" w:rsidRPr="00F45177" w:rsidRDefault="00847980" w:rsidP="006F4DA0">
      <w:pPr>
        <w:pStyle w:val="KOD"/>
        <w:ind w:firstLine="708"/>
      </w:pPr>
      <w:r w:rsidRPr="00F45177">
        <w:t>out_cikis</w:t>
      </w:r>
      <w:r w:rsidR="00BC136E">
        <w:t xml:space="preserve"> </w:t>
      </w:r>
      <w:r w:rsidRPr="00F45177">
        <w:t xml:space="preserve">&lt;= </w:t>
      </w:r>
      <w:r w:rsidRPr="00FF38B2">
        <w:rPr>
          <w:b/>
          <w:color w:val="1F497D" w:themeColor="text2"/>
        </w:rPr>
        <w:t>abs</w:t>
      </w:r>
      <w:r w:rsidRPr="00F45177">
        <w:t xml:space="preserve">(in_giris_1); </w:t>
      </w:r>
    </w:p>
    <w:p w14:paraId="2C055114" w14:textId="197A67B6" w:rsidR="00847980" w:rsidRPr="00F45177" w:rsidRDefault="00847980" w:rsidP="00BC136E">
      <w:pPr>
        <w:rPr>
          <w:szCs w:val="24"/>
        </w:rPr>
      </w:pPr>
      <w:r w:rsidRPr="00B73672">
        <w:rPr>
          <w:szCs w:val="24"/>
        </w:rPr>
        <w:t xml:space="preserve">Yukarıda verilen tanımlamada </w:t>
      </w:r>
      <w:r w:rsidR="0041681F" w:rsidRPr="00B73672">
        <w:rPr>
          <w:szCs w:val="24"/>
        </w:rPr>
        <w:t>çıkış</w:t>
      </w:r>
      <w:r w:rsidRPr="00B73672">
        <w:rPr>
          <w:szCs w:val="24"/>
        </w:rPr>
        <w:t xml:space="preserve"> değerin</w:t>
      </w:r>
      <w:r w:rsidR="00FD79EE" w:rsidRPr="00B73672">
        <w:rPr>
          <w:szCs w:val="24"/>
        </w:rPr>
        <w:t>e</w:t>
      </w:r>
      <w:r w:rsidRPr="00B73672">
        <w:rPr>
          <w:szCs w:val="24"/>
        </w:rPr>
        <w:t xml:space="preserve">, </w:t>
      </w:r>
      <w:r w:rsidRPr="00B73672">
        <w:rPr>
          <w:rFonts w:ascii="Courier New" w:hAnsi="Courier New" w:cs="Courier New"/>
          <w:b/>
          <w:szCs w:val="24"/>
        </w:rPr>
        <w:t>in_giris_1</w:t>
      </w:r>
      <w:r w:rsidRPr="00B73672">
        <w:rPr>
          <w:szCs w:val="24"/>
        </w:rPr>
        <w:t xml:space="preserve"> değerinin </w:t>
      </w:r>
      <w:r w:rsidR="00FD79EE" w:rsidRPr="00B73672">
        <w:rPr>
          <w:szCs w:val="24"/>
        </w:rPr>
        <w:t>mutlak değeri atanmaktadır</w:t>
      </w:r>
      <w:r w:rsidRPr="00B73672">
        <w:rPr>
          <w:szCs w:val="24"/>
        </w:rPr>
        <w:t xml:space="preserve">. Örneğin </w:t>
      </w:r>
      <w:r w:rsidRPr="00B73672">
        <w:rPr>
          <w:rFonts w:ascii="Courier New" w:hAnsi="Courier New" w:cs="Courier New"/>
          <w:b/>
          <w:szCs w:val="24"/>
        </w:rPr>
        <w:t>in_giris_1</w:t>
      </w:r>
      <w:r w:rsidRPr="00B73672">
        <w:rPr>
          <w:b/>
          <w:szCs w:val="24"/>
        </w:rPr>
        <w:t xml:space="preserve"> </w:t>
      </w:r>
      <w:r w:rsidR="00B73672">
        <w:rPr>
          <w:szCs w:val="24"/>
        </w:rPr>
        <w:t xml:space="preserve">değeri </w:t>
      </w:r>
      <w:r w:rsidRPr="00B73672">
        <w:rPr>
          <w:rFonts w:ascii="Courier New" w:hAnsi="Courier New" w:cs="Courier New"/>
          <w:b/>
          <w:szCs w:val="24"/>
        </w:rPr>
        <w:t>"010</w:t>
      </w:r>
      <w:r w:rsidRPr="00B73672">
        <w:rPr>
          <w:szCs w:val="24"/>
        </w:rPr>
        <w:t xml:space="preserve">" olsun. Bu durumda </w:t>
      </w:r>
      <w:r w:rsidR="006C1237" w:rsidRPr="00686AC5">
        <w:rPr>
          <w:rFonts w:ascii="Courier New" w:hAnsi="Courier New" w:cs="Courier New"/>
          <w:b/>
        </w:rPr>
        <w:t>out_cikis</w:t>
      </w:r>
      <w:r w:rsidR="006C1237">
        <w:rPr>
          <w:rFonts w:cs="Times New Roman"/>
        </w:rPr>
        <w:t xml:space="preserve"> değerine </w:t>
      </w:r>
      <w:r w:rsidRPr="00B73672">
        <w:rPr>
          <w:rFonts w:ascii="Courier New" w:hAnsi="Courier New" w:cs="Courier New"/>
          <w:szCs w:val="24"/>
        </w:rPr>
        <w:t>"</w:t>
      </w:r>
      <w:r w:rsidR="00B73672" w:rsidRPr="00B73672">
        <w:rPr>
          <w:rFonts w:ascii="Courier New" w:hAnsi="Courier New" w:cs="Courier New"/>
          <w:b/>
          <w:szCs w:val="24"/>
        </w:rPr>
        <w:t>010</w:t>
      </w:r>
      <w:r w:rsidRPr="00B73672">
        <w:rPr>
          <w:rFonts w:ascii="Courier New" w:hAnsi="Courier New" w:cs="Courier New"/>
          <w:szCs w:val="24"/>
        </w:rPr>
        <w:t xml:space="preserve">" </w:t>
      </w:r>
      <w:r w:rsidR="006C1237">
        <w:rPr>
          <w:szCs w:val="24"/>
        </w:rPr>
        <w:t>atanmaktadır</w:t>
      </w:r>
      <w:r w:rsidRPr="00B73672">
        <w:rPr>
          <w:szCs w:val="24"/>
        </w:rPr>
        <w:t>.</w:t>
      </w:r>
      <w:r w:rsidR="00B73672">
        <w:rPr>
          <w:szCs w:val="24"/>
        </w:rPr>
        <w:t xml:space="preserve"> </w:t>
      </w:r>
      <w:r w:rsidR="009C3ADF" w:rsidRPr="00B73672">
        <w:rPr>
          <w:rFonts w:ascii="Courier New" w:hAnsi="Courier New" w:cs="Courier New"/>
          <w:b/>
          <w:szCs w:val="24"/>
        </w:rPr>
        <w:t>in_giris_1</w:t>
      </w:r>
      <w:r w:rsidR="009C3ADF" w:rsidRPr="00B73672">
        <w:rPr>
          <w:b/>
          <w:szCs w:val="24"/>
        </w:rPr>
        <w:t xml:space="preserve"> </w:t>
      </w:r>
      <w:r w:rsidR="009C3ADF">
        <w:rPr>
          <w:szCs w:val="24"/>
        </w:rPr>
        <w:t xml:space="preserve">değeri </w:t>
      </w:r>
      <w:r w:rsidR="009C3ADF" w:rsidRPr="00B73672">
        <w:rPr>
          <w:rFonts w:ascii="Courier New" w:hAnsi="Courier New" w:cs="Courier New"/>
          <w:b/>
          <w:szCs w:val="24"/>
        </w:rPr>
        <w:t>"</w:t>
      </w:r>
      <w:r w:rsidR="009C3ADF">
        <w:rPr>
          <w:rFonts w:ascii="Courier New" w:hAnsi="Courier New" w:cs="Courier New"/>
          <w:b/>
          <w:szCs w:val="24"/>
        </w:rPr>
        <w:t>101</w:t>
      </w:r>
      <w:r w:rsidR="009C3ADF" w:rsidRPr="00B73672">
        <w:rPr>
          <w:szCs w:val="24"/>
        </w:rPr>
        <w:t>" ol</w:t>
      </w:r>
      <w:r w:rsidR="00A32B7F">
        <w:rPr>
          <w:szCs w:val="24"/>
        </w:rPr>
        <w:t xml:space="preserve">duğu durumda ise </w:t>
      </w:r>
      <w:r w:rsidR="00CC7168" w:rsidRPr="00686AC5">
        <w:rPr>
          <w:rFonts w:ascii="Courier New" w:hAnsi="Courier New" w:cs="Courier New"/>
          <w:b/>
        </w:rPr>
        <w:t>out_cikis</w:t>
      </w:r>
      <w:r w:rsidR="00CC7168">
        <w:rPr>
          <w:rFonts w:cs="Times New Roman"/>
        </w:rPr>
        <w:t xml:space="preserve"> değerine </w:t>
      </w:r>
      <w:r w:rsidR="002773A0" w:rsidRPr="00B73672">
        <w:rPr>
          <w:rFonts w:ascii="Courier New" w:hAnsi="Courier New" w:cs="Courier New"/>
          <w:szCs w:val="24"/>
        </w:rPr>
        <w:t>"</w:t>
      </w:r>
      <w:r w:rsidR="002773A0" w:rsidRPr="00B73672">
        <w:rPr>
          <w:rFonts w:ascii="Courier New" w:hAnsi="Courier New" w:cs="Courier New"/>
          <w:b/>
          <w:szCs w:val="24"/>
        </w:rPr>
        <w:t>01</w:t>
      </w:r>
      <w:r w:rsidR="002773A0">
        <w:rPr>
          <w:rFonts w:ascii="Courier New" w:hAnsi="Courier New" w:cs="Courier New"/>
          <w:b/>
          <w:szCs w:val="24"/>
        </w:rPr>
        <w:t>1</w:t>
      </w:r>
      <w:r w:rsidR="002773A0" w:rsidRPr="00B73672">
        <w:rPr>
          <w:rFonts w:ascii="Courier New" w:hAnsi="Courier New" w:cs="Courier New"/>
          <w:szCs w:val="24"/>
        </w:rPr>
        <w:t xml:space="preserve">" </w:t>
      </w:r>
      <w:r w:rsidR="00CC7168">
        <w:rPr>
          <w:szCs w:val="24"/>
        </w:rPr>
        <w:t>atanmaktadır</w:t>
      </w:r>
      <w:r w:rsidR="002773A0" w:rsidRPr="00B73672">
        <w:rPr>
          <w:szCs w:val="24"/>
        </w:rPr>
        <w:t>.</w:t>
      </w:r>
    </w:p>
    <w:p w14:paraId="6304250F" w14:textId="77777777" w:rsidR="00847980" w:rsidRPr="00F45177" w:rsidRDefault="00847980" w:rsidP="00847980">
      <w:pPr>
        <w:pStyle w:val="ListeParagraf"/>
        <w:ind w:left="1429" w:firstLine="0"/>
      </w:pPr>
    </w:p>
    <w:p w14:paraId="310EA484" w14:textId="77777777" w:rsidR="00847980" w:rsidRPr="00BC136E" w:rsidRDefault="00847980" w:rsidP="00847980">
      <w:pPr>
        <w:pStyle w:val="ListeParagraf"/>
        <w:numPr>
          <w:ilvl w:val="0"/>
          <w:numId w:val="7"/>
        </w:numPr>
        <w:rPr>
          <w:sz w:val="20"/>
        </w:rPr>
      </w:pPr>
      <w:r w:rsidRPr="00BC136E">
        <w:rPr>
          <w:rFonts w:ascii="Courier New" w:hAnsi="Courier New" w:cs="Courier New"/>
          <w:b/>
          <w:sz w:val="20"/>
        </w:rPr>
        <w:t>not</w:t>
      </w:r>
      <w:r w:rsidRPr="00BC136E">
        <w:rPr>
          <w:sz w:val="20"/>
        </w:rPr>
        <w:t xml:space="preserve"> : Tersi</w:t>
      </w:r>
    </w:p>
    <w:p w14:paraId="19CA1D4B" w14:textId="77777777" w:rsidR="00847980" w:rsidRPr="00F45177" w:rsidRDefault="00847980" w:rsidP="00BC136E">
      <w:pPr>
        <w:pStyle w:val="KOD"/>
        <w:ind w:firstLine="708"/>
      </w:pPr>
      <w:r w:rsidRPr="00F45177">
        <w:t xml:space="preserve">out_cikis&lt;= </w:t>
      </w:r>
      <w:r w:rsidRPr="009E4720">
        <w:rPr>
          <w:b/>
          <w:color w:val="1F497D" w:themeColor="text2"/>
        </w:rPr>
        <w:t>not</w:t>
      </w:r>
      <w:r w:rsidRPr="00F45177">
        <w:t xml:space="preserve">(in_giris_1); </w:t>
      </w:r>
    </w:p>
    <w:p w14:paraId="1CD36604" w14:textId="38684D03" w:rsidR="00847980" w:rsidRPr="00F45177" w:rsidRDefault="00847980" w:rsidP="00BA3486">
      <w:pPr>
        <w:jc w:val="both"/>
        <w:rPr>
          <w:szCs w:val="24"/>
        </w:rPr>
      </w:pPr>
      <w:r w:rsidRPr="00F45177">
        <w:rPr>
          <w:szCs w:val="24"/>
        </w:rPr>
        <w:t xml:space="preserve">Yukarıda verilen tanımlamada </w:t>
      </w:r>
      <w:r w:rsidR="0042611F" w:rsidRPr="00F45177">
        <w:rPr>
          <w:szCs w:val="24"/>
        </w:rPr>
        <w:t>çıkış</w:t>
      </w:r>
      <w:r w:rsidRPr="00F45177">
        <w:rPr>
          <w:szCs w:val="24"/>
        </w:rPr>
        <w:t xml:space="preserve"> değerine,</w:t>
      </w:r>
      <w:r w:rsidR="0042611F">
        <w:rPr>
          <w:szCs w:val="24"/>
        </w:rPr>
        <w:t xml:space="preserve"> </w:t>
      </w:r>
      <w:r w:rsidRPr="0042611F">
        <w:rPr>
          <w:rFonts w:ascii="Courier New" w:hAnsi="Courier New" w:cs="Courier New"/>
          <w:b/>
          <w:szCs w:val="24"/>
        </w:rPr>
        <w:t>in_giris_1</w:t>
      </w:r>
      <w:r w:rsidR="0042611F">
        <w:rPr>
          <w:rFonts w:ascii="Courier New" w:hAnsi="Courier New" w:cs="Courier New"/>
          <w:b/>
          <w:szCs w:val="24"/>
        </w:rPr>
        <w:t xml:space="preserve"> </w:t>
      </w:r>
      <w:r w:rsidRPr="00F45177">
        <w:rPr>
          <w:szCs w:val="24"/>
        </w:rPr>
        <w:t xml:space="preserve">değerinin tersi atanmaktadır. Örneğin </w:t>
      </w:r>
      <w:r w:rsidRPr="0042611F">
        <w:rPr>
          <w:rFonts w:ascii="Courier New" w:hAnsi="Courier New" w:cs="Courier New"/>
          <w:b/>
          <w:szCs w:val="24"/>
        </w:rPr>
        <w:t>in_giris_1</w:t>
      </w:r>
      <w:r w:rsidRPr="00F45177">
        <w:rPr>
          <w:b/>
          <w:szCs w:val="24"/>
        </w:rPr>
        <w:t xml:space="preserve"> </w:t>
      </w:r>
      <w:r w:rsidR="0042611F" w:rsidRPr="0042611F">
        <w:rPr>
          <w:szCs w:val="24"/>
        </w:rPr>
        <w:t>değeri</w:t>
      </w:r>
      <w:r w:rsidR="0042611F">
        <w:rPr>
          <w:b/>
          <w:szCs w:val="24"/>
        </w:rPr>
        <w:t xml:space="preserve"> </w:t>
      </w:r>
      <w:r w:rsidRPr="0042611F">
        <w:rPr>
          <w:rFonts w:ascii="Courier New" w:hAnsi="Courier New" w:cs="Courier New"/>
          <w:szCs w:val="24"/>
        </w:rPr>
        <w:t>"</w:t>
      </w:r>
      <w:r w:rsidRPr="0042611F">
        <w:rPr>
          <w:rFonts w:ascii="Courier New" w:hAnsi="Courier New" w:cs="Courier New"/>
          <w:b/>
          <w:szCs w:val="24"/>
        </w:rPr>
        <w:t>010</w:t>
      </w:r>
      <w:r w:rsidRPr="0042611F">
        <w:rPr>
          <w:rFonts w:ascii="Courier New" w:hAnsi="Courier New" w:cs="Courier New"/>
          <w:szCs w:val="24"/>
        </w:rPr>
        <w:t>"</w:t>
      </w:r>
      <w:r w:rsidRPr="00F45177">
        <w:rPr>
          <w:szCs w:val="24"/>
        </w:rPr>
        <w:t xml:space="preserve"> olsun. Bu durumda çıkış </w:t>
      </w:r>
      <w:r w:rsidR="00FF38B2" w:rsidRPr="00686AC5">
        <w:rPr>
          <w:rFonts w:ascii="Courier New" w:hAnsi="Courier New" w:cs="Courier New"/>
          <w:b/>
        </w:rPr>
        <w:t>out_cikis</w:t>
      </w:r>
      <w:r w:rsidR="00FF38B2">
        <w:rPr>
          <w:rFonts w:cs="Times New Roman"/>
        </w:rPr>
        <w:t xml:space="preserve"> değerine </w:t>
      </w:r>
      <w:r w:rsidRPr="0042611F">
        <w:rPr>
          <w:rFonts w:ascii="Courier New" w:hAnsi="Courier New" w:cs="Courier New"/>
          <w:szCs w:val="24"/>
        </w:rPr>
        <w:t>"</w:t>
      </w:r>
      <w:r w:rsidRPr="0042611F">
        <w:rPr>
          <w:rFonts w:ascii="Courier New" w:hAnsi="Courier New" w:cs="Courier New"/>
          <w:b/>
          <w:szCs w:val="24"/>
        </w:rPr>
        <w:t>101</w:t>
      </w:r>
      <w:r w:rsidRPr="0042611F">
        <w:rPr>
          <w:rFonts w:ascii="Courier New" w:hAnsi="Courier New" w:cs="Courier New"/>
          <w:szCs w:val="24"/>
        </w:rPr>
        <w:t>"</w:t>
      </w:r>
      <w:r w:rsidRPr="00F45177">
        <w:rPr>
          <w:szCs w:val="24"/>
        </w:rPr>
        <w:t xml:space="preserve"> </w:t>
      </w:r>
      <w:r w:rsidR="009E4720">
        <w:rPr>
          <w:szCs w:val="24"/>
        </w:rPr>
        <w:t>atanmaktadır</w:t>
      </w:r>
      <w:r w:rsidRPr="00F45177">
        <w:rPr>
          <w:szCs w:val="24"/>
        </w:rPr>
        <w:t xml:space="preserve">. </w:t>
      </w:r>
    </w:p>
    <w:p w14:paraId="74FD6E68" w14:textId="77777777" w:rsidR="00847980" w:rsidRPr="00F45177" w:rsidRDefault="00847980" w:rsidP="00847980">
      <w:pPr>
        <w:ind w:left="1416" w:firstLine="1"/>
        <w:rPr>
          <w:szCs w:val="24"/>
        </w:rPr>
      </w:pPr>
    </w:p>
    <w:p w14:paraId="39818C82" w14:textId="77777777" w:rsidR="00847980" w:rsidRPr="00F45177" w:rsidRDefault="00847980" w:rsidP="007E6C3A">
      <w:pPr>
        <w:pStyle w:val="Balk2"/>
        <w:numPr>
          <w:ilvl w:val="1"/>
          <w:numId w:val="3"/>
        </w:numPr>
      </w:pPr>
      <w:bookmarkStart w:id="10" w:name="_Toc394327651"/>
      <w:r w:rsidRPr="00F45177">
        <w:t>Operatörlerin Kullanımı</w:t>
      </w:r>
      <w:bookmarkEnd w:id="10"/>
    </w:p>
    <w:p w14:paraId="58271D32" w14:textId="77777777" w:rsidR="007E6C3A" w:rsidRDefault="007E6C3A" w:rsidP="00847980"/>
    <w:p w14:paraId="39F83377" w14:textId="51E79498" w:rsidR="00847980" w:rsidRPr="00F45177" w:rsidRDefault="00847980" w:rsidP="00847980">
      <w:r w:rsidRPr="00F45177">
        <w:t xml:space="preserve">Aşağıda verilen iki </w:t>
      </w:r>
      <w:r w:rsidR="001400F6">
        <w:t>tanımlamayı</w:t>
      </w:r>
      <w:r w:rsidRPr="00F45177">
        <w:t xml:space="preserve"> inceleyelim:</w:t>
      </w:r>
    </w:p>
    <w:p w14:paraId="4F68DCB9" w14:textId="2244B897" w:rsidR="00847980" w:rsidRPr="00F45177" w:rsidRDefault="00847980" w:rsidP="005C3146">
      <w:pPr>
        <w:pStyle w:val="KOD"/>
        <w:numPr>
          <w:ilvl w:val="0"/>
          <w:numId w:val="15"/>
        </w:numPr>
      </w:pPr>
      <w:r w:rsidRPr="00F45177">
        <w:t xml:space="preserve">out_cikis &lt;= in_giris_1 </w:t>
      </w:r>
      <w:r w:rsidRPr="009E4720">
        <w:rPr>
          <w:b/>
          <w:color w:val="1F497D" w:themeColor="text2"/>
        </w:rPr>
        <w:t>and</w:t>
      </w:r>
      <w:r w:rsidR="00040F82" w:rsidRPr="009E4720">
        <w:rPr>
          <w:color w:val="1F497D" w:themeColor="text2"/>
        </w:rPr>
        <w:t xml:space="preserve"> </w:t>
      </w:r>
      <w:r w:rsidRPr="00F45177">
        <w:t xml:space="preserve">in_giris_2 </w:t>
      </w:r>
      <w:r w:rsidRPr="009E4720">
        <w:rPr>
          <w:b/>
          <w:color w:val="1F497D" w:themeColor="text2"/>
        </w:rPr>
        <w:t>and</w:t>
      </w:r>
      <w:r w:rsidR="00040F82" w:rsidRPr="009E4720">
        <w:rPr>
          <w:color w:val="1F497D" w:themeColor="text2"/>
        </w:rPr>
        <w:t xml:space="preserve"> </w:t>
      </w:r>
      <w:r w:rsidRPr="00F45177">
        <w:t xml:space="preserve">in_giris_3 </w:t>
      </w:r>
      <w:r w:rsidR="009E4720">
        <w:rPr>
          <w:b/>
          <w:color w:val="1F497D" w:themeColor="text2"/>
        </w:rPr>
        <w:t>and</w:t>
      </w:r>
      <w:r w:rsidR="00040F82" w:rsidRPr="009E4720">
        <w:rPr>
          <w:color w:val="1F497D" w:themeColor="text2"/>
        </w:rPr>
        <w:t xml:space="preserve"> </w:t>
      </w:r>
      <w:r w:rsidRPr="00F45177">
        <w:t>in_giris_4;</w:t>
      </w:r>
    </w:p>
    <w:p w14:paraId="04E87F6D" w14:textId="265CDAD6" w:rsidR="00847980" w:rsidRPr="00F45177" w:rsidRDefault="00847980" w:rsidP="005C3146">
      <w:pPr>
        <w:pStyle w:val="KOD"/>
        <w:numPr>
          <w:ilvl w:val="0"/>
          <w:numId w:val="15"/>
        </w:numPr>
      </w:pPr>
      <w:r w:rsidRPr="00F45177">
        <w:t xml:space="preserve">out_cikis &lt;= in_giris_1 </w:t>
      </w:r>
      <w:r w:rsidRPr="001400F6">
        <w:rPr>
          <w:b/>
        </w:rPr>
        <w:t>*</w:t>
      </w:r>
      <w:r w:rsidR="00040F82">
        <w:t xml:space="preserve"> </w:t>
      </w:r>
      <w:r w:rsidRPr="00F45177">
        <w:t xml:space="preserve">in_giris_2 </w:t>
      </w:r>
      <w:r w:rsidRPr="001400F6">
        <w:rPr>
          <w:b/>
        </w:rPr>
        <w:t>*</w:t>
      </w:r>
      <w:r w:rsidR="00040F82">
        <w:t xml:space="preserve"> </w:t>
      </w:r>
      <w:r w:rsidRPr="00F45177">
        <w:t xml:space="preserve">in_giris_3 </w:t>
      </w:r>
      <w:r w:rsidRPr="001400F6">
        <w:rPr>
          <w:b/>
        </w:rPr>
        <w:t>+</w:t>
      </w:r>
      <w:r w:rsidR="00C6393A">
        <w:t xml:space="preserve"> </w:t>
      </w:r>
      <w:r w:rsidRPr="00F45177">
        <w:t>in_giris_4;</w:t>
      </w:r>
    </w:p>
    <w:p w14:paraId="666D3763" w14:textId="77777777" w:rsidR="00847980" w:rsidRPr="00F45177" w:rsidRDefault="00847980" w:rsidP="00847980">
      <w:pPr>
        <w:pStyle w:val="ListeParagraf"/>
        <w:ind w:left="1776" w:firstLine="0"/>
        <w:rPr>
          <w:b/>
        </w:rPr>
      </w:pPr>
    </w:p>
    <w:p w14:paraId="06F2B30D" w14:textId="73DB3ADE" w:rsidR="00847980" w:rsidRPr="00F45177" w:rsidRDefault="00847980" w:rsidP="001400F6">
      <w:pPr>
        <w:jc w:val="both"/>
      </w:pPr>
      <w:r w:rsidRPr="00F45177">
        <w:t xml:space="preserve">Yukarıda verilen iki </w:t>
      </w:r>
      <w:r w:rsidR="001400F6">
        <w:t>tanımlama</w:t>
      </w:r>
      <w:r w:rsidRPr="00F45177">
        <w:t xml:space="preserve"> aynı çıkış değerini üretmesine rağmen aynı anlama gelmemektedir. 1. ifade de </w:t>
      </w:r>
      <w:r w:rsidRPr="001400F6">
        <w:rPr>
          <w:rFonts w:ascii="Courier New" w:hAnsi="Courier New" w:cs="Courier New"/>
          <w:b/>
        </w:rPr>
        <w:t>and</w:t>
      </w:r>
      <w:r w:rsidRPr="00F45177">
        <w:t xml:space="preserve"> operatörünün </w:t>
      </w:r>
      <w:r w:rsidRPr="001400F6">
        <w:rPr>
          <w:rFonts w:ascii="Courier New" w:hAnsi="Courier New" w:cs="Courier New"/>
          <w:b/>
        </w:rPr>
        <w:t>or</w:t>
      </w:r>
      <w:r w:rsidRPr="00F45177">
        <w:t xml:space="preserve"> operatörüne üstünlüğü y</w:t>
      </w:r>
      <w:r w:rsidR="00EE6DC9">
        <w:t>o</w:t>
      </w:r>
      <w:r w:rsidRPr="00F45177">
        <w:t xml:space="preserve">ktur. 2. ifade de ise </w:t>
      </w:r>
      <w:r w:rsidRPr="001400F6">
        <w:rPr>
          <w:rFonts w:ascii="Courier New" w:hAnsi="Courier New" w:cs="Courier New"/>
          <w:b/>
        </w:rPr>
        <w:t>*</w:t>
      </w:r>
      <w:r w:rsidRPr="00F45177">
        <w:t xml:space="preserve"> operatörünün </w:t>
      </w:r>
      <w:r w:rsidRPr="001400F6">
        <w:rPr>
          <w:rFonts w:ascii="Courier New" w:hAnsi="Courier New" w:cs="Courier New"/>
          <w:b/>
        </w:rPr>
        <w:t xml:space="preserve">+ </w:t>
      </w:r>
      <w:r w:rsidRPr="00F45177">
        <w:t xml:space="preserve">operatörüne göre üstünlüğü vardır. Bu nedenle </w:t>
      </w:r>
      <w:r w:rsidR="001400F6">
        <w:t>tanımlamalar</w:t>
      </w:r>
      <w:r w:rsidRPr="00F45177">
        <w:t xml:space="preserve"> kullanılırken hata yapılma olasılığı yüksektir. </w:t>
      </w:r>
      <w:r w:rsidR="001400F6">
        <w:t>K</w:t>
      </w:r>
      <w:r w:rsidRPr="00F45177">
        <w:t xml:space="preserve">ullanıcının gerçekleştirmek istediği işleme göre parantez kullanımı ile hata olasılığını azaltabilir. </w:t>
      </w:r>
    </w:p>
    <w:p w14:paraId="4A6A3E97" w14:textId="7DAF6911" w:rsidR="00847980" w:rsidRPr="00F45177" w:rsidRDefault="00847980" w:rsidP="001400F6">
      <w:pPr>
        <w:jc w:val="both"/>
      </w:pPr>
      <w:r w:rsidRPr="00F45177">
        <w:t xml:space="preserve">Aşağıda verilen iki ifade </w:t>
      </w:r>
      <w:r w:rsidR="001400F6" w:rsidRPr="00F45177">
        <w:t>parantez</w:t>
      </w:r>
      <w:r w:rsidRPr="00F45177">
        <w:t xml:space="preserve"> kullanımı ile farklı tanımlama yapılmıştır. Örneğin </w:t>
      </w:r>
      <w:r w:rsidRPr="001400F6">
        <w:rPr>
          <w:rFonts w:ascii="Courier New" w:hAnsi="Courier New" w:cs="Courier New"/>
          <w:b/>
        </w:rPr>
        <w:t>in_giris_1= '0'</w:t>
      </w:r>
      <w:r w:rsidRPr="00F45177">
        <w:t>,</w:t>
      </w:r>
      <w:r w:rsidR="001400F6">
        <w:t xml:space="preserve"> </w:t>
      </w:r>
      <w:r w:rsidRPr="001400F6">
        <w:rPr>
          <w:rFonts w:ascii="Courier New" w:hAnsi="Courier New" w:cs="Courier New"/>
          <w:b/>
        </w:rPr>
        <w:t>in_giris_2 = '1'</w:t>
      </w:r>
      <w:r w:rsidRPr="00F45177">
        <w:rPr>
          <w:b/>
        </w:rPr>
        <w:t xml:space="preserve">, </w:t>
      </w:r>
      <w:r w:rsidRPr="001400F6">
        <w:rPr>
          <w:rFonts w:ascii="Courier New" w:hAnsi="Courier New" w:cs="Courier New"/>
          <w:b/>
        </w:rPr>
        <w:t>in_giris_3 = '0'</w:t>
      </w:r>
      <w:r w:rsidR="001400F6">
        <w:rPr>
          <w:rFonts w:ascii="Courier New" w:hAnsi="Courier New" w:cs="Courier New"/>
          <w:b/>
        </w:rPr>
        <w:t xml:space="preserve"> </w:t>
      </w:r>
      <w:r w:rsidRPr="00F45177">
        <w:t>ve</w:t>
      </w:r>
      <w:r w:rsidR="001400F6">
        <w:t xml:space="preserve"> </w:t>
      </w:r>
      <w:r w:rsidRPr="001400F6">
        <w:rPr>
          <w:rFonts w:ascii="Courier New" w:hAnsi="Courier New" w:cs="Courier New"/>
          <w:b/>
        </w:rPr>
        <w:t>in_giris_4 = '1'</w:t>
      </w:r>
      <w:r w:rsidRPr="00F45177">
        <w:rPr>
          <w:b/>
        </w:rPr>
        <w:t xml:space="preserve"> </w:t>
      </w:r>
      <w:r w:rsidRPr="00F45177">
        <w:t xml:space="preserve">olması durumunda 1. </w:t>
      </w:r>
      <w:r w:rsidRPr="001400F6">
        <w:rPr>
          <w:rFonts w:ascii="Courier New" w:hAnsi="Courier New" w:cs="Courier New"/>
          <w:b/>
        </w:rPr>
        <w:t>ifade (0 and 1 and 0) or 1 = 1</w:t>
      </w:r>
      <w:r w:rsidRPr="00F45177">
        <w:t xml:space="preserve"> çıkışını verirken 2. ifade </w:t>
      </w:r>
      <w:r w:rsidRPr="001400F6">
        <w:rPr>
          <w:rFonts w:ascii="Courier New" w:hAnsi="Courier New" w:cs="Courier New"/>
          <w:b/>
        </w:rPr>
        <w:t>(0 and 1) and (0 or 1) = 0</w:t>
      </w:r>
      <w:r w:rsidRPr="00F45177">
        <w:t xml:space="preserve"> çıkışını vermektedir.</w:t>
      </w:r>
    </w:p>
    <w:p w14:paraId="68EFF7ED" w14:textId="77777777" w:rsidR="00847980" w:rsidRPr="00F41595" w:rsidRDefault="00847980" w:rsidP="00F41595">
      <w:pPr>
        <w:pStyle w:val="KOD"/>
      </w:pPr>
    </w:p>
    <w:p w14:paraId="59072D77" w14:textId="0BD85CD9" w:rsidR="00847980" w:rsidRPr="00F41595" w:rsidRDefault="00847980" w:rsidP="00F41595">
      <w:pPr>
        <w:pStyle w:val="KOD"/>
        <w:numPr>
          <w:ilvl w:val="0"/>
          <w:numId w:val="16"/>
        </w:numPr>
      </w:pPr>
      <w:r w:rsidRPr="00F41595">
        <w:t xml:space="preserve">out_cikis &lt;= (in_giris_1 </w:t>
      </w:r>
      <w:r w:rsidRPr="003F2768">
        <w:rPr>
          <w:b/>
          <w:color w:val="1F497D" w:themeColor="text2"/>
        </w:rPr>
        <w:t>and</w:t>
      </w:r>
      <w:r w:rsidR="00431580" w:rsidRPr="003F2768">
        <w:rPr>
          <w:color w:val="1F497D" w:themeColor="text2"/>
        </w:rPr>
        <w:t xml:space="preserve"> </w:t>
      </w:r>
      <w:r w:rsidRPr="00F41595">
        <w:t xml:space="preserve">in_giris_2 </w:t>
      </w:r>
      <w:r w:rsidRPr="003F2768">
        <w:rPr>
          <w:b/>
          <w:color w:val="1F497D" w:themeColor="text2"/>
        </w:rPr>
        <w:t>and</w:t>
      </w:r>
      <w:r w:rsidR="00431580" w:rsidRPr="003F2768">
        <w:rPr>
          <w:color w:val="1F497D" w:themeColor="text2"/>
        </w:rPr>
        <w:t xml:space="preserve"> </w:t>
      </w:r>
      <w:r w:rsidRPr="00F41595">
        <w:t>in_giris_3)</w:t>
      </w:r>
      <w:r w:rsidR="00431580">
        <w:t xml:space="preserve"> </w:t>
      </w:r>
      <w:r w:rsidRPr="003F2768">
        <w:rPr>
          <w:b/>
          <w:color w:val="1F497D" w:themeColor="text2"/>
        </w:rPr>
        <w:t>or</w:t>
      </w:r>
      <w:r w:rsidR="00431580" w:rsidRPr="003F2768">
        <w:rPr>
          <w:color w:val="1F497D" w:themeColor="text2"/>
        </w:rPr>
        <w:t xml:space="preserve"> </w:t>
      </w:r>
      <w:r w:rsidRPr="00F41595">
        <w:t>in_giris_4;</w:t>
      </w:r>
    </w:p>
    <w:p w14:paraId="744A0FD8" w14:textId="62D67467" w:rsidR="00210A3B" w:rsidRDefault="00431580" w:rsidP="00210A3B">
      <w:pPr>
        <w:pStyle w:val="KOD"/>
        <w:numPr>
          <w:ilvl w:val="0"/>
          <w:numId w:val="16"/>
        </w:numPr>
      </w:pPr>
      <w:r>
        <w:t xml:space="preserve">out_cikis &lt;= </w:t>
      </w:r>
      <w:r w:rsidR="00847980" w:rsidRPr="00F41595">
        <w:t xml:space="preserve">(in_giris_1 </w:t>
      </w:r>
      <w:r w:rsidR="00847980" w:rsidRPr="003F2768">
        <w:rPr>
          <w:b/>
          <w:color w:val="1F497D" w:themeColor="text2"/>
        </w:rPr>
        <w:t>and</w:t>
      </w:r>
      <w:r w:rsidRPr="003F2768">
        <w:rPr>
          <w:color w:val="1F497D" w:themeColor="text2"/>
        </w:rPr>
        <w:t xml:space="preserve"> </w:t>
      </w:r>
      <w:r w:rsidR="00847980" w:rsidRPr="00F41595">
        <w:t>in_giris_2)</w:t>
      </w:r>
      <w:r>
        <w:t xml:space="preserve"> </w:t>
      </w:r>
      <w:r w:rsidR="00847980" w:rsidRPr="003F2768">
        <w:rPr>
          <w:b/>
          <w:color w:val="1F497D" w:themeColor="text2"/>
        </w:rPr>
        <w:t>and</w:t>
      </w:r>
      <w:r w:rsidRPr="003F2768">
        <w:rPr>
          <w:color w:val="1F497D" w:themeColor="text2"/>
        </w:rPr>
        <w:t xml:space="preserve"> </w:t>
      </w:r>
      <w:r w:rsidR="00847980" w:rsidRPr="00F41595">
        <w:t xml:space="preserve">(in_giris_3 </w:t>
      </w:r>
      <w:r w:rsidR="00847980" w:rsidRPr="003F2768">
        <w:rPr>
          <w:b/>
          <w:color w:val="1F497D" w:themeColor="text2"/>
        </w:rPr>
        <w:t>or</w:t>
      </w:r>
      <w:r w:rsidRPr="003F2768">
        <w:rPr>
          <w:color w:val="1F497D" w:themeColor="text2"/>
        </w:rPr>
        <w:t xml:space="preserve"> </w:t>
      </w:r>
      <w:r w:rsidR="00847980" w:rsidRPr="00F41595">
        <w:t>in_giris_4);</w:t>
      </w:r>
    </w:p>
    <w:p w14:paraId="0F6A9FD7" w14:textId="77777777" w:rsidR="00510FD8" w:rsidRDefault="00510FD8" w:rsidP="00510FD8"/>
    <w:p w14:paraId="2823F7D3" w14:textId="2B8FEE90" w:rsidR="00510FD8" w:rsidRDefault="00510FD8" w:rsidP="000A2727">
      <w:pPr>
        <w:pStyle w:val="Balk2"/>
        <w:numPr>
          <w:ilvl w:val="1"/>
          <w:numId w:val="3"/>
        </w:numPr>
      </w:pPr>
      <w:r>
        <w:t>Nitelikler (Attribute</w:t>
      </w:r>
      <w:r w:rsidR="00C61AC4">
        <w:t>s</w:t>
      </w:r>
      <w:r>
        <w:t>)</w:t>
      </w:r>
    </w:p>
    <w:p w14:paraId="5A376ED6" w14:textId="77777777" w:rsidR="00567734" w:rsidRDefault="00567734" w:rsidP="00567734"/>
    <w:p w14:paraId="11AB7B0B" w14:textId="233F9B59" w:rsidR="00567734" w:rsidRPr="00567734" w:rsidRDefault="00567734" w:rsidP="00567734">
      <w:r>
        <w:t>Nitelikler önceden tanımlı ve kullanıcı tanımlı olmak üzere ikiye ayrılmaktadır.</w:t>
      </w:r>
    </w:p>
    <w:p w14:paraId="1BA3E8DA" w14:textId="6CF93A73" w:rsidR="00567734" w:rsidRPr="00567734" w:rsidRDefault="00567734" w:rsidP="00567734">
      <w:pPr>
        <w:pStyle w:val="Balk3"/>
        <w:numPr>
          <w:ilvl w:val="2"/>
          <w:numId w:val="3"/>
        </w:numPr>
      </w:pPr>
      <w:r>
        <w:t xml:space="preserve"> Önceden Tanımlı Nitelikler (Pre-defined Attributes)</w:t>
      </w:r>
    </w:p>
    <w:p w14:paraId="1B213339" w14:textId="77777777" w:rsidR="00202CBD" w:rsidRDefault="00202CBD" w:rsidP="00202CBD"/>
    <w:p w14:paraId="1FE26D2B" w14:textId="4FF672F9" w:rsidR="00202CBD" w:rsidRDefault="00202CBD" w:rsidP="00202CBD">
      <w:r>
        <w:t>Aşağıda önceden tanımlı niteli</w:t>
      </w:r>
      <w:r w:rsidR="0011654C">
        <w:t>k</w:t>
      </w:r>
      <w:r>
        <w:t>ler gösterilmiştir:</w:t>
      </w:r>
    </w:p>
    <w:p w14:paraId="7A28B641" w14:textId="32D13B73" w:rsidR="00567734" w:rsidRPr="00637B32" w:rsidRDefault="00202CBD" w:rsidP="00637B32">
      <w:pPr>
        <w:rPr>
          <w:b/>
        </w:rPr>
      </w:pPr>
      <w:r w:rsidRPr="00637B32">
        <w:rPr>
          <w:b/>
        </w:rPr>
        <w:t>Veri Nitelikleri</w:t>
      </w:r>
    </w:p>
    <w:p w14:paraId="201F2473" w14:textId="02587915" w:rsidR="00EC3754" w:rsidRPr="009E3E32" w:rsidRDefault="00EC3754" w:rsidP="009E3E32">
      <w:pPr>
        <w:pStyle w:val="ListeParagraf"/>
        <w:numPr>
          <w:ilvl w:val="0"/>
          <w:numId w:val="20"/>
        </w:numPr>
        <w:rPr>
          <w:sz w:val="20"/>
        </w:rPr>
      </w:pPr>
      <w:r w:rsidRPr="009E3E32">
        <w:rPr>
          <w:b/>
          <w:sz w:val="20"/>
        </w:rPr>
        <w:t>LOW:</w:t>
      </w:r>
      <w:r w:rsidRPr="009E3E32">
        <w:rPr>
          <w:sz w:val="20"/>
        </w:rPr>
        <w:t xml:space="preserve"> </w:t>
      </w:r>
      <w:r w:rsidR="00202CBD" w:rsidRPr="009E3E32">
        <w:rPr>
          <w:sz w:val="20"/>
        </w:rPr>
        <w:t>Dizinin alt indisini döndürür</w:t>
      </w:r>
      <w:r w:rsidR="00624DB3" w:rsidRPr="009E3E32">
        <w:rPr>
          <w:sz w:val="20"/>
        </w:rPr>
        <w:t>.</w:t>
      </w:r>
    </w:p>
    <w:p w14:paraId="65C60247" w14:textId="2581DF19" w:rsidR="00EC3754" w:rsidRPr="009E3E32" w:rsidRDefault="00EC3754" w:rsidP="009E3E32">
      <w:pPr>
        <w:pStyle w:val="ListeParagraf"/>
        <w:numPr>
          <w:ilvl w:val="0"/>
          <w:numId w:val="20"/>
        </w:numPr>
        <w:rPr>
          <w:sz w:val="20"/>
        </w:rPr>
      </w:pPr>
      <w:r w:rsidRPr="009E3E32">
        <w:rPr>
          <w:b/>
          <w:sz w:val="20"/>
        </w:rPr>
        <w:t>HIGH:</w:t>
      </w:r>
      <w:r w:rsidRPr="009E3E32">
        <w:rPr>
          <w:sz w:val="20"/>
        </w:rPr>
        <w:t xml:space="preserve"> </w:t>
      </w:r>
      <w:r w:rsidR="00202CBD" w:rsidRPr="009E3E32">
        <w:rPr>
          <w:sz w:val="20"/>
        </w:rPr>
        <w:t>Dizinin üst indisini döndürür</w:t>
      </w:r>
      <w:r w:rsidR="00624DB3" w:rsidRPr="009E3E32">
        <w:rPr>
          <w:sz w:val="20"/>
        </w:rPr>
        <w:t>.</w:t>
      </w:r>
    </w:p>
    <w:p w14:paraId="785247F7" w14:textId="2636F5D6" w:rsidR="00EC3754" w:rsidRPr="009E3E32" w:rsidRDefault="00EC3754" w:rsidP="009E3E32">
      <w:pPr>
        <w:pStyle w:val="ListeParagraf"/>
        <w:numPr>
          <w:ilvl w:val="0"/>
          <w:numId w:val="20"/>
        </w:numPr>
        <w:rPr>
          <w:sz w:val="20"/>
        </w:rPr>
      </w:pPr>
      <w:r w:rsidRPr="009E3E32">
        <w:rPr>
          <w:b/>
          <w:sz w:val="20"/>
        </w:rPr>
        <w:t>LEFT:</w:t>
      </w:r>
      <w:r w:rsidRPr="009E3E32">
        <w:rPr>
          <w:sz w:val="20"/>
        </w:rPr>
        <w:t xml:space="preserve"> </w:t>
      </w:r>
      <w:r w:rsidR="00637B32" w:rsidRPr="009E3E32">
        <w:rPr>
          <w:sz w:val="20"/>
        </w:rPr>
        <w:t>Dizinin en soldaki indisini döndürür</w:t>
      </w:r>
      <w:r w:rsidR="00624DB3" w:rsidRPr="009E3E32">
        <w:rPr>
          <w:sz w:val="20"/>
        </w:rPr>
        <w:t>.</w:t>
      </w:r>
    </w:p>
    <w:p w14:paraId="079FB756" w14:textId="6DCB2AD4" w:rsidR="00EC3754" w:rsidRPr="009E3E32" w:rsidRDefault="00EC3754" w:rsidP="009E3E32">
      <w:pPr>
        <w:pStyle w:val="ListeParagraf"/>
        <w:numPr>
          <w:ilvl w:val="0"/>
          <w:numId w:val="20"/>
        </w:numPr>
        <w:rPr>
          <w:sz w:val="20"/>
        </w:rPr>
      </w:pPr>
      <w:r w:rsidRPr="009E3E32">
        <w:rPr>
          <w:b/>
          <w:sz w:val="20"/>
        </w:rPr>
        <w:t>RIGHT:</w:t>
      </w:r>
      <w:r w:rsidRPr="009E3E32">
        <w:rPr>
          <w:sz w:val="20"/>
        </w:rPr>
        <w:t xml:space="preserve"> </w:t>
      </w:r>
      <w:r w:rsidR="00706723" w:rsidRPr="009E3E32">
        <w:rPr>
          <w:sz w:val="20"/>
        </w:rPr>
        <w:t>Dizinin en sağdaki indisini döndürür</w:t>
      </w:r>
      <w:r w:rsidR="00624DB3" w:rsidRPr="009E3E32">
        <w:rPr>
          <w:sz w:val="20"/>
        </w:rPr>
        <w:t>.</w:t>
      </w:r>
    </w:p>
    <w:p w14:paraId="1549013D" w14:textId="7CFC1554" w:rsidR="00EC3754" w:rsidRPr="009E3E32" w:rsidRDefault="00EC3754" w:rsidP="009E3E32">
      <w:pPr>
        <w:pStyle w:val="ListeParagraf"/>
        <w:numPr>
          <w:ilvl w:val="0"/>
          <w:numId w:val="20"/>
        </w:numPr>
        <w:rPr>
          <w:sz w:val="20"/>
        </w:rPr>
      </w:pPr>
      <w:r w:rsidRPr="009E3E32">
        <w:rPr>
          <w:b/>
          <w:sz w:val="20"/>
        </w:rPr>
        <w:t>LENGTH:</w:t>
      </w:r>
      <w:r w:rsidRPr="009E3E32">
        <w:rPr>
          <w:sz w:val="20"/>
        </w:rPr>
        <w:t xml:space="preserve"> </w:t>
      </w:r>
      <w:r w:rsidR="00706723" w:rsidRPr="009E3E32">
        <w:rPr>
          <w:sz w:val="20"/>
        </w:rPr>
        <w:t>Vektör uzunluğunu döndürür</w:t>
      </w:r>
      <w:r w:rsidR="00624DB3" w:rsidRPr="009E3E32">
        <w:rPr>
          <w:sz w:val="20"/>
        </w:rPr>
        <w:t>.</w:t>
      </w:r>
    </w:p>
    <w:p w14:paraId="2CC12DF8" w14:textId="3CBB6AC6" w:rsidR="00EC3754" w:rsidRPr="009E3E32" w:rsidRDefault="00EC3754" w:rsidP="009E3E32">
      <w:pPr>
        <w:pStyle w:val="ListeParagraf"/>
        <w:numPr>
          <w:ilvl w:val="0"/>
          <w:numId w:val="20"/>
        </w:numPr>
        <w:rPr>
          <w:sz w:val="20"/>
        </w:rPr>
      </w:pPr>
      <w:r w:rsidRPr="009E3E32">
        <w:rPr>
          <w:b/>
          <w:sz w:val="20"/>
        </w:rPr>
        <w:t>RANGE:</w:t>
      </w:r>
      <w:r w:rsidRPr="009E3E32">
        <w:rPr>
          <w:sz w:val="20"/>
        </w:rPr>
        <w:t xml:space="preserve"> </w:t>
      </w:r>
      <w:r w:rsidR="00706723" w:rsidRPr="009E3E32">
        <w:rPr>
          <w:sz w:val="20"/>
        </w:rPr>
        <w:t xml:space="preserve">Vektör </w:t>
      </w:r>
      <w:r w:rsidR="009639E0" w:rsidRPr="009E3E32">
        <w:rPr>
          <w:sz w:val="20"/>
        </w:rPr>
        <w:t>aralığını</w:t>
      </w:r>
      <w:r w:rsidR="00706723" w:rsidRPr="009E3E32">
        <w:rPr>
          <w:sz w:val="20"/>
        </w:rPr>
        <w:t xml:space="preserve"> döndürür</w:t>
      </w:r>
      <w:r w:rsidR="00624DB3" w:rsidRPr="009E3E32">
        <w:rPr>
          <w:sz w:val="20"/>
        </w:rPr>
        <w:t>.</w:t>
      </w:r>
    </w:p>
    <w:p w14:paraId="57BF71AA" w14:textId="23C0F673" w:rsidR="00EC3754" w:rsidRPr="009E3E32" w:rsidRDefault="00637B32" w:rsidP="009E3E32">
      <w:pPr>
        <w:pStyle w:val="ListeParagraf"/>
        <w:numPr>
          <w:ilvl w:val="0"/>
          <w:numId w:val="20"/>
        </w:numPr>
        <w:rPr>
          <w:sz w:val="20"/>
        </w:rPr>
      </w:pPr>
      <w:r w:rsidRPr="009E3E32">
        <w:rPr>
          <w:b/>
          <w:sz w:val="20"/>
        </w:rPr>
        <w:t>R</w:t>
      </w:r>
      <w:r w:rsidR="00EC3754" w:rsidRPr="009E3E32">
        <w:rPr>
          <w:b/>
          <w:sz w:val="20"/>
        </w:rPr>
        <w:t>EVERSE_RANGE:</w:t>
      </w:r>
      <w:r w:rsidR="00EC3754" w:rsidRPr="009E3E32">
        <w:rPr>
          <w:sz w:val="20"/>
        </w:rPr>
        <w:t xml:space="preserve"> </w:t>
      </w:r>
      <w:r w:rsidR="009639E0" w:rsidRPr="009E3E32">
        <w:rPr>
          <w:sz w:val="20"/>
        </w:rPr>
        <w:t>Vektör aralığının tersini döndürür</w:t>
      </w:r>
      <w:r w:rsidR="00624DB3" w:rsidRPr="009E3E32">
        <w:rPr>
          <w:sz w:val="20"/>
        </w:rPr>
        <w:t>.</w:t>
      </w:r>
    </w:p>
    <w:p w14:paraId="71CB5ACC" w14:textId="77777777" w:rsidR="00A41F1D" w:rsidRDefault="00A41F1D" w:rsidP="00202CBD"/>
    <w:p w14:paraId="29558302" w14:textId="662B86FE" w:rsidR="00EC7913" w:rsidRDefault="00A41F1D" w:rsidP="003F2768">
      <w:pPr>
        <w:jc w:val="both"/>
      </w:pPr>
      <w:r>
        <w:t xml:space="preserve">Aşağıda </w:t>
      </w:r>
      <w:r w:rsidR="00EF5BEA">
        <w:t xml:space="preserve">tanımlanan </w:t>
      </w:r>
      <w:r w:rsidR="00EF5BEA" w:rsidRPr="006F76DF">
        <w:rPr>
          <w:rFonts w:ascii="Courier New" w:hAnsi="Courier New" w:cs="Courier New"/>
          <w:b/>
        </w:rPr>
        <w:t>ornek_sinyal</w:t>
      </w:r>
      <w:r w:rsidR="00EF5BEA">
        <w:t xml:space="preserve"> sinyali kullanarak </w:t>
      </w:r>
      <w:r>
        <w:t>veri niteliklerin</w:t>
      </w:r>
      <w:r w:rsidR="00EF5BEA">
        <w:t xml:space="preserve">in kullanımına ilişkin örnekler </w:t>
      </w:r>
      <w:r>
        <w:t xml:space="preserve">verilmiştir. </w:t>
      </w:r>
    </w:p>
    <w:p w14:paraId="79DA2562" w14:textId="07EE38AF" w:rsidR="000B6215" w:rsidRDefault="000B6215" w:rsidP="00305E9F">
      <w:pPr>
        <w:pStyle w:val="KOD"/>
        <w:ind w:firstLine="360"/>
      </w:pPr>
      <w:r w:rsidRPr="003F2768">
        <w:rPr>
          <w:b/>
          <w:color w:val="1F497D" w:themeColor="text2"/>
        </w:rPr>
        <w:t>signal</w:t>
      </w:r>
      <w:r w:rsidRPr="003F2768">
        <w:rPr>
          <w:color w:val="1F497D" w:themeColor="text2"/>
        </w:rPr>
        <w:t xml:space="preserve"> </w:t>
      </w:r>
      <w:r>
        <w:t xml:space="preserve">ornek_sinyal : </w:t>
      </w:r>
      <w:r w:rsidRPr="003F2768">
        <w:rPr>
          <w:color w:val="4F81BD" w:themeColor="accent1"/>
        </w:rPr>
        <w:t>std_logic_vector</w:t>
      </w:r>
      <w:r w:rsidR="00132E26">
        <w:t>(</w:t>
      </w:r>
      <w:r w:rsidR="00132E26" w:rsidRPr="003F2768">
        <w:rPr>
          <w:b/>
          <w:color w:val="F79646" w:themeColor="accent6"/>
        </w:rPr>
        <w:t>3</w:t>
      </w:r>
      <w:r w:rsidR="00132E26">
        <w:t xml:space="preserve"> </w:t>
      </w:r>
      <w:r w:rsidR="00132E26" w:rsidRPr="003F2768">
        <w:rPr>
          <w:color w:val="4F81BD" w:themeColor="accent1"/>
        </w:rPr>
        <w:t xml:space="preserve">downto </w:t>
      </w:r>
      <w:r w:rsidR="00132E26" w:rsidRPr="003F2768">
        <w:rPr>
          <w:b/>
          <w:color w:val="F79646" w:themeColor="accent6"/>
        </w:rPr>
        <w:t>0</w:t>
      </w:r>
      <w:r w:rsidR="00132E26">
        <w:t>)</w:t>
      </w:r>
      <w:r>
        <w:t xml:space="preserve"> := “0101”;</w:t>
      </w:r>
    </w:p>
    <w:p w14:paraId="557C6E0C" w14:textId="77777777" w:rsidR="008F200A" w:rsidRDefault="000B6215" w:rsidP="008F200A">
      <w:pPr>
        <w:pStyle w:val="KOD"/>
        <w:numPr>
          <w:ilvl w:val="0"/>
          <w:numId w:val="22"/>
        </w:numPr>
      </w:pPr>
      <w:r>
        <w:t>A &lt;= ornek_sinyal(ornek_sinyal’</w:t>
      </w:r>
      <w:r w:rsidRPr="00B434CA">
        <w:rPr>
          <w:color w:val="4F81BD" w:themeColor="accent1"/>
        </w:rPr>
        <w:t>low</w:t>
      </w:r>
      <w:r>
        <w:t xml:space="preserve">) ; </w:t>
      </w:r>
    </w:p>
    <w:p w14:paraId="75799363" w14:textId="2196B12E" w:rsidR="000B6215" w:rsidRDefault="000B6215" w:rsidP="008F200A">
      <w:pPr>
        <w:pStyle w:val="KOD"/>
        <w:ind w:left="720"/>
      </w:pPr>
      <w:r>
        <w:t>A &lt;= ornek_sinyal(0) ;</w:t>
      </w:r>
    </w:p>
    <w:p w14:paraId="6FDA1CED" w14:textId="7E851EA8" w:rsidR="008F200A" w:rsidRDefault="00AC5A5A" w:rsidP="008F200A">
      <w:pPr>
        <w:pStyle w:val="KOD"/>
        <w:numPr>
          <w:ilvl w:val="0"/>
          <w:numId w:val="22"/>
        </w:numPr>
      </w:pPr>
      <w:r>
        <w:t>B</w:t>
      </w:r>
      <w:r w:rsidR="008F200A">
        <w:t xml:space="preserve"> &lt;= ornek_sinyal(ornek_sinyal’</w:t>
      </w:r>
      <w:r w:rsidR="00260CB0" w:rsidRPr="0068236B">
        <w:rPr>
          <w:color w:val="4F81BD" w:themeColor="accent1"/>
        </w:rPr>
        <w:t>high</w:t>
      </w:r>
      <w:r w:rsidR="008F200A">
        <w:t xml:space="preserve">) ; </w:t>
      </w:r>
    </w:p>
    <w:p w14:paraId="1D94A177" w14:textId="786F2A91" w:rsidR="008F200A" w:rsidRDefault="00AC5A5A" w:rsidP="008F200A">
      <w:pPr>
        <w:pStyle w:val="KOD"/>
        <w:ind w:left="720"/>
      </w:pPr>
      <w:r>
        <w:t>B</w:t>
      </w:r>
      <w:r w:rsidR="008F200A">
        <w:t xml:space="preserve"> &lt;= ornek_sinyal(</w:t>
      </w:r>
      <w:r w:rsidR="00510516">
        <w:t>3</w:t>
      </w:r>
      <w:r w:rsidR="008F200A">
        <w:t>) ;</w:t>
      </w:r>
    </w:p>
    <w:p w14:paraId="45A3574A" w14:textId="44DB7BA7" w:rsidR="00DF5783" w:rsidRDefault="00DF5783" w:rsidP="00DF5783">
      <w:pPr>
        <w:pStyle w:val="KOD"/>
        <w:numPr>
          <w:ilvl w:val="0"/>
          <w:numId w:val="22"/>
        </w:numPr>
      </w:pPr>
      <w:r>
        <w:t>C &lt;= ornek_sinyal(ornek_sinyal’</w:t>
      </w:r>
      <w:r w:rsidR="00B20A41" w:rsidRPr="0068236B">
        <w:rPr>
          <w:color w:val="4F81BD" w:themeColor="accent1"/>
        </w:rPr>
        <w:t>left</w:t>
      </w:r>
      <w:r>
        <w:t xml:space="preserve">) ; </w:t>
      </w:r>
    </w:p>
    <w:p w14:paraId="26589A8F" w14:textId="5ADC62F1" w:rsidR="00DF5783" w:rsidRDefault="00DF5783" w:rsidP="00DF5783">
      <w:pPr>
        <w:pStyle w:val="KOD"/>
        <w:ind w:left="720"/>
      </w:pPr>
      <w:r>
        <w:t>C &lt;= ornek_sinyal(3) ;</w:t>
      </w:r>
    </w:p>
    <w:p w14:paraId="57AABFD2" w14:textId="5549DB70" w:rsidR="00BD42C4" w:rsidRDefault="00BD42C4" w:rsidP="00BD42C4">
      <w:pPr>
        <w:pStyle w:val="KOD"/>
        <w:numPr>
          <w:ilvl w:val="0"/>
          <w:numId w:val="22"/>
        </w:numPr>
      </w:pPr>
      <w:r>
        <w:t>D &lt;= ornek_sinyal(ornek_sinyal’</w:t>
      </w:r>
      <w:r w:rsidR="003E6AE0" w:rsidRPr="0068236B">
        <w:rPr>
          <w:color w:val="4F81BD" w:themeColor="accent1"/>
        </w:rPr>
        <w:t>right</w:t>
      </w:r>
      <w:r>
        <w:t xml:space="preserve">) ; </w:t>
      </w:r>
    </w:p>
    <w:p w14:paraId="4C8DCFBA" w14:textId="6EE55AEA" w:rsidR="00BD42C4" w:rsidRDefault="00BD42C4" w:rsidP="00BD42C4">
      <w:pPr>
        <w:pStyle w:val="KOD"/>
        <w:ind w:left="720"/>
      </w:pPr>
      <w:r>
        <w:t>D &lt;= ornek_sinyal(</w:t>
      </w:r>
      <w:r w:rsidR="00DC63D5">
        <w:t>0</w:t>
      </w:r>
      <w:r>
        <w:t>) ;</w:t>
      </w:r>
    </w:p>
    <w:p w14:paraId="062C93FB" w14:textId="5F2F1877" w:rsidR="00DC63D5" w:rsidRDefault="00DC63D5" w:rsidP="00DC63D5">
      <w:pPr>
        <w:pStyle w:val="KOD"/>
        <w:numPr>
          <w:ilvl w:val="0"/>
          <w:numId w:val="22"/>
        </w:numPr>
      </w:pPr>
      <w:r>
        <w:t>E &lt;= ornek_sinyal’</w:t>
      </w:r>
      <w:r w:rsidRPr="0068236B">
        <w:rPr>
          <w:color w:val="4F81BD" w:themeColor="accent1"/>
        </w:rPr>
        <w:t>range</w:t>
      </w:r>
      <w:r>
        <w:t xml:space="preserve"> ; </w:t>
      </w:r>
    </w:p>
    <w:p w14:paraId="7735C824" w14:textId="20C25B9A" w:rsidR="00DC63D5" w:rsidRDefault="006A7B32" w:rsidP="00DC63D5">
      <w:pPr>
        <w:pStyle w:val="KOD"/>
        <w:ind w:left="720"/>
      </w:pPr>
      <w:r w:rsidRPr="0068236B">
        <w:rPr>
          <w:b/>
          <w:color w:val="1F497D" w:themeColor="text2"/>
        </w:rPr>
        <w:t>for</w:t>
      </w:r>
      <w:r w:rsidRPr="0068236B">
        <w:rPr>
          <w:color w:val="1F497D" w:themeColor="text2"/>
        </w:rPr>
        <w:t xml:space="preserve"> </w:t>
      </w:r>
      <w:r>
        <w:t xml:space="preserve">n_i </w:t>
      </w:r>
      <w:r w:rsidRPr="0068236B">
        <w:rPr>
          <w:b/>
          <w:color w:val="1F497D" w:themeColor="text2"/>
        </w:rPr>
        <w:t>in</w:t>
      </w:r>
      <w:r w:rsidRPr="0068236B">
        <w:rPr>
          <w:color w:val="1F497D" w:themeColor="text2"/>
        </w:rPr>
        <w:t xml:space="preserve"> </w:t>
      </w:r>
      <w:r>
        <w:t xml:space="preserve">E </w:t>
      </w:r>
      <w:r w:rsidRPr="0068236B">
        <w:rPr>
          <w:b/>
          <w:color w:val="1F497D" w:themeColor="text2"/>
        </w:rPr>
        <w:t>loop</w:t>
      </w:r>
    </w:p>
    <w:p w14:paraId="21806B6E" w14:textId="77777777" w:rsidR="002D4603" w:rsidRDefault="006A7B32" w:rsidP="002D4603">
      <w:pPr>
        <w:pStyle w:val="KOD"/>
        <w:ind w:left="720"/>
      </w:pPr>
      <w:r w:rsidRPr="0068236B">
        <w:rPr>
          <w:b/>
          <w:color w:val="1F497D" w:themeColor="text2"/>
        </w:rPr>
        <w:t>for</w:t>
      </w:r>
      <w:r w:rsidRPr="0068236B">
        <w:rPr>
          <w:color w:val="1F497D" w:themeColor="text2"/>
        </w:rPr>
        <w:t xml:space="preserve"> </w:t>
      </w:r>
      <w:r>
        <w:t xml:space="preserve">n_i </w:t>
      </w:r>
      <w:r w:rsidRPr="0068236B">
        <w:rPr>
          <w:b/>
          <w:color w:val="1F497D" w:themeColor="text2"/>
        </w:rPr>
        <w:t>in</w:t>
      </w:r>
      <w:r w:rsidRPr="0068236B">
        <w:rPr>
          <w:color w:val="1F497D" w:themeColor="text2"/>
        </w:rPr>
        <w:t xml:space="preserve"> </w:t>
      </w:r>
      <w:r w:rsidRPr="0037617D">
        <w:rPr>
          <w:b/>
          <w:color w:val="F79646" w:themeColor="accent6"/>
        </w:rPr>
        <w:t>3</w:t>
      </w:r>
      <w:r>
        <w:t xml:space="preserve"> </w:t>
      </w:r>
      <w:r w:rsidRPr="0068236B">
        <w:rPr>
          <w:color w:val="4F81BD" w:themeColor="accent1"/>
        </w:rPr>
        <w:t>downto</w:t>
      </w:r>
      <w:r>
        <w:t xml:space="preserve"> </w:t>
      </w:r>
      <w:r w:rsidRPr="0037617D">
        <w:rPr>
          <w:b/>
          <w:color w:val="F79646" w:themeColor="accent6"/>
        </w:rPr>
        <w:t>0</w:t>
      </w:r>
      <w:r>
        <w:t xml:space="preserve"> </w:t>
      </w:r>
      <w:r w:rsidRPr="0068236B">
        <w:rPr>
          <w:b/>
          <w:color w:val="1F497D" w:themeColor="text2"/>
        </w:rPr>
        <w:t>loop</w:t>
      </w:r>
    </w:p>
    <w:p w14:paraId="15E2BF35" w14:textId="498B955F" w:rsidR="002D4603" w:rsidRDefault="002D4603" w:rsidP="002D4603">
      <w:pPr>
        <w:pStyle w:val="KOD"/>
        <w:numPr>
          <w:ilvl w:val="0"/>
          <w:numId w:val="22"/>
        </w:numPr>
      </w:pPr>
      <w:r>
        <w:t>F &lt;= ornek_sinyal’</w:t>
      </w:r>
      <w:r w:rsidRPr="00A973F5">
        <w:rPr>
          <w:color w:val="4F81BD" w:themeColor="accent1"/>
        </w:rPr>
        <w:t xml:space="preserve">reverse_range </w:t>
      </w:r>
      <w:r>
        <w:t xml:space="preserve">; </w:t>
      </w:r>
    </w:p>
    <w:p w14:paraId="36CE0449" w14:textId="21DFD87A" w:rsidR="002D4603" w:rsidRDefault="00A973F5" w:rsidP="002D4603">
      <w:pPr>
        <w:pStyle w:val="KOD"/>
        <w:ind w:left="720"/>
      </w:pPr>
      <w:r w:rsidRPr="0068236B">
        <w:rPr>
          <w:b/>
          <w:color w:val="1F497D" w:themeColor="text2"/>
        </w:rPr>
        <w:t>for</w:t>
      </w:r>
      <w:r w:rsidRPr="0068236B">
        <w:rPr>
          <w:color w:val="1F497D" w:themeColor="text2"/>
        </w:rPr>
        <w:t xml:space="preserve"> </w:t>
      </w:r>
      <w:r w:rsidR="002D4603">
        <w:t xml:space="preserve">n_i </w:t>
      </w:r>
      <w:r w:rsidRPr="0068236B">
        <w:rPr>
          <w:b/>
          <w:color w:val="1F497D" w:themeColor="text2"/>
        </w:rPr>
        <w:t>in</w:t>
      </w:r>
      <w:r w:rsidRPr="0068236B">
        <w:rPr>
          <w:color w:val="1F497D" w:themeColor="text2"/>
        </w:rPr>
        <w:t xml:space="preserve"> </w:t>
      </w:r>
      <w:r w:rsidR="002D4603">
        <w:t xml:space="preserve">F </w:t>
      </w:r>
      <w:r w:rsidRPr="0068236B">
        <w:rPr>
          <w:b/>
          <w:color w:val="1F497D" w:themeColor="text2"/>
        </w:rPr>
        <w:t>loop</w:t>
      </w:r>
    </w:p>
    <w:p w14:paraId="1887288F" w14:textId="13069DDA" w:rsidR="002D4603" w:rsidRDefault="00A973F5" w:rsidP="002D4603">
      <w:pPr>
        <w:pStyle w:val="KOD"/>
        <w:ind w:left="720"/>
        <w:rPr>
          <w:b/>
          <w:color w:val="1F497D" w:themeColor="text2"/>
        </w:rPr>
      </w:pPr>
      <w:r w:rsidRPr="0068236B">
        <w:rPr>
          <w:b/>
          <w:color w:val="1F497D" w:themeColor="text2"/>
        </w:rPr>
        <w:t>for</w:t>
      </w:r>
      <w:r w:rsidRPr="0068236B">
        <w:rPr>
          <w:color w:val="1F497D" w:themeColor="text2"/>
        </w:rPr>
        <w:t xml:space="preserve"> </w:t>
      </w:r>
      <w:r w:rsidR="002D4603">
        <w:t xml:space="preserve">n_i </w:t>
      </w:r>
      <w:r w:rsidRPr="0068236B">
        <w:rPr>
          <w:b/>
          <w:color w:val="1F497D" w:themeColor="text2"/>
        </w:rPr>
        <w:t>in</w:t>
      </w:r>
      <w:r w:rsidRPr="0068236B">
        <w:rPr>
          <w:color w:val="1F497D" w:themeColor="text2"/>
        </w:rPr>
        <w:t xml:space="preserve"> </w:t>
      </w:r>
      <w:r w:rsidR="00E56CD1" w:rsidRPr="0037617D">
        <w:rPr>
          <w:b/>
          <w:color w:val="F79646" w:themeColor="accent6"/>
        </w:rPr>
        <w:t>0</w:t>
      </w:r>
      <w:r w:rsidR="00E56CD1">
        <w:t xml:space="preserve"> </w:t>
      </w:r>
      <w:r w:rsidR="002D4603" w:rsidRPr="001D58EA">
        <w:rPr>
          <w:color w:val="4F81BD" w:themeColor="accent1"/>
        </w:rPr>
        <w:t>to</w:t>
      </w:r>
      <w:r w:rsidR="002D4603">
        <w:t xml:space="preserve"> </w:t>
      </w:r>
      <w:r w:rsidR="00E56CD1" w:rsidRPr="0037617D">
        <w:rPr>
          <w:b/>
          <w:color w:val="F79646" w:themeColor="accent6"/>
        </w:rPr>
        <w:t>3</w:t>
      </w:r>
      <w:r w:rsidR="002D4603">
        <w:t xml:space="preserve"> </w:t>
      </w:r>
      <w:r w:rsidRPr="0068236B">
        <w:rPr>
          <w:b/>
          <w:color w:val="1F497D" w:themeColor="text2"/>
        </w:rPr>
        <w:t>loop</w:t>
      </w:r>
    </w:p>
    <w:p w14:paraId="6CDDEAE3" w14:textId="77777777" w:rsidR="003A4B24" w:rsidRPr="003A4B24" w:rsidRDefault="003A4B24" w:rsidP="003A4B24"/>
    <w:p w14:paraId="0BB6FDA0" w14:textId="37C02E9C" w:rsidR="00DC63D5" w:rsidRDefault="00EB4048" w:rsidP="00DC63D5">
      <w:r>
        <w:t>Sinyal tanımlama işleminde listeleme tipi tür kullanılm</w:t>
      </w:r>
      <w:r w:rsidR="00A23560">
        <w:t>ış ise aşağıda verilen nitelikler kullanılır.</w:t>
      </w:r>
    </w:p>
    <w:p w14:paraId="214D53CE" w14:textId="6F0C9845" w:rsidR="00BF425F" w:rsidRDefault="00BF425F" w:rsidP="00BF425F">
      <w:pPr>
        <w:pStyle w:val="ListeParagraf"/>
        <w:numPr>
          <w:ilvl w:val="0"/>
          <w:numId w:val="20"/>
        </w:numPr>
        <w:rPr>
          <w:sz w:val="20"/>
        </w:rPr>
      </w:pPr>
      <w:r>
        <w:rPr>
          <w:b/>
          <w:sz w:val="20"/>
        </w:rPr>
        <w:lastRenderedPageBreak/>
        <w:t>VAL</w:t>
      </w:r>
      <w:r w:rsidR="0008121D">
        <w:rPr>
          <w:b/>
          <w:sz w:val="20"/>
        </w:rPr>
        <w:t xml:space="preserve"> </w:t>
      </w:r>
      <w:r w:rsidRPr="009E3E32">
        <w:rPr>
          <w:b/>
          <w:sz w:val="20"/>
        </w:rPr>
        <w:t>:</w:t>
      </w:r>
      <w:r w:rsidRPr="009E3E32">
        <w:rPr>
          <w:sz w:val="20"/>
        </w:rPr>
        <w:t xml:space="preserve"> </w:t>
      </w:r>
      <w:r w:rsidR="006648BB">
        <w:rPr>
          <w:sz w:val="20"/>
        </w:rPr>
        <w:t>Tip değerinin pozisyonunu döndürür.</w:t>
      </w:r>
    </w:p>
    <w:p w14:paraId="1EF5A677" w14:textId="50FFDC07" w:rsidR="00144F59" w:rsidRPr="00F41020" w:rsidRDefault="00144F59" w:rsidP="00144F59">
      <w:pPr>
        <w:pStyle w:val="KOD"/>
        <w:ind w:left="708"/>
      </w:pPr>
      <w:r w:rsidRPr="00646918">
        <w:rPr>
          <w:b/>
          <w:color w:val="1F497D" w:themeColor="text2"/>
        </w:rPr>
        <w:t>type</w:t>
      </w:r>
      <w:r w:rsidRPr="00646918">
        <w:rPr>
          <w:rStyle w:val="apple-converted-space"/>
          <w:color w:val="1F497D" w:themeColor="text2"/>
        </w:rPr>
        <w:t> </w:t>
      </w:r>
      <w:r w:rsidRPr="00F41020">
        <w:rPr>
          <w:rStyle w:val="apple-converted-space"/>
        </w:rPr>
        <w:t>t_Kon</w:t>
      </w:r>
      <w:r>
        <w:rPr>
          <w:rStyle w:val="apple-converted-space"/>
        </w:rPr>
        <w:t>trol</w:t>
      </w:r>
      <w:r w:rsidRPr="00F41020">
        <w:rPr>
          <w:rStyle w:val="apple-converted-space"/>
        </w:rPr>
        <w:t> </w:t>
      </w:r>
      <w:r w:rsidRPr="00423050">
        <w:rPr>
          <w:b/>
          <w:color w:val="1F497D" w:themeColor="text2"/>
        </w:rPr>
        <w:t>is</w:t>
      </w:r>
      <w:r w:rsidRPr="00423050">
        <w:rPr>
          <w:rStyle w:val="apple-converted-space"/>
          <w:color w:val="1F497D" w:themeColor="text2"/>
        </w:rPr>
        <w:t> </w:t>
      </w:r>
      <w:r w:rsidRPr="00F41020">
        <w:t>(</w:t>
      </w:r>
      <w:r>
        <w:t>BOSTA, BASLA</w:t>
      </w:r>
      <w:r w:rsidRPr="00F41020">
        <w:t xml:space="preserve">, </w:t>
      </w:r>
      <w:r>
        <w:t>OKU</w:t>
      </w:r>
      <w:r w:rsidRPr="00F41020">
        <w:t xml:space="preserve">, </w:t>
      </w:r>
      <w:r>
        <w:t>YAZ, TAMAM</w:t>
      </w:r>
      <w:r w:rsidRPr="00F41020">
        <w:t>);</w:t>
      </w:r>
    </w:p>
    <w:p w14:paraId="41E2E144" w14:textId="54AD7F33" w:rsidR="003F1ADF" w:rsidRDefault="003F1ADF" w:rsidP="00F41020">
      <w:pPr>
        <w:pStyle w:val="KOD"/>
      </w:pPr>
      <w:r w:rsidRPr="00F41020">
        <w:t>    </w:t>
      </w:r>
      <w:r w:rsidRPr="00F41020">
        <w:tab/>
      </w:r>
      <w:r w:rsidR="0028134C" w:rsidRPr="00646918">
        <w:rPr>
          <w:b/>
          <w:color w:val="1F497D" w:themeColor="text2"/>
        </w:rPr>
        <w:t>signal</w:t>
      </w:r>
      <w:r w:rsidR="0028134C" w:rsidRPr="00646918">
        <w:rPr>
          <w:rStyle w:val="apple-converted-space"/>
          <w:color w:val="1F497D" w:themeColor="text2"/>
        </w:rPr>
        <w:t> </w:t>
      </w:r>
      <w:r w:rsidR="00311A6E">
        <w:t xml:space="preserve">pozisyon </w:t>
      </w:r>
      <w:r w:rsidRPr="00F41020">
        <w:t xml:space="preserve">: </w:t>
      </w:r>
      <w:r w:rsidRPr="00CA1E51">
        <w:rPr>
          <w:color w:val="4F81BD" w:themeColor="accent1"/>
        </w:rPr>
        <w:t xml:space="preserve">integer </w:t>
      </w:r>
      <w:r w:rsidRPr="00F41020">
        <w:t xml:space="preserve">:= </w:t>
      </w:r>
      <w:r w:rsidR="00F41020" w:rsidRPr="00F41020">
        <w:rPr>
          <w:rStyle w:val="apple-converted-space"/>
        </w:rPr>
        <w:t>t_Kon</w:t>
      </w:r>
      <w:r w:rsidR="00F41020">
        <w:rPr>
          <w:rStyle w:val="apple-converted-space"/>
        </w:rPr>
        <w:t>trol</w:t>
      </w:r>
      <w:r w:rsidRPr="00F41020">
        <w:t>’</w:t>
      </w:r>
      <w:r w:rsidRPr="006209D0">
        <w:rPr>
          <w:color w:val="4F81BD" w:themeColor="accent1"/>
        </w:rPr>
        <w:t>pos</w:t>
      </w:r>
      <w:r w:rsidRPr="00F41020">
        <w:t>(</w:t>
      </w:r>
      <w:r w:rsidR="005C2CE7">
        <w:t>Yaz</w:t>
      </w:r>
      <w:r w:rsidRPr="00F41020">
        <w:t xml:space="preserve">); </w:t>
      </w:r>
    </w:p>
    <w:p w14:paraId="2051C064" w14:textId="46D16D52" w:rsidR="00C829D6" w:rsidRDefault="00F67633" w:rsidP="00672FF4">
      <w:pPr>
        <w:pStyle w:val="KOD"/>
      </w:pPr>
      <w:r>
        <w:tab/>
      </w:r>
      <w:r w:rsidR="0028134C" w:rsidRPr="00646918">
        <w:rPr>
          <w:b/>
          <w:color w:val="1F497D" w:themeColor="text2"/>
        </w:rPr>
        <w:t>signal</w:t>
      </w:r>
      <w:r w:rsidR="0028134C" w:rsidRPr="00646918">
        <w:rPr>
          <w:rStyle w:val="apple-converted-space"/>
          <w:color w:val="1F497D" w:themeColor="text2"/>
        </w:rPr>
        <w:t> </w:t>
      </w:r>
      <w:r>
        <w:t xml:space="preserve">pozisyon </w:t>
      </w:r>
      <w:r w:rsidRPr="00F41020">
        <w:t xml:space="preserve">: </w:t>
      </w:r>
      <w:r w:rsidR="00CA1E51" w:rsidRPr="00CA1E51">
        <w:rPr>
          <w:color w:val="4F81BD" w:themeColor="accent1"/>
        </w:rPr>
        <w:t>integer</w:t>
      </w:r>
      <w:r w:rsidR="00FD11C6">
        <w:rPr>
          <w:color w:val="4F81BD" w:themeColor="accent1"/>
        </w:rPr>
        <w:t xml:space="preserve"> </w:t>
      </w:r>
      <w:r w:rsidRPr="00F41020">
        <w:t xml:space="preserve">:= </w:t>
      </w:r>
      <w:r>
        <w:rPr>
          <w:rStyle w:val="apple-converted-space"/>
        </w:rPr>
        <w:t>3</w:t>
      </w:r>
      <w:r w:rsidRPr="00F41020">
        <w:t xml:space="preserve">; </w:t>
      </w:r>
    </w:p>
    <w:p w14:paraId="079072AF" w14:textId="7B4E7532" w:rsidR="003F1ADF" w:rsidRPr="009E3E32" w:rsidRDefault="00F67633" w:rsidP="00672FF4">
      <w:pPr>
        <w:pStyle w:val="KOD"/>
      </w:pPr>
      <w:r>
        <w:tab/>
      </w:r>
    </w:p>
    <w:p w14:paraId="2E94B890" w14:textId="7A86436D" w:rsidR="00BF425F" w:rsidRDefault="00D64360" w:rsidP="00D64360">
      <w:pPr>
        <w:pStyle w:val="ListeParagraf"/>
        <w:numPr>
          <w:ilvl w:val="0"/>
          <w:numId w:val="20"/>
        </w:numPr>
        <w:rPr>
          <w:sz w:val="20"/>
        </w:rPr>
      </w:pPr>
      <w:r w:rsidRPr="00D64360">
        <w:rPr>
          <w:b/>
          <w:sz w:val="20"/>
        </w:rPr>
        <w:t>POS</w:t>
      </w:r>
      <w:r w:rsidR="00F2184B">
        <w:rPr>
          <w:b/>
          <w:sz w:val="20"/>
        </w:rPr>
        <w:t xml:space="preserve"> </w:t>
      </w:r>
      <w:r w:rsidR="00BF425F" w:rsidRPr="009E3E32">
        <w:rPr>
          <w:b/>
          <w:sz w:val="20"/>
        </w:rPr>
        <w:t>:</w:t>
      </w:r>
      <w:r w:rsidR="00BF425F" w:rsidRPr="009E3E32">
        <w:rPr>
          <w:sz w:val="20"/>
        </w:rPr>
        <w:t xml:space="preserve"> </w:t>
      </w:r>
      <w:r w:rsidR="00F22C1F">
        <w:rPr>
          <w:sz w:val="20"/>
        </w:rPr>
        <w:t>Tanımlı pozisyondaki tip değerinin döndürür</w:t>
      </w:r>
      <w:r w:rsidR="00BF425F" w:rsidRPr="009E3E32">
        <w:rPr>
          <w:sz w:val="20"/>
        </w:rPr>
        <w:t>.</w:t>
      </w:r>
    </w:p>
    <w:p w14:paraId="43254EC2" w14:textId="0697E2CF" w:rsidR="00C829D6" w:rsidRPr="00F41020" w:rsidRDefault="00583804" w:rsidP="00583804">
      <w:pPr>
        <w:pStyle w:val="KOD"/>
        <w:ind w:left="720"/>
      </w:pPr>
      <w:r w:rsidRPr="00646918">
        <w:rPr>
          <w:b/>
          <w:color w:val="1F497D" w:themeColor="text2"/>
        </w:rPr>
        <w:t>type</w:t>
      </w:r>
      <w:r w:rsidRPr="00646918">
        <w:rPr>
          <w:rStyle w:val="apple-converted-space"/>
          <w:color w:val="1F497D" w:themeColor="text2"/>
        </w:rPr>
        <w:t> </w:t>
      </w:r>
      <w:r w:rsidRPr="00F41020">
        <w:rPr>
          <w:rStyle w:val="apple-converted-space"/>
        </w:rPr>
        <w:t>t_Kon</w:t>
      </w:r>
      <w:r>
        <w:rPr>
          <w:rStyle w:val="apple-converted-space"/>
        </w:rPr>
        <w:t>trol</w:t>
      </w:r>
      <w:r w:rsidRPr="00F41020">
        <w:rPr>
          <w:rStyle w:val="apple-converted-space"/>
        </w:rPr>
        <w:t> </w:t>
      </w:r>
      <w:r w:rsidR="00423050" w:rsidRPr="00423050">
        <w:rPr>
          <w:b/>
          <w:color w:val="1F497D" w:themeColor="text2"/>
        </w:rPr>
        <w:t>is</w:t>
      </w:r>
      <w:r w:rsidR="00423050" w:rsidRPr="00423050">
        <w:rPr>
          <w:rStyle w:val="apple-converted-space"/>
          <w:color w:val="1F497D" w:themeColor="text2"/>
        </w:rPr>
        <w:t> </w:t>
      </w:r>
      <w:r w:rsidRPr="00F41020">
        <w:t>(</w:t>
      </w:r>
      <w:r>
        <w:t>BOSTA, BASLA</w:t>
      </w:r>
      <w:r w:rsidRPr="00F41020">
        <w:t xml:space="preserve">, </w:t>
      </w:r>
      <w:r>
        <w:t>OKU</w:t>
      </w:r>
      <w:r w:rsidRPr="00F41020">
        <w:t xml:space="preserve">, </w:t>
      </w:r>
      <w:r>
        <w:t>YAZ, TAMAM</w:t>
      </w:r>
      <w:r w:rsidRPr="00F41020">
        <w:t>);</w:t>
      </w:r>
    </w:p>
    <w:p w14:paraId="094B398D" w14:textId="0FC0D577" w:rsidR="00C829D6" w:rsidRDefault="00C829D6" w:rsidP="00C829D6">
      <w:pPr>
        <w:pStyle w:val="KOD"/>
      </w:pPr>
      <w:r w:rsidRPr="00F41020">
        <w:t>   </w:t>
      </w:r>
      <w:r w:rsidRPr="00F41020">
        <w:tab/>
      </w:r>
      <w:r w:rsidR="0028134C" w:rsidRPr="00646918">
        <w:rPr>
          <w:b/>
          <w:color w:val="1F497D" w:themeColor="text2"/>
        </w:rPr>
        <w:t>signal</w:t>
      </w:r>
      <w:r w:rsidR="0028134C" w:rsidRPr="00646918">
        <w:rPr>
          <w:rStyle w:val="apple-converted-space"/>
          <w:color w:val="1F497D" w:themeColor="text2"/>
        </w:rPr>
        <w:t> </w:t>
      </w:r>
      <w:r w:rsidR="0028134C">
        <w:t xml:space="preserve"> </w:t>
      </w:r>
      <w:r w:rsidR="005200C8">
        <w:t>deger</w:t>
      </w:r>
      <w:r w:rsidRPr="00F41020">
        <w:t xml:space="preserve">: </w:t>
      </w:r>
      <w:r w:rsidR="005200C8" w:rsidRPr="00F41020">
        <w:rPr>
          <w:rStyle w:val="apple-converted-space"/>
        </w:rPr>
        <w:t>t_Kon</w:t>
      </w:r>
      <w:r w:rsidR="005200C8">
        <w:rPr>
          <w:rStyle w:val="apple-converted-space"/>
        </w:rPr>
        <w:t>trol</w:t>
      </w:r>
      <w:r w:rsidR="005200C8" w:rsidRPr="00F41020">
        <w:rPr>
          <w:rStyle w:val="apple-converted-space"/>
        </w:rPr>
        <w:t> </w:t>
      </w:r>
      <w:r w:rsidRPr="00F41020">
        <w:t xml:space="preserve">:= </w:t>
      </w:r>
      <w:r w:rsidRPr="00F41020">
        <w:rPr>
          <w:rStyle w:val="apple-converted-space"/>
        </w:rPr>
        <w:t>t_Kon</w:t>
      </w:r>
      <w:r>
        <w:rPr>
          <w:rStyle w:val="apple-converted-space"/>
        </w:rPr>
        <w:t>trol</w:t>
      </w:r>
      <w:r w:rsidRPr="00F41020">
        <w:t>’</w:t>
      </w:r>
      <w:r w:rsidRPr="006209D0">
        <w:rPr>
          <w:color w:val="4F81BD" w:themeColor="accent1"/>
        </w:rPr>
        <w:t>val</w:t>
      </w:r>
      <w:r w:rsidRPr="00F41020">
        <w:t>(</w:t>
      </w:r>
      <w:r>
        <w:t>3</w:t>
      </w:r>
      <w:r w:rsidRPr="00F41020">
        <w:t xml:space="preserve">); </w:t>
      </w:r>
    </w:p>
    <w:p w14:paraId="25EB9E3B" w14:textId="47219997" w:rsidR="00C829D6" w:rsidRPr="009E3E32" w:rsidRDefault="00C829D6" w:rsidP="00C829D6">
      <w:pPr>
        <w:pStyle w:val="KOD"/>
      </w:pPr>
      <w:r>
        <w:tab/>
      </w:r>
      <w:r w:rsidR="0028134C" w:rsidRPr="00646918">
        <w:rPr>
          <w:b/>
          <w:color w:val="1F497D" w:themeColor="text2"/>
        </w:rPr>
        <w:t>signal</w:t>
      </w:r>
      <w:r w:rsidR="0028134C" w:rsidRPr="00646918">
        <w:rPr>
          <w:rStyle w:val="apple-converted-space"/>
          <w:color w:val="1F497D" w:themeColor="text2"/>
        </w:rPr>
        <w:t> </w:t>
      </w:r>
      <w:r w:rsidR="0028134C">
        <w:t xml:space="preserve"> </w:t>
      </w:r>
      <w:r w:rsidR="00A749EE">
        <w:t>deger</w:t>
      </w:r>
      <w:r>
        <w:t xml:space="preserve"> </w:t>
      </w:r>
      <w:r w:rsidRPr="00F41020">
        <w:t xml:space="preserve">: </w:t>
      </w:r>
      <w:r w:rsidR="00E148C3" w:rsidRPr="00F41020">
        <w:rPr>
          <w:rStyle w:val="apple-converted-space"/>
        </w:rPr>
        <w:t>t_Kon</w:t>
      </w:r>
      <w:r w:rsidR="00E148C3">
        <w:rPr>
          <w:rStyle w:val="apple-converted-space"/>
        </w:rPr>
        <w:t>trol</w:t>
      </w:r>
      <w:r w:rsidR="00E148C3" w:rsidRPr="00F41020">
        <w:rPr>
          <w:rStyle w:val="apple-converted-space"/>
        </w:rPr>
        <w:t> </w:t>
      </w:r>
      <w:r w:rsidRPr="00F41020">
        <w:t xml:space="preserve">:= </w:t>
      </w:r>
      <w:r w:rsidR="0014499C">
        <w:t>Yaz</w:t>
      </w:r>
      <w:r w:rsidRPr="00F41020">
        <w:t xml:space="preserve">; </w:t>
      </w:r>
      <w:r>
        <w:tab/>
      </w:r>
    </w:p>
    <w:p w14:paraId="56923C6F" w14:textId="77777777" w:rsidR="00C829D6" w:rsidRDefault="00C829D6" w:rsidP="00C829D6">
      <w:pPr>
        <w:pStyle w:val="ListeParagraf"/>
        <w:ind w:firstLine="0"/>
        <w:rPr>
          <w:sz w:val="20"/>
        </w:rPr>
      </w:pPr>
    </w:p>
    <w:p w14:paraId="6B4DD563" w14:textId="77777777" w:rsidR="00BF44D2" w:rsidRPr="009E3E32" w:rsidRDefault="00BF44D2" w:rsidP="00BF44D2">
      <w:pPr>
        <w:pStyle w:val="ListeParagraf"/>
        <w:ind w:firstLine="0"/>
        <w:rPr>
          <w:sz w:val="20"/>
        </w:rPr>
      </w:pPr>
    </w:p>
    <w:p w14:paraId="39BDEA6D" w14:textId="55668572" w:rsidR="005200C8" w:rsidRDefault="00D64360" w:rsidP="006E7D26">
      <w:pPr>
        <w:pStyle w:val="ListeParagraf"/>
        <w:numPr>
          <w:ilvl w:val="0"/>
          <w:numId w:val="20"/>
        </w:numPr>
        <w:rPr>
          <w:sz w:val="20"/>
        </w:rPr>
      </w:pPr>
      <w:r w:rsidRPr="006E7D26">
        <w:rPr>
          <w:b/>
          <w:sz w:val="20"/>
        </w:rPr>
        <w:t>LEFTOF</w:t>
      </w:r>
      <w:r w:rsidR="00F2184B" w:rsidRPr="006E7D26">
        <w:rPr>
          <w:b/>
          <w:sz w:val="20"/>
        </w:rPr>
        <w:t xml:space="preserve"> </w:t>
      </w:r>
      <w:r w:rsidR="00BF425F" w:rsidRPr="006E7D26">
        <w:rPr>
          <w:b/>
          <w:sz w:val="20"/>
        </w:rPr>
        <w:t>:</w:t>
      </w:r>
      <w:r w:rsidR="00BF425F" w:rsidRPr="006E7D26">
        <w:rPr>
          <w:sz w:val="20"/>
        </w:rPr>
        <w:t xml:space="preserve"> </w:t>
      </w:r>
      <w:r w:rsidR="006E7D26" w:rsidRPr="006E7D26">
        <w:rPr>
          <w:sz w:val="20"/>
        </w:rPr>
        <w:t>Tip değerinin</w:t>
      </w:r>
      <w:r w:rsidR="006E7D26">
        <w:rPr>
          <w:sz w:val="20"/>
        </w:rPr>
        <w:t xml:space="preserve"> solundaki</w:t>
      </w:r>
      <w:r w:rsidR="006E7D26" w:rsidRPr="006E7D26">
        <w:rPr>
          <w:sz w:val="20"/>
        </w:rPr>
        <w:t xml:space="preserve"> </w:t>
      </w:r>
      <w:r w:rsidR="00794D87">
        <w:rPr>
          <w:sz w:val="20"/>
        </w:rPr>
        <w:t>değeri</w:t>
      </w:r>
      <w:r w:rsidR="006E7D26" w:rsidRPr="006E7D26">
        <w:rPr>
          <w:sz w:val="20"/>
        </w:rPr>
        <w:t xml:space="preserve"> döndürür.</w:t>
      </w:r>
    </w:p>
    <w:p w14:paraId="16355FCE" w14:textId="47ABFC1D" w:rsidR="00583804" w:rsidRPr="00F41020" w:rsidRDefault="00583804" w:rsidP="00583804">
      <w:pPr>
        <w:pStyle w:val="KOD"/>
        <w:ind w:left="720"/>
      </w:pPr>
      <w:r w:rsidRPr="00646918">
        <w:rPr>
          <w:b/>
          <w:color w:val="1F497D" w:themeColor="text2"/>
        </w:rPr>
        <w:t>type</w:t>
      </w:r>
      <w:r w:rsidRPr="00646918">
        <w:rPr>
          <w:rStyle w:val="apple-converted-space"/>
          <w:color w:val="1F497D" w:themeColor="text2"/>
        </w:rPr>
        <w:t> </w:t>
      </w:r>
      <w:r w:rsidRPr="00F41020">
        <w:rPr>
          <w:rStyle w:val="apple-converted-space"/>
        </w:rPr>
        <w:t>t_Kon</w:t>
      </w:r>
      <w:r>
        <w:rPr>
          <w:rStyle w:val="apple-converted-space"/>
        </w:rPr>
        <w:t>trol</w:t>
      </w:r>
      <w:r w:rsidRPr="00F41020">
        <w:rPr>
          <w:rStyle w:val="apple-converted-space"/>
        </w:rPr>
        <w:t> </w:t>
      </w:r>
      <w:r w:rsidR="00423050" w:rsidRPr="00423050">
        <w:rPr>
          <w:b/>
          <w:color w:val="1F497D" w:themeColor="text2"/>
        </w:rPr>
        <w:t>is</w:t>
      </w:r>
      <w:r w:rsidR="00423050" w:rsidRPr="00423050">
        <w:rPr>
          <w:rStyle w:val="apple-converted-space"/>
          <w:color w:val="1F497D" w:themeColor="text2"/>
        </w:rPr>
        <w:t> </w:t>
      </w:r>
      <w:r w:rsidRPr="00F41020">
        <w:t>(</w:t>
      </w:r>
      <w:r>
        <w:t>BOSTA, BASLA</w:t>
      </w:r>
      <w:r w:rsidRPr="00F41020">
        <w:t xml:space="preserve">, </w:t>
      </w:r>
      <w:r>
        <w:t>OKU</w:t>
      </w:r>
      <w:r w:rsidRPr="00F41020">
        <w:t xml:space="preserve">, </w:t>
      </w:r>
      <w:r>
        <w:t>YAZ, TAMAM</w:t>
      </w:r>
      <w:r w:rsidRPr="00F41020">
        <w:t>);</w:t>
      </w:r>
    </w:p>
    <w:p w14:paraId="5BB7FA1D" w14:textId="6D48DC0B" w:rsidR="006934CF" w:rsidRDefault="0028134C" w:rsidP="00986644">
      <w:pPr>
        <w:pStyle w:val="KOD"/>
        <w:ind w:left="708"/>
      </w:pPr>
      <w:r w:rsidRPr="00646918">
        <w:rPr>
          <w:b/>
          <w:color w:val="1F497D" w:themeColor="text2"/>
        </w:rPr>
        <w:t>signal</w:t>
      </w:r>
      <w:r w:rsidRPr="00646918">
        <w:rPr>
          <w:rStyle w:val="apple-converted-space"/>
          <w:color w:val="1F497D" w:themeColor="text2"/>
        </w:rPr>
        <w:t> </w:t>
      </w:r>
      <w:r>
        <w:t xml:space="preserve"> </w:t>
      </w:r>
      <w:r w:rsidR="006934CF">
        <w:t>deger</w:t>
      </w:r>
      <w:r w:rsidR="006934CF" w:rsidRPr="00F41020">
        <w:t xml:space="preserve">: </w:t>
      </w:r>
      <w:r w:rsidR="006934CF" w:rsidRPr="00F41020">
        <w:rPr>
          <w:rStyle w:val="apple-converted-space"/>
        </w:rPr>
        <w:t>t_Kon</w:t>
      </w:r>
      <w:r w:rsidR="006934CF">
        <w:rPr>
          <w:rStyle w:val="apple-converted-space"/>
        </w:rPr>
        <w:t>trol</w:t>
      </w:r>
      <w:r w:rsidR="006934CF" w:rsidRPr="00F41020">
        <w:rPr>
          <w:rStyle w:val="apple-converted-space"/>
        </w:rPr>
        <w:t> </w:t>
      </w:r>
      <w:r w:rsidR="006934CF" w:rsidRPr="00F41020">
        <w:t xml:space="preserve">:= </w:t>
      </w:r>
      <w:r w:rsidR="006934CF" w:rsidRPr="00F41020">
        <w:rPr>
          <w:rStyle w:val="apple-converted-space"/>
        </w:rPr>
        <w:t>t_Kon</w:t>
      </w:r>
      <w:r w:rsidR="006934CF">
        <w:rPr>
          <w:rStyle w:val="apple-converted-space"/>
        </w:rPr>
        <w:t>trol</w:t>
      </w:r>
      <w:r w:rsidR="006934CF" w:rsidRPr="00F41020">
        <w:t>’</w:t>
      </w:r>
      <w:r w:rsidR="0006191E" w:rsidRPr="006209D0">
        <w:rPr>
          <w:color w:val="4F81BD" w:themeColor="accent1"/>
        </w:rPr>
        <w:t>leftof</w:t>
      </w:r>
      <w:r w:rsidR="006934CF" w:rsidRPr="00F41020">
        <w:t>(</w:t>
      </w:r>
      <w:r w:rsidR="0006191E">
        <w:t>Yaz</w:t>
      </w:r>
      <w:r w:rsidR="006934CF" w:rsidRPr="00F41020">
        <w:t xml:space="preserve">); </w:t>
      </w:r>
    </w:p>
    <w:p w14:paraId="3C031C0D" w14:textId="4664DDCA" w:rsidR="006934CF" w:rsidRDefault="0028134C" w:rsidP="00986644">
      <w:pPr>
        <w:pStyle w:val="KOD"/>
        <w:ind w:left="708"/>
      </w:pPr>
      <w:r w:rsidRPr="00646918">
        <w:rPr>
          <w:b/>
          <w:color w:val="1F497D" w:themeColor="text2"/>
        </w:rPr>
        <w:t>signal</w:t>
      </w:r>
      <w:r w:rsidRPr="00646918">
        <w:rPr>
          <w:rStyle w:val="apple-converted-space"/>
          <w:color w:val="1F497D" w:themeColor="text2"/>
        </w:rPr>
        <w:t> </w:t>
      </w:r>
      <w:r>
        <w:t xml:space="preserve"> </w:t>
      </w:r>
      <w:r w:rsidR="006934CF">
        <w:t xml:space="preserve">deger </w:t>
      </w:r>
      <w:r w:rsidR="006934CF" w:rsidRPr="00F41020">
        <w:t xml:space="preserve">: </w:t>
      </w:r>
      <w:r w:rsidR="006934CF" w:rsidRPr="00F41020">
        <w:rPr>
          <w:rStyle w:val="apple-converted-space"/>
        </w:rPr>
        <w:t>t_Kon</w:t>
      </w:r>
      <w:r w:rsidR="006934CF">
        <w:rPr>
          <w:rStyle w:val="apple-converted-space"/>
        </w:rPr>
        <w:t>trol</w:t>
      </w:r>
      <w:r w:rsidR="006934CF" w:rsidRPr="00F41020">
        <w:rPr>
          <w:rStyle w:val="apple-converted-space"/>
        </w:rPr>
        <w:t> </w:t>
      </w:r>
      <w:r w:rsidR="006934CF" w:rsidRPr="00F41020">
        <w:t xml:space="preserve">:= </w:t>
      </w:r>
      <w:r w:rsidR="0063591F">
        <w:t>Oku</w:t>
      </w:r>
      <w:r w:rsidR="006934CF" w:rsidRPr="00F41020">
        <w:t xml:space="preserve">; </w:t>
      </w:r>
      <w:r w:rsidR="006934CF">
        <w:tab/>
      </w:r>
    </w:p>
    <w:p w14:paraId="7B6CC31A" w14:textId="77777777" w:rsidR="00986644" w:rsidRPr="00986644" w:rsidRDefault="00986644" w:rsidP="00986644"/>
    <w:p w14:paraId="305E2259" w14:textId="60000532" w:rsidR="00986644" w:rsidRDefault="00986644" w:rsidP="00986644">
      <w:pPr>
        <w:pStyle w:val="ListeParagraf"/>
        <w:numPr>
          <w:ilvl w:val="0"/>
          <w:numId w:val="20"/>
        </w:numPr>
        <w:rPr>
          <w:sz w:val="20"/>
        </w:rPr>
      </w:pPr>
      <w:r>
        <w:rPr>
          <w:b/>
          <w:sz w:val="20"/>
        </w:rPr>
        <w:t>RIGHT</w:t>
      </w:r>
      <w:r w:rsidRPr="006E7D26">
        <w:rPr>
          <w:b/>
          <w:sz w:val="20"/>
        </w:rPr>
        <w:t>OF :</w:t>
      </w:r>
      <w:r w:rsidRPr="006E7D26">
        <w:rPr>
          <w:sz w:val="20"/>
        </w:rPr>
        <w:t xml:space="preserve"> Tip değerinin</w:t>
      </w:r>
      <w:r>
        <w:rPr>
          <w:sz w:val="20"/>
        </w:rPr>
        <w:t xml:space="preserve"> </w:t>
      </w:r>
      <w:r w:rsidR="009404D3">
        <w:rPr>
          <w:sz w:val="20"/>
        </w:rPr>
        <w:t>sağındaki</w:t>
      </w:r>
      <w:r w:rsidRPr="006E7D26">
        <w:rPr>
          <w:sz w:val="20"/>
        </w:rPr>
        <w:t xml:space="preserve"> </w:t>
      </w:r>
      <w:r>
        <w:rPr>
          <w:sz w:val="20"/>
        </w:rPr>
        <w:t>değeri</w:t>
      </w:r>
      <w:r w:rsidRPr="006E7D26">
        <w:rPr>
          <w:sz w:val="20"/>
        </w:rPr>
        <w:t xml:space="preserve"> döndürür.</w:t>
      </w:r>
    </w:p>
    <w:p w14:paraId="265885FA" w14:textId="72C0A271" w:rsidR="00986644" w:rsidRPr="00F41020" w:rsidRDefault="00986644" w:rsidP="00986644">
      <w:pPr>
        <w:pStyle w:val="KOD"/>
        <w:ind w:left="708"/>
      </w:pPr>
      <w:r w:rsidRPr="00646918">
        <w:rPr>
          <w:b/>
          <w:color w:val="1F497D" w:themeColor="text2"/>
        </w:rPr>
        <w:t>type</w:t>
      </w:r>
      <w:r w:rsidRPr="00646918">
        <w:rPr>
          <w:rStyle w:val="apple-converted-space"/>
          <w:color w:val="1F497D" w:themeColor="text2"/>
        </w:rPr>
        <w:t> </w:t>
      </w:r>
      <w:r w:rsidRPr="00F41020">
        <w:rPr>
          <w:rStyle w:val="apple-converted-space"/>
        </w:rPr>
        <w:t>t_Kon</w:t>
      </w:r>
      <w:r>
        <w:rPr>
          <w:rStyle w:val="apple-converted-space"/>
        </w:rPr>
        <w:t>trol</w:t>
      </w:r>
      <w:r w:rsidRPr="00F41020">
        <w:rPr>
          <w:rStyle w:val="apple-converted-space"/>
        </w:rPr>
        <w:t> </w:t>
      </w:r>
      <w:r w:rsidR="00423050" w:rsidRPr="00423050">
        <w:rPr>
          <w:b/>
          <w:color w:val="1F497D" w:themeColor="text2"/>
        </w:rPr>
        <w:t>is</w:t>
      </w:r>
      <w:r w:rsidR="00423050" w:rsidRPr="00423050">
        <w:rPr>
          <w:rStyle w:val="apple-converted-space"/>
          <w:color w:val="1F497D" w:themeColor="text2"/>
        </w:rPr>
        <w:t> </w:t>
      </w:r>
      <w:r w:rsidRPr="00F41020">
        <w:t>(</w:t>
      </w:r>
      <w:r w:rsidR="00646918">
        <w:t>BOSTA</w:t>
      </w:r>
      <w:r>
        <w:t>, B</w:t>
      </w:r>
      <w:r w:rsidR="00646918">
        <w:t>ASLA</w:t>
      </w:r>
      <w:r w:rsidRPr="00F41020">
        <w:t xml:space="preserve">, </w:t>
      </w:r>
      <w:r w:rsidR="00646918">
        <w:t>OKU</w:t>
      </w:r>
      <w:r w:rsidRPr="00F41020">
        <w:t xml:space="preserve">, </w:t>
      </w:r>
      <w:r>
        <w:t>Y</w:t>
      </w:r>
      <w:r w:rsidR="00646918">
        <w:t>AZ</w:t>
      </w:r>
      <w:r>
        <w:t>, T</w:t>
      </w:r>
      <w:r w:rsidR="00646918">
        <w:t>AMAM</w:t>
      </w:r>
      <w:r w:rsidRPr="00F41020">
        <w:t>);</w:t>
      </w:r>
    </w:p>
    <w:p w14:paraId="2D1892E6" w14:textId="7B63D341" w:rsidR="00986644" w:rsidRDefault="00646918" w:rsidP="00986644">
      <w:pPr>
        <w:pStyle w:val="KOD"/>
        <w:ind w:left="708"/>
      </w:pPr>
      <w:r w:rsidRPr="00646918">
        <w:rPr>
          <w:b/>
          <w:color w:val="1F497D" w:themeColor="text2"/>
        </w:rPr>
        <w:t>signal</w:t>
      </w:r>
      <w:r w:rsidR="00986644" w:rsidRPr="00646918">
        <w:rPr>
          <w:rStyle w:val="apple-converted-space"/>
          <w:color w:val="1F497D" w:themeColor="text2"/>
        </w:rPr>
        <w:t> </w:t>
      </w:r>
      <w:r w:rsidR="00986644">
        <w:t>deger</w:t>
      </w:r>
      <w:r w:rsidR="00986644" w:rsidRPr="00F41020">
        <w:t xml:space="preserve">: </w:t>
      </w:r>
      <w:r w:rsidR="00986644" w:rsidRPr="00F41020">
        <w:rPr>
          <w:rStyle w:val="apple-converted-space"/>
        </w:rPr>
        <w:t>t_Kon</w:t>
      </w:r>
      <w:r w:rsidR="00986644">
        <w:rPr>
          <w:rStyle w:val="apple-converted-space"/>
        </w:rPr>
        <w:t>trol</w:t>
      </w:r>
      <w:r w:rsidR="00986644" w:rsidRPr="00F41020">
        <w:rPr>
          <w:rStyle w:val="apple-converted-space"/>
        </w:rPr>
        <w:t> </w:t>
      </w:r>
      <w:r w:rsidR="00986644" w:rsidRPr="00F41020">
        <w:t xml:space="preserve">:= </w:t>
      </w:r>
      <w:r w:rsidR="00986644" w:rsidRPr="00F41020">
        <w:rPr>
          <w:rStyle w:val="apple-converted-space"/>
        </w:rPr>
        <w:t>t_Kon</w:t>
      </w:r>
      <w:r w:rsidR="00986644">
        <w:rPr>
          <w:rStyle w:val="apple-converted-space"/>
        </w:rPr>
        <w:t>trol</w:t>
      </w:r>
      <w:r w:rsidR="00986644" w:rsidRPr="00F41020">
        <w:t>’</w:t>
      </w:r>
      <w:r w:rsidR="003E5E34" w:rsidRPr="00B7372F">
        <w:rPr>
          <w:color w:val="1F497D" w:themeColor="text2"/>
        </w:rPr>
        <w:t>right</w:t>
      </w:r>
      <w:r w:rsidR="00986644" w:rsidRPr="00B7372F">
        <w:rPr>
          <w:color w:val="1F497D" w:themeColor="text2"/>
        </w:rPr>
        <w:t>of</w:t>
      </w:r>
      <w:r w:rsidR="00986644" w:rsidRPr="00F41020">
        <w:t>(</w:t>
      </w:r>
      <w:r w:rsidR="00986644">
        <w:t>Yaz</w:t>
      </w:r>
      <w:r w:rsidR="00986644" w:rsidRPr="00F41020">
        <w:t xml:space="preserve">); </w:t>
      </w:r>
    </w:p>
    <w:p w14:paraId="22C85B8C" w14:textId="597863A2" w:rsidR="00986644" w:rsidRPr="009E3E32" w:rsidRDefault="003920F8" w:rsidP="00986644">
      <w:pPr>
        <w:pStyle w:val="KOD"/>
        <w:ind w:left="708"/>
      </w:pPr>
      <w:r w:rsidRPr="00646918">
        <w:rPr>
          <w:b/>
          <w:color w:val="1F497D" w:themeColor="text2"/>
        </w:rPr>
        <w:t>signal</w:t>
      </w:r>
      <w:r w:rsidRPr="00646918">
        <w:rPr>
          <w:rStyle w:val="apple-converted-space"/>
          <w:color w:val="1F497D" w:themeColor="text2"/>
        </w:rPr>
        <w:t> </w:t>
      </w:r>
      <w:r w:rsidR="00986644">
        <w:t xml:space="preserve">deger </w:t>
      </w:r>
      <w:r w:rsidR="00986644" w:rsidRPr="00F41020">
        <w:t xml:space="preserve">: </w:t>
      </w:r>
      <w:r w:rsidR="00986644" w:rsidRPr="00F41020">
        <w:rPr>
          <w:rStyle w:val="apple-converted-space"/>
        </w:rPr>
        <w:t>t_Kon</w:t>
      </w:r>
      <w:r w:rsidR="00986644">
        <w:rPr>
          <w:rStyle w:val="apple-converted-space"/>
        </w:rPr>
        <w:t>trol</w:t>
      </w:r>
      <w:r w:rsidR="00986644" w:rsidRPr="00F41020">
        <w:rPr>
          <w:rStyle w:val="apple-converted-space"/>
        </w:rPr>
        <w:t> </w:t>
      </w:r>
      <w:r w:rsidR="00986644" w:rsidRPr="00F41020">
        <w:t xml:space="preserve">:= </w:t>
      </w:r>
      <w:r w:rsidR="00CC2F65">
        <w:t>TAMAM</w:t>
      </w:r>
      <w:r w:rsidR="00986644" w:rsidRPr="00F41020">
        <w:t xml:space="preserve">; </w:t>
      </w:r>
      <w:r w:rsidR="00986644">
        <w:tab/>
      </w:r>
    </w:p>
    <w:p w14:paraId="35338860" w14:textId="77777777" w:rsidR="00EC7913" w:rsidRDefault="00EC7913" w:rsidP="00202CBD"/>
    <w:p w14:paraId="28978567" w14:textId="1E5E8785" w:rsidR="007866A3" w:rsidRPr="00637B32" w:rsidRDefault="007866A3" w:rsidP="007866A3">
      <w:pPr>
        <w:rPr>
          <w:b/>
        </w:rPr>
      </w:pPr>
      <w:r>
        <w:rPr>
          <w:b/>
        </w:rPr>
        <w:t>Sinyal</w:t>
      </w:r>
      <w:r w:rsidRPr="00637B32">
        <w:rPr>
          <w:b/>
        </w:rPr>
        <w:t xml:space="preserve"> Nitelikleri</w:t>
      </w:r>
    </w:p>
    <w:p w14:paraId="05F378D9" w14:textId="4F3A7635" w:rsidR="00B73D76" w:rsidRPr="00433DD9" w:rsidRDefault="00EC7913" w:rsidP="00433DD9">
      <w:pPr>
        <w:pStyle w:val="ListeParagraf"/>
        <w:numPr>
          <w:ilvl w:val="0"/>
          <w:numId w:val="20"/>
        </w:numPr>
        <w:rPr>
          <w:sz w:val="20"/>
        </w:rPr>
      </w:pPr>
      <w:r w:rsidRPr="0012749C">
        <w:rPr>
          <w:b/>
          <w:sz w:val="20"/>
        </w:rPr>
        <w:t>EVENT:</w:t>
      </w:r>
      <w:r w:rsidRPr="00433DD9">
        <w:rPr>
          <w:sz w:val="20"/>
        </w:rPr>
        <w:t xml:space="preserve"> </w:t>
      </w:r>
      <w:r w:rsidR="00B73D76" w:rsidRPr="00433DD9">
        <w:rPr>
          <w:sz w:val="20"/>
        </w:rPr>
        <w:t>Olay gerçekleştiğinde doğru değeri döndürür.</w:t>
      </w:r>
    </w:p>
    <w:p w14:paraId="04F4D08D" w14:textId="29664630" w:rsidR="0086626E" w:rsidRDefault="00433DD9" w:rsidP="00433DD9">
      <w:pPr>
        <w:pStyle w:val="KOD"/>
        <w:ind w:left="720"/>
      </w:pPr>
      <w:r w:rsidRPr="00696902">
        <w:rPr>
          <w:b/>
          <w:color w:val="1F497D" w:themeColor="text2"/>
        </w:rPr>
        <w:t>if</w:t>
      </w:r>
      <w:r w:rsidR="0086626E">
        <w:t xml:space="preserve"> (in_clk'</w:t>
      </w:r>
      <w:r w:rsidR="0086626E" w:rsidRPr="00696902">
        <w:rPr>
          <w:color w:val="4F81BD" w:themeColor="accent1"/>
        </w:rPr>
        <w:t>event</w:t>
      </w:r>
      <w:r w:rsidR="0086626E">
        <w:t xml:space="preserve"> </w:t>
      </w:r>
      <w:r w:rsidR="0086626E" w:rsidRPr="00C46CF4">
        <w:rPr>
          <w:b/>
          <w:color w:val="1F497D" w:themeColor="text2"/>
        </w:rPr>
        <w:t>and</w:t>
      </w:r>
      <w:r w:rsidR="0086626E" w:rsidRPr="00C46CF4">
        <w:rPr>
          <w:color w:val="1F497D" w:themeColor="text2"/>
        </w:rPr>
        <w:t xml:space="preserve"> </w:t>
      </w:r>
      <w:r w:rsidR="0086626E">
        <w:t>in_clk='1')</w:t>
      </w:r>
      <w:r>
        <w:t xml:space="preserve"> </w:t>
      </w:r>
      <w:r w:rsidRPr="00696902">
        <w:rPr>
          <w:b/>
          <w:color w:val="1F497D" w:themeColor="text2"/>
        </w:rPr>
        <w:t>then</w:t>
      </w:r>
    </w:p>
    <w:p w14:paraId="59E73F3C" w14:textId="77777777" w:rsidR="0012749C" w:rsidRPr="0012749C" w:rsidRDefault="00EC7913" w:rsidP="005D1AE2">
      <w:pPr>
        <w:pStyle w:val="ListeParagraf"/>
        <w:numPr>
          <w:ilvl w:val="0"/>
          <w:numId w:val="20"/>
        </w:numPr>
      </w:pPr>
      <w:r w:rsidRPr="0012749C">
        <w:rPr>
          <w:b/>
          <w:sz w:val="20"/>
        </w:rPr>
        <w:t>STABLE:</w:t>
      </w:r>
      <w:r w:rsidRPr="0012749C">
        <w:rPr>
          <w:sz w:val="20"/>
        </w:rPr>
        <w:t xml:space="preserve"> </w:t>
      </w:r>
      <w:r w:rsidR="00B73D76" w:rsidRPr="0012749C">
        <w:rPr>
          <w:sz w:val="20"/>
        </w:rPr>
        <w:t>Olay gerçekleşmediğinde doğru değeri döndürür.</w:t>
      </w:r>
    </w:p>
    <w:p w14:paraId="565E424F" w14:textId="02316DB1" w:rsidR="0012749C" w:rsidRDefault="0012749C" w:rsidP="0012749C">
      <w:pPr>
        <w:pStyle w:val="KOD"/>
        <w:ind w:left="720"/>
      </w:pPr>
      <w:r w:rsidRPr="00C46CF4">
        <w:rPr>
          <w:b/>
          <w:color w:val="1F497D" w:themeColor="text2"/>
        </w:rPr>
        <w:t>if</w:t>
      </w:r>
      <w:r w:rsidRPr="00C46CF4">
        <w:rPr>
          <w:color w:val="1F497D" w:themeColor="text2"/>
        </w:rPr>
        <w:t xml:space="preserve"> </w:t>
      </w:r>
      <w:r>
        <w:t>(</w:t>
      </w:r>
      <w:r w:rsidRPr="00C46CF4">
        <w:rPr>
          <w:b/>
          <w:color w:val="1F497D" w:themeColor="text2"/>
        </w:rPr>
        <w:t>not</w:t>
      </w:r>
      <w:r>
        <w:t xml:space="preserve"> in_clk'</w:t>
      </w:r>
      <w:r w:rsidRPr="00C46CF4">
        <w:rPr>
          <w:color w:val="4F81BD" w:themeColor="accent1"/>
        </w:rPr>
        <w:t>stable</w:t>
      </w:r>
      <w:r>
        <w:t xml:space="preserve"> </w:t>
      </w:r>
      <w:r w:rsidRPr="00C46CF4">
        <w:rPr>
          <w:b/>
          <w:color w:val="1F497D" w:themeColor="text2"/>
        </w:rPr>
        <w:t>and</w:t>
      </w:r>
      <w:r w:rsidRPr="00C46CF4">
        <w:rPr>
          <w:color w:val="1F497D" w:themeColor="text2"/>
        </w:rPr>
        <w:t xml:space="preserve"> </w:t>
      </w:r>
      <w:r>
        <w:t xml:space="preserve">in_clk='1') </w:t>
      </w:r>
      <w:r w:rsidRPr="00C46CF4">
        <w:rPr>
          <w:b/>
          <w:color w:val="1F497D" w:themeColor="text2"/>
        </w:rPr>
        <w:t>then</w:t>
      </w:r>
    </w:p>
    <w:p w14:paraId="6434BDB2" w14:textId="77777777" w:rsidR="0012749C" w:rsidRPr="0012749C" w:rsidRDefault="0012749C" w:rsidP="0012749C">
      <w:pPr>
        <w:pStyle w:val="ListeParagraf"/>
        <w:ind w:firstLine="0"/>
      </w:pPr>
    </w:p>
    <w:p w14:paraId="6A369337" w14:textId="170FF176" w:rsidR="0012749C" w:rsidRPr="0012749C" w:rsidRDefault="0012749C" w:rsidP="005D1AE2">
      <w:pPr>
        <w:pStyle w:val="ListeParagraf"/>
        <w:numPr>
          <w:ilvl w:val="0"/>
          <w:numId w:val="20"/>
        </w:numPr>
        <w:rPr>
          <w:sz w:val="20"/>
        </w:rPr>
      </w:pPr>
      <w:r w:rsidRPr="0012749C">
        <w:rPr>
          <w:b/>
          <w:sz w:val="20"/>
        </w:rPr>
        <w:t>ACTIVE:</w:t>
      </w:r>
      <w:r w:rsidRPr="0012749C">
        <w:rPr>
          <w:sz w:val="20"/>
        </w:rPr>
        <w:t xml:space="preserve"> Herhangi bir hareket meydana geldiğinde doğru değeri döndürür.</w:t>
      </w:r>
    </w:p>
    <w:p w14:paraId="7578A3D8" w14:textId="77777777" w:rsidR="004C1407" w:rsidRDefault="00EC7913" w:rsidP="005D1AE2">
      <w:pPr>
        <w:pStyle w:val="ListeParagraf"/>
        <w:numPr>
          <w:ilvl w:val="0"/>
          <w:numId w:val="20"/>
        </w:numPr>
        <w:rPr>
          <w:sz w:val="20"/>
        </w:rPr>
      </w:pPr>
      <w:r w:rsidRPr="00DA554F">
        <w:rPr>
          <w:b/>
          <w:sz w:val="20"/>
        </w:rPr>
        <w:t>QUIET</w:t>
      </w:r>
      <w:r w:rsidR="004C1407" w:rsidRPr="00DA554F">
        <w:rPr>
          <w:b/>
          <w:sz w:val="20"/>
        </w:rPr>
        <w:t xml:space="preserve">(süre) </w:t>
      </w:r>
      <w:r w:rsidRPr="00DA554F">
        <w:rPr>
          <w:b/>
          <w:sz w:val="20"/>
        </w:rPr>
        <w:t>:</w:t>
      </w:r>
      <w:r w:rsidRPr="004C1407">
        <w:rPr>
          <w:sz w:val="20"/>
        </w:rPr>
        <w:t xml:space="preserve"> </w:t>
      </w:r>
      <w:r w:rsidR="004C1407">
        <w:rPr>
          <w:sz w:val="20"/>
        </w:rPr>
        <w:t>Belirtilen zaman diliminde hiçbir</w:t>
      </w:r>
      <w:r w:rsidR="004C1407" w:rsidRPr="0012749C">
        <w:rPr>
          <w:sz w:val="20"/>
        </w:rPr>
        <w:t xml:space="preserve"> </w:t>
      </w:r>
      <w:r w:rsidR="004C1407">
        <w:rPr>
          <w:sz w:val="20"/>
        </w:rPr>
        <w:t>hareket meydana gelmed</w:t>
      </w:r>
      <w:r w:rsidR="004C1407" w:rsidRPr="0012749C">
        <w:rPr>
          <w:sz w:val="20"/>
        </w:rPr>
        <w:t>iğinde doğru değeri döndürür.</w:t>
      </w:r>
    </w:p>
    <w:p w14:paraId="15038A44" w14:textId="113A6EFF" w:rsidR="00EC7913" w:rsidRDefault="00EC7913" w:rsidP="005D1AE2">
      <w:pPr>
        <w:pStyle w:val="ListeParagraf"/>
        <w:numPr>
          <w:ilvl w:val="0"/>
          <w:numId w:val="20"/>
        </w:numPr>
        <w:rPr>
          <w:sz w:val="20"/>
          <w:szCs w:val="20"/>
        </w:rPr>
      </w:pPr>
      <w:r w:rsidRPr="00B20077">
        <w:rPr>
          <w:b/>
          <w:sz w:val="20"/>
          <w:szCs w:val="20"/>
        </w:rPr>
        <w:t>LAST_VALUE:</w:t>
      </w:r>
      <w:r w:rsidRPr="00DA554F">
        <w:rPr>
          <w:sz w:val="20"/>
          <w:szCs w:val="20"/>
        </w:rPr>
        <w:t xml:space="preserve"> </w:t>
      </w:r>
      <w:r w:rsidR="00E367FA">
        <w:rPr>
          <w:sz w:val="20"/>
          <w:szCs w:val="20"/>
        </w:rPr>
        <w:t xml:space="preserve">Son olaydan önceki </w:t>
      </w:r>
      <w:r w:rsidR="00896925">
        <w:rPr>
          <w:sz w:val="20"/>
          <w:szCs w:val="20"/>
        </w:rPr>
        <w:t>değeri döndürür.</w:t>
      </w:r>
    </w:p>
    <w:p w14:paraId="6250538C" w14:textId="77777777" w:rsidR="006B216F" w:rsidRDefault="006B216F" w:rsidP="002D5D06">
      <w:pPr>
        <w:pStyle w:val="ListeParagraf"/>
        <w:ind w:firstLine="0"/>
        <w:rPr>
          <w:sz w:val="20"/>
          <w:szCs w:val="20"/>
        </w:rPr>
      </w:pPr>
    </w:p>
    <w:p w14:paraId="0AB87AEC" w14:textId="35A61E30" w:rsidR="006B216F" w:rsidRPr="00567734" w:rsidRDefault="006B216F" w:rsidP="006B216F">
      <w:pPr>
        <w:pStyle w:val="Balk3"/>
        <w:numPr>
          <w:ilvl w:val="2"/>
          <w:numId w:val="3"/>
        </w:numPr>
      </w:pPr>
      <w:r>
        <w:t xml:space="preserve"> Kullanıcı Tanımlı Nitelikler (User Defined Attributes)</w:t>
      </w:r>
    </w:p>
    <w:p w14:paraId="4E9BBBF0" w14:textId="5B814ECA" w:rsidR="00E33419" w:rsidRDefault="00E33419" w:rsidP="006B216F">
      <w:pPr>
        <w:rPr>
          <w:szCs w:val="20"/>
        </w:rPr>
      </w:pPr>
    </w:p>
    <w:p w14:paraId="4FF24A71" w14:textId="456E1F74" w:rsidR="00100E35" w:rsidRDefault="00100E35" w:rsidP="006B216F">
      <w:pPr>
        <w:rPr>
          <w:szCs w:val="20"/>
        </w:rPr>
      </w:pPr>
      <w:r>
        <w:rPr>
          <w:szCs w:val="20"/>
        </w:rPr>
        <w:t>Aşağıda kullanıcı tanımlı nitelik söz dizimi verilmiştir.</w:t>
      </w:r>
    </w:p>
    <w:p w14:paraId="41110809" w14:textId="6501D62B" w:rsidR="00100E35" w:rsidRDefault="00100E35" w:rsidP="003A4B24">
      <w:pPr>
        <w:pStyle w:val="KOD"/>
        <w:ind w:left="708"/>
      </w:pPr>
      <w:r w:rsidRPr="00883F5E">
        <w:rPr>
          <w:b/>
          <w:color w:val="1F497D" w:themeColor="text2"/>
        </w:rPr>
        <w:t>attribute</w:t>
      </w:r>
      <w:r w:rsidRPr="00883F5E">
        <w:rPr>
          <w:color w:val="1F497D" w:themeColor="text2"/>
        </w:rPr>
        <w:t xml:space="preserve"> </w:t>
      </w:r>
      <w:r>
        <w:t>nitelik_ismi : nitelik_tipi;</w:t>
      </w:r>
    </w:p>
    <w:p w14:paraId="05FC7E20" w14:textId="114D410E" w:rsidR="002D5D06" w:rsidRPr="002D5D06" w:rsidRDefault="00F034C6" w:rsidP="003A4B24">
      <w:pPr>
        <w:pStyle w:val="KOD"/>
        <w:ind w:left="708"/>
      </w:pPr>
      <w:r w:rsidRPr="00883F5E">
        <w:rPr>
          <w:b/>
          <w:color w:val="1F497D" w:themeColor="text2"/>
        </w:rPr>
        <w:t>attribute</w:t>
      </w:r>
      <w:r w:rsidRPr="00883F5E">
        <w:rPr>
          <w:color w:val="1F497D" w:themeColor="text2"/>
        </w:rPr>
        <w:t xml:space="preserve"> </w:t>
      </w:r>
      <w:r>
        <w:t xml:space="preserve">nitelik_ismi </w:t>
      </w:r>
      <w:r w:rsidR="00883F5E" w:rsidRPr="00883F5E">
        <w:rPr>
          <w:b/>
          <w:color w:val="1F497D" w:themeColor="text2"/>
        </w:rPr>
        <w:t>of</w:t>
      </w:r>
      <w:r w:rsidR="002D5D06" w:rsidRPr="00883F5E">
        <w:rPr>
          <w:color w:val="1F497D" w:themeColor="text2"/>
        </w:rPr>
        <w:t xml:space="preserve"> </w:t>
      </w:r>
      <w:r>
        <w:t>hedef_isim</w:t>
      </w:r>
      <w:r w:rsidR="00883F5E">
        <w:t xml:space="preserve"> </w:t>
      </w:r>
      <w:r w:rsidR="002D5D06">
        <w:t xml:space="preserve">: </w:t>
      </w:r>
      <w:r>
        <w:t>nesne</w:t>
      </w:r>
      <w:r w:rsidR="002D5D06">
        <w:t xml:space="preserve"> </w:t>
      </w:r>
      <w:r w:rsidR="00883F5E" w:rsidRPr="00883F5E">
        <w:rPr>
          <w:b/>
          <w:color w:val="1F497D" w:themeColor="text2"/>
        </w:rPr>
        <w:t>is</w:t>
      </w:r>
      <w:r w:rsidR="002D5D06" w:rsidRPr="00883F5E">
        <w:rPr>
          <w:color w:val="1F497D" w:themeColor="text2"/>
        </w:rPr>
        <w:t xml:space="preserve"> </w:t>
      </w:r>
      <w:r>
        <w:t>de</w:t>
      </w:r>
      <w:r w:rsidR="00BC22B2">
        <w:t>g</w:t>
      </w:r>
      <w:r>
        <w:t>er</w:t>
      </w:r>
      <w:r w:rsidR="002D5D06">
        <w:t>;</w:t>
      </w:r>
    </w:p>
    <w:p w14:paraId="29423007" w14:textId="77777777" w:rsidR="00BC22B2" w:rsidRDefault="00BC22B2" w:rsidP="006B216F">
      <w:pPr>
        <w:rPr>
          <w:szCs w:val="20"/>
        </w:rPr>
      </w:pPr>
    </w:p>
    <w:p w14:paraId="4F5BB02D" w14:textId="2035E50A" w:rsidR="00BC22B2" w:rsidRDefault="00BC22B2" w:rsidP="00BC22B2">
      <w:pPr>
        <w:jc w:val="both"/>
        <w:rPr>
          <w:szCs w:val="20"/>
        </w:rPr>
      </w:pPr>
      <w:r>
        <w:rPr>
          <w:szCs w:val="20"/>
        </w:rPr>
        <w:t xml:space="preserve">Aşağıda kullanıcı tanımlı niteliklerde kullanılabilecek </w:t>
      </w:r>
      <w:r w:rsidRPr="00BC22B2">
        <w:rPr>
          <w:rFonts w:ascii="Courier New" w:hAnsi="Courier New" w:cs="Courier New"/>
          <w:b/>
          <w:szCs w:val="20"/>
        </w:rPr>
        <w:t>nitelik_tipi</w:t>
      </w:r>
      <w:r>
        <w:rPr>
          <w:szCs w:val="20"/>
        </w:rPr>
        <w:t xml:space="preserve">, </w:t>
      </w:r>
      <w:r w:rsidRPr="00BC22B2">
        <w:rPr>
          <w:rFonts w:ascii="Courier New" w:hAnsi="Courier New" w:cs="Courier New"/>
          <w:b/>
          <w:szCs w:val="20"/>
        </w:rPr>
        <w:t>nesne</w:t>
      </w:r>
      <w:r>
        <w:rPr>
          <w:szCs w:val="20"/>
        </w:rPr>
        <w:t xml:space="preserve"> ve </w:t>
      </w:r>
      <w:r w:rsidRPr="00BC22B2">
        <w:rPr>
          <w:rFonts w:ascii="Courier New" w:hAnsi="Courier New" w:cs="Courier New"/>
          <w:b/>
          <w:szCs w:val="20"/>
        </w:rPr>
        <w:t>deger</w:t>
      </w:r>
      <w:r>
        <w:rPr>
          <w:szCs w:val="20"/>
        </w:rPr>
        <w:t xml:space="preserve"> örnekleri gösterilmiştir.</w:t>
      </w:r>
    </w:p>
    <w:p w14:paraId="292E9A48" w14:textId="7A2DD795" w:rsidR="00BC22B2" w:rsidRDefault="00BC22B2" w:rsidP="008402F7">
      <w:pPr>
        <w:pStyle w:val="KOD"/>
        <w:ind w:left="708"/>
      </w:pPr>
      <w:r w:rsidRPr="00BC22B2">
        <w:rPr>
          <w:rFonts w:cs="Courier New"/>
          <w:b/>
          <w:szCs w:val="20"/>
        </w:rPr>
        <w:lastRenderedPageBreak/>
        <w:t>nitelik_tipi</w:t>
      </w:r>
      <w:r>
        <w:rPr>
          <w:rFonts w:cs="Courier New"/>
          <w:b/>
          <w:szCs w:val="20"/>
        </w:rPr>
        <w:t xml:space="preserve"> </w:t>
      </w:r>
      <w:r>
        <w:rPr>
          <w:rFonts w:ascii="Advp497e3" w:hAnsi="Advp497e3" w:cs="Advp497e3"/>
        </w:rPr>
        <w:t xml:space="preserve">: </w:t>
      </w:r>
      <w:r>
        <w:t xml:space="preserve"> </w:t>
      </w:r>
      <w:r w:rsidRPr="00180787">
        <w:rPr>
          <w:color w:val="4F81BD" w:themeColor="accent1"/>
        </w:rPr>
        <w:t>bit</w:t>
      </w:r>
      <w:r>
        <w:t xml:space="preserve">, </w:t>
      </w:r>
      <w:r w:rsidRPr="00180787">
        <w:rPr>
          <w:color w:val="4F81BD" w:themeColor="accent1"/>
        </w:rPr>
        <w:t>integer</w:t>
      </w:r>
      <w:r>
        <w:t xml:space="preserve">, </w:t>
      </w:r>
      <w:r w:rsidR="00C02300" w:rsidRPr="00180787">
        <w:rPr>
          <w:color w:val="4F81BD" w:themeColor="accent1"/>
        </w:rPr>
        <w:t>std_logic_vector</w:t>
      </w:r>
      <w:r>
        <w:t>(tüm veri tipleri)</w:t>
      </w:r>
    </w:p>
    <w:p w14:paraId="7BE18728" w14:textId="51571BA1" w:rsidR="00BC22B2" w:rsidRPr="00C02300" w:rsidRDefault="00C02300" w:rsidP="008402F7">
      <w:pPr>
        <w:pStyle w:val="KOD"/>
        <w:ind w:left="708"/>
      </w:pPr>
      <w:r w:rsidRPr="00467CDD">
        <w:rPr>
          <w:b/>
        </w:rPr>
        <w:t>nesne</w:t>
      </w:r>
      <w:r w:rsidRPr="00C02300">
        <w:t xml:space="preserve"> </w:t>
      </w:r>
      <w:r w:rsidR="00BC22B2" w:rsidRPr="00C02300">
        <w:t xml:space="preserve">: </w:t>
      </w:r>
      <w:r w:rsidRPr="00180787">
        <w:rPr>
          <w:b/>
          <w:color w:val="1F497D" w:themeColor="text2"/>
        </w:rPr>
        <w:t>type</w:t>
      </w:r>
      <w:r w:rsidR="00BC22B2" w:rsidRPr="00C02300">
        <w:t xml:space="preserve">, </w:t>
      </w:r>
      <w:r w:rsidRPr="00180787">
        <w:rPr>
          <w:b/>
          <w:color w:val="1F497D" w:themeColor="text2"/>
        </w:rPr>
        <w:t>signal</w:t>
      </w:r>
      <w:r w:rsidR="00BC22B2" w:rsidRPr="00C02300">
        <w:t xml:space="preserve">, </w:t>
      </w:r>
      <w:r w:rsidRPr="00180787">
        <w:rPr>
          <w:b/>
          <w:color w:val="1F497D" w:themeColor="text2"/>
        </w:rPr>
        <w:t>procedure</w:t>
      </w:r>
      <w:r w:rsidR="00BC22B2" w:rsidRPr="00C02300">
        <w:t xml:space="preserve">, </w:t>
      </w:r>
      <w:r>
        <w:t>v.b</w:t>
      </w:r>
    </w:p>
    <w:p w14:paraId="62AF1ABD" w14:textId="2642B862" w:rsidR="00BC22B2" w:rsidRDefault="00467CDD" w:rsidP="008402F7">
      <w:pPr>
        <w:pStyle w:val="KOD"/>
        <w:ind w:left="708"/>
      </w:pPr>
      <w:r w:rsidRPr="00467CDD">
        <w:rPr>
          <w:rFonts w:cs="Courier New"/>
          <w:b/>
        </w:rPr>
        <w:t>d</w:t>
      </w:r>
      <w:r w:rsidR="00C02300" w:rsidRPr="00467CDD">
        <w:rPr>
          <w:rFonts w:cs="Courier New"/>
          <w:b/>
        </w:rPr>
        <w:t>e</w:t>
      </w:r>
      <w:r w:rsidRPr="00467CDD">
        <w:rPr>
          <w:rFonts w:cs="Courier New"/>
          <w:b/>
        </w:rPr>
        <w:t>g</w:t>
      </w:r>
      <w:r w:rsidR="00C02300" w:rsidRPr="00467CDD">
        <w:rPr>
          <w:rFonts w:cs="Courier New"/>
          <w:b/>
        </w:rPr>
        <w:t>er</w:t>
      </w:r>
      <w:r w:rsidR="00C02300">
        <w:t xml:space="preserve"> </w:t>
      </w:r>
      <w:r w:rsidR="00BC22B2" w:rsidRPr="00C02300">
        <w:t>: ‘</w:t>
      </w:r>
      <w:r w:rsidR="00C02300">
        <w:t>1</w:t>
      </w:r>
      <w:r w:rsidR="00BC22B2" w:rsidRPr="00C02300">
        <w:t xml:space="preserve">’, </w:t>
      </w:r>
      <w:r w:rsidR="00C02300">
        <w:t xml:space="preserve">254, </w:t>
      </w:r>
      <w:r w:rsidR="00343CB3">
        <w:t>v.b</w:t>
      </w:r>
    </w:p>
    <w:p w14:paraId="5C2438B1" w14:textId="77777777" w:rsidR="00263AA9" w:rsidRDefault="00263AA9" w:rsidP="00263AA9"/>
    <w:p w14:paraId="465F8080" w14:textId="642EBCFC" w:rsidR="007565AF" w:rsidRDefault="007565AF" w:rsidP="00CA1F73">
      <w:pPr>
        <w:jc w:val="both"/>
      </w:pPr>
      <w:r>
        <w:t xml:space="preserve">Aşağıda tanımlanan </w:t>
      </w:r>
      <w:r w:rsidRPr="00C714F3">
        <w:rPr>
          <w:rFonts w:ascii="Courier New" w:hAnsi="Courier New" w:cs="Courier New"/>
          <w:b/>
        </w:rPr>
        <w:t>kosul_nitelik</w:t>
      </w:r>
      <w:r>
        <w:t xml:space="preserve"> niteliği </w:t>
      </w:r>
      <w:r w:rsidRPr="00C714F3">
        <w:rPr>
          <w:rFonts w:ascii="Courier New" w:hAnsi="Courier New" w:cs="Courier New"/>
          <w:b/>
        </w:rPr>
        <w:t>boolean</w:t>
      </w:r>
      <w:r>
        <w:t xml:space="preserve"> nitelik tipindedir ve </w:t>
      </w:r>
      <w:r w:rsidRPr="00C714F3">
        <w:rPr>
          <w:rFonts w:ascii="Courier New" w:hAnsi="Courier New" w:cs="Courier New"/>
          <w:b/>
        </w:rPr>
        <w:t>in_clk</w:t>
      </w:r>
      <w:r>
        <w:t xml:space="preserve"> sinyalinin </w:t>
      </w:r>
      <w:r w:rsidR="00C714F3" w:rsidRPr="00431295">
        <w:rPr>
          <w:rFonts w:ascii="Courier New" w:hAnsi="Courier New" w:cs="Courier New"/>
          <w:b/>
        </w:rPr>
        <w:t>true</w:t>
      </w:r>
      <w:r>
        <w:t xml:space="preserve"> olduğu durumlarda doğru değeri döndürür.</w:t>
      </w:r>
    </w:p>
    <w:p w14:paraId="0E0C51E6" w14:textId="3BAB18FA" w:rsidR="00263AA9" w:rsidRPr="00263AA9" w:rsidRDefault="00263AA9" w:rsidP="007F0091">
      <w:pPr>
        <w:pStyle w:val="KOD"/>
        <w:ind w:left="708"/>
        <w:rPr>
          <w:rFonts w:eastAsia="Times New Roman"/>
          <w:lang w:eastAsia="tr-TR"/>
        </w:rPr>
      </w:pPr>
      <w:r w:rsidRPr="00180787">
        <w:rPr>
          <w:rFonts w:eastAsia="Times New Roman"/>
          <w:b/>
          <w:bCs/>
          <w:color w:val="1F497D" w:themeColor="text2"/>
          <w:lang w:eastAsia="tr-TR"/>
        </w:rPr>
        <w:t>attribute</w:t>
      </w:r>
      <w:r w:rsidRPr="00180787">
        <w:rPr>
          <w:rFonts w:eastAsia="Times New Roman"/>
          <w:color w:val="1F497D" w:themeColor="text2"/>
          <w:lang w:eastAsia="tr-TR"/>
        </w:rPr>
        <w:t xml:space="preserve"> </w:t>
      </w:r>
      <w:r w:rsidR="00925AAD">
        <w:rPr>
          <w:rFonts w:eastAsia="Times New Roman"/>
          <w:lang w:eastAsia="tr-TR"/>
        </w:rPr>
        <w:t>kosul_nitelik</w:t>
      </w:r>
      <w:r>
        <w:rPr>
          <w:rFonts w:eastAsia="Times New Roman"/>
          <w:lang w:eastAsia="tr-TR"/>
        </w:rPr>
        <w:t xml:space="preserve"> </w:t>
      </w:r>
      <w:r w:rsidRPr="00263AA9">
        <w:rPr>
          <w:rFonts w:eastAsia="Times New Roman"/>
          <w:lang w:eastAsia="tr-TR"/>
        </w:rPr>
        <w:t xml:space="preserve">: </w:t>
      </w:r>
      <w:r w:rsidR="00013164" w:rsidRPr="00DF73BE">
        <w:rPr>
          <w:rFonts w:eastAsia="Times New Roman"/>
          <w:color w:val="4F81BD" w:themeColor="accent1"/>
          <w:lang w:eastAsia="tr-TR"/>
        </w:rPr>
        <w:t>boole</w:t>
      </w:r>
      <w:r w:rsidR="00925AAD" w:rsidRPr="00DF73BE">
        <w:rPr>
          <w:rFonts w:eastAsia="Times New Roman"/>
          <w:color w:val="4F81BD" w:themeColor="accent1"/>
          <w:lang w:eastAsia="tr-TR"/>
        </w:rPr>
        <w:t>a</w:t>
      </w:r>
      <w:r w:rsidR="00013164" w:rsidRPr="00DF73BE">
        <w:rPr>
          <w:rFonts w:eastAsia="Times New Roman"/>
          <w:color w:val="4F81BD" w:themeColor="accent1"/>
          <w:lang w:eastAsia="tr-TR"/>
        </w:rPr>
        <w:t>n</w:t>
      </w:r>
      <w:r w:rsidRPr="00263AA9">
        <w:rPr>
          <w:rFonts w:eastAsia="Times New Roman"/>
          <w:lang w:eastAsia="tr-TR"/>
        </w:rPr>
        <w:t>;</w:t>
      </w:r>
    </w:p>
    <w:p w14:paraId="09AEA85E" w14:textId="0400F401" w:rsidR="00263AA9" w:rsidRPr="00263AA9" w:rsidRDefault="00263AA9" w:rsidP="007F0091">
      <w:pPr>
        <w:pStyle w:val="KOD"/>
        <w:ind w:left="708"/>
        <w:rPr>
          <w:rFonts w:eastAsia="Times New Roman"/>
          <w:lang w:eastAsia="tr-TR"/>
        </w:rPr>
      </w:pPr>
      <w:r w:rsidRPr="00180787">
        <w:rPr>
          <w:rFonts w:eastAsia="Times New Roman"/>
          <w:b/>
          <w:bCs/>
          <w:color w:val="1F497D" w:themeColor="text2"/>
          <w:lang w:eastAsia="tr-TR"/>
        </w:rPr>
        <w:t>attribute</w:t>
      </w:r>
      <w:r w:rsidRPr="00180787">
        <w:rPr>
          <w:rFonts w:eastAsia="Times New Roman"/>
          <w:color w:val="1F497D" w:themeColor="text2"/>
          <w:lang w:eastAsia="tr-TR"/>
        </w:rPr>
        <w:t xml:space="preserve"> </w:t>
      </w:r>
      <w:r w:rsidR="00925AAD">
        <w:rPr>
          <w:rFonts w:eastAsia="Times New Roman"/>
          <w:lang w:eastAsia="tr-TR"/>
        </w:rPr>
        <w:t xml:space="preserve">kosul_nitelik </w:t>
      </w:r>
      <w:r w:rsidRPr="00180787">
        <w:rPr>
          <w:rFonts w:eastAsia="Times New Roman"/>
          <w:b/>
          <w:bCs/>
          <w:color w:val="1F497D" w:themeColor="text2"/>
          <w:lang w:eastAsia="tr-TR"/>
        </w:rPr>
        <w:t>of</w:t>
      </w:r>
      <w:r w:rsidRPr="00180787">
        <w:rPr>
          <w:rFonts w:eastAsia="Times New Roman"/>
          <w:color w:val="1F497D" w:themeColor="text2"/>
          <w:lang w:eastAsia="tr-TR"/>
        </w:rPr>
        <w:t xml:space="preserve"> </w:t>
      </w:r>
      <w:r>
        <w:rPr>
          <w:rFonts w:eastAsia="Times New Roman"/>
          <w:lang w:eastAsia="tr-TR"/>
        </w:rPr>
        <w:t>in_c</w:t>
      </w:r>
      <w:r w:rsidRPr="00263AA9">
        <w:rPr>
          <w:rFonts w:eastAsia="Times New Roman"/>
          <w:lang w:eastAsia="tr-TR"/>
        </w:rPr>
        <w:t xml:space="preserve">lk: </w:t>
      </w:r>
      <w:r w:rsidRPr="00883F5E">
        <w:rPr>
          <w:rFonts w:eastAsia="Times New Roman"/>
          <w:b/>
          <w:bCs/>
          <w:color w:val="1F497D" w:themeColor="text2"/>
          <w:lang w:eastAsia="tr-TR"/>
        </w:rPr>
        <w:t>signal is</w:t>
      </w:r>
      <w:r w:rsidRPr="00883F5E">
        <w:rPr>
          <w:rFonts w:eastAsia="Times New Roman"/>
          <w:color w:val="1F497D" w:themeColor="text2"/>
          <w:lang w:eastAsia="tr-TR"/>
        </w:rPr>
        <w:t xml:space="preserve"> </w:t>
      </w:r>
      <w:r w:rsidR="00016A54">
        <w:rPr>
          <w:rFonts w:eastAsia="Times New Roman"/>
          <w:lang w:eastAsia="tr-TR"/>
        </w:rPr>
        <w:t>“</w:t>
      </w:r>
      <w:r w:rsidR="00C92BAC">
        <w:rPr>
          <w:rFonts w:eastAsia="Times New Roman"/>
          <w:lang w:eastAsia="tr-TR"/>
        </w:rPr>
        <w:t>true</w:t>
      </w:r>
      <w:r w:rsidR="00016A54">
        <w:rPr>
          <w:rFonts w:eastAsia="Times New Roman"/>
          <w:lang w:eastAsia="tr-TR"/>
        </w:rPr>
        <w:t>”</w:t>
      </w:r>
      <w:r w:rsidRPr="00263AA9">
        <w:rPr>
          <w:rFonts w:eastAsia="Times New Roman"/>
          <w:lang w:eastAsia="tr-TR"/>
        </w:rPr>
        <w:t>;</w:t>
      </w:r>
    </w:p>
    <w:p w14:paraId="749FB4B1" w14:textId="77777777" w:rsidR="00263AA9" w:rsidRPr="00263AA9" w:rsidRDefault="00263AA9" w:rsidP="00263AA9"/>
    <w:sectPr w:rsidR="00263AA9" w:rsidRPr="00263A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A2"/>
    <w:family w:val="swiss"/>
    <w:pitch w:val="variable"/>
    <w:sig w:usb0="E10022FF" w:usb1="C000E47F" w:usb2="00000029" w:usb3="00000000" w:csb0="000001DF" w:csb1="00000000"/>
  </w:font>
  <w:font w:name="Advp497e3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B0252"/>
    <w:multiLevelType w:val="hybridMultilevel"/>
    <w:tmpl w:val="0690241E"/>
    <w:lvl w:ilvl="0" w:tplc="C7B4BD6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08350C9F"/>
    <w:multiLevelType w:val="hybridMultilevel"/>
    <w:tmpl w:val="A628D2C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CB1596"/>
    <w:multiLevelType w:val="hybridMultilevel"/>
    <w:tmpl w:val="8736BC04"/>
    <w:lvl w:ilvl="0" w:tplc="041F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5B918EF"/>
    <w:multiLevelType w:val="hybridMultilevel"/>
    <w:tmpl w:val="79645CCE"/>
    <w:lvl w:ilvl="0" w:tplc="041F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6586BC1"/>
    <w:multiLevelType w:val="hybridMultilevel"/>
    <w:tmpl w:val="24AE763E"/>
    <w:lvl w:ilvl="0" w:tplc="B8B0CE8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4F5699"/>
    <w:multiLevelType w:val="hybridMultilevel"/>
    <w:tmpl w:val="F2428844"/>
    <w:lvl w:ilvl="0" w:tplc="148CA1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D0385D"/>
    <w:multiLevelType w:val="hybridMultilevel"/>
    <w:tmpl w:val="21F04CD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D76A23"/>
    <w:multiLevelType w:val="hybridMultilevel"/>
    <w:tmpl w:val="0E24C01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745B0F"/>
    <w:multiLevelType w:val="hybridMultilevel"/>
    <w:tmpl w:val="AC083F96"/>
    <w:lvl w:ilvl="0" w:tplc="041F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89E24416">
      <w:numFmt w:val="bullet"/>
      <w:lvlText w:val="-"/>
      <w:lvlJc w:val="left"/>
      <w:pPr>
        <w:ind w:left="2149" w:hanging="360"/>
      </w:pPr>
      <w:rPr>
        <w:rFonts w:ascii="Times New Roman" w:eastAsiaTheme="minorEastAsia" w:hAnsi="Times New Roman" w:cs="Times New Roman" w:hint="default"/>
        <w:b/>
      </w:rPr>
    </w:lvl>
    <w:lvl w:ilvl="2" w:tplc="041F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55F774F"/>
    <w:multiLevelType w:val="hybridMultilevel"/>
    <w:tmpl w:val="D9144E0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8B004C"/>
    <w:multiLevelType w:val="hybridMultilevel"/>
    <w:tmpl w:val="D988BBFE"/>
    <w:lvl w:ilvl="0" w:tplc="B8B0CE8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40380C"/>
    <w:multiLevelType w:val="hybridMultilevel"/>
    <w:tmpl w:val="69685274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D264D9"/>
    <w:multiLevelType w:val="hybridMultilevel"/>
    <w:tmpl w:val="4A9E13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170C77"/>
    <w:multiLevelType w:val="hybridMultilevel"/>
    <w:tmpl w:val="CB4C99DA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703C74"/>
    <w:multiLevelType w:val="hybridMultilevel"/>
    <w:tmpl w:val="CEB6B1C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3E7869"/>
    <w:multiLevelType w:val="multilevel"/>
    <w:tmpl w:val="19EE0058"/>
    <w:lvl w:ilvl="0">
      <w:start w:val="6"/>
      <w:numFmt w:val="decimal"/>
      <w:lvlText w:val="%1."/>
      <w:lvlJc w:val="left"/>
      <w:pPr>
        <w:ind w:left="1080" w:hanging="72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800" w:hanging="1440"/>
      </w:pPr>
    </w:lvl>
    <w:lvl w:ilvl="4">
      <w:start w:val="1"/>
      <w:numFmt w:val="decimal"/>
      <w:isLgl/>
      <w:lvlText w:val="%1.%2.%3.%4.%5."/>
      <w:lvlJc w:val="left"/>
      <w:pPr>
        <w:ind w:left="2160" w:hanging="180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</w:lvl>
  </w:abstractNum>
  <w:abstractNum w:abstractNumId="16">
    <w:nsid w:val="3BB26D74"/>
    <w:multiLevelType w:val="hybridMultilevel"/>
    <w:tmpl w:val="7B16851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DB1102"/>
    <w:multiLevelType w:val="multilevel"/>
    <w:tmpl w:val="4F00056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>
    <w:nsid w:val="3EFE5A98"/>
    <w:multiLevelType w:val="hybridMultilevel"/>
    <w:tmpl w:val="81760C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AC4390"/>
    <w:multiLevelType w:val="hybridMultilevel"/>
    <w:tmpl w:val="6E682AC8"/>
    <w:lvl w:ilvl="0" w:tplc="B9D232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A21816"/>
    <w:multiLevelType w:val="hybridMultilevel"/>
    <w:tmpl w:val="6D9C9C1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CC67E6"/>
    <w:multiLevelType w:val="hybridMultilevel"/>
    <w:tmpl w:val="472CC0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E32D4B"/>
    <w:multiLevelType w:val="hybridMultilevel"/>
    <w:tmpl w:val="8B00F6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486D51"/>
    <w:multiLevelType w:val="hybridMultilevel"/>
    <w:tmpl w:val="32DEED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D560BD"/>
    <w:multiLevelType w:val="hybridMultilevel"/>
    <w:tmpl w:val="08C60B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2307D6"/>
    <w:multiLevelType w:val="hybridMultilevel"/>
    <w:tmpl w:val="74C673A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FB0E1E"/>
    <w:multiLevelType w:val="multilevel"/>
    <w:tmpl w:val="FB3E0CB0"/>
    <w:lvl w:ilvl="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7">
    <w:nsid w:val="62192759"/>
    <w:multiLevelType w:val="hybridMultilevel"/>
    <w:tmpl w:val="76A03586"/>
    <w:lvl w:ilvl="0" w:tplc="D56E658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F3287D"/>
    <w:multiLevelType w:val="hybridMultilevel"/>
    <w:tmpl w:val="18E67272"/>
    <w:lvl w:ilvl="0" w:tplc="041F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9">
    <w:nsid w:val="69066109"/>
    <w:multiLevelType w:val="hybridMultilevel"/>
    <w:tmpl w:val="CE66DFA4"/>
    <w:lvl w:ilvl="0" w:tplc="B8B0CE8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337AC6"/>
    <w:multiLevelType w:val="hybridMultilevel"/>
    <w:tmpl w:val="856E47FE"/>
    <w:lvl w:ilvl="0" w:tplc="041F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05133EF"/>
    <w:multiLevelType w:val="hybridMultilevel"/>
    <w:tmpl w:val="0690241E"/>
    <w:lvl w:ilvl="0" w:tplc="C7B4BD6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2">
    <w:nsid w:val="73221F3B"/>
    <w:multiLevelType w:val="hybridMultilevel"/>
    <w:tmpl w:val="8B2ECFD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57607C5"/>
    <w:multiLevelType w:val="hybridMultilevel"/>
    <w:tmpl w:val="76A03586"/>
    <w:lvl w:ilvl="0" w:tplc="D56E658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1B0B79"/>
    <w:multiLevelType w:val="hybridMultilevel"/>
    <w:tmpl w:val="C0A6585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D576D9"/>
    <w:multiLevelType w:val="multilevel"/>
    <w:tmpl w:val="19EE0058"/>
    <w:lvl w:ilvl="0">
      <w:start w:val="6"/>
      <w:numFmt w:val="decimal"/>
      <w:lvlText w:val="%1."/>
      <w:lvlJc w:val="left"/>
      <w:pPr>
        <w:ind w:left="1080" w:hanging="72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800" w:hanging="1440"/>
      </w:pPr>
    </w:lvl>
    <w:lvl w:ilvl="4">
      <w:start w:val="1"/>
      <w:numFmt w:val="decimal"/>
      <w:isLgl/>
      <w:lvlText w:val="%1.%2.%3.%4.%5."/>
      <w:lvlJc w:val="left"/>
      <w:pPr>
        <w:ind w:left="2160" w:hanging="180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</w:lvl>
  </w:abstractNum>
  <w:abstractNum w:abstractNumId="36">
    <w:nsid w:val="7FBF085B"/>
    <w:multiLevelType w:val="hybridMultilevel"/>
    <w:tmpl w:val="76A03586"/>
    <w:lvl w:ilvl="0" w:tplc="D56E658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4"/>
  </w:num>
  <w:num w:numId="3">
    <w:abstractNumId w:val="17"/>
  </w:num>
  <w:num w:numId="4">
    <w:abstractNumId w:val="3"/>
  </w:num>
  <w:num w:numId="5">
    <w:abstractNumId w:val="2"/>
  </w:num>
  <w:num w:numId="6">
    <w:abstractNumId w:val="8"/>
  </w:num>
  <w:num w:numId="7">
    <w:abstractNumId w:val="30"/>
  </w:num>
  <w:num w:numId="8">
    <w:abstractNumId w:val="31"/>
  </w:num>
  <w:num w:numId="9">
    <w:abstractNumId w:val="0"/>
  </w:num>
  <w:num w:numId="10">
    <w:abstractNumId w:val="27"/>
  </w:num>
  <w:num w:numId="11">
    <w:abstractNumId w:val="36"/>
  </w:num>
  <w:num w:numId="12">
    <w:abstractNumId w:val="33"/>
  </w:num>
  <w:num w:numId="13">
    <w:abstractNumId w:val="6"/>
  </w:num>
  <w:num w:numId="14">
    <w:abstractNumId w:val="1"/>
  </w:num>
  <w:num w:numId="15">
    <w:abstractNumId w:val="14"/>
  </w:num>
  <w:num w:numId="16">
    <w:abstractNumId w:val="19"/>
  </w:num>
  <w:num w:numId="17">
    <w:abstractNumId w:val="15"/>
  </w:num>
  <w:num w:numId="18">
    <w:abstractNumId w:val="35"/>
  </w:num>
  <w:num w:numId="19">
    <w:abstractNumId w:val="18"/>
  </w:num>
  <w:num w:numId="20">
    <w:abstractNumId w:val="5"/>
  </w:num>
  <w:num w:numId="21">
    <w:abstractNumId w:val="13"/>
  </w:num>
  <w:num w:numId="22">
    <w:abstractNumId w:val="11"/>
  </w:num>
  <w:num w:numId="23">
    <w:abstractNumId w:val="10"/>
  </w:num>
  <w:num w:numId="24">
    <w:abstractNumId w:val="4"/>
  </w:num>
  <w:num w:numId="25">
    <w:abstractNumId w:val="29"/>
  </w:num>
  <w:num w:numId="26">
    <w:abstractNumId w:val="7"/>
  </w:num>
  <w:num w:numId="27">
    <w:abstractNumId w:val="32"/>
  </w:num>
  <w:num w:numId="28">
    <w:abstractNumId w:val="9"/>
  </w:num>
  <w:num w:numId="29">
    <w:abstractNumId w:val="28"/>
  </w:num>
  <w:num w:numId="30">
    <w:abstractNumId w:val="23"/>
  </w:num>
  <w:num w:numId="31">
    <w:abstractNumId w:val="20"/>
  </w:num>
  <w:num w:numId="32">
    <w:abstractNumId w:val="25"/>
  </w:num>
  <w:num w:numId="33">
    <w:abstractNumId w:val="16"/>
  </w:num>
  <w:num w:numId="34">
    <w:abstractNumId w:val="12"/>
  </w:num>
  <w:num w:numId="35">
    <w:abstractNumId w:val="24"/>
  </w:num>
  <w:num w:numId="36">
    <w:abstractNumId w:val="21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980"/>
    <w:rsid w:val="00007934"/>
    <w:rsid w:val="00013164"/>
    <w:rsid w:val="00016A54"/>
    <w:rsid w:val="00040F82"/>
    <w:rsid w:val="000452A6"/>
    <w:rsid w:val="00053B35"/>
    <w:rsid w:val="0006191E"/>
    <w:rsid w:val="00070CF8"/>
    <w:rsid w:val="0007411F"/>
    <w:rsid w:val="000745B3"/>
    <w:rsid w:val="00075FD1"/>
    <w:rsid w:val="0008121D"/>
    <w:rsid w:val="000927FA"/>
    <w:rsid w:val="00094DFC"/>
    <w:rsid w:val="000955D9"/>
    <w:rsid w:val="000A2727"/>
    <w:rsid w:val="000B6215"/>
    <w:rsid w:val="000B7AE1"/>
    <w:rsid w:val="000C502F"/>
    <w:rsid w:val="000D1514"/>
    <w:rsid w:val="000D1B4D"/>
    <w:rsid w:val="000D2922"/>
    <w:rsid w:val="000D3950"/>
    <w:rsid w:val="000E3419"/>
    <w:rsid w:val="000F5373"/>
    <w:rsid w:val="00100E35"/>
    <w:rsid w:val="00100E3B"/>
    <w:rsid w:val="00105EC2"/>
    <w:rsid w:val="0010778B"/>
    <w:rsid w:val="001078F9"/>
    <w:rsid w:val="0011545A"/>
    <w:rsid w:val="0011654C"/>
    <w:rsid w:val="00120CE2"/>
    <w:rsid w:val="00120FE7"/>
    <w:rsid w:val="00124D9F"/>
    <w:rsid w:val="0012749C"/>
    <w:rsid w:val="00132E26"/>
    <w:rsid w:val="00133B4D"/>
    <w:rsid w:val="00133B6B"/>
    <w:rsid w:val="00137D0D"/>
    <w:rsid w:val="001400F6"/>
    <w:rsid w:val="00142735"/>
    <w:rsid w:val="0014499C"/>
    <w:rsid w:val="00144F59"/>
    <w:rsid w:val="001550A0"/>
    <w:rsid w:val="001779B1"/>
    <w:rsid w:val="00180787"/>
    <w:rsid w:val="00194D53"/>
    <w:rsid w:val="0019622B"/>
    <w:rsid w:val="001A6541"/>
    <w:rsid w:val="001B57D5"/>
    <w:rsid w:val="001C4D96"/>
    <w:rsid w:val="001C6145"/>
    <w:rsid w:val="001D12A1"/>
    <w:rsid w:val="001D58EA"/>
    <w:rsid w:val="001E43A4"/>
    <w:rsid w:val="001E4A8E"/>
    <w:rsid w:val="00200F6A"/>
    <w:rsid w:val="00202CBD"/>
    <w:rsid w:val="00210A3B"/>
    <w:rsid w:val="00224E3B"/>
    <w:rsid w:val="0022527D"/>
    <w:rsid w:val="0023197B"/>
    <w:rsid w:val="002377C0"/>
    <w:rsid w:val="002514E6"/>
    <w:rsid w:val="00260CB0"/>
    <w:rsid w:val="00263AA9"/>
    <w:rsid w:val="002644EF"/>
    <w:rsid w:val="00272DF6"/>
    <w:rsid w:val="002773A0"/>
    <w:rsid w:val="0028134C"/>
    <w:rsid w:val="0028333D"/>
    <w:rsid w:val="002A523B"/>
    <w:rsid w:val="002B1FAA"/>
    <w:rsid w:val="002B283D"/>
    <w:rsid w:val="002B57ED"/>
    <w:rsid w:val="002B78E4"/>
    <w:rsid w:val="002C7001"/>
    <w:rsid w:val="002D4603"/>
    <w:rsid w:val="002D508D"/>
    <w:rsid w:val="002D5D06"/>
    <w:rsid w:val="002D76A5"/>
    <w:rsid w:val="002E60AC"/>
    <w:rsid w:val="00305E9F"/>
    <w:rsid w:val="003110BE"/>
    <w:rsid w:val="00311A6E"/>
    <w:rsid w:val="0031267E"/>
    <w:rsid w:val="00325BCE"/>
    <w:rsid w:val="00327E62"/>
    <w:rsid w:val="0033019A"/>
    <w:rsid w:val="00335087"/>
    <w:rsid w:val="00335B66"/>
    <w:rsid w:val="00343CB3"/>
    <w:rsid w:val="003509B3"/>
    <w:rsid w:val="00362160"/>
    <w:rsid w:val="00371405"/>
    <w:rsid w:val="0037617D"/>
    <w:rsid w:val="0038282B"/>
    <w:rsid w:val="003920F8"/>
    <w:rsid w:val="00395419"/>
    <w:rsid w:val="003A4B24"/>
    <w:rsid w:val="003B0423"/>
    <w:rsid w:val="003C2EE5"/>
    <w:rsid w:val="003E5E34"/>
    <w:rsid w:val="003E6AE0"/>
    <w:rsid w:val="003F1ADF"/>
    <w:rsid w:val="003F1D66"/>
    <w:rsid w:val="003F2768"/>
    <w:rsid w:val="004022B7"/>
    <w:rsid w:val="00411143"/>
    <w:rsid w:val="0041681F"/>
    <w:rsid w:val="00423050"/>
    <w:rsid w:val="0042611F"/>
    <w:rsid w:val="00431295"/>
    <w:rsid w:val="00431580"/>
    <w:rsid w:val="00433DD9"/>
    <w:rsid w:val="0044699B"/>
    <w:rsid w:val="004649D2"/>
    <w:rsid w:val="00467CDD"/>
    <w:rsid w:val="00473274"/>
    <w:rsid w:val="00474DF6"/>
    <w:rsid w:val="00492D7B"/>
    <w:rsid w:val="004A4D88"/>
    <w:rsid w:val="004A7426"/>
    <w:rsid w:val="004C1407"/>
    <w:rsid w:val="004C269B"/>
    <w:rsid w:val="004C30C4"/>
    <w:rsid w:val="004C3160"/>
    <w:rsid w:val="004E2D93"/>
    <w:rsid w:val="004E5EEF"/>
    <w:rsid w:val="004E6F1F"/>
    <w:rsid w:val="004F3831"/>
    <w:rsid w:val="00510516"/>
    <w:rsid w:val="00510FD8"/>
    <w:rsid w:val="00514017"/>
    <w:rsid w:val="005200C8"/>
    <w:rsid w:val="00524451"/>
    <w:rsid w:val="00532BA0"/>
    <w:rsid w:val="00553F4A"/>
    <w:rsid w:val="00561BCD"/>
    <w:rsid w:val="00567734"/>
    <w:rsid w:val="0057317D"/>
    <w:rsid w:val="00576A6B"/>
    <w:rsid w:val="00583804"/>
    <w:rsid w:val="00583D31"/>
    <w:rsid w:val="005A2048"/>
    <w:rsid w:val="005B68DF"/>
    <w:rsid w:val="005C2CE7"/>
    <w:rsid w:val="005C3146"/>
    <w:rsid w:val="005C7CC1"/>
    <w:rsid w:val="005D1AE2"/>
    <w:rsid w:val="005D39A0"/>
    <w:rsid w:val="00605C20"/>
    <w:rsid w:val="006209D0"/>
    <w:rsid w:val="00624DB3"/>
    <w:rsid w:val="0063436D"/>
    <w:rsid w:val="0063591F"/>
    <w:rsid w:val="00635C3C"/>
    <w:rsid w:val="00636390"/>
    <w:rsid w:val="00637B32"/>
    <w:rsid w:val="006422B3"/>
    <w:rsid w:val="0064379E"/>
    <w:rsid w:val="00646918"/>
    <w:rsid w:val="006648BB"/>
    <w:rsid w:val="00672FF4"/>
    <w:rsid w:val="00680EDD"/>
    <w:rsid w:val="0068236B"/>
    <w:rsid w:val="00686AC5"/>
    <w:rsid w:val="006934CF"/>
    <w:rsid w:val="00696902"/>
    <w:rsid w:val="006A0646"/>
    <w:rsid w:val="006A2F04"/>
    <w:rsid w:val="006A3846"/>
    <w:rsid w:val="006A7B32"/>
    <w:rsid w:val="006B216F"/>
    <w:rsid w:val="006B414C"/>
    <w:rsid w:val="006C1237"/>
    <w:rsid w:val="006D0ACC"/>
    <w:rsid w:val="006E3F36"/>
    <w:rsid w:val="006E7D26"/>
    <w:rsid w:val="006F4DA0"/>
    <w:rsid w:val="006F76DF"/>
    <w:rsid w:val="006F79D7"/>
    <w:rsid w:val="007038E4"/>
    <w:rsid w:val="00705D26"/>
    <w:rsid w:val="00706723"/>
    <w:rsid w:val="00706C04"/>
    <w:rsid w:val="00712052"/>
    <w:rsid w:val="00734FCA"/>
    <w:rsid w:val="007434B4"/>
    <w:rsid w:val="00743654"/>
    <w:rsid w:val="00752A13"/>
    <w:rsid w:val="007565AF"/>
    <w:rsid w:val="0076653C"/>
    <w:rsid w:val="00766910"/>
    <w:rsid w:val="0077463C"/>
    <w:rsid w:val="007775FA"/>
    <w:rsid w:val="007857C5"/>
    <w:rsid w:val="007866A3"/>
    <w:rsid w:val="00791285"/>
    <w:rsid w:val="00794D87"/>
    <w:rsid w:val="007A46E8"/>
    <w:rsid w:val="007C6851"/>
    <w:rsid w:val="007D37DB"/>
    <w:rsid w:val="007E3001"/>
    <w:rsid w:val="007E6BC2"/>
    <w:rsid w:val="007E6C3A"/>
    <w:rsid w:val="007F0091"/>
    <w:rsid w:val="007F3324"/>
    <w:rsid w:val="008114C1"/>
    <w:rsid w:val="0082463E"/>
    <w:rsid w:val="008362C9"/>
    <w:rsid w:val="008402F7"/>
    <w:rsid w:val="00847980"/>
    <w:rsid w:val="00861722"/>
    <w:rsid w:val="0086626E"/>
    <w:rsid w:val="00874028"/>
    <w:rsid w:val="008748A7"/>
    <w:rsid w:val="00883F5E"/>
    <w:rsid w:val="0089210A"/>
    <w:rsid w:val="00896925"/>
    <w:rsid w:val="008A09DA"/>
    <w:rsid w:val="008A1656"/>
    <w:rsid w:val="008A3A00"/>
    <w:rsid w:val="008C0C9B"/>
    <w:rsid w:val="008D0918"/>
    <w:rsid w:val="008D5B5A"/>
    <w:rsid w:val="008E3145"/>
    <w:rsid w:val="008F0E96"/>
    <w:rsid w:val="008F200A"/>
    <w:rsid w:val="008F5D5F"/>
    <w:rsid w:val="00917948"/>
    <w:rsid w:val="00925AAD"/>
    <w:rsid w:val="0093646E"/>
    <w:rsid w:val="00936CE0"/>
    <w:rsid w:val="0093717B"/>
    <w:rsid w:val="009372D7"/>
    <w:rsid w:val="009404D3"/>
    <w:rsid w:val="00947746"/>
    <w:rsid w:val="009563C7"/>
    <w:rsid w:val="009639E0"/>
    <w:rsid w:val="00963F83"/>
    <w:rsid w:val="00972533"/>
    <w:rsid w:val="00986644"/>
    <w:rsid w:val="00990AF4"/>
    <w:rsid w:val="00996A51"/>
    <w:rsid w:val="0099722D"/>
    <w:rsid w:val="009B1D6E"/>
    <w:rsid w:val="009B22E8"/>
    <w:rsid w:val="009C3ADF"/>
    <w:rsid w:val="009D0B6A"/>
    <w:rsid w:val="009D0D29"/>
    <w:rsid w:val="009D27CE"/>
    <w:rsid w:val="009D6FE7"/>
    <w:rsid w:val="009E0CE9"/>
    <w:rsid w:val="009E0F1B"/>
    <w:rsid w:val="009E3E32"/>
    <w:rsid w:val="009E4720"/>
    <w:rsid w:val="009E7AED"/>
    <w:rsid w:val="009F1B46"/>
    <w:rsid w:val="009F4602"/>
    <w:rsid w:val="00A06D58"/>
    <w:rsid w:val="00A07E7A"/>
    <w:rsid w:val="00A13CF4"/>
    <w:rsid w:val="00A149D6"/>
    <w:rsid w:val="00A23560"/>
    <w:rsid w:val="00A31271"/>
    <w:rsid w:val="00A32B7F"/>
    <w:rsid w:val="00A41F1D"/>
    <w:rsid w:val="00A42B29"/>
    <w:rsid w:val="00A50EF5"/>
    <w:rsid w:val="00A62B8A"/>
    <w:rsid w:val="00A656B2"/>
    <w:rsid w:val="00A71337"/>
    <w:rsid w:val="00A749EE"/>
    <w:rsid w:val="00A8790E"/>
    <w:rsid w:val="00A9210D"/>
    <w:rsid w:val="00A963E9"/>
    <w:rsid w:val="00A973F5"/>
    <w:rsid w:val="00A97A06"/>
    <w:rsid w:val="00AB7899"/>
    <w:rsid w:val="00AC5A5A"/>
    <w:rsid w:val="00AC75FB"/>
    <w:rsid w:val="00AE2054"/>
    <w:rsid w:val="00AF00EC"/>
    <w:rsid w:val="00AF4C67"/>
    <w:rsid w:val="00AF69DE"/>
    <w:rsid w:val="00AF7B83"/>
    <w:rsid w:val="00AF7D48"/>
    <w:rsid w:val="00B20077"/>
    <w:rsid w:val="00B20A41"/>
    <w:rsid w:val="00B42350"/>
    <w:rsid w:val="00B434CA"/>
    <w:rsid w:val="00B43A37"/>
    <w:rsid w:val="00B53A24"/>
    <w:rsid w:val="00B65C09"/>
    <w:rsid w:val="00B67611"/>
    <w:rsid w:val="00B73672"/>
    <w:rsid w:val="00B7372F"/>
    <w:rsid w:val="00B73D76"/>
    <w:rsid w:val="00B76247"/>
    <w:rsid w:val="00B801E9"/>
    <w:rsid w:val="00B8400A"/>
    <w:rsid w:val="00B86961"/>
    <w:rsid w:val="00B97183"/>
    <w:rsid w:val="00BA1662"/>
    <w:rsid w:val="00BA3486"/>
    <w:rsid w:val="00BC136E"/>
    <w:rsid w:val="00BC22B2"/>
    <w:rsid w:val="00BD3582"/>
    <w:rsid w:val="00BD409F"/>
    <w:rsid w:val="00BD42C4"/>
    <w:rsid w:val="00BF425F"/>
    <w:rsid w:val="00BF44D2"/>
    <w:rsid w:val="00C02300"/>
    <w:rsid w:val="00C04270"/>
    <w:rsid w:val="00C25F50"/>
    <w:rsid w:val="00C32434"/>
    <w:rsid w:val="00C42C23"/>
    <w:rsid w:val="00C46CF4"/>
    <w:rsid w:val="00C61AC4"/>
    <w:rsid w:val="00C6393A"/>
    <w:rsid w:val="00C714F3"/>
    <w:rsid w:val="00C807A0"/>
    <w:rsid w:val="00C815D6"/>
    <w:rsid w:val="00C829D6"/>
    <w:rsid w:val="00C82AE1"/>
    <w:rsid w:val="00C92BAC"/>
    <w:rsid w:val="00CA004A"/>
    <w:rsid w:val="00CA1E51"/>
    <w:rsid w:val="00CA1F73"/>
    <w:rsid w:val="00CA58FD"/>
    <w:rsid w:val="00CA7442"/>
    <w:rsid w:val="00CB23DA"/>
    <w:rsid w:val="00CC1A2F"/>
    <w:rsid w:val="00CC2F65"/>
    <w:rsid w:val="00CC7168"/>
    <w:rsid w:val="00CD2ECE"/>
    <w:rsid w:val="00CD4397"/>
    <w:rsid w:val="00CD5218"/>
    <w:rsid w:val="00CE1E61"/>
    <w:rsid w:val="00CF22ED"/>
    <w:rsid w:val="00CF7764"/>
    <w:rsid w:val="00D210CB"/>
    <w:rsid w:val="00D40E6F"/>
    <w:rsid w:val="00D42F1F"/>
    <w:rsid w:val="00D45A43"/>
    <w:rsid w:val="00D467C0"/>
    <w:rsid w:val="00D61CB6"/>
    <w:rsid w:val="00D64360"/>
    <w:rsid w:val="00D70E6D"/>
    <w:rsid w:val="00D755B1"/>
    <w:rsid w:val="00D773ED"/>
    <w:rsid w:val="00D828EC"/>
    <w:rsid w:val="00D90213"/>
    <w:rsid w:val="00D92C83"/>
    <w:rsid w:val="00D94174"/>
    <w:rsid w:val="00DA554F"/>
    <w:rsid w:val="00DB27D2"/>
    <w:rsid w:val="00DC3087"/>
    <w:rsid w:val="00DC63D5"/>
    <w:rsid w:val="00DD0C7F"/>
    <w:rsid w:val="00DD6710"/>
    <w:rsid w:val="00DE5F35"/>
    <w:rsid w:val="00DF4AD2"/>
    <w:rsid w:val="00DF5783"/>
    <w:rsid w:val="00DF73BE"/>
    <w:rsid w:val="00DF7BA4"/>
    <w:rsid w:val="00E148C3"/>
    <w:rsid w:val="00E1703B"/>
    <w:rsid w:val="00E1758A"/>
    <w:rsid w:val="00E33419"/>
    <w:rsid w:val="00E367FA"/>
    <w:rsid w:val="00E40482"/>
    <w:rsid w:val="00E56CD1"/>
    <w:rsid w:val="00E82F85"/>
    <w:rsid w:val="00E907A1"/>
    <w:rsid w:val="00E966CE"/>
    <w:rsid w:val="00EB084F"/>
    <w:rsid w:val="00EB4048"/>
    <w:rsid w:val="00EC3754"/>
    <w:rsid w:val="00EC5D20"/>
    <w:rsid w:val="00EC7913"/>
    <w:rsid w:val="00ED1867"/>
    <w:rsid w:val="00EE234C"/>
    <w:rsid w:val="00EE6DC9"/>
    <w:rsid w:val="00EF5BEA"/>
    <w:rsid w:val="00EF77E0"/>
    <w:rsid w:val="00F034C6"/>
    <w:rsid w:val="00F0753D"/>
    <w:rsid w:val="00F11DBB"/>
    <w:rsid w:val="00F2184B"/>
    <w:rsid w:val="00F22C1F"/>
    <w:rsid w:val="00F41020"/>
    <w:rsid w:val="00F41595"/>
    <w:rsid w:val="00F47CB1"/>
    <w:rsid w:val="00F67633"/>
    <w:rsid w:val="00F7516A"/>
    <w:rsid w:val="00F7634A"/>
    <w:rsid w:val="00F80C27"/>
    <w:rsid w:val="00F85D1E"/>
    <w:rsid w:val="00F93091"/>
    <w:rsid w:val="00F97457"/>
    <w:rsid w:val="00FA4016"/>
    <w:rsid w:val="00FB3D1B"/>
    <w:rsid w:val="00FC3027"/>
    <w:rsid w:val="00FD11C6"/>
    <w:rsid w:val="00FD1869"/>
    <w:rsid w:val="00FD79EE"/>
    <w:rsid w:val="00FF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0192A"/>
  <w15:docId w15:val="{DD36F2FE-00DD-4291-BFEC-F36ED48A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A06"/>
    <w:pPr>
      <w:spacing w:line="240" w:lineRule="auto"/>
    </w:pPr>
    <w:rPr>
      <w:sz w:val="20"/>
    </w:rPr>
  </w:style>
  <w:style w:type="paragraph" w:styleId="Balk1">
    <w:name w:val="heading 1"/>
    <w:basedOn w:val="Normal"/>
    <w:next w:val="Normal"/>
    <w:link w:val="Balk1Char"/>
    <w:uiPriority w:val="9"/>
    <w:qFormat/>
    <w:rsid w:val="00283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FF0000"/>
      <w:sz w:val="52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833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0070C0"/>
      <w:sz w:val="40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2833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538135"/>
      <w:sz w:val="32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4E2D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030A0"/>
      <w:sz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8333D"/>
    <w:rPr>
      <w:rFonts w:asciiTheme="majorHAnsi" w:eastAsiaTheme="majorEastAsia" w:hAnsiTheme="majorHAnsi" w:cstheme="majorBidi"/>
      <w:bCs/>
      <w:color w:val="FF0000"/>
      <w:sz w:val="52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28333D"/>
    <w:rPr>
      <w:rFonts w:asciiTheme="majorHAnsi" w:eastAsiaTheme="majorEastAsia" w:hAnsiTheme="majorHAnsi" w:cstheme="majorBidi"/>
      <w:bCs/>
      <w:color w:val="0070C0"/>
      <w:sz w:val="40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28333D"/>
    <w:rPr>
      <w:rFonts w:asciiTheme="majorHAnsi" w:eastAsiaTheme="majorEastAsia" w:hAnsiTheme="majorHAnsi" w:cstheme="majorBidi"/>
      <w:bCs/>
      <w:color w:val="538135"/>
      <w:sz w:val="32"/>
    </w:rPr>
  </w:style>
  <w:style w:type="character" w:customStyle="1" w:styleId="Balk4Char">
    <w:name w:val="Başlık 4 Char"/>
    <w:basedOn w:val="VarsaylanParagrafYazTipi"/>
    <w:link w:val="Balk4"/>
    <w:uiPriority w:val="9"/>
    <w:rsid w:val="004E2D93"/>
    <w:rPr>
      <w:rFonts w:asciiTheme="majorHAnsi" w:eastAsiaTheme="majorEastAsia" w:hAnsiTheme="majorHAnsi" w:cstheme="majorBidi"/>
      <w:b/>
      <w:bCs/>
      <w:i/>
      <w:iCs/>
      <w:color w:val="7030A0"/>
      <w:sz w:val="26"/>
    </w:rPr>
  </w:style>
  <w:style w:type="paragraph" w:customStyle="1" w:styleId="KOD">
    <w:name w:val="KOD"/>
    <w:basedOn w:val="Normal"/>
    <w:next w:val="Normal"/>
    <w:qFormat/>
    <w:rsid w:val="00492D7B"/>
    <w:pPr>
      <w:spacing w:after="120"/>
      <w:jc w:val="both"/>
    </w:pPr>
    <w:rPr>
      <w:rFonts w:ascii="Courier New" w:hAnsi="Courier New"/>
    </w:rPr>
  </w:style>
  <w:style w:type="paragraph" w:customStyle="1" w:styleId="KODAklama">
    <w:name w:val="KOD Açıklama"/>
    <w:basedOn w:val="Normal"/>
    <w:next w:val="Normal"/>
    <w:qFormat/>
    <w:rsid w:val="00210A3B"/>
    <w:rPr>
      <w:rFonts w:ascii="Arial Narrow" w:hAnsi="Arial Narrow"/>
    </w:rPr>
  </w:style>
  <w:style w:type="paragraph" w:styleId="ListeParagraf">
    <w:name w:val="List Paragraph"/>
    <w:basedOn w:val="Normal"/>
    <w:uiPriority w:val="34"/>
    <w:qFormat/>
    <w:rsid w:val="00847980"/>
    <w:pPr>
      <w:spacing w:after="120"/>
      <w:ind w:left="720" w:firstLine="709"/>
      <w:contextualSpacing/>
      <w:jc w:val="both"/>
    </w:pPr>
    <w:rPr>
      <w:rFonts w:ascii="Times New Roman" w:eastAsiaTheme="minorEastAsia" w:hAnsi="Times New Roman"/>
      <w:sz w:val="24"/>
      <w:lang w:eastAsia="tr-TR"/>
    </w:rPr>
  </w:style>
  <w:style w:type="character" w:styleId="AklamaBavurusu">
    <w:name w:val="annotation reference"/>
    <w:basedOn w:val="VarsaylanParagrafYazTipi"/>
    <w:uiPriority w:val="99"/>
    <w:semiHidden/>
    <w:unhideWhenUsed/>
    <w:rsid w:val="00847980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847980"/>
    <w:pPr>
      <w:spacing w:after="120"/>
      <w:ind w:firstLine="709"/>
      <w:jc w:val="both"/>
    </w:pPr>
    <w:rPr>
      <w:rFonts w:ascii="Times New Roman" w:eastAsiaTheme="minorEastAsia" w:hAnsi="Times New Roman"/>
      <w:szCs w:val="20"/>
      <w:lang w:eastAsia="tr-TR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847980"/>
    <w:rPr>
      <w:rFonts w:ascii="Times New Roman" w:eastAsiaTheme="minorEastAsia" w:hAnsi="Times New Roman"/>
      <w:sz w:val="20"/>
      <w:szCs w:val="20"/>
      <w:lang w:eastAsia="tr-TR"/>
    </w:rPr>
  </w:style>
  <w:style w:type="table" w:customStyle="1" w:styleId="AkGlgeleme-Vurgu11">
    <w:name w:val="Açık Gölgeleme - Vurgu 11"/>
    <w:basedOn w:val="NormalTablo"/>
    <w:uiPriority w:val="60"/>
    <w:rsid w:val="00847980"/>
    <w:pPr>
      <w:spacing w:after="0" w:line="240" w:lineRule="auto"/>
    </w:pPr>
    <w:rPr>
      <w:rFonts w:eastAsiaTheme="minorEastAsia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onMetni">
    <w:name w:val="Balloon Text"/>
    <w:basedOn w:val="Normal"/>
    <w:link w:val="BalonMetniChar"/>
    <w:uiPriority w:val="99"/>
    <w:semiHidden/>
    <w:unhideWhenUsed/>
    <w:rsid w:val="0084798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47980"/>
    <w:rPr>
      <w:rFonts w:ascii="Segoe UI" w:hAnsi="Segoe UI" w:cs="Segoe UI"/>
      <w:sz w:val="18"/>
      <w:szCs w:val="18"/>
    </w:rPr>
  </w:style>
  <w:style w:type="paragraph" w:styleId="ResimYazs">
    <w:name w:val="caption"/>
    <w:basedOn w:val="Normal"/>
    <w:next w:val="Normal"/>
    <w:uiPriority w:val="35"/>
    <w:unhideWhenUsed/>
    <w:qFormat/>
    <w:rsid w:val="0037617D"/>
    <w:pPr>
      <w:jc w:val="center"/>
    </w:pPr>
    <w:rPr>
      <w:iCs/>
      <w:color w:val="1F497D" w:themeColor="text2"/>
      <w:szCs w:val="18"/>
    </w:rPr>
  </w:style>
  <w:style w:type="paragraph" w:customStyle="1" w:styleId="base">
    <w:name w:val="base"/>
    <w:basedOn w:val="Normal"/>
    <w:rsid w:val="003F1AD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3F1ADF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63A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63AA9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9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enek\Application%20Data\Microsoft\&#350;ablonlar\KODLAB.dotx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DLAB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409B1-DD7F-40B4-A4F1-0A808A438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KODLAB</Template>
  <TotalTime>681</TotalTime>
  <Pages>12</Pages>
  <Words>2644</Words>
  <Characters>15077</Characters>
  <Application>Microsoft Office Word</Application>
  <DocSecurity>0</DocSecurity>
  <Lines>125</Lines>
  <Paragraphs>35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Ali</dc:creator>
  <cp:keywords/>
  <dc:description/>
  <cp:lastModifiedBy>Mehmet_Ali</cp:lastModifiedBy>
  <cp:revision>400</cp:revision>
  <dcterms:created xsi:type="dcterms:W3CDTF">2014-10-17T07:48:00Z</dcterms:created>
  <dcterms:modified xsi:type="dcterms:W3CDTF">2014-11-21T20:24:00Z</dcterms:modified>
</cp:coreProperties>
</file>