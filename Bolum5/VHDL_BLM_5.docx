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D0963" w14:textId="77777777" w:rsidR="00210A3B" w:rsidRDefault="00210A3B" w:rsidP="00210A3B">
      <w:pPr>
        <w:pStyle w:val="KOD"/>
      </w:pPr>
    </w:p>
    <w:p w14:paraId="279DD629" w14:textId="77777777" w:rsidR="006C382C" w:rsidRPr="003A5C2E" w:rsidRDefault="006C382C" w:rsidP="00051F7E">
      <w:pPr>
        <w:pStyle w:val="Balk1"/>
        <w:numPr>
          <w:ilvl w:val="0"/>
          <w:numId w:val="16"/>
        </w:numPr>
        <w:spacing w:before="240" w:after="240" w:line="480" w:lineRule="auto"/>
      </w:pPr>
      <w:bookmarkStart w:id="0" w:name="_Toc394327627"/>
      <w:r w:rsidRPr="003A5C2E">
        <w:t xml:space="preserve">VHDL Veri </w:t>
      </w:r>
      <w:bookmarkEnd w:id="0"/>
      <w:r w:rsidRPr="003A5C2E">
        <w:t>Nesneleri</w:t>
      </w:r>
    </w:p>
    <w:p w14:paraId="6D2DA966" w14:textId="53C0B0F7" w:rsidR="00B3180E" w:rsidRDefault="006C382C" w:rsidP="006C382C">
      <w:pPr>
        <w:rPr>
          <w:rFonts w:cs="Times New Roman"/>
        </w:rPr>
      </w:pPr>
      <w:r>
        <w:rPr>
          <w:rFonts w:cs="Times New Roman"/>
        </w:rPr>
        <w:t xml:space="preserve">VHDL’de tasarım yaparken kullanmak istediğimiz verileri yönetebileceğimiz </w:t>
      </w:r>
      <w:r w:rsidR="006E4158">
        <w:rPr>
          <w:rFonts w:cs="Times New Roman"/>
        </w:rPr>
        <w:t>üç</w:t>
      </w:r>
      <w:r>
        <w:rPr>
          <w:rFonts w:cs="Times New Roman"/>
        </w:rPr>
        <w:t xml:space="preserve"> temel veri </w:t>
      </w:r>
      <w:r w:rsidR="001B0BAA">
        <w:rPr>
          <w:rFonts w:cs="Times New Roman"/>
        </w:rPr>
        <w:t>nesnesi</w:t>
      </w:r>
      <w:r>
        <w:rPr>
          <w:rFonts w:cs="Times New Roman"/>
        </w:rPr>
        <w:t xml:space="preserve"> mevcuttur</w:t>
      </w:r>
      <w:r w:rsidR="00B3180E">
        <w:rPr>
          <w:rFonts w:cs="Times New Roman"/>
        </w:rPr>
        <w:t>:</w:t>
      </w:r>
    </w:p>
    <w:p w14:paraId="0BC8AB57" w14:textId="31087792" w:rsidR="00B3180E" w:rsidRPr="001569C5" w:rsidRDefault="001569C5" w:rsidP="001569C5">
      <w:pPr>
        <w:pStyle w:val="ListeParagraf"/>
        <w:numPr>
          <w:ilvl w:val="0"/>
          <w:numId w:val="29"/>
        </w:numPr>
        <w:rPr>
          <w:rFonts w:ascii="Courier New" w:hAnsi="Courier New" w:cs="Courier New"/>
          <w:b/>
        </w:rPr>
      </w:pPr>
      <w:r w:rsidRPr="001569C5">
        <w:rPr>
          <w:rFonts w:ascii="Courier New" w:hAnsi="Courier New" w:cs="Courier New"/>
          <w:b/>
        </w:rPr>
        <w:t>s</w:t>
      </w:r>
      <w:r w:rsidR="00B3180E" w:rsidRPr="001569C5">
        <w:rPr>
          <w:rFonts w:ascii="Courier New" w:hAnsi="Courier New" w:cs="Courier New"/>
          <w:b/>
        </w:rPr>
        <w:t>ignal</w:t>
      </w:r>
    </w:p>
    <w:p w14:paraId="2C61D0B2" w14:textId="238A3136" w:rsidR="00B3180E" w:rsidRPr="001569C5" w:rsidRDefault="001569C5" w:rsidP="001569C5">
      <w:pPr>
        <w:pStyle w:val="ListeParagraf"/>
        <w:numPr>
          <w:ilvl w:val="0"/>
          <w:numId w:val="29"/>
        </w:numPr>
        <w:rPr>
          <w:rFonts w:ascii="Courier New" w:hAnsi="Courier New" w:cs="Courier New"/>
          <w:b/>
        </w:rPr>
      </w:pPr>
      <w:r w:rsidRPr="001569C5">
        <w:rPr>
          <w:rFonts w:ascii="Courier New" w:hAnsi="Courier New" w:cs="Courier New"/>
          <w:b/>
        </w:rPr>
        <w:t>v</w:t>
      </w:r>
      <w:r w:rsidR="00B3180E" w:rsidRPr="001569C5">
        <w:rPr>
          <w:rFonts w:ascii="Courier New" w:hAnsi="Courier New" w:cs="Courier New"/>
          <w:b/>
        </w:rPr>
        <w:t>ariable</w:t>
      </w:r>
    </w:p>
    <w:p w14:paraId="3F8FF6F5" w14:textId="05A9D42B" w:rsidR="00B3180E" w:rsidRDefault="001569C5" w:rsidP="001569C5">
      <w:pPr>
        <w:pStyle w:val="ListeParagraf"/>
        <w:numPr>
          <w:ilvl w:val="0"/>
          <w:numId w:val="29"/>
        </w:numPr>
        <w:rPr>
          <w:rFonts w:ascii="Courier New" w:hAnsi="Courier New" w:cs="Courier New"/>
          <w:b/>
        </w:rPr>
      </w:pPr>
      <w:r w:rsidRPr="001569C5">
        <w:rPr>
          <w:rFonts w:ascii="Courier New" w:hAnsi="Courier New" w:cs="Courier New"/>
          <w:b/>
        </w:rPr>
        <w:t>c</w:t>
      </w:r>
      <w:r w:rsidR="00B3180E" w:rsidRPr="001569C5">
        <w:rPr>
          <w:rFonts w:ascii="Courier New" w:hAnsi="Courier New" w:cs="Courier New"/>
          <w:b/>
        </w:rPr>
        <w:t>onstant</w:t>
      </w:r>
    </w:p>
    <w:p w14:paraId="123F4C7C" w14:textId="77777777" w:rsidR="003D006A" w:rsidRPr="001569C5" w:rsidRDefault="003D006A" w:rsidP="003D006A">
      <w:pPr>
        <w:pStyle w:val="ListeParagraf"/>
        <w:rPr>
          <w:rFonts w:ascii="Courier New" w:hAnsi="Courier New" w:cs="Courier New"/>
          <w:b/>
        </w:rPr>
      </w:pPr>
    </w:p>
    <w:p w14:paraId="1101FAFC" w14:textId="2251E3E6" w:rsidR="006C382C" w:rsidRDefault="00B706B3" w:rsidP="006C382C">
      <w:pPr>
        <w:rPr>
          <w:rFonts w:cs="Times New Roman"/>
        </w:rPr>
      </w:pPr>
      <w:r>
        <w:rPr>
          <w:rFonts w:cs="Times New Roman"/>
        </w:rPr>
        <w:t>Veri</w:t>
      </w:r>
      <w:r w:rsidR="006E4158">
        <w:rPr>
          <w:rFonts w:cs="Times New Roman"/>
        </w:rPr>
        <w:t xml:space="preserve"> </w:t>
      </w:r>
      <w:r w:rsidR="00A303CD">
        <w:rPr>
          <w:rFonts w:cs="Times New Roman"/>
        </w:rPr>
        <w:t>nesneler</w:t>
      </w:r>
      <w:r>
        <w:rPr>
          <w:rFonts w:cs="Times New Roman"/>
        </w:rPr>
        <w:t>in</w:t>
      </w:r>
      <w:r w:rsidR="00A303CD">
        <w:rPr>
          <w:rFonts w:cs="Times New Roman"/>
        </w:rPr>
        <w:t>den</w:t>
      </w:r>
      <w:r w:rsidR="006C382C">
        <w:rPr>
          <w:rFonts w:cs="Times New Roman"/>
        </w:rPr>
        <w:t xml:space="preserve"> </w:t>
      </w:r>
      <w:r w:rsidR="006C382C" w:rsidRPr="00437BB5">
        <w:rPr>
          <w:rFonts w:ascii="Courier New" w:hAnsi="Courier New" w:cs="Courier New"/>
          <w:b/>
        </w:rPr>
        <w:t>signal</w:t>
      </w:r>
      <w:r w:rsidR="006C382C">
        <w:rPr>
          <w:rFonts w:cs="Times New Roman"/>
        </w:rPr>
        <w:t xml:space="preserve"> ve </w:t>
      </w:r>
      <w:r w:rsidR="006C382C" w:rsidRPr="00437BB5">
        <w:rPr>
          <w:rFonts w:ascii="Courier New" w:hAnsi="Courier New" w:cs="Courier New"/>
          <w:b/>
        </w:rPr>
        <w:t>variable</w:t>
      </w:r>
      <w:r w:rsidR="006C382C">
        <w:rPr>
          <w:rFonts w:cs="Times New Roman"/>
        </w:rPr>
        <w:t xml:space="preserve"> içeriği değişebilen verilerde kullanılırken sabit değerler için </w:t>
      </w:r>
      <w:r w:rsidR="006C382C" w:rsidRPr="00437BB5">
        <w:rPr>
          <w:rFonts w:ascii="Courier New" w:hAnsi="Courier New" w:cs="Courier New"/>
          <w:b/>
        </w:rPr>
        <w:t>constant</w:t>
      </w:r>
      <w:r w:rsidR="006C382C">
        <w:rPr>
          <w:rFonts w:cs="Times New Roman"/>
        </w:rPr>
        <w:t xml:space="preserve"> veri </w:t>
      </w:r>
      <w:r w:rsidR="00C305B7">
        <w:rPr>
          <w:rFonts w:cs="Times New Roman"/>
        </w:rPr>
        <w:t>nesnesi</w:t>
      </w:r>
      <w:r w:rsidR="006C382C">
        <w:rPr>
          <w:rFonts w:cs="Times New Roman"/>
        </w:rPr>
        <w:t xml:space="preserve"> kullanılmaktadır.</w:t>
      </w:r>
      <w:bookmarkStart w:id="1" w:name="_Toc394327628"/>
      <w:r w:rsidR="006C382C">
        <w:rPr>
          <w:rFonts w:cs="Times New Roman"/>
        </w:rPr>
        <w:t xml:space="preserve"> Bilgisayar programlama dillerinden farklı olarak VHDL dili ile yapılan tasarımlar karşılığında fiziksel bir devre sentezlendiği</w:t>
      </w:r>
      <w:r w:rsidR="006E4158">
        <w:rPr>
          <w:rFonts w:cs="Times New Roman"/>
        </w:rPr>
        <w:t xml:space="preserve"> </w:t>
      </w:r>
      <w:r w:rsidR="006C382C">
        <w:rPr>
          <w:rFonts w:cs="Times New Roman"/>
        </w:rPr>
        <w:t>unutulmamalı ve bu başlık altında anlatılan kavramlara her zaman bu açıdan bakılmalıdır.</w:t>
      </w:r>
    </w:p>
    <w:p w14:paraId="10F90ED7" w14:textId="77777777" w:rsidR="00195336" w:rsidRDefault="00195336" w:rsidP="006C382C">
      <w:pPr>
        <w:rPr>
          <w:rFonts w:cs="Times New Roman"/>
        </w:rPr>
      </w:pPr>
    </w:p>
    <w:p w14:paraId="14065131" w14:textId="05A37945" w:rsidR="006C382C" w:rsidRPr="004954D6" w:rsidRDefault="006E4158" w:rsidP="006C382C">
      <w:pPr>
        <w:pStyle w:val="Balk2"/>
        <w:numPr>
          <w:ilvl w:val="1"/>
          <w:numId w:val="16"/>
        </w:numPr>
        <w:spacing w:before="240" w:after="240" w:line="360" w:lineRule="auto"/>
        <w:rPr>
          <w:rFonts w:cs="Times New Roman"/>
        </w:rPr>
      </w:pPr>
      <w:r w:rsidRPr="000F6D37">
        <w:rPr>
          <w:b/>
        </w:rPr>
        <w:t>signal</w:t>
      </w:r>
      <w:r w:rsidRPr="00F45177">
        <w:t xml:space="preserve"> </w:t>
      </w:r>
      <w:r w:rsidR="006C382C" w:rsidRPr="00F45177">
        <w:t>Veri Nesnesi</w:t>
      </w:r>
      <w:bookmarkEnd w:id="1"/>
    </w:p>
    <w:p w14:paraId="51658EC1" w14:textId="3E594192" w:rsidR="006C382C" w:rsidRDefault="006C382C" w:rsidP="00914612">
      <w:pPr>
        <w:rPr>
          <w:rFonts w:cs="Times New Roman"/>
        </w:rPr>
      </w:pPr>
      <w:r>
        <w:rPr>
          <w:rFonts w:ascii="Courier New" w:hAnsi="Courier New" w:cs="Courier New"/>
          <w:b/>
        </w:rPr>
        <w:t xml:space="preserve">signal </w:t>
      </w:r>
      <w:r>
        <w:rPr>
          <w:rFonts w:cs="Times New Roman"/>
        </w:rPr>
        <w:t>veri nesneleri elektronik devreler üzerinde bulunan kablolara/yollara benzemektedir. Bu kablolar/yollar kullanılarak yapılan tasarımda</w:t>
      </w:r>
      <w:r w:rsidR="006E4158">
        <w:rPr>
          <w:rFonts w:cs="Times New Roman"/>
        </w:rPr>
        <w:t>,</w:t>
      </w:r>
      <w:r>
        <w:rPr>
          <w:rFonts w:cs="Times New Roman"/>
        </w:rPr>
        <w:t xml:space="preserve"> haberleşmesi gereken birimler birbiri ile ve</w:t>
      </w:r>
      <w:r w:rsidR="00914612">
        <w:rPr>
          <w:rFonts w:cs="Times New Roman"/>
        </w:rPr>
        <w:t xml:space="preserve">ri alış-verişi yapabilmektedir. </w:t>
      </w:r>
      <w:r w:rsidRPr="004E7B7D">
        <w:rPr>
          <w:rFonts w:ascii="Courier New" w:hAnsi="Courier New" w:cs="Courier New"/>
          <w:b/>
        </w:rPr>
        <w:t>signal</w:t>
      </w:r>
      <w:r>
        <w:rPr>
          <w:rFonts w:cs="Times New Roman"/>
          <w:b/>
        </w:rPr>
        <w:t xml:space="preserve"> </w:t>
      </w:r>
      <w:r w:rsidR="00774C03">
        <w:rPr>
          <w:rFonts w:cs="Times New Roman"/>
        </w:rPr>
        <w:t>veri nesnesi s</w:t>
      </w:r>
      <w:r w:rsidR="002631AA">
        <w:rPr>
          <w:rFonts w:cs="Times New Roman"/>
        </w:rPr>
        <w:t>öz</w:t>
      </w:r>
      <w:r w:rsidRPr="00F45177">
        <w:rPr>
          <w:rFonts w:cs="Times New Roman"/>
        </w:rPr>
        <w:t xml:space="preserve">dizimi aşağıdaki gibi </w:t>
      </w:r>
      <w:r w:rsidR="002631AA">
        <w:rPr>
          <w:rFonts w:cs="Times New Roman"/>
        </w:rPr>
        <w:t>gibidir</w:t>
      </w:r>
      <w:r w:rsidR="006E4158">
        <w:rPr>
          <w:rFonts w:cs="Times New Roman"/>
        </w:rPr>
        <w:t>.</w:t>
      </w:r>
    </w:p>
    <w:p w14:paraId="402266AB" w14:textId="77777777" w:rsidR="00B12BE9" w:rsidRDefault="00B12BE9" w:rsidP="00B1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color w:val="200080"/>
          <w:szCs w:val="20"/>
        </w:rPr>
      </w:pPr>
    </w:p>
    <w:p w14:paraId="02C97ED3" w14:textId="77777777" w:rsidR="00B12BE9" w:rsidRPr="005A04C7" w:rsidRDefault="00B12BE9" w:rsidP="00CE5D58">
      <w:pPr>
        <w:pStyle w:val="KOD"/>
        <w:ind w:firstLine="708"/>
        <w:rPr>
          <w:rFonts w:eastAsia="Times New Roman"/>
        </w:rPr>
      </w:pPr>
      <w:r w:rsidRPr="005A04C7">
        <w:rPr>
          <w:rFonts w:eastAsia="Times New Roman"/>
          <w:b/>
          <w:bCs/>
          <w:color w:val="200080"/>
        </w:rPr>
        <w:t>signal</w:t>
      </w:r>
      <w:r w:rsidRPr="005A04C7">
        <w:rPr>
          <w:rFonts w:eastAsia="Times New Roman"/>
        </w:rPr>
        <w:t xml:space="preserve"> sinyal_adı </w:t>
      </w:r>
      <w:r w:rsidRPr="005A04C7">
        <w:rPr>
          <w:rFonts w:eastAsia="Times New Roman"/>
          <w:color w:val="308080"/>
        </w:rPr>
        <w:t>:</w:t>
      </w:r>
      <w:r w:rsidRPr="005A04C7">
        <w:rPr>
          <w:rFonts w:eastAsia="Times New Roman"/>
        </w:rPr>
        <w:t xml:space="preserve"> tip_adi</w:t>
      </w:r>
      <w:r>
        <w:rPr>
          <w:rFonts w:eastAsia="Times New Roman"/>
        </w:rPr>
        <w:t xml:space="preserve"> := baslangic_degeri</w:t>
      </w:r>
      <w:r w:rsidRPr="005A04C7">
        <w:rPr>
          <w:rFonts w:eastAsia="Times New Roman"/>
          <w:color w:val="406080"/>
        </w:rPr>
        <w:t>;</w:t>
      </w:r>
    </w:p>
    <w:p w14:paraId="071309D2" w14:textId="77777777" w:rsidR="00B12BE9" w:rsidRDefault="00B12BE9" w:rsidP="006C382C">
      <w:pPr>
        <w:spacing w:after="0"/>
        <w:rPr>
          <w:rFonts w:cs="Times New Roman"/>
        </w:rPr>
      </w:pPr>
    </w:p>
    <w:p w14:paraId="006C745E" w14:textId="49137F50" w:rsidR="006C382C" w:rsidRPr="00C6190B" w:rsidRDefault="006C382C" w:rsidP="00FE7175">
      <w:pPr>
        <w:rPr>
          <w:rFonts w:cs="Times New Roman"/>
        </w:rPr>
      </w:pPr>
      <w:r>
        <w:rPr>
          <w:rFonts w:cs="Times New Roman"/>
        </w:rPr>
        <w:t xml:space="preserve">Yukarıda verilen tanımlamada </w:t>
      </w:r>
      <w:r w:rsidRPr="00C6190B">
        <w:rPr>
          <w:rFonts w:ascii="Courier New" w:hAnsi="Courier New" w:cs="Courier New"/>
          <w:b/>
        </w:rPr>
        <w:t>:=</w:t>
      </w:r>
      <w:r>
        <w:rPr>
          <w:rFonts w:ascii="Courier New" w:hAnsi="Courier New" w:cs="Courier New"/>
          <w:b/>
        </w:rPr>
        <w:t xml:space="preserve"> </w:t>
      </w:r>
      <w:r>
        <w:rPr>
          <w:rFonts w:cs="Times New Roman"/>
        </w:rPr>
        <w:t>işaretinden sonra verilen kısımda tanımlanan sinyale ilk değer ataması (tanımlanan sinyalin tipine uygun şekilde) yapılmaktadır. Bu kullanım isteğe bağlı olup istendiği takdirde yapılmayabilir fakat genel bir tavsiye olarak ilk değer ataması önerilen bir kullanımdır.</w:t>
      </w:r>
    </w:p>
    <w:p w14:paraId="5D89A041" w14:textId="77777777" w:rsidR="00DE50F6" w:rsidRDefault="006C382C" w:rsidP="001D7F53">
      <w:r w:rsidRPr="00F45177">
        <w:rPr>
          <w:rFonts w:cs="Times New Roman"/>
        </w:rPr>
        <w:t xml:space="preserve">Aşağıda </w:t>
      </w:r>
      <w:r w:rsidRPr="00C6190B">
        <w:rPr>
          <w:rFonts w:ascii="Courier New" w:hAnsi="Courier New" w:cs="Courier New"/>
          <w:b/>
        </w:rPr>
        <w:t>signal</w:t>
      </w:r>
      <w:r w:rsidRPr="00F45177">
        <w:rPr>
          <w:rFonts w:cs="Times New Roman"/>
        </w:rPr>
        <w:t xml:space="preserve"> bildirim örnekleri verilmiştir.</w:t>
      </w:r>
      <w:r>
        <w:rPr>
          <w:rFonts w:cs="Times New Roman"/>
        </w:rPr>
        <w:t xml:space="preserve"> </w:t>
      </w:r>
      <w:r w:rsidRPr="00F45177">
        <w:t>Bu bildirimlerde</w:t>
      </w:r>
      <w:r w:rsidR="00DE50F6">
        <w:t>:</w:t>
      </w:r>
      <w:r w:rsidRPr="00F45177">
        <w:t xml:space="preserve"> </w:t>
      </w:r>
    </w:p>
    <w:p w14:paraId="3D2D1DCC" w14:textId="77777777" w:rsidR="00DE50F6" w:rsidRDefault="006C382C" w:rsidP="00DE50F6">
      <w:pPr>
        <w:pStyle w:val="ListeParagraf"/>
        <w:numPr>
          <w:ilvl w:val="0"/>
          <w:numId w:val="38"/>
        </w:numPr>
      </w:pPr>
      <w:r w:rsidRPr="00DE50F6">
        <w:rPr>
          <w:rFonts w:ascii="Courier New" w:hAnsi="Courier New" w:cs="Courier New"/>
          <w:b/>
        </w:rPr>
        <w:t>elde</w:t>
      </w:r>
      <w:r>
        <w:t xml:space="preserve"> 1 bitlik </w:t>
      </w:r>
      <w:r w:rsidRPr="00DE50F6">
        <w:rPr>
          <w:rFonts w:ascii="Courier New" w:hAnsi="Courier New" w:cs="Courier New"/>
          <w:b/>
        </w:rPr>
        <w:t>bit</w:t>
      </w:r>
      <w:r>
        <w:t xml:space="preserve"> tipinde, </w:t>
      </w:r>
    </w:p>
    <w:p w14:paraId="67432DB6" w14:textId="77777777" w:rsidR="00DE50F6" w:rsidRDefault="006C382C" w:rsidP="00DE50F6">
      <w:pPr>
        <w:pStyle w:val="ListeParagraf"/>
        <w:numPr>
          <w:ilvl w:val="0"/>
          <w:numId w:val="38"/>
        </w:numPr>
      </w:pPr>
      <w:r w:rsidRPr="00DE50F6">
        <w:rPr>
          <w:rFonts w:ascii="Courier New" w:hAnsi="Courier New" w:cs="Courier New"/>
          <w:b/>
        </w:rPr>
        <w:t>toplam</w:t>
      </w:r>
      <w:r>
        <w:t xml:space="preserve"> 4 bitlik </w:t>
      </w:r>
      <w:r w:rsidRPr="00DE50F6">
        <w:rPr>
          <w:rFonts w:ascii="Courier New" w:hAnsi="Courier New" w:cs="Courier New"/>
          <w:b/>
        </w:rPr>
        <w:t>bit_vector</w:t>
      </w:r>
      <w:r>
        <w:t xml:space="preserve"> tipinde, </w:t>
      </w:r>
    </w:p>
    <w:p w14:paraId="312D08F0" w14:textId="77777777" w:rsidR="00DE50F6" w:rsidRDefault="006C382C" w:rsidP="00DE50F6">
      <w:pPr>
        <w:pStyle w:val="ListeParagraf"/>
        <w:numPr>
          <w:ilvl w:val="0"/>
          <w:numId w:val="38"/>
        </w:numPr>
      </w:pPr>
      <w:r w:rsidRPr="00DE50F6">
        <w:rPr>
          <w:rFonts w:ascii="Courier New" w:hAnsi="Courier New" w:cs="Courier New"/>
          <w:b/>
        </w:rPr>
        <w:t>saat</w:t>
      </w:r>
      <w:r w:rsidRPr="00F45177">
        <w:t xml:space="preserve"> bir bitlik </w:t>
      </w:r>
      <w:r w:rsidRPr="00DE50F6">
        <w:rPr>
          <w:rFonts w:ascii="Courier New" w:hAnsi="Courier New" w:cs="Courier New"/>
          <w:b/>
        </w:rPr>
        <w:t>std_logic</w:t>
      </w:r>
      <w:r>
        <w:t xml:space="preserve"> tipinde,</w:t>
      </w:r>
      <w:r w:rsidRPr="00F45177">
        <w:t xml:space="preserve"> </w:t>
      </w:r>
    </w:p>
    <w:p w14:paraId="0C4A07C8" w14:textId="77777777" w:rsidR="00DE50F6" w:rsidRDefault="006C382C" w:rsidP="00DE50F6">
      <w:pPr>
        <w:pStyle w:val="ListeParagraf"/>
        <w:numPr>
          <w:ilvl w:val="0"/>
          <w:numId w:val="38"/>
        </w:numPr>
      </w:pPr>
      <w:r w:rsidRPr="00DE50F6">
        <w:rPr>
          <w:rFonts w:ascii="Courier New" w:hAnsi="Courier New" w:cs="Courier New"/>
          <w:b/>
        </w:rPr>
        <w:t>kelime</w:t>
      </w:r>
      <w:r w:rsidRPr="00DE50F6">
        <w:rPr>
          <w:b/>
        </w:rPr>
        <w:t xml:space="preserve"> </w:t>
      </w:r>
      <w:r w:rsidRPr="00F45177">
        <w:t xml:space="preserve">10 bitlik </w:t>
      </w:r>
      <w:r w:rsidRPr="00DE50F6">
        <w:rPr>
          <w:rFonts w:ascii="Courier New" w:hAnsi="Courier New" w:cs="Courier New"/>
          <w:b/>
        </w:rPr>
        <w:t>std_logic_vector</w:t>
      </w:r>
      <w:r>
        <w:t xml:space="preserve"> tipinde, </w:t>
      </w:r>
    </w:p>
    <w:p w14:paraId="2656715F" w14:textId="77777777" w:rsidR="00DE50F6" w:rsidRDefault="006C382C" w:rsidP="00DE50F6">
      <w:pPr>
        <w:pStyle w:val="ListeParagraf"/>
        <w:numPr>
          <w:ilvl w:val="0"/>
          <w:numId w:val="38"/>
        </w:numPr>
      </w:pPr>
      <w:r w:rsidRPr="00DE50F6">
        <w:rPr>
          <w:rFonts w:ascii="Courier New" w:hAnsi="Courier New" w:cs="Courier New"/>
          <w:b/>
        </w:rPr>
        <w:t>sayac</w:t>
      </w:r>
      <w:r>
        <w:t xml:space="preserve"> 0 ile 127 aralığında tanımlı </w:t>
      </w:r>
      <w:r w:rsidRPr="00DE50F6">
        <w:rPr>
          <w:rFonts w:ascii="Courier New" w:hAnsi="Courier New" w:cs="Courier New"/>
          <w:b/>
        </w:rPr>
        <w:t>integer</w:t>
      </w:r>
      <w:r>
        <w:t xml:space="preserve"> tipinde </w:t>
      </w:r>
    </w:p>
    <w:p w14:paraId="5BB8F1A9" w14:textId="5D481D35" w:rsidR="006C382C" w:rsidRDefault="006C382C" w:rsidP="00DE50F6">
      <w:pPr>
        <w:pStyle w:val="ListeParagraf"/>
        <w:numPr>
          <w:ilvl w:val="0"/>
          <w:numId w:val="38"/>
        </w:numPr>
      </w:pPr>
      <w:r w:rsidRPr="00DE50F6">
        <w:rPr>
          <w:rFonts w:ascii="Courier New" w:hAnsi="Courier New" w:cs="Courier New"/>
          <w:b/>
        </w:rPr>
        <w:t>kosul</w:t>
      </w:r>
      <w:r>
        <w:t xml:space="preserve"> </w:t>
      </w:r>
      <w:r w:rsidRPr="00DE50F6">
        <w:rPr>
          <w:rFonts w:ascii="Courier New" w:hAnsi="Courier New" w:cs="Courier New"/>
          <w:b/>
        </w:rPr>
        <w:t>boolean</w:t>
      </w:r>
      <w:r>
        <w:t xml:space="preserve"> tipinde tanımlanmış sinyallerdir. </w:t>
      </w:r>
    </w:p>
    <w:p w14:paraId="611BC1D4" w14:textId="77777777" w:rsidR="00BF378F" w:rsidRDefault="00BF378F" w:rsidP="00BF378F">
      <w:pPr>
        <w:pStyle w:val="KOD"/>
      </w:pPr>
    </w:p>
    <w:p w14:paraId="00E7D3D6" w14:textId="7A97FD73" w:rsidR="00BF378F" w:rsidRPr="00B02B52" w:rsidRDefault="00BF378F" w:rsidP="004A6D52">
      <w:pPr>
        <w:pStyle w:val="KOD"/>
        <w:ind w:left="360"/>
      </w:pPr>
      <w:r w:rsidRPr="00DE50F6">
        <w:rPr>
          <w:b/>
          <w:color w:val="1F497D" w:themeColor="text2"/>
        </w:rPr>
        <w:t>signal</w:t>
      </w:r>
      <w:r w:rsidR="00B02B52">
        <w:t xml:space="preserve"> elde </w:t>
      </w:r>
      <w:r w:rsidRPr="00B02B52">
        <w:t xml:space="preserve">: </w:t>
      </w:r>
      <w:r w:rsidRPr="00FA7A86">
        <w:rPr>
          <w:color w:val="4F81BD" w:themeColor="accent1"/>
        </w:rPr>
        <w:t>bit</w:t>
      </w:r>
      <w:r w:rsidRPr="00B02B52">
        <w:t>;</w:t>
      </w:r>
    </w:p>
    <w:p w14:paraId="58B668D8" w14:textId="22CF48E7" w:rsidR="00BF378F" w:rsidRPr="00B02B52" w:rsidRDefault="00B02B52" w:rsidP="004A6D52">
      <w:pPr>
        <w:pStyle w:val="KOD"/>
        <w:ind w:left="360"/>
      </w:pPr>
      <w:r w:rsidRPr="00B02B52">
        <w:rPr>
          <w:b/>
          <w:color w:val="1F497D" w:themeColor="text2"/>
        </w:rPr>
        <w:t>signal</w:t>
      </w:r>
      <w:r>
        <w:t xml:space="preserve"> </w:t>
      </w:r>
      <w:r w:rsidR="00BF378F" w:rsidRPr="00B02B52">
        <w:t xml:space="preserve">toplam : </w:t>
      </w:r>
      <w:r w:rsidR="00BF378F" w:rsidRPr="00FA7A86">
        <w:rPr>
          <w:color w:val="4F81BD" w:themeColor="accent1"/>
        </w:rPr>
        <w:t>bit_vector</w:t>
      </w:r>
      <w:r w:rsidR="00BF378F" w:rsidRPr="00B02B52">
        <w:t>(</w:t>
      </w:r>
      <w:r w:rsidR="00BF378F" w:rsidRPr="00FA7A86">
        <w:rPr>
          <w:b/>
          <w:color w:val="F79646" w:themeColor="accent6"/>
        </w:rPr>
        <w:t>0</w:t>
      </w:r>
      <w:r w:rsidR="00BF378F" w:rsidRPr="00B02B52">
        <w:t xml:space="preserve"> </w:t>
      </w:r>
      <w:r w:rsidR="00BF378F" w:rsidRPr="00FA7A86">
        <w:rPr>
          <w:color w:val="4F81BD" w:themeColor="accent1"/>
        </w:rPr>
        <w:t>to</w:t>
      </w:r>
      <w:r w:rsidR="00BF378F" w:rsidRPr="00B02B52">
        <w:t xml:space="preserve"> </w:t>
      </w:r>
      <w:r w:rsidR="00BF378F" w:rsidRPr="00FA7A86">
        <w:rPr>
          <w:b/>
          <w:color w:val="F79646" w:themeColor="accent6"/>
        </w:rPr>
        <w:t>3</w:t>
      </w:r>
      <w:r w:rsidR="00BF378F" w:rsidRPr="00B02B52">
        <w:t>);</w:t>
      </w:r>
    </w:p>
    <w:p w14:paraId="68E117D6" w14:textId="717672B4" w:rsidR="00BF378F" w:rsidRPr="00B02B52" w:rsidRDefault="00B02B52" w:rsidP="004A6D52">
      <w:pPr>
        <w:pStyle w:val="KOD"/>
        <w:ind w:left="360"/>
      </w:pPr>
      <w:r w:rsidRPr="00B02B52">
        <w:rPr>
          <w:b/>
          <w:color w:val="1F497D" w:themeColor="text2"/>
        </w:rPr>
        <w:t>signal</w:t>
      </w:r>
      <w:r>
        <w:t xml:space="preserve"> </w:t>
      </w:r>
      <w:r w:rsidR="00D17829">
        <w:t xml:space="preserve">saat </w:t>
      </w:r>
      <w:r w:rsidR="00BF378F" w:rsidRPr="00B02B52">
        <w:t xml:space="preserve">: </w:t>
      </w:r>
      <w:r w:rsidR="00BF378F" w:rsidRPr="00FA7A86">
        <w:rPr>
          <w:color w:val="4F81BD" w:themeColor="accent1"/>
        </w:rPr>
        <w:t>std_logic</w:t>
      </w:r>
      <w:r w:rsidR="00BF378F" w:rsidRPr="00B02B52">
        <w:t>;</w:t>
      </w:r>
    </w:p>
    <w:p w14:paraId="1E5C4B3B" w14:textId="29A38C62" w:rsidR="00BF378F" w:rsidRPr="00B02B52" w:rsidRDefault="00B02B52" w:rsidP="004A6D52">
      <w:pPr>
        <w:pStyle w:val="KOD"/>
        <w:ind w:left="360"/>
      </w:pPr>
      <w:r w:rsidRPr="00B02B52">
        <w:rPr>
          <w:b/>
          <w:color w:val="1F497D" w:themeColor="text2"/>
        </w:rPr>
        <w:t>signal</w:t>
      </w:r>
      <w:r>
        <w:t xml:space="preserve"> </w:t>
      </w:r>
      <w:r w:rsidR="00BF378F" w:rsidRPr="00B02B52">
        <w:t xml:space="preserve">kelime : </w:t>
      </w:r>
      <w:r w:rsidR="00BF378F" w:rsidRPr="00FA7A86">
        <w:rPr>
          <w:color w:val="4F81BD" w:themeColor="accent1"/>
        </w:rPr>
        <w:t>std_logic_vector</w:t>
      </w:r>
      <w:r w:rsidR="00BF378F" w:rsidRPr="00B02B52">
        <w:t>(</w:t>
      </w:r>
      <w:r w:rsidR="00BF378F" w:rsidRPr="00FA7A86">
        <w:rPr>
          <w:b/>
          <w:color w:val="F79646" w:themeColor="accent6"/>
        </w:rPr>
        <w:t>9</w:t>
      </w:r>
      <w:r w:rsidR="00BF378F" w:rsidRPr="00B02B52">
        <w:t xml:space="preserve"> </w:t>
      </w:r>
      <w:r w:rsidR="00BF378F" w:rsidRPr="00FA7A86">
        <w:rPr>
          <w:color w:val="4F81BD" w:themeColor="accent1"/>
        </w:rPr>
        <w:t>downto</w:t>
      </w:r>
      <w:r w:rsidR="00BF378F" w:rsidRPr="00B02B52">
        <w:t xml:space="preserve"> </w:t>
      </w:r>
      <w:r w:rsidR="00BF378F" w:rsidRPr="00FA7A86">
        <w:rPr>
          <w:b/>
          <w:color w:val="F79646" w:themeColor="accent6"/>
        </w:rPr>
        <w:t>0</w:t>
      </w:r>
      <w:r w:rsidR="00BF378F" w:rsidRPr="00B02B52">
        <w:t>);</w:t>
      </w:r>
    </w:p>
    <w:p w14:paraId="55BECBC8" w14:textId="2290D027" w:rsidR="00BF378F" w:rsidRPr="00B02B52" w:rsidRDefault="00B02B52" w:rsidP="004A6D52">
      <w:pPr>
        <w:pStyle w:val="KOD"/>
        <w:ind w:left="360"/>
      </w:pPr>
      <w:r w:rsidRPr="00B02B52">
        <w:rPr>
          <w:b/>
          <w:color w:val="1F497D" w:themeColor="text2"/>
        </w:rPr>
        <w:t>signal</w:t>
      </w:r>
      <w:r>
        <w:t xml:space="preserve"> </w:t>
      </w:r>
      <w:r w:rsidR="00BF378F" w:rsidRPr="00B02B52">
        <w:t xml:space="preserve">sayac : </w:t>
      </w:r>
      <w:r w:rsidR="00BF378F" w:rsidRPr="00FA7A86">
        <w:rPr>
          <w:color w:val="4F81BD" w:themeColor="accent1"/>
        </w:rPr>
        <w:t>integer</w:t>
      </w:r>
      <w:r w:rsidR="00BF378F" w:rsidRPr="00B02B52">
        <w:t xml:space="preserve"> </w:t>
      </w:r>
      <w:r w:rsidR="00BF378F" w:rsidRPr="00FA7A86">
        <w:rPr>
          <w:color w:val="4F81BD" w:themeColor="accent1"/>
        </w:rPr>
        <w:t>range</w:t>
      </w:r>
      <w:r w:rsidR="00BF378F" w:rsidRPr="00B02B52">
        <w:t xml:space="preserve"> </w:t>
      </w:r>
      <w:r w:rsidR="00BF378F" w:rsidRPr="00FA7A86">
        <w:rPr>
          <w:b/>
          <w:color w:val="F79646" w:themeColor="accent6"/>
        </w:rPr>
        <w:t>0</w:t>
      </w:r>
      <w:r w:rsidR="00BF378F" w:rsidRPr="00B02B52">
        <w:t xml:space="preserve"> </w:t>
      </w:r>
      <w:r w:rsidR="00BF378F" w:rsidRPr="00FA7A86">
        <w:rPr>
          <w:color w:val="4F81BD" w:themeColor="accent1"/>
        </w:rPr>
        <w:t>to</w:t>
      </w:r>
      <w:r w:rsidR="00BF378F" w:rsidRPr="00B02B52">
        <w:t xml:space="preserve"> </w:t>
      </w:r>
      <w:r w:rsidR="00BF378F" w:rsidRPr="00FA7A86">
        <w:rPr>
          <w:b/>
          <w:color w:val="F79646" w:themeColor="accent6"/>
        </w:rPr>
        <w:t>127</w:t>
      </w:r>
      <w:r w:rsidR="00BF378F" w:rsidRPr="00B02B52">
        <w:t>;</w:t>
      </w:r>
    </w:p>
    <w:p w14:paraId="139C9E16" w14:textId="025F7179" w:rsidR="00BF378F" w:rsidRPr="00B02B52" w:rsidRDefault="00B02B52" w:rsidP="004A6D52">
      <w:pPr>
        <w:pStyle w:val="KOD"/>
        <w:ind w:left="360"/>
      </w:pPr>
      <w:r w:rsidRPr="00B02B52">
        <w:rPr>
          <w:b/>
          <w:color w:val="1F497D" w:themeColor="text2"/>
        </w:rPr>
        <w:t>signal</w:t>
      </w:r>
      <w:r>
        <w:t xml:space="preserve"> </w:t>
      </w:r>
      <w:r w:rsidR="00BF378F" w:rsidRPr="00B02B52">
        <w:t xml:space="preserve">kosul : </w:t>
      </w:r>
      <w:r w:rsidR="00BF378F" w:rsidRPr="00FA7A86">
        <w:rPr>
          <w:color w:val="4F81BD" w:themeColor="accent1"/>
        </w:rPr>
        <w:t>boolean</w:t>
      </w:r>
      <w:r w:rsidR="00BF378F" w:rsidRPr="00B02B52">
        <w:t>;</w:t>
      </w:r>
    </w:p>
    <w:p w14:paraId="7A697114" w14:textId="77777777" w:rsidR="00BF378F" w:rsidRDefault="00BF378F" w:rsidP="006C382C"/>
    <w:p w14:paraId="3A240A39" w14:textId="32946A30" w:rsidR="006C382C" w:rsidRDefault="006C382C" w:rsidP="00B706B3">
      <w:pPr>
        <w:rPr>
          <w:rFonts w:cs="Times New Roman"/>
        </w:rPr>
      </w:pPr>
      <w:r w:rsidRPr="004E7B7D">
        <w:rPr>
          <w:rFonts w:ascii="Courier New" w:hAnsi="Courier New" w:cs="Courier New"/>
          <w:b/>
        </w:rPr>
        <w:t>signal</w:t>
      </w:r>
      <w:r>
        <w:rPr>
          <w:rFonts w:cs="Times New Roman"/>
          <w:b/>
        </w:rPr>
        <w:t xml:space="preserve"> </w:t>
      </w:r>
      <w:r w:rsidRPr="00F45177">
        <w:rPr>
          <w:rFonts w:cs="Times New Roman"/>
        </w:rPr>
        <w:t xml:space="preserve">veri nesnesi VHDL kodunda </w:t>
      </w:r>
      <w:r w:rsidR="006E4158">
        <w:rPr>
          <w:rFonts w:cs="Times New Roman"/>
        </w:rPr>
        <w:t>dört</w:t>
      </w:r>
      <w:r w:rsidRPr="00F45177">
        <w:rPr>
          <w:rFonts w:cs="Times New Roman"/>
        </w:rPr>
        <w:t xml:space="preserve"> yerde tanımlanabilmektedir</w:t>
      </w:r>
      <w:r w:rsidR="00B706B3">
        <w:rPr>
          <w:rFonts w:cs="Times New Roman"/>
        </w:rPr>
        <w:t xml:space="preserve"> ve</w:t>
      </w:r>
      <w:r w:rsidR="006E4158">
        <w:rPr>
          <w:rFonts w:cs="Times New Roman"/>
        </w:rPr>
        <w:t xml:space="preserve"> </w:t>
      </w:r>
      <w:r w:rsidR="00F11742">
        <w:rPr>
          <w:rFonts w:cs="Times New Roman"/>
        </w:rPr>
        <w:t xml:space="preserve">tanımlama yerleri </w:t>
      </w:r>
      <w:r w:rsidR="00B706B3">
        <w:rPr>
          <w:rFonts w:cs="Times New Roman"/>
        </w:rPr>
        <w:t>a</w:t>
      </w:r>
      <w:r w:rsidR="006E4158">
        <w:rPr>
          <w:rFonts w:cs="Times New Roman"/>
        </w:rPr>
        <w:t>şağıda birer örnekle açıklanmıştır.</w:t>
      </w:r>
    </w:p>
    <w:p w14:paraId="13A8ED39" w14:textId="77777777" w:rsidR="006C382C" w:rsidRPr="00F45177" w:rsidRDefault="006C382C" w:rsidP="006C382C">
      <w:pPr>
        <w:rPr>
          <w:rFonts w:cs="Times New Roman"/>
        </w:rPr>
      </w:pPr>
    </w:p>
    <w:p w14:paraId="52A1663E" w14:textId="77777777" w:rsidR="006C382C" w:rsidRDefault="006C382C" w:rsidP="006C382C">
      <w:pPr>
        <w:pStyle w:val="ListeParagraf"/>
        <w:numPr>
          <w:ilvl w:val="0"/>
          <w:numId w:val="3"/>
        </w:numPr>
        <w:rPr>
          <w:rFonts w:cs="Times New Roman"/>
        </w:rPr>
      </w:pPr>
      <w:r>
        <w:rPr>
          <w:rFonts w:ascii="Courier New" w:hAnsi="Courier New" w:cs="Courier New"/>
          <w:b/>
        </w:rPr>
        <w:lastRenderedPageBreak/>
        <w:t>entity</w:t>
      </w:r>
      <w:r>
        <w:rPr>
          <w:rFonts w:cs="Times New Roman"/>
          <w:b/>
        </w:rPr>
        <w:t xml:space="preserve"> </w:t>
      </w:r>
      <w:r w:rsidR="0057550A">
        <w:rPr>
          <w:rFonts w:cs="Times New Roman"/>
        </w:rPr>
        <w:t>tanımlamalarında :</w:t>
      </w:r>
      <w:r>
        <w:rPr>
          <w:rFonts w:cs="Times New Roman"/>
        </w:rPr>
        <w:t xml:space="preserve"> </w:t>
      </w:r>
      <w:r w:rsidRPr="00F45177">
        <w:rPr>
          <w:rFonts w:cs="Times New Roman"/>
        </w:rPr>
        <w:t xml:space="preserve"> </w:t>
      </w:r>
    </w:p>
    <w:p w14:paraId="6039D7CC" w14:textId="77777777" w:rsidR="00726E24" w:rsidRPr="0007741E" w:rsidRDefault="00726E24" w:rsidP="00903594">
      <w:pPr>
        <w:pStyle w:val="KOD"/>
        <w:ind w:left="708"/>
      </w:pPr>
      <w:r w:rsidRPr="0007741E">
        <w:t>..</w:t>
      </w:r>
    </w:p>
    <w:p w14:paraId="2618A047" w14:textId="77777777" w:rsidR="00726E24" w:rsidRPr="0007741E" w:rsidRDefault="00726E24" w:rsidP="00903594">
      <w:pPr>
        <w:pStyle w:val="KOD"/>
        <w:ind w:left="708"/>
      </w:pPr>
      <w:r w:rsidRPr="0007741E">
        <w:t>..</w:t>
      </w:r>
    </w:p>
    <w:p w14:paraId="19C97E3D" w14:textId="77777777" w:rsidR="00726E24" w:rsidRPr="0007741E" w:rsidRDefault="00726E24" w:rsidP="00903594">
      <w:pPr>
        <w:pStyle w:val="KOD"/>
        <w:ind w:left="708"/>
      </w:pPr>
      <w:r w:rsidRPr="005A0E7D">
        <w:rPr>
          <w:b/>
          <w:color w:val="1F497D" w:themeColor="text2"/>
        </w:rPr>
        <w:t>entity</w:t>
      </w:r>
      <w:r w:rsidRPr="0007741E">
        <w:t xml:space="preserve"> ornek </w:t>
      </w:r>
      <w:r w:rsidRPr="005A0E7D">
        <w:rPr>
          <w:b/>
          <w:color w:val="1F497D" w:themeColor="text2"/>
        </w:rPr>
        <w:t>is</w:t>
      </w:r>
    </w:p>
    <w:p w14:paraId="61FCB7B6" w14:textId="39676835" w:rsidR="00726E24" w:rsidRPr="0007741E" w:rsidRDefault="0007741E" w:rsidP="00903594">
      <w:pPr>
        <w:pStyle w:val="KOD"/>
        <w:ind w:left="708"/>
      </w:pPr>
      <w:r>
        <w:t xml:space="preserve">  </w:t>
      </w:r>
      <w:r w:rsidR="00726E24" w:rsidRPr="005A0E7D">
        <w:rPr>
          <w:b/>
          <w:color w:val="1F497D" w:themeColor="text2"/>
        </w:rPr>
        <w:t>port</w:t>
      </w:r>
      <w:r w:rsidR="00726E24" w:rsidRPr="0007741E">
        <w:t>(</w:t>
      </w:r>
    </w:p>
    <w:p w14:paraId="37209AE2" w14:textId="515D2E84" w:rsidR="00726E24" w:rsidRPr="0007741E" w:rsidRDefault="00726E24" w:rsidP="00903594">
      <w:pPr>
        <w:pStyle w:val="KOD"/>
        <w:ind w:left="708"/>
      </w:pPr>
      <w:r w:rsidRPr="0007741E">
        <w:t xml:space="preserve">  </w:t>
      </w:r>
      <w:r w:rsidR="0007741E">
        <w:t xml:space="preserve">  </w:t>
      </w:r>
      <w:r w:rsidRPr="0007741E">
        <w:t xml:space="preserve">toplam : </w:t>
      </w:r>
      <w:r w:rsidRPr="005A0E7D">
        <w:rPr>
          <w:color w:val="4F81BD" w:themeColor="accent1"/>
        </w:rPr>
        <w:t>std_logic_vector</w:t>
      </w:r>
      <w:r w:rsidRPr="0007741E">
        <w:t>(</w:t>
      </w:r>
      <w:r w:rsidRPr="005A0E7D">
        <w:rPr>
          <w:b/>
          <w:color w:val="F79646" w:themeColor="accent6"/>
        </w:rPr>
        <w:t>3</w:t>
      </w:r>
      <w:r w:rsidRPr="0007741E">
        <w:t xml:space="preserve"> </w:t>
      </w:r>
      <w:r w:rsidRPr="005A0E7D">
        <w:rPr>
          <w:color w:val="4F81BD" w:themeColor="accent1"/>
        </w:rPr>
        <w:t>downto</w:t>
      </w:r>
      <w:r w:rsidRPr="0007741E">
        <w:t xml:space="preserve"> </w:t>
      </w:r>
      <w:r w:rsidRPr="005A0E7D">
        <w:rPr>
          <w:b/>
          <w:color w:val="F79646" w:themeColor="accent6"/>
        </w:rPr>
        <w:t>0</w:t>
      </w:r>
      <w:r w:rsidRPr="0007741E">
        <w:t>)</w:t>
      </w:r>
    </w:p>
    <w:p w14:paraId="78E29ACD" w14:textId="4D7533A2" w:rsidR="00726E24" w:rsidRPr="0007741E" w:rsidRDefault="0007741E" w:rsidP="00903594">
      <w:pPr>
        <w:pStyle w:val="KOD"/>
        <w:ind w:left="708"/>
      </w:pPr>
      <w:r>
        <w:t xml:space="preserve">  </w:t>
      </w:r>
      <w:r w:rsidR="00726E24" w:rsidRPr="0007741E">
        <w:t>);</w:t>
      </w:r>
    </w:p>
    <w:p w14:paraId="2859AE59" w14:textId="77777777" w:rsidR="00726E24" w:rsidRPr="0007741E" w:rsidRDefault="00726E24" w:rsidP="00903594">
      <w:pPr>
        <w:pStyle w:val="KOD"/>
        <w:ind w:left="708"/>
      </w:pPr>
      <w:r w:rsidRPr="005A0E7D">
        <w:rPr>
          <w:b/>
          <w:color w:val="1F497D" w:themeColor="text2"/>
        </w:rPr>
        <w:t>end</w:t>
      </w:r>
      <w:r w:rsidRPr="0007741E">
        <w:t xml:space="preserve"> ornek;</w:t>
      </w:r>
    </w:p>
    <w:p w14:paraId="13825A30" w14:textId="77777777" w:rsidR="00726E24" w:rsidRPr="0007741E" w:rsidRDefault="00726E24" w:rsidP="00903594">
      <w:pPr>
        <w:pStyle w:val="KOD"/>
        <w:ind w:left="708"/>
      </w:pPr>
      <w:r w:rsidRPr="0007741E">
        <w:t>..</w:t>
      </w:r>
    </w:p>
    <w:p w14:paraId="0ACA8C5A" w14:textId="77777777" w:rsidR="00726E24" w:rsidRPr="0007741E" w:rsidRDefault="00726E24" w:rsidP="00903594">
      <w:pPr>
        <w:pStyle w:val="KOD"/>
        <w:ind w:left="708"/>
      </w:pPr>
      <w:r w:rsidRPr="0007741E">
        <w:t>..</w:t>
      </w:r>
    </w:p>
    <w:p w14:paraId="177712EB" w14:textId="77777777" w:rsidR="006C382C" w:rsidRPr="005F411A" w:rsidRDefault="006C382C" w:rsidP="00223D4F">
      <w:pPr>
        <w:spacing w:after="60"/>
        <w:rPr>
          <w:rFonts w:cs="Times New Roman"/>
        </w:rPr>
      </w:pPr>
    </w:p>
    <w:p w14:paraId="4E1D7A04" w14:textId="77777777" w:rsidR="006C382C" w:rsidRDefault="006C382C" w:rsidP="006C382C">
      <w:pPr>
        <w:pStyle w:val="ListeParagraf"/>
        <w:ind w:left="0"/>
        <w:rPr>
          <w:rFonts w:cs="Times New Roman"/>
        </w:rPr>
      </w:pPr>
    </w:p>
    <w:p w14:paraId="5BDED194" w14:textId="3400155B" w:rsidR="006C382C" w:rsidRDefault="006C382C" w:rsidP="006C382C">
      <w:pPr>
        <w:pStyle w:val="ListeParagraf"/>
        <w:numPr>
          <w:ilvl w:val="0"/>
          <w:numId w:val="3"/>
        </w:numPr>
        <w:rPr>
          <w:rFonts w:cs="Times New Roman"/>
        </w:rPr>
      </w:pPr>
      <w:r w:rsidRPr="00F45177">
        <w:rPr>
          <w:rFonts w:cs="Times New Roman"/>
        </w:rPr>
        <w:t>Mimari</w:t>
      </w:r>
      <w:r>
        <w:rPr>
          <w:rFonts w:cs="Times New Roman"/>
        </w:rPr>
        <w:t>nin (</w:t>
      </w:r>
      <w:r w:rsidRPr="009E3915">
        <w:rPr>
          <w:rFonts w:ascii="Courier New" w:hAnsi="Courier New" w:cs="Courier New"/>
          <w:b/>
        </w:rPr>
        <w:t>Architecture</w:t>
      </w:r>
      <w:r>
        <w:rPr>
          <w:rFonts w:cs="Times New Roman"/>
        </w:rPr>
        <w:t>)</w:t>
      </w:r>
      <w:r w:rsidRPr="00F45177">
        <w:rPr>
          <w:rFonts w:cs="Times New Roman"/>
        </w:rPr>
        <w:t xml:space="preserve"> tanımlama </w:t>
      </w:r>
      <w:r w:rsidR="00903594" w:rsidRPr="00F45177">
        <w:rPr>
          <w:rFonts w:cs="Times New Roman"/>
        </w:rPr>
        <w:t>bölümünde</w:t>
      </w:r>
      <w:r w:rsidR="00903594">
        <w:rPr>
          <w:rFonts w:cs="Times New Roman"/>
        </w:rPr>
        <w:t>:</w:t>
      </w:r>
    </w:p>
    <w:p w14:paraId="3E76A9D4" w14:textId="77777777" w:rsidR="003F5CFB" w:rsidRPr="00903594" w:rsidRDefault="003F5CFB" w:rsidP="00903594">
      <w:pPr>
        <w:pStyle w:val="KOD"/>
        <w:ind w:left="708"/>
      </w:pPr>
      <w:r w:rsidRPr="00903594">
        <w:t>..</w:t>
      </w:r>
    </w:p>
    <w:p w14:paraId="695E0F51" w14:textId="77777777" w:rsidR="003F5CFB" w:rsidRPr="00903594" w:rsidRDefault="003F5CFB" w:rsidP="00903594">
      <w:pPr>
        <w:pStyle w:val="KOD"/>
        <w:ind w:left="708"/>
      </w:pPr>
      <w:r w:rsidRPr="00903594">
        <w:t>..</w:t>
      </w:r>
    </w:p>
    <w:p w14:paraId="587E8671" w14:textId="6A3D381C" w:rsidR="003F5CFB" w:rsidRPr="00903594" w:rsidRDefault="003F5CFB" w:rsidP="00903594">
      <w:pPr>
        <w:pStyle w:val="KOD"/>
        <w:ind w:left="708"/>
      </w:pPr>
      <w:r w:rsidRPr="00F311DE">
        <w:rPr>
          <w:b/>
          <w:color w:val="1F497D" w:themeColor="text2"/>
        </w:rPr>
        <w:t>architecture</w:t>
      </w:r>
      <w:r w:rsidRPr="00903594">
        <w:t xml:space="preserve"> Behavioral </w:t>
      </w:r>
      <w:r w:rsidRPr="00F311DE">
        <w:rPr>
          <w:b/>
          <w:color w:val="1F497D" w:themeColor="text2"/>
        </w:rPr>
        <w:t>of</w:t>
      </w:r>
      <w:r w:rsidRPr="00903594">
        <w:t xml:space="preserve"> </w:t>
      </w:r>
      <w:r w:rsidR="00841AF5" w:rsidRPr="00903594">
        <w:t xml:space="preserve">ornek </w:t>
      </w:r>
      <w:r w:rsidRPr="00F311DE">
        <w:rPr>
          <w:b/>
          <w:color w:val="1F497D" w:themeColor="text2"/>
        </w:rPr>
        <w:t>is</w:t>
      </w:r>
    </w:p>
    <w:p w14:paraId="08F88C19" w14:textId="5F2701F0" w:rsidR="003F5CFB" w:rsidRPr="00903594" w:rsidRDefault="003F5CFB" w:rsidP="00903594">
      <w:pPr>
        <w:pStyle w:val="KOD"/>
        <w:ind w:left="708"/>
      </w:pPr>
      <w:r w:rsidRPr="00903594">
        <w:t xml:space="preserve">  </w:t>
      </w:r>
      <w:r w:rsidRPr="00F311DE">
        <w:rPr>
          <w:b/>
          <w:color w:val="1F497D" w:themeColor="text2"/>
        </w:rPr>
        <w:t>signal</w:t>
      </w:r>
      <w:r w:rsidRPr="00903594">
        <w:t xml:space="preserve"> bayrak: </w:t>
      </w:r>
      <w:r w:rsidRPr="004D47E3">
        <w:rPr>
          <w:color w:val="4F81BD" w:themeColor="accent1"/>
        </w:rPr>
        <w:t>std_logic</w:t>
      </w:r>
      <w:r w:rsidRPr="00903594">
        <w:t>;</w:t>
      </w:r>
    </w:p>
    <w:p w14:paraId="422355E7" w14:textId="7BEA4BAD" w:rsidR="003F5CFB" w:rsidRPr="00903594" w:rsidRDefault="003F5CFB" w:rsidP="00903594">
      <w:pPr>
        <w:pStyle w:val="KOD"/>
        <w:ind w:left="708"/>
      </w:pPr>
      <w:r w:rsidRPr="00903594">
        <w:t xml:space="preserve">  </w:t>
      </w:r>
      <w:r w:rsidRPr="00F311DE">
        <w:rPr>
          <w:b/>
          <w:color w:val="1F497D" w:themeColor="text2"/>
        </w:rPr>
        <w:t>signal</w:t>
      </w:r>
      <w:r w:rsidRPr="00903594">
        <w:t xml:space="preserve"> toplam : </w:t>
      </w:r>
      <w:r w:rsidRPr="004D47E3">
        <w:rPr>
          <w:color w:val="4F81BD" w:themeColor="accent1"/>
        </w:rPr>
        <w:t>bit_vector</w:t>
      </w:r>
      <w:r w:rsidRPr="00903594">
        <w:t>(</w:t>
      </w:r>
      <w:r w:rsidRPr="004D47E3">
        <w:rPr>
          <w:b/>
          <w:color w:val="F79646" w:themeColor="accent6"/>
        </w:rPr>
        <w:t>0</w:t>
      </w:r>
      <w:r w:rsidRPr="00903594">
        <w:t xml:space="preserve"> </w:t>
      </w:r>
      <w:r w:rsidRPr="004D47E3">
        <w:rPr>
          <w:color w:val="4F81BD" w:themeColor="accent1"/>
        </w:rPr>
        <w:t>to</w:t>
      </w:r>
      <w:r w:rsidRPr="00903594">
        <w:t xml:space="preserve"> </w:t>
      </w:r>
      <w:r w:rsidRPr="004D47E3">
        <w:rPr>
          <w:b/>
          <w:color w:val="F79646" w:themeColor="accent6"/>
        </w:rPr>
        <w:t>3</w:t>
      </w:r>
      <w:r w:rsidRPr="00903594">
        <w:t>);</w:t>
      </w:r>
    </w:p>
    <w:p w14:paraId="60A348F2" w14:textId="781F4731" w:rsidR="003F5CFB" w:rsidRPr="00903594" w:rsidRDefault="003F5CFB" w:rsidP="00903594">
      <w:pPr>
        <w:pStyle w:val="KOD"/>
        <w:ind w:left="708"/>
      </w:pPr>
      <w:r w:rsidRPr="00903594">
        <w:t xml:space="preserve">  </w:t>
      </w:r>
      <w:r w:rsidRPr="00F311DE">
        <w:rPr>
          <w:b/>
          <w:color w:val="1F497D" w:themeColor="text2"/>
        </w:rPr>
        <w:t>signal</w:t>
      </w:r>
      <w:r w:rsidRPr="00903594">
        <w:t xml:space="preserve"> sayac : </w:t>
      </w:r>
      <w:r w:rsidRPr="004D47E3">
        <w:rPr>
          <w:color w:val="4F81BD" w:themeColor="accent1"/>
        </w:rPr>
        <w:t>integer range</w:t>
      </w:r>
      <w:r w:rsidRPr="00903594">
        <w:t xml:space="preserve"> </w:t>
      </w:r>
      <w:r w:rsidRPr="004D47E3">
        <w:rPr>
          <w:b/>
          <w:color w:val="F79646" w:themeColor="accent6"/>
        </w:rPr>
        <w:t>0</w:t>
      </w:r>
      <w:r w:rsidRPr="00903594">
        <w:t xml:space="preserve"> to </w:t>
      </w:r>
      <w:r w:rsidRPr="004D47E3">
        <w:rPr>
          <w:b/>
          <w:color w:val="F79646" w:themeColor="accent6"/>
        </w:rPr>
        <w:t>255</w:t>
      </w:r>
      <w:r w:rsidRPr="00903594">
        <w:t>;</w:t>
      </w:r>
    </w:p>
    <w:p w14:paraId="7332576F" w14:textId="77777777" w:rsidR="003F5CFB" w:rsidRPr="00F311DE" w:rsidRDefault="003F5CFB" w:rsidP="00903594">
      <w:pPr>
        <w:pStyle w:val="KOD"/>
        <w:ind w:left="708"/>
        <w:rPr>
          <w:b/>
          <w:color w:val="1F497D" w:themeColor="text2"/>
        </w:rPr>
      </w:pPr>
      <w:r w:rsidRPr="00F311DE">
        <w:rPr>
          <w:b/>
          <w:color w:val="1F497D" w:themeColor="text2"/>
        </w:rPr>
        <w:t>begin</w:t>
      </w:r>
    </w:p>
    <w:p w14:paraId="6D513043" w14:textId="77777777" w:rsidR="003F5CFB" w:rsidRPr="00903594" w:rsidRDefault="003F5CFB" w:rsidP="00903594">
      <w:pPr>
        <w:pStyle w:val="KOD"/>
        <w:ind w:left="708"/>
      </w:pPr>
      <w:r w:rsidRPr="00903594">
        <w:t>..</w:t>
      </w:r>
    </w:p>
    <w:p w14:paraId="5EB56CC1" w14:textId="77777777" w:rsidR="003F5CFB" w:rsidRPr="00903594" w:rsidRDefault="003F5CFB" w:rsidP="00903594">
      <w:pPr>
        <w:pStyle w:val="KOD"/>
        <w:ind w:left="708"/>
      </w:pPr>
      <w:r w:rsidRPr="00903594">
        <w:t>..</w:t>
      </w:r>
    </w:p>
    <w:p w14:paraId="711A1009" w14:textId="77777777" w:rsidR="006C382C" w:rsidRPr="009E3915" w:rsidRDefault="006C382C" w:rsidP="006C382C">
      <w:pPr>
        <w:rPr>
          <w:rFonts w:cs="Times New Roman"/>
        </w:rPr>
      </w:pPr>
    </w:p>
    <w:p w14:paraId="0FE62701" w14:textId="73CFF83D" w:rsidR="006C382C" w:rsidRDefault="006C382C" w:rsidP="006C382C">
      <w:pPr>
        <w:pStyle w:val="ListeParagraf"/>
        <w:numPr>
          <w:ilvl w:val="0"/>
          <w:numId w:val="3"/>
        </w:numPr>
        <w:rPr>
          <w:rFonts w:cs="Times New Roman"/>
        </w:rPr>
      </w:pPr>
      <w:r w:rsidRPr="00F45177">
        <w:rPr>
          <w:rFonts w:cs="Times New Roman"/>
        </w:rPr>
        <w:t>Paket</w:t>
      </w:r>
      <w:r>
        <w:rPr>
          <w:rFonts w:cs="Times New Roman"/>
        </w:rPr>
        <w:t xml:space="preserve"> </w:t>
      </w:r>
      <w:r w:rsidRPr="00F45177">
        <w:rPr>
          <w:rFonts w:cs="Times New Roman"/>
        </w:rPr>
        <w:t>(</w:t>
      </w:r>
      <w:r>
        <w:rPr>
          <w:rFonts w:ascii="Courier New" w:hAnsi="Courier New" w:cs="Courier New"/>
          <w:b/>
        </w:rPr>
        <w:t>P</w:t>
      </w:r>
      <w:r w:rsidRPr="009E3915">
        <w:rPr>
          <w:rFonts w:ascii="Courier New" w:hAnsi="Courier New" w:cs="Courier New"/>
          <w:b/>
        </w:rPr>
        <w:t>ackage</w:t>
      </w:r>
      <w:r w:rsidR="00122246">
        <w:rPr>
          <w:rFonts w:cs="Times New Roman"/>
        </w:rPr>
        <w:t>) tanımlama bölümünde:</w:t>
      </w:r>
    </w:p>
    <w:p w14:paraId="55628B3A" w14:textId="77777777" w:rsidR="00F5277B" w:rsidRPr="006A7ECB" w:rsidRDefault="00F5277B" w:rsidP="006A7ECB">
      <w:pPr>
        <w:pStyle w:val="KOD"/>
        <w:ind w:left="708"/>
      </w:pPr>
      <w:r w:rsidRPr="006A7ECB">
        <w:t>..</w:t>
      </w:r>
    </w:p>
    <w:p w14:paraId="4084100E" w14:textId="77777777" w:rsidR="00F5277B" w:rsidRPr="006A7ECB" w:rsidRDefault="00F5277B" w:rsidP="006A7ECB">
      <w:pPr>
        <w:pStyle w:val="KOD"/>
        <w:ind w:left="708"/>
      </w:pPr>
      <w:r w:rsidRPr="006A7ECB">
        <w:t>..</w:t>
      </w:r>
    </w:p>
    <w:p w14:paraId="2568B6B7" w14:textId="77777777" w:rsidR="00F5277B" w:rsidRPr="006A7ECB" w:rsidRDefault="00F5277B" w:rsidP="006A7ECB">
      <w:pPr>
        <w:pStyle w:val="KOD"/>
        <w:ind w:left="708"/>
      </w:pPr>
      <w:r w:rsidRPr="00030D79">
        <w:rPr>
          <w:b/>
          <w:color w:val="1F497D" w:themeColor="text2"/>
        </w:rPr>
        <w:t>package</w:t>
      </w:r>
      <w:r w:rsidRPr="006A7ECB">
        <w:t xml:space="preserve"> ornek </w:t>
      </w:r>
      <w:r w:rsidRPr="00030D79">
        <w:rPr>
          <w:b/>
          <w:color w:val="1F497D" w:themeColor="text2"/>
        </w:rPr>
        <w:t>is</w:t>
      </w:r>
    </w:p>
    <w:p w14:paraId="3D3644DA" w14:textId="56135F5A" w:rsidR="00F5277B" w:rsidRPr="006A7ECB" w:rsidRDefault="00F5277B" w:rsidP="006A7ECB">
      <w:pPr>
        <w:pStyle w:val="KOD"/>
        <w:ind w:left="708"/>
      </w:pPr>
      <w:r w:rsidRPr="006A7ECB">
        <w:t xml:space="preserve">  </w:t>
      </w:r>
      <w:r w:rsidRPr="00030D79">
        <w:rPr>
          <w:b/>
          <w:color w:val="1F497D" w:themeColor="text2"/>
        </w:rPr>
        <w:t>signal</w:t>
      </w:r>
      <w:r w:rsidRPr="006A7ECB">
        <w:t xml:space="preserve"> bayrak : </w:t>
      </w:r>
      <w:r w:rsidRPr="00A232E8">
        <w:rPr>
          <w:color w:val="4F81BD" w:themeColor="accent1"/>
        </w:rPr>
        <w:t>std_logic</w:t>
      </w:r>
      <w:r w:rsidRPr="006A7ECB">
        <w:t>;</w:t>
      </w:r>
    </w:p>
    <w:p w14:paraId="65FC25C7" w14:textId="1E8A5D0F" w:rsidR="00F5277B" w:rsidRPr="006A7ECB" w:rsidRDefault="00F5277B" w:rsidP="006A7ECB">
      <w:pPr>
        <w:pStyle w:val="KOD"/>
        <w:ind w:left="708"/>
      </w:pPr>
      <w:r w:rsidRPr="006A7ECB">
        <w:t xml:space="preserve">  </w:t>
      </w:r>
      <w:r w:rsidR="00030D79" w:rsidRPr="00030D79">
        <w:rPr>
          <w:b/>
          <w:color w:val="1F497D" w:themeColor="text2"/>
        </w:rPr>
        <w:t>signal</w:t>
      </w:r>
      <w:r w:rsidR="00030D79" w:rsidRPr="006A7ECB">
        <w:t xml:space="preserve"> </w:t>
      </w:r>
      <w:r w:rsidRPr="006A7ECB">
        <w:t xml:space="preserve">toplam : </w:t>
      </w:r>
      <w:r w:rsidRPr="00A232E8">
        <w:rPr>
          <w:color w:val="4F81BD" w:themeColor="accent1"/>
        </w:rPr>
        <w:t>bit_vector</w:t>
      </w:r>
      <w:r w:rsidRPr="006A7ECB">
        <w:t>(</w:t>
      </w:r>
      <w:r w:rsidRPr="007A14F6">
        <w:rPr>
          <w:rFonts w:cs="Courier New"/>
          <w:b/>
          <w:color w:val="F79646" w:themeColor="accent6"/>
        </w:rPr>
        <w:t>0</w:t>
      </w:r>
      <w:r w:rsidRPr="006A7ECB">
        <w:t xml:space="preserve"> </w:t>
      </w:r>
      <w:r w:rsidRPr="00A232E8">
        <w:rPr>
          <w:color w:val="4F81BD" w:themeColor="accent1"/>
        </w:rPr>
        <w:t>to</w:t>
      </w:r>
      <w:r w:rsidRPr="006A7ECB">
        <w:t xml:space="preserve"> </w:t>
      </w:r>
      <w:r w:rsidRPr="007A14F6">
        <w:rPr>
          <w:rFonts w:cs="Courier New"/>
          <w:b/>
          <w:color w:val="F79646" w:themeColor="accent6"/>
        </w:rPr>
        <w:t>3</w:t>
      </w:r>
      <w:r w:rsidRPr="006A7ECB">
        <w:t>);</w:t>
      </w:r>
    </w:p>
    <w:p w14:paraId="1542212E" w14:textId="2C911C5D" w:rsidR="00F5277B" w:rsidRPr="006A7ECB" w:rsidRDefault="00F5277B" w:rsidP="006A7ECB">
      <w:pPr>
        <w:pStyle w:val="KOD"/>
        <w:ind w:left="708"/>
      </w:pPr>
      <w:r w:rsidRPr="006A7ECB">
        <w:t xml:space="preserve">  </w:t>
      </w:r>
      <w:r w:rsidR="00030D79" w:rsidRPr="00030D79">
        <w:rPr>
          <w:b/>
          <w:color w:val="1F497D" w:themeColor="text2"/>
        </w:rPr>
        <w:t>signal</w:t>
      </w:r>
      <w:r w:rsidR="00030D79" w:rsidRPr="006A7ECB">
        <w:t xml:space="preserve"> </w:t>
      </w:r>
      <w:r w:rsidRPr="006A7ECB">
        <w:t xml:space="preserve">sayac : </w:t>
      </w:r>
      <w:r w:rsidRPr="00A232E8">
        <w:rPr>
          <w:color w:val="4F81BD" w:themeColor="accent1"/>
        </w:rPr>
        <w:t>integer range</w:t>
      </w:r>
      <w:r w:rsidRPr="006A7ECB">
        <w:t xml:space="preserve"> </w:t>
      </w:r>
      <w:r w:rsidRPr="007A14F6">
        <w:rPr>
          <w:rFonts w:cs="Courier New"/>
          <w:b/>
          <w:color w:val="F79646" w:themeColor="accent6"/>
        </w:rPr>
        <w:t>0</w:t>
      </w:r>
      <w:r w:rsidRPr="006A7ECB">
        <w:t xml:space="preserve"> </w:t>
      </w:r>
      <w:r w:rsidRPr="00A232E8">
        <w:rPr>
          <w:color w:val="4F81BD" w:themeColor="accent1"/>
        </w:rPr>
        <w:t>to</w:t>
      </w:r>
      <w:r w:rsidRPr="006A7ECB">
        <w:t xml:space="preserve"> </w:t>
      </w:r>
      <w:r w:rsidRPr="007A14F6">
        <w:rPr>
          <w:rFonts w:cs="Courier New"/>
          <w:b/>
          <w:color w:val="F79646" w:themeColor="accent6"/>
        </w:rPr>
        <w:t>255</w:t>
      </w:r>
      <w:r w:rsidRPr="006A7ECB">
        <w:t>;</w:t>
      </w:r>
    </w:p>
    <w:p w14:paraId="24FFAC0B" w14:textId="77777777" w:rsidR="00F5277B" w:rsidRPr="006A7ECB" w:rsidRDefault="00F5277B" w:rsidP="006A7ECB">
      <w:pPr>
        <w:pStyle w:val="KOD"/>
        <w:ind w:left="708"/>
      </w:pPr>
      <w:r w:rsidRPr="00030D79">
        <w:rPr>
          <w:b/>
          <w:color w:val="1F497D" w:themeColor="text2"/>
        </w:rPr>
        <w:t>end</w:t>
      </w:r>
      <w:r w:rsidRPr="006A7ECB">
        <w:t xml:space="preserve"> ornek;</w:t>
      </w:r>
    </w:p>
    <w:p w14:paraId="7F77DCA9" w14:textId="77777777" w:rsidR="00F5277B" w:rsidRPr="006A7ECB" w:rsidRDefault="00F5277B" w:rsidP="006A7ECB">
      <w:pPr>
        <w:pStyle w:val="KOD"/>
        <w:ind w:left="708"/>
      </w:pPr>
      <w:r w:rsidRPr="006A7ECB">
        <w:t>..</w:t>
      </w:r>
    </w:p>
    <w:p w14:paraId="34594837" w14:textId="77777777" w:rsidR="006C382C" w:rsidRPr="006A7ECB" w:rsidRDefault="00F5277B" w:rsidP="006A7ECB">
      <w:pPr>
        <w:pStyle w:val="KOD"/>
        <w:ind w:left="708"/>
      </w:pPr>
      <w:r w:rsidRPr="006A7ECB">
        <w:t>..</w:t>
      </w:r>
    </w:p>
    <w:p w14:paraId="60343388" w14:textId="77777777" w:rsidR="006C382C" w:rsidRPr="009E3915" w:rsidRDefault="006C382C" w:rsidP="006C382C">
      <w:pPr>
        <w:jc w:val="center"/>
        <w:rPr>
          <w:rFonts w:cs="Times New Roman"/>
        </w:rPr>
      </w:pPr>
    </w:p>
    <w:p w14:paraId="4DA9C22B" w14:textId="77777777" w:rsidR="006C382C" w:rsidRDefault="006C382C" w:rsidP="006C382C">
      <w:pPr>
        <w:pStyle w:val="ListeParagraf"/>
        <w:numPr>
          <w:ilvl w:val="0"/>
          <w:numId w:val="3"/>
        </w:numPr>
        <w:rPr>
          <w:rFonts w:cs="Times New Roman"/>
        </w:rPr>
      </w:pPr>
      <w:r>
        <w:rPr>
          <w:rFonts w:cs="Times New Roman"/>
        </w:rPr>
        <w:t>Blok (</w:t>
      </w:r>
      <w:r w:rsidRPr="009E3915">
        <w:rPr>
          <w:rFonts w:ascii="Courier New" w:hAnsi="Courier New" w:cs="Courier New"/>
          <w:b/>
        </w:rPr>
        <w:t>Block</w:t>
      </w:r>
      <w:r>
        <w:rPr>
          <w:rFonts w:cs="Times New Roman"/>
        </w:rPr>
        <w:t>) tanımlama bölümünde</w:t>
      </w:r>
      <w:r w:rsidR="007A23F2">
        <w:rPr>
          <w:rFonts w:cs="Times New Roman"/>
        </w:rPr>
        <w:t xml:space="preserve"> :</w:t>
      </w:r>
    </w:p>
    <w:p w14:paraId="5E412972" w14:textId="77777777" w:rsidR="00724B41" w:rsidRPr="006C6BCE" w:rsidRDefault="00724B41" w:rsidP="006C6BCE">
      <w:pPr>
        <w:pStyle w:val="KOD"/>
        <w:ind w:left="708"/>
      </w:pPr>
      <w:r w:rsidRPr="006C6BCE">
        <w:t>..</w:t>
      </w:r>
    </w:p>
    <w:p w14:paraId="04DFEEA2" w14:textId="77777777" w:rsidR="00724B41" w:rsidRPr="006C6BCE" w:rsidRDefault="00724B41" w:rsidP="006C6BCE">
      <w:pPr>
        <w:pStyle w:val="KOD"/>
        <w:ind w:left="708"/>
      </w:pPr>
      <w:r w:rsidRPr="006C6BCE">
        <w:t>..</w:t>
      </w:r>
    </w:p>
    <w:p w14:paraId="1DD265C4" w14:textId="77777777" w:rsidR="00724B41" w:rsidRPr="00D263E6" w:rsidRDefault="00724B41" w:rsidP="006C6BCE">
      <w:pPr>
        <w:pStyle w:val="KOD"/>
        <w:ind w:left="708"/>
        <w:rPr>
          <w:b/>
          <w:color w:val="1F497D" w:themeColor="text2"/>
        </w:rPr>
      </w:pPr>
      <w:r w:rsidRPr="00D263E6">
        <w:rPr>
          <w:b/>
          <w:color w:val="1F497D" w:themeColor="text2"/>
        </w:rPr>
        <w:t>block</w:t>
      </w:r>
    </w:p>
    <w:p w14:paraId="060A59AC" w14:textId="71596C68" w:rsidR="006C6BCE" w:rsidRPr="006A7ECB" w:rsidRDefault="006C6BCE" w:rsidP="006C6BCE">
      <w:pPr>
        <w:pStyle w:val="KOD"/>
        <w:ind w:left="708"/>
      </w:pPr>
      <w:r w:rsidRPr="006A7ECB">
        <w:t xml:space="preserve">  </w:t>
      </w:r>
      <w:r w:rsidRPr="00030D79">
        <w:rPr>
          <w:b/>
          <w:color w:val="1F497D" w:themeColor="text2"/>
        </w:rPr>
        <w:t>signal</w:t>
      </w:r>
      <w:r w:rsidRPr="006A7ECB">
        <w:t xml:space="preserve"> bayrak : </w:t>
      </w:r>
      <w:r w:rsidRPr="00A232E8">
        <w:rPr>
          <w:color w:val="4F81BD" w:themeColor="accent1"/>
        </w:rPr>
        <w:t>std_logic</w:t>
      </w:r>
      <w:r w:rsidRPr="006A7ECB">
        <w:t>;</w:t>
      </w:r>
    </w:p>
    <w:p w14:paraId="561EC25F" w14:textId="48B8F855" w:rsidR="006C6BCE" w:rsidRPr="006A7ECB" w:rsidRDefault="006C6BCE" w:rsidP="006C6BCE">
      <w:pPr>
        <w:pStyle w:val="KOD"/>
        <w:ind w:left="708"/>
      </w:pPr>
      <w:r w:rsidRPr="006A7ECB">
        <w:t xml:space="preserve">  </w:t>
      </w:r>
      <w:r w:rsidRPr="00030D79">
        <w:rPr>
          <w:b/>
          <w:color w:val="1F497D" w:themeColor="text2"/>
        </w:rPr>
        <w:t>signal</w:t>
      </w:r>
      <w:r w:rsidRPr="006A7ECB">
        <w:t xml:space="preserve"> toplam : </w:t>
      </w:r>
      <w:r w:rsidRPr="00A232E8">
        <w:rPr>
          <w:color w:val="4F81BD" w:themeColor="accent1"/>
        </w:rPr>
        <w:t>bit_vector</w:t>
      </w:r>
      <w:r w:rsidRPr="006A7ECB">
        <w:t>(</w:t>
      </w:r>
      <w:r w:rsidRPr="007A14F6">
        <w:rPr>
          <w:b/>
          <w:color w:val="F79646" w:themeColor="accent6"/>
        </w:rPr>
        <w:t>0</w:t>
      </w:r>
      <w:r w:rsidRPr="006A7ECB">
        <w:t xml:space="preserve"> </w:t>
      </w:r>
      <w:r w:rsidRPr="00A232E8">
        <w:rPr>
          <w:color w:val="4F81BD" w:themeColor="accent1"/>
        </w:rPr>
        <w:t>to</w:t>
      </w:r>
      <w:r w:rsidRPr="006A7ECB">
        <w:t xml:space="preserve"> </w:t>
      </w:r>
      <w:r w:rsidRPr="007A14F6">
        <w:rPr>
          <w:b/>
          <w:color w:val="F79646" w:themeColor="accent6"/>
        </w:rPr>
        <w:t>3</w:t>
      </w:r>
      <w:r w:rsidRPr="006A7ECB">
        <w:t>);</w:t>
      </w:r>
    </w:p>
    <w:p w14:paraId="75139AC3" w14:textId="7218A2D9" w:rsidR="006C6BCE" w:rsidRPr="006A7ECB" w:rsidRDefault="006C6BCE" w:rsidP="006C6BCE">
      <w:pPr>
        <w:pStyle w:val="KOD"/>
        <w:ind w:left="708"/>
      </w:pPr>
      <w:r w:rsidRPr="006A7ECB">
        <w:t xml:space="preserve">  </w:t>
      </w:r>
      <w:r w:rsidRPr="00030D79">
        <w:rPr>
          <w:b/>
          <w:color w:val="1F497D" w:themeColor="text2"/>
        </w:rPr>
        <w:t>signal</w:t>
      </w:r>
      <w:r w:rsidRPr="006A7ECB">
        <w:t xml:space="preserve"> sayac : </w:t>
      </w:r>
      <w:r w:rsidRPr="00A232E8">
        <w:rPr>
          <w:color w:val="4F81BD" w:themeColor="accent1"/>
        </w:rPr>
        <w:t>integer range</w:t>
      </w:r>
      <w:r w:rsidRPr="006A7ECB">
        <w:t xml:space="preserve"> </w:t>
      </w:r>
      <w:r w:rsidRPr="007A14F6">
        <w:rPr>
          <w:b/>
          <w:color w:val="F79646" w:themeColor="accent6"/>
        </w:rPr>
        <w:t>0</w:t>
      </w:r>
      <w:r w:rsidRPr="006A7ECB">
        <w:t xml:space="preserve"> </w:t>
      </w:r>
      <w:r w:rsidRPr="00A232E8">
        <w:rPr>
          <w:color w:val="4F81BD" w:themeColor="accent1"/>
        </w:rPr>
        <w:t>to</w:t>
      </w:r>
      <w:r w:rsidRPr="006A7ECB">
        <w:t xml:space="preserve"> </w:t>
      </w:r>
      <w:r w:rsidRPr="007A14F6">
        <w:rPr>
          <w:b/>
          <w:color w:val="F79646" w:themeColor="accent6"/>
        </w:rPr>
        <w:t>255</w:t>
      </w:r>
      <w:r w:rsidRPr="006A7ECB">
        <w:t>;</w:t>
      </w:r>
    </w:p>
    <w:p w14:paraId="123D3040" w14:textId="77777777" w:rsidR="00724B41" w:rsidRPr="006C6BCE" w:rsidRDefault="00724B41" w:rsidP="006C6BCE">
      <w:pPr>
        <w:pStyle w:val="KOD"/>
        <w:ind w:left="708"/>
      </w:pPr>
      <w:r w:rsidRPr="00D263E6">
        <w:rPr>
          <w:b/>
          <w:color w:val="1F497D" w:themeColor="text2"/>
        </w:rPr>
        <w:lastRenderedPageBreak/>
        <w:t>end block</w:t>
      </w:r>
      <w:r w:rsidRPr="006C6BCE">
        <w:t>;</w:t>
      </w:r>
    </w:p>
    <w:p w14:paraId="5070C8F6" w14:textId="77777777" w:rsidR="00724B41" w:rsidRPr="006C6BCE" w:rsidRDefault="00724B41" w:rsidP="006C6BCE">
      <w:pPr>
        <w:pStyle w:val="KOD"/>
        <w:ind w:left="708"/>
      </w:pPr>
      <w:r w:rsidRPr="006C6BCE">
        <w:t>..</w:t>
      </w:r>
    </w:p>
    <w:p w14:paraId="11DA6AAC" w14:textId="77777777" w:rsidR="00724B41" w:rsidRPr="006C6BCE" w:rsidRDefault="00724B41" w:rsidP="006C6BCE">
      <w:pPr>
        <w:pStyle w:val="KOD"/>
        <w:ind w:left="708"/>
      </w:pPr>
      <w:r w:rsidRPr="006C6BCE">
        <w:t>..</w:t>
      </w:r>
    </w:p>
    <w:p w14:paraId="0C33B7C3" w14:textId="77777777" w:rsidR="006C382C" w:rsidRDefault="006C382C" w:rsidP="006C382C">
      <w:pPr>
        <w:jc w:val="center"/>
        <w:rPr>
          <w:rFonts w:cs="Times New Roman"/>
          <w:b/>
        </w:rPr>
      </w:pPr>
    </w:p>
    <w:p w14:paraId="371D6EA9" w14:textId="1A92B307" w:rsidR="006C382C" w:rsidRPr="00F45177" w:rsidRDefault="006E4158" w:rsidP="00DB17AB">
      <w:pPr>
        <w:pStyle w:val="Balk2"/>
        <w:numPr>
          <w:ilvl w:val="1"/>
          <w:numId w:val="16"/>
        </w:numPr>
        <w:spacing w:before="240" w:after="240" w:line="360" w:lineRule="auto"/>
      </w:pPr>
      <w:bookmarkStart w:id="2" w:name="_Toc394327630"/>
      <w:r w:rsidRPr="000F6D37">
        <w:rPr>
          <w:b/>
        </w:rPr>
        <w:t>variable</w:t>
      </w:r>
      <w:r w:rsidRPr="006E4158">
        <w:t xml:space="preserve"> </w:t>
      </w:r>
      <w:r w:rsidR="006C382C" w:rsidRPr="00F45177">
        <w:t>Veri Nesnesi</w:t>
      </w:r>
      <w:bookmarkEnd w:id="2"/>
    </w:p>
    <w:p w14:paraId="7F2B2A6A" w14:textId="77777777" w:rsidR="006C382C" w:rsidRDefault="006C382C" w:rsidP="00315B20">
      <w:pPr>
        <w:spacing w:after="0"/>
        <w:rPr>
          <w:rFonts w:cs="Times New Roman"/>
        </w:rPr>
      </w:pPr>
      <w:r>
        <w:rPr>
          <w:rFonts w:ascii="Courier New" w:hAnsi="Courier New" w:cs="Courier New"/>
          <w:b/>
        </w:rPr>
        <w:t xml:space="preserve">variable </w:t>
      </w:r>
      <w:r w:rsidRPr="00F45177">
        <w:rPr>
          <w:rFonts w:cs="Times New Roman"/>
        </w:rPr>
        <w:t>veri nesnesi</w:t>
      </w:r>
      <w:r>
        <w:rPr>
          <w:rFonts w:cs="Times New Roman"/>
        </w:rPr>
        <w:t xml:space="preserve"> ile </w:t>
      </w:r>
      <w:r w:rsidRPr="00264B4F">
        <w:rPr>
          <w:rFonts w:ascii="Courier New" w:hAnsi="Courier New" w:cs="Courier New"/>
          <w:b/>
        </w:rPr>
        <w:t>signal</w:t>
      </w:r>
      <w:r>
        <w:rPr>
          <w:rFonts w:ascii="Courier New" w:hAnsi="Courier New" w:cs="Courier New"/>
          <w:b/>
        </w:rPr>
        <w:t xml:space="preserve"> </w:t>
      </w:r>
      <w:r>
        <w:rPr>
          <w:rFonts w:cs="Times New Roman"/>
        </w:rPr>
        <w:t xml:space="preserve">veri nesnesi arasındaki en önemli fark, </w:t>
      </w:r>
      <w:r>
        <w:rPr>
          <w:rFonts w:ascii="Courier New" w:hAnsi="Courier New" w:cs="Courier New"/>
          <w:b/>
        </w:rPr>
        <w:t xml:space="preserve">variable </w:t>
      </w:r>
      <w:r>
        <w:rPr>
          <w:rFonts w:cs="Times New Roman"/>
        </w:rPr>
        <w:t>veri nesnesinin içeriğinin hemen güncellenmesidir. Bu yüzden içeriğin sıklıkla değiştiği döngüler, değişken indisleri, saklanması gereken ara işlem değerleri v.b. gibi durumlarda kullanılmaktadır.</w:t>
      </w:r>
    </w:p>
    <w:p w14:paraId="36071E0B" w14:textId="77777777" w:rsidR="006C382C" w:rsidRDefault="006C382C" w:rsidP="006C382C">
      <w:pPr>
        <w:spacing w:after="0"/>
        <w:rPr>
          <w:rFonts w:cs="Times New Roman"/>
        </w:rPr>
      </w:pPr>
    </w:p>
    <w:p w14:paraId="4A185773" w14:textId="5C900CB3" w:rsidR="006C382C" w:rsidRDefault="006C382C" w:rsidP="004502F0">
      <w:pPr>
        <w:spacing w:after="0"/>
        <w:rPr>
          <w:rFonts w:cs="Times New Roman"/>
        </w:rPr>
      </w:pPr>
      <w:r>
        <w:rPr>
          <w:rFonts w:cs="Times New Roman"/>
        </w:rPr>
        <w:t xml:space="preserve">Aşağıda </w:t>
      </w:r>
      <w:r>
        <w:rPr>
          <w:rFonts w:ascii="Courier New" w:hAnsi="Courier New" w:cs="Courier New"/>
          <w:b/>
        </w:rPr>
        <w:t xml:space="preserve">variable </w:t>
      </w:r>
      <w:r w:rsidR="007A14F6">
        <w:rPr>
          <w:rFonts w:cs="Times New Roman"/>
        </w:rPr>
        <w:t>veri nesnesi k</w:t>
      </w:r>
      <w:r>
        <w:rPr>
          <w:rFonts w:cs="Times New Roman"/>
        </w:rPr>
        <w:t>ullanımına ait sözdizimi verilmiştir.</w:t>
      </w:r>
    </w:p>
    <w:p w14:paraId="22DFAD3F" w14:textId="77777777" w:rsidR="006C382C" w:rsidRDefault="006C382C" w:rsidP="006C382C">
      <w:pPr>
        <w:spacing w:after="0"/>
        <w:rPr>
          <w:rFonts w:cs="Times New Roman"/>
        </w:rPr>
      </w:pPr>
    </w:p>
    <w:p w14:paraId="7A0614E3" w14:textId="77777777" w:rsidR="006C382C" w:rsidRDefault="006C382C" w:rsidP="006C382C">
      <w:pPr>
        <w:spacing w:after="0"/>
        <w:rPr>
          <w:rFonts w:cs="Times New Roman"/>
        </w:rPr>
      </w:pPr>
    </w:p>
    <w:p w14:paraId="565C41D9" w14:textId="77777777" w:rsidR="00315B20" w:rsidRPr="005A04C7" w:rsidRDefault="00315B20" w:rsidP="0045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8"/>
        <w:jc w:val="left"/>
        <w:rPr>
          <w:szCs w:val="20"/>
        </w:rPr>
      </w:pPr>
      <w:r>
        <w:rPr>
          <w:rFonts w:ascii="Courier New" w:eastAsia="Times New Roman" w:hAnsi="Courier New" w:cs="Courier New"/>
          <w:b/>
          <w:bCs/>
          <w:color w:val="200080"/>
          <w:szCs w:val="20"/>
        </w:rPr>
        <w:t>variable</w:t>
      </w:r>
      <w:r w:rsidRPr="005A04C7">
        <w:rPr>
          <w:rFonts w:ascii="Courier New" w:eastAsia="Times New Roman" w:hAnsi="Courier New" w:cs="Courier New"/>
          <w:color w:val="000020"/>
          <w:szCs w:val="20"/>
        </w:rPr>
        <w:t xml:space="preserve"> </w:t>
      </w:r>
      <w:r>
        <w:rPr>
          <w:rFonts w:ascii="Courier New" w:eastAsia="Times New Roman" w:hAnsi="Courier New" w:cs="Courier New"/>
          <w:color w:val="000020"/>
          <w:szCs w:val="20"/>
        </w:rPr>
        <w:t>degisken_adi</w:t>
      </w:r>
      <w:r w:rsidRPr="005A04C7">
        <w:rPr>
          <w:rFonts w:ascii="Courier New" w:eastAsia="Times New Roman" w:hAnsi="Courier New" w:cs="Courier New"/>
          <w:color w:val="000020"/>
          <w:szCs w:val="20"/>
        </w:rPr>
        <w:t xml:space="preserve"> </w:t>
      </w:r>
      <w:r w:rsidRPr="005A04C7">
        <w:rPr>
          <w:rFonts w:ascii="Courier New" w:eastAsia="Times New Roman" w:hAnsi="Courier New" w:cs="Courier New"/>
          <w:color w:val="308080"/>
          <w:szCs w:val="20"/>
        </w:rPr>
        <w:t>:</w:t>
      </w:r>
      <w:r w:rsidRPr="005A04C7">
        <w:rPr>
          <w:rFonts w:ascii="Courier New" w:eastAsia="Times New Roman" w:hAnsi="Courier New" w:cs="Courier New"/>
          <w:color w:val="000020"/>
          <w:szCs w:val="20"/>
        </w:rPr>
        <w:t xml:space="preserve"> tip_adi</w:t>
      </w:r>
      <w:r>
        <w:rPr>
          <w:rFonts w:ascii="Courier New" w:eastAsia="Times New Roman" w:hAnsi="Courier New" w:cs="Courier New"/>
          <w:color w:val="000020"/>
          <w:szCs w:val="20"/>
        </w:rPr>
        <w:t xml:space="preserve"> := baslangic_degeri</w:t>
      </w:r>
      <w:r w:rsidRPr="005A04C7">
        <w:rPr>
          <w:rFonts w:ascii="Courier New" w:eastAsia="Times New Roman" w:hAnsi="Courier New" w:cs="Courier New"/>
          <w:color w:val="406080"/>
          <w:szCs w:val="20"/>
        </w:rPr>
        <w:t>;</w:t>
      </w:r>
    </w:p>
    <w:p w14:paraId="2C570590" w14:textId="77777777" w:rsidR="00315B20" w:rsidRDefault="00315B20" w:rsidP="006C382C">
      <w:pPr>
        <w:spacing w:after="0"/>
        <w:rPr>
          <w:rFonts w:cs="Times New Roman"/>
        </w:rPr>
      </w:pPr>
    </w:p>
    <w:p w14:paraId="217D3616" w14:textId="77777777" w:rsidR="00F76418" w:rsidRDefault="00F76418" w:rsidP="00F76418">
      <w:pPr>
        <w:rPr>
          <w:rFonts w:cs="Times New Roman"/>
        </w:rPr>
      </w:pPr>
    </w:p>
    <w:p w14:paraId="5B90BC7D" w14:textId="77777777" w:rsidR="006C382C" w:rsidRDefault="006C382C" w:rsidP="00F76418">
      <w:pPr>
        <w:rPr>
          <w:rFonts w:cs="Times New Roman"/>
        </w:rPr>
      </w:pPr>
      <w:r>
        <w:rPr>
          <w:rFonts w:cs="Times New Roman"/>
        </w:rPr>
        <w:t xml:space="preserve">Yukarıda verilen tanımlamada </w:t>
      </w:r>
      <w:r w:rsidRPr="00C6190B">
        <w:rPr>
          <w:rFonts w:ascii="Courier New" w:hAnsi="Courier New" w:cs="Courier New"/>
          <w:b/>
        </w:rPr>
        <w:t>:=</w:t>
      </w:r>
      <w:r>
        <w:rPr>
          <w:rFonts w:ascii="Courier New" w:hAnsi="Courier New" w:cs="Courier New"/>
          <w:b/>
        </w:rPr>
        <w:t xml:space="preserve"> </w:t>
      </w:r>
      <w:r>
        <w:rPr>
          <w:rFonts w:cs="Times New Roman"/>
        </w:rPr>
        <w:t xml:space="preserve">işaretinden sonra verilen kısımda tanımlanan </w:t>
      </w:r>
      <w:r w:rsidRPr="00646F10">
        <w:rPr>
          <w:rFonts w:ascii="Courier New" w:hAnsi="Courier New" w:cs="Courier New"/>
          <w:b/>
        </w:rPr>
        <w:t>variable</w:t>
      </w:r>
      <w:r>
        <w:rPr>
          <w:rFonts w:cs="Times New Roman"/>
        </w:rPr>
        <w:t xml:space="preserve"> değişkene ilk değer ataması (tanımlanan </w:t>
      </w:r>
      <w:r w:rsidRPr="00646F10">
        <w:rPr>
          <w:rFonts w:ascii="Courier New" w:hAnsi="Courier New" w:cs="Courier New"/>
          <w:b/>
        </w:rPr>
        <w:t>variable</w:t>
      </w:r>
      <w:r>
        <w:rPr>
          <w:rFonts w:cs="Times New Roman"/>
        </w:rPr>
        <w:t xml:space="preserve"> değişkenin tipine uygun şekilde) yapılmaktadır. Bu kullanım isteğe bağlı olup, istendiği takdirde yapılmayabilir fakat genel bir tavsiye olarak ilk değer ataması önerilen bir kullanımdır.</w:t>
      </w:r>
      <w:r w:rsidR="00CC5CBD">
        <w:rPr>
          <w:rStyle w:val="DipnotBavurusu"/>
          <w:rFonts w:cs="Times New Roman"/>
        </w:rPr>
        <w:footnoteReference w:id="1"/>
      </w:r>
    </w:p>
    <w:p w14:paraId="290906D4" w14:textId="59CD73FF" w:rsidR="006C382C" w:rsidRDefault="006C382C" w:rsidP="00A64553">
      <w:pPr>
        <w:rPr>
          <w:rFonts w:cs="Times New Roman"/>
        </w:rPr>
      </w:pPr>
      <w:r>
        <w:rPr>
          <w:rFonts w:ascii="Courier New" w:hAnsi="Courier New" w:cs="Courier New"/>
          <w:b/>
        </w:rPr>
        <w:t xml:space="preserve">variable </w:t>
      </w:r>
      <w:r>
        <w:rPr>
          <w:rFonts w:cs="Times New Roman"/>
        </w:rPr>
        <w:t xml:space="preserve">veri nesnesi VHDL kodunda </w:t>
      </w:r>
      <w:r w:rsidR="006E4158">
        <w:rPr>
          <w:rFonts w:cs="Times New Roman"/>
        </w:rPr>
        <w:t xml:space="preserve">üç </w:t>
      </w:r>
      <w:r>
        <w:rPr>
          <w:rFonts w:cs="Times New Roman"/>
        </w:rPr>
        <w:t xml:space="preserve">yerde tanımlanabilmektedir. </w:t>
      </w:r>
    </w:p>
    <w:p w14:paraId="5A57C2E3" w14:textId="77777777" w:rsidR="006C382C" w:rsidRDefault="006C382C" w:rsidP="006C382C">
      <w:pPr>
        <w:rPr>
          <w:rFonts w:cs="Times New Roman"/>
        </w:rPr>
      </w:pPr>
    </w:p>
    <w:p w14:paraId="73DC706E" w14:textId="77777777" w:rsidR="006C382C" w:rsidRDefault="006C382C" w:rsidP="000F6D37">
      <w:pPr>
        <w:pStyle w:val="ListeParagraf"/>
        <w:numPr>
          <w:ilvl w:val="0"/>
          <w:numId w:val="26"/>
        </w:numPr>
        <w:rPr>
          <w:rFonts w:cs="Times New Roman"/>
        </w:rPr>
      </w:pPr>
      <w:r>
        <w:rPr>
          <w:rFonts w:ascii="Courier New" w:hAnsi="Courier New" w:cs="Courier New"/>
          <w:b/>
        </w:rPr>
        <w:t>process</w:t>
      </w:r>
      <w:r>
        <w:rPr>
          <w:rFonts w:cs="Times New Roman"/>
        </w:rPr>
        <w:t xml:space="preserve"> tanımlama bölümünde</w:t>
      </w:r>
      <w:r w:rsidR="00646F10">
        <w:rPr>
          <w:rFonts w:cs="Times New Roman"/>
        </w:rPr>
        <w:t>:</w:t>
      </w:r>
    </w:p>
    <w:p w14:paraId="6AD2105D" w14:textId="77777777" w:rsidR="00646F10" w:rsidRPr="00993B91" w:rsidRDefault="00646F10" w:rsidP="00993B91">
      <w:pPr>
        <w:pStyle w:val="KOD"/>
        <w:ind w:left="708"/>
      </w:pPr>
      <w:r w:rsidRPr="00993B91">
        <w:t>..</w:t>
      </w:r>
    </w:p>
    <w:p w14:paraId="17CAA8EA" w14:textId="77777777" w:rsidR="00646F10" w:rsidRPr="00993B91" w:rsidRDefault="00646F10" w:rsidP="00993B91">
      <w:pPr>
        <w:pStyle w:val="KOD"/>
        <w:ind w:left="708"/>
      </w:pPr>
      <w:r w:rsidRPr="00993B91">
        <w:t>..</w:t>
      </w:r>
    </w:p>
    <w:p w14:paraId="54BEC67D" w14:textId="77777777" w:rsidR="00646F10" w:rsidRPr="00993B91" w:rsidRDefault="00646F10" w:rsidP="00993B91">
      <w:pPr>
        <w:pStyle w:val="KOD"/>
        <w:ind w:left="708"/>
      </w:pPr>
      <w:r w:rsidRPr="00CB148B">
        <w:rPr>
          <w:b/>
          <w:color w:val="1F497D" w:themeColor="text2"/>
        </w:rPr>
        <w:t>process</w:t>
      </w:r>
      <w:r w:rsidRPr="00993B91">
        <w:t>(…)</w:t>
      </w:r>
    </w:p>
    <w:p w14:paraId="63D9FF0F" w14:textId="495C01B4" w:rsidR="00993B91" w:rsidRPr="006A7ECB" w:rsidRDefault="00993B91" w:rsidP="00993B91">
      <w:pPr>
        <w:pStyle w:val="KOD"/>
        <w:ind w:left="708"/>
      </w:pPr>
      <w:r w:rsidRPr="006A7ECB">
        <w:t xml:space="preserve">  </w:t>
      </w:r>
      <w:r>
        <w:rPr>
          <w:b/>
          <w:color w:val="1F497D" w:themeColor="text2"/>
        </w:rPr>
        <w:t>variable</w:t>
      </w:r>
      <w:r w:rsidRPr="006A7ECB">
        <w:t xml:space="preserve"> bayrak : </w:t>
      </w:r>
      <w:r w:rsidRPr="00A232E8">
        <w:rPr>
          <w:color w:val="4F81BD" w:themeColor="accent1"/>
        </w:rPr>
        <w:t>std_logic</w:t>
      </w:r>
      <w:r w:rsidRPr="006A7ECB">
        <w:t>;</w:t>
      </w:r>
    </w:p>
    <w:p w14:paraId="3D1AD444" w14:textId="268B7C99" w:rsidR="00993B91" w:rsidRPr="006A7ECB" w:rsidRDefault="00993B91" w:rsidP="00993B91">
      <w:pPr>
        <w:pStyle w:val="KOD"/>
        <w:ind w:left="708"/>
      </w:pPr>
      <w:r w:rsidRPr="006A7ECB">
        <w:t xml:space="preserve">  </w:t>
      </w:r>
      <w:r w:rsidR="00F64F6F">
        <w:rPr>
          <w:b/>
          <w:color w:val="1F497D" w:themeColor="text2"/>
        </w:rPr>
        <w:t>variable</w:t>
      </w:r>
      <w:r w:rsidR="00F64F6F" w:rsidRPr="006A7ECB">
        <w:t xml:space="preserve"> </w:t>
      </w:r>
      <w:r w:rsidRPr="006A7ECB">
        <w:t xml:space="preserve">toplam : </w:t>
      </w:r>
      <w:r w:rsidRPr="00A232E8">
        <w:rPr>
          <w:color w:val="4F81BD" w:themeColor="accent1"/>
        </w:rPr>
        <w:t>bit_vector</w:t>
      </w:r>
      <w:r w:rsidRPr="006A7ECB">
        <w:t>(</w:t>
      </w:r>
      <w:r w:rsidRPr="006F1718">
        <w:rPr>
          <w:b/>
          <w:color w:val="F79646" w:themeColor="accent6"/>
        </w:rPr>
        <w:t>0</w:t>
      </w:r>
      <w:r w:rsidRPr="006A7ECB">
        <w:t xml:space="preserve"> </w:t>
      </w:r>
      <w:r w:rsidRPr="00A232E8">
        <w:rPr>
          <w:color w:val="4F81BD" w:themeColor="accent1"/>
        </w:rPr>
        <w:t>to</w:t>
      </w:r>
      <w:r w:rsidRPr="006A7ECB">
        <w:t xml:space="preserve"> </w:t>
      </w:r>
      <w:r w:rsidRPr="006F1718">
        <w:rPr>
          <w:b/>
          <w:color w:val="F79646" w:themeColor="accent6"/>
        </w:rPr>
        <w:t>3</w:t>
      </w:r>
      <w:r w:rsidRPr="006A7ECB">
        <w:t>);</w:t>
      </w:r>
    </w:p>
    <w:p w14:paraId="494E0B2C" w14:textId="0812CF48" w:rsidR="00993B91" w:rsidRPr="006A7ECB" w:rsidRDefault="00993B91" w:rsidP="00993B91">
      <w:pPr>
        <w:pStyle w:val="KOD"/>
        <w:ind w:left="708"/>
      </w:pPr>
      <w:r w:rsidRPr="006A7ECB">
        <w:t xml:space="preserve">  </w:t>
      </w:r>
      <w:r w:rsidR="00F64F6F">
        <w:rPr>
          <w:b/>
          <w:color w:val="1F497D" w:themeColor="text2"/>
        </w:rPr>
        <w:t>variable</w:t>
      </w:r>
      <w:r w:rsidR="00F64F6F" w:rsidRPr="006A7ECB">
        <w:t xml:space="preserve"> </w:t>
      </w:r>
      <w:r w:rsidRPr="006A7ECB">
        <w:t xml:space="preserve">sayac : </w:t>
      </w:r>
      <w:r w:rsidRPr="00A232E8">
        <w:rPr>
          <w:color w:val="4F81BD" w:themeColor="accent1"/>
        </w:rPr>
        <w:t>integer range</w:t>
      </w:r>
      <w:r w:rsidRPr="006A7ECB">
        <w:t xml:space="preserve"> </w:t>
      </w:r>
      <w:r w:rsidRPr="006F1718">
        <w:rPr>
          <w:b/>
          <w:color w:val="F79646" w:themeColor="accent6"/>
        </w:rPr>
        <w:t xml:space="preserve">0 </w:t>
      </w:r>
      <w:r w:rsidRPr="00A232E8">
        <w:rPr>
          <w:color w:val="4F81BD" w:themeColor="accent1"/>
        </w:rPr>
        <w:t>to</w:t>
      </w:r>
      <w:r w:rsidRPr="006A7ECB">
        <w:t xml:space="preserve"> </w:t>
      </w:r>
      <w:r w:rsidRPr="006F1718">
        <w:rPr>
          <w:b/>
          <w:color w:val="F79646" w:themeColor="accent6"/>
        </w:rPr>
        <w:t>25</w:t>
      </w:r>
      <w:r w:rsidRPr="006A7ECB">
        <w:t>5;</w:t>
      </w:r>
    </w:p>
    <w:p w14:paraId="6F9BD669" w14:textId="77777777" w:rsidR="00646F10" w:rsidRPr="00CB148B" w:rsidRDefault="00646F10" w:rsidP="00993B91">
      <w:pPr>
        <w:pStyle w:val="KOD"/>
        <w:ind w:left="708"/>
        <w:rPr>
          <w:b/>
          <w:color w:val="1F497D" w:themeColor="text2"/>
        </w:rPr>
      </w:pPr>
      <w:r w:rsidRPr="00CB148B">
        <w:rPr>
          <w:b/>
          <w:color w:val="1F497D" w:themeColor="text2"/>
        </w:rPr>
        <w:t>begin</w:t>
      </w:r>
    </w:p>
    <w:p w14:paraId="487D6B49" w14:textId="1A76E128" w:rsidR="00646F10" w:rsidRPr="00993B91" w:rsidRDefault="00646F10" w:rsidP="00993B91">
      <w:pPr>
        <w:pStyle w:val="KOD"/>
        <w:ind w:left="708"/>
      </w:pPr>
      <w:r w:rsidRPr="00993B91">
        <w:t xml:space="preserve">  ..</w:t>
      </w:r>
    </w:p>
    <w:p w14:paraId="0E89B427" w14:textId="20F11A53" w:rsidR="00646F10" w:rsidRPr="00993B91" w:rsidRDefault="00646F10" w:rsidP="00993B91">
      <w:pPr>
        <w:pStyle w:val="KOD"/>
        <w:ind w:left="708"/>
      </w:pPr>
      <w:r w:rsidRPr="00993B91">
        <w:t xml:space="preserve">  ..</w:t>
      </w:r>
    </w:p>
    <w:p w14:paraId="53D0ED78" w14:textId="77777777" w:rsidR="00646F10" w:rsidRPr="00993B91" w:rsidRDefault="00646F10" w:rsidP="00993B91">
      <w:pPr>
        <w:pStyle w:val="KOD"/>
        <w:ind w:left="708"/>
      </w:pPr>
      <w:r w:rsidRPr="00CB148B">
        <w:rPr>
          <w:b/>
          <w:color w:val="1F497D" w:themeColor="text2"/>
        </w:rPr>
        <w:t>end process</w:t>
      </w:r>
      <w:r w:rsidRPr="00993B91">
        <w:t>;</w:t>
      </w:r>
    </w:p>
    <w:p w14:paraId="1133025E" w14:textId="77777777" w:rsidR="00646F10" w:rsidRPr="00993B91" w:rsidRDefault="00646F10" w:rsidP="00993B91">
      <w:pPr>
        <w:pStyle w:val="KOD"/>
        <w:ind w:left="708"/>
      </w:pPr>
      <w:r w:rsidRPr="00993B91">
        <w:t>..</w:t>
      </w:r>
    </w:p>
    <w:p w14:paraId="6CEE8798" w14:textId="77777777" w:rsidR="00646F10" w:rsidRPr="00993B91" w:rsidRDefault="00646F10" w:rsidP="00993B91">
      <w:pPr>
        <w:pStyle w:val="KOD"/>
        <w:ind w:left="708"/>
      </w:pPr>
      <w:r w:rsidRPr="00993B91">
        <w:t>..</w:t>
      </w:r>
    </w:p>
    <w:p w14:paraId="15D4BBF2" w14:textId="77777777" w:rsidR="006C382C" w:rsidRDefault="006C382C" w:rsidP="006C382C"/>
    <w:p w14:paraId="1D3AF1C8" w14:textId="77777777" w:rsidR="006C382C" w:rsidRDefault="006C382C" w:rsidP="000F6D37">
      <w:pPr>
        <w:pStyle w:val="ListeParagraf"/>
        <w:numPr>
          <w:ilvl w:val="0"/>
          <w:numId w:val="26"/>
        </w:numPr>
        <w:rPr>
          <w:rFonts w:cs="Times New Roman"/>
        </w:rPr>
      </w:pPr>
      <w:r>
        <w:rPr>
          <w:rFonts w:ascii="Courier New" w:hAnsi="Courier New" w:cs="Courier New"/>
          <w:b/>
        </w:rPr>
        <w:t>function</w:t>
      </w:r>
      <w:r>
        <w:rPr>
          <w:rFonts w:cs="Times New Roman"/>
        </w:rPr>
        <w:t xml:space="preserve"> tanımlama bölümünde</w:t>
      </w:r>
      <w:r w:rsidR="00083759">
        <w:rPr>
          <w:rFonts w:cs="Times New Roman"/>
        </w:rPr>
        <w:t xml:space="preserve"> :</w:t>
      </w:r>
    </w:p>
    <w:p w14:paraId="179624C6" w14:textId="77777777" w:rsidR="006A1643" w:rsidRPr="00AD78FA" w:rsidRDefault="006A1643" w:rsidP="00AD78FA">
      <w:pPr>
        <w:pStyle w:val="KOD"/>
        <w:ind w:left="708"/>
      </w:pPr>
      <w:r w:rsidRPr="00AD78FA">
        <w:t>..</w:t>
      </w:r>
    </w:p>
    <w:p w14:paraId="760D7A72" w14:textId="77777777" w:rsidR="006A1643" w:rsidRPr="00AD78FA" w:rsidRDefault="006A1643" w:rsidP="00AD78FA">
      <w:pPr>
        <w:pStyle w:val="KOD"/>
        <w:ind w:left="708"/>
      </w:pPr>
      <w:r w:rsidRPr="00AD78FA">
        <w:lastRenderedPageBreak/>
        <w:t>..</w:t>
      </w:r>
    </w:p>
    <w:p w14:paraId="7E1F624B" w14:textId="77777777" w:rsidR="006A1643" w:rsidRPr="00AD78FA" w:rsidRDefault="006A1643" w:rsidP="00AD78FA">
      <w:pPr>
        <w:pStyle w:val="KOD"/>
        <w:ind w:left="708"/>
      </w:pPr>
      <w:r w:rsidRPr="006F1718">
        <w:rPr>
          <w:b/>
          <w:color w:val="1F497D" w:themeColor="text2"/>
        </w:rPr>
        <w:t>function</w:t>
      </w:r>
      <w:r w:rsidRPr="00AD78FA">
        <w:t xml:space="preserve"> fonksiyon_adi(parametreler listesi) </w:t>
      </w:r>
      <w:r w:rsidRPr="006F1718">
        <w:rPr>
          <w:b/>
          <w:color w:val="1F497D" w:themeColor="text2"/>
        </w:rPr>
        <w:t>return</w:t>
      </w:r>
      <w:r w:rsidRPr="00AD78FA">
        <w:t xml:space="preserve"> donus_tipi </w:t>
      </w:r>
      <w:r w:rsidRPr="006F1718">
        <w:rPr>
          <w:b/>
          <w:color w:val="1F497D" w:themeColor="text2"/>
        </w:rPr>
        <w:t>is</w:t>
      </w:r>
    </w:p>
    <w:p w14:paraId="174489C2" w14:textId="744558A5" w:rsidR="001A29D3" w:rsidRPr="006A7ECB" w:rsidRDefault="001A29D3" w:rsidP="001A29D3">
      <w:pPr>
        <w:pStyle w:val="KOD"/>
        <w:ind w:left="708"/>
      </w:pPr>
      <w:r>
        <w:t xml:space="preserve">  </w:t>
      </w:r>
      <w:r>
        <w:rPr>
          <w:b/>
          <w:color w:val="1F497D" w:themeColor="text2"/>
        </w:rPr>
        <w:t>variable</w:t>
      </w:r>
      <w:r w:rsidRPr="006A7ECB">
        <w:t xml:space="preserve"> bayrak : </w:t>
      </w:r>
      <w:r w:rsidRPr="00A232E8">
        <w:rPr>
          <w:color w:val="4F81BD" w:themeColor="accent1"/>
        </w:rPr>
        <w:t>std_logic</w:t>
      </w:r>
      <w:r w:rsidRPr="006A7ECB">
        <w:t>;</w:t>
      </w:r>
    </w:p>
    <w:p w14:paraId="3B6586C2" w14:textId="359C2976" w:rsidR="001A29D3" w:rsidRPr="006A7ECB" w:rsidRDefault="001A29D3" w:rsidP="001A29D3">
      <w:pPr>
        <w:pStyle w:val="KOD"/>
        <w:ind w:left="708"/>
      </w:pPr>
      <w:r w:rsidRPr="006A7ECB">
        <w:t xml:space="preserve">  </w:t>
      </w:r>
      <w:r>
        <w:rPr>
          <w:b/>
          <w:color w:val="1F497D" w:themeColor="text2"/>
        </w:rPr>
        <w:t>variable</w:t>
      </w:r>
      <w:r w:rsidRPr="006A7ECB">
        <w:t xml:space="preserve"> toplam : </w:t>
      </w:r>
      <w:r w:rsidRPr="00A232E8">
        <w:rPr>
          <w:color w:val="4F81BD" w:themeColor="accent1"/>
        </w:rPr>
        <w:t>bit_vector</w:t>
      </w:r>
      <w:r w:rsidRPr="006A7ECB">
        <w:t>(</w:t>
      </w:r>
      <w:r w:rsidRPr="006F1718">
        <w:rPr>
          <w:b/>
          <w:color w:val="F79646" w:themeColor="accent6"/>
        </w:rPr>
        <w:t>0</w:t>
      </w:r>
      <w:r w:rsidRPr="006A7ECB">
        <w:t xml:space="preserve"> </w:t>
      </w:r>
      <w:r w:rsidRPr="00A232E8">
        <w:rPr>
          <w:color w:val="4F81BD" w:themeColor="accent1"/>
        </w:rPr>
        <w:t>to</w:t>
      </w:r>
      <w:r w:rsidRPr="006A7ECB">
        <w:t xml:space="preserve"> </w:t>
      </w:r>
      <w:r w:rsidRPr="006F1718">
        <w:rPr>
          <w:b/>
          <w:color w:val="F79646" w:themeColor="accent6"/>
        </w:rPr>
        <w:t>3</w:t>
      </w:r>
      <w:r w:rsidRPr="006A7ECB">
        <w:t>);</w:t>
      </w:r>
    </w:p>
    <w:p w14:paraId="40EF8B8E" w14:textId="77561EA7" w:rsidR="001A29D3" w:rsidRPr="006A7ECB" w:rsidRDefault="001A29D3" w:rsidP="001A29D3">
      <w:pPr>
        <w:pStyle w:val="KOD"/>
        <w:ind w:left="708"/>
      </w:pPr>
      <w:r w:rsidRPr="006A7ECB">
        <w:t xml:space="preserve">  </w:t>
      </w:r>
      <w:r>
        <w:rPr>
          <w:b/>
          <w:color w:val="1F497D" w:themeColor="text2"/>
        </w:rPr>
        <w:t>variable</w:t>
      </w:r>
      <w:r w:rsidRPr="006A7ECB">
        <w:t xml:space="preserve"> sayac : </w:t>
      </w:r>
      <w:r w:rsidRPr="00A232E8">
        <w:rPr>
          <w:color w:val="4F81BD" w:themeColor="accent1"/>
        </w:rPr>
        <w:t>integer range</w:t>
      </w:r>
      <w:r w:rsidRPr="006A7ECB">
        <w:t xml:space="preserve"> </w:t>
      </w:r>
      <w:r w:rsidRPr="006F1718">
        <w:rPr>
          <w:b/>
          <w:color w:val="F79646" w:themeColor="accent6"/>
        </w:rPr>
        <w:t>0</w:t>
      </w:r>
      <w:r w:rsidRPr="006A7ECB">
        <w:t xml:space="preserve"> </w:t>
      </w:r>
      <w:r w:rsidRPr="00A232E8">
        <w:rPr>
          <w:color w:val="4F81BD" w:themeColor="accent1"/>
        </w:rPr>
        <w:t>to</w:t>
      </w:r>
      <w:r w:rsidRPr="006A7ECB">
        <w:t xml:space="preserve"> </w:t>
      </w:r>
      <w:r w:rsidRPr="006F1718">
        <w:rPr>
          <w:b/>
          <w:color w:val="F79646" w:themeColor="accent6"/>
        </w:rPr>
        <w:t>255</w:t>
      </w:r>
      <w:r w:rsidRPr="006A7ECB">
        <w:t>;</w:t>
      </w:r>
    </w:p>
    <w:p w14:paraId="65132761" w14:textId="36813E6C" w:rsidR="006A1643" w:rsidRPr="000C0677" w:rsidRDefault="006A1643" w:rsidP="001A29D3">
      <w:pPr>
        <w:pStyle w:val="KOD"/>
        <w:ind w:left="708"/>
        <w:rPr>
          <w:b/>
          <w:color w:val="1F497D" w:themeColor="text2"/>
        </w:rPr>
      </w:pPr>
      <w:r w:rsidRPr="000C0677">
        <w:rPr>
          <w:b/>
          <w:color w:val="1F497D" w:themeColor="text2"/>
        </w:rPr>
        <w:t>begin</w:t>
      </w:r>
    </w:p>
    <w:p w14:paraId="2ADAAC20" w14:textId="46DF4A96" w:rsidR="006A1643" w:rsidRPr="00AD78FA" w:rsidRDefault="006A1643" w:rsidP="00AD78FA">
      <w:pPr>
        <w:pStyle w:val="KOD"/>
        <w:ind w:left="708"/>
      </w:pPr>
      <w:r w:rsidRPr="00AD78FA">
        <w:t xml:space="preserve">  ..</w:t>
      </w:r>
    </w:p>
    <w:p w14:paraId="220A1314" w14:textId="6BF53A0E" w:rsidR="006A1643" w:rsidRPr="00AD78FA" w:rsidRDefault="006A1643" w:rsidP="00AD78FA">
      <w:pPr>
        <w:pStyle w:val="KOD"/>
        <w:ind w:left="708"/>
      </w:pPr>
      <w:r w:rsidRPr="00AD78FA">
        <w:t xml:space="preserve">  ..</w:t>
      </w:r>
    </w:p>
    <w:p w14:paraId="778ABCBB" w14:textId="77777777" w:rsidR="006A1643" w:rsidRPr="00AD78FA" w:rsidRDefault="006A1643" w:rsidP="00AD78FA">
      <w:pPr>
        <w:pStyle w:val="KOD"/>
        <w:ind w:left="708"/>
      </w:pPr>
      <w:r w:rsidRPr="000C0677">
        <w:rPr>
          <w:b/>
          <w:color w:val="1F497D" w:themeColor="text2"/>
        </w:rPr>
        <w:t>end</w:t>
      </w:r>
      <w:r w:rsidRPr="00AD78FA">
        <w:t xml:space="preserve"> fonksiyon_adi;</w:t>
      </w:r>
    </w:p>
    <w:p w14:paraId="2077434D" w14:textId="77777777" w:rsidR="006A1643" w:rsidRPr="00AD78FA" w:rsidRDefault="006A1643" w:rsidP="00AD78FA">
      <w:pPr>
        <w:pStyle w:val="KOD"/>
        <w:ind w:left="708"/>
      </w:pPr>
      <w:r w:rsidRPr="00AD78FA">
        <w:t>..</w:t>
      </w:r>
    </w:p>
    <w:p w14:paraId="1A5DB412" w14:textId="77777777" w:rsidR="006A1643" w:rsidRPr="00AD78FA" w:rsidRDefault="006A1643" w:rsidP="00AD78FA">
      <w:pPr>
        <w:pStyle w:val="KOD"/>
        <w:ind w:left="708"/>
      </w:pPr>
      <w:r w:rsidRPr="00AD78FA">
        <w:t>..</w:t>
      </w:r>
    </w:p>
    <w:p w14:paraId="17D1DAE0" w14:textId="77777777" w:rsidR="006C382C" w:rsidRDefault="006C382C" w:rsidP="00FD3CC4"/>
    <w:p w14:paraId="68C69006" w14:textId="77777777" w:rsidR="006C382C" w:rsidRDefault="006C382C" w:rsidP="000F6D37">
      <w:pPr>
        <w:pStyle w:val="ListeParagraf"/>
        <w:numPr>
          <w:ilvl w:val="0"/>
          <w:numId w:val="26"/>
        </w:numPr>
        <w:rPr>
          <w:rFonts w:cs="Times New Roman"/>
        </w:rPr>
      </w:pPr>
      <w:r>
        <w:rPr>
          <w:rFonts w:ascii="Courier New" w:hAnsi="Courier New" w:cs="Courier New"/>
          <w:b/>
        </w:rPr>
        <w:t>proce</w:t>
      </w:r>
      <w:r w:rsidRPr="00DE659B">
        <w:rPr>
          <w:rFonts w:ascii="Courier New" w:hAnsi="Courier New" w:cs="Courier New"/>
          <w:b/>
        </w:rPr>
        <w:t>dure</w:t>
      </w:r>
      <w:r w:rsidRPr="00DE659B">
        <w:rPr>
          <w:rFonts w:cs="Times New Roman"/>
        </w:rPr>
        <w:t xml:space="preserve"> tanımlama bölümünde</w:t>
      </w:r>
    </w:p>
    <w:p w14:paraId="4A77CB4D" w14:textId="77777777" w:rsidR="00833485" w:rsidRPr="0003097A" w:rsidRDefault="00833485" w:rsidP="0003097A">
      <w:pPr>
        <w:pStyle w:val="KOD"/>
        <w:ind w:left="708"/>
      </w:pPr>
      <w:r w:rsidRPr="0003097A">
        <w:t>..</w:t>
      </w:r>
    </w:p>
    <w:p w14:paraId="70BF21FC" w14:textId="77777777" w:rsidR="00833485" w:rsidRPr="0003097A" w:rsidRDefault="00833485" w:rsidP="0003097A">
      <w:pPr>
        <w:pStyle w:val="KOD"/>
        <w:ind w:left="708"/>
      </w:pPr>
      <w:r w:rsidRPr="0003097A">
        <w:t>..</w:t>
      </w:r>
    </w:p>
    <w:p w14:paraId="6F87B8A8" w14:textId="77777777" w:rsidR="00833485" w:rsidRPr="002F3389" w:rsidRDefault="00833485" w:rsidP="0003097A">
      <w:pPr>
        <w:pStyle w:val="KOD"/>
        <w:ind w:left="708"/>
        <w:rPr>
          <w:b/>
        </w:rPr>
      </w:pPr>
      <w:r w:rsidRPr="002F3389">
        <w:rPr>
          <w:b/>
          <w:color w:val="1F497D" w:themeColor="text2"/>
        </w:rPr>
        <w:t>procedure</w:t>
      </w:r>
      <w:r w:rsidRPr="0003097A">
        <w:t xml:space="preserve"> procedure_adi(parametreler listesi)</w:t>
      </w:r>
      <w:r w:rsidRPr="002F3389">
        <w:rPr>
          <w:b/>
          <w:color w:val="1F497D" w:themeColor="text2"/>
        </w:rPr>
        <w:t>is</w:t>
      </w:r>
    </w:p>
    <w:p w14:paraId="4630CC40" w14:textId="40846034" w:rsidR="00DD0A6C" w:rsidRPr="006A7ECB" w:rsidRDefault="00DD0A6C" w:rsidP="00DD0A6C">
      <w:pPr>
        <w:pStyle w:val="KOD"/>
        <w:ind w:left="708"/>
      </w:pPr>
      <w:r w:rsidRPr="006A7ECB">
        <w:t xml:space="preserve">  </w:t>
      </w:r>
      <w:r>
        <w:rPr>
          <w:b/>
          <w:color w:val="1F497D" w:themeColor="text2"/>
        </w:rPr>
        <w:t>variable</w:t>
      </w:r>
      <w:r w:rsidRPr="006A7ECB">
        <w:t xml:space="preserve"> bayrak : </w:t>
      </w:r>
      <w:r w:rsidRPr="00A232E8">
        <w:rPr>
          <w:color w:val="4F81BD" w:themeColor="accent1"/>
        </w:rPr>
        <w:t>std_logic</w:t>
      </w:r>
      <w:r w:rsidRPr="006A7ECB">
        <w:t>;</w:t>
      </w:r>
    </w:p>
    <w:p w14:paraId="59187F14" w14:textId="0265C76A" w:rsidR="00DD0A6C" w:rsidRPr="006A7ECB" w:rsidRDefault="00DD0A6C" w:rsidP="00DD0A6C">
      <w:pPr>
        <w:pStyle w:val="KOD"/>
        <w:ind w:left="708"/>
      </w:pPr>
      <w:r w:rsidRPr="006A7ECB">
        <w:t xml:space="preserve">  </w:t>
      </w:r>
      <w:r>
        <w:rPr>
          <w:b/>
          <w:color w:val="1F497D" w:themeColor="text2"/>
        </w:rPr>
        <w:t>variable</w:t>
      </w:r>
      <w:r w:rsidRPr="006A7ECB">
        <w:t xml:space="preserve"> toplam : </w:t>
      </w:r>
      <w:r w:rsidRPr="00A232E8">
        <w:rPr>
          <w:color w:val="4F81BD" w:themeColor="accent1"/>
        </w:rPr>
        <w:t>bit_vector</w:t>
      </w:r>
      <w:r w:rsidRPr="006A7ECB">
        <w:t>(</w:t>
      </w:r>
      <w:r w:rsidRPr="006F1718">
        <w:rPr>
          <w:b/>
          <w:color w:val="F79646" w:themeColor="accent6"/>
        </w:rPr>
        <w:t>0</w:t>
      </w:r>
      <w:r w:rsidRPr="006A7ECB">
        <w:t xml:space="preserve"> </w:t>
      </w:r>
      <w:r w:rsidRPr="00A232E8">
        <w:rPr>
          <w:color w:val="4F81BD" w:themeColor="accent1"/>
        </w:rPr>
        <w:t>to</w:t>
      </w:r>
      <w:r w:rsidRPr="006A7ECB">
        <w:t xml:space="preserve"> </w:t>
      </w:r>
      <w:r w:rsidRPr="006F1718">
        <w:rPr>
          <w:b/>
          <w:color w:val="F79646" w:themeColor="accent6"/>
        </w:rPr>
        <w:t>3</w:t>
      </w:r>
      <w:r w:rsidRPr="006A7ECB">
        <w:t>);</w:t>
      </w:r>
    </w:p>
    <w:p w14:paraId="1BCFF537" w14:textId="32028FA9" w:rsidR="00DD0A6C" w:rsidRPr="006A7ECB" w:rsidRDefault="00DD0A6C" w:rsidP="00DD0A6C">
      <w:pPr>
        <w:pStyle w:val="KOD"/>
        <w:ind w:left="708"/>
      </w:pPr>
      <w:r w:rsidRPr="006A7ECB">
        <w:t xml:space="preserve">  </w:t>
      </w:r>
      <w:r>
        <w:rPr>
          <w:b/>
          <w:color w:val="1F497D" w:themeColor="text2"/>
        </w:rPr>
        <w:t>variable</w:t>
      </w:r>
      <w:r w:rsidRPr="006A7ECB">
        <w:t xml:space="preserve"> sayac : </w:t>
      </w:r>
      <w:r w:rsidRPr="00A232E8">
        <w:rPr>
          <w:color w:val="4F81BD" w:themeColor="accent1"/>
        </w:rPr>
        <w:t>integer range</w:t>
      </w:r>
      <w:r w:rsidRPr="006A7ECB">
        <w:t xml:space="preserve"> </w:t>
      </w:r>
      <w:r w:rsidRPr="006F1718">
        <w:rPr>
          <w:b/>
          <w:color w:val="F79646" w:themeColor="accent6"/>
        </w:rPr>
        <w:t>0</w:t>
      </w:r>
      <w:r w:rsidRPr="006A7ECB">
        <w:t xml:space="preserve"> </w:t>
      </w:r>
      <w:r w:rsidRPr="00A232E8">
        <w:rPr>
          <w:color w:val="4F81BD" w:themeColor="accent1"/>
        </w:rPr>
        <w:t>to</w:t>
      </w:r>
      <w:r w:rsidRPr="006A7ECB">
        <w:t xml:space="preserve"> </w:t>
      </w:r>
      <w:r w:rsidRPr="006F1718">
        <w:rPr>
          <w:b/>
          <w:color w:val="F79646" w:themeColor="accent6"/>
        </w:rPr>
        <w:t>255</w:t>
      </w:r>
      <w:r w:rsidRPr="006A7ECB">
        <w:t>;</w:t>
      </w:r>
    </w:p>
    <w:p w14:paraId="6A6DC9B0" w14:textId="77777777" w:rsidR="00833485" w:rsidRPr="00583E57" w:rsidRDefault="00833485" w:rsidP="0003097A">
      <w:pPr>
        <w:pStyle w:val="KOD"/>
        <w:ind w:left="708"/>
        <w:rPr>
          <w:b/>
          <w:color w:val="1F497D" w:themeColor="text2"/>
        </w:rPr>
      </w:pPr>
      <w:r w:rsidRPr="00583E57">
        <w:rPr>
          <w:b/>
          <w:color w:val="1F497D" w:themeColor="text2"/>
        </w:rPr>
        <w:t>begin</w:t>
      </w:r>
    </w:p>
    <w:p w14:paraId="10DF5482" w14:textId="7B097189" w:rsidR="00833485" w:rsidRPr="0003097A" w:rsidRDefault="00833485" w:rsidP="0003097A">
      <w:pPr>
        <w:pStyle w:val="KOD"/>
        <w:ind w:left="708"/>
      </w:pPr>
      <w:r w:rsidRPr="0003097A">
        <w:t xml:space="preserve">  ..</w:t>
      </w:r>
    </w:p>
    <w:p w14:paraId="62B9C475" w14:textId="5091B99A" w:rsidR="00833485" w:rsidRPr="0003097A" w:rsidRDefault="00833485" w:rsidP="0003097A">
      <w:pPr>
        <w:pStyle w:val="KOD"/>
        <w:ind w:left="708"/>
      </w:pPr>
      <w:r w:rsidRPr="0003097A">
        <w:t xml:space="preserve">  ..</w:t>
      </w:r>
    </w:p>
    <w:p w14:paraId="0BB2B66A" w14:textId="77777777" w:rsidR="00833485" w:rsidRPr="0003097A" w:rsidRDefault="00833485" w:rsidP="0003097A">
      <w:pPr>
        <w:pStyle w:val="KOD"/>
        <w:ind w:left="708"/>
      </w:pPr>
      <w:r w:rsidRPr="00583E57">
        <w:rPr>
          <w:b/>
          <w:color w:val="1F497D" w:themeColor="text2"/>
        </w:rPr>
        <w:t>end</w:t>
      </w:r>
      <w:r w:rsidRPr="0003097A">
        <w:t xml:space="preserve"> procedure_adi;</w:t>
      </w:r>
    </w:p>
    <w:p w14:paraId="620CC84A" w14:textId="77777777" w:rsidR="00833485" w:rsidRPr="0003097A" w:rsidRDefault="00833485" w:rsidP="0003097A">
      <w:pPr>
        <w:pStyle w:val="KOD"/>
        <w:ind w:left="708"/>
      </w:pPr>
      <w:r w:rsidRPr="0003097A">
        <w:t>..</w:t>
      </w:r>
    </w:p>
    <w:p w14:paraId="1F6C992C" w14:textId="77777777" w:rsidR="00833485" w:rsidRPr="0003097A" w:rsidRDefault="00833485" w:rsidP="0003097A">
      <w:pPr>
        <w:pStyle w:val="KOD"/>
        <w:ind w:left="708"/>
      </w:pPr>
      <w:r w:rsidRPr="0003097A">
        <w:t>..</w:t>
      </w:r>
    </w:p>
    <w:p w14:paraId="243D021B" w14:textId="77777777" w:rsidR="00833485" w:rsidRPr="00833485" w:rsidRDefault="00833485" w:rsidP="00833485">
      <w:pPr>
        <w:rPr>
          <w:rFonts w:cs="Times New Roman"/>
        </w:rPr>
      </w:pPr>
    </w:p>
    <w:p w14:paraId="6CD478F2" w14:textId="0BBF43B3" w:rsidR="006C382C" w:rsidRDefault="00CC5CBD" w:rsidP="00DB17AB">
      <w:pPr>
        <w:pStyle w:val="Balk2"/>
        <w:numPr>
          <w:ilvl w:val="1"/>
          <w:numId w:val="16"/>
        </w:numPr>
        <w:spacing w:before="240" w:after="240" w:line="360" w:lineRule="auto"/>
      </w:pPr>
      <w:bookmarkStart w:id="3" w:name="_Toc394327629"/>
      <w:r w:rsidRPr="000F6D37">
        <w:rPr>
          <w:b/>
        </w:rPr>
        <w:t>constant</w:t>
      </w:r>
      <w:r w:rsidR="006C382C" w:rsidRPr="00F45177">
        <w:t xml:space="preserve"> Veri Nesnesi</w:t>
      </w:r>
      <w:bookmarkEnd w:id="3"/>
    </w:p>
    <w:p w14:paraId="2E30C5CA" w14:textId="15DB3940" w:rsidR="006C382C" w:rsidRDefault="006C382C" w:rsidP="00D70D2C">
      <w:pPr>
        <w:spacing w:after="0"/>
        <w:rPr>
          <w:rFonts w:cs="Times New Roman"/>
        </w:rPr>
      </w:pPr>
      <w:r>
        <w:rPr>
          <w:rFonts w:ascii="Courier New" w:hAnsi="Courier New" w:cs="Courier New"/>
          <w:b/>
        </w:rPr>
        <w:t>s</w:t>
      </w:r>
      <w:r w:rsidRPr="00500D8C">
        <w:rPr>
          <w:rFonts w:ascii="Courier New" w:hAnsi="Courier New" w:cs="Courier New"/>
          <w:b/>
        </w:rPr>
        <w:t>ignal</w:t>
      </w:r>
      <w:r>
        <w:rPr>
          <w:rFonts w:cs="Times New Roman"/>
        </w:rPr>
        <w:t xml:space="preserve"> ve </w:t>
      </w:r>
      <w:r w:rsidRPr="00500D8C">
        <w:rPr>
          <w:rFonts w:ascii="Courier New" w:hAnsi="Courier New" w:cs="Courier New"/>
          <w:b/>
        </w:rPr>
        <w:t>variable</w:t>
      </w:r>
      <w:r>
        <w:rPr>
          <w:rFonts w:cs="Times New Roman"/>
        </w:rPr>
        <w:t xml:space="preserve"> nesnelerinin aksine </w:t>
      </w:r>
      <w:r w:rsidRPr="00500D8C">
        <w:rPr>
          <w:rFonts w:ascii="Courier New" w:hAnsi="Courier New" w:cs="Courier New"/>
          <w:b/>
        </w:rPr>
        <w:t>constant</w:t>
      </w:r>
      <w:r>
        <w:rPr>
          <w:rFonts w:cs="Times New Roman"/>
        </w:rPr>
        <w:t xml:space="preserve"> nesnelerinin değeri değiştirilemez. Bu yüzden tasarımda kullanılacak sabit değerlerin saklanması için kullanılmalıdır. Bu fark dışında </w:t>
      </w:r>
      <w:r w:rsidRPr="00500D8C">
        <w:rPr>
          <w:rFonts w:ascii="Courier New" w:hAnsi="Courier New" w:cs="Courier New"/>
          <w:b/>
        </w:rPr>
        <w:t>constant</w:t>
      </w:r>
      <w:r>
        <w:rPr>
          <w:rFonts w:cs="Times New Roman"/>
        </w:rPr>
        <w:t xml:space="preserve"> tanımlaması </w:t>
      </w:r>
      <w:r w:rsidRPr="00500D8C">
        <w:rPr>
          <w:rFonts w:ascii="Courier New" w:hAnsi="Courier New" w:cs="Courier New"/>
          <w:b/>
        </w:rPr>
        <w:t>signal</w:t>
      </w:r>
      <w:r>
        <w:rPr>
          <w:rFonts w:cs="Times New Roman"/>
        </w:rPr>
        <w:t xml:space="preserve"> ve </w:t>
      </w:r>
      <w:r w:rsidRPr="00500D8C">
        <w:rPr>
          <w:rFonts w:ascii="Courier New" w:hAnsi="Courier New" w:cs="Courier New"/>
          <w:b/>
        </w:rPr>
        <w:t>variable</w:t>
      </w:r>
      <w:r>
        <w:rPr>
          <w:rFonts w:cs="Times New Roman"/>
        </w:rPr>
        <w:t xml:space="preserve"> ile benzerdir. Aşağıda </w:t>
      </w:r>
      <w:r w:rsidRPr="00500D8C">
        <w:rPr>
          <w:rFonts w:ascii="Courier New" w:hAnsi="Courier New" w:cs="Courier New"/>
          <w:b/>
        </w:rPr>
        <w:t>constant</w:t>
      </w:r>
      <w:r>
        <w:rPr>
          <w:rFonts w:cs="Times New Roman"/>
        </w:rPr>
        <w:t xml:space="preserve"> </w:t>
      </w:r>
      <w:r w:rsidR="00283A5A">
        <w:rPr>
          <w:rFonts w:cs="Times New Roman"/>
        </w:rPr>
        <w:t xml:space="preserve">veri nesnesi </w:t>
      </w:r>
      <w:r>
        <w:rPr>
          <w:rFonts w:cs="Times New Roman"/>
        </w:rPr>
        <w:t>kullanımına ait sözdizimi verilmiştir.</w:t>
      </w:r>
    </w:p>
    <w:p w14:paraId="2020A330" w14:textId="77777777" w:rsidR="006C382C" w:rsidRDefault="006C382C" w:rsidP="006C382C">
      <w:pPr>
        <w:spacing w:after="0"/>
        <w:rPr>
          <w:rFonts w:cs="Times New Roman"/>
        </w:rPr>
      </w:pPr>
    </w:p>
    <w:p w14:paraId="1F2122E2" w14:textId="77777777" w:rsidR="00D70D2C" w:rsidRDefault="00D70D2C" w:rsidP="00D70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color w:val="200080"/>
          <w:szCs w:val="20"/>
        </w:rPr>
      </w:pPr>
    </w:p>
    <w:p w14:paraId="554405A7" w14:textId="3E47F540" w:rsidR="00D70D2C" w:rsidRPr="00A92BF7" w:rsidRDefault="00D70D2C" w:rsidP="005B665C">
      <w:pPr>
        <w:pStyle w:val="KOD"/>
        <w:ind w:firstLine="708"/>
        <w:rPr>
          <w:rFonts w:eastAsia="Times New Roman"/>
        </w:rPr>
      </w:pPr>
      <w:r w:rsidRPr="00A92BF7">
        <w:rPr>
          <w:rFonts w:eastAsia="Times New Roman"/>
          <w:b/>
          <w:bCs/>
          <w:color w:val="200080"/>
        </w:rPr>
        <w:t>constant</w:t>
      </w:r>
      <w:r w:rsidRPr="00A92BF7">
        <w:rPr>
          <w:rFonts w:eastAsia="Times New Roman"/>
        </w:rPr>
        <w:t xml:space="preserve"> sabit_adi </w:t>
      </w:r>
      <w:r w:rsidRPr="00A92BF7">
        <w:rPr>
          <w:rFonts w:eastAsia="Times New Roman"/>
          <w:color w:val="308080"/>
        </w:rPr>
        <w:t>:</w:t>
      </w:r>
      <w:r w:rsidRPr="00A92BF7">
        <w:rPr>
          <w:rFonts w:eastAsia="Times New Roman"/>
        </w:rPr>
        <w:t xml:space="preserve"> tip_adi </w:t>
      </w:r>
      <w:r w:rsidRPr="00A92BF7">
        <w:rPr>
          <w:rFonts w:eastAsia="Times New Roman"/>
          <w:color w:val="308080"/>
        </w:rPr>
        <w:t>:=</w:t>
      </w:r>
      <w:r w:rsidRPr="00A92BF7">
        <w:rPr>
          <w:rFonts w:eastAsia="Times New Roman"/>
        </w:rPr>
        <w:t xml:space="preserve"> sabit_deger</w:t>
      </w:r>
      <w:r w:rsidRPr="00A92BF7">
        <w:rPr>
          <w:rFonts w:eastAsia="Times New Roman"/>
          <w:color w:val="406080"/>
        </w:rPr>
        <w:t>;</w:t>
      </w:r>
    </w:p>
    <w:p w14:paraId="2D99B16F" w14:textId="77777777" w:rsidR="006C382C" w:rsidRDefault="006C382C" w:rsidP="006C382C">
      <w:pPr>
        <w:spacing w:after="0"/>
        <w:rPr>
          <w:rFonts w:cs="Times New Roman"/>
        </w:rPr>
      </w:pPr>
    </w:p>
    <w:p w14:paraId="27457C0E" w14:textId="77777777" w:rsidR="006C382C" w:rsidRDefault="006C382C" w:rsidP="00977769">
      <w:pPr>
        <w:spacing w:after="0"/>
        <w:rPr>
          <w:rFonts w:cs="Times New Roman"/>
        </w:rPr>
      </w:pPr>
      <w:r w:rsidRPr="00F45177">
        <w:rPr>
          <w:rFonts w:cs="Times New Roman"/>
        </w:rPr>
        <w:t>Sabit kullanımının amacı, sayı veya değerin yerine, sabit ismi kullanarak kodun okunabilirliğin</w:t>
      </w:r>
      <w:r>
        <w:rPr>
          <w:rFonts w:cs="Times New Roman"/>
        </w:rPr>
        <w:t>i arttırmaktır. Aşağıda örnek</w:t>
      </w:r>
      <w:r w:rsidRPr="00F45177">
        <w:rPr>
          <w:rFonts w:cs="Times New Roman"/>
        </w:rPr>
        <w:t xml:space="preserve"> </w:t>
      </w:r>
      <w:r w:rsidRPr="00B86FF8">
        <w:rPr>
          <w:rFonts w:ascii="Courier New" w:hAnsi="Courier New" w:cs="Courier New"/>
          <w:b/>
        </w:rPr>
        <w:t>constant</w:t>
      </w:r>
      <w:r w:rsidRPr="00F45177">
        <w:rPr>
          <w:rFonts w:cs="Times New Roman"/>
        </w:rPr>
        <w:t xml:space="preserve"> bildirim</w:t>
      </w:r>
      <w:r>
        <w:rPr>
          <w:rFonts w:cs="Times New Roman"/>
        </w:rPr>
        <w:t>ler</w:t>
      </w:r>
      <w:r w:rsidRPr="00F45177">
        <w:rPr>
          <w:rFonts w:cs="Times New Roman"/>
        </w:rPr>
        <w:t xml:space="preserve">i verilmiştir: </w:t>
      </w:r>
    </w:p>
    <w:p w14:paraId="2FB4F2F0" w14:textId="77777777" w:rsidR="00A64553" w:rsidRDefault="00A64553" w:rsidP="00977769">
      <w:pPr>
        <w:spacing w:after="0"/>
        <w:rPr>
          <w:rFonts w:cs="Times New Roman"/>
        </w:rPr>
      </w:pPr>
    </w:p>
    <w:p w14:paraId="4BD8B076" w14:textId="3D2C2CD7" w:rsidR="00A64553" w:rsidRPr="003C3E9D" w:rsidRDefault="00F3146F" w:rsidP="005B665C">
      <w:pPr>
        <w:pStyle w:val="KOD"/>
        <w:ind w:left="708"/>
      </w:pPr>
      <w:r w:rsidRPr="00A92BF7">
        <w:rPr>
          <w:rFonts w:eastAsia="Times New Roman"/>
          <w:b/>
          <w:bCs/>
          <w:color w:val="200080"/>
        </w:rPr>
        <w:t>constant</w:t>
      </w:r>
      <w:r w:rsidRPr="00A92BF7">
        <w:rPr>
          <w:rFonts w:eastAsia="Times New Roman"/>
        </w:rPr>
        <w:t xml:space="preserve"> </w:t>
      </w:r>
      <w:r w:rsidR="00A64553" w:rsidRPr="003C3E9D">
        <w:t xml:space="preserve">bir : </w:t>
      </w:r>
      <w:r w:rsidR="00A64553" w:rsidRPr="00DF00BB">
        <w:rPr>
          <w:color w:val="4F81BD" w:themeColor="accent1"/>
        </w:rPr>
        <w:t>bit_vector</w:t>
      </w:r>
      <w:r w:rsidR="00A64553" w:rsidRPr="003C3E9D">
        <w:t xml:space="preserve">(7 </w:t>
      </w:r>
      <w:r w:rsidR="00A64553" w:rsidRPr="00DF00BB">
        <w:rPr>
          <w:color w:val="4F81BD" w:themeColor="accent1"/>
        </w:rPr>
        <w:t>downto</w:t>
      </w:r>
      <w:r w:rsidR="00A64553" w:rsidRPr="003C3E9D">
        <w:t xml:space="preserve"> 0)</w:t>
      </w:r>
      <w:r>
        <w:t xml:space="preserve"> </w:t>
      </w:r>
      <w:r w:rsidR="00A64553" w:rsidRPr="003C3E9D">
        <w:t>:= "00000001";</w:t>
      </w:r>
    </w:p>
    <w:p w14:paraId="52F67F73" w14:textId="3AFC7807" w:rsidR="00A64553" w:rsidRPr="003C3E9D" w:rsidRDefault="00F3146F" w:rsidP="005B665C">
      <w:pPr>
        <w:pStyle w:val="KOD"/>
        <w:ind w:left="708"/>
      </w:pPr>
      <w:r w:rsidRPr="00A92BF7">
        <w:rPr>
          <w:rFonts w:eastAsia="Times New Roman"/>
          <w:b/>
          <w:bCs/>
          <w:color w:val="200080"/>
        </w:rPr>
        <w:t>constant</w:t>
      </w:r>
      <w:r w:rsidRPr="00A92BF7">
        <w:rPr>
          <w:rFonts w:eastAsia="Times New Roman"/>
        </w:rPr>
        <w:t xml:space="preserve"> </w:t>
      </w:r>
      <w:r w:rsidR="00A64553" w:rsidRPr="003C3E9D">
        <w:t xml:space="preserve">bir : </w:t>
      </w:r>
      <w:r w:rsidR="00A64553" w:rsidRPr="00DF00BB">
        <w:rPr>
          <w:color w:val="4F81BD" w:themeColor="accent1"/>
        </w:rPr>
        <w:t>std_logic_vector</w:t>
      </w:r>
      <w:r w:rsidR="00A64553" w:rsidRPr="003C3E9D">
        <w:t xml:space="preserve">(7 </w:t>
      </w:r>
      <w:r w:rsidR="00A64553" w:rsidRPr="00DF00BB">
        <w:rPr>
          <w:color w:val="4F81BD" w:themeColor="accent1"/>
        </w:rPr>
        <w:t>downto</w:t>
      </w:r>
      <w:r w:rsidR="00A64553" w:rsidRPr="003C3E9D">
        <w:t xml:space="preserve"> 0) := "00000001";</w:t>
      </w:r>
    </w:p>
    <w:p w14:paraId="55843DC9" w14:textId="3D1E1BC4" w:rsidR="00A64553" w:rsidRPr="003C3E9D" w:rsidRDefault="00F3146F" w:rsidP="005B665C">
      <w:pPr>
        <w:pStyle w:val="KOD"/>
        <w:ind w:left="708"/>
      </w:pPr>
      <w:r w:rsidRPr="00A92BF7">
        <w:rPr>
          <w:rFonts w:eastAsia="Times New Roman"/>
          <w:b/>
          <w:bCs/>
          <w:color w:val="200080"/>
        </w:rPr>
        <w:t>constant</w:t>
      </w:r>
      <w:r w:rsidRPr="00A92BF7">
        <w:rPr>
          <w:rFonts w:eastAsia="Times New Roman"/>
        </w:rPr>
        <w:t xml:space="preserve"> </w:t>
      </w:r>
      <w:r w:rsidR="00A64553" w:rsidRPr="003C3E9D">
        <w:t xml:space="preserve">bir : </w:t>
      </w:r>
      <w:r w:rsidR="00A64553" w:rsidRPr="00DF00BB">
        <w:rPr>
          <w:color w:val="4F81BD" w:themeColor="accent1"/>
        </w:rPr>
        <w:t>integer</w:t>
      </w:r>
      <w:r>
        <w:t xml:space="preserve"> </w:t>
      </w:r>
      <w:r w:rsidR="00A64553" w:rsidRPr="003C3E9D">
        <w:t>:= 1;</w:t>
      </w:r>
    </w:p>
    <w:p w14:paraId="4D432E25" w14:textId="77777777" w:rsidR="00A64553" w:rsidRDefault="00A64553" w:rsidP="00977769">
      <w:pPr>
        <w:spacing w:after="0"/>
        <w:rPr>
          <w:rFonts w:cs="Times New Roman"/>
        </w:rPr>
      </w:pPr>
    </w:p>
    <w:p w14:paraId="43C964AD" w14:textId="77777777" w:rsidR="006C382C" w:rsidRDefault="006C382C" w:rsidP="002A3CE6">
      <w:pPr>
        <w:rPr>
          <w:rFonts w:cs="Times New Roman"/>
        </w:rPr>
      </w:pPr>
      <w:r w:rsidRPr="00F45177">
        <w:rPr>
          <w:rFonts w:cs="Times New Roman"/>
        </w:rPr>
        <w:lastRenderedPageBreak/>
        <w:t xml:space="preserve">Bu tanımlamayla birlikte VHDL kodunda </w:t>
      </w:r>
      <w:r w:rsidRPr="00A92BF7">
        <w:rPr>
          <w:rFonts w:ascii="Courier New" w:hAnsi="Courier New" w:cs="Courier New"/>
          <w:b/>
        </w:rPr>
        <w:t>bir</w:t>
      </w:r>
      <w:r w:rsidRPr="00F45177">
        <w:rPr>
          <w:rFonts w:cs="Times New Roman"/>
        </w:rPr>
        <w:t xml:space="preserve"> değeri </w:t>
      </w:r>
      <w:r w:rsidRPr="00A92BF7">
        <w:rPr>
          <w:rFonts w:ascii="Courier New" w:hAnsi="Courier New" w:cs="Courier New"/>
          <w:b/>
        </w:rPr>
        <w:t>bi</w:t>
      </w:r>
      <w:r>
        <w:rPr>
          <w:rFonts w:ascii="Courier New" w:hAnsi="Courier New" w:cs="Courier New"/>
          <w:b/>
        </w:rPr>
        <w:t>t_vector</w:t>
      </w:r>
      <w:r w:rsidRPr="00F45177">
        <w:rPr>
          <w:rFonts w:cs="Times New Roman"/>
        </w:rPr>
        <w:t xml:space="preserve"> </w:t>
      </w:r>
      <w:r>
        <w:rPr>
          <w:rFonts w:cs="Times New Roman"/>
        </w:rPr>
        <w:t>tipinde</w:t>
      </w:r>
      <w:r w:rsidRPr="00F45177">
        <w:rPr>
          <w:rFonts w:cs="Times New Roman"/>
        </w:rPr>
        <w:t xml:space="preserve"> 8 bitlik </w:t>
      </w:r>
      <w:r w:rsidRPr="00A92BF7">
        <w:rPr>
          <w:rFonts w:ascii="Courier New" w:hAnsi="Courier New" w:cs="Courier New"/>
        </w:rPr>
        <w:t>"</w:t>
      </w:r>
      <w:r w:rsidRPr="00A92BF7">
        <w:rPr>
          <w:rFonts w:ascii="Courier New" w:hAnsi="Courier New" w:cs="Courier New"/>
          <w:b/>
        </w:rPr>
        <w:t>00000001</w:t>
      </w:r>
      <w:r w:rsidRPr="00A92BF7">
        <w:rPr>
          <w:rFonts w:ascii="Courier New" w:hAnsi="Courier New" w:cs="Courier New"/>
        </w:rPr>
        <w:t>"</w:t>
      </w:r>
      <w:r>
        <w:rPr>
          <w:rFonts w:cs="Times New Roman"/>
        </w:rPr>
        <w:t xml:space="preserve">, </w:t>
      </w:r>
      <w:r>
        <w:rPr>
          <w:rFonts w:ascii="Courier New" w:hAnsi="Courier New" w:cs="Courier New"/>
          <w:b/>
        </w:rPr>
        <w:t>std_logic_vector</w:t>
      </w:r>
      <w:r>
        <w:rPr>
          <w:rFonts w:cs="Times New Roman"/>
        </w:rPr>
        <w:t xml:space="preserve"> tipinde</w:t>
      </w:r>
      <w:r w:rsidRPr="00F45177">
        <w:rPr>
          <w:rFonts w:cs="Times New Roman"/>
        </w:rPr>
        <w:t xml:space="preserve"> 8 bitlik </w:t>
      </w:r>
      <w:r w:rsidRPr="00A92BF7">
        <w:rPr>
          <w:rFonts w:ascii="Courier New" w:hAnsi="Courier New" w:cs="Courier New"/>
        </w:rPr>
        <w:t>"</w:t>
      </w:r>
      <w:r w:rsidRPr="00A92BF7">
        <w:rPr>
          <w:rFonts w:ascii="Courier New" w:hAnsi="Courier New" w:cs="Courier New"/>
          <w:b/>
        </w:rPr>
        <w:t>00000001</w:t>
      </w:r>
      <w:r w:rsidRPr="00A92BF7">
        <w:rPr>
          <w:rFonts w:ascii="Courier New" w:hAnsi="Courier New" w:cs="Courier New"/>
        </w:rPr>
        <w:t>"</w:t>
      </w:r>
      <w:r>
        <w:rPr>
          <w:rFonts w:ascii="Courier New" w:hAnsi="Courier New" w:cs="Courier New"/>
        </w:rPr>
        <w:t xml:space="preserve"> </w:t>
      </w:r>
      <w:r>
        <w:rPr>
          <w:rFonts w:cs="Times New Roman"/>
        </w:rPr>
        <w:t xml:space="preserve">ve </w:t>
      </w:r>
      <w:r>
        <w:rPr>
          <w:rFonts w:ascii="Courier New" w:hAnsi="Courier New" w:cs="Courier New"/>
          <w:b/>
        </w:rPr>
        <w:t>integer</w:t>
      </w:r>
      <w:r>
        <w:rPr>
          <w:rFonts w:cs="Times New Roman"/>
        </w:rPr>
        <w:t xml:space="preserve"> tipinde 1 </w:t>
      </w:r>
      <w:r w:rsidRPr="00F45177">
        <w:rPr>
          <w:rFonts w:cs="Times New Roman"/>
        </w:rPr>
        <w:t>değer</w:t>
      </w:r>
      <w:r>
        <w:rPr>
          <w:rFonts w:cs="Times New Roman"/>
        </w:rPr>
        <w:t>ler</w:t>
      </w:r>
      <w:r w:rsidRPr="00F45177">
        <w:rPr>
          <w:rFonts w:cs="Times New Roman"/>
        </w:rPr>
        <w:t>i yerine kullanılabilmektedir.</w:t>
      </w:r>
    </w:p>
    <w:p w14:paraId="20282627" w14:textId="77777777" w:rsidR="006C382C" w:rsidRDefault="006C382C" w:rsidP="006C382C">
      <w:pPr>
        <w:rPr>
          <w:rFonts w:cs="Times New Roman"/>
        </w:rPr>
      </w:pPr>
    </w:p>
    <w:p w14:paraId="10AD3EAD" w14:textId="77777777" w:rsidR="00CF3871" w:rsidRDefault="006C382C" w:rsidP="007D406E">
      <w:pPr>
        <w:rPr>
          <w:rFonts w:cs="Times New Roman"/>
        </w:rPr>
      </w:pPr>
      <w:r w:rsidRPr="00B86FF8">
        <w:rPr>
          <w:rFonts w:ascii="Courier New" w:hAnsi="Courier New" w:cs="Courier New"/>
          <w:b/>
        </w:rPr>
        <w:t>constant</w:t>
      </w:r>
      <w:r w:rsidRPr="00F45177">
        <w:rPr>
          <w:rFonts w:cs="Times New Roman"/>
        </w:rPr>
        <w:t xml:space="preserve"> veri nesnesi VHDL kodu</w:t>
      </w:r>
      <w:r>
        <w:rPr>
          <w:rFonts w:cs="Times New Roman"/>
        </w:rPr>
        <w:t xml:space="preserve">nda </w:t>
      </w:r>
      <w:r w:rsidR="001D7223">
        <w:rPr>
          <w:rFonts w:cs="Times New Roman"/>
        </w:rPr>
        <w:t xml:space="preserve">sekiz </w:t>
      </w:r>
      <w:r>
        <w:rPr>
          <w:rFonts w:cs="Times New Roman"/>
        </w:rPr>
        <w:t xml:space="preserve">yerde tanımlanabilmektedir. Bunlar: </w:t>
      </w:r>
    </w:p>
    <w:p w14:paraId="77A9AD6C"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package, </w:t>
      </w:r>
    </w:p>
    <w:p w14:paraId="1245293C"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package </w:t>
      </w:r>
    </w:p>
    <w:p w14:paraId="2B1852DA"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body, </w:t>
      </w:r>
    </w:p>
    <w:p w14:paraId="30438B22"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block, </w:t>
      </w:r>
    </w:p>
    <w:p w14:paraId="10CD8641"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entity, </w:t>
      </w:r>
    </w:p>
    <w:p w14:paraId="2ED380D2"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architecture, </w:t>
      </w:r>
    </w:p>
    <w:p w14:paraId="76EFD8C7"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process, </w:t>
      </w:r>
    </w:p>
    <w:p w14:paraId="72F043CF" w14:textId="77777777" w:rsidR="00CF3871" w:rsidRPr="00CF3871" w:rsidRDefault="006C382C" w:rsidP="00CF3871">
      <w:pPr>
        <w:pStyle w:val="ListeParagraf"/>
        <w:numPr>
          <w:ilvl w:val="0"/>
          <w:numId w:val="30"/>
        </w:numPr>
        <w:rPr>
          <w:rFonts w:ascii="Courier New" w:hAnsi="Courier New" w:cs="Courier New"/>
          <w:b/>
        </w:rPr>
      </w:pPr>
      <w:r w:rsidRPr="00CF3871">
        <w:rPr>
          <w:rFonts w:ascii="Courier New" w:hAnsi="Courier New" w:cs="Courier New"/>
          <w:b/>
        </w:rPr>
        <w:t xml:space="preserve">procedure, </w:t>
      </w:r>
    </w:p>
    <w:p w14:paraId="1BE03C0A" w14:textId="77777777" w:rsidR="00CF3871" w:rsidRDefault="006C382C" w:rsidP="00CF3871">
      <w:pPr>
        <w:pStyle w:val="ListeParagraf"/>
        <w:numPr>
          <w:ilvl w:val="0"/>
          <w:numId w:val="30"/>
        </w:numPr>
        <w:rPr>
          <w:rFonts w:cs="Times New Roman"/>
        </w:rPr>
      </w:pPr>
      <w:r w:rsidRPr="00CF3871">
        <w:rPr>
          <w:rFonts w:ascii="Courier New" w:hAnsi="Courier New" w:cs="Courier New"/>
          <w:b/>
        </w:rPr>
        <w:t>function</w:t>
      </w:r>
      <w:r w:rsidRPr="00CF3871">
        <w:rPr>
          <w:rFonts w:cs="Times New Roman"/>
        </w:rPr>
        <w:t xml:space="preserve">. </w:t>
      </w:r>
    </w:p>
    <w:p w14:paraId="74BA41DF" w14:textId="77777777" w:rsidR="00CF3871" w:rsidRPr="00CF3871" w:rsidRDefault="00CF3871" w:rsidP="00CF3871">
      <w:pPr>
        <w:pStyle w:val="ListeParagraf"/>
        <w:rPr>
          <w:rFonts w:cs="Times New Roman"/>
        </w:rPr>
      </w:pPr>
    </w:p>
    <w:p w14:paraId="3F4C6FD3" w14:textId="79E16511" w:rsidR="006C382C" w:rsidRDefault="006C382C" w:rsidP="007D406E">
      <w:pPr>
        <w:rPr>
          <w:rFonts w:cs="Times New Roman"/>
        </w:rPr>
      </w:pPr>
      <w:r w:rsidRPr="00887D12">
        <w:rPr>
          <w:rFonts w:ascii="Courier New" w:hAnsi="Courier New" w:cs="Courier New"/>
          <w:b/>
        </w:rPr>
        <w:t>constant</w:t>
      </w:r>
      <w:r>
        <w:rPr>
          <w:rFonts w:cs="Times New Roman"/>
        </w:rPr>
        <w:t xml:space="preserve"> veri nesnesinin</w:t>
      </w:r>
      <w:r w:rsidR="007C1836">
        <w:rPr>
          <w:rFonts w:cs="Times New Roman"/>
        </w:rPr>
        <w:t xml:space="preserve"> y</w:t>
      </w:r>
      <w:r w:rsidR="00FB0C0F">
        <w:rPr>
          <w:rFonts w:cs="Times New Roman"/>
        </w:rPr>
        <w:t>ukarıda verilen tanımlanma alan</w:t>
      </w:r>
      <w:r w:rsidR="007C1836">
        <w:rPr>
          <w:rFonts w:cs="Times New Roman"/>
        </w:rPr>
        <w:t xml:space="preserve">larından </w:t>
      </w:r>
      <w:r w:rsidRPr="00887D12">
        <w:rPr>
          <w:rFonts w:ascii="Courier New" w:hAnsi="Courier New" w:cs="Courier New"/>
          <w:b/>
        </w:rPr>
        <w:t>architecture</w:t>
      </w:r>
      <w:r>
        <w:rPr>
          <w:rFonts w:cs="Times New Roman"/>
        </w:rPr>
        <w:t xml:space="preserve"> ve </w:t>
      </w:r>
      <w:r w:rsidRPr="00887D12">
        <w:rPr>
          <w:rFonts w:ascii="Courier New" w:hAnsi="Courier New" w:cs="Courier New"/>
          <w:b/>
        </w:rPr>
        <w:t>package</w:t>
      </w:r>
      <w:r>
        <w:rPr>
          <w:rFonts w:cs="Times New Roman"/>
        </w:rPr>
        <w:t xml:space="preserve"> içer</w:t>
      </w:r>
      <w:r w:rsidR="00E42901">
        <w:rPr>
          <w:rFonts w:cs="Times New Roman"/>
        </w:rPr>
        <w:t>i</w:t>
      </w:r>
      <w:r>
        <w:rPr>
          <w:rFonts w:cs="Times New Roman"/>
        </w:rPr>
        <w:t>sinde kullanım örnekleri aşağıda verilmiştir.</w:t>
      </w:r>
    </w:p>
    <w:p w14:paraId="726ABA54" w14:textId="77777777" w:rsidR="006C382C" w:rsidRPr="00F45177" w:rsidRDefault="006C382C" w:rsidP="006C382C">
      <w:pPr>
        <w:rPr>
          <w:rFonts w:cs="Times New Roman"/>
        </w:rPr>
      </w:pPr>
    </w:p>
    <w:p w14:paraId="037B3011" w14:textId="77777777" w:rsidR="007D406E" w:rsidRPr="000815C5" w:rsidRDefault="006C382C" w:rsidP="00CF3871">
      <w:pPr>
        <w:pStyle w:val="ListeParagraf"/>
        <w:numPr>
          <w:ilvl w:val="0"/>
          <w:numId w:val="27"/>
        </w:numPr>
        <w:rPr>
          <w:rFonts w:cs="Times New Roman"/>
        </w:rPr>
      </w:pPr>
      <w:r w:rsidRPr="00F45177">
        <w:rPr>
          <w:rFonts w:cs="Times New Roman"/>
        </w:rPr>
        <w:t>Mimari</w:t>
      </w:r>
      <w:r>
        <w:rPr>
          <w:rFonts w:cs="Times New Roman"/>
        </w:rPr>
        <w:t>nin</w:t>
      </w:r>
      <w:r w:rsidRPr="00F45177">
        <w:rPr>
          <w:rFonts w:cs="Times New Roman"/>
        </w:rPr>
        <w:t xml:space="preserve"> tanımlama bölümünde</w:t>
      </w:r>
    </w:p>
    <w:p w14:paraId="27EF9FEB" w14:textId="77777777" w:rsidR="007D406E" w:rsidRPr="00ED17DC" w:rsidRDefault="007D406E" w:rsidP="005B665C">
      <w:pPr>
        <w:pStyle w:val="KOD"/>
        <w:ind w:left="708"/>
      </w:pPr>
      <w:r w:rsidRPr="00ED17DC">
        <w:t>..</w:t>
      </w:r>
    </w:p>
    <w:p w14:paraId="2ED6C680" w14:textId="77777777" w:rsidR="007D406E" w:rsidRPr="00ED17DC" w:rsidRDefault="007D406E" w:rsidP="005B665C">
      <w:pPr>
        <w:pStyle w:val="KOD"/>
        <w:ind w:left="708"/>
      </w:pPr>
      <w:r w:rsidRPr="00ED17DC">
        <w:t>..</w:t>
      </w:r>
    </w:p>
    <w:p w14:paraId="0089E4F6" w14:textId="37331CD3" w:rsidR="007D406E" w:rsidRPr="00ED17DC" w:rsidRDefault="007D406E" w:rsidP="005B665C">
      <w:pPr>
        <w:pStyle w:val="KOD"/>
        <w:ind w:left="708"/>
      </w:pPr>
      <w:r w:rsidRPr="00D4303D">
        <w:rPr>
          <w:b/>
          <w:color w:val="1F497D" w:themeColor="text2"/>
        </w:rPr>
        <w:t>architecture</w:t>
      </w:r>
      <w:r w:rsidRPr="00ED17DC">
        <w:t xml:space="preserve"> Behavioral ornek </w:t>
      </w:r>
      <w:r w:rsidRPr="00D4303D">
        <w:rPr>
          <w:b/>
          <w:color w:val="1F497D" w:themeColor="text2"/>
        </w:rPr>
        <w:t>is</w:t>
      </w:r>
    </w:p>
    <w:p w14:paraId="45215748" w14:textId="230830D9" w:rsidR="007D406E" w:rsidRPr="00ED17DC" w:rsidRDefault="00506A0B" w:rsidP="005B665C">
      <w:pPr>
        <w:pStyle w:val="KOD"/>
        <w:ind w:left="708"/>
      </w:pPr>
      <w:r>
        <w:t xml:space="preserve">  </w:t>
      </w:r>
      <w:r w:rsidR="007D406E" w:rsidRPr="00ED17DC">
        <w:rPr>
          <w:b/>
          <w:color w:val="1F497D" w:themeColor="text2"/>
        </w:rPr>
        <w:t>constant</w:t>
      </w:r>
      <w:r w:rsidR="007D406E" w:rsidRPr="00ED17DC">
        <w:t xml:space="preserve"> bayrak : </w:t>
      </w:r>
      <w:r w:rsidR="007D406E" w:rsidRPr="00141966">
        <w:rPr>
          <w:color w:val="4F81BD" w:themeColor="accent1"/>
        </w:rPr>
        <w:t>std_logic</w:t>
      </w:r>
      <w:r w:rsidR="007D406E" w:rsidRPr="00ED17DC">
        <w:t xml:space="preserve"> := ‘1’;</w:t>
      </w:r>
    </w:p>
    <w:p w14:paraId="2B1E3B8D" w14:textId="0FEFB6A3" w:rsidR="007D406E" w:rsidRPr="00ED17DC" w:rsidRDefault="007D406E" w:rsidP="005B665C">
      <w:pPr>
        <w:pStyle w:val="KOD"/>
        <w:ind w:left="708"/>
      </w:pPr>
      <w:r w:rsidRPr="00ED17DC">
        <w:t xml:space="preserve">  </w:t>
      </w:r>
      <w:r w:rsidR="00ED17DC" w:rsidRPr="00ED17DC">
        <w:rPr>
          <w:b/>
          <w:color w:val="1F497D" w:themeColor="text2"/>
        </w:rPr>
        <w:t>constant</w:t>
      </w:r>
      <w:r w:rsidR="00ED17DC" w:rsidRPr="00ED17DC">
        <w:t xml:space="preserve"> </w:t>
      </w:r>
      <w:r w:rsidRPr="00ED17DC">
        <w:t xml:space="preserve">toplam : </w:t>
      </w:r>
      <w:r w:rsidRPr="00141966">
        <w:rPr>
          <w:color w:val="4F81BD" w:themeColor="accent1"/>
        </w:rPr>
        <w:t>bit_vector</w:t>
      </w:r>
      <w:r w:rsidRPr="00ED17DC">
        <w:t>(</w:t>
      </w:r>
      <w:r w:rsidRPr="00EF7121">
        <w:rPr>
          <w:b/>
          <w:color w:val="F79646" w:themeColor="accent6"/>
        </w:rPr>
        <w:t>0</w:t>
      </w:r>
      <w:r w:rsidRPr="00ED17DC">
        <w:t xml:space="preserve"> </w:t>
      </w:r>
      <w:r w:rsidRPr="00141966">
        <w:rPr>
          <w:color w:val="4F81BD" w:themeColor="accent1"/>
        </w:rPr>
        <w:t>to</w:t>
      </w:r>
      <w:r w:rsidRPr="00ED17DC">
        <w:t xml:space="preserve"> </w:t>
      </w:r>
      <w:r w:rsidRPr="00EF7121">
        <w:rPr>
          <w:b/>
          <w:color w:val="F79646" w:themeColor="accent6"/>
        </w:rPr>
        <w:t>3</w:t>
      </w:r>
      <w:r w:rsidRPr="00ED17DC">
        <w:t>) := “0010”;</w:t>
      </w:r>
    </w:p>
    <w:p w14:paraId="41DF5FB9" w14:textId="447B957E" w:rsidR="007D406E" w:rsidRPr="00ED17DC" w:rsidRDefault="007D406E" w:rsidP="005B665C">
      <w:pPr>
        <w:pStyle w:val="KOD"/>
        <w:ind w:left="708"/>
      </w:pPr>
      <w:r w:rsidRPr="00ED17DC">
        <w:t xml:space="preserve">  </w:t>
      </w:r>
      <w:r w:rsidR="00ED17DC" w:rsidRPr="00ED17DC">
        <w:rPr>
          <w:b/>
          <w:color w:val="1F497D" w:themeColor="text2"/>
        </w:rPr>
        <w:t>constant</w:t>
      </w:r>
      <w:r w:rsidR="00ED17DC" w:rsidRPr="00ED17DC">
        <w:t xml:space="preserve"> </w:t>
      </w:r>
      <w:r w:rsidRPr="00ED17DC">
        <w:t xml:space="preserve">sayac : </w:t>
      </w:r>
      <w:r w:rsidRPr="00141966">
        <w:rPr>
          <w:color w:val="4F81BD" w:themeColor="accent1"/>
        </w:rPr>
        <w:t>integer range</w:t>
      </w:r>
      <w:r w:rsidRPr="00ED17DC">
        <w:t xml:space="preserve"> </w:t>
      </w:r>
      <w:r w:rsidRPr="002A05AE">
        <w:rPr>
          <w:b/>
          <w:color w:val="F79646" w:themeColor="accent6"/>
        </w:rPr>
        <w:t>0</w:t>
      </w:r>
      <w:r w:rsidRPr="00ED17DC">
        <w:t xml:space="preserve"> </w:t>
      </w:r>
      <w:r w:rsidRPr="00141966">
        <w:rPr>
          <w:color w:val="4F81BD" w:themeColor="accent1"/>
        </w:rPr>
        <w:t>to</w:t>
      </w:r>
      <w:r w:rsidRPr="00ED17DC">
        <w:t xml:space="preserve"> </w:t>
      </w:r>
      <w:r w:rsidRPr="00EF7121">
        <w:rPr>
          <w:b/>
          <w:color w:val="F79646" w:themeColor="accent6"/>
        </w:rPr>
        <w:t>255</w:t>
      </w:r>
      <w:r w:rsidRPr="00ED17DC">
        <w:t xml:space="preserve"> := 128;</w:t>
      </w:r>
    </w:p>
    <w:p w14:paraId="31680B55" w14:textId="77777777" w:rsidR="007D406E" w:rsidRPr="00D4303D" w:rsidRDefault="007D406E" w:rsidP="005B665C">
      <w:pPr>
        <w:pStyle w:val="KOD"/>
        <w:ind w:left="708"/>
        <w:rPr>
          <w:b/>
          <w:color w:val="1F497D" w:themeColor="text2"/>
        </w:rPr>
      </w:pPr>
      <w:r w:rsidRPr="00D4303D">
        <w:rPr>
          <w:b/>
          <w:color w:val="1F497D" w:themeColor="text2"/>
        </w:rPr>
        <w:t>begin</w:t>
      </w:r>
    </w:p>
    <w:p w14:paraId="7F878E85" w14:textId="77777777" w:rsidR="007D406E" w:rsidRPr="00ED17DC" w:rsidRDefault="007D406E" w:rsidP="005B665C">
      <w:pPr>
        <w:pStyle w:val="KOD"/>
        <w:ind w:left="708"/>
      </w:pPr>
      <w:r w:rsidRPr="00ED17DC">
        <w:t>..</w:t>
      </w:r>
    </w:p>
    <w:p w14:paraId="0E7391EF" w14:textId="77777777" w:rsidR="007D406E" w:rsidRPr="00ED17DC" w:rsidRDefault="007D406E" w:rsidP="005B665C">
      <w:pPr>
        <w:pStyle w:val="KOD"/>
        <w:ind w:left="708"/>
      </w:pPr>
      <w:r w:rsidRPr="00ED17DC">
        <w:t>..</w:t>
      </w:r>
    </w:p>
    <w:p w14:paraId="02B23CFE" w14:textId="77777777" w:rsidR="006C382C" w:rsidRPr="00F45177" w:rsidRDefault="006C382C" w:rsidP="006C382C">
      <w:pPr>
        <w:pStyle w:val="ListeParagraf"/>
        <w:ind w:left="1068"/>
        <w:rPr>
          <w:rFonts w:cs="Times New Roman"/>
        </w:rPr>
      </w:pPr>
    </w:p>
    <w:p w14:paraId="0ADA9479" w14:textId="77777777" w:rsidR="00530590" w:rsidRPr="000815C5" w:rsidRDefault="006C382C" w:rsidP="00CF3871">
      <w:pPr>
        <w:pStyle w:val="ListeParagraf"/>
        <w:numPr>
          <w:ilvl w:val="0"/>
          <w:numId w:val="27"/>
        </w:numPr>
        <w:rPr>
          <w:rFonts w:cs="Times New Roman"/>
        </w:rPr>
      </w:pPr>
      <w:r w:rsidRPr="00F45177">
        <w:rPr>
          <w:rFonts w:cs="Times New Roman"/>
        </w:rPr>
        <w:t>Paket</w:t>
      </w:r>
      <w:r>
        <w:rPr>
          <w:rFonts w:cs="Times New Roman"/>
        </w:rPr>
        <w:t xml:space="preserve"> </w:t>
      </w:r>
      <w:r w:rsidRPr="00F45177">
        <w:rPr>
          <w:rFonts w:cs="Times New Roman"/>
        </w:rPr>
        <w:t>(</w:t>
      </w:r>
      <w:r>
        <w:rPr>
          <w:rFonts w:ascii="Courier New" w:hAnsi="Courier New" w:cs="Courier New"/>
          <w:b/>
        </w:rPr>
        <w:t>package</w:t>
      </w:r>
      <w:r w:rsidRPr="00F45177">
        <w:rPr>
          <w:rFonts w:cs="Times New Roman"/>
        </w:rPr>
        <w:t xml:space="preserve">) tanımlama bölümünde. </w:t>
      </w:r>
    </w:p>
    <w:p w14:paraId="7E7EA246" w14:textId="77777777" w:rsidR="00530590" w:rsidRPr="0088251A" w:rsidRDefault="00530590" w:rsidP="005B665C">
      <w:pPr>
        <w:pStyle w:val="KOD"/>
        <w:ind w:left="708"/>
      </w:pPr>
      <w:r w:rsidRPr="0088251A">
        <w:t>..</w:t>
      </w:r>
    </w:p>
    <w:p w14:paraId="5B2450BA" w14:textId="77777777" w:rsidR="00530590" w:rsidRPr="0088251A" w:rsidRDefault="00530590" w:rsidP="005B665C">
      <w:pPr>
        <w:pStyle w:val="KOD"/>
        <w:ind w:left="708"/>
      </w:pPr>
      <w:r w:rsidRPr="0088251A">
        <w:t>..</w:t>
      </w:r>
    </w:p>
    <w:p w14:paraId="1B39E37D" w14:textId="77777777" w:rsidR="00530590" w:rsidRPr="0088251A" w:rsidRDefault="00530590" w:rsidP="005B665C">
      <w:pPr>
        <w:pStyle w:val="KOD"/>
        <w:ind w:left="708"/>
      </w:pPr>
      <w:r w:rsidRPr="008C1E49">
        <w:rPr>
          <w:b/>
          <w:color w:val="1F497D" w:themeColor="text2"/>
        </w:rPr>
        <w:t>package</w:t>
      </w:r>
      <w:r w:rsidRPr="0088251A">
        <w:t xml:space="preserve"> ornek </w:t>
      </w:r>
      <w:r w:rsidRPr="00FD2A48">
        <w:rPr>
          <w:b/>
          <w:color w:val="1F497D" w:themeColor="text2"/>
        </w:rPr>
        <w:t>is</w:t>
      </w:r>
    </w:p>
    <w:p w14:paraId="2FA36394" w14:textId="6B79C582" w:rsidR="008C1E49" w:rsidRPr="00ED17DC" w:rsidRDefault="008C1E49" w:rsidP="005B665C">
      <w:pPr>
        <w:pStyle w:val="KOD"/>
        <w:ind w:left="708"/>
      </w:pPr>
      <w:r w:rsidRPr="00ED17DC">
        <w:t xml:space="preserve">  </w:t>
      </w:r>
      <w:r w:rsidRPr="00ED17DC">
        <w:rPr>
          <w:b/>
          <w:color w:val="1F497D" w:themeColor="text2"/>
        </w:rPr>
        <w:t>constant</w:t>
      </w:r>
      <w:r w:rsidRPr="00ED17DC">
        <w:t xml:space="preserve"> bayrak : </w:t>
      </w:r>
      <w:r w:rsidRPr="00141966">
        <w:rPr>
          <w:color w:val="4F81BD" w:themeColor="accent1"/>
        </w:rPr>
        <w:t>std_logic</w:t>
      </w:r>
      <w:r w:rsidRPr="00ED17DC">
        <w:t xml:space="preserve"> := ‘1’;</w:t>
      </w:r>
    </w:p>
    <w:p w14:paraId="2A2FFE88" w14:textId="0B360C47" w:rsidR="008C1E49" w:rsidRPr="00ED17DC" w:rsidRDefault="008C1E49" w:rsidP="005B665C">
      <w:pPr>
        <w:pStyle w:val="KOD"/>
        <w:ind w:left="708"/>
      </w:pPr>
      <w:r w:rsidRPr="00ED17DC">
        <w:t xml:space="preserve">  </w:t>
      </w:r>
      <w:r w:rsidRPr="00ED17DC">
        <w:rPr>
          <w:b/>
          <w:color w:val="1F497D" w:themeColor="text2"/>
        </w:rPr>
        <w:t>constant</w:t>
      </w:r>
      <w:r w:rsidRPr="00ED17DC">
        <w:t xml:space="preserve"> toplam : </w:t>
      </w:r>
      <w:r w:rsidRPr="00141966">
        <w:rPr>
          <w:color w:val="4F81BD" w:themeColor="accent1"/>
        </w:rPr>
        <w:t>bit_vector</w:t>
      </w:r>
      <w:r w:rsidRPr="00ED17DC">
        <w:t>(</w:t>
      </w:r>
      <w:r w:rsidRPr="00EF7121">
        <w:rPr>
          <w:b/>
          <w:color w:val="F79646" w:themeColor="accent6"/>
        </w:rPr>
        <w:t>0</w:t>
      </w:r>
      <w:r w:rsidRPr="00ED17DC">
        <w:t xml:space="preserve"> </w:t>
      </w:r>
      <w:r w:rsidRPr="00141966">
        <w:rPr>
          <w:color w:val="4F81BD" w:themeColor="accent1"/>
        </w:rPr>
        <w:t>to</w:t>
      </w:r>
      <w:r w:rsidRPr="00ED17DC">
        <w:t xml:space="preserve"> </w:t>
      </w:r>
      <w:r w:rsidRPr="00EF7121">
        <w:rPr>
          <w:b/>
          <w:color w:val="F79646" w:themeColor="accent6"/>
        </w:rPr>
        <w:t>3</w:t>
      </w:r>
      <w:r w:rsidRPr="00ED17DC">
        <w:t>) := “0010”;</w:t>
      </w:r>
    </w:p>
    <w:p w14:paraId="0E44721D" w14:textId="143133F0" w:rsidR="008C1E49" w:rsidRPr="00ED17DC" w:rsidRDefault="008C1E49" w:rsidP="005B665C">
      <w:pPr>
        <w:pStyle w:val="KOD"/>
        <w:ind w:left="708"/>
      </w:pPr>
      <w:r w:rsidRPr="00ED17DC">
        <w:t xml:space="preserve">  </w:t>
      </w:r>
      <w:r w:rsidRPr="00ED17DC">
        <w:rPr>
          <w:b/>
          <w:color w:val="1F497D" w:themeColor="text2"/>
        </w:rPr>
        <w:t>constant</w:t>
      </w:r>
      <w:r w:rsidRPr="00ED17DC">
        <w:t xml:space="preserve"> sayac : </w:t>
      </w:r>
      <w:r w:rsidRPr="00141966">
        <w:rPr>
          <w:color w:val="4F81BD" w:themeColor="accent1"/>
        </w:rPr>
        <w:t>integer range</w:t>
      </w:r>
      <w:r w:rsidRPr="00ED17DC">
        <w:t xml:space="preserve"> </w:t>
      </w:r>
      <w:r w:rsidRPr="002A05AE">
        <w:rPr>
          <w:b/>
          <w:color w:val="F79646" w:themeColor="accent6"/>
        </w:rPr>
        <w:t>0</w:t>
      </w:r>
      <w:r w:rsidRPr="00ED17DC">
        <w:t xml:space="preserve"> </w:t>
      </w:r>
      <w:r w:rsidRPr="00141966">
        <w:rPr>
          <w:color w:val="4F81BD" w:themeColor="accent1"/>
        </w:rPr>
        <w:t>to</w:t>
      </w:r>
      <w:r w:rsidRPr="00ED17DC">
        <w:t xml:space="preserve"> </w:t>
      </w:r>
      <w:r w:rsidRPr="00EF7121">
        <w:rPr>
          <w:b/>
          <w:color w:val="F79646" w:themeColor="accent6"/>
        </w:rPr>
        <w:t>255</w:t>
      </w:r>
      <w:r w:rsidRPr="00ED17DC">
        <w:t xml:space="preserve"> := 128;</w:t>
      </w:r>
    </w:p>
    <w:p w14:paraId="56CFC0D4" w14:textId="77777777" w:rsidR="00530590" w:rsidRPr="0088251A" w:rsidRDefault="00530590" w:rsidP="005B665C">
      <w:pPr>
        <w:pStyle w:val="KOD"/>
        <w:ind w:left="708"/>
      </w:pPr>
      <w:r w:rsidRPr="00FD2A48">
        <w:rPr>
          <w:b/>
          <w:color w:val="1F497D" w:themeColor="text2"/>
        </w:rPr>
        <w:t>end</w:t>
      </w:r>
      <w:r w:rsidRPr="0088251A">
        <w:t xml:space="preserve"> ornek;</w:t>
      </w:r>
    </w:p>
    <w:p w14:paraId="7B257ABA" w14:textId="77777777" w:rsidR="00530590" w:rsidRPr="0088251A" w:rsidRDefault="00530590" w:rsidP="005B665C">
      <w:pPr>
        <w:pStyle w:val="KOD"/>
        <w:ind w:left="708"/>
      </w:pPr>
      <w:r w:rsidRPr="0088251A">
        <w:t>..</w:t>
      </w:r>
    </w:p>
    <w:p w14:paraId="67E2191E" w14:textId="77777777" w:rsidR="00530590" w:rsidRPr="0088251A" w:rsidRDefault="00530590" w:rsidP="005B665C">
      <w:pPr>
        <w:pStyle w:val="KOD"/>
        <w:ind w:left="708"/>
      </w:pPr>
      <w:r w:rsidRPr="0088251A">
        <w:t>..</w:t>
      </w:r>
    </w:p>
    <w:p w14:paraId="77E4EBC0" w14:textId="77777777" w:rsidR="00AA396A" w:rsidRPr="00F45177" w:rsidRDefault="00AA396A" w:rsidP="00AA396A">
      <w:pPr>
        <w:pStyle w:val="Balk2"/>
        <w:numPr>
          <w:ilvl w:val="1"/>
          <w:numId w:val="16"/>
        </w:numPr>
        <w:spacing w:before="240" w:after="240" w:line="360" w:lineRule="auto"/>
      </w:pPr>
      <w:bookmarkStart w:id="4" w:name="_Toc394327644"/>
      <w:r w:rsidRPr="00F45177">
        <w:lastRenderedPageBreak/>
        <w:t>VHDL’de Açıklama Metni Tanımlama</w:t>
      </w:r>
      <w:bookmarkEnd w:id="4"/>
    </w:p>
    <w:p w14:paraId="243519DD" w14:textId="4EA8B61B" w:rsidR="00AA396A" w:rsidRDefault="00AA396A" w:rsidP="00AA396A">
      <w:pPr>
        <w:rPr>
          <w:rFonts w:cs="Times New Roman"/>
        </w:rPr>
      </w:pPr>
      <w:r w:rsidRPr="00F45177">
        <w:rPr>
          <w:rFonts w:cs="Times New Roman"/>
        </w:rPr>
        <w:t xml:space="preserve">VHDL’de açıklama metinleri </w:t>
      </w:r>
      <w:r w:rsidRPr="005B665C">
        <w:rPr>
          <w:rFonts w:ascii="Courier New" w:hAnsi="Courier New" w:cs="Courier New"/>
          <w:b/>
        </w:rPr>
        <w:t xml:space="preserve">‘--’ </w:t>
      </w:r>
      <w:r w:rsidRPr="00F45177">
        <w:rPr>
          <w:rFonts w:cs="Times New Roman"/>
        </w:rPr>
        <w:t xml:space="preserve">karakterleri tanımlandıktan sonra açıklama metni yazılmaya başlanmaktadır. VHDL derleyicisi, bu değerleri </w:t>
      </w:r>
      <w:r w:rsidR="005B665C" w:rsidRPr="005B665C">
        <w:rPr>
          <w:rFonts w:ascii="Courier New" w:hAnsi="Courier New" w:cs="Courier New"/>
          <w:b/>
        </w:rPr>
        <w:t xml:space="preserve">‘--’ </w:t>
      </w:r>
      <w:r w:rsidRPr="00F45177">
        <w:rPr>
          <w:rFonts w:cs="Times New Roman"/>
        </w:rPr>
        <w:t xml:space="preserve">karakterleri tanımlandıktan sonraki satırdaki değerleri derleme esnasında yok sayacaktır. </w:t>
      </w:r>
    </w:p>
    <w:p w14:paraId="242E0988" w14:textId="77777777" w:rsidR="00AA396A" w:rsidRDefault="00AA396A" w:rsidP="00AA396A">
      <w:pPr>
        <w:rPr>
          <w:rFonts w:cs="Times New Roman"/>
        </w:rPr>
      </w:pPr>
    </w:p>
    <w:p w14:paraId="15305C82" w14:textId="77777777" w:rsidR="00AA396A" w:rsidRDefault="00AA396A" w:rsidP="005B665C">
      <w:pPr>
        <w:pStyle w:val="KOD"/>
        <w:ind w:firstLine="360"/>
      </w:pPr>
      <w:r>
        <w:t>-- Bu bir açıklama metnidir…</w:t>
      </w:r>
    </w:p>
    <w:p w14:paraId="0226A58B" w14:textId="77777777" w:rsidR="00530590" w:rsidRPr="00530590" w:rsidRDefault="00530590" w:rsidP="00530590">
      <w:pPr>
        <w:rPr>
          <w:rFonts w:cs="Times New Roman"/>
        </w:rPr>
      </w:pPr>
    </w:p>
    <w:p w14:paraId="1FA9735B" w14:textId="77777777" w:rsidR="006C382C" w:rsidRPr="00C02BEC" w:rsidRDefault="006C382C" w:rsidP="00DB17AB">
      <w:pPr>
        <w:pStyle w:val="Balk2"/>
        <w:numPr>
          <w:ilvl w:val="1"/>
          <w:numId w:val="16"/>
        </w:numPr>
        <w:spacing w:before="240" w:after="240" w:line="360" w:lineRule="auto"/>
      </w:pPr>
      <w:bookmarkStart w:id="5" w:name="_Toc394327641"/>
      <w:r w:rsidRPr="00C02BEC">
        <w:t>Veri Nesnelerinin Adlandırılması</w:t>
      </w:r>
      <w:bookmarkEnd w:id="5"/>
    </w:p>
    <w:p w14:paraId="42BB23D5" w14:textId="31517C98" w:rsidR="006C382C" w:rsidRPr="00F45177" w:rsidRDefault="006C382C" w:rsidP="00E16947">
      <w:pPr>
        <w:rPr>
          <w:rFonts w:cs="Times New Roman"/>
        </w:rPr>
      </w:pPr>
      <w:r w:rsidRPr="00F45177">
        <w:rPr>
          <w:rFonts w:cs="Times New Roman"/>
        </w:rPr>
        <w:t>Veri nesnelerinin adlandırılması için kural</w:t>
      </w:r>
      <w:r>
        <w:rPr>
          <w:rFonts w:cs="Times New Roman"/>
        </w:rPr>
        <w:t>lar</w:t>
      </w:r>
      <w:r w:rsidRPr="00F45177">
        <w:rPr>
          <w:rFonts w:cs="Times New Roman"/>
        </w:rPr>
        <w:t xml:space="preserve"> basittir. </w:t>
      </w:r>
      <w:r>
        <w:rPr>
          <w:rFonts w:cs="Times New Roman"/>
        </w:rPr>
        <w:t xml:space="preserve">Adlandırma işlemi için </w:t>
      </w:r>
      <w:r w:rsidR="001D7223">
        <w:rPr>
          <w:rFonts w:cs="Times New Roman"/>
        </w:rPr>
        <w:t>beş</w:t>
      </w:r>
      <w:r w:rsidR="001D7223" w:rsidRPr="00F45177">
        <w:rPr>
          <w:rFonts w:cs="Times New Roman"/>
        </w:rPr>
        <w:t xml:space="preserve"> </w:t>
      </w:r>
      <w:r w:rsidRPr="00F45177">
        <w:rPr>
          <w:rFonts w:cs="Times New Roman"/>
        </w:rPr>
        <w:t>kurala dikkat etmek gerekmektedir:</w:t>
      </w:r>
    </w:p>
    <w:p w14:paraId="205A6E95" w14:textId="1E258FFD" w:rsidR="006C382C" w:rsidRPr="00F45177" w:rsidRDefault="006C382C" w:rsidP="006C382C">
      <w:pPr>
        <w:pStyle w:val="ListeParagraf"/>
        <w:numPr>
          <w:ilvl w:val="0"/>
          <w:numId w:val="1"/>
        </w:numPr>
        <w:rPr>
          <w:rFonts w:cs="Times New Roman"/>
        </w:rPr>
      </w:pPr>
      <w:r w:rsidRPr="00F45177">
        <w:rPr>
          <w:rFonts w:cs="Times New Roman"/>
        </w:rPr>
        <w:t>Adlandırılacak isim VHDL anahtar sözcüklerinden olmamalıdır.</w:t>
      </w:r>
    </w:p>
    <w:p w14:paraId="4851198D" w14:textId="77777777" w:rsidR="006C382C" w:rsidRPr="00F45177" w:rsidRDefault="006C382C" w:rsidP="006C382C">
      <w:pPr>
        <w:pStyle w:val="ListeParagraf"/>
        <w:numPr>
          <w:ilvl w:val="0"/>
          <w:numId w:val="1"/>
        </w:numPr>
        <w:rPr>
          <w:rFonts w:cs="Times New Roman"/>
        </w:rPr>
      </w:pPr>
      <w:r w:rsidRPr="00F45177">
        <w:rPr>
          <w:rFonts w:cs="Times New Roman"/>
        </w:rPr>
        <w:t xml:space="preserve">Harf ile başlamalıdır. </w:t>
      </w:r>
    </w:p>
    <w:p w14:paraId="6A4E24BD" w14:textId="77777777" w:rsidR="006C382C" w:rsidRPr="00F45177" w:rsidRDefault="006C382C" w:rsidP="006C382C">
      <w:pPr>
        <w:pStyle w:val="ListeParagraf"/>
        <w:numPr>
          <w:ilvl w:val="0"/>
          <w:numId w:val="1"/>
        </w:numPr>
        <w:rPr>
          <w:rFonts w:cs="Times New Roman"/>
        </w:rPr>
      </w:pPr>
      <w:r w:rsidRPr="00F45177">
        <w:rPr>
          <w:rFonts w:cs="Times New Roman"/>
        </w:rPr>
        <w:t>Alt çizgi ile bitmemelidir,</w:t>
      </w:r>
    </w:p>
    <w:p w14:paraId="52E463CA" w14:textId="77777777" w:rsidR="006C382C" w:rsidRDefault="006C382C" w:rsidP="006C382C">
      <w:pPr>
        <w:pStyle w:val="ListeParagraf"/>
        <w:numPr>
          <w:ilvl w:val="0"/>
          <w:numId w:val="1"/>
        </w:numPr>
        <w:rPr>
          <w:rFonts w:cs="Times New Roman"/>
        </w:rPr>
      </w:pPr>
      <w:r w:rsidRPr="00F45177">
        <w:rPr>
          <w:rFonts w:cs="Times New Roman"/>
        </w:rPr>
        <w:t>Aynı anda 2 alt çizgi karakteri kullanılmamalıdır.</w:t>
      </w:r>
    </w:p>
    <w:p w14:paraId="1ED52343" w14:textId="77777777" w:rsidR="006C382C" w:rsidRPr="00F45177" w:rsidRDefault="006C382C" w:rsidP="006C382C">
      <w:pPr>
        <w:pStyle w:val="ListeParagraf"/>
        <w:numPr>
          <w:ilvl w:val="0"/>
          <w:numId w:val="1"/>
        </w:numPr>
        <w:rPr>
          <w:rFonts w:cs="Times New Roman"/>
        </w:rPr>
      </w:pPr>
      <w:r>
        <w:rPr>
          <w:rFonts w:cs="Times New Roman"/>
        </w:rPr>
        <w:t xml:space="preserve">Türkçe’ye has karakterler </w:t>
      </w:r>
      <w:r w:rsidRPr="006D747A">
        <w:rPr>
          <w:rFonts w:cs="Times New Roman"/>
          <w:b/>
        </w:rPr>
        <w:t>kullanılmamalıdır</w:t>
      </w:r>
      <w:r>
        <w:rPr>
          <w:rFonts w:cs="Times New Roman"/>
        </w:rPr>
        <w:t xml:space="preserve"> (ç,ğ,ş,ı,ö)</w:t>
      </w:r>
      <w:r w:rsidRPr="00F45177">
        <w:rPr>
          <w:rFonts w:cs="Times New Roman"/>
        </w:rPr>
        <w:t xml:space="preserve"> </w:t>
      </w:r>
      <w:r>
        <w:rPr>
          <w:rFonts w:cs="Times New Roman"/>
        </w:rPr>
        <w:t>.</w:t>
      </w:r>
    </w:p>
    <w:p w14:paraId="71B683E0" w14:textId="77777777" w:rsidR="006C382C" w:rsidRPr="00F45177" w:rsidRDefault="006C382C" w:rsidP="006C382C">
      <w:pPr>
        <w:ind w:left="1069"/>
        <w:rPr>
          <w:rFonts w:cs="Times New Roman"/>
        </w:rPr>
      </w:pPr>
    </w:p>
    <w:p w14:paraId="01EE0D9B" w14:textId="22119C4D" w:rsidR="006C382C" w:rsidRDefault="006C382C" w:rsidP="006C382C">
      <w:pPr>
        <w:rPr>
          <w:rFonts w:cs="Times New Roman"/>
        </w:rPr>
      </w:pPr>
      <w:r w:rsidRPr="00F45177">
        <w:rPr>
          <w:rFonts w:cs="Times New Roman"/>
        </w:rPr>
        <w:t>Kullanılabilir isimler örnek olarak</w:t>
      </w:r>
      <w:r w:rsidR="001D7223">
        <w:rPr>
          <w:rFonts w:cs="Times New Roman"/>
        </w:rPr>
        <w:t>,</w:t>
      </w:r>
      <w:r w:rsidRPr="00F45177">
        <w:rPr>
          <w:rFonts w:cs="Times New Roman"/>
        </w:rPr>
        <w:t xml:space="preserve"> </w:t>
      </w:r>
    </w:p>
    <w:p w14:paraId="248CB612" w14:textId="77777777" w:rsidR="006C382C" w:rsidRPr="002B3A7F" w:rsidRDefault="006C382C" w:rsidP="006C382C">
      <w:pPr>
        <w:pStyle w:val="ListeParagraf"/>
        <w:numPr>
          <w:ilvl w:val="0"/>
          <w:numId w:val="13"/>
        </w:numPr>
        <w:rPr>
          <w:rFonts w:cs="Times New Roman"/>
          <w:b/>
        </w:rPr>
      </w:pPr>
      <w:r w:rsidRPr="002B3A7F">
        <w:rPr>
          <w:rFonts w:ascii="Courier New" w:hAnsi="Courier New" w:cs="Courier New"/>
          <w:b/>
        </w:rPr>
        <w:t>kelime</w:t>
      </w:r>
      <w:r w:rsidRPr="002B3A7F">
        <w:rPr>
          <w:rFonts w:cs="Times New Roman"/>
          <w:b/>
        </w:rPr>
        <w:t xml:space="preserve">, </w:t>
      </w:r>
    </w:p>
    <w:p w14:paraId="4531A450" w14:textId="77777777" w:rsidR="006C382C" w:rsidRPr="002B3A7F" w:rsidRDefault="006C382C" w:rsidP="006C382C">
      <w:pPr>
        <w:pStyle w:val="ListeParagraf"/>
        <w:numPr>
          <w:ilvl w:val="0"/>
          <w:numId w:val="13"/>
        </w:numPr>
        <w:rPr>
          <w:rFonts w:cs="Times New Roman"/>
          <w:b/>
        </w:rPr>
      </w:pPr>
      <w:r w:rsidRPr="002B3A7F">
        <w:rPr>
          <w:rFonts w:ascii="Courier New" w:hAnsi="Courier New" w:cs="Courier New"/>
          <w:b/>
        </w:rPr>
        <w:t>Kelime10</w:t>
      </w:r>
      <w:r w:rsidRPr="002B3A7F">
        <w:rPr>
          <w:rFonts w:cs="Times New Roman"/>
          <w:b/>
        </w:rPr>
        <w:t xml:space="preserve">, </w:t>
      </w:r>
    </w:p>
    <w:p w14:paraId="1C795E64" w14:textId="77777777" w:rsidR="006C382C" w:rsidRPr="002B3A7F" w:rsidRDefault="006C382C" w:rsidP="006C382C">
      <w:pPr>
        <w:pStyle w:val="ListeParagraf"/>
        <w:numPr>
          <w:ilvl w:val="0"/>
          <w:numId w:val="13"/>
        </w:numPr>
        <w:rPr>
          <w:rFonts w:cs="Times New Roman"/>
          <w:b/>
        </w:rPr>
      </w:pPr>
      <w:r w:rsidRPr="002B3A7F">
        <w:rPr>
          <w:rFonts w:ascii="Courier New" w:hAnsi="Courier New" w:cs="Courier New"/>
          <w:b/>
        </w:rPr>
        <w:t>kelime_10</w:t>
      </w:r>
      <w:r w:rsidRPr="002B3A7F">
        <w:rPr>
          <w:rFonts w:cs="Times New Roman"/>
          <w:b/>
        </w:rPr>
        <w:t xml:space="preserve"> </w:t>
      </w:r>
    </w:p>
    <w:p w14:paraId="7726E72F" w14:textId="77777777" w:rsidR="006C382C" w:rsidRDefault="006C382C" w:rsidP="006C382C">
      <w:pPr>
        <w:pStyle w:val="ListeParagraf"/>
        <w:numPr>
          <w:ilvl w:val="0"/>
          <w:numId w:val="13"/>
        </w:numPr>
        <w:rPr>
          <w:rFonts w:cs="Times New Roman"/>
        </w:rPr>
      </w:pPr>
      <w:r w:rsidRPr="002B3A7F">
        <w:rPr>
          <w:rFonts w:ascii="Courier New" w:hAnsi="Courier New" w:cs="Courier New"/>
          <w:b/>
        </w:rPr>
        <w:t>Kelime</w:t>
      </w:r>
      <w:r w:rsidRPr="002B3A7F">
        <w:rPr>
          <w:rFonts w:cs="Times New Roman"/>
        </w:rPr>
        <w:t xml:space="preserve"> </w:t>
      </w:r>
    </w:p>
    <w:p w14:paraId="2A7FF381" w14:textId="77777777" w:rsidR="00E16947" w:rsidRPr="002B3A7F" w:rsidRDefault="00E16947" w:rsidP="00E16947">
      <w:pPr>
        <w:pStyle w:val="ListeParagraf"/>
        <w:ind w:left="1429"/>
        <w:rPr>
          <w:rFonts w:cs="Times New Roman"/>
        </w:rPr>
      </w:pPr>
    </w:p>
    <w:p w14:paraId="09AD7867" w14:textId="33D0C639" w:rsidR="006C382C" w:rsidRDefault="006C382C" w:rsidP="006C382C">
      <w:pPr>
        <w:rPr>
          <w:rFonts w:cs="Times New Roman"/>
        </w:rPr>
      </w:pPr>
      <w:r w:rsidRPr="00F45177">
        <w:rPr>
          <w:rFonts w:cs="Times New Roman"/>
        </w:rPr>
        <w:t xml:space="preserve">verilebilir. Kullanılamayacak isimlere </w:t>
      </w:r>
      <w:r w:rsidR="001D7223">
        <w:rPr>
          <w:rFonts w:cs="Times New Roman"/>
        </w:rPr>
        <w:t>de</w:t>
      </w:r>
      <w:r w:rsidRPr="00F45177">
        <w:rPr>
          <w:rFonts w:cs="Times New Roman"/>
        </w:rPr>
        <w:t xml:space="preserve"> </w:t>
      </w:r>
    </w:p>
    <w:p w14:paraId="5EF0C768" w14:textId="77777777" w:rsidR="006C382C" w:rsidRPr="002B3A7F" w:rsidRDefault="006C382C" w:rsidP="006C382C">
      <w:pPr>
        <w:pStyle w:val="ListeParagraf"/>
        <w:numPr>
          <w:ilvl w:val="0"/>
          <w:numId w:val="14"/>
        </w:numPr>
        <w:rPr>
          <w:rFonts w:cs="Times New Roman"/>
          <w:b/>
        </w:rPr>
      </w:pPr>
      <w:r w:rsidRPr="002B3A7F">
        <w:rPr>
          <w:rFonts w:ascii="Courier New" w:hAnsi="Courier New" w:cs="Courier New"/>
          <w:b/>
        </w:rPr>
        <w:t>_</w:t>
      </w:r>
      <w:r>
        <w:rPr>
          <w:rFonts w:ascii="Courier New" w:hAnsi="Courier New" w:cs="Courier New"/>
          <w:b/>
        </w:rPr>
        <w:t>kelime</w:t>
      </w:r>
      <w:r w:rsidRPr="002B3A7F">
        <w:rPr>
          <w:rFonts w:cs="Times New Roman"/>
          <w:b/>
        </w:rPr>
        <w:t xml:space="preserve">, </w:t>
      </w:r>
    </w:p>
    <w:p w14:paraId="561EBF44" w14:textId="77777777" w:rsidR="006C382C" w:rsidRPr="002B3A7F" w:rsidRDefault="006C382C" w:rsidP="006C382C">
      <w:pPr>
        <w:pStyle w:val="ListeParagraf"/>
        <w:numPr>
          <w:ilvl w:val="0"/>
          <w:numId w:val="14"/>
        </w:numPr>
        <w:rPr>
          <w:rFonts w:cs="Times New Roman"/>
          <w:b/>
        </w:rPr>
      </w:pPr>
      <w:r>
        <w:rPr>
          <w:rFonts w:ascii="Courier New" w:hAnsi="Courier New" w:cs="Courier New"/>
          <w:b/>
        </w:rPr>
        <w:t>kelime</w:t>
      </w:r>
      <w:r w:rsidRPr="002B3A7F">
        <w:rPr>
          <w:rFonts w:ascii="Courier New" w:hAnsi="Courier New" w:cs="Courier New"/>
          <w:b/>
        </w:rPr>
        <w:t>__</w:t>
      </w:r>
      <w:r>
        <w:rPr>
          <w:rFonts w:ascii="Courier New" w:hAnsi="Courier New" w:cs="Courier New"/>
          <w:b/>
        </w:rPr>
        <w:t>10</w:t>
      </w:r>
      <w:r w:rsidRPr="002B3A7F">
        <w:rPr>
          <w:rFonts w:cs="Times New Roman"/>
          <w:b/>
        </w:rPr>
        <w:t xml:space="preserve">, </w:t>
      </w:r>
    </w:p>
    <w:p w14:paraId="749C6F6A" w14:textId="77777777" w:rsidR="006C382C" w:rsidRPr="002B3A7F" w:rsidRDefault="006C382C" w:rsidP="006C382C">
      <w:pPr>
        <w:pStyle w:val="ListeParagraf"/>
        <w:numPr>
          <w:ilvl w:val="0"/>
          <w:numId w:val="14"/>
        </w:numPr>
        <w:rPr>
          <w:rFonts w:cs="Times New Roman"/>
          <w:b/>
        </w:rPr>
      </w:pPr>
      <w:r>
        <w:rPr>
          <w:rFonts w:ascii="Courier New" w:hAnsi="Courier New" w:cs="Courier New"/>
          <w:b/>
        </w:rPr>
        <w:t>10Kelime</w:t>
      </w:r>
      <w:r w:rsidRPr="002B3A7F">
        <w:rPr>
          <w:rFonts w:cs="Times New Roman"/>
          <w:b/>
        </w:rPr>
        <w:t xml:space="preserve">, </w:t>
      </w:r>
    </w:p>
    <w:p w14:paraId="306B1BF0" w14:textId="77777777" w:rsidR="006C382C" w:rsidRDefault="006C382C" w:rsidP="006C382C">
      <w:pPr>
        <w:pStyle w:val="ListeParagraf"/>
        <w:numPr>
          <w:ilvl w:val="0"/>
          <w:numId w:val="14"/>
        </w:numPr>
        <w:rPr>
          <w:rFonts w:cs="Times New Roman"/>
        </w:rPr>
      </w:pPr>
      <w:r w:rsidRPr="002B3A7F">
        <w:rPr>
          <w:rFonts w:ascii="Courier New" w:hAnsi="Courier New" w:cs="Courier New"/>
          <w:b/>
        </w:rPr>
        <w:t>entity</w:t>
      </w:r>
      <w:r w:rsidRPr="002B3A7F">
        <w:rPr>
          <w:rFonts w:cs="Times New Roman"/>
        </w:rPr>
        <w:t xml:space="preserve"> </w:t>
      </w:r>
    </w:p>
    <w:p w14:paraId="181B855B" w14:textId="77777777" w:rsidR="00E16947" w:rsidRPr="002B3A7F" w:rsidRDefault="00E16947" w:rsidP="00E16947">
      <w:pPr>
        <w:pStyle w:val="ListeParagraf"/>
        <w:ind w:left="1429"/>
        <w:rPr>
          <w:rFonts w:cs="Times New Roman"/>
        </w:rPr>
      </w:pPr>
    </w:p>
    <w:p w14:paraId="72D7AC41" w14:textId="77777777" w:rsidR="006C382C" w:rsidRDefault="006C382C" w:rsidP="006C382C">
      <w:pPr>
        <w:rPr>
          <w:rFonts w:cs="Times New Roman"/>
        </w:rPr>
      </w:pPr>
      <w:r w:rsidRPr="00F45177">
        <w:rPr>
          <w:rFonts w:cs="Times New Roman"/>
        </w:rPr>
        <w:t>örnek</w:t>
      </w:r>
      <w:r w:rsidR="001D7223">
        <w:rPr>
          <w:rFonts w:cs="Times New Roman"/>
        </w:rPr>
        <w:t>leri</w:t>
      </w:r>
      <w:r w:rsidRPr="00F45177">
        <w:rPr>
          <w:rFonts w:cs="Times New Roman"/>
        </w:rPr>
        <w:t xml:space="preserve"> verilebilir. </w:t>
      </w:r>
    </w:p>
    <w:p w14:paraId="56F81C4B" w14:textId="77777777" w:rsidR="00B933CB" w:rsidRDefault="00B933CB" w:rsidP="006C382C">
      <w:pPr>
        <w:rPr>
          <w:rFonts w:ascii="Courier New" w:hAnsi="Courier New" w:cs="Courier New"/>
          <w:b/>
        </w:rPr>
      </w:pPr>
    </w:p>
    <w:p w14:paraId="07624BA1" w14:textId="77777777" w:rsidR="006C382C" w:rsidRDefault="006C382C" w:rsidP="00373181">
      <w:pPr>
        <w:rPr>
          <w:rFonts w:cs="Times New Roman"/>
        </w:rPr>
      </w:pPr>
      <w:r w:rsidRPr="006D747A">
        <w:rPr>
          <w:rFonts w:ascii="Courier New" w:hAnsi="Courier New" w:cs="Courier New"/>
          <w:b/>
        </w:rPr>
        <w:t>entity</w:t>
      </w:r>
      <w:r w:rsidRPr="00F45177">
        <w:rPr>
          <w:rFonts w:cs="Times New Roman"/>
        </w:rPr>
        <w:t xml:space="preserve"> VHDL anahtar sözcüğü olduğu için tanımlanamaz. VHDL’de büyük veya küçük karakter kullanım önemli değildir. </w:t>
      </w:r>
      <w:r w:rsidRPr="00F45177">
        <w:rPr>
          <w:rFonts w:cs="Times New Roman"/>
          <w:b/>
        </w:rPr>
        <w:t>‘</w:t>
      </w:r>
      <w:r w:rsidRPr="006D747A">
        <w:rPr>
          <w:rFonts w:ascii="Courier New" w:hAnsi="Courier New" w:cs="Courier New"/>
          <w:b/>
        </w:rPr>
        <w:t>y</w:t>
      </w:r>
      <w:r w:rsidRPr="00F45177">
        <w:rPr>
          <w:rFonts w:cs="Times New Roman"/>
          <w:b/>
        </w:rPr>
        <w:t>’</w:t>
      </w:r>
      <w:r w:rsidRPr="00F45177">
        <w:rPr>
          <w:rFonts w:cs="Times New Roman"/>
        </w:rPr>
        <w:t xml:space="preserve"> ile </w:t>
      </w:r>
      <w:r w:rsidRPr="00F45177">
        <w:rPr>
          <w:rFonts w:cs="Times New Roman"/>
          <w:b/>
        </w:rPr>
        <w:t>‘</w:t>
      </w:r>
      <w:r w:rsidRPr="006D747A">
        <w:rPr>
          <w:rFonts w:ascii="Courier New" w:hAnsi="Courier New" w:cs="Courier New"/>
          <w:b/>
        </w:rPr>
        <w:t>Y</w:t>
      </w:r>
      <w:r w:rsidRPr="00F45177">
        <w:rPr>
          <w:rFonts w:cs="Times New Roman"/>
          <w:b/>
        </w:rPr>
        <w:t>’</w:t>
      </w:r>
      <w:r w:rsidRPr="00F45177">
        <w:rPr>
          <w:rFonts w:cs="Times New Roman"/>
        </w:rPr>
        <w:t xml:space="preserve">, </w:t>
      </w:r>
      <w:r w:rsidRPr="00F45177">
        <w:rPr>
          <w:rFonts w:cs="Times New Roman"/>
          <w:b/>
        </w:rPr>
        <w:t>‘</w:t>
      </w:r>
      <w:r w:rsidRPr="006D747A">
        <w:rPr>
          <w:rFonts w:ascii="Courier New" w:hAnsi="Courier New" w:cs="Courier New"/>
          <w:b/>
        </w:rPr>
        <w:t>if</w:t>
      </w:r>
      <w:r w:rsidRPr="00F45177">
        <w:rPr>
          <w:rFonts w:cs="Times New Roman"/>
          <w:b/>
        </w:rPr>
        <w:t>’</w:t>
      </w:r>
      <w:r w:rsidRPr="00F45177">
        <w:rPr>
          <w:rFonts w:cs="Times New Roman"/>
        </w:rPr>
        <w:t xml:space="preserve"> ile </w:t>
      </w:r>
      <w:r w:rsidRPr="00F45177">
        <w:rPr>
          <w:rFonts w:cs="Times New Roman"/>
          <w:b/>
        </w:rPr>
        <w:t>‘</w:t>
      </w:r>
      <w:r w:rsidRPr="006D747A">
        <w:rPr>
          <w:rFonts w:ascii="Courier New" w:hAnsi="Courier New" w:cs="Courier New"/>
          <w:b/>
        </w:rPr>
        <w:t>IF</w:t>
      </w:r>
      <w:r w:rsidRPr="00F45177">
        <w:rPr>
          <w:rFonts w:cs="Times New Roman"/>
          <w:b/>
        </w:rPr>
        <w:t>’</w:t>
      </w:r>
      <w:r w:rsidRPr="00F45177">
        <w:rPr>
          <w:rFonts w:cs="Times New Roman"/>
        </w:rPr>
        <w:t xml:space="preserve"> aynıdır.</w:t>
      </w:r>
    </w:p>
    <w:p w14:paraId="60FC25EB" w14:textId="77777777" w:rsidR="006C382C" w:rsidRPr="00F45177" w:rsidRDefault="006C382C" w:rsidP="006C382C">
      <w:pPr>
        <w:jc w:val="center"/>
        <w:rPr>
          <w:rFonts w:cs="Times New Roman"/>
        </w:rPr>
      </w:pPr>
    </w:p>
    <w:p w14:paraId="44479EAF" w14:textId="77777777" w:rsidR="006C382C" w:rsidRDefault="006C382C" w:rsidP="00DB17AB">
      <w:pPr>
        <w:pStyle w:val="Balk2"/>
        <w:numPr>
          <w:ilvl w:val="1"/>
          <w:numId w:val="16"/>
        </w:numPr>
        <w:spacing w:before="240" w:after="240" w:line="360" w:lineRule="auto"/>
      </w:pPr>
      <w:bookmarkStart w:id="6" w:name="_Toc394327631"/>
      <w:r w:rsidRPr="00F45177">
        <w:t>Veri Tipleri</w:t>
      </w:r>
      <w:bookmarkEnd w:id="6"/>
    </w:p>
    <w:p w14:paraId="0A9F7226" w14:textId="77777777" w:rsidR="006C382C" w:rsidRDefault="006C382C" w:rsidP="001E0F86">
      <w:r>
        <w:t>VHDL kodunun daha etkin yazılması için VHDL veri tiplerinin bilinmesi gerekmektedir. Bu nedenle bu bölümde VHDL dilinin daha etkin kullanımı için temel veri tipleri tanıtılmaktadır. Belirtilen veri tipleri kullanılan kütüphanelerle birlikte ön tanımlı olarak gelmektedir.</w:t>
      </w:r>
    </w:p>
    <w:p w14:paraId="491603B5" w14:textId="04A074F3" w:rsidR="006C382C" w:rsidRPr="00D84074" w:rsidRDefault="003E191E" w:rsidP="00DB17AB">
      <w:pPr>
        <w:pStyle w:val="Balk3"/>
        <w:numPr>
          <w:ilvl w:val="2"/>
          <w:numId w:val="16"/>
        </w:numPr>
        <w:spacing w:before="240" w:after="240"/>
        <w:rPr>
          <w:i/>
        </w:rPr>
      </w:pPr>
      <w:bookmarkStart w:id="7" w:name="_Toc394327632"/>
      <w:r w:rsidRPr="00A645F4">
        <w:rPr>
          <w:b/>
        </w:rPr>
        <w:lastRenderedPageBreak/>
        <w:t>bit</w:t>
      </w:r>
      <w:r w:rsidR="006C382C" w:rsidRPr="00F45177">
        <w:t xml:space="preserve"> ve </w:t>
      </w:r>
      <w:r w:rsidRPr="00A645F4">
        <w:rPr>
          <w:b/>
        </w:rPr>
        <w:t>bit</w:t>
      </w:r>
      <w:r w:rsidR="006C382C" w:rsidRPr="00A645F4">
        <w:rPr>
          <w:b/>
        </w:rPr>
        <w:t>_</w:t>
      </w:r>
      <w:r w:rsidRPr="00A645F4">
        <w:rPr>
          <w:b/>
        </w:rPr>
        <w:t>cevtor</w:t>
      </w:r>
      <w:r w:rsidR="006C382C" w:rsidRPr="00A645F4">
        <w:rPr>
          <w:b/>
        </w:rPr>
        <w:t xml:space="preserve"> </w:t>
      </w:r>
      <w:r w:rsidR="006C382C" w:rsidRPr="00F45177">
        <w:t>Tipleri</w:t>
      </w:r>
      <w:bookmarkEnd w:id="7"/>
    </w:p>
    <w:p w14:paraId="6C990700" w14:textId="3AA57813" w:rsidR="006C382C" w:rsidRDefault="006C382C" w:rsidP="00323222">
      <w:r w:rsidRPr="00F45177">
        <w:t xml:space="preserve">Bu tipler IEEE 1076 ve IEEE 1164 VHDL standartlarında önceden tanımlanmıştır. Bu nedenle </w:t>
      </w:r>
      <w:r w:rsidR="00EC45C7">
        <w:t>b</w:t>
      </w:r>
      <w:r w:rsidRPr="00F45177">
        <w:t xml:space="preserve">u tiplerin kullanımında kütüphaneye ihtiyaç yoktur. </w:t>
      </w:r>
      <w:r w:rsidRPr="00697871">
        <w:rPr>
          <w:rFonts w:ascii="Courier New" w:hAnsi="Courier New" w:cs="Courier New"/>
          <w:b/>
        </w:rPr>
        <w:t>bit</w:t>
      </w:r>
      <w:r w:rsidRPr="00F45177">
        <w:t xml:space="preserve"> tanımlı nesneler </w:t>
      </w:r>
      <w:r w:rsidRPr="00DD7712">
        <w:rPr>
          <w:rFonts w:ascii="Courier New" w:hAnsi="Courier New" w:cs="Courier New"/>
          <w:b/>
        </w:rPr>
        <w:t>'0'</w:t>
      </w:r>
      <w:r w:rsidRPr="00F45177">
        <w:t xml:space="preserve"> ve </w:t>
      </w:r>
      <w:r w:rsidRPr="00DD7712">
        <w:rPr>
          <w:rFonts w:ascii="Courier New" w:hAnsi="Courier New" w:cs="Courier New"/>
          <w:b/>
        </w:rPr>
        <w:t>'1'</w:t>
      </w:r>
      <w:r w:rsidRPr="00F45177">
        <w:t xml:space="preserve">değerlerini alabilirler. </w:t>
      </w:r>
      <w:r w:rsidR="00C156EE">
        <w:t xml:space="preserve"> </w:t>
      </w:r>
      <w:r w:rsidR="00C156EE">
        <w:rPr>
          <w:rFonts w:cs="Times New Roman"/>
        </w:rPr>
        <w:t>Aşağıda örnek</w:t>
      </w:r>
      <w:r w:rsidR="00C156EE" w:rsidRPr="00F45177">
        <w:rPr>
          <w:rFonts w:cs="Times New Roman"/>
        </w:rPr>
        <w:t xml:space="preserve"> </w:t>
      </w:r>
      <w:r w:rsidR="00C156EE">
        <w:rPr>
          <w:rFonts w:ascii="Courier New" w:hAnsi="Courier New" w:cs="Courier New"/>
          <w:b/>
        </w:rPr>
        <w:t xml:space="preserve">bit </w:t>
      </w:r>
      <w:r w:rsidR="00C156EE" w:rsidRPr="002148FE">
        <w:t>tipinde</w:t>
      </w:r>
      <w:r w:rsidR="00C156EE">
        <w:rPr>
          <w:rFonts w:ascii="Courier New" w:hAnsi="Courier New" w:cs="Courier New"/>
          <w:b/>
        </w:rPr>
        <w:t xml:space="preserve"> signal</w:t>
      </w:r>
      <w:r w:rsidR="00C156EE" w:rsidRPr="00F45177">
        <w:rPr>
          <w:rFonts w:cs="Times New Roman"/>
        </w:rPr>
        <w:t xml:space="preserve"> bildirim</w:t>
      </w:r>
      <w:r w:rsidR="00C156EE">
        <w:rPr>
          <w:rFonts w:cs="Times New Roman"/>
        </w:rPr>
        <w:t>ler</w:t>
      </w:r>
      <w:r w:rsidR="00C156EE" w:rsidRPr="00F45177">
        <w:rPr>
          <w:rFonts w:cs="Times New Roman"/>
        </w:rPr>
        <w:t>i verilmiştir:</w:t>
      </w:r>
    </w:p>
    <w:p w14:paraId="45AE7972" w14:textId="77777777" w:rsidR="00B933CB" w:rsidRDefault="00B933CB" w:rsidP="00E53DB9">
      <w:pPr>
        <w:pStyle w:val="KOD"/>
        <w:rPr>
          <w:rFonts w:eastAsia="Times New Roman"/>
          <w:b/>
          <w:bCs/>
        </w:rPr>
      </w:pPr>
    </w:p>
    <w:p w14:paraId="5175DA5D" w14:textId="77777777" w:rsidR="00704FEE" w:rsidRPr="00E47D27" w:rsidRDefault="00704FEE" w:rsidP="002329BB">
      <w:pPr>
        <w:pStyle w:val="KOD"/>
        <w:ind w:firstLine="708"/>
      </w:pPr>
      <w:r w:rsidRPr="00E47D27">
        <w:rPr>
          <w:b/>
          <w:color w:val="1F497D" w:themeColor="text2"/>
        </w:rPr>
        <w:t>signal</w:t>
      </w:r>
      <w:r w:rsidRPr="00E47D27">
        <w:t xml:space="preserve"> clk : </w:t>
      </w:r>
      <w:r w:rsidRPr="00E70A3E">
        <w:rPr>
          <w:color w:val="4F81BD" w:themeColor="accent1"/>
        </w:rPr>
        <w:t>bit</w:t>
      </w:r>
      <w:r w:rsidR="00653CCA" w:rsidRPr="00E47D27">
        <w:t xml:space="preserve"> := baslangic_degeri</w:t>
      </w:r>
      <w:r w:rsidRPr="00E47D27">
        <w:t>;</w:t>
      </w:r>
    </w:p>
    <w:p w14:paraId="3146F45B" w14:textId="77777777" w:rsidR="006C382C" w:rsidRDefault="006C382C" w:rsidP="00E53DB9"/>
    <w:p w14:paraId="0A192758" w14:textId="78FC384E" w:rsidR="006C382C" w:rsidRDefault="006C382C" w:rsidP="00991CA4">
      <w:r w:rsidRPr="00697871">
        <w:rPr>
          <w:rFonts w:ascii="Courier New" w:hAnsi="Courier New" w:cs="Courier New"/>
          <w:b/>
        </w:rPr>
        <w:t>bit_vector</w:t>
      </w:r>
      <w:r w:rsidRPr="00F45177">
        <w:t xml:space="preserve"> tanımlı nesneler ise </w:t>
      </w:r>
      <w:r w:rsidRPr="00697871">
        <w:rPr>
          <w:rFonts w:ascii="Courier New" w:hAnsi="Courier New" w:cs="Courier New"/>
          <w:b/>
        </w:rPr>
        <w:t>bit</w:t>
      </w:r>
      <w:r w:rsidRPr="00F45177">
        <w:t xml:space="preserve"> nesnelerinden oluşan bir dizidir ve iki şekilde tanımlanmaktadır:</w:t>
      </w:r>
    </w:p>
    <w:p w14:paraId="02071E1C" w14:textId="60354372" w:rsidR="006C382C" w:rsidRDefault="006C382C" w:rsidP="00B933CB">
      <w:pPr>
        <w:pStyle w:val="ListeParagraf"/>
        <w:numPr>
          <w:ilvl w:val="0"/>
          <w:numId w:val="19"/>
        </w:numPr>
      </w:pPr>
      <w:r w:rsidRPr="00C60651">
        <w:rPr>
          <w:rFonts w:ascii="Courier New" w:hAnsi="Courier New" w:cs="Courier New"/>
          <w:b/>
          <w:color w:val="F79646" w:themeColor="accent6"/>
        </w:rPr>
        <w:t>düşük_indis</w:t>
      </w:r>
      <w:r w:rsidRPr="00C60651">
        <w:rPr>
          <w:rFonts w:ascii="Courier New" w:hAnsi="Courier New" w:cs="Courier New"/>
          <w:b/>
        </w:rPr>
        <w:t xml:space="preserve"> </w:t>
      </w:r>
      <w:r w:rsidR="00EC45C7" w:rsidRPr="00C60651">
        <w:rPr>
          <w:rFonts w:ascii="Courier New" w:eastAsia="Times New Roman" w:hAnsi="Courier New" w:cs="Courier New"/>
          <w:bCs/>
          <w:color w:val="4F81BD" w:themeColor="accent1"/>
        </w:rPr>
        <w:t>to</w:t>
      </w:r>
      <w:r w:rsidR="00EC45C7" w:rsidRPr="00C60651">
        <w:rPr>
          <w:rFonts w:ascii="Courier New" w:eastAsia="Times New Roman" w:hAnsi="Courier New" w:cs="Courier New"/>
          <w:b/>
          <w:bCs/>
          <w:color w:val="200080"/>
        </w:rPr>
        <w:t xml:space="preserve"> </w:t>
      </w:r>
      <w:r w:rsidRPr="00C60651">
        <w:rPr>
          <w:rFonts w:ascii="Courier New" w:hAnsi="Courier New" w:cs="Courier New"/>
          <w:b/>
          <w:color w:val="F79646" w:themeColor="accent6"/>
        </w:rPr>
        <w:t>yüksek_indis</w:t>
      </w:r>
      <w:r w:rsidRPr="00F45177">
        <w:t xml:space="preserve"> sözdiziminde, bitlerden oluşan çoklu bitler </w:t>
      </w:r>
      <w:r w:rsidR="00D371BB">
        <w:t>tanımlamal</w:t>
      </w:r>
      <w:r w:rsidR="00AB5481">
        <w:t>a</w:t>
      </w:r>
      <w:r w:rsidR="00D371BB">
        <w:t>rı için</w:t>
      </w:r>
      <w:r w:rsidRPr="00F45177">
        <w:t xml:space="preserve"> kullanışlıdır. </w:t>
      </w:r>
      <w:r w:rsidRPr="00B933CB">
        <w:rPr>
          <w:rFonts w:ascii="Courier New" w:hAnsi="Courier New" w:cs="Courier New"/>
          <w:b/>
        </w:rPr>
        <w:t>hex_kelime</w:t>
      </w:r>
      <w:r w:rsidRPr="00B933CB">
        <w:rPr>
          <w:b/>
        </w:rPr>
        <w:t xml:space="preserve"> </w:t>
      </w:r>
      <w:r w:rsidRPr="00F45177">
        <w:t xml:space="preserve">sinyalinde en anlamsız bit </w:t>
      </w:r>
      <w:r w:rsidRPr="00B933CB">
        <w:rPr>
          <w:rFonts w:ascii="Courier New" w:hAnsi="Courier New" w:cs="Courier New"/>
          <w:b/>
        </w:rPr>
        <w:t>düşük_indis</w:t>
      </w:r>
      <w:r w:rsidRPr="00F45177">
        <w:t xml:space="preserve">, en anlamlı bit ise </w:t>
      </w:r>
      <w:r w:rsidRPr="00B933CB">
        <w:rPr>
          <w:rFonts w:ascii="Courier New" w:hAnsi="Courier New" w:cs="Courier New"/>
          <w:b/>
        </w:rPr>
        <w:t>yüksek_indis</w:t>
      </w:r>
      <w:r w:rsidRPr="00F45177">
        <w:t xml:space="preserve"> olmaktadır.</w:t>
      </w:r>
    </w:p>
    <w:p w14:paraId="661AC20E" w14:textId="77777777" w:rsidR="00B176A3" w:rsidRDefault="00B176A3" w:rsidP="00E53DB9"/>
    <w:p w14:paraId="2B938189" w14:textId="77777777" w:rsidR="00C3697D" w:rsidRDefault="00C3697D" w:rsidP="00E53DB9">
      <w:pPr>
        <w:pStyle w:val="KOD"/>
        <w:rPr>
          <w:rFonts w:eastAsia="Times New Roman"/>
          <w:color w:val="406080"/>
        </w:rPr>
      </w:pPr>
      <w:r w:rsidRPr="00697871">
        <w:rPr>
          <w:rFonts w:eastAsia="Times New Roman"/>
          <w:b/>
          <w:bCs/>
          <w:color w:val="200080"/>
        </w:rPr>
        <w:t>signal</w:t>
      </w:r>
      <w:r w:rsidRPr="00697871">
        <w:rPr>
          <w:rFonts w:eastAsia="Times New Roman"/>
        </w:rPr>
        <w:t xml:space="preserve"> hex_</w:t>
      </w:r>
      <w:r>
        <w:rPr>
          <w:rFonts w:eastAsia="Times New Roman"/>
        </w:rPr>
        <w:t>kelime</w:t>
      </w:r>
      <w:r w:rsidRPr="00697871">
        <w:rPr>
          <w:rFonts w:eastAsia="Times New Roman"/>
        </w:rPr>
        <w:t xml:space="preserve"> </w:t>
      </w:r>
      <w:r w:rsidRPr="00697871">
        <w:rPr>
          <w:rFonts w:eastAsia="Times New Roman"/>
          <w:color w:val="308080"/>
        </w:rPr>
        <w:t>:</w:t>
      </w:r>
      <w:r w:rsidRPr="00697871">
        <w:rPr>
          <w:rFonts w:eastAsia="Times New Roman"/>
        </w:rPr>
        <w:t xml:space="preserve"> </w:t>
      </w:r>
      <w:r w:rsidRPr="00697871">
        <w:rPr>
          <w:rFonts w:eastAsia="Times New Roman"/>
          <w:color w:val="7779BB"/>
        </w:rPr>
        <w:t>bit_vector</w:t>
      </w:r>
      <w:r w:rsidRPr="00697871">
        <w:rPr>
          <w:rFonts w:eastAsia="Times New Roman"/>
          <w:color w:val="308080"/>
        </w:rPr>
        <w:t>(</w:t>
      </w:r>
      <w:r w:rsidRPr="001829E7">
        <w:rPr>
          <w:rFonts w:eastAsia="Times New Roman"/>
          <w:b/>
          <w:color w:val="F79646" w:themeColor="accent6"/>
        </w:rPr>
        <w:t>0</w:t>
      </w:r>
      <w:r w:rsidRPr="00697871">
        <w:rPr>
          <w:rFonts w:eastAsia="Times New Roman"/>
        </w:rPr>
        <w:t xml:space="preserve"> </w:t>
      </w:r>
      <w:r w:rsidRPr="00697871">
        <w:rPr>
          <w:rFonts w:eastAsia="Times New Roman"/>
          <w:b/>
          <w:bCs/>
          <w:color w:val="200080"/>
        </w:rPr>
        <w:t>to</w:t>
      </w:r>
      <w:r w:rsidRPr="00697871">
        <w:rPr>
          <w:rFonts w:eastAsia="Times New Roman"/>
        </w:rPr>
        <w:t xml:space="preserve"> </w:t>
      </w:r>
      <w:r w:rsidRPr="001829E7">
        <w:rPr>
          <w:rFonts w:eastAsia="Times New Roman"/>
          <w:b/>
          <w:color w:val="F79646" w:themeColor="accent6"/>
        </w:rPr>
        <w:t>3</w:t>
      </w:r>
      <w:r w:rsidRPr="00697871">
        <w:rPr>
          <w:rFonts w:eastAsia="Times New Roman"/>
          <w:color w:val="308080"/>
        </w:rPr>
        <w:t>)</w:t>
      </w:r>
      <w:r w:rsidRPr="00697871">
        <w:rPr>
          <w:rFonts w:eastAsia="Times New Roman"/>
          <w:color w:val="406080"/>
        </w:rPr>
        <w:t>;</w:t>
      </w:r>
    </w:p>
    <w:p w14:paraId="54DD2535" w14:textId="77777777" w:rsidR="00E53DB9" w:rsidRDefault="00E53DB9" w:rsidP="00E53DB9"/>
    <w:p w14:paraId="09E9A86D" w14:textId="1931C0F4" w:rsidR="00EC45C7" w:rsidRDefault="006C382C" w:rsidP="00E76780">
      <w:r w:rsidRPr="00697871">
        <w:rPr>
          <w:rFonts w:ascii="Courier New" w:hAnsi="Courier New" w:cs="Courier New"/>
          <w:b/>
        </w:rPr>
        <w:t>hex_</w:t>
      </w:r>
      <w:r>
        <w:rPr>
          <w:rFonts w:ascii="Courier New" w:hAnsi="Courier New" w:cs="Courier New"/>
          <w:b/>
        </w:rPr>
        <w:t>kelime</w:t>
      </w:r>
      <w:r>
        <w:rPr>
          <w:b/>
        </w:rPr>
        <w:t xml:space="preserve"> </w:t>
      </w:r>
      <w:r w:rsidRPr="00F45177">
        <w:t xml:space="preserve">sinyali 4 bitlik diziyi göstermektedir. Bu sinyal çoklu olarak kullanılabileceği gibi tek tek de kullanılabilmektedir. Bu sinyalin tek tek kullanımına ait söz dizimi </w:t>
      </w:r>
      <w:r w:rsidRPr="00697871">
        <w:rPr>
          <w:rFonts w:ascii="Courier New" w:hAnsi="Courier New" w:cs="Courier New"/>
          <w:b/>
        </w:rPr>
        <w:t>hex_</w:t>
      </w:r>
      <w:r>
        <w:rPr>
          <w:rFonts w:ascii="Courier New" w:hAnsi="Courier New" w:cs="Courier New"/>
          <w:b/>
        </w:rPr>
        <w:t>kelime</w:t>
      </w:r>
      <w:r w:rsidRPr="00697871">
        <w:rPr>
          <w:rFonts w:ascii="Courier New" w:hAnsi="Courier New" w:cs="Courier New"/>
          <w:b/>
        </w:rPr>
        <w:t>(</w:t>
      </w:r>
      <w:r w:rsidR="00C86EB7">
        <w:rPr>
          <w:rFonts w:ascii="Courier New" w:hAnsi="Courier New" w:cs="Courier New"/>
          <w:b/>
        </w:rPr>
        <w:t>0</w:t>
      </w:r>
      <w:r w:rsidRPr="00697871">
        <w:rPr>
          <w:rFonts w:ascii="Courier New" w:hAnsi="Courier New" w:cs="Courier New"/>
          <w:b/>
        </w:rPr>
        <w:t>)</w:t>
      </w:r>
      <w:r w:rsidRPr="00697871">
        <w:rPr>
          <w:rFonts w:ascii="Courier New" w:hAnsi="Courier New" w:cs="Courier New"/>
        </w:rPr>
        <w:t xml:space="preserve">, </w:t>
      </w:r>
      <w:r w:rsidRPr="00697871">
        <w:rPr>
          <w:rFonts w:ascii="Courier New" w:hAnsi="Courier New" w:cs="Courier New"/>
          <w:b/>
        </w:rPr>
        <w:t>hex_</w:t>
      </w:r>
      <w:r>
        <w:rPr>
          <w:rFonts w:ascii="Courier New" w:hAnsi="Courier New" w:cs="Courier New"/>
          <w:b/>
        </w:rPr>
        <w:t>kelime</w:t>
      </w:r>
      <w:r w:rsidRPr="00697871">
        <w:rPr>
          <w:rFonts w:ascii="Courier New" w:hAnsi="Courier New" w:cs="Courier New"/>
          <w:b/>
        </w:rPr>
        <w:t>(</w:t>
      </w:r>
      <w:r w:rsidR="00C86EB7">
        <w:rPr>
          <w:rFonts w:ascii="Courier New" w:hAnsi="Courier New" w:cs="Courier New"/>
          <w:b/>
        </w:rPr>
        <w:t>1</w:t>
      </w:r>
      <w:r w:rsidRPr="00697871">
        <w:rPr>
          <w:rFonts w:ascii="Courier New" w:hAnsi="Courier New" w:cs="Courier New"/>
          <w:b/>
        </w:rPr>
        <w:t>)</w:t>
      </w:r>
      <w:r w:rsidRPr="00697871">
        <w:rPr>
          <w:rFonts w:ascii="Courier New" w:hAnsi="Courier New" w:cs="Courier New"/>
        </w:rPr>
        <w:t xml:space="preserve">, </w:t>
      </w:r>
      <w:r w:rsidRPr="00697871">
        <w:rPr>
          <w:rFonts w:ascii="Courier New" w:hAnsi="Courier New" w:cs="Courier New"/>
          <w:b/>
        </w:rPr>
        <w:t>hex_</w:t>
      </w:r>
      <w:r>
        <w:rPr>
          <w:rFonts w:ascii="Courier New" w:hAnsi="Courier New" w:cs="Courier New"/>
          <w:b/>
        </w:rPr>
        <w:t>kelime</w:t>
      </w:r>
      <w:r w:rsidRPr="00697871">
        <w:rPr>
          <w:rFonts w:ascii="Courier New" w:hAnsi="Courier New" w:cs="Courier New"/>
          <w:b/>
        </w:rPr>
        <w:t>(</w:t>
      </w:r>
      <w:r w:rsidR="00C86EB7">
        <w:rPr>
          <w:rFonts w:ascii="Courier New" w:hAnsi="Courier New" w:cs="Courier New"/>
          <w:b/>
        </w:rPr>
        <w:t>2</w:t>
      </w:r>
      <w:r w:rsidRPr="00697871">
        <w:rPr>
          <w:rFonts w:ascii="Courier New" w:hAnsi="Courier New" w:cs="Courier New"/>
          <w:b/>
        </w:rPr>
        <w:t>)</w:t>
      </w:r>
      <w:r w:rsidRPr="00697871">
        <w:rPr>
          <w:rFonts w:ascii="Courier New" w:hAnsi="Courier New" w:cs="Courier New"/>
        </w:rPr>
        <w:t xml:space="preserve">, </w:t>
      </w:r>
      <w:r w:rsidRPr="00697871">
        <w:rPr>
          <w:rFonts w:ascii="Courier New" w:hAnsi="Courier New" w:cs="Courier New"/>
          <w:b/>
        </w:rPr>
        <w:t>hex_</w:t>
      </w:r>
      <w:r>
        <w:rPr>
          <w:rFonts w:ascii="Courier New" w:hAnsi="Courier New" w:cs="Courier New"/>
          <w:b/>
        </w:rPr>
        <w:t>kelime</w:t>
      </w:r>
      <w:r w:rsidRPr="00697871">
        <w:rPr>
          <w:rFonts w:ascii="Courier New" w:hAnsi="Courier New" w:cs="Courier New"/>
          <w:b/>
        </w:rPr>
        <w:t>(</w:t>
      </w:r>
      <w:r w:rsidR="00C86EB7">
        <w:rPr>
          <w:rFonts w:ascii="Courier New" w:hAnsi="Courier New" w:cs="Courier New"/>
          <w:b/>
        </w:rPr>
        <w:t>3</w:t>
      </w:r>
      <w:r w:rsidRPr="00697871">
        <w:rPr>
          <w:rFonts w:ascii="Courier New" w:hAnsi="Courier New" w:cs="Courier New"/>
          <w:b/>
        </w:rPr>
        <w:t>)</w:t>
      </w:r>
      <w:r w:rsidRPr="00F45177">
        <w:t xml:space="preserve"> şeklinde olmaktadır.</w:t>
      </w:r>
      <w:r w:rsidR="00EC45C7">
        <w:t xml:space="preserve"> </w:t>
      </w:r>
      <w:r w:rsidR="00EC45C7" w:rsidRPr="00697871">
        <w:rPr>
          <w:rFonts w:ascii="Courier New" w:hAnsi="Courier New" w:cs="Courier New"/>
          <w:b/>
        </w:rPr>
        <w:t>bit_vector</w:t>
      </w:r>
      <w:r w:rsidR="00EC45C7" w:rsidRPr="00F45177">
        <w:t xml:space="preserve"> tanımlı </w:t>
      </w:r>
      <w:r w:rsidR="00EC45C7">
        <w:t xml:space="preserve">bir </w:t>
      </w:r>
      <w:r w:rsidR="00EC45C7" w:rsidRPr="00F45177">
        <w:t>nesne</w:t>
      </w:r>
      <w:r w:rsidR="00EC45C7">
        <w:t>ye atama örneği aşağıda verilmiştir.</w:t>
      </w:r>
    </w:p>
    <w:p w14:paraId="23E6A0BD" w14:textId="77777777" w:rsidR="00DD7712" w:rsidRDefault="00DD7712" w:rsidP="00E53DB9"/>
    <w:p w14:paraId="67A7FDF7" w14:textId="0F901B76" w:rsidR="00E53DB9" w:rsidRPr="00DD7712" w:rsidRDefault="006C382C" w:rsidP="0088251A">
      <w:pPr>
        <w:pStyle w:val="KOD"/>
        <w:rPr>
          <w:rFonts w:eastAsia="Times New Roman"/>
        </w:rPr>
      </w:pPr>
      <w:r w:rsidRPr="00DD7712">
        <w:t xml:space="preserve"> </w:t>
      </w:r>
      <w:r w:rsidR="002A55F3">
        <w:tab/>
      </w:r>
      <w:r w:rsidR="00E53DB9" w:rsidRPr="00DD7712">
        <w:rPr>
          <w:rFonts w:eastAsia="Times New Roman"/>
        </w:rPr>
        <w:t xml:space="preserve">hex_kelime </w:t>
      </w:r>
      <w:r w:rsidR="00E53DB9" w:rsidRPr="00DD7712">
        <w:rPr>
          <w:rFonts w:eastAsia="Times New Roman"/>
          <w:color w:val="308080"/>
        </w:rPr>
        <w:t>&lt;=</w:t>
      </w:r>
      <w:r w:rsidR="00E53DB9" w:rsidRPr="00DD7712">
        <w:rPr>
          <w:rFonts w:eastAsia="Times New Roman"/>
        </w:rPr>
        <w:t xml:space="preserve"> </w:t>
      </w:r>
      <w:r w:rsidR="00E53DB9" w:rsidRPr="00DD7712">
        <w:rPr>
          <w:rFonts w:eastAsia="Times New Roman"/>
          <w:color w:val="1060B6"/>
        </w:rPr>
        <w:t>"0101"</w:t>
      </w:r>
      <w:r w:rsidR="00E53DB9" w:rsidRPr="00DD7712">
        <w:rPr>
          <w:rFonts w:eastAsia="Times New Roman"/>
          <w:color w:val="406080"/>
        </w:rPr>
        <w:t>;</w:t>
      </w:r>
    </w:p>
    <w:p w14:paraId="32C6E225" w14:textId="77777777" w:rsidR="00E53DB9" w:rsidRPr="000C668C" w:rsidRDefault="00E53DB9" w:rsidP="00E53DB9">
      <w:pPr>
        <w:rPr>
          <w:szCs w:val="20"/>
        </w:rPr>
      </w:pPr>
    </w:p>
    <w:p w14:paraId="12DE711F" w14:textId="4A6A0AB0" w:rsidR="006C382C" w:rsidRDefault="006C382C" w:rsidP="0049726A">
      <w:pPr>
        <w:rPr>
          <w:rFonts w:cs="Times New Roman"/>
        </w:rPr>
      </w:pPr>
      <w:r>
        <w:rPr>
          <w:rFonts w:cs="Times New Roman"/>
        </w:rPr>
        <w:t xml:space="preserve">Aynı zamanda atama işlemleri tek tek veya birkaç bit kullanımı ile de </w:t>
      </w:r>
      <w:r w:rsidR="0049726A">
        <w:rPr>
          <w:rFonts w:cs="Times New Roman"/>
        </w:rPr>
        <w:t>aşağıdaki ö</w:t>
      </w:r>
      <w:r w:rsidR="00EC45C7">
        <w:rPr>
          <w:rFonts w:cs="Times New Roman"/>
        </w:rPr>
        <w:t xml:space="preserve">rneklerdeki gibi </w:t>
      </w:r>
      <w:r>
        <w:rPr>
          <w:rFonts w:cs="Times New Roman"/>
        </w:rPr>
        <w:t xml:space="preserve">yapılabilmektedir. </w:t>
      </w:r>
    </w:p>
    <w:p w14:paraId="7AA67744" w14:textId="77777777" w:rsidR="00F77FA9" w:rsidRDefault="00F77FA9" w:rsidP="00F77FA9">
      <w:pPr>
        <w:pStyle w:val="KOD"/>
      </w:pPr>
    </w:p>
    <w:p w14:paraId="5F3A7711" w14:textId="77777777" w:rsidR="00F77FA9" w:rsidRPr="0088251A" w:rsidRDefault="00F77FA9" w:rsidP="002A55F3">
      <w:pPr>
        <w:pStyle w:val="KOD"/>
        <w:ind w:left="708"/>
      </w:pPr>
      <w:r w:rsidRPr="0088251A">
        <w:t>hex_kelime(0) &lt;= '0',</w:t>
      </w:r>
    </w:p>
    <w:p w14:paraId="60F6C1AF" w14:textId="77777777" w:rsidR="00F77FA9" w:rsidRPr="0088251A" w:rsidRDefault="00F77FA9" w:rsidP="002A55F3">
      <w:pPr>
        <w:pStyle w:val="KOD"/>
        <w:ind w:left="708"/>
      </w:pPr>
      <w:r w:rsidRPr="0088251A">
        <w:t>hex_kelime(1) &lt;= '1',</w:t>
      </w:r>
    </w:p>
    <w:p w14:paraId="75712FBC" w14:textId="77777777" w:rsidR="00F77FA9" w:rsidRPr="0088251A" w:rsidRDefault="00F77FA9" w:rsidP="002A55F3">
      <w:pPr>
        <w:pStyle w:val="KOD"/>
        <w:ind w:left="708"/>
      </w:pPr>
      <w:r w:rsidRPr="0088251A">
        <w:t>hex_kelime(2) &lt;= '0',</w:t>
      </w:r>
    </w:p>
    <w:p w14:paraId="12414559" w14:textId="77777777" w:rsidR="00F77FA9" w:rsidRPr="0088251A" w:rsidRDefault="00F77FA9" w:rsidP="002A55F3">
      <w:pPr>
        <w:pStyle w:val="KOD"/>
        <w:ind w:left="708"/>
      </w:pPr>
      <w:r w:rsidRPr="0088251A">
        <w:t>hex_kelime(3) &lt;= '1',</w:t>
      </w:r>
    </w:p>
    <w:p w14:paraId="6D0E1928" w14:textId="77777777" w:rsidR="00F77FA9" w:rsidRPr="0088251A" w:rsidRDefault="00F77FA9" w:rsidP="002A55F3">
      <w:pPr>
        <w:pStyle w:val="KOD"/>
        <w:ind w:left="708"/>
      </w:pPr>
      <w:r w:rsidRPr="0088251A">
        <w:t>hex_kelime(</w:t>
      </w:r>
      <w:r w:rsidRPr="00450253">
        <w:rPr>
          <w:b/>
          <w:color w:val="F79646" w:themeColor="accent6"/>
        </w:rPr>
        <w:t>2</w:t>
      </w:r>
      <w:r w:rsidRPr="0088251A">
        <w:t xml:space="preserve"> </w:t>
      </w:r>
      <w:r w:rsidRPr="0049726A">
        <w:rPr>
          <w:color w:val="4F81BD" w:themeColor="accent1"/>
        </w:rPr>
        <w:t>downto</w:t>
      </w:r>
      <w:r w:rsidRPr="0088251A">
        <w:t xml:space="preserve"> </w:t>
      </w:r>
      <w:r w:rsidRPr="00450253">
        <w:rPr>
          <w:b/>
          <w:color w:val="F79646" w:themeColor="accent6"/>
        </w:rPr>
        <w:t>1</w:t>
      </w:r>
      <w:r w:rsidRPr="0088251A">
        <w:t>) &lt;= “10”,</w:t>
      </w:r>
    </w:p>
    <w:p w14:paraId="50E80BB7" w14:textId="77777777" w:rsidR="00F77FA9" w:rsidRPr="0088251A" w:rsidRDefault="00F77FA9" w:rsidP="002A55F3">
      <w:pPr>
        <w:pStyle w:val="KOD"/>
        <w:ind w:left="708"/>
      </w:pPr>
      <w:r w:rsidRPr="0088251A">
        <w:t>hex_kelime(</w:t>
      </w:r>
      <w:r w:rsidRPr="00450253">
        <w:rPr>
          <w:b/>
          <w:color w:val="F79646" w:themeColor="accent6"/>
        </w:rPr>
        <w:t>0</w:t>
      </w:r>
      <w:r w:rsidRPr="0088251A">
        <w:t xml:space="preserve"> </w:t>
      </w:r>
      <w:r w:rsidRPr="0049726A">
        <w:rPr>
          <w:color w:val="4F81BD" w:themeColor="accent1"/>
        </w:rPr>
        <w:t>to</w:t>
      </w:r>
      <w:r w:rsidRPr="0088251A">
        <w:t xml:space="preserve"> </w:t>
      </w:r>
      <w:r w:rsidRPr="00450253">
        <w:rPr>
          <w:b/>
          <w:color w:val="F79646" w:themeColor="accent6"/>
        </w:rPr>
        <w:t>1</w:t>
      </w:r>
      <w:r w:rsidRPr="0088251A">
        <w:t>) &lt;= “10”,</w:t>
      </w:r>
    </w:p>
    <w:p w14:paraId="711652CE" w14:textId="77777777" w:rsidR="006C382C" w:rsidRDefault="006C382C" w:rsidP="006C382C">
      <w:pPr>
        <w:rPr>
          <w:rFonts w:cs="Times New Roman"/>
        </w:rPr>
      </w:pPr>
    </w:p>
    <w:p w14:paraId="00739530" w14:textId="336B0799" w:rsidR="006C382C" w:rsidRDefault="006C382C" w:rsidP="002345AB">
      <w:pPr>
        <w:pStyle w:val="ListeParagraf"/>
        <w:numPr>
          <w:ilvl w:val="0"/>
          <w:numId w:val="28"/>
        </w:numPr>
      </w:pPr>
      <w:r w:rsidRPr="009B7BD1">
        <w:rPr>
          <w:rFonts w:ascii="Courier New" w:hAnsi="Courier New" w:cs="Courier New"/>
          <w:b/>
          <w:color w:val="F79646" w:themeColor="accent6"/>
        </w:rPr>
        <w:t>yüksek_indis</w:t>
      </w:r>
      <w:r w:rsidRPr="0011582C">
        <w:rPr>
          <w:rFonts w:ascii="Courier New" w:hAnsi="Courier New" w:cs="Courier New"/>
          <w:b/>
        </w:rPr>
        <w:t xml:space="preserve"> </w:t>
      </w:r>
      <w:r w:rsidR="00605176" w:rsidRPr="009B7BD1">
        <w:rPr>
          <w:rFonts w:ascii="Courier New" w:eastAsia="Times New Roman" w:hAnsi="Courier New" w:cs="Courier New"/>
          <w:color w:val="4F81BD" w:themeColor="accent1"/>
          <w:szCs w:val="20"/>
        </w:rPr>
        <w:t>downto</w:t>
      </w:r>
      <w:r w:rsidRPr="0011582C">
        <w:rPr>
          <w:rFonts w:ascii="Courier New" w:hAnsi="Courier New" w:cs="Courier New"/>
          <w:b/>
        </w:rPr>
        <w:t xml:space="preserve"> </w:t>
      </w:r>
      <w:r w:rsidRPr="009B7BD1">
        <w:rPr>
          <w:rFonts w:ascii="Courier New" w:hAnsi="Courier New" w:cs="Courier New"/>
          <w:b/>
          <w:color w:val="F79646" w:themeColor="accent6"/>
        </w:rPr>
        <w:t>düşük_indis</w:t>
      </w:r>
      <w:r w:rsidRPr="00F45177">
        <w:t xml:space="preserve"> sözdizimi</w:t>
      </w:r>
      <w:r>
        <w:t>,</w:t>
      </w:r>
      <w:r w:rsidRPr="00F45177">
        <w:t xml:space="preserve"> eğer sinyal ikili sayıların gösteriminde kullanılıyorsa kullanışlıdır. Bu sözdiziminde en anlamlı bit </w:t>
      </w:r>
      <w:r w:rsidRPr="0011582C">
        <w:rPr>
          <w:rFonts w:ascii="Courier New" w:hAnsi="Courier New" w:cs="Courier New"/>
          <w:b/>
        </w:rPr>
        <w:t>yüksek_indis</w:t>
      </w:r>
      <w:r w:rsidRPr="00F45177">
        <w:t>,</w:t>
      </w:r>
      <w:r>
        <w:t xml:space="preserve"> </w:t>
      </w:r>
      <w:r w:rsidRPr="00F45177">
        <w:t xml:space="preserve">en anlamsız bit ise </w:t>
      </w:r>
      <w:r w:rsidRPr="0011582C">
        <w:rPr>
          <w:rFonts w:ascii="Courier New" w:hAnsi="Courier New" w:cs="Courier New"/>
          <w:b/>
        </w:rPr>
        <w:t>düşük_indis</w:t>
      </w:r>
      <w:r w:rsidRPr="00F45177">
        <w:t xml:space="preserve"> olmaktadır.</w:t>
      </w:r>
    </w:p>
    <w:p w14:paraId="6D2EF8B9" w14:textId="77777777" w:rsidR="00932B5B" w:rsidRDefault="00932B5B" w:rsidP="00932B5B"/>
    <w:p w14:paraId="3E08CA71" w14:textId="77777777" w:rsidR="00932B5B" w:rsidRPr="002345AB" w:rsidRDefault="00932B5B" w:rsidP="00F41B97">
      <w:pPr>
        <w:pStyle w:val="KOD"/>
        <w:ind w:left="708"/>
      </w:pPr>
      <w:r w:rsidRPr="00A87197">
        <w:rPr>
          <w:b/>
          <w:color w:val="1F497D" w:themeColor="text2"/>
        </w:rPr>
        <w:t>signal</w:t>
      </w:r>
      <w:r w:rsidRPr="002345AB">
        <w:t xml:space="preserve"> kelime_10 : </w:t>
      </w:r>
      <w:r w:rsidRPr="00A87197">
        <w:rPr>
          <w:color w:val="4F81BD" w:themeColor="accent1"/>
        </w:rPr>
        <w:t>bit_vector</w:t>
      </w:r>
      <w:r w:rsidRPr="002345AB">
        <w:t>(</w:t>
      </w:r>
      <w:r w:rsidRPr="00A87197">
        <w:rPr>
          <w:b/>
          <w:color w:val="F79646" w:themeColor="accent6"/>
        </w:rPr>
        <w:t>9</w:t>
      </w:r>
      <w:r w:rsidRPr="002345AB">
        <w:t xml:space="preserve"> </w:t>
      </w:r>
      <w:r w:rsidRPr="00A87197">
        <w:rPr>
          <w:color w:val="4F81BD" w:themeColor="accent1"/>
        </w:rPr>
        <w:t>downto</w:t>
      </w:r>
      <w:r w:rsidRPr="002345AB">
        <w:t xml:space="preserve"> </w:t>
      </w:r>
      <w:r w:rsidRPr="00A87197">
        <w:rPr>
          <w:b/>
          <w:color w:val="F79646" w:themeColor="accent6"/>
        </w:rPr>
        <w:t>0</w:t>
      </w:r>
      <w:r w:rsidRPr="002345AB">
        <w:t>);</w:t>
      </w:r>
    </w:p>
    <w:p w14:paraId="724B3261" w14:textId="77777777" w:rsidR="00932B5B" w:rsidRPr="002345AB" w:rsidRDefault="00932B5B" w:rsidP="00F41B97">
      <w:pPr>
        <w:pStyle w:val="KOD"/>
        <w:ind w:left="708"/>
      </w:pPr>
      <w:r w:rsidRPr="002345AB">
        <w:t>..</w:t>
      </w:r>
    </w:p>
    <w:p w14:paraId="49D8B191" w14:textId="77777777" w:rsidR="00932B5B" w:rsidRPr="002345AB" w:rsidRDefault="00932B5B" w:rsidP="00F41B97">
      <w:pPr>
        <w:pStyle w:val="KOD"/>
        <w:ind w:left="708"/>
      </w:pPr>
      <w:r w:rsidRPr="002345AB">
        <w:t>..</w:t>
      </w:r>
    </w:p>
    <w:p w14:paraId="1920EB1C" w14:textId="77777777" w:rsidR="00932B5B" w:rsidRPr="002345AB" w:rsidRDefault="00932B5B" w:rsidP="00F41B97">
      <w:pPr>
        <w:pStyle w:val="KOD"/>
        <w:ind w:left="708"/>
      </w:pPr>
      <w:r w:rsidRPr="002345AB">
        <w:t>kelime_10 &lt;= "1010101010";</w:t>
      </w:r>
    </w:p>
    <w:p w14:paraId="1EE84613" w14:textId="77777777" w:rsidR="00932B5B" w:rsidRDefault="00932B5B" w:rsidP="00932B5B"/>
    <w:p w14:paraId="4FD50385" w14:textId="77777777" w:rsidR="006C382C" w:rsidRDefault="006C382C" w:rsidP="00A87197">
      <w:r>
        <w:rPr>
          <w:rFonts w:ascii="Courier New" w:hAnsi="Courier New" w:cs="Courier New"/>
          <w:b/>
        </w:rPr>
        <w:t>kelime_10</w:t>
      </w:r>
      <w:r>
        <w:rPr>
          <w:b/>
        </w:rPr>
        <w:t xml:space="preserve"> </w:t>
      </w:r>
      <w:r w:rsidRPr="00F45177">
        <w:t xml:space="preserve">sinyali 10 bitlik diziyi göstermektedir. Bu sinyal çoklu olarak kullanılabileceği gibi tek tek de kullanılabilmektedir. Burada </w:t>
      </w:r>
      <w:r>
        <w:rPr>
          <w:rFonts w:ascii="Courier New" w:hAnsi="Courier New" w:cs="Courier New"/>
          <w:b/>
        </w:rPr>
        <w:t xml:space="preserve">kelime_10 </w:t>
      </w:r>
      <w:r w:rsidRPr="00F45177">
        <w:t>sinyali</w:t>
      </w:r>
      <w:r>
        <w:t>ne ait ilgili bit atamaları aşağıdaki gibidir</w:t>
      </w:r>
      <w:r w:rsidRPr="00F45177">
        <w:t>:</w:t>
      </w:r>
    </w:p>
    <w:p w14:paraId="39F4DD22" w14:textId="77777777" w:rsidR="00932B5B" w:rsidRDefault="00932B5B" w:rsidP="006C382C"/>
    <w:p w14:paraId="01D436B3" w14:textId="77777777" w:rsidR="00932B5B" w:rsidRPr="002345AB" w:rsidRDefault="00932B5B" w:rsidP="008E419F">
      <w:pPr>
        <w:pStyle w:val="KOD"/>
        <w:ind w:left="708"/>
      </w:pPr>
      <w:r w:rsidRPr="002345AB">
        <w:t>kelime_10(9) &lt;= '1';</w:t>
      </w:r>
    </w:p>
    <w:p w14:paraId="4543203B" w14:textId="77777777" w:rsidR="00932B5B" w:rsidRPr="002345AB" w:rsidRDefault="00932B5B" w:rsidP="008E419F">
      <w:pPr>
        <w:pStyle w:val="KOD"/>
        <w:ind w:left="708"/>
      </w:pPr>
      <w:r w:rsidRPr="002345AB">
        <w:t>kelime_10(8) &lt;= '0';</w:t>
      </w:r>
    </w:p>
    <w:p w14:paraId="3B3861E9" w14:textId="77777777" w:rsidR="00932B5B" w:rsidRPr="002345AB" w:rsidRDefault="00932B5B" w:rsidP="008E419F">
      <w:pPr>
        <w:pStyle w:val="KOD"/>
        <w:ind w:left="708"/>
      </w:pPr>
      <w:r w:rsidRPr="002345AB">
        <w:t>kelime_10(7) &lt;= '1';</w:t>
      </w:r>
    </w:p>
    <w:p w14:paraId="7D10F664" w14:textId="77777777" w:rsidR="00932B5B" w:rsidRPr="002345AB" w:rsidRDefault="00932B5B" w:rsidP="008E419F">
      <w:pPr>
        <w:pStyle w:val="KOD"/>
        <w:ind w:left="708"/>
      </w:pPr>
      <w:r w:rsidRPr="002345AB">
        <w:t>kelime_10(6) &lt;= '0';</w:t>
      </w:r>
    </w:p>
    <w:p w14:paraId="0EC956DD" w14:textId="77777777" w:rsidR="00932B5B" w:rsidRPr="002345AB" w:rsidRDefault="00932B5B" w:rsidP="008E419F">
      <w:pPr>
        <w:pStyle w:val="KOD"/>
        <w:ind w:left="708"/>
      </w:pPr>
      <w:r w:rsidRPr="002345AB">
        <w:t>kelime_10(5) &lt;= '1';</w:t>
      </w:r>
    </w:p>
    <w:p w14:paraId="5D160B90" w14:textId="77777777" w:rsidR="00932B5B" w:rsidRPr="002345AB" w:rsidRDefault="00932B5B" w:rsidP="008E419F">
      <w:pPr>
        <w:pStyle w:val="KOD"/>
        <w:ind w:left="708"/>
      </w:pPr>
      <w:r w:rsidRPr="002345AB">
        <w:t>kelime_10(4) &lt;= '0';</w:t>
      </w:r>
    </w:p>
    <w:p w14:paraId="31C684C1" w14:textId="77777777" w:rsidR="00932B5B" w:rsidRPr="002345AB" w:rsidRDefault="00932B5B" w:rsidP="008E419F">
      <w:pPr>
        <w:pStyle w:val="KOD"/>
        <w:ind w:left="708"/>
      </w:pPr>
      <w:r w:rsidRPr="002345AB">
        <w:t>kelime_10(3) &lt;= '1';</w:t>
      </w:r>
    </w:p>
    <w:p w14:paraId="27DFBA1B" w14:textId="77777777" w:rsidR="00932B5B" w:rsidRPr="002345AB" w:rsidRDefault="00932B5B" w:rsidP="008E419F">
      <w:pPr>
        <w:pStyle w:val="KOD"/>
        <w:ind w:left="708"/>
      </w:pPr>
      <w:r w:rsidRPr="002345AB">
        <w:t>kelime_10(2) &lt;= '0';</w:t>
      </w:r>
    </w:p>
    <w:p w14:paraId="4CF3570E" w14:textId="77777777" w:rsidR="00932B5B" w:rsidRPr="002345AB" w:rsidRDefault="00932B5B" w:rsidP="008E419F">
      <w:pPr>
        <w:pStyle w:val="KOD"/>
        <w:ind w:left="708"/>
      </w:pPr>
      <w:r w:rsidRPr="002345AB">
        <w:t>kelime_10(1) &lt;= '1';</w:t>
      </w:r>
    </w:p>
    <w:p w14:paraId="2E5F853C" w14:textId="77777777" w:rsidR="00932B5B" w:rsidRPr="002345AB" w:rsidRDefault="00932B5B" w:rsidP="008E419F">
      <w:pPr>
        <w:pStyle w:val="KOD"/>
        <w:ind w:left="708"/>
      </w:pPr>
      <w:r w:rsidRPr="002345AB">
        <w:t>kelime_10(0) &lt;= '0';</w:t>
      </w:r>
    </w:p>
    <w:p w14:paraId="578DF9A3" w14:textId="77777777" w:rsidR="003F55AD" w:rsidRDefault="00C94089" w:rsidP="006C382C">
      <w:r>
        <w:t xml:space="preserve"> </w:t>
      </w:r>
    </w:p>
    <w:p w14:paraId="7CAED1B4" w14:textId="1E576F53" w:rsidR="006C382C" w:rsidRDefault="00C94089" w:rsidP="00D06CDD">
      <w:r w:rsidRPr="00DD7712">
        <w:rPr>
          <w:rFonts w:ascii="Courier New" w:hAnsi="Courier New" w:cs="Courier New"/>
          <w:b/>
        </w:rPr>
        <w:t xml:space="preserve">Örnek </w:t>
      </w:r>
      <w:r w:rsidR="00255B83">
        <w:rPr>
          <w:rFonts w:ascii="Courier New" w:hAnsi="Courier New" w:cs="Courier New"/>
          <w:b/>
        </w:rPr>
        <w:t>5</w:t>
      </w:r>
      <w:r w:rsidRPr="00DD7712">
        <w:rPr>
          <w:rFonts w:ascii="Courier New" w:hAnsi="Courier New" w:cs="Courier New"/>
          <w:b/>
        </w:rPr>
        <w:t>.1:</w:t>
      </w:r>
      <w:r>
        <w:t xml:space="preserve"> </w:t>
      </w:r>
      <w:r w:rsidR="006C382C">
        <w:t xml:space="preserve">Aşağıda ise </w:t>
      </w:r>
      <w:r w:rsidR="006C382C" w:rsidRPr="0060415A">
        <w:rPr>
          <w:rFonts w:ascii="Courier New" w:hAnsi="Courier New" w:cs="Courier New"/>
          <w:b/>
        </w:rPr>
        <w:t>bit</w:t>
      </w:r>
      <w:r w:rsidR="006C382C">
        <w:t xml:space="preserve"> veri tipi kullanılarak tasarlanan yarı toplayıcı kodu verilmiştir. Kodlamada </w:t>
      </w:r>
      <w:r w:rsidR="0019524B">
        <w:t>2</w:t>
      </w:r>
      <w:r w:rsidR="006C382C">
        <w:t>-</w:t>
      </w:r>
      <w:r w:rsidR="0019524B">
        <w:t xml:space="preserve">7 </w:t>
      </w:r>
      <w:r w:rsidR="006C382C">
        <w:t xml:space="preserve">satırları arasında görüleceği üzere </w:t>
      </w:r>
      <w:r w:rsidR="006C382C" w:rsidRPr="0060415A">
        <w:rPr>
          <w:rFonts w:ascii="Courier New" w:hAnsi="Courier New" w:cs="Courier New"/>
          <w:b/>
        </w:rPr>
        <w:t>yari_topalyici_bit</w:t>
      </w:r>
      <w:r w:rsidR="006C382C">
        <w:t xml:space="preserve"> varlığının (</w:t>
      </w:r>
      <w:r w:rsidR="006C382C" w:rsidRPr="001D3C0D">
        <w:rPr>
          <w:rFonts w:ascii="Courier New" w:hAnsi="Courier New" w:cs="Courier New"/>
          <w:b/>
        </w:rPr>
        <w:t>entity</w:t>
      </w:r>
      <w:r w:rsidR="006C382C">
        <w:t xml:space="preserve">) port tanımlamaları yapılmıştır. </w:t>
      </w:r>
      <w:r w:rsidR="006C382C" w:rsidRPr="0060415A">
        <w:rPr>
          <w:rFonts w:ascii="Courier New" w:hAnsi="Courier New" w:cs="Courier New"/>
          <w:b/>
        </w:rPr>
        <w:t>in_giris_1</w:t>
      </w:r>
      <w:r w:rsidR="006C382C">
        <w:t xml:space="preserve"> ve </w:t>
      </w:r>
      <w:r w:rsidR="006C382C" w:rsidRPr="0060415A">
        <w:rPr>
          <w:rFonts w:ascii="Courier New" w:hAnsi="Courier New" w:cs="Courier New"/>
          <w:b/>
        </w:rPr>
        <w:t>in_giris_2</w:t>
      </w:r>
      <w:r w:rsidR="006C382C">
        <w:t xml:space="preserve"> portları </w:t>
      </w:r>
      <w:r w:rsidR="006C382C" w:rsidRPr="0060415A">
        <w:rPr>
          <w:rFonts w:ascii="Courier New" w:hAnsi="Courier New" w:cs="Courier New"/>
          <w:b/>
        </w:rPr>
        <w:t>in</w:t>
      </w:r>
      <w:r w:rsidR="006C382C">
        <w:t xml:space="preserve"> modunda </w:t>
      </w:r>
      <w:r w:rsidR="006C382C" w:rsidRPr="0060415A">
        <w:rPr>
          <w:rFonts w:ascii="Courier New" w:hAnsi="Courier New" w:cs="Courier New"/>
          <w:b/>
        </w:rPr>
        <w:t>bi</w:t>
      </w:r>
      <w:r w:rsidR="006C382C" w:rsidRPr="00FB0C0F">
        <w:rPr>
          <w:rFonts w:ascii="Courier New" w:hAnsi="Courier New" w:cs="Courier New"/>
          <w:b/>
        </w:rPr>
        <w:t>t</w:t>
      </w:r>
      <w:r w:rsidR="006C382C">
        <w:t xml:space="preserve"> veri tipindedir. </w:t>
      </w:r>
      <w:r w:rsidR="006C382C" w:rsidRPr="00AB2253">
        <w:rPr>
          <w:rFonts w:ascii="Courier New" w:hAnsi="Courier New" w:cs="Courier New"/>
          <w:b/>
        </w:rPr>
        <w:t>out_cikis</w:t>
      </w:r>
      <w:r w:rsidR="006C382C">
        <w:t xml:space="preserve"> ve </w:t>
      </w:r>
      <w:r w:rsidR="006C382C" w:rsidRPr="00AB2253">
        <w:rPr>
          <w:rFonts w:ascii="Courier New" w:hAnsi="Courier New" w:cs="Courier New"/>
          <w:b/>
        </w:rPr>
        <w:t>out_cikis_elde</w:t>
      </w:r>
      <w:r w:rsidR="006C382C">
        <w:t xml:space="preserve"> portları ise </w:t>
      </w:r>
      <w:r w:rsidR="006C382C" w:rsidRPr="00AB2253">
        <w:rPr>
          <w:rFonts w:ascii="Courier New" w:hAnsi="Courier New" w:cs="Courier New"/>
          <w:b/>
        </w:rPr>
        <w:t>out</w:t>
      </w:r>
      <w:r w:rsidR="006C382C">
        <w:t xml:space="preserve"> modunda </w:t>
      </w:r>
      <w:r w:rsidR="006C382C" w:rsidRPr="00AB2253">
        <w:rPr>
          <w:rFonts w:ascii="Courier New" w:hAnsi="Courier New" w:cs="Courier New"/>
          <w:b/>
        </w:rPr>
        <w:t>bit</w:t>
      </w:r>
      <w:r w:rsidR="006C382C">
        <w:t xml:space="preserve"> veri tipindedir. </w:t>
      </w:r>
      <w:r w:rsidR="00DF7F0A">
        <w:t>1</w:t>
      </w:r>
      <w:r w:rsidR="00E04B00">
        <w:t>4</w:t>
      </w:r>
      <w:r w:rsidR="00DF7F0A">
        <w:t>.</w:t>
      </w:r>
      <w:r w:rsidR="00C86EB7">
        <w:t xml:space="preserve"> satırda  </w:t>
      </w:r>
      <w:r w:rsidR="00A46E39" w:rsidRPr="0060415A">
        <w:rPr>
          <w:rFonts w:ascii="Courier New" w:hAnsi="Courier New" w:cs="Courier New"/>
          <w:b/>
        </w:rPr>
        <w:t>in_giris_1</w:t>
      </w:r>
      <w:r w:rsidR="00A46E39">
        <w:t xml:space="preserve"> </w:t>
      </w:r>
      <w:r w:rsidR="00C86EB7">
        <w:t xml:space="preserve">ve </w:t>
      </w:r>
      <w:r w:rsidR="00A46E39">
        <w:rPr>
          <w:rFonts w:ascii="Courier New" w:hAnsi="Courier New" w:cs="Courier New"/>
          <w:b/>
        </w:rPr>
        <w:t>in_giris_2</w:t>
      </w:r>
      <w:r w:rsidR="00A46E39">
        <w:t xml:space="preserve"> </w:t>
      </w:r>
      <w:r w:rsidR="00C86EB7">
        <w:t xml:space="preserve">giriş portlarının </w:t>
      </w:r>
      <w:r w:rsidR="009A6064" w:rsidRPr="00C84033">
        <w:rPr>
          <w:rFonts w:ascii="Courier New" w:hAnsi="Courier New" w:cs="Courier New"/>
          <w:b/>
        </w:rPr>
        <w:t>xor</w:t>
      </w:r>
      <w:r w:rsidR="00C86EB7">
        <w:t xml:space="preserve"> işleminin sonucu </w:t>
      </w:r>
      <w:r w:rsidR="00C86EB7" w:rsidRPr="00D12F01">
        <w:rPr>
          <w:rFonts w:ascii="Courier New" w:hAnsi="Courier New" w:cs="Courier New"/>
          <w:b/>
        </w:rPr>
        <w:t>out_cikis</w:t>
      </w:r>
      <w:r w:rsidR="00C86EB7">
        <w:t xml:space="preserve"> portuna atanmaktadır. 1</w:t>
      </w:r>
      <w:r w:rsidR="00E04B00">
        <w:t>5</w:t>
      </w:r>
      <w:r w:rsidR="00C86EB7">
        <w:t xml:space="preserve">. satırda </w:t>
      </w:r>
      <w:r w:rsidR="00A46E39" w:rsidRPr="0060415A">
        <w:rPr>
          <w:rFonts w:ascii="Courier New" w:hAnsi="Courier New" w:cs="Courier New"/>
          <w:b/>
        </w:rPr>
        <w:t>in_giris_1</w:t>
      </w:r>
      <w:r w:rsidR="00A46E39">
        <w:t xml:space="preserve"> </w:t>
      </w:r>
      <w:r w:rsidR="00C86EB7">
        <w:t xml:space="preserve">ve </w:t>
      </w:r>
      <w:r w:rsidR="00A46E39">
        <w:rPr>
          <w:rFonts w:ascii="Courier New" w:hAnsi="Courier New" w:cs="Courier New"/>
          <w:b/>
        </w:rPr>
        <w:t>in_giris_2</w:t>
      </w:r>
      <w:r w:rsidR="00C86EB7">
        <w:t xml:space="preserve"> giriş portlarının </w:t>
      </w:r>
      <w:r w:rsidR="009A6064" w:rsidRPr="00D12F01">
        <w:rPr>
          <w:rFonts w:ascii="Courier New" w:hAnsi="Courier New" w:cs="Courier New"/>
          <w:b/>
        </w:rPr>
        <w:t>and</w:t>
      </w:r>
      <w:r w:rsidR="00C86EB7">
        <w:t xml:space="preserve"> işleminin sonucu </w:t>
      </w:r>
      <w:r w:rsidR="00C86EB7" w:rsidRPr="00D12F01">
        <w:rPr>
          <w:rFonts w:ascii="Courier New" w:hAnsi="Courier New" w:cs="Courier New"/>
          <w:b/>
        </w:rPr>
        <w:t>out_cikis</w:t>
      </w:r>
      <w:r w:rsidR="00C84033" w:rsidRPr="00D12F01">
        <w:rPr>
          <w:rFonts w:ascii="Courier New" w:hAnsi="Courier New" w:cs="Courier New"/>
          <w:b/>
        </w:rPr>
        <w:t>_elde</w:t>
      </w:r>
      <w:r w:rsidR="00C86EB7">
        <w:t xml:space="preserve"> portuna atanmaktadır.</w:t>
      </w:r>
    </w:p>
    <w:p w14:paraId="59AFF162" w14:textId="77777777" w:rsidR="000B600C" w:rsidRDefault="000B600C" w:rsidP="00D06CDD">
      <w:pPr>
        <w:ind w:left="360" w:firstLine="708"/>
      </w:pPr>
    </w:p>
    <w:p w14:paraId="4DCC1458" w14:textId="77777777" w:rsidR="000B600C" w:rsidRPr="002345AB" w:rsidRDefault="000B600C" w:rsidP="00AA6E18">
      <w:pPr>
        <w:pStyle w:val="KOD"/>
        <w:numPr>
          <w:ilvl w:val="0"/>
          <w:numId w:val="31"/>
        </w:numPr>
        <w:ind w:left="680" w:hanging="340"/>
      </w:pPr>
      <w:r w:rsidRPr="003E11AC">
        <w:rPr>
          <w:b/>
          <w:color w:val="1F497D" w:themeColor="text2"/>
        </w:rPr>
        <w:t>entity</w:t>
      </w:r>
      <w:r w:rsidRPr="002345AB">
        <w:t xml:space="preserve"> yari_toplayici_bit </w:t>
      </w:r>
      <w:r w:rsidRPr="003E11AC">
        <w:rPr>
          <w:b/>
          <w:color w:val="1F497D" w:themeColor="text2"/>
        </w:rPr>
        <w:t>is</w:t>
      </w:r>
    </w:p>
    <w:p w14:paraId="602FF415" w14:textId="655B1926" w:rsidR="00AA6E18" w:rsidRDefault="00AE775D" w:rsidP="00AA6E18">
      <w:pPr>
        <w:pStyle w:val="KOD"/>
        <w:numPr>
          <w:ilvl w:val="0"/>
          <w:numId w:val="31"/>
        </w:numPr>
        <w:ind w:left="680" w:hanging="340"/>
      </w:pPr>
      <w:r>
        <w:t xml:space="preserve">  </w:t>
      </w:r>
      <w:r w:rsidR="000B600C" w:rsidRPr="002345AB">
        <w:t>port (</w:t>
      </w:r>
    </w:p>
    <w:p w14:paraId="4EE625D3" w14:textId="35E50E29" w:rsidR="00AA6E18" w:rsidRDefault="00AE775D" w:rsidP="00AA6E18">
      <w:pPr>
        <w:pStyle w:val="KOD"/>
        <w:numPr>
          <w:ilvl w:val="0"/>
          <w:numId w:val="31"/>
        </w:numPr>
        <w:ind w:left="680" w:hanging="340"/>
      </w:pPr>
      <w:r>
        <w:t xml:space="preserve">    </w:t>
      </w:r>
      <w:r w:rsidR="000B600C" w:rsidRPr="002345AB">
        <w:t xml:space="preserve">in_giris_1 : </w:t>
      </w:r>
      <w:r w:rsidR="000B600C" w:rsidRPr="00527D50">
        <w:rPr>
          <w:b/>
          <w:color w:val="1F497D" w:themeColor="text2"/>
        </w:rPr>
        <w:t>in</w:t>
      </w:r>
      <w:r w:rsidR="000B600C" w:rsidRPr="002345AB">
        <w:t xml:space="preserve"> bit;</w:t>
      </w:r>
    </w:p>
    <w:p w14:paraId="5765560E" w14:textId="39515106" w:rsidR="00AA6E18" w:rsidRDefault="00AE775D" w:rsidP="00AA6E18">
      <w:pPr>
        <w:pStyle w:val="KOD"/>
        <w:numPr>
          <w:ilvl w:val="0"/>
          <w:numId w:val="31"/>
        </w:numPr>
        <w:ind w:left="680" w:hanging="340"/>
      </w:pPr>
      <w:r>
        <w:t xml:space="preserve">    </w:t>
      </w:r>
      <w:r w:rsidR="000B600C" w:rsidRPr="002345AB">
        <w:t>in_giris_2</w:t>
      </w:r>
      <w:r w:rsidR="004A7309">
        <w:t xml:space="preserve"> </w:t>
      </w:r>
      <w:r w:rsidR="000B600C" w:rsidRPr="002345AB">
        <w:t xml:space="preserve">: </w:t>
      </w:r>
      <w:r w:rsidR="00527D50" w:rsidRPr="00527D50">
        <w:rPr>
          <w:b/>
          <w:color w:val="1F497D" w:themeColor="text2"/>
        </w:rPr>
        <w:t>in</w:t>
      </w:r>
      <w:r w:rsidR="00527D50">
        <w:t xml:space="preserve"> </w:t>
      </w:r>
      <w:r w:rsidR="000B600C" w:rsidRPr="002345AB">
        <w:t>bit;</w:t>
      </w:r>
    </w:p>
    <w:p w14:paraId="78A3FC7A" w14:textId="0C7619D4" w:rsidR="00AA6E18" w:rsidRDefault="00AE775D" w:rsidP="00AA6E18">
      <w:pPr>
        <w:pStyle w:val="KOD"/>
        <w:numPr>
          <w:ilvl w:val="0"/>
          <w:numId w:val="31"/>
        </w:numPr>
        <w:ind w:left="680" w:hanging="340"/>
      </w:pPr>
      <w:r>
        <w:t xml:space="preserve">    </w:t>
      </w:r>
      <w:r w:rsidR="000B600C" w:rsidRPr="002345AB">
        <w:t>out_cikis</w:t>
      </w:r>
      <w:r w:rsidR="004A7309">
        <w:t xml:space="preserve"> </w:t>
      </w:r>
      <w:r w:rsidR="000B600C" w:rsidRPr="002345AB">
        <w:t xml:space="preserve">: </w:t>
      </w:r>
      <w:r w:rsidR="000B600C" w:rsidRPr="00527D50">
        <w:rPr>
          <w:b/>
          <w:color w:val="1F497D" w:themeColor="text2"/>
        </w:rPr>
        <w:t>out</w:t>
      </w:r>
      <w:r w:rsidR="000B600C" w:rsidRPr="002345AB">
        <w:t xml:space="preserve"> bit;</w:t>
      </w:r>
    </w:p>
    <w:p w14:paraId="4A66663D" w14:textId="22A0C757" w:rsidR="00144728" w:rsidRPr="002345AB" w:rsidRDefault="00AE775D" w:rsidP="00AA6E18">
      <w:pPr>
        <w:pStyle w:val="KOD"/>
        <w:numPr>
          <w:ilvl w:val="0"/>
          <w:numId w:val="31"/>
        </w:numPr>
        <w:ind w:left="680" w:hanging="340"/>
      </w:pPr>
      <w:r>
        <w:t xml:space="preserve">    </w:t>
      </w:r>
      <w:r w:rsidR="000B600C" w:rsidRPr="002345AB">
        <w:t xml:space="preserve">out_cikis_elde : </w:t>
      </w:r>
      <w:r w:rsidR="00527D50" w:rsidRPr="00527D50">
        <w:rPr>
          <w:b/>
          <w:color w:val="1F497D" w:themeColor="text2"/>
        </w:rPr>
        <w:t>out</w:t>
      </w:r>
      <w:r w:rsidR="00527D50" w:rsidRPr="002345AB">
        <w:t xml:space="preserve"> </w:t>
      </w:r>
      <w:r w:rsidR="000B600C" w:rsidRPr="002345AB">
        <w:t>bit</w:t>
      </w:r>
    </w:p>
    <w:p w14:paraId="556D04F4" w14:textId="23C3E69A" w:rsidR="000B600C" w:rsidRPr="002345AB" w:rsidRDefault="00AE775D" w:rsidP="00AA6E18">
      <w:pPr>
        <w:pStyle w:val="KOD"/>
        <w:numPr>
          <w:ilvl w:val="0"/>
          <w:numId w:val="31"/>
        </w:numPr>
        <w:ind w:left="680" w:hanging="340"/>
      </w:pPr>
      <w:r>
        <w:t xml:space="preserve">  </w:t>
      </w:r>
      <w:r w:rsidR="000B600C" w:rsidRPr="002345AB">
        <w:t>);</w:t>
      </w:r>
    </w:p>
    <w:p w14:paraId="5263F9D4" w14:textId="77777777" w:rsidR="000B600C" w:rsidRPr="002345AB" w:rsidRDefault="000B600C" w:rsidP="00AA6E18">
      <w:pPr>
        <w:pStyle w:val="KOD"/>
        <w:numPr>
          <w:ilvl w:val="0"/>
          <w:numId w:val="31"/>
        </w:numPr>
        <w:ind w:left="680" w:hanging="340"/>
      </w:pPr>
      <w:r w:rsidRPr="003E11AC">
        <w:rPr>
          <w:b/>
          <w:color w:val="1F497D" w:themeColor="text2"/>
        </w:rPr>
        <w:t>end</w:t>
      </w:r>
      <w:r w:rsidRPr="002345AB">
        <w:t xml:space="preserve"> yari_toplayici_bit;</w:t>
      </w:r>
    </w:p>
    <w:p w14:paraId="1AC68286" w14:textId="77777777" w:rsidR="00AA6E18" w:rsidRDefault="00AA6E18" w:rsidP="00AA6E18">
      <w:pPr>
        <w:pStyle w:val="KOD"/>
        <w:numPr>
          <w:ilvl w:val="0"/>
          <w:numId w:val="31"/>
        </w:numPr>
        <w:ind w:left="680" w:hanging="340"/>
      </w:pPr>
    </w:p>
    <w:p w14:paraId="60A9048A" w14:textId="77777777" w:rsidR="000B600C" w:rsidRPr="002345AB" w:rsidRDefault="000B600C" w:rsidP="00AA6E18">
      <w:pPr>
        <w:pStyle w:val="KOD"/>
        <w:numPr>
          <w:ilvl w:val="0"/>
          <w:numId w:val="31"/>
        </w:numPr>
        <w:ind w:left="680" w:hanging="340"/>
      </w:pPr>
      <w:r w:rsidRPr="00C3698A">
        <w:rPr>
          <w:b/>
          <w:color w:val="1F497D" w:themeColor="text2"/>
        </w:rPr>
        <w:t>architecture</w:t>
      </w:r>
      <w:r w:rsidRPr="002345AB">
        <w:t xml:space="preserve"> Behavioral </w:t>
      </w:r>
      <w:r w:rsidRPr="00C3698A">
        <w:rPr>
          <w:b/>
          <w:color w:val="1F497D" w:themeColor="text2"/>
        </w:rPr>
        <w:t>of</w:t>
      </w:r>
      <w:r w:rsidRPr="002345AB">
        <w:t xml:space="preserve"> yari_toplayici_bit </w:t>
      </w:r>
      <w:r w:rsidRPr="00C3698A">
        <w:rPr>
          <w:b/>
        </w:rPr>
        <w:t>is</w:t>
      </w:r>
    </w:p>
    <w:p w14:paraId="4C8A1D81" w14:textId="77777777" w:rsidR="00AA6E18" w:rsidRDefault="00AA6E18" w:rsidP="00AA6E18">
      <w:pPr>
        <w:pStyle w:val="KOD"/>
        <w:numPr>
          <w:ilvl w:val="0"/>
          <w:numId w:val="31"/>
        </w:numPr>
        <w:ind w:left="680" w:hanging="340"/>
      </w:pPr>
    </w:p>
    <w:p w14:paraId="4F200603" w14:textId="77777777" w:rsidR="000B600C" w:rsidRPr="00C3698A" w:rsidRDefault="000B600C" w:rsidP="00AA6E18">
      <w:pPr>
        <w:pStyle w:val="KOD"/>
        <w:numPr>
          <w:ilvl w:val="0"/>
          <w:numId w:val="31"/>
        </w:numPr>
        <w:ind w:left="680" w:hanging="340"/>
        <w:rPr>
          <w:b/>
          <w:color w:val="1F497D" w:themeColor="text2"/>
        </w:rPr>
      </w:pPr>
      <w:r w:rsidRPr="00C3698A">
        <w:rPr>
          <w:b/>
          <w:color w:val="1F497D" w:themeColor="text2"/>
        </w:rPr>
        <w:t>begin</w:t>
      </w:r>
    </w:p>
    <w:p w14:paraId="699ABAFF" w14:textId="77777777" w:rsidR="00AA6E18" w:rsidRDefault="00AA6E18" w:rsidP="00AA6E18">
      <w:pPr>
        <w:pStyle w:val="KOD"/>
        <w:numPr>
          <w:ilvl w:val="0"/>
          <w:numId w:val="31"/>
        </w:numPr>
        <w:ind w:left="680" w:hanging="340"/>
      </w:pPr>
    </w:p>
    <w:p w14:paraId="279AA5BA" w14:textId="18F8A2BE" w:rsidR="000B600C" w:rsidRPr="002345AB" w:rsidRDefault="00AE775D" w:rsidP="00AA6E18">
      <w:pPr>
        <w:pStyle w:val="KOD"/>
        <w:numPr>
          <w:ilvl w:val="0"/>
          <w:numId w:val="31"/>
        </w:numPr>
        <w:ind w:left="680" w:hanging="340"/>
      </w:pPr>
      <w:r>
        <w:t xml:space="preserve">  </w:t>
      </w:r>
      <w:r w:rsidR="000B600C" w:rsidRPr="002345AB">
        <w:t>out_cikis</w:t>
      </w:r>
      <w:r>
        <w:t xml:space="preserve"> </w:t>
      </w:r>
      <w:r w:rsidR="000B600C" w:rsidRPr="002345AB">
        <w:t xml:space="preserve">&lt;= in_giris_1 </w:t>
      </w:r>
      <w:r w:rsidR="000B600C" w:rsidRPr="00C3698A">
        <w:rPr>
          <w:b/>
          <w:color w:val="1F497D" w:themeColor="text2"/>
        </w:rPr>
        <w:t>xor</w:t>
      </w:r>
      <w:r w:rsidR="000B600C" w:rsidRPr="002345AB">
        <w:t xml:space="preserve"> in_giris_2;</w:t>
      </w:r>
    </w:p>
    <w:p w14:paraId="72D4AAA2" w14:textId="1F00C794" w:rsidR="000B600C" w:rsidRPr="002345AB" w:rsidRDefault="00AE775D" w:rsidP="00AA6E18">
      <w:pPr>
        <w:pStyle w:val="KOD"/>
        <w:numPr>
          <w:ilvl w:val="0"/>
          <w:numId w:val="31"/>
        </w:numPr>
        <w:ind w:left="680" w:hanging="340"/>
      </w:pPr>
      <w:r>
        <w:t xml:space="preserve">  </w:t>
      </w:r>
      <w:r w:rsidR="000B600C" w:rsidRPr="002345AB">
        <w:t xml:space="preserve">out_cikis_elde &lt;= in_giris_1 </w:t>
      </w:r>
      <w:r w:rsidR="000B600C" w:rsidRPr="00C3698A">
        <w:rPr>
          <w:b/>
          <w:color w:val="1F497D" w:themeColor="text2"/>
        </w:rPr>
        <w:t>and</w:t>
      </w:r>
      <w:r w:rsidR="000B600C" w:rsidRPr="002345AB">
        <w:t xml:space="preserve"> in_giris_2;</w:t>
      </w:r>
    </w:p>
    <w:p w14:paraId="7004C05F" w14:textId="77777777" w:rsidR="00AA6E18" w:rsidRDefault="00AA6E18" w:rsidP="00AA6E18">
      <w:pPr>
        <w:pStyle w:val="KOD"/>
        <w:numPr>
          <w:ilvl w:val="0"/>
          <w:numId w:val="31"/>
        </w:numPr>
        <w:ind w:left="680" w:hanging="340"/>
      </w:pPr>
    </w:p>
    <w:p w14:paraId="7CC81C0F" w14:textId="77777777" w:rsidR="000B600C" w:rsidRPr="002345AB" w:rsidRDefault="000B600C" w:rsidP="00AA6E18">
      <w:pPr>
        <w:pStyle w:val="KOD"/>
        <w:numPr>
          <w:ilvl w:val="0"/>
          <w:numId w:val="31"/>
        </w:numPr>
        <w:ind w:left="680" w:hanging="340"/>
      </w:pPr>
      <w:r w:rsidRPr="00C3698A">
        <w:rPr>
          <w:b/>
          <w:color w:val="1F497D" w:themeColor="text2"/>
        </w:rPr>
        <w:t>end</w:t>
      </w:r>
      <w:r w:rsidRPr="002345AB">
        <w:t xml:space="preserve"> Behavioral;</w:t>
      </w:r>
    </w:p>
    <w:p w14:paraId="23E96822" w14:textId="77777777" w:rsidR="0083532C" w:rsidRPr="001D3C0D" w:rsidRDefault="0083532C" w:rsidP="006C382C">
      <w:pPr>
        <w:jc w:val="center"/>
        <w:rPr>
          <w:b/>
        </w:rPr>
      </w:pPr>
      <w:bookmarkStart w:id="8" w:name="_Toc394327633"/>
    </w:p>
    <w:p w14:paraId="4C4C9D6B" w14:textId="2C647728" w:rsidR="006C382C" w:rsidRPr="00F45177" w:rsidRDefault="00D06CDD" w:rsidP="00DB17AB">
      <w:pPr>
        <w:pStyle w:val="Balk3"/>
        <w:numPr>
          <w:ilvl w:val="2"/>
          <w:numId w:val="16"/>
        </w:numPr>
        <w:spacing w:before="240" w:after="240"/>
        <w:rPr>
          <w:i/>
        </w:rPr>
      </w:pPr>
      <w:r>
        <w:t>std</w:t>
      </w:r>
      <w:r w:rsidR="006C382C" w:rsidRPr="003B2FDC">
        <w:t>_</w:t>
      </w:r>
      <w:r>
        <w:t>logic</w:t>
      </w:r>
      <w:r w:rsidR="006C382C" w:rsidRPr="00F45177">
        <w:t xml:space="preserve"> ve </w:t>
      </w:r>
      <w:r>
        <w:t>std</w:t>
      </w:r>
      <w:r w:rsidR="006C382C" w:rsidRPr="003B2FDC">
        <w:t>_</w:t>
      </w:r>
      <w:r>
        <w:t>logic</w:t>
      </w:r>
      <w:r w:rsidR="006C382C" w:rsidRPr="003B2FDC">
        <w:t>_</w:t>
      </w:r>
      <w:r>
        <w:t>vector</w:t>
      </w:r>
      <w:r w:rsidR="006C382C" w:rsidRPr="00F45177">
        <w:t xml:space="preserve"> Tipleri</w:t>
      </w:r>
      <w:bookmarkEnd w:id="8"/>
    </w:p>
    <w:p w14:paraId="323FED23" w14:textId="77777777" w:rsidR="001F32E6" w:rsidRDefault="001F32E6" w:rsidP="005E1734">
      <w:r>
        <w:t>A</w:t>
      </w:r>
      <w:r w:rsidRPr="001F32E6">
        <w:t xml:space="preserve">şağıda örnek </w:t>
      </w:r>
      <w:r w:rsidRPr="001F32E6">
        <w:rPr>
          <w:rFonts w:ascii="Courier New" w:hAnsi="Courier New" w:cs="Courier New"/>
          <w:b/>
        </w:rPr>
        <w:t xml:space="preserve">std_logic </w:t>
      </w:r>
      <w:r w:rsidRPr="002148FE">
        <w:t>tipinde</w:t>
      </w:r>
      <w:r w:rsidRPr="001F32E6">
        <w:rPr>
          <w:rFonts w:ascii="Courier New" w:hAnsi="Courier New" w:cs="Courier New"/>
          <w:b/>
        </w:rPr>
        <w:t xml:space="preserve"> signal</w:t>
      </w:r>
      <w:r w:rsidRPr="001F32E6">
        <w:t xml:space="preserve"> bildirimleri verilmiştir:</w:t>
      </w:r>
    </w:p>
    <w:p w14:paraId="59791455" w14:textId="77777777" w:rsidR="00622712" w:rsidRPr="001F32E6" w:rsidRDefault="00622712" w:rsidP="001F32E6"/>
    <w:p w14:paraId="150DD8B3" w14:textId="77777777" w:rsidR="001F32E6" w:rsidRPr="00A21BF4" w:rsidRDefault="001F32E6" w:rsidP="008A1B57">
      <w:pPr>
        <w:pStyle w:val="KOD"/>
        <w:ind w:firstLine="708"/>
      </w:pPr>
      <w:r w:rsidRPr="00A21BF4">
        <w:rPr>
          <w:b/>
          <w:color w:val="1F497D" w:themeColor="text2"/>
        </w:rPr>
        <w:lastRenderedPageBreak/>
        <w:t>signal</w:t>
      </w:r>
      <w:r w:rsidRPr="00A21BF4">
        <w:t xml:space="preserve"> clk : </w:t>
      </w:r>
      <w:r w:rsidRPr="00A21BF4">
        <w:rPr>
          <w:color w:val="4F81BD" w:themeColor="accent1"/>
        </w:rPr>
        <w:t>std_logic</w:t>
      </w:r>
      <w:r w:rsidRPr="00A21BF4">
        <w:t xml:space="preserve"> := baslangic_degeri;</w:t>
      </w:r>
    </w:p>
    <w:p w14:paraId="4F3EFA02" w14:textId="77777777" w:rsidR="001F32E6" w:rsidRDefault="001F32E6" w:rsidP="006C382C">
      <w:pPr>
        <w:spacing w:after="0"/>
      </w:pPr>
    </w:p>
    <w:p w14:paraId="3E09F44C" w14:textId="77777777" w:rsidR="006C382C" w:rsidRDefault="006C382C" w:rsidP="00BF063A">
      <w:r w:rsidRPr="00F45177">
        <w:t xml:space="preserve">Bu </w:t>
      </w:r>
      <w:r w:rsidR="005D50A7">
        <w:t xml:space="preserve">veri </w:t>
      </w:r>
      <w:r w:rsidRPr="00F45177">
        <w:t xml:space="preserve">tipin kullanımı için VHDL kodumuzda, aşağıda verilen </w:t>
      </w:r>
      <w:r>
        <w:t>sözdizimi kütüphane kısmına</w:t>
      </w:r>
      <w:r w:rsidR="0084094A">
        <w:t xml:space="preserve"> eklenmelidir.</w:t>
      </w:r>
      <w:r>
        <w:t xml:space="preserve"> </w:t>
      </w:r>
    </w:p>
    <w:p w14:paraId="23AD2FF5" w14:textId="77777777" w:rsidR="006C382C" w:rsidRDefault="006C382C" w:rsidP="006C382C">
      <w:pPr>
        <w:spacing w:after="0"/>
      </w:pPr>
    </w:p>
    <w:p w14:paraId="461582E0" w14:textId="77777777" w:rsidR="002F1AC8" w:rsidRPr="004D5BF6" w:rsidRDefault="002F1AC8" w:rsidP="008A1B57">
      <w:pPr>
        <w:pStyle w:val="KOD"/>
        <w:ind w:left="708"/>
      </w:pPr>
      <w:r w:rsidRPr="00F87FC3">
        <w:rPr>
          <w:b/>
          <w:color w:val="800000"/>
        </w:rPr>
        <w:t>library</w:t>
      </w:r>
      <w:r w:rsidRPr="004D5BF6">
        <w:t xml:space="preserve"> ieee;</w:t>
      </w:r>
    </w:p>
    <w:p w14:paraId="424AA00B" w14:textId="77777777" w:rsidR="002F1AC8" w:rsidRPr="004D5BF6" w:rsidRDefault="002F1AC8" w:rsidP="008A1B57">
      <w:pPr>
        <w:pStyle w:val="KOD"/>
        <w:ind w:left="708"/>
      </w:pPr>
      <w:r w:rsidRPr="00F87FC3">
        <w:rPr>
          <w:b/>
          <w:color w:val="800000"/>
        </w:rPr>
        <w:t>use</w:t>
      </w:r>
      <w:r w:rsidRPr="004D5BF6">
        <w:t xml:space="preserve"> ieee.std_logic_1164.all;</w:t>
      </w:r>
    </w:p>
    <w:p w14:paraId="3CEA495A" w14:textId="77777777" w:rsidR="004D5BF6" w:rsidRDefault="004D5BF6" w:rsidP="004D5BF6">
      <w:pPr>
        <w:rPr>
          <w:rFonts w:ascii="Courier New" w:hAnsi="Courier New" w:cs="Courier New"/>
          <w:b/>
        </w:rPr>
      </w:pPr>
    </w:p>
    <w:p w14:paraId="1C78559B" w14:textId="7951796A" w:rsidR="006C382C" w:rsidRDefault="006C382C" w:rsidP="004D5BF6">
      <w:pPr>
        <w:rPr>
          <w:rFonts w:cs="Times New Roman"/>
        </w:rPr>
      </w:pPr>
      <w:r w:rsidRPr="003B2FDC">
        <w:rPr>
          <w:rFonts w:ascii="Courier New" w:hAnsi="Courier New" w:cs="Courier New"/>
          <w:b/>
        </w:rPr>
        <w:t>std_logic</w:t>
      </w:r>
      <w:r>
        <w:rPr>
          <w:b/>
        </w:rPr>
        <w:t xml:space="preserve"> </w:t>
      </w:r>
      <w:r>
        <w:t>tipi ile</w:t>
      </w:r>
      <w:r w:rsidRPr="00F45177">
        <w:t xml:space="preserve"> </w:t>
      </w:r>
      <w:r w:rsidRPr="003B2FDC">
        <w:rPr>
          <w:rFonts w:ascii="Courier New" w:hAnsi="Courier New" w:cs="Courier New"/>
          <w:b/>
        </w:rPr>
        <w:t>bit</w:t>
      </w:r>
      <w:r>
        <w:t xml:space="preserve"> tipi arasındaki temel fark </w:t>
      </w:r>
      <w:r w:rsidRPr="001D3C0D">
        <w:rPr>
          <w:rFonts w:ascii="Courier New" w:hAnsi="Courier New" w:cs="Courier New"/>
          <w:b/>
        </w:rPr>
        <w:t>std_logic</w:t>
      </w:r>
      <w:r>
        <w:t xml:space="preserve"> tipinin sahip olabileceği durumların sayısının </w:t>
      </w:r>
      <w:r w:rsidRPr="003B2FDC">
        <w:rPr>
          <w:rFonts w:ascii="Courier New" w:hAnsi="Courier New" w:cs="Courier New"/>
          <w:b/>
        </w:rPr>
        <w:t>bit</w:t>
      </w:r>
      <w:r>
        <w:t xml:space="preserve"> tipine oranla daha fazla olmasıdır. Bu açıklamada özellikle durum kelimesinin seçilmesinin yegâne nedeni, tanımlanan veri tipine göre sentezlenecek devrenin alabileceği değerlerin sadece </w:t>
      </w:r>
      <w:r w:rsidRPr="00D91F60">
        <w:rPr>
          <w:rFonts w:ascii="Courier New" w:hAnsi="Courier New" w:cs="Courier New"/>
          <w:b/>
        </w:rPr>
        <w:t>1</w:t>
      </w:r>
      <w:r>
        <w:t xml:space="preserve"> ve </w:t>
      </w:r>
      <w:r w:rsidRPr="00D91F60">
        <w:rPr>
          <w:rFonts w:ascii="Courier New" w:hAnsi="Courier New" w:cs="Courier New"/>
          <w:b/>
        </w:rPr>
        <w:t>0</w:t>
      </w:r>
      <w:r>
        <w:t xml:space="preserve">’dan ibaret olmamasıdır. </w:t>
      </w:r>
      <w:r w:rsidRPr="00F45177">
        <w:rPr>
          <w:rFonts w:cs="Times New Roman"/>
        </w:rPr>
        <w:t xml:space="preserve"> </w:t>
      </w:r>
      <w:r w:rsidRPr="00291185">
        <w:rPr>
          <w:rFonts w:ascii="Courier New" w:hAnsi="Courier New" w:cs="Courier New"/>
          <w:b/>
        </w:rPr>
        <w:t>std_logic</w:t>
      </w:r>
      <w:r w:rsidRPr="00F45177">
        <w:rPr>
          <w:rFonts w:cs="Times New Roman"/>
        </w:rPr>
        <w:t xml:space="preserve"> veri nesnesi</w:t>
      </w:r>
      <w:r>
        <w:rPr>
          <w:rFonts w:cs="Times New Roman"/>
        </w:rPr>
        <w:t>nin alabileceği değerler ve bu değerlerin sentezlenebilirlik durumları</w:t>
      </w:r>
      <w:r w:rsidR="00D91F60">
        <w:rPr>
          <w:rFonts w:cs="Times New Roman"/>
        </w:rPr>
        <w:t xml:space="preserve"> </w:t>
      </w:r>
      <w:r>
        <w:rPr>
          <w:rFonts w:cs="Times New Roman"/>
        </w:rPr>
        <w:t xml:space="preserve"> </w:t>
      </w:r>
      <w:r w:rsidR="00D91F60">
        <w:rPr>
          <w:rFonts w:cs="Times New Roman"/>
        </w:rPr>
        <w:fldChar w:fldCharType="begin"/>
      </w:r>
      <w:r w:rsidR="00D91F60">
        <w:rPr>
          <w:rFonts w:cs="Times New Roman"/>
        </w:rPr>
        <w:instrText xml:space="preserve"> REF _Ref401000724 \h </w:instrText>
      </w:r>
      <w:r w:rsidR="00D91F60">
        <w:rPr>
          <w:rFonts w:cs="Times New Roman"/>
        </w:rPr>
      </w:r>
      <w:r w:rsidR="00D91F60">
        <w:rPr>
          <w:rFonts w:cs="Times New Roman"/>
        </w:rPr>
        <w:fldChar w:fldCharType="separate"/>
      </w:r>
      <w:r w:rsidR="00D91F60">
        <w:t xml:space="preserve">Tablo </w:t>
      </w:r>
      <w:r w:rsidR="00D91F60">
        <w:rPr>
          <w:noProof/>
        </w:rPr>
        <w:t>4</w:t>
      </w:r>
      <w:r w:rsidR="00D91F60">
        <w:noBreakHyphen/>
      </w:r>
      <w:r w:rsidR="00D91F60">
        <w:rPr>
          <w:noProof/>
        </w:rPr>
        <w:t>1</w:t>
      </w:r>
      <w:r w:rsidR="00D91F60">
        <w:rPr>
          <w:rFonts w:cs="Times New Roman"/>
        </w:rPr>
        <w:fldChar w:fldCharType="end"/>
      </w:r>
      <w:r w:rsidR="00C94089">
        <w:rPr>
          <w:rFonts w:cs="Times New Roman"/>
        </w:rPr>
        <w:t>'de</w:t>
      </w:r>
      <w:r>
        <w:rPr>
          <w:rFonts w:cs="Times New Roman"/>
        </w:rPr>
        <w:t xml:space="preserve"> verilmiştir.</w:t>
      </w:r>
    </w:p>
    <w:p w14:paraId="341CF496" w14:textId="77777777" w:rsidR="00912FAB" w:rsidRDefault="00912FAB" w:rsidP="00F75388">
      <w:pPr>
        <w:rPr>
          <w:rFonts w:cs="Times New Roman"/>
        </w:rPr>
      </w:pPr>
    </w:p>
    <w:p w14:paraId="4F78CFAF" w14:textId="413F59CA" w:rsidR="006C382C" w:rsidRDefault="00192AD3" w:rsidP="00D91F60">
      <w:pPr>
        <w:pStyle w:val="ResimYazs"/>
        <w:rPr>
          <w:rFonts w:cs="Times New Roman"/>
        </w:rPr>
      </w:pPr>
      <w:bookmarkStart w:id="9" w:name="_Ref401000724"/>
      <w:r>
        <w:t xml:space="preserve">Tablo </w:t>
      </w:r>
      <w:r w:rsidR="00741015">
        <w:fldChar w:fldCharType="begin"/>
      </w:r>
      <w:r w:rsidR="00741015">
        <w:instrText xml:space="preserve"> STYLEREF 1 \s </w:instrText>
      </w:r>
      <w:r w:rsidR="00741015">
        <w:fldChar w:fldCharType="separate"/>
      </w:r>
      <w:r>
        <w:rPr>
          <w:noProof/>
        </w:rPr>
        <w:t>4</w:t>
      </w:r>
      <w:r w:rsidR="00741015">
        <w:rPr>
          <w:noProof/>
        </w:rPr>
        <w:fldChar w:fldCharType="end"/>
      </w:r>
      <w:r>
        <w:noBreakHyphen/>
      </w:r>
      <w:r w:rsidR="00741015">
        <w:fldChar w:fldCharType="begin"/>
      </w:r>
      <w:r w:rsidR="00741015">
        <w:instrText xml:space="preserve"> SEQ Tablo \* ARABIC \s 1 </w:instrText>
      </w:r>
      <w:r w:rsidR="00741015">
        <w:fldChar w:fldCharType="separate"/>
      </w:r>
      <w:r>
        <w:rPr>
          <w:noProof/>
        </w:rPr>
        <w:t>1</w:t>
      </w:r>
      <w:r w:rsidR="00741015">
        <w:rPr>
          <w:noProof/>
        </w:rPr>
        <w:fldChar w:fldCharType="end"/>
      </w:r>
      <w:bookmarkEnd w:id="9"/>
      <w:r>
        <w:t xml:space="preserve"> </w:t>
      </w:r>
      <w:r w:rsidR="00C94089">
        <w:rPr>
          <w:rFonts w:cs="Times New Roman"/>
        </w:rPr>
        <w:t xml:space="preserve"> </w:t>
      </w:r>
      <w:r w:rsidR="00912FAB" w:rsidRPr="00192AD3">
        <w:rPr>
          <w:rFonts w:cs="Times New Roman"/>
          <w:b/>
        </w:rPr>
        <w:t>std_logic</w:t>
      </w:r>
      <w:r w:rsidR="00912FAB">
        <w:rPr>
          <w:rFonts w:cs="Times New Roman"/>
        </w:rPr>
        <w:t xml:space="preserve"> veri nesnesinin alabileceği değerler ve sentezlenebilirlik durumu</w:t>
      </w:r>
    </w:p>
    <w:tbl>
      <w:tblPr>
        <w:tblStyle w:val="AkGlgeleme-Vurgu11"/>
        <w:tblW w:w="0" w:type="auto"/>
        <w:jc w:val="center"/>
        <w:tblLook w:val="04A0" w:firstRow="1" w:lastRow="0" w:firstColumn="1" w:lastColumn="0" w:noHBand="0" w:noVBand="1"/>
      </w:tblPr>
      <w:tblGrid>
        <w:gridCol w:w="960"/>
        <w:gridCol w:w="1711"/>
        <w:gridCol w:w="1483"/>
      </w:tblGrid>
      <w:tr w:rsidR="006C382C" w14:paraId="227823F7" w14:textId="77777777" w:rsidTr="002A3C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C9D4461" w14:textId="77777777" w:rsidR="006C382C" w:rsidRPr="006353C5" w:rsidRDefault="006C382C" w:rsidP="002A3CE6">
            <w:pPr>
              <w:spacing w:after="0"/>
              <w:jc w:val="center"/>
              <w:rPr>
                <w:rFonts w:cs="Times New Roman"/>
                <w:szCs w:val="24"/>
              </w:rPr>
            </w:pPr>
            <w:r w:rsidRPr="006353C5">
              <w:rPr>
                <w:rFonts w:cs="Times New Roman"/>
                <w:szCs w:val="24"/>
              </w:rPr>
              <w:t>Değerler</w:t>
            </w:r>
          </w:p>
        </w:tc>
        <w:tc>
          <w:tcPr>
            <w:tcW w:w="0" w:type="auto"/>
          </w:tcPr>
          <w:p w14:paraId="48550FF5" w14:textId="77777777" w:rsidR="006C382C" w:rsidRPr="006353C5" w:rsidRDefault="006C382C" w:rsidP="002A3CE6">
            <w:pPr>
              <w:spacing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t>Açıklama</w:t>
            </w:r>
          </w:p>
        </w:tc>
        <w:tc>
          <w:tcPr>
            <w:tcW w:w="0" w:type="auto"/>
          </w:tcPr>
          <w:p w14:paraId="0252183A" w14:textId="77777777" w:rsidR="006C382C" w:rsidRPr="006353C5" w:rsidRDefault="006C382C" w:rsidP="002A3CE6">
            <w:pPr>
              <w:spacing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t>Sentezlenebilir</w:t>
            </w:r>
          </w:p>
        </w:tc>
      </w:tr>
      <w:tr w:rsidR="006C382C" w14:paraId="5E0716D4" w14:textId="77777777" w:rsidTr="002A3C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088BBA" w14:textId="77777777" w:rsidR="006C382C" w:rsidRPr="006353C5" w:rsidRDefault="006C382C" w:rsidP="002A3CE6">
            <w:pPr>
              <w:spacing w:after="0"/>
              <w:jc w:val="center"/>
              <w:rPr>
                <w:rFonts w:cs="Times New Roman"/>
                <w:szCs w:val="24"/>
              </w:rPr>
            </w:pPr>
            <w:r w:rsidRPr="006353C5">
              <w:rPr>
                <w:rFonts w:cs="Times New Roman"/>
                <w:szCs w:val="24"/>
              </w:rPr>
              <w:t>0</w:t>
            </w:r>
          </w:p>
        </w:tc>
        <w:tc>
          <w:tcPr>
            <w:tcW w:w="0" w:type="auto"/>
          </w:tcPr>
          <w:p w14:paraId="40E55CFA"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t xml:space="preserve">Güçlü 0 </w:t>
            </w:r>
          </w:p>
        </w:tc>
        <w:tc>
          <w:tcPr>
            <w:tcW w:w="0" w:type="auto"/>
          </w:tcPr>
          <w:p w14:paraId="3A2CA6C8"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sym w:font="Wingdings" w:char="F0FC"/>
            </w:r>
          </w:p>
        </w:tc>
      </w:tr>
      <w:tr w:rsidR="006C382C" w14:paraId="228C68C8" w14:textId="77777777" w:rsidTr="002A3C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03AA7E" w14:textId="77777777" w:rsidR="006C382C" w:rsidRPr="006353C5" w:rsidRDefault="006C382C" w:rsidP="002A3CE6">
            <w:pPr>
              <w:spacing w:after="0"/>
              <w:jc w:val="center"/>
              <w:rPr>
                <w:rFonts w:cs="Times New Roman"/>
                <w:szCs w:val="24"/>
              </w:rPr>
            </w:pPr>
            <w:r w:rsidRPr="006353C5">
              <w:rPr>
                <w:rFonts w:cs="Times New Roman"/>
                <w:szCs w:val="24"/>
              </w:rPr>
              <w:t>1</w:t>
            </w:r>
          </w:p>
        </w:tc>
        <w:tc>
          <w:tcPr>
            <w:tcW w:w="0" w:type="auto"/>
          </w:tcPr>
          <w:p w14:paraId="14B077B2"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t>Güçlü 1</w:t>
            </w:r>
          </w:p>
        </w:tc>
        <w:tc>
          <w:tcPr>
            <w:tcW w:w="0" w:type="auto"/>
          </w:tcPr>
          <w:p w14:paraId="50ECABEC"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sym w:font="Wingdings" w:char="F0FC"/>
            </w:r>
          </w:p>
        </w:tc>
      </w:tr>
      <w:tr w:rsidR="006C382C" w14:paraId="7A48905F" w14:textId="77777777" w:rsidTr="002A3C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F9C97A5" w14:textId="77777777" w:rsidR="006C382C" w:rsidRPr="006353C5" w:rsidRDefault="006C382C" w:rsidP="002A3CE6">
            <w:pPr>
              <w:spacing w:after="0"/>
              <w:jc w:val="center"/>
              <w:rPr>
                <w:rFonts w:cs="Times New Roman"/>
                <w:szCs w:val="24"/>
              </w:rPr>
            </w:pPr>
            <w:r w:rsidRPr="006353C5">
              <w:rPr>
                <w:rFonts w:cs="Times New Roman"/>
                <w:szCs w:val="24"/>
              </w:rPr>
              <w:t>Z</w:t>
            </w:r>
          </w:p>
        </w:tc>
        <w:tc>
          <w:tcPr>
            <w:tcW w:w="0" w:type="auto"/>
          </w:tcPr>
          <w:p w14:paraId="357290B9"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t xml:space="preserve">Yüksek Empedans </w:t>
            </w:r>
          </w:p>
        </w:tc>
        <w:tc>
          <w:tcPr>
            <w:tcW w:w="0" w:type="auto"/>
          </w:tcPr>
          <w:p w14:paraId="0726E5BF"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sym w:font="Wingdings" w:char="F0FC"/>
            </w:r>
          </w:p>
        </w:tc>
      </w:tr>
      <w:tr w:rsidR="006C382C" w14:paraId="05E8C9A4" w14:textId="77777777" w:rsidTr="002A3C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D7915C" w14:textId="77777777" w:rsidR="006C382C" w:rsidRPr="006353C5" w:rsidRDefault="006C382C" w:rsidP="002A3CE6">
            <w:pPr>
              <w:spacing w:after="0"/>
              <w:jc w:val="center"/>
              <w:rPr>
                <w:rFonts w:cs="Times New Roman"/>
                <w:szCs w:val="24"/>
              </w:rPr>
            </w:pPr>
            <w:r w:rsidRPr="006353C5">
              <w:rPr>
                <w:rFonts w:cs="Times New Roman"/>
                <w:szCs w:val="24"/>
              </w:rPr>
              <w:t>X</w:t>
            </w:r>
          </w:p>
        </w:tc>
        <w:tc>
          <w:tcPr>
            <w:tcW w:w="0" w:type="auto"/>
          </w:tcPr>
          <w:p w14:paraId="04F05237"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t>Bilinmeyen</w:t>
            </w:r>
          </w:p>
        </w:tc>
        <w:tc>
          <w:tcPr>
            <w:tcW w:w="0" w:type="auto"/>
          </w:tcPr>
          <w:p w14:paraId="128EA8A7"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sym w:font="Wingdings" w:char="F0FC"/>
            </w:r>
          </w:p>
        </w:tc>
      </w:tr>
      <w:tr w:rsidR="006C382C" w14:paraId="7F6BD2CD" w14:textId="77777777" w:rsidTr="002A3C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8C4A2E" w14:textId="77777777" w:rsidR="006C382C" w:rsidRPr="006353C5" w:rsidRDefault="006C382C" w:rsidP="002A3CE6">
            <w:pPr>
              <w:spacing w:after="0"/>
              <w:jc w:val="center"/>
              <w:rPr>
                <w:rFonts w:cs="Times New Roman"/>
                <w:szCs w:val="24"/>
              </w:rPr>
            </w:pPr>
            <w:r w:rsidRPr="006353C5">
              <w:rPr>
                <w:rFonts w:cs="Times New Roman"/>
                <w:szCs w:val="24"/>
              </w:rPr>
              <w:t>-</w:t>
            </w:r>
          </w:p>
        </w:tc>
        <w:tc>
          <w:tcPr>
            <w:tcW w:w="0" w:type="auto"/>
          </w:tcPr>
          <w:p w14:paraId="7706A9FD"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t>Önemsiz</w:t>
            </w:r>
          </w:p>
        </w:tc>
        <w:tc>
          <w:tcPr>
            <w:tcW w:w="0" w:type="auto"/>
          </w:tcPr>
          <w:p w14:paraId="55B44299"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sym w:font="Wingdings" w:char="F0FB"/>
            </w:r>
          </w:p>
        </w:tc>
      </w:tr>
      <w:tr w:rsidR="006C382C" w14:paraId="63EFAD42" w14:textId="77777777" w:rsidTr="002A3C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82FFE7" w14:textId="77777777" w:rsidR="006C382C" w:rsidRPr="006353C5" w:rsidRDefault="006C382C" w:rsidP="002A3CE6">
            <w:pPr>
              <w:spacing w:after="0"/>
              <w:jc w:val="center"/>
              <w:rPr>
                <w:rFonts w:cs="Times New Roman"/>
                <w:szCs w:val="24"/>
              </w:rPr>
            </w:pPr>
            <w:r w:rsidRPr="006353C5">
              <w:rPr>
                <w:rFonts w:cs="Times New Roman"/>
                <w:szCs w:val="24"/>
              </w:rPr>
              <w:t>L</w:t>
            </w:r>
          </w:p>
        </w:tc>
        <w:tc>
          <w:tcPr>
            <w:tcW w:w="0" w:type="auto"/>
          </w:tcPr>
          <w:p w14:paraId="4AA01D74"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t>Zayıf 0</w:t>
            </w:r>
          </w:p>
        </w:tc>
        <w:tc>
          <w:tcPr>
            <w:tcW w:w="0" w:type="auto"/>
          </w:tcPr>
          <w:p w14:paraId="7B96D17D"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sym w:font="Wingdings" w:char="F0FB"/>
            </w:r>
          </w:p>
        </w:tc>
      </w:tr>
      <w:tr w:rsidR="006C382C" w14:paraId="5C349AF4" w14:textId="77777777" w:rsidTr="002A3C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D698C3" w14:textId="77777777" w:rsidR="006C382C" w:rsidRPr="006353C5" w:rsidRDefault="006C382C" w:rsidP="002A3CE6">
            <w:pPr>
              <w:spacing w:after="0"/>
              <w:jc w:val="center"/>
              <w:rPr>
                <w:rFonts w:cs="Times New Roman"/>
                <w:szCs w:val="24"/>
              </w:rPr>
            </w:pPr>
            <w:r w:rsidRPr="006353C5">
              <w:rPr>
                <w:rFonts w:cs="Times New Roman"/>
                <w:szCs w:val="24"/>
              </w:rPr>
              <w:t>H</w:t>
            </w:r>
          </w:p>
        </w:tc>
        <w:tc>
          <w:tcPr>
            <w:tcW w:w="0" w:type="auto"/>
          </w:tcPr>
          <w:p w14:paraId="4FAF5E3C" w14:textId="45ABDB88" w:rsidR="006C382C" w:rsidRPr="006353C5" w:rsidRDefault="00C94089"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Yüksek</w:t>
            </w:r>
            <w:r w:rsidRPr="006353C5">
              <w:rPr>
                <w:rFonts w:cs="Times New Roman"/>
                <w:szCs w:val="24"/>
              </w:rPr>
              <w:t xml:space="preserve"> </w:t>
            </w:r>
            <w:r w:rsidR="006C382C" w:rsidRPr="006353C5">
              <w:rPr>
                <w:rFonts w:cs="Times New Roman"/>
                <w:szCs w:val="24"/>
              </w:rPr>
              <w:t>1</w:t>
            </w:r>
          </w:p>
        </w:tc>
        <w:tc>
          <w:tcPr>
            <w:tcW w:w="0" w:type="auto"/>
          </w:tcPr>
          <w:p w14:paraId="15BF0522"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sym w:font="Wingdings" w:char="F0FB"/>
            </w:r>
          </w:p>
        </w:tc>
      </w:tr>
      <w:tr w:rsidR="006C382C" w14:paraId="512C9BA0" w14:textId="77777777" w:rsidTr="002A3CE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2965EB" w14:textId="77777777" w:rsidR="006C382C" w:rsidRPr="006353C5" w:rsidRDefault="006C382C" w:rsidP="002A3CE6">
            <w:pPr>
              <w:spacing w:after="0"/>
              <w:jc w:val="center"/>
              <w:rPr>
                <w:rFonts w:cs="Times New Roman"/>
                <w:szCs w:val="24"/>
              </w:rPr>
            </w:pPr>
            <w:r w:rsidRPr="006353C5">
              <w:rPr>
                <w:rFonts w:cs="Times New Roman"/>
                <w:szCs w:val="24"/>
              </w:rPr>
              <w:t>U</w:t>
            </w:r>
          </w:p>
        </w:tc>
        <w:tc>
          <w:tcPr>
            <w:tcW w:w="0" w:type="auto"/>
          </w:tcPr>
          <w:p w14:paraId="7437DC0F"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t>Tanımlanmamış</w:t>
            </w:r>
          </w:p>
        </w:tc>
        <w:tc>
          <w:tcPr>
            <w:tcW w:w="0" w:type="auto"/>
          </w:tcPr>
          <w:p w14:paraId="1E0216AD" w14:textId="77777777" w:rsidR="006C382C" w:rsidRPr="006353C5" w:rsidRDefault="006C382C" w:rsidP="002A3CE6">
            <w:pPr>
              <w:spacing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353C5">
              <w:rPr>
                <w:rFonts w:cs="Times New Roman"/>
                <w:szCs w:val="24"/>
              </w:rPr>
              <w:sym w:font="Wingdings" w:char="F0FB"/>
            </w:r>
          </w:p>
        </w:tc>
      </w:tr>
      <w:tr w:rsidR="006C382C" w14:paraId="26B6AC2D" w14:textId="77777777" w:rsidTr="002A3C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B2C7B" w14:textId="77777777" w:rsidR="006C382C" w:rsidRPr="006353C5" w:rsidRDefault="006C382C" w:rsidP="002A3CE6">
            <w:pPr>
              <w:spacing w:after="0"/>
              <w:jc w:val="center"/>
              <w:rPr>
                <w:rFonts w:cs="Times New Roman"/>
                <w:szCs w:val="24"/>
              </w:rPr>
            </w:pPr>
            <w:r w:rsidRPr="006353C5">
              <w:rPr>
                <w:rFonts w:cs="Times New Roman"/>
                <w:szCs w:val="24"/>
              </w:rPr>
              <w:t>W</w:t>
            </w:r>
          </w:p>
        </w:tc>
        <w:tc>
          <w:tcPr>
            <w:tcW w:w="0" w:type="auto"/>
          </w:tcPr>
          <w:p w14:paraId="3FC63EFA"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t>Zayıf Bilinmeyen</w:t>
            </w:r>
          </w:p>
        </w:tc>
        <w:tc>
          <w:tcPr>
            <w:tcW w:w="0" w:type="auto"/>
          </w:tcPr>
          <w:p w14:paraId="336AE3EC" w14:textId="77777777" w:rsidR="006C382C" w:rsidRPr="006353C5" w:rsidRDefault="006C382C" w:rsidP="002A3CE6">
            <w:pPr>
              <w:spacing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6353C5">
              <w:rPr>
                <w:rFonts w:cs="Times New Roman"/>
                <w:szCs w:val="24"/>
              </w:rPr>
              <w:sym w:font="Wingdings" w:char="F0FB"/>
            </w:r>
          </w:p>
        </w:tc>
      </w:tr>
    </w:tbl>
    <w:p w14:paraId="48F81336" w14:textId="77777777" w:rsidR="006C382C" w:rsidRPr="00F45177" w:rsidRDefault="006C382C" w:rsidP="006C382C">
      <w:pPr>
        <w:spacing w:after="0"/>
        <w:rPr>
          <w:rFonts w:cs="Times New Roman"/>
        </w:rPr>
      </w:pPr>
    </w:p>
    <w:p w14:paraId="7005E8CA" w14:textId="77777777" w:rsidR="006C382C" w:rsidRDefault="006C382C" w:rsidP="006C382C">
      <w:pPr>
        <w:rPr>
          <w:rFonts w:cs="Times New Roman"/>
        </w:rPr>
      </w:pPr>
    </w:p>
    <w:p w14:paraId="2DC075FC" w14:textId="41B53046" w:rsidR="006C382C" w:rsidRDefault="00624E5E" w:rsidP="001552CA">
      <w:r>
        <w:rPr>
          <w:rFonts w:cs="Times New Roman"/>
        </w:rPr>
        <w:fldChar w:fldCharType="begin"/>
      </w:r>
      <w:r>
        <w:rPr>
          <w:rFonts w:cs="Times New Roman"/>
        </w:rPr>
        <w:instrText xml:space="preserve"> REF _Ref401000724 \h </w:instrText>
      </w:r>
      <w:r>
        <w:rPr>
          <w:rFonts w:cs="Times New Roman"/>
        </w:rPr>
      </w:r>
      <w:r>
        <w:rPr>
          <w:rFonts w:cs="Times New Roman"/>
        </w:rPr>
        <w:fldChar w:fldCharType="separate"/>
      </w:r>
      <w:r>
        <w:t xml:space="preserve">Tablo </w:t>
      </w:r>
      <w:r>
        <w:rPr>
          <w:noProof/>
        </w:rPr>
        <w:t>4</w:t>
      </w:r>
      <w:r>
        <w:noBreakHyphen/>
      </w:r>
      <w:r>
        <w:rPr>
          <w:noProof/>
        </w:rPr>
        <w:t>1</w:t>
      </w:r>
      <w:r>
        <w:rPr>
          <w:rFonts w:cs="Times New Roman"/>
        </w:rPr>
        <w:fldChar w:fldCharType="end"/>
      </w:r>
      <w:r>
        <w:rPr>
          <w:rFonts w:cs="Times New Roman"/>
        </w:rPr>
        <w:t>'de</w:t>
      </w:r>
      <w:r>
        <w:t xml:space="preserve">n de </w:t>
      </w:r>
      <w:r w:rsidR="006C382C">
        <w:t xml:space="preserve">görüleceği üzere, ilk dört değer </w:t>
      </w:r>
      <w:r w:rsidR="006C382C" w:rsidRPr="00F45177">
        <w:t xml:space="preserve">lojik devre sentezinde kullanılabilmektedir. Diğerleri </w:t>
      </w:r>
      <w:r w:rsidR="006C382C">
        <w:t xml:space="preserve">ise </w:t>
      </w:r>
      <w:r w:rsidR="006C382C" w:rsidRPr="00F45177">
        <w:t xml:space="preserve">sadece benzetim programlarında kullanılabilmektedir. Aşağıda örnek </w:t>
      </w:r>
      <w:r w:rsidR="006C382C" w:rsidRPr="00270351">
        <w:rPr>
          <w:rFonts w:ascii="Courier New" w:hAnsi="Courier New" w:cs="Courier New"/>
          <w:b/>
        </w:rPr>
        <w:t>signal</w:t>
      </w:r>
      <w:r w:rsidR="006C382C" w:rsidRPr="00F45177">
        <w:t xml:space="preserve"> bildirimleri </w:t>
      </w:r>
      <w:r w:rsidR="006C382C">
        <w:t xml:space="preserve">verilmiştir. </w:t>
      </w:r>
      <w:r w:rsidR="006C382C" w:rsidRPr="001B3050">
        <w:rPr>
          <w:rFonts w:ascii="Courier New" w:hAnsi="Courier New" w:cs="Courier New"/>
          <w:b/>
        </w:rPr>
        <w:t>saat</w:t>
      </w:r>
      <w:r w:rsidR="006C382C">
        <w:t xml:space="preserve"> sinyali tek bitlik </w:t>
      </w:r>
      <w:r w:rsidR="006C382C" w:rsidRPr="001B3050">
        <w:rPr>
          <w:rFonts w:ascii="Courier New" w:hAnsi="Courier New" w:cs="Courier New"/>
          <w:b/>
        </w:rPr>
        <w:t>std_logic</w:t>
      </w:r>
      <w:r w:rsidR="006C382C">
        <w:t xml:space="preserve"> tipinde, </w:t>
      </w:r>
      <w:r w:rsidR="006C382C" w:rsidRPr="001B3050">
        <w:rPr>
          <w:rFonts w:ascii="Courier New" w:hAnsi="Courier New" w:cs="Courier New"/>
          <w:b/>
        </w:rPr>
        <w:t>hex_kelime</w:t>
      </w:r>
      <w:r w:rsidR="006C382C">
        <w:t xml:space="preserve"> 4 bitlik </w:t>
      </w:r>
      <w:r w:rsidR="006C382C" w:rsidRPr="001B3050">
        <w:rPr>
          <w:rFonts w:ascii="Courier New" w:hAnsi="Courier New" w:cs="Courier New"/>
          <w:b/>
        </w:rPr>
        <w:t>std_logic_vector</w:t>
      </w:r>
      <w:r w:rsidR="006C382C">
        <w:t xml:space="preserve"> tipinde ve </w:t>
      </w:r>
      <w:r w:rsidR="006C382C" w:rsidRPr="001B3050">
        <w:rPr>
          <w:rFonts w:ascii="Courier New" w:hAnsi="Courier New" w:cs="Courier New"/>
          <w:b/>
        </w:rPr>
        <w:t>kelime_12</w:t>
      </w:r>
      <w:r w:rsidR="006C382C">
        <w:t xml:space="preserve"> 12 bitlik </w:t>
      </w:r>
      <w:r w:rsidR="006C382C" w:rsidRPr="001B3050">
        <w:rPr>
          <w:rFonts w:ascii="Courier New" w:hAnsi="Courier New" w:cs="Courier New"/>
          <w:b/>
        </w:rPr>
        <w:t>std_logic_vector</w:t>
      </w:r>
      <w:r w:rsidR="006C382C">
        <w:t xml:space="preserve"> tipinde sinyallerdir. Aynı şekilde bu tanımlamalar </w:t>
      </w:r>
      <w:r w:rsidR="006C382C" w:rsidRPr="009275B2">
        <w:rPr>
          <w:rFonts w:ascii="Courier New" w:hAnsi="Courier New" w:cs="Courier New"/>
          <w:b/>
        </w:rPr>
        <w:t>variable</w:t>
      </w:r>
      <w:r w:rsidR="006C382C">
        <w:t xml:space="preserve"> ve </w:t>
      </w:r>
      <w:r w:rsidR="006C382C" w:rsidRPr="009275B2">
        <w:rPr>
          <w:rFonts w:ascii="Courier New" w:hAnsi="Courier New" w:cs="Courier New"/>
          <w:b/>
        </w:rPr>
        <w:t>constant</w:t>
      </w:r>
      <w:r w:rsidR="006C382C">
        <w:t xml:space="preserve"> için de yapılabilir.</w:t>
      </w:r>
    </w:p>
    <w:p w14:paraId="4B7B0DE7" w14:textId="77777777" w:rsidR="00037C57" w:rsidRDefault="00037C57" w:rsidP="00037C57">
      <w:pPr>
        <w:pStyle w:val="KOD"/>
      </w:pPr>
    </w:p>
    <w:p w14:paraId="4AD12A17" w14:textId="4BBE0E41" w:rsidR="00037C57" w:rsidRPr="002345AB" w:rsidRDefault="00541D3B" w:rsidP="0088171C">
      <w:pPr>
        <w:pStyle w:val="KOD"/>
        <w:ind w:left="708"/>
      </w:pPr>
      <w:r w:rsidRPr="00A21BF4">
        <w:rPr>
          <w:b/>
          <w:color w:val="1F497D" w:themeColor="text2"/>
        </w:rPr>
        <w:t>signal</w:t>
      </w:r>
      <w:r w:rsidRPr="00A21BF4">
        <w:t xml:space="preserve"> </w:t>
      </w:r>
      <w:r w:rsidR="00037C57" w:rsidRPr="002345AB">
        <w:t>saat</w:t>
      </w:r>
      <w:r w:rsidR="00121D76">
        <w:t xml:space="preserve"> </w:t>
      </w:r>
      <w:r w:rsidR="00037C57" w:rsidRPr="002345AB">
        <w:t xml:space="preserve">: </w:t>
      </w:r>
      <w:r w:rsidR="00037C57" w:rsidRPr="00541D3B">
        <w:rPr>
          <w:color w:val="4F81BD" w:themeColor="accent1"/>
        </w:rPr>
        <w:t>std_logic</w:t>
      </w:r>
      <w:r w:rsidR="00037C57" w:rsidRPr="002345AB">
        <w:t>;</w:t>
      </w:r>
    </w:p>
    <w:p w14:paraId="55487FA8" w14:textId="06775663" w:rsidR="00037C57" w:rsidRPr="002345AB" w:rsidRDefault="00541D3B" w:rsidP="0088171C">
      <w:pPr>
        <w:pStyle w:val="KOD"/>
        <w:ind w:left="708"/>
      </w:pPr>
      <w:r w:rsidRPr="00A21BF4">
        <w:rPr>
          <w:b/>
          <w:color w:val="1F497D" w:themeColor="text2"/>
        </w:rPr>
        <w:t>signal</w:t>
      </w:r>
      <w:r w:rsidRPr="00A21BF4">
        <w:t xml:space="preserve"> </w:t>
      </w:r>
      <w:r w:rsidR="00037C57" w:rsidRPr="002345AB">
        <w:t xml:space="preserve">hex_kelime : </w:t>
      </w:r>
      <w:r w:rsidR="00037C57" w:rsidRPr="00541D3B">
        <w:rPr>
          <w:color w:val="4F81BD" w:themeColor="accent1"/>
        </w:rPr>
        <w:t>std_logic_vector</w:t>
      </w:r>
      <w:r w:rsidR="00037C57" w:rsidRPr="002345AB">
        <w:t>(</w:t>
      </w:r>
      <w:r w:rsidR="00037C57" w:rsidRPr="00590AF7">
        <w:rPr>
          <w:b/>
          <w:color w:val="F79646" w:themeColor="accent6"/>
        </w:rPr>
        <w:t>0</w:t>
      </w:r>
      <w:r w:rsidR="00037C57" w:rsidRPr="002345AB">
        <w:t xml:space="preserve"> </w:t>
      </w:r>
      <w:r w:rsidR="00037C57" w:rsidRPr="00541D3B">
        <w:rPr>
          <w:color w:val="4F81BD" w:themeColor="accent1"/>
        </w:rPr>
        <w:t>to</w:t>
      </w:r>
      <w:r w:rsidR="00037C57" w:rsidRPr="002345AB">
        <w:t xml:space="preserve"> </w:t>
      </w:r>
      <w:r w:rsidR="00037C57" w:rsidRPr="00590AF7">
        <w:rPr>
          <w:b/>
          <w:color w:val="F79646" w:themeColor="accent6"/>
        </w:rPr>
        <w:t>3</w:t>
      </w:r>
      <w:r w:rsidR="00037C57" w:rsidRPr="002345AB">
        <w:t>);</w:t>
      </w:r>
    </w:p>
    <w:p w14:paraId="59563EED" w14:textId="62490FDC" w:rsidR="00037C57" w:rsidRPr="00202A7C" w:rsidRDefault="00541D3B" w:rsidP="0088171C">
      <w:pPr>
        <w:pStyle w:val="KOD"/>
        <w:ind w:left="708"/>
        <w:rPr>
          <w:rFonts w:eastAsia="Times New Roman"/>
        </w:rPr>
      </w:pPr>
      <w:r w:rsidRPr="00A21BF4">
        <w:rPr>
          <w:b/>
          <w:color w:val="1F497D" w:themeColor="text2"/>
        </w:rPr>
        <w:t>signal</w:t>
      </w:r>
      <w:r w:rsidRPr="00A21BF4">
        <w:t xml:space="preserve"> </w:t>
      </w:r>
      <w:r w:rsidR="00037C57" w:rsidRPr="002345AB">
        <w:t xml:space="preserve">kelime_12 : </w:t>
      </w:r>
      <w:r w:rsidR="00037C57" w:rsidRPr="00541D3B">
        <w:rPr>
          <w:color w:val="4F81BD" w:themeColor="accent1"/>
        </w:rPr>
        <w:t>std_logic_vector</w:t>
      </w:r>
      <w:r w:rsidR="00037C57" w:rsidRPr="002345AB">
        <w:t>(</w:t>
      </w:r>
      <w:r w:rsidR="00037C57" w:rsidRPr="00590AF7">
        <w:rPr>
          <w:b/>
          <w:color w:val="F79646" w:themeColor="accent6"/>
        </w:rPr>
        <w:t>11</w:t>
      </w:r>
      <w:r w:rsidR="00037C57" w:rsidRPr="002345AB">
        <w:t xml:space="preserve"> </w:t>
      </w:r>
      <w:r w:rsidR="00037C57" w:rsidRPr="00541D3B">
        <w:rPr>
          <w:color w:val="4F81BD" w:themeColor="accent1"/>
        </w:rPr>
        <w:t>downto</w:t>
      </w:r>
      <w:r w:rsidR="00037C57" w:rsidRPr="002345AB">
        <w:t xml:space="preserve"> </w:t>
      </w:r>
      <w:r w:rsidR="00037C57" w:rsidRPr="00590AF7">
        <w:rPr>
          <w:b/>
          <w:color w:val="F79646" w:themeColor="accent6"/>
        </w:rPr>
        <w:t>0</w:t>
      </w:r>
      <w:r w:rsidR="00037C57" w:rsidRPr="002345AB">
        <w:t>);</w:t>
      </w:r>
    </w:p>
    <w:p w14:paraId="5CB8DD57" w14:textId="77777777" w:rsidR="006C382C" w:rsidRDefault="006C382C" w:rsidP="006C382C">
      <w:pPr>
        <w:spacing w:after="0"/>
        <w:rPr>
          <w:rFonts w:ascii="Courier New" w:hAnsi="Courier New" w:cs="Courier New"/>
          <w:b/>
        </w:rPr>
      </w:pPr>
    </w:p>
    <w:p w14:paraId="3B104B3E" w14:textId="77777777" w:rsidR="004B6D44" w:rsidRDefault="004B6D44" w:rsidP="006C382C">
      <w:pPr>
        <w:spacing w:after="0"/>
        <w:rPr>
          <w:rFonts w:ascii="Courier New" w:hAnsi="Courier New" w:cs="Courier New"/>
          <w:b/>
        </w:rPr>
      </w:pPr>
    </w:p>
    <w:p w14:paraId="7B234DEE" w14:textId="77777777" w:rsidR="006C382C" w:rsidRDefault="006C382C" w:rsidP="002D4DA6">
      <w:pPr>
        <w:spacing w:after="0"/>
        <w:rPr>
          <w:rFonts w:cs="Times New Roman"/>
        </w:rPr>
      </w:pPr>
      <w:r w:rsidRPr="00202A7C">
        <w:rPr>
          <w:rFonts w:ascii="Courier New" w:hAnsi="Courier New" w:cs="Courier New"/>
          <w:b/>
        </w:rPr>
        <w:t>std_logic_vector</w:t>
      </w:r>
      <w:r w:rsidRPr="00F45177">
        <w:rPr>
          <w:rFonts w:cs="Times New Roman"/>
        </w:rPr>
        <w:t xml:space="preserve"> </w:t>
      </w:r>
      <w:r>
        <w:rPr>
          <w:rFonts w:cs="Times New Roman"/>
        </w:rPr>
        <w:t>türü üzerinde temel aritmetik işlemleri yapabilmek için VHDL kodunda aşağıda verilen kütüphanenin eklenmesi gerekmektedir. Bu sayede temel aritmetik işlemleri gerçekleştirmek mümkün olmaktadır.</w:t>
      </w:r>
    </w:p>
    <w:p w14:paraId="14719D72" w14:textId="77777777" w:rsidR="00622712" w:rsidRDefault="00622712" w:rsidP="00051BDA">
      <w:pPr>
        <w:pStyle w:val="KOD"/>
        <w:rPr>
          <w:rFonts w:eastAsia="Times New Roman"/>
          <w:b/>
          <w:color w:val="1F497D" w:themeColor="text2"/>
        </w:rPr>
      </w:pPr>
    </w:p>
    <w:p w14:paraId="65B1ED29" w14:textId="77777777" w:rsidR="00051BDA" w:rsidRPr="003904CF" w:rsidRDefault="00051BDA" w:rsidP="0088171C">
      <w:pPr>
        <w:pStyle w:val="KOD"/>
        <w:ind w:firstLine="708"/>
      </w:pPr>
      <w:r w:rsidRPr="00F466F2">
        <w:rPr>
          <w:b/>
          <w:color w:val="800000"/>
        </w:rPr>
        <w:t>use</w:t>
      </w:r>
      <w:r w:rsidRPr="003904CF">
        <w:t xml:space="preserve"> ieee.std_logic_signed.all;</w:t>
      </w:r>
    </w:p>
    <w:p w14:paraId="75E43A6C" w14:textId="77777777" w:rsidR="00051BDA" w:rsidRDefault="00051BDA" w:rsidP="006C382C">
      <w:pPr>
        <w:spacing w:after="0"/>
        <w:rPr>
          <w:rFonts w:cs="Times New Roman"/>
        </w:rPr>
      </w:pPr>
    </w:p>
    <w:p w14:paraId="4FA23D17" w14:textId="62FC86BB" w:rsidR="00622712" w:rsidRDefault="00795FF2" w:rsidP="003904CF">
      <w:r w:rsidRPr="00DD7712">
        <w:rPr>
          <w:rFonts w:ascii="Courier New" w:hAnsi="Courier New" w:cs="Courier New"/>
          <w:b/>
        </w:rPr>
        <w:t xml:space="preserve">Örnek </w:t>
      </w:r>
      <w:r>
        <w:rPr>
          <w:rFonts w:ascii="Courier New" w:hAnsi="Courier New" w:cs="Courier New"/>
          <w:b/>
        </w:rPr>
        <w:t>5</w:t>
      </w:r>
      <w:r w:rsidRPr="00DD7712">
        <w:rPr>
          <w:rFonts w:ascii="Courier New" w:hAnsi="Courier New" w:cs="Courier New"/>
          <w:b/>
        </w:rPr>
        <w:t>.</w:t>
      </w:r>
      <w:r>
        <w:rPr>
          <w:rFonts w:ascii="Courier New" w:hAnsi="Courier New" w:cs="Courier New"/>
          <w:b/>
        </w:rPr>
        <w:t>2</w:t>
      </w:r>
      <w:r w:rsidRPr="00DD7712">
        <w:rPr>
          <w:rFonts w:ascii="Courier New" w:hAnsi="Courier New" w:cs="Courier New"/>
          <w:b/>
        </w:rPr>
        <w:t>:</w:t>
      </w:r>
      <w:r>
        <w:t xml:space="preserve"> </w:t>
      </w:r>
      <w:r w:rsidR="006C382C" w:rsidRPr="00EA523E">
        <w:rPr>
          <w:rFonts w:ascii="Courier New" w:hAnsi="Courier New" w:cs="Courier New"/>
          <w:b/>
        </w:rPr>
        <w:t>std_logic_signed</w:t>
      </w:r>
      <w:r w:rsidR="006C382C">
        <w:t xml:space="preserve"> </w:t>
      </w:r>
      <w:r w:rsidR="006C382C" w:rsidRPr="00F45177">
        <w:t xml:space="preserve">paketi, </w:t>
      </w:r>
      <w:r w:rsidR="006C382C" w:rsidRPr="009A2A2C">
        <w:rPr>
          <w:rFonts w:asciiTheme="minorHAnsi" w:hAnsiTheme="minorHAnsi" w:cstheme="minorHAnsi"/>
        </w:rPr>
        <w:t>“</w:t>
      </w:r>
      <w:r w:rsidR="006C382C" w:rsidRPr="00EA523E">
        <w:rPr>
          <w:rFonts w:ascii="Courier New" w:hAnsi="Courier New" w:cs="Courier New"/>
          <w:b/>
        </w:rPr>
        <w:t>+</w:t>
      </w:r>
      <w:r w:rsidR="006C382C" w:rsidRPr="00EA523E">
        <w:rPr>
          <w:rFonts w:ascii="Courier New" w:hAnsi="Courier New" w:cs="Courier New"/>
        </w:rPr>
        <w:t xml:space="preserve">, </w:t>
      </w:r>
      <w:r w:rsidR="006C382C" w:rsidRPr="00EA523E">
        <w:rPr>
          <w:rFonts w:ascii="Courier New" w:hAnsi="Courier New" w:cs="Courier New"/>
          <w:b/>
        </w:rPr>
        <w:t>-</w:t>
      </w:r>
      <w:r w:rsidR="006C382C" w:rsidRPr="00EA523E">
        <w:rPr>
          <w:rFonts w:ascii="Courier New" w:hAnsi="Courier New" w:cs="Courier New"/>
        </w:rPr>
        <w:t xml:space="preserve">, </w:t>
      </w:r>
      <w:r w:rsidR="006C382C" w:rsidRPr="00EA523E">
        <w:rPr>
          <w:rFonts w:ascii="Courier New" w:hAnsi="Courier New" w:cs="Courier New"/>
          <w:b/>
        </w:rPr>
        <w:t>*</w:t>
      </w:r>
      <w:r w:rsidR="006C382C" w:rsidRPr="00F45177">
        <w:t xml:space="preserve">” gibi aritmetik operatörlerin </w:t>
      </w:r>
      <w:r w:rsidR="006C382C" w:rsidRPr="00EA523E">
        <w:rPr>
          <w:rFonts w:ascii="Courier New" w:hAnsi="Courier New" w:cs="Courier New"/>
          <w:b/>
        </w:rPr>
        <w:t>std_logic_vector</w:t>
      </w:r>
      <w:r w:rsidR="006C382C">
        <w:rPr>
          <w:b/>
        </w:rPr>
        <w:t xml:space="preserve"> </w:t>
      </w:r>
      <w:r w:rsidR="006C382C" w:rsidRPr="00F45177">
        <w:t xml:space="preserve">sinyalleri ile kullanımına olanak sağlamaktadır. VHDL </w:t>
      </w:r>
      <w:r w:rsidR="006C382C">
        <w:t>sentezleyicisi</w:t>
      </w:r>
      <w:r w:rsidR="006C382C" w:rsidRPr="00F45177">
        <w:t xml:space="preserve"> bu paket kullanıldığı zaman işaretli sayılar için devre oluşturacaktır. </w:t>
      </w:r>
      <w:r w:rsidR="006C382C">
        <w:t>Bu pake</w:t>
      </w:r>
      <w:r w:rsidR="00C94089">
        <w:t>t</w:t>
      </w:r>
      <w:r w:rsidR="006C382C" w:rsidRPr="00F45177">
        <w:t xml:space="preserve">e alternatif olarak </w:t>
      </w:r>
      <w:r w:rsidR="006C382C" w:rsidRPr="00EA523E">
        <w:rPr>
          <w:rFonts w:ascii="Courier New" w:hAnsi="Courier New" w:cs="Courier New"/>
          <w:b/>
        </w:rPr>
        <w:t>std_logic_unsigned</w:t>
      </w:r>
      <w:r w:rsidR="006C382C" w:rsidRPr="00F45177">
        <w:t xml:space="preserve"> kullanılabilir. Bu durumda </w:t>
      </w:r>
      <w:r w:rsidR="006C382C">
        <w:t>sentezleyici</w:t>
      </w:r>
      <w:r w:rsidR="006C382C" w:rsidRPr="00F45177">
        <w:t xml:space="preserve"> işaretsiz sayılar için devre oluşturacaktır. </w:t>
      </w:r>
      <w:r w:rsidR="006C382C">
        <w:t xml:space="preserve">Aşağıda </w:t>
      </w:r>
      <w:r w:rsidR="006C382C" w:rsidRPr="009A2A2C">
        <w:rPr>
          <w:rFonts w:asciiTheme="minorHAnsi" w:hAnsiTheme="minorHAnsi" w:cstheme="minorHAnsi"/>
        </w:rPr>
        <w:t>“</w:t>
      </w:r>
      <w:r w:rsidR="006C382C" w:rsidRPr="00EA523E">
        <w:rPr>
          <w:rFonts w:ascii="Courier New" w:hAnsi="Courier New" w:cs="Courier New"/>
          <w:b/>
        </w:rPr>
        <w:t>+</w:t>
      </w:r>
      <w:r w:rsidR="006C382C" w:rsidRPr="00EA523E">
        <w:rPr>
          <w:rFonts w:ascii="Courier New" w:hAnsi="Courier New" w:cs="Courier New"/>
        </w:rPr>
        <w:t xml:space="preserve">, </w:t>
      </w:r>
      <w:r w:rsidR="006C382C" w:rsidRPr="00EA523E">
        <w:rPr>
          <w:rFonts w:ascii="Courier New" w:hAnsi="Courier New" w:cs="Courier New"/>
          <w:b/>
        </w:rPr>
        <w:t>-</w:t>
      </w:r>
      <w:r w:rsidR="006C382C" w:rsidRPr="00EA523E">
        <w:rPr>
          <w:rFonts w:ascii="Courier New" w:hAnsi="Courier New" w:cs="Courier New"/>
        </w:rPr>
        <w:t xml:space="preserve">, </w:t>
      </w:r>
      <w:r w:rsidR="006C382C" w:rsidRPr="00EA523E">
        <w:rPr>
          <w:rFonts w:ascii="Courier New" w:hAnsi="Courier New" w:cs="Courier New"/>
          <w:b/>
        </w:rPr>
        <w:t>*</w:t>
      </w:r>
      <w:r w:rsidR="006C382C" w:rsidRPr="00F45177">
        <w:t>”</w:t>
      </w:r>
      <w:r w:rsidR="006C382C">
        <w:t xml:space="preserve"> işlemlerinin kullanıldığı </w:t>
      </w:r>
      <w:r w:rsidR="00394F24" w:rsidRPr="00017A71">
        <w:rPr>
          <w:rFonts w:ascii="Courier New" w:hAnsi="Courier New" w:cs="Courier New"/>
          <w:b/>
        </w:rPr>
        <w:t>ornek_std_logic.vhd</w:t>
      </w:r>
      <w:r w:rsidR="00394F24">
        <w:t xml:space="preserve"> </w:t>
      </w:r>
      <w:r w:rsidR="006C382C">
        <w:t>VHDL kodu verilmiştir.</w:t>
      </w:r>
      <w:r w:rsidR="00622712">
        <w:t xml:space="preserve"> </w:t>
      </w:r>
    </w:p>
    <w:p w14:paraId="17B827EF" w14:textId="12F7F019" w:rsidR="00C94089" w:rsidRDefault="00C94089" w:rsidP="006C39F7">
      <w:r>
        <w:t xml:space="preserve">Kodda görüleceği üzere 1. satırda IEEE kütüphanelerinin kullanılacağına ilişkin bildirim yapılmaktadır. 2. satır da </w:t>
      </w:r>
      <w:r w:rsidRPr="001B32F7">
        <w:rPr>
          <w:rFonts w:ascii="Courier New" w:hAnsi="Courier New" w:cs="Courier New"/>
          <w:b/>
        </w:rPr>
        <w:t>std_logic</w:t>
      </w:r>
      <w:r>
        <w:t xml:space="preserve"> veri tipinin kullanımı içine gerekli kütüphane bildirimi yapılmaktadır. 3. satırda yapılan </w:t>
      </w:r>
      <w:r>
        <w:lastRenderedPageBreak/>
        <w:t xml:space="preserve">tanımlama ile </w:t>
      </w:r>
      <w:r w:rsidRPr="001B32F7">
        <w:rPr>
          <w:rFonts w:ascii="Courier New" w:hAnsi="Courier New" w:cs="Courier New"/>
          <w:b/>
        </w:rPr>
        <w:t>std_logic</w:t>
      </w:r>
      <w:r>
        <w:t xml:space="preserve"> veri tipinde toplama ve çarpma işlemlerinin yapılması sağlanmaktadır. </w:t>
      </w:r>
      <w:r w:rsidRPr="001B32F7">
        <w:rPr>
          <w:rFonts w:ascii="Courier New" w:hAnsi="Courier New" w:cs="Courier New"/>
          <w:b/>
        </w:rPr>
        <w:t>ornek_std_logic</w:t>
      </w:r>
      <w:r>
        <w:t xml:space="preserve"> varlığının port tanımlama işlemleri 6-12. satırlar arasında yapılmıştır. </w:t>
      </w:r>
      <w:r w:rsidRPr="001B32F7">
        <w:rPr>
          <w:rFonts w:ascii="Courier New" w:hAnsi="Courier New" w:cs="Courier New"/>
          <w:b/>
        </w:rPr>
        <w:t>in_giris_1</w:t>
      </w:r>
      <w:r>
        <w:t xml:space="preserve"> ve </w:t>
      </w:r>
      <w:r w:rsidRPr="001B32F7">
        <w:rPr>
          <w:rFonts w:ascii="Courier New" w:hAnsi="Courier New" w:cs="Courier New"/>
          <w:b/>
        </w:rPr>
        <w:t>in_giris_2</w:t>
      </w:r>
      <w:r>
        <w:t xml:space="preserve"> giriş portları 2 bitlik </w:t>
      </w:r>
      <w:r w:rsidRPr="001B32F7">
        <w:rPr>
          <w:rFonts w:ascii="Courier New" w:hAnsi="Courier New" w:cs="Courier New"/>
          <w:b/>
        </w:rPr>
        <w:t>std_logic_vector</w:t>
      </w:r>
      <w:r>
        <w:t xml:space="preserve"> tipindedir. Toplam ve çıkarma işlemlerinin sonuçları yine 2 bitlik olacağından dolayı </w:t>
      </w:r>
      <w:r w:rsidRPr="001B32F7">
        <w:rPr>
          <w:rFonts w:ascii="Courier New" w:hAnsi="Courier New" w:cs="Courier New"/>
          <w:b/>
        </w:rPr>
        <w:t>out_cikis_toplam</w:t>
      </w:r>
      <w:r>
        <w:t xml:space="preserve"> ve </w:t>
      </w:r>
      <w:r w:rsidRPr="001B32F7">
        <w:rPr>
          <w:rFonts w:ascii="Courier New" w:hAnsi="Courier New" w:cs="Courier New"/>
          <w:b/>
        </w:rPr>
        <w:t>out_cikis_fark</w:t>
      </w:r>
      <w:r>
        <w:t xml:space="preserve"> çıkış portları 2 bitlik </w:t>
      </w:r>
      <w:r w:rsidRPr="001B32F7">
        <w:rPr>
          <w:rFonts w:ascii="Courier New" w:hAnsi="Courier New" w:cs="Courier New"/>
          <w:b/>
        </w:rPr>
        <w:t>std_logic_vector</w:t>
      </w:r>
      <w:r>
        <w:t xml:space="preserve"> tipindedir. Çarpma işleminin sonuçları çarpılacak olan değerlerin toplam bit sayısına eşit olması gerekmektedir. Bu nedenle </w:t>
      </w:r>
      <w:r w:rsidRPr="001B32F7">
        <w:rPr>
          <w:rFonts w:ascii="Courier New" w:hAnsi="Courier New" w:cs="Courier New"/>
          <w:b/>
        </w:rPr>
        <w:t>out_cikis_carpim</w:t>
      </w:r>
      <w:r>
        <w:t xml:space="preserve"> çıkış portu 4 bitlik </w:t>
      </w:r>
      <w:r w:rsidRPr="001B32F7">
        <w:rPr>
          <w:rFonts w:ascii="Courier New" w:hAnsi="Courier New" w:cs="Courier New"/>
          <w:b/>
        </w:rPr>
        <w:t>std_logic_vector</w:t>
      </w:r>
      <w:r>
        <w:t xml:space="preserve"> tipindedir. </w:t>
      </w:r>
      <w:r w:rsidR="00047AB7">
        <w:t>19.</w:t>
      </w:r>
      <w:r>
        <w:t xml:space="preserve"> satırda </w:t>
      </w:r>
      <w:r w:rsidRPr="00F12C8A">
        <w:rPr>
          <w:rFonts w:ascii="Courier New" w:hAnsi="Courier New" w:cs="Courier New"/>
          <w:b/>
        </w:rPr>
        <w:t>in_giris_1</w:t>
      </w:r>
      <w:r>
        <w:t xml:space="preserve"> girişi ile </w:t>
      </w:r>
      <w:r w:rsidRPr="00EE6732">
        <w:rPr>
          <w:rFonts w:ascii="Courier New" w:hAnsi="Courier New" w:cs="Courier New"/>
          <w:b/>
        </w:rPr>
        <w:t>in_giris_2</w:t>
      </w:r>
      <w:r>
        <w:t xml:space="preserve"> girişi toplanarak </w:t>
      </w:r>
      <w:r w:rsidRPr="001B32F7">
        <w:rPr>
          <w:rFonts w:ascii="Courier New" w:hAnsi="Courier New" w:cs="Courier New"/>
          <w:b/>
        </w:rPr>
        <w:t>out_cikis_toplam</w:t>
      </w:r>
      <w:r>
        <w:t xml:space="preserve"> çıkış portuna atanmaktadır. </w:t>
      </w:r>
      <w:r w:rsidR="00047AB7">
        <w:t>20</w:t>
      </w:r>
      <w:r>
        <w:t xml:space="preserve">. satırda </w:t>
      </w:r>
      <w:r w:rsidRPr="00F12C8A">
        <w:rPr>
          <w:rFonts w:ascii="Courier New" w:hAnsi="Courier New" w:cs="Courier New"/>
          <w:b/>
        </w:rPr>
        <w:t>in_giris_1</w:t>
      </w:r>
      <w:r>
        <w:t xml:space="preserve"> girişinden </w:t>
      </w:r>
      <w:r w:rsidRPr="00EE6732">
        <w:rPr>
          <w:rFonts w:ascii="Courier New" w:hAnsi="Courier New" w:cs="Courier New"/>
          <w:b/>
        </w:rPr>
        <w:t>in_giris_2</w:t>
      </w:r>
      <w:r>
        <w:t xml:space="preserve"> girişi çıkarılarak </w:t>
      </w:r>
      <w:r w:rsidRPr="001B32F7">
        <w:rPr>
          <w:rFonts w:ascii="Courier New" w:hAnsi="Courier New" w:cs="Courier New"/>
          <w:b/>
        </w:rPr>
        <w:t>out_cikis_fark</w:t>
      </w:r>
      <w:r>
        <w:t xml:space="preserve"> çıkış portuna atanmaktadır. 2</w:t>
      </w:r>
      <w:r w:rsidR="00047AB7">
        <w:t>1</w:t>
      </w:r>
      <w:r>
        <w:t xml:space="preserve">. satırda </w:t>
      </w:r>
      <w:r w:rsidRPr="00EE6732">
        <w:rPr>
          <w:rFonts w:ascii="Courier New" w:hAnsi="Courier New" w:cs="Courier New"/>
          <w:b/>
        </w:rPr>
        <w:t>in_giris_1</w:t>
      </w:r>
      <w:r>
        <w:t xml:space="preserve"> girişi ile </w:t>
      </w:r>
      <w:r w:rsidRPr="00EE6732">
        <w:rPr>
          <w:rFonts w:ascii="Courier New" w:hAnsi="Courier New" w:cs="Courier New"/>
          <w:b/>
        </w:rPr>
        <w:t>in_giris_2</w:t>
      </w:r>
      <w:r>
        <w:t xml:space="preserve"> girişi çarpılarak </w:t>
      </w:r>
      <w:r w:rsidRPr="001B32F7">
        <w:rPr>
          <w:rFonts w:ascii="Courier New" w:hAnsi="Courier New" w:cs="Courier New"/>
          <w:b/>
        </w:rPr>
        <w:t>out_cikis_carpim</w:t>
      </w:r>
      <w:r>
        <w:t xml:space="preserve"> çıkış portuna atanmaktadır.</w:t>
      </w:r>
    </w:p>
    <w:p w14:paraId="0155641D" w14:textId="77777777" w:rsidR="00920F92" w:rsidRDefault="00920F92" w:rsidP="006C39F7"/>
    <w:p w14:paraId="3B9E0257" w14:textId="77777777" w:rsidR="006C39F7" w:rsidRPr="002345AB" w:rsidRDefault="006C39F7" w:rsidP="00920F92">
      <w:pPr>
        <w:pStyle w:val="KOD"/>
        <w:numPr>
          <w:ilvl w:val="0"/>
          <w:numId w:val="32"/>
        </w:numPr>
        <w:ind w:left="680" w:hanging="340"/>
      </w:pPr>
      <w:r w:rsidRPr="005F35E4">
        <w:rPr>
          <w:b/>
          <w:color w:val="800000"/>
        </w:rPr>
        <w:t>library</w:t>
      </w:r>
      <w:r w:rsidRPr="002345AB">
        <w:t xml:space="preserve"> IEEE;</w:t>
      </w:r>
    </w:p>
    <w:p w14:paraId="37CC9CBC" w14:textId="77777777" w:rsidR="006C39F7" w:rsidRPr="002345AB" w:rsidRDefault="006C39F7" w:rsidP="00920F92">
      <w:pPr>
        <w:pStyle w:val="KOD"/>
        <w:numPr>
          <w:ilvl w:val="0"/>
          <w:numId w:val="32"/>
        </w:numPr>
        <w:ind w:left="680" w:hanging="340"/>
      </w:pPr>
      <w:r w:rsidRPr="005F35E4">
        <w:rPr>
          <w:b/>
          <w:color w:val="800000"/>
        </w:rPr>
        <w:t>use</w:t>
      </w:r>
      <w:r w:rsidRPr="002345AB">
        <w:t xml:space="preserve"> IEEE.STD_LOGIC_1164.all;</w:t>
      </w:r>
    </w:p>
    <w:p w14:paraId="3FA5A147" w14:textId="77777777" w:rsidR="006C39F7" w:rsidRPr="002345AB" w:rsidRDefault="006C39F7" w:rsidP="00920F92">
      <w:pPr>
        <w:pStyle w:val="KOD"/>
        <w:numPr>
          <w:ilvl w:val="0"/>
          <w:numId w:val="32"/>
        </w:numPr>
        <w:ind w:left="680" w:hanging="340"/>
      </w:pPr>
      <w:r w:rsidRPr="005F35E4">
        <w:rPr>
          <w:b/>
          <w:color w:val="800000"/>
        </w:rPr>
        <w:t>use</w:t>
      </w:r>
      <w:r w:rsidRPr="002345AB">
        <w:t xml:space="preserve"> IEEE.STD_LOGIC_SIGNED.all;</w:t>
      </w:r>
    </w:p>
    <w:p w14:paraId="53E5424A" w14:textId="77777777" w:rsidR="00920F92" w:rsidRDefault="00920F92" w:rsidP="00920F92">
      <w:pPr>
        <w:pStyle w:val="KOD"/>
        <w:numPr>
          <w:ilvl w:val="0"/>
          <w:numId w:val="32"/>
        </w:numPr>
        <w:ind w:left="680" w:hanging="340"/>
      </w:pPr>
    </w:p>
    <w:p w14:paraId="4EAB2FF4" w14:textId="77777777" w:rsidR="006C39F7" w:rsidRPr="002345AB" w:rsidRDefault="006C39F7" w:rsidP="00920F92">
      <w:pPr>
        <w:pStyle w:val="KOD"/>
        <w:numPr>
          <w:ilvl w:val="0"/>
          <w:numId w:val="32"/>
        </w:numPr>
        <w:ind w:left="680" w:hanging="340"/>
      </w:pPr>
      <w:r w:rsidRPr="00434908">
        <w:rPr>
          <w:b/>
          <w:color w:val="1F497D" w:themeColor="text2"/>
        </w:rPr>
        <w:t>entity</w:t>
      </w:r>
      <w:r w:rsidRPr="002345AB">
        <w:t xml:space="preserve"> ornek_std_logic </w:t>
      </w:r>
      <w:r w:rsidRPr="00434908">
        <w:rPr>
          <w:b/>
          <w:color w:val="1F497D" w:themeColor="text2"/>
        </w:rPr>
        <w:t>is</w:t>
      </w:r>
    </w:p>
    <w:p w14:paraId="49FA992A" w14:textId="0A9D5672" w:rsidR="00920F92" w:rsidRDefault="009F1E06" w:rsidP="00920F92">
      <w:pPr>
        <w:pStyle w:val="KOD"/>
        <w:numPr>
          <w:ilvl w:val="0"/>
          <w:numId w:val="32"/>
        </w:numPr>
        <w:ind w:left="680" w:hanging="340"/>
      </w:pPr>
      <w:r>
        <w:t xml:space="preserve">  </w:t>
      </w:r>
      <w:r w:rsidR="006C39F7" w:rsidRPr="000E430A">
        <w:rPr>
          <w:b/>
          <w:color w:val="1F497D" w:themeColor="text2"/>
        </w:rPr>
        <w:t>port</w:t>
      </w:r>
      <w:r w:rsidR="006C39F7" w:rsidRPr="002345AB">
        <w:t>(</w:t>
      </w:r>
    </w:p>
    <w:p w14:paraId="71F80874" w14:textId="4F85F930" w:rsidR="00920F92" w:rsidRDefault="009F1E06" w:rsidP="00920F92">
      <w:pPr>
        <w:pStyle w:val="KOD"/>
        <w:numPr>
          <w:ilvl w:val="0"/>
          <w:numId w:val="32"/>
        </w:numPr>
        <w:ind w:left="680" w:hanging="340"/>
      </w:pPr>
      <w:r>
        <w:t xml:space="preserve">    </w:t>
      </w:r>
      <w:r w:rsidR="006C39F7" w:rsidRPr="002345AB">
        <w:t xml:space="preserve">in_giris_1 : </w:t>
      </w:r>
      <w:r w:rsidR="006C39F7" w:rsidRPr="000E430A">
        <w:rPr>
          <w:b/>
          <w:color w:val="1F497D" w:themeColor="text2"/>
        </w:rPr>
        <w:t>in</w:t>
      </w:r>
      <w:r w:rsidR="006C39F7" w:rsidRPr="002345AB">
        <w:t xml:space="preserve">  </w:t>
      </w:r>
      <w:r w:rsidR="006C39F7" w:rsidRPr="003A358E">
        <w:rPr>
          <w:color w:val="4F81BD" w:themeColor="accent1"/>
        </w:rPr>
        <w:t>std_logic_vector</w:t>
      </w:r>
      <w:r w:rsidR="006C39F7" w:rsidRPr="002345AB">
        <w:t>(</w:t>
      </w:r>
      <w:r w:rsidR="006C39F7" w:rsidRPr="00EE0694">
        <w:rPr>
          <w:b/>
          <w:color w:val="F79646" w:themeColor="accent6"/>
        </w:rPr>
        <w:t>1</w:t>
      </w:r>
      <w:r w:rsidR="006C39F7" w:rsidRPr="002345AB">
        <w:t xml:space="preserve"> </w:t>
      </w:r>
      <w:r w:rsidR="00EE0694" w:rsidRPr="00EE0694">
        <w:rPr>
          <w:color w:val="4F81BD" w:themeColor="accent1"/>
        </w:rPr>
        <w:t>downto</w:t>
      </w:r>
      <w:r w:rsidR="00EE0694" w:rsidRPr="002345AB">
        <w:t xml:space="preserve"> </w:t>
      </w:r>
      <w:r w:rsidR="006C39F7" w:rsidRPr="00EE0694">
        <w:rPr>
          <w:b/>
          <w:color w:val="F79646" w:themeColor="accent6"/>
        </w:rPr>
        <w:t>0</w:t>
      </w:r>
      <w:r w:rsidR="006C39F7" w:rsidRPr="002345AB">
        <w:t>);</w:t>
      </w:r>
    </w:p>
    <w:p w14:paraId="3C25C4ED" w14:textId="046AE3F5" w:rsidR="00920F92" w:rsidRDefault="009F1E06" w:rsidP="00920F92">
      <w:pPr>
        <w:pStyle w:val="KOD"/>
        <w:numPr>
          <w:ilvl w:val="0"/>
          <w:numId w:val="32"/>
        </w:numPr>
        <w:ind w:left="680" w:hanging="340"/>
      </w:pPr>
      <w:r>
        <w:t xml:space="preserve">    </w:t>
      </w:r>
      <w:r w:rsidR="006C39F7" w:rsidRPr="002345AB">
        <w:t xml:space="preserve">in_giris_2 : </w:t>
      </w:r>
      <w:r w:rsidR="006C39F7" w:rsidRPr="000E430A">
        <w:rPr>
          <w:b/>
          <w:color w:val="1F497D" w:themeColor="text2"/>
        </w:rPr>
        <w:t>in</w:t>
      </w:r>
      <w:r w:rsidR="000E430A">
        <w:t xml:space="preserve"> </w:t>
      </w:r>
      <w:r w:rsidR="003A358E" w:rsidRPr="003A358E">
        <w:rPr>
          <w:color w:val="4F81BD" w:themeColor="accent1"/>
        </w:rPr>
        <w:t>std_logic_vector</w:t>
      </w:r>
      <w:r w:rsidR="006C39F7" w:rsidRPr="002345AB">
        <w:t>(</w:t>
      </w:r>
      <w:r w:rsidR="00EE0694" w:rsidRPr="00EE0694">
        <w:rPr>
          <w:b/>
          <w:color w:val="F79646" w:themeColor="accent6"/>
        </w:rPr>
        <w:t>1</w:t>
      </w:r>
      <w:r w:rsidR="006C39F7" w:rsidRPr="002345AB">
        <w:t xml:space="preserve"> </w:t>
      </w:r>
      <w:r w:rsidR="00EE0694" w:rsidRPr="00EE0694">
        <w:rPr>
          <w:color w:val="4F81BD" w:themeColor="accent1"/>
        </w:rPr>
        <w:t>downto</w:t>
      </w:r>
      <w:r w:rsidR="00EE0694" w:rsidRPr="002345AB">
        <w:t xml:space="preserve"> </w:t>
      </w:r>
      <w:r w:rsidR="00EE0694" w:rsidRPr="00EE0694">
        <w:rPr>
          <w:b/>
          <w:color w:val="F79646" w:themeColor="accent6"/>
        </w:rPr>
        <w:t>0</w:t>
      </w:r>
      <w:r w:rsidR="006C39F7" w:rsidRPr="002345AB">
        <w:t>);</w:t>
      </w:r>
    </w:p>
    <w:p w14:paraId="46AFFAE9" w14:textId="41C4DEB1" w:rsidR="006C39F7" w:rsidRPr="002345AB" w:rsidRDefault="009F1E06" w:rsidP="00920F92">
      <w:pPr>
        <w:pStyle w:val="KOD"/>
        <w:numPr>
          <w:ilvl w:val="0"/>
          <w:numId w:val="32"/>
        </w:numPr>
        <w:ind w:left="680" w:hanging="340"/>
      </w:pPr>
      <w:r>
        <w:t xml:space="preserve">    </w:t>
      </w:r>
      <w:r w:rsidR="006C39F7" w:rsidRPr="002345AB">
        <w:t xml:space="preserve">out_cikis_toplam : </w:t>
      </w:r>
      <w:r w:rsidR="006C39F7" w:rsidRPr="000E430A">
        <w:rPr>
          <w:b/>
          <w:color w:val="1F497D" w:themeColor="text2"/>
        </w:rPr>
        <w:t>out</w:t>
      </w:r>
      <w:r w:rsidR="006C39F7" w:rsidRPr="002345AB">
        <w:t xml:space="preserve"> </w:t>
      </w:r>
      <w:r w:rsidR="003A358E" w:rsidRPr="003A358E">
        <w:rPr>
          <w:color w:val="4F81BD" w:themeColor="accent1"/>
        </w:rPr>
        <w:t>std_logic_vector</w:t>
      </w:r>
      <w:r w:rsidR="006C39F7" w:rsidRPr="002345AB">
        <w:t>(</w:t>
      </w:r>
      <w:r w:rsidR="00EE0694" w:rsidRPr="00EE0694">
        <w:rPr>
          <w:b/>
          <w:color w:val="F79646" w:themeColor="accent6"/>
        </w:rPr>
        <w:t>1</w:t>
      </w:r>
      <w:r w:rsidR="006C39F7" w:rsidRPr="002345AB">
        <w:t xml:space="preserve"> </w:t>
      </w:r>
      <w:r w:rsidR="00EE0694" w:rsidRPr="00EE0694">
        <w:rPr>
          <w:color w:val="4F81BD" w:themeColor="accent1"/>
        </w:rPr>
        <w:t>downto</w:t>
      </w:r>
      <w:r w:rsidR="00EE0694" w:rsidRPr="002345AB">
        <w:t xml:space="preserve"> </w:t>
      </w:r>
      <w:r w:rsidR="00EE0694" w:rsidRPr="00EE0694">
        <w:rPr>
          <w:b/>
          <w:color w:val="F79646" w:themeColor="accent6"/>
        </w:rPr>
        <w:t>0</w:t>
      </w:r>
      <w:r w:rsidR="006C39F7" w:rsidRPr="002345AB">
        <w:t>);</w:t>
      </w:r>
    </w:p>
    <w:p w14:paraId="68399B94" w14:textId="41E18409" w:rsidR="006C39F7" w:rsidRPr="002345AB" w:rsidRDefault="009F1E06" w:rsidP="00920F92">
      <w:pPr>
        <w:pStyle w:val="KOD"/>
        <w:numPr>
          <w:ilvl w:val="0"/>
          <w:numId w:val="32"/>
        </w:numPr>
        <w:ind w:left="680" w:hanging="340"/>
      </w:pPr>
      <w:r>
        <w:t xml:space="preserve">    </w:t>
      </w:r>
      <w:r w:rsidR="006C39F7" w:rsidRPr="002345AB">
        <w:t xml:space="preserve">out_cikis_fark : </w:t>
      </w:r>
      <w:r w:rsidR="006C39F7" w:rsidRPr="000E430A">
        <w:rPr>
          <w:b/>
          <w:color w:val="1F497D" w:themeColor="text2"/>
        </w:rPr>
        <w:t>out</w:t>
      </w:r>
      <w:r w:rsidR="006C39F7" w:rsidRPr="002345AB">
        <w:t xml:space="preserve"> </w:t>
      </w:r>
      <w:r w:rsidR="000F7DF1" w:rsidRPr="003A358E">
        <w:rPr>
          <w:color w:val="4F81BD" w:themeColor="accent1"/>
        </w:rPr>
        <w:t>std_logic_vector</w:t>
      </w:r>
      <w:r w:rsidR="006C39F7" w:rsidRPr="002345AB">
        <w:t>(</w:t>
      </w:r>
      <w:r w:rsidR="00EE0694" w:rsidRPr="00EE0694">
        <w:rPr>
          <w:b/>
          <w:color w:val="F79646" w:themeColor="accent6"/>
        </w:rPr>
        <w:t>1</w:t>
      </w:r>
      <w:r w:rsidR="006C39F7" w:rsidRPr="002345AB">
        <w:t xml:space="preserve"> </w:t>
      </w:r>
      <w:r w:rsidR="00EE0694" w:rsidRPr="00EE0694">
        <w:rPr>
          <w:color w:val="4F81BD" w:themeColor="accent1"/>
        </w:rPr>
        <w:t>downto</w:t>
      </w:r>
      <w:r w:rsidR="00EE0694" w:rsidRPr="002345AB">
        <w:t xml:space="preserve"> </w:t>
      </w:r>
      <w:r w:rsidR="00EE0694" w:rsidRPr="00EE0694">
        <w:rPr>
          <w:b/>
          <w:color w:val="F79646" w:themeColor="accent6"/>
        </w:rPr>
        <w:t>0</w:t>
      </w:r>
      <w:r w:rsidR="006C39F7" w:rsidRPr="002345AB">
        <w:t>);</w:t>
      </w:r>
    </w:p>
    <w:p w14:paraId="05125BEE" w14:textId="292D9A57" w:rsidR="006C39F7" w:rsidRPr="002345AB" w:rsidRDefault="009F1E06" w:rsidP="00920F92">
      <w:pPr>
        <w:pStyle w:val="KOD"/>
        <w:numPr>
          <w:ilvl w:val="0"/>
          <w:numId w:val="32"/>
        </w:numPr>
        <w:ind w:left="680" w:hanging="340"/>
      </w:pPr>
      <w:r>
        <w:t xml:space="preserve">    </w:t>
      </w:r>
      <w:r w:rsidR="006C39F7" w:rsidRPr="002345AB">
        <w:t xml:space="preserve">out_cikis_carpim : </w:t>
      </w:r>
      <w:r w:rsidR="006C39F7" w:rsidRPr="000E430A">
        <w:rPr>
          <w:b/>
          <w:color w:val="1F497D" w:themeColor="text2"/>
        </w:rPr>
        <w:t>out</w:t>
      </w:r>
      <w:r w:rsidR="006C39F7" w:rsidRPr="002345AB">
        <w:t xml:space="preserve"> </w:t>
      </w:r>
      <w:r w:rsidR="000F7DF1" w:rsidRPr="003A358E">
        <w:rPr>
          <w:color w:val="4F81BD" w:themeColor="accent1"/>
        </w:rPr>
        <w:t>std_logic_vector</w:t>
      </w:r>
      <w:r w:rsidR="006C39F7" w:rsidRPr="002345AB">
        <w:t>(</w:t>
      </w:r>
      <w:r w:rsidR="006C39F7" w:rsidRPr="00EE0694">
        <w:rPr>
          <w:b/>
          <w:color w:val="F79646" w:themeColor="accent6"/>
        </w:rPr>
        <w:t>3</w:t>
      </w:r>
      <w:r w:rsidR="006C39F7" w:rsidRPr="002345AB">
        <w:t xml:space="preserve"> </w:t>
      </w:r>
      <w:r w:rsidR="006C39F7" w:rsidRPr="00EE0694">
        <w:rPr>
          <w:color w:val="4F81BD" w:themeColor="accent1"/>
        </w:rPr>
        <w:t>downto</w:t>
      </w:r>
      <w:r w:rsidR="006C39F7" w:rsidRPr="002345AB">
        <w:t xml:space="preserve"> </w:t>
      </w:r>
      <w:r w:rsidR="00EE0694" w:rsidRPr="00EE0694">
        <w:rPr>
          <w:b/>
          <w:color w:val="F79646" w:themeColor="accent6"/>
        </w:rPr>
        <w:t>0</w:t>
      </w:r>
      <w:r w:rsidR="006C39F7" w:rsidRPr="002345AB">
        <w:t>)</w:t>
      </w:r>
    </w:p>
    <w:p w14:paraId="2C5D60CD" w14:textId="2B6D6500" w:rsidR="006C39F7" w:rsidRPr="002345AB" w:rsidRDefault="006F5DA6" w:rsidP="00920F92">
      <w:pPr>
        <w:pStyle w:val="KOD"/>
        <w:numPr>
          <w:ilvl w:val="0"/>
          <w:numId w:val="32"/>
        </w:numPr>
        <w:ind w:left="680" w:hanging="340"/>
      </w:pPr>
      <w:r>
        <w:t xml:space="preserve">  </w:t>
      </w:r>
      <w:r w:rsidR="006C39F7" w:rsidRPr="002345AB">
        <w:t>);</w:t>
      </w:r>
    </w:p>
    <w:p w14:paraId="155759D0" w14:textId="77777777" w:rsidR="006C39F7" w:rsidRPr="002345AB" w:rsidRDefault="006C39F7" w:rsidP="00920F92">
      <w:pPr>
        <w:pStyle w:val="KOD"/>
        <w:numPr>
          <w:ilvl w:val="0"/>
          <w:numId w:val="32"/>
        </w:numPr>
        <w:ind w:left="680" w:hanging="340"/>
      </w:pPr>
      <w:r w:rsidRPr="00F274F7">
        <w:rPr>
          <w:b/>
          <w:color w:val="1F497D" w:themeColor="text2"/>
        </w:rPr>
        <w:t>end</w:t>
      </w:r>
      <w:r w:rsidRPr="002345AB">
        <w:t xml:space="preserve"> ornek_std_logic;</w:t>
      </w:r>
    </w:p>
    <w:p w14:paraId="0233271F" w14:textId="77777777" w:rsidR="00920F92" w:rsidRDefault="00920F92" w:rsidP="00920F92">
      <w:pPr>
        <w:pStyle w:val="KOD"/>
        <w:numPr>
          <w:ilvl w:val="0"/>
          <w:numId w:val="32"/>
        </w:numPr>
        <w:ind w:left="680" w:hanging="340"/>
      </w:pPr>
    </w:p>
    <w:p w14:paraId="24A11B71" w14:textId="77777777" w:rsidR="006C39F7" w:rsidRPr="002345AB" w:rsidRDefault="006C39F7" w:rsidP="00920F92">
      <w:pPr>
        <w:pStyle w:val="KOD"/>
        <w:numPr>
          <w:ilvl w:val="0"/>
          <w:numId w:val="32"/>
        </w:numPr>
        <w:ind w:left="680" w:hanging="340"/>
      </w:pPr>
      <w:r w:rsidRPr="00361F69">
        <w:rPr>
          <w:b/>
          <w:color w:val="1F497D" w:themeColor="text2"/>
        </w:rPr>
        <w:t>architecture</w:t>
      </w:r>
      <w:r w:rsidRPr="002345AB">
        <w:t xml:space="preserve"> Behavioral </w:t>
      </w:r>
      <w:r w:rsidRPr="00361F69">
        <w:rPr>
          <w:b/>
          <w:color w:val="1F497D" w:themeColor="text2"/>
        </w:rPr>
        <w:t>of</w:t>
      </w:r>
      <w:r w:rsidRPr="002345AB">
        <w:t xml:space="preserve"> ornek_std_logic </w:t>
      </w:r>
      <w:r w:rsidRPr="00361F69">
        <w:rPr>
          <w:b/>
          <w:color w:val="1F497D" w:themeColor="text2"/>
        </w:rPr>
        <w:t>is</w:t>
      </w:r>
    </w:p>
    <w:p w14:paraId="7F7079D8" w14:textId="77777777" w:rsidR="00920F92" w:rsidRDefault="00920F92" w:rsidP="00920F92">
      <w:pPr>
        <w:pStyle w:val="KOD"/>
        <w:numPr>
          <w:ilvl w:val="0"/>
          <w:numId w:val="32"/>
        </w:numPr>
        <w:ind w:left="680" w:hanging="340"/>
      </w:pPr>
    </w:p>
    <w:p w14:paraId="53A684DB" w14:textId="77777777" w:rsidR="006C39F7" w:rsidRPr="00F74EF8" w:rsidRDefault="006C39F7" w:rsidP="00920F92">
      <w:pPr>
        <w:pStyle w:val="KOD"/>
        <w:numPr>
          <w:ilvl w:val="0"/>
          <w:numId w:val="32"/>
        </w:numPr>
        <w:ind w:left="680" w:hanging="340"/>
        <w:rPr>
          <w:b/>
          <w:color w:val="1F497D" w:themeColor="text2"/>
        </w:rPr>
      </w:pPr>
      <w:r w:rsidRPr="00F74EF8">
        <w:rPr>
          <w:b/>
          <w:color w:val="1F497D" w:themeColor="text2"/>
        </w:rPr>
        <w:t>begin</w:t>
      </w:r>
    </w:p>
    <w:p w14:paraId="18FF4C68" w14:textId="77777777" w:rsidR="00920F92" w:rsidRDefault="00920F92" w:rsidP="00920F92">
      <w:pPr>
        <w:pStyle w:val="KOD"/>
        <w:numPr>
          <w:ilvl w:val="0"/>
          <w:numId w:val="32"/>
        </w:numPr>
        <w:ind w:left="680" w:hanging="340"/>
      </w:pPr>
    </w:p>
    <w:p w14:paraId="5F0412A9" w14:textId="0C1EE754" w:rsidR="006C39F7" w:rsidRPr="002345AB" w:rsidRDefault="006F5DA6" w:rsidP="00920F92">
      <w:pPr>
        <w:pStyle w:val="KOD"/>
        <w:numPr>
          <w:ilvl w:val="0"/>
          <w:numId w:val="32"/>
        </w:numPr>
        <w:ind w:left="680" w:hanging="340"/>
      </w:pPr>
      <w:r>
        <w:t xml:space="preserve">  </w:t>
      </w:r>
      <w:r w:rsidR="006C39F7" w:rsidRPr="002345AB">
        <w:t>out_cikis_toplam &lt;= in_giris_1 + in_giris_2;</w:t>
      </w:r>
    </w:p>
    <w:p w14:paraId="3A4CBF8D" w14:textId="61462E9C" w:rsidR="006C39F7" w:rsidRPr="002345AB" w:rsidRDefault="006F5DA6" w:rsidP="00920F92">
      <w:pPr>
        <w:pStyle w:val="KOD"/>
        <w:numPr>
          <w:ilvl w:val="0"/>
          <w:numId w:val="32"/>
        </w:numPr>
        <w:ind w:left="680" w:hanging="340"/>
      </w:pPr>
      <w:r>
        <w:t xml:space="preserve">  </w:t>
      </w:r>
      <w:r w:rsidR="006C39F7" w:rsidRPr="002345AB">
        <w:t>out_cikis_fark &lt;= in_giris_1 - in_giris_2;</w:t>
      </w:r>
    </w:p>
    <w:p w14:paraId="2D5D5C1D" w14:textId="5B06B6F9" w:rsidR="006C39F7" w:rsidRPr="002345AB" w:rsidRDefault="006F5DA6" w:rsidP="00920F92">
      <w:pPr>
        <w:pStyle w:val="KOD"/>
        <w:numPr>
          <w:ilvl w:val="0"/>
          <w:numId w:val="32"/>
        </w:numPr>
        <w:ind w:left="680" w:hanging="340"/>
      </w:pPr>
      <w:r>
        <w:t xml:space="preserve">  </w:t>
      </w:r>
      <w:r w:rsidR="006C39F7" w:rsidRPr="002345AB">
        <w:t>out_cikis_carpim &lt;= in_giris_1 * in_giris_2;</w:t>
      </w:r>
    </w:p>
    <w:p w14:paraId="152302C8" w14:textId="77777777" w:rsidR="00920F92" w:rsidRDefault="00920F92" w:rsidP="00920F92">
      <w:pPr>
        <w:pStyle w:val="KOD"/>
        <w:numPr>
          <w:ilvl w:val="0"/>
          <w:numId w:val="32"/>
        </w:numPr>
        <w:ind w:left="680" w:hanging="340"/>
      </w:pPr>
    </w:p>
    <w:p w14:paraId="2D5E7648" w14:textId="77777777" w:rsidR="006C39F7" w:rsidRPr="002345AB" w:rsidRDefault="006C39F7" w:rsidP="00920F92">
      <w:pPr>
        <w:pStyle w:val="KOD"/>
        <w:numPr>
          <w:ilvl w:val="0"/>
          <w:numId w:val="32"/>
        </w:numPr>
        <w:ind w:left="680" w:hanging="340"/>
      </w:pPr>
      <w:r w:rsidRPr="00F74EF8">
        <w:rPr>
          <w:b/>
          <w:color w:val="1F497D" w:themeColor="text2"/>
        </w:rPr>
        <w:t>end Behavioral</w:t>
      </w:r>
      <w:r w:rsidRPr="002345AB">
        <w:t xml:space="preserve">; </w:t>
      </w:r>
    </w:p>
    <w:p w14:paraId="41B60F75" w14:textId="77777777" w:rsidR="006C39F7" w:rsidRPr="006C39F7" w:rsidRDefault="006C39F7" w:rsidP="006C39F7"/>
    <w:p w14:paraId="5EBD171B" w14:textId="75E3A586" w:rsidR="006C382C" w:rsidRDefault="00705DBF" w:rsidP="00DB17AB">
      <w:pPr>
        <w:pStyle w:val="Balk3"/>
        <w:numPr>
          <w:ilvl w:val="2"/>
          <w:numId w:val="16"/>
        </w:numPr>
        <w:spacing w:before="240" w:after="240"/>
        <w:rPr>
          <w:i/>
        </w:rPr>
      </w:pPr>
      <w:bookmarkStart w:id="10" w:name="_Toc394327634"/>
      <w:r>
        <w:t>std</w:t>
      </w:r>
      <w:r w:rsidR="006C382C" w:rsidRPr="0074306E">
        <w:t>_</w:t>
      </w:r>
      <w:r>
        <w:t>ulojik</w:t>
      </w:r>
      <w:r w:rsidR="006C382C" w:rsidRPr="00F45177">
        <w:t xml:space="preserve"> Tipi</w:t>
      </w:r>
      <w:bookmarkEnd w:id="10"/>
    </w:p>
    <w:p w14:paraId="172C516F" w14:textId="77777777" w:rsidR="006C382C" w:rsidRPr="0074306E" w:rsidRDefault="006C382C" w:rsidP="006C382C"/>
    <w:p w14:paraId="1A3CD503" w14:textId="77777777" w:rsidR="006C382C" w:rsidRPr="00F45177" w:rsidRDefault="006C382C" w:rsidP="00B832CF">
      <w:pPr>
        <w:rPr>
          <w:rFonts w:cs="Times New Roman"/>
        </w:rPr>
      </w:pPr>
      <w:r w:rsidRPr="00761533">
        <w:rPr>
          <w:rFonts w:ascii="Courier New" w:hAnsi="Courier New" w:cs="Courier New"/>
          <w:b/>
        </w:rPr>
        <w:t>std_logic</w:t>
      </w:r>
      <w:r w:rsidRPr="00F45177">
        <w:rPr>
          <w:rFonts w:cs="Times New Roman"/>
        </w:rPr>
        <w:t xml:space="preserve"> tipi VHDL’de en çok kullanılan tip olmasına rağmen </w:t>
      </w:r>
      <w:r w:rsidRPr="00761533">
        <w:rPr>
          <w:rFonts w:ascii="Courier New" w:hAnsi="Courier New" w:cs="Courier New"/>
          <w:b/>
        </w:rPr>
        <w:t>std_ulogic</w:t>
      </w:r>
      <w:r w:rsidRPr="00F45177">
        <w:rPr>
          <w:rFonts w:cs="Times New Roman"/>
        </w:rPr>
        <w:t xml:space="preserve"> tipinin alt tipidir. </w:t>
      </w:r>
      <w:r w:rsidRPr="00761533">
        <w:rPr>
          <w:rFonts w:ascii="Courier New" w:hAnsi="Courier New" w:cs="Courier New"/>
          <w:b/>
        </w:rPr>
        <w:t>std_ulogic</w:t>
      </w:r>
      <w:r>
        <w:rPr>
          <w:rFonts w:cs="Times New Roman"/>
          <w:b/>
        </w:rPr>
        <w:t xml:space="preserve"> </w:t>
      </w:r>
      <w:r w:rsidRPr="00F45177">
        <w:rPr>
          <w:rFonts w:cs="Times New Roman"/>
        </w:rPr>
        <w:t xml:space="preserve">tipindeki sinyal değerleri, </w:t>
      </w:r>
      <w:r w:rsidRPr="00761533">
        <w:rPr>
          <w:rFonts w:ascii="Courier New" w:hAnsi="Courier New" w:cs="Courier New"/>
          <w:b/>
        </w:rPr>
        <w:t>std_logic</w:t>
      </w:r>
      <w:r w:rsidRPr="00F45177">
        <w:rPr>
          <w:rFonts w:cs="Times New Roman"/>
        </w:rPr>
        <w:t xml:space="preserve"> tipindeki benzer değerleri almaktadır. Bu iki tip arasındaki fark, çözüm fonksiyonu</w:t>
      </w:r>
      <w:r>
        <w:rPr>
          <w:rFonts w:cs="Times New Roman"/>
        </w:rPr>
        <w:t xml:space="preserve"> </w:t>
      </w:r>
      <w:r w:rsidRPr="00F45177">
        <w:rPr>
          <w:rFonts w:cs="Times New Roman"/>
        </w:rPr>
        <w:t>kavramlarının kullanımı ile alakalıdır. VHDL’de</w:t>
      </w:r>
      <w:r>
        <w:rPr>
          <w:rFonts w:cs="Times New Roman"/>
        </w:rPr>
        <w:t xml:space="preserve"> </w:t>
      </w:r>
      <w:r w:rsidRPr="00F45177">
        <w:rPr>
          <w:rFonts w:cs="Times New Roman"/>
        </w:rPr>
        <w:t xml:space="preserve">çözüm fonksiyonu, bir sinyal için iki kaynak bulunduğunda sinyalin alacağı </w:t>
      </w:r>
      <w:r>
        <w:rPr>
          <w:rFonts w:cs="Times New Roman"/>
        </w:rPr>
        <w:t xml:space="preserve">değeri </w:t>
      </w:r>
      <w:r w:rsidRPr="00F45177">
        <w:rPr>
          <w:rFonts w:cs="Times New Roman"/>
        </w:rPr>
        <w:t xml:space="preserve">belirlemede kullanılır. </w:t>
      </w:r>
    </w:p>
    <w:p w14:paraId="2AC484B8" w14:textId="77777777" w:rsidR="006C382C" w:rsidRPr="00F45177" w:rsidRDefault="006C382C" w:rsidP="006C382C">
      <w:pPr>
        <w:rPr>
          <w:rFonts w:cs="Times New Roman"/>
        </w:rPr>
      </w:pPr>
    </w:p>
    <w:p w14:paraId="50245C43" w14:textId="1B9DAB06" w:rsidR="006C382C" w:rsidRPr="00F45177" w:rsidRDefault="00F32B81" w:rsidP="00DB17AB">
      <w:pPr>
        <w:pStyle w:val="Balk3"/>
        <w:numPr>
          <w:ilvl w:val="2"/>
          <w:numId w:val="16"/>
        </w:numPr>
        <w:spacing w:before="240" w:after="240"/>
        <w:rPr>
          <w:i/>
        </w:rPr>
      </w:pPr>
      <w:bookmarkStart w:id="11" w:name="_Toc394327635"/>
      <w:r>
        <w:lastRenderedPageBreak/>
        <w:t>signed</w:t>
      </w:r>
      <w:r w:rsidR="006C382C" w:rsidRPr="00F45177">
        <w:t xml:space="preserve"> ve </w:t>
      </w:r>
      <w:r>
        <w:t>unsigned</w:t>
      </w:r>
      <w:r w:rsidR="006C382C" w:rsidRPr="00F45177">
        <w:t xml:space="preserve"> Tipleri</w:t>
      </w:r>
      <w:bookmarkEnd w:id="11"/>
    </w:p>
    <w:p w14:paraId="2F3C88A5" w14:textId="0A01C5C7" w:rsidR="00E42470" w:rsidRDefault="00BE7AE0" w:rsidP="00B832CF">
      <w:r w:rsidRPr="00F372E9">
        <w:rPr>
          <w:rFonts w:ascii="Courier New" w:hAnsi="Courier New" w:cs="Courier New"/>
          <w:b/>
        </w:rPr>
        <w:t>s</w:t>
      </w:r>
      <w:r>
        <w:rPr>
          <w:rFonts w:ascii="Courier New" w:hAnsi="Courier New" w:cs="Courier New"/>
          <w:b/>
        </w:rPr>
        <w:t xml:space="preserve">igned </w:t>
      </w:r>
      <w:r w:rsidR="00397DD2">
        <w:t xml:space="preserve">ve </w:t>
      </w:r>
      <w:r>
        <w:rPr>
          <w:rFonts w:ascii="Courier New" w:hAnsi="Courier New" w:cs="Courier New"/>
          <w:b/>
        </w:rPr>
        <w:t>unsigned</w:t>
      </w:r>
      <w:r w:rsidRPr="00F372E9">
        <w:rPr>
          <w:rFonts w:ascii="Courier New" w:hAnsi="Courier New" w:cs="Courier New"/>
          <w:b/>
        </w:rPr>
        <w:t xml:space="preserve"> </w:t>
      </w:r>
      <w:r w:rsidR="00397DD2">
        <w:t xml:space="preserve">veri tipi tanımlamaları </w:t>
      </w:r>
      <w:r w:rsidR="00397DD2" w:rsidRPr="003406F9">
        <w:rPr>
          <w:rFonts w:ascii="Courier New" w:hAnsi="Courier New" w:cs="Courier New"/>
          <w:b/>
        </w:rPr>
        <w:t>std_logic_vector</w:t>
      </w:r>
      <w:r w:rsidR="00397DD2">
        <w:t xml:space="preserve">’e benzer şekilde yapılmaktadır. </w:t>
      </w:r>
      <w:r w:rsidR="00E42470" w:rsidRPr="00EF61E9">
        <w:rPr>
          <w:rFonts w:ascii="Courier New" w:hAnsi="Courier New" w:cs="Courier New"/>
          <w:b/>
        </w:rPr>
        <w:t>signed</w:t>
      </w:r>
      <w:r w:rsidR="00E42470">
        <w:rPr>
          <w:rFonts w:cs="Times New Roman"/>
          <w:b/>
        </w:rPr>
        <w:t xml:space="preserve"> </w:t>
      </w:r>
      <w:r w:rsidR="00E42470" w:rsidRPr="00F45177">
        <w:rPr>
          <w:rFonts w:cs="Times New Roman"/>
        </w:rPr>
        <w:t>tipi</w:t>
      </w:r>
      <w:r w:rsidR="0074503C">
        <w:rPr>
          <w:rFonts w:cs="Times New Roman"/>
        </w:rPr>
        <w:t xml:space="preserve"> VHDL dilinde</w:t>
      </w:r>
      <w:r w:rsidR="00E42470" w:rsidRPr="00F45177">
        <w:rPr>
          <w:rFonts w:cs="Times New Roman"/>
        </w:rPr>
        <w:t xml:space="preserve"> kodda işaretli sayılar (2’ye tümleyen) için kullanılır.</w:t>
      </w:r>
      <w:r w:rsidR="00E42470">
        <w:rPr>
          <w:rFonts w:cs="Times New Roman"/>
        </w:rPr>
        <w:t xml:space="preserve"> </w:t>
      </w:r>
      <w:r w:rsidR="00E42470" w:rsidRPr="00EF61E9">
        <w:rPr>
          <w:rFonts w:ascii="Courier New" w:hAnsi="Courier New" w:cs="Courier New"/>
          <w:b/>
        </w:rPr>
        <w:t>unsigned</w:t>
      </w:r>
      <w:r w:rsidR="00E42470">
        <w:rPr>
          <w:rFonts w:cs="Times New Roman"/>
          <w:b/>
        </w:rPr>
        <w:t xml:space="preserve"> </w:t>
      </w:r>
      <w:r w:rsidR="00E42470" w:rsidRPr="00F45177">
        <w:rPr>
          <w:rFonts w:cs="Times New Roman"/>
        </w:rPr>
        <w:t>tipi işaretsiz sayılar için kullanılır.</w:t>
      </w:r>
    </w:p>
    <w:p w14:paraId="1DF452E1" w14:textId="3F8B62F1" w:rsidR="00F372E9" w:rsidRDefault="00F372E9" w:rsidP="007A5992">
      <w:r>
        <w:t>A</w:t>
      </w:r>
      <w:r w:rsidRPr="001F32E6">
        <w:t xml:space="preserve">şağıda örnek </w:t>
      </w:r>
      <w:r w:rsidRPr="00F372E9">
        <w:rPr>
          <w:rFonts w:ascii="Courier New" w:hAnsi="Courier New" w:cs="Courier New"/>
          <w:b/>
        </w:rPr>
        <w:t>s</w:t>
      </w:r>
      <w:r w:rsidR="00891B90">
        <w:rPr>
          <w:rFonts w:ascii="Courier New" w:hAnsi="Courier New" w:cs="Courier New"/>
          <w:b/>
        </w:rPr>
        <w:t xml:space="preserve">igned </w:t>
      </w:r>
      <w:r w:rsidR="00891B90" w:rsidRPr="00BE7AE0">
        <w:t>ve</w:t>
      </w:r>
      <w:r w:rsidR="00891B90">
        <w:rPr>
          <w:rFonts w:ascii="Courier New" w:hAnsi="Courier New" w:cs="Courier New"/>
          <w:b/>
        </w:rPr>
        <w:t xml:space="preserve"> unsigned</w:t>
      </w:r>
      <w:r w:rsidRPr="00F372E9">
        <w:rPr>
          <w:rFonts w:ascii="Courier New" w:hAnsi="Courier New" w:cs="Courier New"/>
          <w:b/>
        </w:rPr>
        <w:t xml:space="preserve"> </w:t>
      </w:r>
      <w:r w:rsidRPr="002148FE">
        <w:t>tipinde</w:t>
      </w:r>
      <w:r w:rsidRPr="00F372E9">
        <w:rPr>
          <w:rFonts w:ascii="Courier New" w:hAnsi="Courier New" w:cs="Courier New"/>
          <w:b/>
        </w:rPr>
        <w:t xml:space="preserve"> signal</w:t>
      </w:r>
      <w:r w:rsidRPr="001F32E6">
        <w:t xml:space="preserve"> bildirimler</w:t>
      </w:r>
      <w:r w:rsidR="001E7E2D">
        <w:t xml:space="preserve">i verilmiştir. </w:t>
      </w:r>
      <w:r w:rsidR="001E7E2D" w:rsidRPr="004B7E06">
        <w:rPr>
          <w:rFonts w:ascii="Courier New" w:hAnsi="Courier New" w:cs="Courier New"/>
          <w:b/>
        </w:rPr>
        <w:t>kelime_unsigned</w:t>
      </w:r>
      <w:r w:rsidR="001E7E2D">
        <w:t xml:space="preserve"> sinyali 4 bitlik işaretsiz olarak tanımlanmıştır. </w:t>
      </w:r>
      <w:r w:rsidR="00B5489C">
        <w:t xml:space="preserve">Yani bu sinyal </w:t>
      </w:r>
      <w:r w:rsidR="001E7E2D" w:rsidRPr="001A054F">
        <w:rPr>
          <w:rFonts w:ascii="Courier New" w:hAnsi="Courier New" w:cs="Courier New"/>
          <w:b/>
        </w:rPr>
        <w:t>0</w:t>
      </w:r>
      <w:r w:rsidR="001E7E2D">
        <w:t xml:space="preserve"> ile </w:t>
      </w:r>
      <w:r w:rsidR="001E7E2D" w:rsidRPr="001A054F">
        <w:rPr>
          <w:rFonts w:ascii="Courier New" w:hAnsi="Courier New" w:cs="Courier New"/>
          <w:b/>
        </w:rPr>
        <w:t>15</w:t>
      </w:r>
      <w:r w:rsidR="001E7E2D">
        <w:t xml:space="preserve"> arasında </w:t>
      </w:r>
      <w:r w:rsidR="00B5489C">
        <w:t xml:space="preserve">on tabanındaki sayı </w:t>
      </w:r>
      <w:r w:rsidR="001E7E2D">
        <w:t>değerleri</w:t>
      </w:r>
      <w:r w:rsidR="00B5489C">
        <w:t>ni</w:t>
      </w:r>
      <w:r w:rsidR="001E7E2D">
        <w:t xml:space="preserve"> ala</w:t>
      </w:r>
      <w:r w:rsidR="00B5489C">
        <w:t>bile</w:t>
      </w:r>
      <w:r w:rsidR="001E7E2D">
        <w:t>c</w:t>
      </w:r>
      <w:r w:rsidR="00B5489C">
        <w:t>ektir.</w:t>
      </w:r>
      <w:r w:rsidR="00ED4936">
        <w:t xml:space="preserve"> </w:t>
      </w:r>
      <w:r w:rsidR="00ED4936" w:rsidRPr="004B7E06">
        <w:rPr>
          <w:rFonts w:ascii="Courier New" w:hAnsi="Courier New" w:cs="Courier New"/>
          <w:b/>
        </w:rPr>
        <w:t>kelime_sign</w:t>
      </w:r>
      <w:r w:rsidR="005E45C4" w:rsidRPr="004B7E06">
        <w:rPr>
          <w:rFonts w:ascii="Courier New" w:hAnsi="Courier New" w:cs="Courier New"/>
          <w:b/>
        </w:rPr>
        <w:t>ed</w:t>
      </w:r>
      <w:r w:rsidR="005E45C4">
        <w:t xml:space="preserve"> sinyali 4 bitlik işaretli</w:t>
      </w:r>
      <w:r w:rsidR="00ED4936">
        <w:t xml:space="preserve"> olarak tanımlan</w:t>
      </w:r>
      <w:r w:rsidR="00B5489C">
        <w:t>dığından</w:t>
      </w:r>
      <w:r w:rsidR="00A7364F">
        <w:t xml:space="preserve"> </w:t>
      </w:r>
      <w:r w:rsidR="005E45C4" w:rsidRPr="001A054F">
        <w:rPr>
          <w:rFonts w:ascii="Courier New" w:hAnsi="Courier New" w:cs="Courier New"/>
          <w:b/>
        </w:rPr>
        <w:t>-8</w:t>
      </w:r>
      <w:r w:rsidR="005E45C4">
        <w:t xml:space="preserve"> ile </w:t>
      </w:r>
      <w:r w:rsidR="005E45C4" w:rsidRPr="001A054F">
        <w:rPr>
          <w:rFonts w:ascii="Courier New" w:hAnsi="Courier New" w:cs="Courier New"/>
          <w:b/>
        </w:rPr>
        <w:t>7</w:t>
      </w:r>
      <w:r w:rsidR="004B7E06">
        <w:t xml:space="preserve"> arasında</w:t>
      </w:r>
      <w:r w:rsidR="005E45C4">
        <w:t xml:space="preserve"> değerleri ala</w:t>
      </w:r>
      <w:r w:rsidR="00B5489C">
        <w:t>bilir.</w:t>
      </w:r>
    </w:p>
    <w:p w14:paraId="411C41BA" w14:textId="77777777" w:rsidR="00F372E9" w:rsidRPr="001F32E6" w:rsidRDefault="00F372E9" w:rsidP="00F372E9"/>
    <w:p w14:paraId="74125B0D" w14:textId="77777777" w:rsidR="00F372E9" w:rsidRPr="002345AB" w:rsidRDefault="00F372E9" w:rsidP="00FE5551">
      <w:pPr>
        <w:pStyle w:val="KOD"/>
        <w:ind w:left="708"/>
      </w:pPr>
      <w:r w:rsidRPr="00044833">
        <w:rPr>
          <w:b/>
          <w:color w:val="1F497D" w:themeColor="text2"/>
        </w:rPr>
        <w:t>signal</w:t>
      </w:r>
      <w:r w:rsidRPr="002345AB">
        <w:t xml:space="preserve"> </w:t>
      </w:r>
      <w:r w:rsidR="00F73264" w:rsidRPr="002345AB">
        <w:t>kelime</w:t>
      </w:r>
      <w:r w:rsidR="004B1BC9" w:rsidRPr="002345AB">
        <w:t>_unsigned</w:t>
      </w:r>
      <w:r w:rsidRPr="002345AB">
        <w:t xml:space="preserve"> : </w:t>
      </w:r>
      <w:r w:rsidR="00F73264" w:rsidRPr="00044833">
        <w:rPr>
          <w:color w:val="4F81BD" w:themeColor="accent1"/>
        </w:rPr>
        <w:t>un</w:t>
      </w:r>
      <w:r w:rsidRPr="00044833">
        <w:rPr>
          <w:color w:val="4F81BD" w:themeColor="accent1"/>
        </w:rPr>
        <w:t>s</w:t>
      </w:r>
      <w:r w:rsidR="00F73264" w:rsidRPr="00044833">
        <w:rPr>
          <w:color w:val="4F81BD" w:themeColor="accent1"/>
        </w:rPr>
        <w:t>igned</w:t>
      </w:r>
      <w:r w:rsidR="00F73264" w:rsidRPr="002345AB">
        <w:t>(</w:t>
      </w:r>
      <w:r w:rsidR="00F73264" w:rsidRPr="00044833">
        <w:rPr>
          <w:b/>
          <w:color w:val="F79646" w:themeColor="accent6"/>
        </w:rPr>
        <w:t>3</w:t>
      </w:r>
      <w:r w:rsidR="00F73264" w:rsidRPr="002345AB">
        <w:t xml:space="preserve"> </w:t>
      </w:r>
      <w:r w:rsidR="00F73264" w:rsidRPr="00044833">
        <w:rPr>
          <w:color w:val="4F81BD" w:themeColor="accent1"/>
        </w:rPr>
        <w:t>downto</w:t>
      </w:r>
      <w:r w:rsidR="00F73264" w:rsidRPr="002345AB">
        <w:t xml:space="preserve"> </w:t>
      </w:r>
      <w:r w:rsidR="00F73264" w:rsidRPr="00044833">
        <w:rPr>
          <w:b/>
          <w:color w:val="F79646" w:themeColor="accent6"/>
        </w:rPr>
        <w:t>0</w:t>
      </w:r>
      <w:r w:rsidR="00F73264" w:rsidRPr="002345AB">
        <w:t>)</w:t>
      </w:r>
      <w:r w:rsidR="003D4D8A" w:rsidRPr="002345AB">
        <w:t>;</w:t>
      </w:r>
    </w:p>
    <w:p w14:paraId="7F3C03CB" w14:textId="4CD2B88F" w:rsidR="004B1BC9" w:rsidRPr="002345AB" w:rsidRDefault="00044833" w:rsidP="00FE5551">
      <w:pPr>
        <w:pStyle w:val="KOD"/>
        <w:ind w:left="708"/>
        <w:jc w:val="left"/>
      </w:pPr>
      <w:r w:rsidRPr="00044833">
        <w:rPr>
          <w:b/>
          <w:color w:val="1F497D" w:themeColor="text2"/>
        </w:rPr>
        <w:t>signal</w:t>
      </w:r>
      <w:r w:rsidRPr="002345AB">
        <w:t xml:space="preserve"> </w:t>
      </w:r>
      <w:r w:rsidR="004B1BC9" w:rsidRPr="002345AB">
        <w:t xml:space="preserve">kelime_signed : </w:t>
      </w:r>
      <w:r w:rsidR="004B1BC9" w:rsidRPr="00044833">
        <w:rPr>
          <w:color w:val="4F81BD" w:themeColor="accent1"/>
        </w:rPr>
        <w:t>signed</w:t>
      </w:r>
      <w:r w:rsidR="004B1BC9" w:rsidRPr="002345AB">
        <w:t>(</w:t>
      </w:r>
      <w:r w:rsidRPr="00044833">
        <w:rPr>
          <w:b/>
          <w:color w:val="F79646" w:themeColor="accent6"/>
        </w:rPr>
        <w:t>3</w:t>
      </w:r>
      <w:r w:rsidR="004B1BC9" w:rsidRPr="002345AB">
        <w:t xml:space="preserve"> </w:t>
      </w:r>
      <w:r w:rsidR="004B1BC9" w:rsidRPr="00044833">
        <w:rPr>
          <w:color w:val="4F81BD" w:themeColor="accent1"/>
        </w:rPr>
        <w:t>downto</w:t>
      </w:r>
      <w:r w:rsidR="004B1BC9" w:rsidRPr="002345AB">
        <w:t xml:space="preserve"> </w:t>
      </w:r>
      <w:r w:rsidRPr="00044833">
        <w:rPr>
          <w:b/>
          <w:color w:val="F79646" w:themeColor="accent6"/>
        </w:rPr>
        <w:t>0</w:t>
      </w:r>
      <w:r w:rsidR="004B1BC9" w:rsidRPr="002345AB">
        <w:t>);</w:t>
      </w:r>
    </w:p>
    <w:p w14:paraId="3C6A8F89" w14:textId="77777777" w:rsidR="00F372E9" w:rsidRPr="00F45177" w:rsidRDefault="00F372E9" w:rsidP="006C382C"/>
    <w:p w14:paraId="5F11604C" w14:textId="77777777" w:rsidR="006C382C" w:rsidRDefault="006C382C" w:rsidP="00044833">
      <w:pPr>
        <w:spacing w:after="0"/>
        <w:rPr>
          <w:rFonts w:cs="Times New Roman"/>
        </w:rPr>
      </w:pPr>
      <w:r w:rsidRPr="00F45177">
        <w:rPr>
          <w:rFonts w:cs="Times New Roman"/>
        </w:rPr>
        <w:t>Bu veri tiplerinin kullanımı için aşağıda verilen paketin kütüphane bildirimine eklenmesi gerekmektedir.</w:t>
      </w:r>
    </w:p>
    <w:p w14:paraId="2533AE4E" w14:textId="77777777" w:rsidR="006C382C" w:rsidRDefault="006C382C" w:rsidP="006C382C">
      <w:pPr>
        <w:spacing w:after="0"/>
        <w:rPr>
          <w:rFonts w:cs="Times New Roman"/>
        </w:rPr>
      </w:pPr>
    </w:p>
    <w:p w14:paraId="4AB2A247" w14:textId="77777777" w:rsidR="00952EC6" w:rsidRPr="00EF61E9" w:rsidRDefault="00952EC6" w:rsidP="00523701">
      <w:pPr>
        <w:pStyle w:val="KOD"/>
        <w:ind w:firstLine="708"/>
      </w:pPr>
      <w:r w:rsidRPr="00EF61E9">
        <w:rPr>
          <w:rFonts w:eastAsia="Times New Roman"/>
          <w:b/>
          <w:bCs/>
          <w:color w:val="200080"/>
        </w:rPr>
        <w:t>use</w:t>
      </w:r>
      <w:r w:rsidRPr="00EF61E9">
        <w:rPr>
          <w:rFonts w:eastAsia="Times New Roman"/>
        </w:rPr>
        <w:t xml:space="preserve"> ieee</w:t>
      </w:r>
      <w:r w:rsidRPr="00EF61E9">
        <w:rPr>
          <w:rFonts w:eastAsia="Times New Roman"/>
          <w:color w:val="308080"/>
        </w:rPr>
        <w:t>.</w:t>
      </w:r>
      <w:r w:rsidRPr="00EF61E9">
        <w:rPr>
          <w:rFonts w:eastAsia="Times New Roman"/>
        </w:rPr>
        <w:t>std_logic_arith</w:t>
      </w:r>
      <w:r w:rsidRPr="00EF61E9">
        <w:rPr>
          <w:rFonts w:eastAsia="Times New Roman"/>
          <w:color w:val="308080"/>
        </w:rPr>
        <w:t>.</w:t>
      </w:r>
      <w:r w:rsidRPr="00EF61E9">
        <w:rPr>
          <w:rFonts w:eastAsia="Times New Roman"/>
          <w:b/>
          <w:bCs/>
          <w:color w:val="200080"/>
        </w:rPr>
        <w:t>all</w:t>
      </w:r>
      <w:r w:rsidRPr="00EF61E9">
        <w:rPr>
          <w:rFonts w:eastAsia="Times New Roman"/>
          <w:color w:val="406080"/>
        </w:rPr>
        <w:t>;</w:t>
      </w:r>
    </w:p>
    <w:p w14:paraId="4208639F" w14:textId="77777777" w:rsidR="00952EC6" w:rsidRDefault="00952EC6" w:rsidP="006C382C">
      <w:pPr>
        <w:spacing w:after="0"/>
        <w:rPr>
          <w:rFonts w:cs="Times New Roman"/>
        </w:rPr>
      </w:pPr>
    </w:p>
    <w:p w14:paraId="56E29ED5" w14:textId="74139B5F" w:rsidR="006C382C" w:rsidRDefault="006C382C" w:rsidP="00F8590F">
      <w:pPr>
        <w:rPr>
          <w:rFonts w:cs="Times New Roman"/>
        </w:rPr>
      </w:pPr>
      <w:r w:rsidRPr="00F45177">
        <w:rPr>
          <w:rFonts w:cs="Times New Roman"/>
        </w:rPr>
        <w:t xml:space="preserve">Bu paket aritmetik operatörlerin gerçeklenmesinde kullanılan devre tiplerini tanımlar. </w:t>
      </w:r>
      <w:r w:rsidRPr="00EF61E9">
        <w:rPr>
          <w:rFonts w:ascii="Courier New" w:hAnsi="Courier New" w:cs="Courier New"/>
          <w:b/>
        </w:rPr>
        <w:t>signed</w:t>
      </w:r>
      <w:r w:rsidRPr="00F45177">
        <w:rPr>
          <w:rFonts w:cs="Times New Roman"/>
        </w:rPr>
        <w:t xml:space="preserve"> ve </w:t>
      </w:r>
      <w:r w:rsidRPr="00EF61E9">
        <w:rPr>
          <w:rFonts w:ascii="Courier New" w:hAnsi="Courier New" w:cs="Courier New"/>
          <w:b/>
        </w:rPr>
        <w:t>unsigned</w:t>
      </w:r>
      <w:r>
        <w:rPr>
          <w:rFonts w:cs="Times New Roman"/>
        </w:rPr>
        <w:t xml:space="preserve"> tiplerini</w:t>
      </w:r>
      <w:r w:rsidRPr="00F45177">
        <w:rPr>
          <w:rFonts w:cs="Times New Roman"/>
        </w:rPr>
        <w:t xml:space="preserve"> </w:t>
      </w:r>
      <w:r>
        <w:rPr>
          <w:rFonts w:cs="Times New Roman"/>
        </w:rPr>
        <w:t>içermektedir</w:t>
      </w:r>
      <w:r w:rsidRPr="00F45177">
        <w:rPr>
          <w:rFonts w:cs="Times New Roman"/>
        </w:rPr>
        <w:t xml:space="preserve">. Bu tipler, </w:t>
      </w:r>
      <w:r w:rsidRPr="00EF61E9">
        <w:rPr>
          <w:rFonts w:ascii="Courier New" w:hAnsi="Courier New" w:cs="Courier New"/>
          <w:b/>
        </w:rPr>
        <w:t>std_logic_vector</w:t>
      </w:r>
      <w:r w:rsidRPr="00F45177">
        <w:rPr>
          <w:rFonts w:cs="Times New Roman"/>
        </w:rPr>
        <w:t xml:space="preserve"> tipi ile</w:t>
      </w:r>
      <w:r>
        <w:rPr>
          <w:rFonts w:cs="Times New Roman"/>
        </w:rPr>
        <w:t xml:space="preserve"> temelde</w:t>
      </w:r>
      <w:r w:rsidRPr="00F45177">
        <w:rPr>
          <w:rFonts w:cs="Times New Roman"/>
        </w:rPr>
        <w:t xml:space="preserve"> aynıdır. Çünkü </w:t>
      </w:r>
      <w:r w:rsidRPr="00EF61E9">
        <w:rPr>
          <w:rFonts w:ascii="Courier New" w:hAnsi="Courier New" w:cs="Courier New"/>
          <w:b/>
        </w:rPr>
        <w:t>std_logic</w:t>
      </w:r>
      <w:r w:rsidRPr="00F45177">
        <w:rPr>
          <w:rFonts w:cs="Times New Roman"/>
        </w:rPr>
        <w:t xml:space="preserve"> sinyalleri bir dizi halinde gösterirler. </w:t>
      </w:r>
      <w:r w:rsidRPr="00EF61E9">
        <w:rPr>
          <w:rFonts w:ascii="Courier New" w:hAnsi="Courier New" w:cs="Courier New"/>
          <w:b/>
        </w:rPr>
        <w:t>signed</w:t>
      </w:r>
      <w:r>
        <w:rPr>
          <w:rFonts w:cs="Times New Roman"/>
          <w:b/>
        </w:rPr>
        <w:t xml:space="preserve"> </w:t>
      </w:r>
      <w:r w:rsidRPr="00F45177">
        <w:rPr>
          <w:rFonts w:cs="Times New Roman"/>
        </w:rPr>
        <w:t xml:space="preserve">ve </w:t>
      </w:r>
      <w:r w:rsidRPr="00EF61E9">
        <w:rPr>
          <w:rFonts w:ascii="Courier New" w:hAnsi="Courier New" w:cs="Courier New"/>
          <w:b/>
        </w:rPr>
        <w:t>unsigned</w:t>
      </w:r>
      <w:r w:rsidRPr="00F45177">
        <w:rPr>
          <w:rFonts w:cs="Times New Roman"/>
        </w:rPr>
        <w:t xml:space="preserve"> tipleri, kullanıcının VHDL kodunda kullanılan sayı gösterim çeşidini belirlemesine izin vermektedir.</w:t>
      </w:r>
      <w:r>
        <w:rPr>
          <w:rFonts w:cs="Times New Roman"/>
        </w:rPr>
        <w:t xml:space="preserve"> </w:t>
      </w:r>
    </w:p>
    <w:p w14:paraId="0705A236" w14:textId="77777777" w:rsidR="006C382C" w:rsidRDefault="0087562F" w:rsidP="001050BC">
      <w:r w:rsidRPr="0028051B">
        <w:rPr>
          <w:rFonts w:ascii="Courier New" w:eastAsia="Times New Roman" w:hAnsi="Courier New" w:cs="Courier New"/>
          <w:b/>
          <w:color w:val="000020"/>
        </w:rPr>
        <w:t>sinyal</w:t>
      </w:r>
      <w:r w:rsidR="00EA0839" w:rsidRPr="0028051B">
        <w:rPr>
          <w:rFonts w:ascii="Courier New" w:eastAsia="Times New Roman" w:hAnsi="Courier New" w:cs="Courier New"/>
          <w:b/>
          <w:color w:val="000020"/>
        </w:rPr>
        <w:t>_1</w:t>
      </w:r>
      <w:r w:rsidR="00EA0839" w:rsidRPr="00EF61E9">
        <w:rPr>
          <w:rFonts w:eastAsia="Times New Roman"/>
          <w:color w:val="000020"/>
        </w:rPr>
        <w:t xml:space="preserve"> </w:t>
      </w:r>
      <w:r w:rsidR="006C382C" w:rsidRPr="00F45177">
        <w:t xml:space="preserve"> ve </w:t>
      </w:r>
      <w:r w:rsidRPr="0028051B">
        <w:rPr>
          <w:rFonts w:ascii="Courier New" w:eastAsia="Times New Roman" w:hAnsi="Courier New" w:cs="Courier New"/>
          <w:b/>
          <w:color w:val="000020"/>
        </w:rPr>
        <w:t>sinyal</w:t>
      </w:r>
      <w:r w:rsidR="00EA0839" w:rsidRPr="0028051B">
        <w:rPr>
          <w:rFonts w:ascii="Courier New" w:eastAsia="Times New Roman" w:hAnsi="Courier New" w:cs="Courier New"/>
          <w:b/>
          <w:color w:val="000020"/>
        </w:rPr>
        <w:t>_2</w:t>
      </w:r>
      <w:r w:rsidR="006C382C" w:rsidRPr="00F45177">
        <w:t xml:space="preserve">’nin </w:t>
      </w:r>
      <w:r w:rsidR="006C382C" w:rsidRPr="00EF61E9">
        <w:rPr>
          <w:rFonts w:ascii="Courier New" w:hAnsi="Courier New" w:cs="Courier New"/>
          <w:b/>
        </w:rPr>
        <w:t>signed</w:t>
      </w:r>
      <w:r w:rsidR="006C382C" w:rsidRPr="00F45177">
        <w:t xml:space="preserve"> tipinde </w:t>
      </w:r>
      <w:r w:rsidR="0028051B">
        <w:t xml:space="preserve">tanımlı 4 bitlik </w:t>
      </w:r>
      <w:r w:rsidR="006C382C" w:rsidRPr="00F45177">
        <w:t>sinyaller olduğunu farz</w:t>
      </w:r>
      <w:r w:rsidR="0028051B">
        <w:t xml:space="preserve"> </w:t>
      </w:r>
      <w:r w:rsidR="006C382C" w:rsidRPr="00F45177">
        <w:t xml:space="preserve">edelim. Bu iki sinyal arasındaki </w:t>
      </w:r>
      <w:r w:rsidR="006C382C">
        <w:t>“</w:t>
      </w:r>
      <w:r w:rsidR="00A03CAE" w:rsidRPr="0028051B">
        <w:rPr>
          <w:rFonts w:ascii="Courier New" w:eastAsia="Times New Roman" w:hAnsi="Courier New" w:cs="Courier New"/>
          <w:b/>
          <w:color w:val="000020"/>
        </w:rPr>
        <w:t>sinyal_1</w:t>
      </w:r>
      <w:r w:rsidR="00A03CAE">
        <w:rPr>
          <w:rFonts w:ascii="Courier New" w:eastAsia="Times New Roman" w:hAnsi="Courier New" w:cs="Courier New"/>
          <w:b/>
          <w:color w:val="000020"/>
        </w:rPr>
        <w:t xml:space="preserve"> </w:t>
      </w:r>
      <w:r w:rsidR="006C382C" w:rsidRPr="00EF61E9">
        <w:rPr>
          <w:rFonts w:ascii="Courier New" w:hAnsi="Courier New" w:cs="Courier New"/>
          <w:b/>
        </w:rPr>
        <w:t>&lt;</w:t>
      </w:r>
      <w:r w:rsidR="00A03CAE">
        <w:rPr>
          <w:rFonts w:ascii="Courier New" w:hAnsi="Courier New" w:cs="Courier New"/>
          <w:b/>
        </w:rPr>
        <w:t xml:space="preserve"> </w:t>
      </w:r>
      <w:r w:rsidR="00A03CAE" w:rsidRPr="0028051B">
        <w:rPr>
          <w:rFonts w:ascii="Courier New" w:eastAsia="Times New Roman" w:hAnsi="Courier New" w:cs="Courier New"/>
          <w:b/>
          <w:color w:val="000020"/>
        </w:rPr>
        <w:t>sinyal_2</w:t>
      </w:r>
      <w:r w:rsidR="006C382C">
        <w:t xml:space="preserve">” </w:t>
      </w:r>
      <w:r w:rsidR="006C382C" w:rsidRPr="00F45177">
        <w:t>karşılaştırması yapılırsa</w:t>
      </w:r>
      <w:r w:rsidR="006C382C">
        <w:t xml:space="preserve"> </w:t>
      </w:r>
      <w:r w:rsidR="006C382C" w:rsidRPr="00EF61E9">
        <w:rPr>
          <w:rFonts w:ascii="Courier New" w:hAnsi="Courier New" w:cs="Courier New"/>
          <w:b/>
        </w:rPr>
        <w:t>signed</w:t>
      </w:r>
      <w:r w:rsidR="006C382C" w:rsidRPr="00F45177">
        <w:t xml:space="preserve"> tipinde sonuç doğru olacaktır. Çünkü </w:t>
      </w:r>
      <w:r w:rsidR="00A03CAE">
        <w:rPr>
          <w:rFonts w:ascii="Courier New" w:hAnsi="Courier New" w:cs="Courier New"/>
          <w:b/>
        </w:rPr>
        <w:t xml:space="preserve">sinyal_1 </w:t>
      </w:r>
      <w:r w:rsidR="007412DC" w:rsidRPr="00590AFD">
        <w:rPr>
          <w:rFonts w:asciiTheme="minorHAnsi" w:hAnsiTheme="minorHAnsi" w:cstheme="minorHAnsi"/>
        </w:rPr>
        <w:t>sinyali</w:t>
      </w:r>
      <w:r w:rsidR="006C382C" w:rsidRPr="00590AFD">
        <w:rPr>
          <w:rFonts w:asciiTheme="minorHAnsi" w:hAnsiTheme="minorHAnsi" w:cstheme="minorHAnsi"/>
        </w:rPr>
        <w:t xml:space="preserve"> </w:t>
      </w:r>
      <w:r w:rsidR="006C382C" w:rsidRPr="002505B8">
        <w:rPr>
          <w:rFonts w:ascii="Courier New" w:hAnsi="Courier New" w:cs="Courier New"/>
          <w:b/>
        </w:rPr>
        <w:t>-</w:t>
      </w:r>
      <w:r w:rsidR="00590AFD" w:rsidRPr="002505B8">
        <w:rPr>
          <w:rFonts w:ascii="Courier New" w:hAnsi="Courier New" w:cs="Courier New"/>
          <w:b/>
        </w:rPr>
        <w:t>6</w:t>
      </w:r>
      <w:r w:rsidR="00590AFD" w:rsidRPr="00F45177">
        <w:t xml:space="preserve"> </w:t>
      </w:r>
      <w:r w:rsidR="00590AFD">
        <w:t>değerini</w:t>
      </w:r>
      <w:r w:rsidR="007412DC">
        <w:t xml:space="preserve"> </w:t>
      </w:r>
      <w:r w:rsidR="005F0F67">
        <w:t>temsil etmekte</w:t>
      </w:r>
      <w:r w:rsidR="007412DC">
        <w:t xml:space="preserve"> </w:t>
      </w:r>
      <w:r w:rsidR="006C382C" w:rsidRPr="00F45177">
        <w:t xml:space="preserve">ve </w:t>
      </w:r>
      <w:r w:rsidR="005F78CF">
        <w:rPr>
          <w:rFonts w:ascii="Courier New" w:hAnsi="Courier New" w:cs="Courier New"/>
          <w:b/>
        </w:rPr>
        <w:t xml:space="preserve">sinyal_2 </w:t>
      </w:r>
      <w:r w:rsidR="005F78CF" w:rsidRPr="00590AFD">
        <w:t xml:space="preserve">sinyali </w:t>
      </w:r>
      <w:r w:rsidR="005F78CF" w:rsidRPr="002E7DFA">
        <w:rPr>
          <w:rFonts w:ascii="Courier New" w:hAnsi="Courier New" w:cs="Courier New"/>
          <w:b/>
        </w:rPr>
        <w:t>2</w:t>
      </w:r>
      <w:r w:rsidR="005F78CF" w:rsidRPr="00590AFD">
        <w:rPr>
          <w:b/>
        </w:rPr>
        <w:t xml:space="preserve"> </w:t>
      </w:r>
      <w:r w:rsidR="005F78CF" w:rsidRPr="00590AFD">
        <w:t xml:space="preserve"> </w:t>
      </w:r>
      <w:r w:rsidR="006C382C" w:rsidRPr="00590AFD">
        <w:t>değerini</w:t>
      </w:r>
      <w:r w:rsidR="006C382C" w:rsidRPr="00F45177">
        <w:t xml:space="preserve"> temsil etmektedir.</w:t>
      </w:r>
    </w:p>
    <w:p w14:paraId="1175DF04" w14:textId="77777777" w:rsidR="006C382C" w:rsidRDefault="006C382C" w:rsidP="006C382C">
      <w:pPr>
        <w:spacing w:after="0"/>
        <w:rPr>
          <w:rFonts w:cs="Times New Roman"/>
        </w:rPr>
      </w:pPr>
    </w:p>
    <w:p w14:paraId="71F94FED" w14:textId="77777777" w:rsidR="00F25769" w:rsidRPr="002345AB" w:rsidRDefault="00EE4176" w:rsidP="00716D8D">
      <w:pPr>
        <w:pStyle w:val="KOD"/>
        <w:ind w:left="708"/>
      </w:pPr>
      <w:r w:rsidRPr="002345AB">
        <w:t>sinyal</w:t>
      </w:r>
      <w:r w:rsidR="00F25769" w:rsidRPr="002345AB">
        <w:t xml:space="preserve">_1 &lt;= "1001"; -- </w:t>
      </w:r>
      <w:r w:rsidR="00F25769" w:rsidRPr="005D3A6B">
        <w:rPr>
          <w:color w:val="4F81BD" w:themeColor="accent1"/>
        </w:rPr>
        <w:t>signed</w:t>
      </w:r>
      <w:r w:rsidR="00F25769" w:rsidRPr="002345AB">
        <w:t xml:space="preserve"> sayı -6</w:t>
      </w:r>
    </w:p>
    <w:p w14:paraId="047C2F23" w14:textId="77777777" w:rsidR="006C382C" w:rsidRDefault="00EE4176" w:rsidP="00716D8D">
      <w:pPr>
        <w:pStyle w:val="KOD"/>
        <w:ind w:left="708"/>
        <w:rPr>
          <w:rFonts w:eastAsia="Times New Roman"/>
        </w:rPr>
      </w:pPr>
      <w:r w:rsidRPr="002345AB">
        <w:t>sinyal</w:t>
      </w:r>
      <w:r w:rsidR="00F25769" w:rsidRPr="002345AB">
        <w:t xml:space="preserve">_2 &lt;= "0010"; -- </w:t>
      </w:r>
      <w:r w:rsidR="00F25769" w:rsidRPr="005D3A6B">
        <w:rPr>
          <w:color w:val="4F81BD" w:themeColor="accent1"/>
        </w:rPr>
        <w:t>signed</w:t>
      </w:r>
      <w:r w:rsidR="00F25769" w:rsidRPr="002345AB">
        <w:t xml:space="preserve"> sayı 2</w:t>
      </w:r>
    </w:p>
    <w:p w14:paraId="2B2904E4" w14:textId="77777777" w:rsidR="00F84635" w:rsidRPr="00F84635" w:rsidRDefault="00F84635" w:rsidP="00F84635"/>
    <w:p w14:paraId="1D5425C9" w14:textId="1B1E3727" w:rsidR="00590AFD" w:rsidRDefault="00590AFD" w:rsidP="00D55691">
      <w:r w:rsidRPr="0028051B">
        <w:rPr>
          <w:rFonts w:ascii="Courier New" w:eastAsia="Times New Roman" w:hAnsi="Courier New" w:cs="Courier New"/>
          <w:b/>
          <w:color w:val="000020"/>
        </w:rPr>
        <w:t>sinyal_1</w:t>
      </w:r>
      <w:r w:rsidRPr="00EF61E9">
        <w:rPr>
          <w:rFonts w:eastAsia="Times New Roman"/>
          <w:color w:val="000020"/>
        </w:rPr>
        <w:t xml:space="preserve"> </w:t>
      </w:r>
      <w:r w:rsidRPr="00F45177">
        <w:t xml:space="preserve"> ve </w:t>
      </w:r>
      <w:r w:rsidRPr="0028051B">
        <w:rPr>
          <w:rFonts w:ascii="Courier New" w:eastAsia="Times New Roman" w:hAnsi="Courier New" w:cs="Courier New"/>
          <w:b/>
          <w:color w:val="000020"/>
        </w:rPr>
        <w:t>sinyal_2</w:t>
      </w:r>
      <w:r w:rsidRPr="00F45177">
        <w:t xml:space="preserve">’nin </w:t>
      </w:r>
      <w:r w:rsidR="00360282" w:rsidRPr="00E101F2">
        <w:rPr>
          <w:rFonts w:ascii="Courier New" w:hAnsi="Courier New" w:cs="Courier New"/>
          <w:b/>
        </w:rPr>
        <w:t>un</w:t>
      </w:r>
      <w:r w:rsidRPr="00EF61E9">
        <w:rPr>
          <w:rFonts w:ascii="Courier New" w:hAnsi="Courier New" w:cs="Courier New"/>
          <w:b/>
        </w:rPr>
        <w:t>signed</w:t>
      </w:r>
      <w:r w:rsidRPr="00F45177">
        <w:t xml:space="preserve"> tipinde </w:t>
      </w:r>
      <w:r>
        <w:t xml:space="preserve">tanımlı 4 bitlik </w:t>
      </w:r>
      <w:r w:rsidRPr="00F45177">
        <w:t>sinyaller olduğunu farz</w:t>
      </w:r>
      <w:r>
        <w:t xml:space="preserve"> </w:t>
      </w:r>
      <w:r w:rsidRPr="00F45177">
        <w:t xml:space="preserve">edelim. Bu iki sinyal arasındaki </w:t>
      </w:r>
      <w:r>
        <w:t>“</w:t>
      </w:r>
      <w:r w:rsidRPr="0028051B">
        <w:rPr>
          <w:rFonts w:ascii="Courier New" w:eastAsia="Times New Roman" w:hAnsi="Courier New" w:cs="Courier New"/>
          <w:b/>
          <w:color w:val="000020"/>
        </w:rPr>
        <w:t>sinyal_1</w:t>
      </w:r>
      <w:r>
        <w:rPr>
          <w:rFonts w:ascii="Courier New" w:eastAsia="Times New Roman" w:hAnsi="Courier New" w:cs="Courier New"/>
          <w:b/>
          <w:color w:val="000020"/>
        </w:rPr>
        <w:t xml:space="preserve"> </w:t>
      </w:r>
      <w:r w:rsidRPr="00EF61E9">
        <w:rPr>
          <w:rFonts w:ascii="Courier New" w:hAnsi="Courier New" w:cs="Courier New"/>
          <w:b/>
        </w:rPr>
        <w:t>&lt;</w:t>
      </w:r>
      <w:r>
        <w:rPr>
          <w:rFonts w:ascii="Courier New" w:hAnsi="Courier New" w:cs="Courier New"/>
          <w:b/>
        </w:rPr>
        <w:t xml:space="preserve"> </w:t>
      </w:r>
      <w:r w:rsidRPr="0028051B">
        <w:rPr>
          <w:rFonts w:ascii="Courier New" w:eastAsia="Times New Roman" w:hAnsi="Courier New" w:cs="Courier New"/>
          <w:b/>
          <w:color w:val="000020"/>
        </w:rPr>
        <w:t>sinyal_2</w:t>
      </w:r>
      <w:r>
        <w:t xml:space="preserve">” </w:t>
      </w:r>
      <w:r w:rsidRPr="00F45177">
        <w:t>karşılaştırması yapılırsa</w:t>
      </w:r>
      <w:r>
        <w:t xml:space="preserve"> </w:t>
      </w:r>
      <w:r w:rsidR="00360282">
        <w:rPr>
          <w:rFonts w:ascii="Courier New" w:hAnsi="Courier New" w:cs="Courier New"/>
          <w:b/>
        </w:rPr>
        <w:t>uns</w:t>
      </w:r>
      <w:r w:rsidRPr="00EF61E9">
        <w:rPr>
          <w:rFonts w:ascii="Courier New" w:hAnsi="Courier New" w:cs="Courier New"/>
          <w:b/>
        </w:rPr>
        <w:t>igned</w:t>
      </w:r>
      <w:r w:rsidRPr="00F45177">
        <w:t xml:space="preserve"> tipinde sonuç </w:t>
      </w:r>
      <w:r w:rsidR="002511AD">
        <w:t>yanlış</w:t>
      </w:r>
      <w:r w:rsidRPr="00F45177">
        <w:t xml:space="preserve"> olacaktır. Çünkü </w:t>
      </w:r>
      <w:r>
        <w:rPr>
          <w:rFonts w:ascii="Courier New" w:hAnsi="Courier New" w:cs="Courier New"/>
          <w:b/>
        </w:rPr>
        <w:t xml:space="preserve">sinyal_1 </w:t>
      </w:r>
      <w:r w:rsidRPr="00590AFD">
        <w:rPr>
          <w:rFonts w:asciiTheme="minorHAnsi" w:hAnsiTheme="minorHAnsi" w:cstheme="minorHAnsi"/>
        </w:rPr>
        <w:t xml:space="preserve">sinyali </w:t>
      </w:r>
      <w:r w:rsidR="002511AD" w:rsidRPr="009C36DE">
        <w:rPr>
          <w:rFonts w:ascii="Courier New" w:hAnsi="Courier New" w:cs="Courier New"/>
          <w:b/>
        </w:rPr>
        <w:t>9</w:t>
      </w:r>
      <w:r w:rsidRPr="00F45177">
        <w:t xml:space="preserve"> </w:t>
      </w:r>
      <w:r>
        <w:t xml:space="preserve">değerini temsil etmekte </w:t>
      </w:r>
      <w:r w:rsidRPr="00F45177">
        <w:t xml:space="preserve">ve </w:t>
      </w:r>
      <w:r>
        <w:rPr>
          <w:rFonts w:ascii="Courier New" w:hAnsi="Courier New" w:cs="Courier New"/>
          <w:b/>
        </w:rPr>
        <w:t xml:space="preserve">sinyal_2 </w:t>
      </w:r>
      <w:r w:rsidRPr="00590AFD">
        <w:t xml:space="preserve">sinyali </w:t>
      </w:r>
      <w:r w:rsidRPr="009C36DE">
        <w:rPr>
          <w:rFonts w:ascii="Courier New" w:hAnsi="Courier New" w:cs="Courier New"/>
          <w:b/>
        </w:rPr>
        <w:t>2</w:t>
      </w:r>
      <w:r w:rsidRPr="00590AFD">
        <w:t xml:space="preserve"> değerini</w:t>
      </w:r>
      <w:r w:rsidRPr="00F45177">
        <w:t xml:space="preserve"> temsil etmektedir.</w:t>
      </w:r>
    </w:p>
    <w:p w14:paraId="403A5CBF" w14:textId="77777777" w:rsidR="00590AFD" w:rsidRDefault="00590AFD" w:rsidP="00590AFD">
      <w:pPr>
        <w:spacing w:after="0"/>
        <w:rPr>
          <w:rFonts w:cs="Times New Roman"/>
        </w:rPr>
      </w:pPr>
    </w:p>
    <w:p w14:paraId="1A04E53A" w14:textId="2300765E" w:rsidR="00590AFD" w:rsidRPr="002345AB" w:rsidRDefault="00590AFD" w:rsidP="00A16895">
      <w:pPr>
        <w:pStyle w:val="KOD"/>
        <w:ind w:left="708"/>
      </w:pPr>
      <w:r w:rsidRPr="002345AB">
        <w:t xml:space="preserve">sinyal_1 &lt;= "1001"; -- </w:t>
      </w:r>
      <w:r w:rsidR="000F438C" w:rsidRPr="005D3A6B">
        <w:rPr>
          <w:color w:val="4F81BD" w:themeColor="accent1"/>
        </w:rPr>
        <w:t>un</w:t>
      </w:r>
      <w:r w:rsidRPr="005D3A6B">
        <w:rPr>
          <w:color w:val="4F81BD" w:themeColor="accent1"/>
        </w:rPr>
        <w:t>signed</w:t>
      </w:r>
      <w:r w:rsidRPr="002345AB">
        <w:t xml:space="preserve"> sayı </w:t>
      </w:r>
      <w:r w:rsidR="00360282" w:rsidRPr="002345AB">
        <w:t>9</w:t>
      </w:r>
    </w:p>
    <w:p w14:paraId="48DAB3BE" w14:textId="63C9B52F" w:rsidR="00590AFD" w:rsidRPr="002345AB" w:rsidRDefault="00590AFD" w:rsidP="00A16895">
      <w:pPr>
        <w:pStyle w:val="KOD"/>
        <w:ind w:left="708"/>
      </w:pPr>
      <w:r w:rsidRPr="002345AB">
        <w:t xml:space="preserve">sinyal_2 &lt;= "0010"; -- </w:t>
      </w:r>
      <w:r w:rsidR="000F438C" w:rsidRPr="005D3A6B">
        <w:rPr>
          <w:color w:val="4F81BD" w:themeColor="accent1"/>
        </w:rPr>
        <w:t>un</w:t>
      </w:r>
      <w:r w:rsidRPr="005D3A6B">
        <w:rPr>
          <w:color w:val="4F81BD" w:themeColor="accent1"/>
        </w:rPr>
        <w:t>signed</w:t>
      </w:r>
      <w:r w:rsidRPr="002345AB">
        <w:t xml:space="preserve"> sayı 2</w:t>
      </w:r>
    </w:p>
    <w:p w14:paraId="092E596B" w14:textId="77777777" w:rsidR="00590AFD" w:rsidRPr="00590AFD" w:rsidRDefault="00590AFD" w:rsidP="00590AFD"/>
    <w:p w14:paraId="522905BB" w14:textId="77777777" w:rsidR="006C382C" w:rsidRDefault="006C382C" w:rsidP="00CF0998">
      <w:pPr>
        <w:rPr>
          <w:rFonts w:cs="Times New Roman"/>
        </w:rPr>
      </w:pPr>
      <w:r w:rsidRPr="004178A8">
        <w:rPr>
          <w:rFonts w:ascii="Courier New" w:hAnsi="Courier New" w:cs="Courier New"/>
          <w:b/>
        </w:rPr>
        <w:t>std_logic_signed</w:t>
      </w:r>
      <w:r w:rsidRPr="00F45177">
        <w:rPr>
          <w:rFonts w:cs="Times New Roman"/>
        </w:rPr>
        <w:t xml:space="preserve"> paketinde, </w:t>
      </w:r>
      <w:r w:rsidRPr="004178A8">
        <w:rPr>
          <w:rFonts w:ascii="Courier New" w:hAnsi="Courier New" w:cs="Courier New"/>
          <w:b/>
        </w:rPr>
        <w:t>std_logic_vector</w:t>
      </w:r>
      <w:r w:rsidRPr="00F45177">
        <w:rPr>
          <w:rFonts w:cs="Times New Roman"/>
        </w:rPr>
        <w:t xml:space="preserve"> </w:t>
      </w:r>
      <w:r>
        <w:rPr>
          <w:rFonts w:cs="Times New Roman"/>
        </w:rPr>
        <w:t xml:space="preserve">tipine </w:t>
      </w:r>
      <w:r w:rsidRPr="004178A8">
        <w:rPr>
          <w:rFonts w:ascii="Courier New" w:hAnsi="Courier New" w:cs="Courier New"/>
          <w:b/>
        </w:rPr>
        <w:t>signed</w:t>
      </w:r>
      <w:r w:rsidRPr="00F45177">
        <w:rPr>
          <w:rFonts w:cs="Times New Roman"/>
        </w:rPr>
        <w:t xml:space="preserve"> </w:t>
      </w:r>
      <w:r>
        <w:rPr>
          <w:rFonts w:cs="Times New Roman"/>
        </w:rPr>
        <w:t>tipindeki</w:t>
      </w:r>
      <w:r w:rsidRPr="00F45177">
        <w:rPr>
          <w:rFonts w:cs="Times New Roman"/>
        </w:rPr>
        <w:t xml:space="preserve"> gibi davranışlar tanımlanmıştır</w:t>
      </w:r>
      <w:r>
        <w:rPr>
          <w:rFonts w:cs="Times New Roman"/>
        </w:rPr>
        <w:t xml:space="preserve">. </w:t>
      </w:r>
      <w:r w:rsidRPr="00F45177">
        <w:rPr>
          <w:rFonts w:cs="Times New Roman"/>
        </w:rPr>
        <w:t xml:space="preserve">Aynı şekilde </w:t>
      </w:r>
      <w:r w:rsidRPr="004178A8">
        <w:rPr>
          <w:rFonts w:ascii="Courier New" w:hAnsi="Courier New" w:cs="Courier New"/>
          <w:b/>
        </w:rPr>
        <w:t>std_logic_unsigned</w:t>
      </w:r>
      <w:r w:rsidRPr="00F45177">
        <w:rPr>
          <w:rFonts w:cs="Times New Roman"/>
        </w:rPr>
        <w:t xml:space="preserve"> paketinde, </w:t>
      </w:r>
      <w:r w:rsidRPr="004178A8">
        <w:rPr>
          <w:rFonts w:ascii="Courier New" w:hAnsi="Courier New" w:cs="Courier New"/>
          <w:b/>
        </w:rPr>
        <w:t>std_logic_uvector</w:t>
      </w:r>
      <w:r w:rsidRPr="00F45177">
        <w:rPr>
          <w:rFonts w:cs="Times New Roman"/>
        </w:rPr>
        <w:t xml:space="preserve"> </w:t>
      </w:r>
      <w:r>
        <w:rPr>
          <w:rFonts w:cs="Times New Roman"/>
        </w:rPr>
        <w:t xml:space="preserve">tipine </w:t>
      </w:r>
      <w:r w:rsidRPr="004178A8">
        <w:rPr>
          <w:rFonts w:ascii="Courier New" w:hAnsi="Courier New" w:cs="Courier New"/>
          <w:b/>
        </w:rPr>
        <w:t>unsigned</w:t>
      </w:r>
      <w:r w:rsidRPr="00F45177">
        <w:rPr>
          <w:rFonts w:cs="Times New Roman"/>
        </w:rPr>
        <w:t xml:space="preserve"> </w:t>
      </w:r>
      <w:r>
        <w:rPr>
          <w:rFonts w:cs="Times New Roman"/>
        </w:rPr>
        <w:t>tipindeki</w:t>
      </w:r>
      <w:r w:rsidRPr="00F45177">
        <w:rPr>
          <w:rFonts w:cs="Times New Roman"/>
        </w:rPr>
        <w:t xml:space="preserve"> gibi davranışlar tanımlanmıştır. </w:t>
      </w:r>
    </w:p>
    <w:p w14:paraId="0ACDC90E" w14:textId="776282C7" w:rsidR="00F678A0" w:rsidRDefault="00B5489C" w:rsidP="00A82A31">
      <w:pPr>
        <w:rPr>
          <w:rFonts w:cs="Times New Roman"/>
        </w:rPr>
      </w:pPr>
      <w:r w:rsidRPr="008B1EDE">
        <w:rPr>
          <w:rFonts w:ascii="Courier New" w:hAnsi="Courier New" w:cs="Courier New"/>
          <w:b/>
        </w:rPr>
        <w:t xml:space="preserve">Örnek </w:t>
      </w:r>
      <w:r w:rsidR="00255B83">
        <w:rPr>
          <w:rFonts w:ascii="Courier New" w:hAnsi="Courier New" w:cs="Courier New"/>
          <w:b/>
        </w:rPr>
        <w:t>5</w:t>
      </w:r>
      <w:r w:rsidRPr="008B1EDE">
        <w:rPr>
          <w:rFonts w:ascii="Courier New" w:hAnsi="Courier New" w:cs="Courier New"/>
          <w:b/>
        </w:rPr>
        <w:t>.</w:t>
      </w:r>
      <w:r w:rsidR="00906630">
        <w:rPr>
          <w:rFonts w:ascii="Courier New" w:hAnsi="Courier New" w:cs="Courier New"/>
          <w:b/>
        </w:rPr>
        <w:t>3</w:t>
      </w:r>
      <w:r w:rsidRPr="008B1EDE">
        <w:rPr>
          <w:rFonts w:ascii="Courier New" w:hAnsi="Courier New" w:cs="Courier New"/>
          <w:b/>
        </w:rPr>
        <w:t>:</w:t>
      </w:r>
      <w:r>
        <w:rPr>
          <w:rFonts w:cs="Times New Roman"/>
        </w:rPr>
        <w:t xml:space="preserve"> </w:t>
      </w:r>
      <w:r w:rsidR="00F678A0">
        <w:rPr>
          <w:rFonts w:cs="Times New Roman"/>
        </w:rPr>
        <w:t xml:space="preserve">Aşağıda verilen </w:t>
      </w:r>
      <w:r w:rsidR="00F678A0" w:rsidRPr="00B55E82">
        <w:rPr>
          <w:rFonts w:ascii="Courier New" w:hAnsi="Courier New" w:cs="Courier New"/>
          <w:b/>
        </w:rPr>
        <w:t>ornek_signed.vhd</w:t>
      </w:r>
      <w:r w:rsidR="00F678A0">
        <w:rPr>
          <w:rFonts w:cs="Times New Roman"/>
        </w:rPr>
        <w:t xml:space="preserve"> kodunda </w:t>
      </w:r>
      <w:r w:rsidR="00B55E82">
        <w:t xml:space="preserve">1. satırda IEEE kütüphanelerinin kullanılacağına ilişkin bildirim yapılmaktadır. 2. satır da </w:t>
      </w:r>
      <w:r w:rsidR="00B55E82" w:rsidRPr="001B32F7">
        <w:rPr>
          <w:rFonts w:ascii="Courier New" w:hAnsi="Courier New" w:cs="Courier New"/>
          <w:b/>
        </w:rPr>
        <w:t>std_logic</w:t>
      </w:r>
      <w:r w:rsidR="00B55E82">
        <w:t xml:space="preserve"> veri tipinin kullanımı içine gerekli kütüphane bildirimi yapılmaktadır. 3. satırda yapılan tanımlama ile </w:t>
      </w:r>
      <w:r w:rsidR="00B55E82" w:rsidRPr="001B32F7">
        <w:rPr>
          <w:rFonts w:ascii="Courier New" w:hAnsi="Courier New" w:cs="Courier New"/>
          <w:b/>
        </w:rPr>
        <w:t>std_logic</w:t>
      </w:r>
      <w:r w:rsidR="00B55E82">
        <w:t xml:space="preserve"> veri tipinde toplama ve çarpma işlemlerinin yapılması sağlanmaktadır.</w:t>
      </w:r>
      <w:r w:rsidR="003E1E63">
        <w:t xml:space="preserve"> 4. satırda yapılan tanımlama ile </w:t>
      </w:r>
      <w:r w:rsidR="003E1E63" w:rsidRPr="001B32F7">
        <w:rPr>
          <w:rFonts w:ascii="Courier New" w:hAnsi="Courier New" w:cs="Courier New"/>
          <w:b/>
        </w:rPr>
        <w:t>signed</w:t>
      </w:r>
      <w:r w:rsidR="003E1E63">
        <w:t xml:space="preserve"> ve </w:t>
      </w:r>
      <w:r w:rsidR="003E1E63" w:rsidRPr="001B32F7">
        <w:rPr>
          <w:rFonts w:ascii="Courier New" w:hAnsi="Courier New" w:cs="Courier New"/>
          <w:b/>
        </w:rPr>
        <w:t>unsigned</w:t>
      </w:r>
      <w:r w:rsidR="003E1E63">
        <w:t xml:space="preserve"> tanımlama işlemlerinin yapılması sağlanmaktadır.</w:t>
      </w:r>
      <w:r w:rsidR="00F82CCC">
        <w:t xml:space="preserve"> </w:t>
      </w:r>
      <w:r w:rsidR="001B32F7" w:rsidRPr="001B32F7">
        <w:rPr>
          <w:rFonts w:ascii="Courier New" w:hAnsi="Courier New" w:cs="Courier New"/>
          <w:b/>
        </w:rPr>
        <w:t>o</w:t>
      </w:r>
      <w:r w:rsidR="00F82CCC" w:rsidRPr="001B32F7">
        <w:rPr>
          <w:rFonts w:ascii="Courier New" w:hAnsi="Courier New" w:cs="Courier New"/>
          <w:b/>
        </w:rPr>
        <w:t>rnek_signed</w:t>
      </w:r>
      <w:r w:rsidR="00F82CCC">
        <w:t xml:space="preserve"> varlığının </w:t>
      </w:r>
      <w:r w:rsidR="00C42489">
        <w:t xml:space="preserve">port tanımlama işlemleri </w:t>
      </w:r>
      <w:r w:rsidR="006F2536">
        <w:t>7-13</w:t>
      </w:r>
      <w:r w:rsidR="00C42489">
        <w:t>. satırlar arasında yapılmıştır.</w:t>
      </w:r>
      <w:r w:rsidR="006F2536">
        <w:rPr>
          <w:rFonts w:cs="Times New Roman"/>
        </w:rPr>
        <w:t xml:space="preserve"> </w:t>
      </w:r>
      <w:r w:rsidR="00F678A0" w:rsidRPr="004B41CE">
        <w:rPr>
          <w:rFonts w:ascii="Courier New" w:hAnsi="Courier New" w:cs="Courier New"/>
          <w:b/>
        </w:rPr>
        <w:t>in_giris_1</w:t>
      </w:r>
      <w:r w:rsidR="00F678A0">
        <w:rPr>
          <w:rFonts w:cs="Times New Roman"/>
        </w:rPr>
        <w:t xml:space="preserve"> ve </w:t>
      </w:r>
      <w:r w:rsidR="00F678A0" w:rsidRPr="004B41CE">
        <w:rPr>
          <w:rFonts w:ascii="Courier New" w:hAnsi="Courier New" w:cs="Courier New"/>
          <w:b/>
        </w:rPr>
        <w:t>in_giris_2</w:t>
      </w:r>
      <w:r w:rsidR="00F678A0">
        <w:rPr>
          <w:rFonts w:cs="Times New Roman"/>
        </w:rPr>
        <w:t xml:space="preserve"> giriş portları 4 bitlik </w:t>
      </w:r>
      <w:r w:rsidR="00F678A0" w:rsidRPr="004B41CE">
        <w:rPr>
          <w:rFonts w:ascii="Courier New" w:hAnsi="Courier New" w:cs="Courier New"/>
          <w:b/>
        </w:rPr>
        <w:t>std_logic_vector</w:t>
      </w:r>
      <w:r w:rsidR="00F678A0">
        <w:rPr>
          <w:rFonts w:cs="Times New Roman"/>
        </w:rPr>
        <w:t xml:space="preserve"> tipindedir. </w:t>
      </w:r>
      <w:r w:rsidR="00F678A0" w:rsidRPr="004B41CE">
        <w:rPr>
          <w:rFonts w:ascii="Courier New" w:hAnsi="Courier New" w:cs="Courier New"/>
          <w:b/>
        </w:rPr>
        <w:t>in_giris_3</w:t>
      </w:r>
      <w:r w:rsidR="00F678A0">
        <w:rPr>
          <w:rFonts w:cs="Times New Roman"/>
        </w:rPr>
        <w:t xml:space="preserve"> giriş portu ise 4 bitlik </w:t>
      </w:r>
      <w:r w:rsidR="00F678A0" w:rsidRPr="004B41CE">
        <w:rPr>
          <w:rFonts w:ascii="Courier New" w:hAnsi="Courier New" w:cs="Courier New"/>
          <w:b/>
        </w:rPr>
        <w:t>signed</w:t>
      </w:r>
      <w:r w:rsidR="00F678A0">
        <w:rPr>
          <w:rFonts w:cs="Times New Roman"/>
        </w:rPr>
        <w:t xml:space="preserve"> tipindedir.  </w:t>
      </w:r>
      <w:r w:rsidR="00F678A0">
        <w:rPr>
          <w:rFonts w:ascii="Courier New" w:hAnsi="Courier New" w:cs="Courier New"/>
          <w:b/>
        </w:rPr>
        <w:t>out</w:t>
      </w:r>
      <w:r w:rsidR="00F678A0" w:rsidRPr="004B41CE">
        <w:rPr>
          <w:rFonts w:ascii="Courier New" w:hAnsi="Courier New" w:cs="Courier New"/>
          <w:b/>
        </w:rPr>
        <w:t>_</w:t>
      </w:r>
      <w:r w:rsidR="00F678A0">
        <w:rPr>
          <w:rFonts w:ascii="Courier New" w:hAnsi="Courier New" w:cs="Courier New"/>
          <w:b/>
        </w:rPr>
        <w:t>cik</w:t>
      </w:r>
      <w:r w:rsidR="00F678A0" w:rsidRPr="004B41CE">
        <w:rPr>
          <w:rFonts w:ascii="Courier New" w:hAnsi="Courier New" w:cs="Courier New"/>
          <w:b/>
        </w:rPr>
        <w:t>is_1</w:t>
      </w:r>
      <w:r w:rsidR="00F678A0">
        <w:rPr>
          <w:rFonts w:cs="Times New Roman"/>
        </w:rPr>
        <w:t xml:space="preserve"> çıkış portu 4 bitlik </w:t>
      </w:r>
      <w:r w:rsidR="00F678A0" w:rsidRPr="004B41CE">
        <w:rPr>
          <w:rFonts w:ascii="Courier New" w:hAnsi="Courier New" w:cs="Courier New"/>
          <w:b/>
        </w:rPr>
        <w:t>std_logic_vector</w:t>
      </w:r>
      <w:r w:rsidR="00F678A0">
        <w:rPr>
          <w:rFonts w:cs="Times New Roman"/>
        </w:rPr>
        <w:t xml:space="preserve"> tipindedir. </w:t>
      </w:r>
      <w:r w:rsidR="00F678A0">
        <w:rPr>
          <w:rFonts w:ascii="Courier New" w:hAnsi="Courier New" w:cs="Courier New"/>
          <w:b/>
        </w:rPr>
        <w:t>out</w:t>
      </w:r>
      <w:r w:rsidR="00F678A0" w:rsidRPr="004B41CE">
        <w:rPr>
          <w:rFonts w:ascii="Courier New" w:hAnsi="Courier New" w:cs="Courier New"/>
          <w:b/>
        </w:rPr>
        <w:t>_</w:t>
      </w:r>
      <w:r w:rsidR="00F678A0">
        <w:rPr>
          <w:rFonts w:ascii="Courier New" w:hAnsi="Courier New" w:cs="Courier New"/>
          <w:b/>
        </w:rPr>
        <w:t>cikis</w:t>
      </w:r>
      <w:r w:rsidR="00F678A0" w:rsidRPr="004B41CE">
        <w:rPr>
          <w:rFonts w:ascii="Courier New" w:hAnsi="Courier New" w:cs="Courier New"/>
          <w:b/>
        </w:rPr>
        <w:t>_</w:t>
      </w:r>
      <w:r w:rsidR="00F678A0">
        <w:rPr>
          <w:rFonts w:ascii="Courier New" w:hAnsi="Courier New" w:cs="Courier New"/>
          <w:b/>
        </w:rPr>
        <w:t>2</w:t>
      </w:r>
      <w:r w:rsidR="00F678A0">
        <w:rPr>
          <w:rFonts w:cs="Times New Roman"/>
        </w:rPr>
        <w:t xml:space="preserve"> çıkış portu ise 4 bitlik </w:t>
      </w:r>
      <w:r w:rsidR="00F678A0" w:rsidRPr="004B41CE">
        <w:rPr>
          <w:rFonts w:ascii="Courier New" w:hAnsi="Courier New" w:cs="Courier New"/>
          <w:b/>
        </w:rPr>
        <w:t>signed</w:t>
      </w:r>
      <w:r w:rsidR="00F678A0">
        <w:rPr>
          <w:rFonts w:cs="Times New Roman"/>
        </w:rPr>
        <w:t xml:space="preserve"> tipindedir.  </w:t>
      </w:r>
      <w:r w:rsidR="00016679">
        <w:rPr>
          <w:rFonts w:cs="Times New Roman"/>
        </w:rPr>
        <w:t>20</w:t>
      </w:r>
      <w:r w:rsidR="00F678A0">
        <w:rPr>
          <w:rFonts w:cs="Times New Roman"/>
        </w:rPr>
        <w:t xml:space="preserve">. satırda tanımlanan söz diziminde </w:t>
      </w:r>
      <w:r w:rsidR="00F678A0" w:rsidRPr="00BE18C6">
        <w:rPr>
          <w:rFonts w:ascii="Courier New" w:hAnsi="Courier New" w:cs="Courier New"/>
          <w:b/>
        </w:rPr>
        <w:t>in_giris_3</w:t>
      </w:r>
      <w:r w:rsidR="00F678A0">
        <w:rPr>
          <w:rFonts w:cs="Times New Roman"/>
        </w:rPr>
        <w:t xml:space="preserve"> giriş port </w:t>
      </w:r>
      <w:r w:rsidR="00F678A0" w:rsidRPr="00BE18C6">
        <w:rPr>
          <w:rFonts w:ascii="Courier New" w:hAnsi="Courier New" w:cs="Courier New"/>
          <w:b/>
        </w:rPr>
        <w:t>std_logic_vector</w:t>
      </w:r>
      <w:r w:rsidR="00F678A0">
        <w:rPr>
          <w:rFonts w:cs="Times New Roman"/>
        </w:rPr>
        <w:t xml:space="preserve"> tipine dönüştürüldükten sonra 1 eklenerek </w:t>
      </w:r>
      <w:r w:rsidR="00F678A0" w:rsidRPr="00BE18C6">
        <w:rPr>
          <w:rFonts w:ascii="Courier New" w:hAnsi="Courier New" w:cs="Courier New"/>
          <w:b/>
        </w:rPr>
        <w:t>out_cikis_1</w:t>
      </w:r>
      <w:r w:rsidR="00F678A0">
        <w:rPr>
          <w:rFonts w:cs="Times New Roman"/>
        </w:rPr>
        <w:t xml:space="preserve"> çıkış portuna atanmaktadır. 2</w:t>
      </w:r>
      <w:r w:rsidR="00016679">
        <w:rPr>
          <w:rFonts w:cs="Times New Roman"/>
        </w:rPr>
        <w:t>1</w:t>
      </w:r>
      <w:r w:rsidR="00F678A0">
        <w:rPr>
          <w:rFonts w:cs="Times New Roman"/>
        </w:rPr>
        <w:t xml:space="preserve">. satırda </w:t>
      </w:r>
      <w:r w:rsidR="00F678A0" w:rsidRPr="00BE18C6">
        <w:rPr>
          <w:rFonts w:ascii="Courier New" w:hAnsi="Courier New" w:cs="Courier New"/>
          <w:b/>
        </w:rPr>
        <w:t>in_giris_1</w:t>
      </w:r>
      <w:r w:rsidR="00F678A0">
        <w:rPr>
          <w:rFonts w:cs="Times New Roman"/>
        </w:rPr>
        <w:t xml:space="preserve"> ve </w:t>
      </w:r>
      <w:r w:rsidR="00F678A0" w:rsidRPr="00BE18C6">
        <w:rPr>
          <w:rFonts w:ascii="Courier New" w:hAnsi="Courier New" w:cs="Courier New"/>
          <w:b/>
        </w:rPr>
        <w:t>in_giris_2</w:t>
      </w:r>
      <w:r w:rsidR="00F678A0">
        <w:rPr>
          <w:rFonts w:cs="Times New Roman"/>
        </w:rPr>
        <w:t xml:space="preserve"> giriş portları toplandıktan sonra </w:t>
      </w:r>
      <w:r w:rsidR="00F678A0" w:rsidRPr="00BE18C6">
        <w:rPr>
          <w:rFonts w:ascii="Courier New" w:hAnsi="Courier New" w:cs="Courier New"/>
          <w:b/>
        </w:rPr>
        <w:t>signed</w:t>
      </w:r>
      <w:r w:rsidR="00F678A0">
        <w:rPr>
          <w:rFonts w:cs="Times New Roman"/>
        </w:rPr>
        <w:t xml:space="preserve"> tipine dönüştürülmekte ve </w:t>
      </w:r>
      <w:r w:rsidR="00F678A0" w:rsidRPr="00BE18C6">
        <w:rPr>
          <w:rFonts w:ascii="Courier New" w:hAnsi="Courier New" w:cs="Courier New"/>
          <w:b/>
        </w:rPr>
        <w:t>out_cikis_2</w:t>
      </w:r>
      <w:r w:rsidR="00F678A0">
        <w:rPr>
          <w:rFonts w:cs="Times New Roman"/>
        </w:rPr>
        <w:t xml:space="preserve"> çıkış portuna atanmaktadır. </w:t>
      </w:r>
    </w:p>
    <w:p w14:paraId="13A6C3B4" w14:textId="77777777" w:rsidR="00443DB3" w:rsidRDefault="00443DB3" w:rsidP="00443DB3"/>
    <w:p w14:paraId="7FAE8AE8" w14:textId="77777777" w:rsidR="00443DB3" w:rsidRPr="002345AB" w:rsidRDefault="00443DB3" w:rsidP="00FC4363">
      <w:pPr>
        <w:pStyle w:val="KOD"/>
        <w:numPr>
          <w:ilvl w:val="0"/>
          <w:numId w:val="33"/>
        </w:numPr>
        <w:ind w:left="680" w:hanging="340"/>
      </w:pPr>
      <w:r w:rsidRPr="000A52D3">
        <w:rPr>
          <w:b/>
          <w:color w:val="800000"/>
        </w:rPr>
        <w:t>library</w:t>
      </w:r>
      <w:r w:rsidRPr="002345AB">
        <w:t xml:space="preserve"> IEEE;</w:t>
      </w:r>
    </w:p>
    <w:p w14:paraId="6613E129" w14:textId="77777777" w:rsidR="00443DB3" w:rsidRPr="002345AB" w:rsidRDefault="00443DB3" w:rsidP="00FC4363">
      <w:pPr>
        <w:pStyle w:val="KOD"/>
        <w:numPr>
          <w:ilvl w:val="0"/>
          <w:numId w:val="33"/>
        </w:numPr>
        <w:ind w:left="680" w:hanging="340"/>
      </w:pPr>
      <w:r w:rsidRPr="000A52D3">
        <w:rPr>
          <w:b/>
          <w:color w:val="800000"/>
        </w:rPr>
        <w:t>use</w:t>
      </w:r>
      <w:r w:rsidRPr="002345AB">
        <w:t xml:space="preserve"> IEEE.STD_LOGIC_1164.all;</w:t>
      </w:r>
    </w:p>
    <w:p w14:paraId="23B1DDE7" w14:textId="07CDE307" w:rsidR="00443DB3" w:rsidRPr="002345AB" w:rsidRDefault="000A52D3" w:rsidP="00FC4363">
      <w:pPr>
        <w:pStyle w:val="KOD"/>
        <w:numPr>
          <w:ilvl w:val="0"/>
          <w:numId w:val="33"/>
        </w:numPr>
        <w:ind w:left="680" w:hanging="340"/>
      </w:pPr>
      <w:r w:rsidRPr="000A52D3">
        <w:rPr>
          <w:b/>
          <w:color w:val="800000"/>
        </w:rPr>
        <w:t>use</w:t>
      </w:r>
      <w:r w:rsidRPr="002345AB">
        <w:t xml:space="preserve"> </w:t>
      </w:r>
      <w:r w:rsidR="00443DB3" w:rsidRPr="002345AB">
        <w:t>IEEE.STD_LOGIC_SIGNED.all;</w:t>
      </w:r>
    </w:p>
    <w:p w14:paraId="799AB1FE" w14:textId="7A4B8FA5" w:rsidR="00443DB3" w:rsidRPr="002345AB" w:rsidRDefault="000A52D3" w:rsidP="00FC4363">
      <w:pPr>
        <w:pStyle w:val="KOD"/>
        <w:numPr>
          <w:ilvl w:val="0"/>
          <w:numId w:val="33"/>
        </w:numPr>
        <w:ind w:left="680" w:hanging="340"/>
      </w:pPr>
      <w:r w:rsidRPr="000A52D3">
        <w:rPr>
          <w:b/>
          <w:color w:val="800000"/>
        </w:rPr>
        <w:t>use</w:t>
      </w:r>
      <w:r w:rsidRPr="002345AB">
        <w:t xml:space="preserve"> </w:t>
      </w:r>
      <w:r w:rsidR="00443DB3" w:rsidRPr="002345AB">
        <w:t>IEEE.STD_LOGIC_ARITH.all;</w:t>
      </w:r>
    </w:p>
    <w:p w14:paraId="509AA0F0" w14:textId="77777777" w:rsidR="00FC4363" w:rsidRDefault="00FC4363" w:rsidP="00FC4363">
      <w:pPr>
        <w:pStyle w:val="KOD"/>
        <w:numPr>
          <w:ilvl w:val="0"/>
          <w:numId w:val="33"/>
        </w:numPr>
        <w:ind w:left="680" w:hanging="340"/>
      </w:pPr>
    </w:p>
    <w:p w14:paraId="4F33A2CF" w14:textId="77777777" w:rsidR="00443DB3" w:rsidRPr="002345AB" w:rsidRDefault="00443DB3" w:rsidP="00FC4363">
      <w:pPr>
        <w:pStyle w:val="KOD"/>
        <w:numPr>
          <w:ilvl w:val="0"/>
          <w:numId w:val="33"/>
        </w:numPr>
        <w:ind w:left="680" w:hanging="340"/>
      </w:pPr>
      <w:r w:rsidRPr="00207399">
        <w:rPr>
          <w:b/>
          <w:color w:val="1F497D" w:themeColor="text2"/>
        </w:rPr>
        <w:t>entity</w:t>
      </w:r>
      <w:r w:rsidRPr="002345AB">
        <w:t xml:space="preserve"> </w:t>
      </w:r>
      <w:r w:rsidR="00C905E9" w:rsidRPr="002345AB">
        <w:t xml:space="preserve">ornek_signed </w:t>
      </w:r>
      <w:r w:rsidRPr="00207399">
        <w:rPr>
          <w:b/>
          <w:color w:val="1F497D" w:themeColor="text2"/>
        </w:rPr>
        <w:t>is</w:t>
      </w:r>
    </w:p>
    <w:p w14:paraId="72488FCE" w14:textId="01AF6065" w:rsidR="00FC4363" w:rsidRDefault="00207399" w:rsidP="00FC4363">
      <w:pPr>
        <w:pStyle w:val="KOD"/>
        <w:numPr>
          <w:ilvl w:val="0"/>
          <w:numId w:val="33"/>
        </w:numPr>
        <w:ind w:left="680" w:hanging="340"/>
      </w:pPr>
      <w:r>
        <w:t xml:space="preserve">  </w:t>
      </w:r>
      <w:r w:rsidR="00443DB3" w:rsidRPr="00207399">
        <w:rPr>
          <w:b/>
          <w:color w:val="1F497D" w:themeColor="text2"/>
        </w:rPr>
        <w:t>port</w:t>
      </w:r>
      <w:r w:rsidR="00443DB3" w:rsidRPr="002345AB">
        <w:t xml:space="preserve"> (</w:t>
      </w:r>
    </w:p>
    <w:p w14:paraId="6C619D0A" w14:textId="57245EC6" w:rsidR="00FC4363" w:rsidRDefault="00207399" w:rsidP="00FC4363">
      <w:pPr>
        <w:pStyle w:val="KOD"/>
        <w:numPr>
          <w:ilvl w:val="0"/>
          <w:numId w:val="33"/>
        </w:numPr>
        <w:ind w:left="680" w:hanging="340"/>
      </w:pPr>
      <w:r>
        <w:t xml:space="preserve">    </w:t>
      </w:r>
      <w:r w:rsidR="006B38BA" w:rsidRPr="002345AB">
        <w:t xml:space="preserve">in_giris_1 : </w:t>
      </w:r>
      <w:r w:rsidR="006B38BA" w:rsidRPr="00D742F1">
        <w:rPr>
          <w:b/>
          <w:color w:val="1F497D" w:themeColor="text2"/>
        </w:rPr>
        <w:t>in</w:t>
      </w:r>
      <w:r w:rsidR="006B38BA" w:rsidRPr="002345AB">
        <w:t xml:space="preserve"> </w:t>
      </w:r>
      <w:r w:rsidR="006B38BA" w:rsidRPr="00251F9D">
        <w:rPr>
          <w:color w:val="4F81BD" w:themeColor="accent1"/>
        </w:rPr>
        <w:t>std_logic_vector</w:t>
      </w:r>
      <w:r w:rsidR="006B38BA" w:rsidRPr="002345AB">
        <w:t xml:space="preserve">(3 </w:t>
      </w:r>
      <w:r w:rsidR="00887849" w:rsidRPr="00887849">
        <w:rPr>
          <w:color w:val="4F81BD" w:themeColor="accent1"/>
        </w:rPr>
        <w:t>downto</w:t>
      </w:r>
      <w:r w:rsidR="00887849" w:rsidRPr="002345AB">
        <w:t xml:space="preserve"> </w:t>
      </w:r>
      <w:r w:rsidR="006B38BA" w:rsidRPr="002345AB">
        <w:t>0);</w:t>
      </w:r>
    </w:p>
    <w:p w14:paraId="47D52C2C" w14:textId="05A4F400" w:rsidR="00FC4363" w:rsidRDefault="00FF5459" w:rsidP="00FC4363">
      <w:pPr>
        <w:pStyle w:val="KOD"/>
        <w:numPr>
          <w:ilvl w:val="0"/>
          <w:numId w:val="33"/>
        </w:numPr>
        <w:ind w:left="680" w:hanging="340"/>
      </w:pPr>
      <w:r>
        <w:t xml:space="preserve">    </w:t>
      </w:r>
      <w:r w:rsidR="006B38BA" w:rsidRPr="002345AB">
        <w:t xml:space="preserve">in_giris_2 : </w:t>
      </w:r>
      <w:r w:rsidR="00D742F1" w:rsidRPr="00D742F1">
        <w:rPr>
          <w:b/>
          <w:color w:val="1F497D" w:themeColor="text2"/>
        </w:rPr>
        <w:t>in</w:t>
      </w:r>
      <w:r w:rsidR="00D742F1" w:rsidRPr="002345AB">
        <w:t xml:space="preserve"> </w:t>
      </w:r>
      <w:r w:rsidR="00251F9D" w:rsidRPr="00251F9D">
        <w:rPr>
          <w:color w:val="4F81BD" w:themeColor="accent1"/>
        </w:rPr>
        <w:t>std_logic_vector</w:t>
      </w:r>
      <w:r w:rsidR="006B38BA" w:rsidRPr="002345AB">
        <w:t xml:space="preserve">(3 </w:t>
      </w:r>
      <w:r w:rsidR="00887849" w:rsidRPr="00887849">
        <w:rPr>
          <w:color w:val="4F81BD" w:themeColor="accent1"/>
        </w:rPr>
        <w:t>downto</w:t>
      </w:r>
      <w:r w:rsidR="00887849" w:rsidRPr="002345AB">
        <w:t xml:space="preserve"> </w:t>
      </w:r>
      <w:r w:rsidR="006B38BA" w:rsidRPr="002345AB">
        <w:t xml:space="preserve">0); </w:t>
      </w:r>
    </w:p>
    <w:p w14:paraId="55007422" w14:textId="402922EF" w:rsidR="006B38BA" w:rsidRPr="002345AB" w:rsidRDefault="00FF5459" w:rsidP="00FC4363">
      <w:pPr>
        <w:pStyle w:val="KOD"/>
        <w:numPr>
          <w:ilvl w:val="0"/>
          <w:numId w:val="33"/>
        </w:numPr>
        <w:ind w:left="680" w:hanging="340"/>
      </w:pPr>
      <w:r>
        <w:t xml:space="preserve">   </w:t>
      </w:r>
      <w:r w:rsidR="00A93228">
        <w:t xml:space="preserve"> </w:t>
      </w:r>
      <w:r w:rsidR="006B38BA" w:rsidRPr="002345AB">
        <w:t xml:space="preserve">in_giris_3 : </w:t>
      </w:r>
      <w:r w:rsidR="00D742F1" w:rsidRPr="00D742F1">
        <w:rPr>
          <w:b/>
          <w:color w:val="1F497D" w:themeColor="text2"/>
        </w:rPr>
        <w:t>in</w:t>
      </w:r>
      <w:r w:rsidR="00D742F1" w:rsidRPr="002345AB">
        <w:t xml:space="preserve"> </w:t>
      </w:r>
      <w:r w:rsidR="006B38BA" w:rsidRPr="0024132B">
        <w:rPr>
          <w:color w:val="4F81BD" w:themeColor="accent1"/>
        </w:rPr>
        <w:t>signed</w:t>
      </w:r>
      <w:r w:rsidR="006B38BA" w:rsidRPr="002345AB">
        <w:t xml:space="preserve">(3 </w:t>
      </w:r>
      <w:r w:rsidR="006B38BA" w:rsidRPr="00887849">
        <w:rPr>
          <w:color w:val="4F81BD" w:themeColor="accent1"/>
        </w:rPr>
        <w:t>downto</w:t>
      </w:r>
      <w:r w:rsidR="006B38BA" w:rsidRPr="002345AB">
        <w:t xml:space="preserve"> 0);</w:t>
      </w:r>
    </w:p>
    <w:p w14:paraId="0D740C61" w14:textId="2F4962E7" w:rsidR="006B38BA" w:rsidRPr="002345AB" w:rsidRDefault="00FF5459" w:rsidP="00FC4363">
      <w:pPr>
        <w:pStyle w:val="KOD"/>
        <w:numPr>
          <w:ilvl w:val="0"/>
          <w:numId w:val="33"/>
        </w:numPr>
        <w:ind w:left="680" w:hanging="340"/>
      </w:pPr>
      <w:r>
        <w:t xml:space="preserve">    </w:t>
      </w:r>
      <w:r w:rsidR="006B38BA" w:rsidRPr="002345AB">
        <w:t>out_cikis_1</w:t>
      </w:r>
      <w:r>
        <w:t xml:space="preserve"> </w:t>
      </w:r>
      <w:r w:rsidR="006B38BA" w:rsidRPr="002345AB">
        <w:t xml:space="preserve">: </w:t>
      </w:r>
      <w:r w:rsidR="006B38BA" w:rsidRPr="00D742F1">
        <w:rPr>
          <w:b/>
          <w:color w:val="1F497D" w:themeColor="text2"/>
        </w:rPr>
        <w:t>out</w:t>
      </w:r>
      <w:r w:rsidR="006B38BA" w:rsidRPr="002345AB">
        <w:t xml:space="preserve"> </w:t>
      </w:r>
      <w:r w:rsidR="00251F9D" w:rsidRPr="00251F9D">
        <w:rPr>
          <w:color w:val="4F81BD" w:themeColor="accent1"/>
        </w:rPr>
        <w:t>std_logic_vector</w:t>
      </w:r>
      <w:r w:rsidR="006B38BA" w:rsidRPr="002345AB">
        <w:t xml:space="preserve">(3 </w:t>
      </w:r>
      <w:r w:rsidR="00887849" w:rsidRPr="00887849">
        <w:rPr>
          <w:color w:val="4F81BD" w:themeColor="accent1"/>
        </w:rPr>
        <w:t>downto</w:t>
      </w:r>
      <w:r w:rsidR="00887849" w:rsidRPr="002345AB">
        <w:t xml:space="preserve"> </w:t>
      </w:r>
      <w:r w:rsidR="006B38BA" w:rsidRPr="002345AB">
        <w:t xml:space="preserve">0); </w:t>
      </w:r>
    </w:p>
    <w:p w14:paraId="380B986A" w14:textId="5F50A893" w:rsidR="006B38BA" w:rsidRPr="002345AB" w:rsidRDefault="00FF5459" w:rsidP="00FC4363">
      <w:pPr>
        <w:pStyle w:val="KOD"/>
        <w:numPr>
          <w:ilvl w:val="0"/>
          <w:numId w:val="33"/>
        </w:numPr>
        <w:ind w:left="680" w:hanging="340"/>
      </w:pPr>
      <w:r>
        <w:t xml:space="preserve">    </w:t>
      </w:r>
      <w:r w:rsidR="006B38BA" w:rsidRPr="002345AB">
        <w:t>out_cikis_2</w:t>
      </w:r>
      <w:r>
        <w:t xml:space="preserve"> </w:t>
      </w:r>
      <w:r w:rsidR="006B38BA" w:rsidRPr="002345AB">
        <w:t xml:space="preserve">: </w:t>
      </w:r>
      <w:r w:rsidR="00D742F1" w:rsidRPr="00D742F1">
        <w:rPr>
          <w:b/>
          <w:color w:val="1F497D" w:themeColor="text2"/>
        </w:rPr>
        <w:t>out</w:t>
      </w:r>
      <w:r w:rsidR="00D742F1" w:rsidRPr="002345AB">
        <w:t xml:space="preserve"> </w:t>
      </w:r>
      <w:r w:rsidR="0024132B" w:rsidRPr="0024132B">
        <w:rPr>
          <w:color w:val="4F81BD" w:themeColor="accent1"/>
        </w:rPr>
        <w:t>signed</w:t>
      </w:r>
      <w:r w:rsidR="006B38BA" w:rsidRPr="002345AB">
        <w:t xml:space="preserve">(3 </w:t>
      </w:r>
      <w:r w:rsidR="00887849" w:rsidRPr="00887849">
        <w:rPr>
          <w:color w:val="4F81BD" w:themeColor="accent1"/>
        </w:rPr>
        <w:t>downto</w:t>
      </w:r>
      <w:r w:rsidR="00887849" w:rsidRPr="002345AB">
        <w:t xml:space="preserve"> </w:t>
      </w:r>
      <w:r w:rsidR="006B38BA" w:rsidRPr="002345AB">
        <w:t>0)</w:t>
      </w:r>
    </w:p>
    <w:p w14:paraId="2FE2F6AC" w14:textId="60E525C7" w:rsidR="00443DB3" w:rsidRPr="002345AB" w:rsidRDefault="00A93228" w:rsidP="00FC4363">
      <w:pPr>
        <w:pStyle w:val="KOD"/>
        <w:numPr>
          <w:ilvl w:val="0"/>
          <w:numId w:val="33"/>
        </w:numPr>
        <w:ind w:left="680" w:hanging="340"/>
      </w:pPr>
      <w:r>
        <w:t xml:space="preserve">  </w:t>
      </w:r>
      <w:r w:rsidR="00443DB3" w:rsidRPr="002345AB">
        <w:t>);</w:t>
      </w:r>
    </w:p>
    <w:p w14:paraId="311DE7FF" w14:textId="77777777" w:rsidR="00443DB3" w:rsidRPr="002345AB" w:rsidRDefault="00443DB3" w:rsidP="00FC4363">
      <w:pPr>
        <w:pStyle w:val="KOD"/>
        <w:numPr>
          <w:ilvl w:val="0"/>
          <w:numId w:val="33"/>
        </w:numPr>
        <w:ind w:left="680" w:hanging="340"/>
      </w:pPr>
      <w:r w:rsidRPr="00521BE5">
        <w:rPr>
          <w:b/>
          <w:color w:val="1F497D" w:themeColor="text2"/>
        </w:rPr>
        <w:t>end</w:t>
      </w:r>
      <w:r w:rsidRPr="002345AB">
        <w:t xml:space="preserve"> </w:t>
      </w:r>
      <w:r w:rsidR="00C905E9" w:rsidRPr="002345AB">
        <w:t>ornek_signed</w:t>
      </w:r>
      <w:r w:rsidRPr="002345AB">
        <w:t>;</w:t>
      </w:r>
    </w:p>
    <w:p w14:paraId="71313A10" w14:textId="77777777" w:rsidR="00FC4363" w:rsidRDefault="00FC4363" w:rsidP="00FC4363">
      <w:pPr>
        <w:pStyle w:val="KOD"/>
        <w:numPr>
          <w:ilvl w:val="0"/>
          <w:numId w:val="33"/>
        </w:numPr>
        <w:ind w:left="680" w:hanging="340"/>
      </w:pPr>
    </w:p>
    <w:p w14:paraId="0C1A3FA1" w14:textId="77777777" w:rsidR="00443DB3" w:rsidRPr="002345AB" w:rsidRDefault="00443DB3" w:rsidP="00FC4363">
      <w:pPr>
        <w:pStyle w:val="KOD"/>
        <w:numPr>
          <w:ilvl w:val="0"/>
          <w:numId w:val="33"/>
        </w:numPr>
        <w:ind w:left="680" w:hanging="340"/>
      </w:pPr>
      <w:r w:rsidRPr="00356185">
        <w:rPr>
          <w:b/>
          <w:color w:val="1F497D" w:themeColor="text2"/>
        </w:rPr>
        <w:t>architecture</w:t>
      </w:r>
      <w:r w:rsidRPr="002345AB">
        <w:t xml:space="preserve"> Behavioral </w:t>
      </w:r>
      <w:r w:rsidRPr="00356185">
        <w:rPr>
          <w:b/>
          <w:color w:val="1F497D" w:themeColor="text2"/>
        </w:rPr>
        <w:t>of</w:t>
      </w:r>
      <w:r w:rsidRPr="002345AB">
        <w:t xml:space="preserve"> </w:t>
      </w:r>
      <w:r w:rsidR="00C905E9" w:rsidRPr="002345AB">
        <w:t xml:space="preserve">ornek_signed </w:t>
      </w:r>
      <w:r w:rsidRPr="00356185">
        <w:rPr>
          <w:b/>
          <w:color w:val="1F497D" w:themeColor="text2"/>
        </w:rPr>
        <w:t>is</w:t>
      </w:r>
    </w:p>
    <w:p w14:paraId="088D5DA5" w14:textId="77777777" w:rsidR="00FC4363" w:rsidRDefault="00FC4363" w:rsidP="00FC4363">
      <w:pPr>
        <w:pStyle w:val="KOD"/>
        <w:numPr>
          <w:ilvl w:val="0"/>
          <w:numId w:val="33"/>
        </w:numPr>
        <w:ind w:left="680" w:hanging="340"/>
      </w:pPr>
    </w:p>
    <w:p w14:paraId="6607AECB" w14:textId="77777777" w:rsidR="00443DB3" w:rsidRPr="008F77E9" w:rsidRDefault="00443DB3" w:rsidP="00FC4363">
      <w:pPr>
        <w:pStyle w:val="KOD"/>
        <w:numPr>
          <w:ilvl w:val="0"/>
          <w:numId w:val="33"/>
        </w:numPr>
        <w:ind w:left="680" w:hanging="340"/>
        <w:rPr>
          <w:b/>
          <w:color w:val="1F497D" w:themeColor="text2"/>
        </w:rPr>
      </w:pPr>
      <w:r w:rsidRPr="008F77E9">
        <w:rPr>
          <w:b/>
          <w:color w:val="1F497D" w:themeColor="text2"/>
        </w:rPr>
        <w:t>begin</w:t>
      </w:r>
    </w:p>
    <w:p w14:paraId="324E30B9" w14:textId="77777777" w:rsidR="00FC4363" w:rsidRDefault="00FC4363" w:rsidP="00FC4363">
      <w:pPr>
        <w:pStyle w:val="KOD"/>
        <w:numPr>
          <w:ilvl w:val="0"/>
          <w:numId w:val="33"/>
        </w:numPr>
        <w:ind w:left="680" w:hanging="340"/>
      </w:pPr>
    </w:p>
    <w:p w14:paraId="054579BB" w14:textId="2B91A4CD" w:rsidR="005D6378" w:rsidRPr="002345AB" w:rsidRDefault="00FF7E3A" w:rsidP="00FC4363">
      <w:pPr>
        <w:pStyle w:val="KOD"/>
        <w:numPr>
          <w:ilvl w:val="0"/>
          <w:numId w:val="33"/>
        </w:numPr>
        <w:ind w:left="680" w:hanging="340"/>
      </w:pPr>
      <w:r>
        <w:t xml:space="preserve">  </w:t>
      </w:r>
      <w:r w:rsidR="005D6378" w:rsidRPr="002345AB">
        <w:t xml:space="preserve">out_cikis_1 &lt;= </w:t>
      </w:r>
      <w:r w:rsidR="005D6378" w:rsidRPr="006A32C0">
        <w:rPr>
          <w:color w:val="4F81BD" w:themeColor="accent1"/>
        </w:rPr>
        <w:t>std_logic_vector</w:t>
      </w:r>
      <w:r w:rsidR="005D6378" w:rsidRPr="002345AB">
        <w:t>(in_giris_3) + 1;</w:t>
      </w:r>
    </w:p>
    <w:p w14:paraId="555BA052" w14:textId="0443D393" w:rsidR="006F2536" w:rsidRPr="002345AB" w:rsidRDefault="00FF7E3A" w:rsidP="00FC4363">
      <w:pPr>
        <w:pStyle w:val="KOD"/>
        <w:numPr>
          <w:ilvl w:val="0"/>
          <w:numId w:val="33"/>
        </w:numPr>
        <w:ind w:left="680" w:hanging="340"/>
      </w:pPr>
      <w:r>
        <w:t xml:space="preserve">  </w:t>
      </w:r>
      <w:r w:rsidR="005D6378" w:rsidRPr="002345AB">
        <w:t xml:space="preserve">out_cikis_2 &lt;= </w:t>
      </w:r>
      <w:r w:rsidR="005D6378" w:rsidRPr="006A32C0">
        <w:rPr>
          <w:color w:val="4F81BD" w:themeColor="accent1"/>
        </w:rPr>
        <w:t>signed</w:t>
      </w:r>
      <w:r w:rsidR="005D6378" w:rsidRPr="002345AB">
        <w:t>(in_giris_1 + in_giris_2);</w:t>
      </w:r>
    </w:p>
    <w:p w14:paraId="7CB0025E" w14:textId="77777777" w:rsidR="00FC4363" w:rsidRDefault="00FC4363" w:rsidP="00FC4363">
      <w:pPr>
        <w:pStyle w:val="KOD"/>
        <w:numPr>
          <w:ilvl w:val="0"/>
          <w:numId w:val="33"/>
        </w:numPr>
        <w:ind w:left="680" w:hanging="340"/>
      </w:pPr>
    </w:p>
    <w:p w14:paraId="3C353EDF" w14:textId="77777777" w:rsidR="006F2536" w:rsidRPr="002345AB" w:rsidRDefault="006F2536" w:rsidP="00FC4363">
      <w:pPr>
        <w:pStyle w:val="KOD"/>
        <w:numPr>
          <w:ilvl w:val="0"/>
          <w:numId w:val="33"/>
        </w:numPr>
        <w:ind w:left="680" w:hanging="340"/>
      </w:pPr>
      <w:r w:rsidRPr="005D3A6B">
        <w:rPr>
          <w:b/>
          <w:color w:val="1F497D" w:themeColor="text2"/>
        </w:rPr>
        <w:t>end</w:t>
      </w:r>
      <w:r w:rsidRPr="002345AB">
        <w:t xml:space="preserve"> Behavioral;</w:t>
      </w:r>
    </w:p>
    <w:p w14:paraId="61B9C587" w14:textId="77777777" w:rsidR="006F2536" w:rsidRPr="006F2536" w:rsidRDefault="006F2536" w:rsidP="006F2536"/>
    <w:p w14:paraId="2EDBC80D" w14:textId="77777777" w:rsidR="006C382C" w:rsidRPr="00F45177" w:rsidRDefault="006C382C" w:rsidP="00DB17AB">
      <w:pPr>
        <w:pStyle w:val="Balk3"/>
        <w:numPr>
          <w:ilvl w:val="2"/>
          <w:numId w:val="16"/>
        </w:numPr>
        <w:spacing w:before="240" w:after="240"/>
        <w:rPr>
          <w:i/>
        </w:rPr>
      </w:pPr>
      <w:bookmarkStart w:id="12" w:name="_Toc394327636"/>
      <w:r w:rsidRPr="004178A8">
        <w:t>INTEGER</w:t>
      </w:r>
      <w:r w:rsidRPr="00F45177">
        <w:t xml:space="preserve"> Tipi</w:t>
      </w:r>
      <w:bookmarkEnd w:id="12"/>
    </w:p>
    <w:p w14:paraId="409665CD" w14:textId="77777777" w:rsidR="006C382C" w:rsidRDefault="006C382C" w:rsidP="0075256F">
      <w:pPr>
        <w:rPr>
          <w:rFonts w:cs="Times New Roman"/>
        </w:rPr>
      </w:pPr>
      <w:r w:rsidRPr="00F45177">
        <w:rPr>
          <w:rFonts w:cs="Times New Roman"/>
        </w:rPr>
        <w:t xml:space="preserve">VHDL standardında aritmetik operatörlerin kullanımı </w:t>
      </w:r>
      <w:r>
        <w:rPr>
          <w:rFonts w:cs="Times New Roman"/>
        </w:rPr>
        <w:t xml:space="preserve">ve ikili sayıların gösterimi </w:t>
      </w:r>
      <w:r w:rsidRPr="00F45177">
        <w:rPr>
          <w:rFonts w:cs="Times New Roman"/>
        </w:rPr>
        <w:t xml:space="preserve">için </w:t>
      </w:r>
      <w:r w:rsidRPr="004178A8">
        <w:rPr>
          <w:rFonts w:ascii="Courier New" w:hAnsi="Courier New" w:cs="Courier New"/>
          <w:b/>
        </w:rPr>
        <w:t>integer</w:t>
      </w:r>
      <w:r w:rsidRPr="00F45177">
        <w:rPr>
          <w:rFonts w:cs="Times New Roman"/>
        </w:rPr>
        <w:t xml:space="preserve"> tipi </w:t>
      </w:r>
      <w:r>
        <w:rPr>
          <w:rFonts w:cs="Times New Roman"/>
        </w:rPr>
        <w:t xml:space="preserve">kullanmak da mümkündür. </w:t>
      </w:r>
      <w:r w:rsidRPr="00842622">
        <w:rPr>
          <w:rFonts w:ascii="Courier New" w:hAnsi="Courier New" w:cs="Courier New"/>
          <w:b/>
        </w:rPr>
        <w:t>integer</w:t>
      </w:r>
      <w:r>
        <w:rPr>
          <w:rFonts w:cs="Times New Roman"/>
          <w:b/>
        </w:rPr>
        <w:t xml:space="preserve"> </w:t>
      </w:r>
      <w:r w:rsidRPr="00F45177">
        <w:rPr>
          <w:rFonts w:cs="Times New Roman"/>
        </w:rPr>
        <w:t xml:space="preserve">tipinde, </w:t>
      </w:r>
      <w:r w:rsidRPr="00842622">
        <w:rPr>
          <w:rFonts w:ascii="Courier New" w:hAnsi="Courier New" w:cs="Courier New"/>
          <w:b/>
        </w:rPr>
        <w:t>std_logic_vector</w:t>
      </w:r>
      <w:r w:rsidRPr="00F45177">
        <w:rPr>
          <w:rFonts w:cs="Times New Roman"/>
        </w:rPr>
        <w:t xml:space="preserve"> tipinde</w:t>
      </w:r>
      <w:r>
        <w:rPr>
          <w:rFonts w:cs="Times New Roman"/>
        </w:rPr>
        <w:t>n farklı olarak</w:t>
      </w:r>
      <w:r w:rsidRPr="00F45177">
        <w:rPr>
          <w:rFonts w:cs="Times New Roman"/>
        </w:rPr>
        <w:t xml:space="preserve"> bit sayısı belirtmeye gerek yoktur. Varsayılan olarak </w:t>
      </w:r>
      <w:r w:rsidRPr="00842622">
        <w:rPr>
          <w:rFonts w:ascii="Courier New" w:hAnsi="Courier New" w:cs="Courier New"/>
          <w:b/>
        </w:rPr>
        <w:t>integer</w:t>
      </w:r>
      <w:r>
        <w:rPr>
          <w:rFonts w:cs="Times New Roman"/>
          <w:b/>
        </w:rPr>
        <w:t xml:space="preserve"> </w:t>
      </w:r>
      <w:r w:rsidRPr="00F45177">
        <w:rPr>
          <w:rFonts w:cs="Times New Roman"/>
        </w:rPr>
        <w:t xml:space="preserve">sayı tipi 32 bittir ve </w:t>
      </w:r>
      <w:r w:rsidRPr="00665ECB">
        <w:rPr>
          <w:rFonts w:ascii="Courier New" w:hAnsi="Courier New" w:cs="Courier New"/>
          <w:b/>
        </w:rPr>
        <w:t>–(2</w:t>
      </w:r>
      <w:r w:rsidRPr="00665ECB">
        <w:rPr>
          <w:rFonts w:ascii="Courier New" w:hAnsi="Courier New" w:cs="Courier New"/>
          <w:b/>
          <w:vertAlign w:val="superscript"/>
        </w:rPr>
        <w:t>31</w:t>
      </w:r>
      <w:r w:rsidRPr="00665ECB">
        <w:rPr>
          <w:rFonts w:ascii="Courier New" w:hAnsi="Courier New" w:cs="Courier New"/>
          <w:b/>
        </w:rPr>
        <w:t>-1)</w:t>
      </w:r>
      <w:r w:rsidRPr="00F45177">
        <w:rPr>
          <w:rFonts w:cs="Times New Roman"/>
        </w:rPr>
        <w:t xml:space="preserve"> ile </w:t>
      </w:r>
      <w:r w:rsidRPr="00665ECB">
        <w:rPr>
          <w:rFonts w:ascii="Courier New" w:hAnsi="Courier New" w:cs="Courier New"/>
          <w:b/>
        </w:rPr>
        <w:t>2</w:t>
      </w:r>
      <w:r w:rsidRPr="00665ECB">
        <w:rPr>
          <w:rFonts w:ascii="Courier New" w:hAnsi="Courier New" w:cs="Courier New"/>
          <w:b/>
          <w:vertAlign w:val="superscript"/>
        </w:rPr>
        <w:t>31</w:t>
      </w:r>
      <w:r w:rsidRPr="00665ECB">
        <w:rPr>
          <w:rFonts w:ascii="Courier New" w:hAnsi="Courier New" w:cs="Courier New"/>
          <w:b/>
        </w:rPr>
        <w:t xml:space="preserve"> – 1</w:t>
      </w:r>
      <w:r>
        <w:rPr>
          <w:rFonts w:cs="Times New Roman"/>
          <w:b/>
        </w:rPr>
        <w:t xml:space="preserve"> </w:t>
      </w:r>
      <w:r w:rsidRPr="00F45177">
        <w:rPr>
          <w:rFonts w:cs="Times New Roman"/>
        </w:rPr>
        <w:t>aralığındaki sayıları göstermektedir.</w:t>
      </w:r>
      <w:r>
        <w:rPr>
          <w:rFonts w:cs="Times New Roman"/>
        </w:rPr>
        <w:t xml:space="preserve"> </w:t>
      </w:r>
      <w:r w:rsidR="001B16CE">
        <w:rPr>
          <w:rFonts w:cs="Times New Roman"/>
        </w:rPr>
        <w:t xml:space="preserve"> </w:t>
      </w:r>
      <w:r w:rsidR="001B16CE">
        <w:t>A</w:t>
      </w:r>
      <w:r w:rsidR="001B16CE" w:rsidRPr="001F32E6">
        <w:t xml:space="preserve">şağıda örnek </w:t>
      </w:r>
      <w:r w:rsidR="001B16CE">
        <w:rPr>
          <w:rFonts w:ascii="Courier New" w:hAnsi="Courier New" w:cs="Courier New"/>
          <w:b/>
        </w:rPr>
        <w:t xml:space="preserve">integer </w:t>
      </w:r>
      <w:r w:rsidR="001B16CE" w:rsidRPr="002148FE">
        <w:t>tipinde</w:t>
      </w:r>
      <w:r w:rsidR="001B16CE" w:rsidRPr="00F372E9">
        <w:rPr>
          <w:rFonts w:ascii="Courier New" w:hAnsi="Courier New" w:cs="Courier New"/>
          <w:b/>
        </w:rPr>
        <w:t xml:space="preserve"> signal</w:t>
      </w:r>
      <w:r w:rsidR="001B16CE">
        <w:rPr>
          <w:rFonts w:ascii="Courier New" w:hAnsi="Courier New" w:cs="Courier New"/>
          <w:b/>
        </w:rPr>
        <w:t xml:space="preserve">, constant, variable </w:t>
      </w:r>
      <w:r w:rsidR="001B16CE" w:rsidRPr="00AF7BDF">
        <w:t>ve</w:t>
      </w:r>
      <w:r w:rsidR="001B16CE">
        <w:rPr>
          <w:rFonts w:ascii="Courier New" w:hAnsi="Courier New" w:cs="Courier New"/>
        </w:rPr>
        <w:t xml:space="preserve"> </w:t>
      </w:r>
      <w:r w:rsidR="001B16CE" w:rsidRPr="001B16CE">
        <w:rPr>
          <w:rFonts w:asciiTheme="minorHAnsi" w:hAnsiTheme="minorHAnsi" w:cstheme="minorHAnsi"/>
        </w:rPr>
        <w:t>port</w:t>
      </w:r>
      <w:r w:rsidR="001B16CE">
        <w:rPr>
          <w:rFonts w:ascii="Courier New" w:hAnsi="Courier New" w:cs="Courier New"/>
        </w:rPr>
        <w:t xml:space="preserve"> </w:t>
      </w:r>
      <w:r w:rsidR="001B16CE" w:rsidRPr="001F32E6">
        <w:t xml:space="preserve"> bildirimler</w:t>
      </w:r>
      <w:r w:rsidR="001B16CE">
        <w:t>i verilmiştir.</w:t>
      </w:r>
    </w:p>
    <w:p w14:paraId="64CC4376" w14:textId="77777777" w:rsidR="00017A71" w:rsidRDefault="00017A71" w:rsidP="00017A71">
      <w:pPr>
        <w:pStyle w:val="KOD"/>
      </w:pPr>
    </w:p>
    <w:p w14:paraId="0B44E57B" w14:textId="77164B5E" w:rsidR="00017A71" w:rsidRPr="002345AB" w:rsidRDefault="00665ECB" w:rsidP="002345AB">
      <w:pPr>
        <w:pStyle w:val="KOD"/>
      </w:pPr>
      <w:r>
        <w:t xml:space="preserve">sayi </w:t>
      </w:r>
      <w:r w:rsidR="00017A71" w:rsidRPr="002345AB">
        <w:t xml:space="preserve">: </w:t>
      </w:r>
      <w:r w:rsidR="00017A71" w:rsidRPr="00767052">
        <w:rPr>
          <w:b/>
          <w:color w:val="1F497D" w:themeColor="text2"/>
        </w:rPr>
        <w:t>in</w:t>
      </w:r>
      <w:r w:rsidR="00017A71" w:rsidRPr="002345AB">
        <w:t xml:space="preserve"> </w:t>
      </w:r>
      <w:r w:rsidR="00017A71" w:rsidRPr="00767052">
        <w:rPr>
          <w:color w:val="4F81BD" w:themeColor="accent1"/>
        </w:rPr>
        <w:t>integer</w:t>
      </w:r>
      <w:r w:rsidR="00017A71" w:rsidRPr="002345AB">
        <w:t>;</w:t>
      </w:r>
    </w:p>
    <w:p w14:paraId="6D244A77" w14:textId="320BCD66" w:rsidR="00017A71" w:rsidRPr="002345AB" w:rsidRDefault="00017A71" w:rsidP="002345AB">
      <w:pPr>
        <w:pStyle w:val="KOD"/>
      </w:pPr>
      <w:r w:rsidRPr="00767052">
        <w:rPr>
          <w:b/>
          <w:color w:val="1F497D" w:themeColor="text2"/>
        </w:rPr>
        <w:t>signal</w:t>
      </w:r>
      <w:r w:rsidRPr="002345AB">
        <w:t xml:space="preserve"> sayi : </w:t>
      </w:r>
      <w:r w:rsidR="00767052" w:rsidRPr="00767052">
        <w:rPr>
          <w:color w:val="4F81BD" w:themeColor="accent1"/>
        </w:rPr>
        <w:t>integer</w:t>
      </w:r>
      <w:r w:rsidRPr="002345AB">
        <w:t>;</w:t>
      </w:r>
    </w:p>
    <w:p w14:paraId="2449AC92" w14:textId="158C37D1" w:rsidR="00017A71" w:rsidRPr="002345AB" w:rsidRDefault="00017A71" w:rsidP="002345AB">
      <w:pPr>
        <w:pStyle w:val="KOD"/>
      </w:pPr>
      <w:r w:rsidRPr="00767052">
        <w:rPr>
          <w:b/>
          <w:color w:val="1F497D" w:themeColor="text2"/>
        </w:rPr>
        <w:t>constant</w:t>
      </w:r>
      <w:r w:rsidRPr="002345AB">
        <w:t xml:space="preserve"> sayi : </w:t>
      </w:r>
      <w:r w:rsidR="00767052" w:rsidRPr="00767052">
        <w:rPr>
          <w:color w:val="4F81BD" w:themeColor="accent1"/>
        </w:rPr>
        <w:t>integer</w:t>
      </w:r>
      <w:r w:rsidRPr="002345AB">
        <w:t>;</w:t>
      </w:r>
    </w:p>
    <w:p w14:paraId="396E21E6" w14:textId="7B22C5BE" w:rsidR="00017A71" w:rsidRPr="002345AB" w:rsidRDefault="00017A71" w:rsidP="002345AB">
      <w:pPr>
        <w:pStyle w:val="KOD"/>
      </w:pPr>
      <w:r w:rsidRPr="00767052">
        <w:rPr>
          <w:b/>
          <w:color w:val="1F497D" w:themeColor="text2"/>
        </w:rPr>
        <w:t>variable</w:t>
      </w:r>
      <w:r w:rsidRPr="002345AB">
        <w:t xml:space="preserve"> sayi : </w:t>
      </w:r>
      <w:r w:rsidR="00767052" w:rsidRPr="00767052">
        <w:rPr>
          <w:color w:val="4F81BD" w:themeColor="accent1"/>
        </w:rPr>
        <w:t>integer</w:t>
      </w:r>
      <w:r w:rsidRPr="002345AB">
        <w:t>;</w:t>
      </w:r>
    </w:p>
    <w:p w14:paraId="51174B9F" w14:textId="77777777" w:rsidR="00017A71" w:rsidRPr="00F45177" w:rsidRDefault="00017A71" w:rsidP="00017A71">
      <w:pPr>
        <w:rPr>
          <w:rFonts w:cs="Times New Roman"/>
        </w:rPr>
      </w:pPr>
    </w:p>
    <w:p w14:paraId="05BCEF27" w14:textId="2EAE16A6" w:rsidR="006C382C" w:rsidRDefault="007754E2" w:rsidP="00333897">
      <w:pPr>
        <w:rPr>
          <w:rFonts w:cs="Times New Roman"/>
        </w:rPr>
      </w:pPr>
      <w:r w:rsidRPr="003B4A56">
        <w:rPr>
          <w:rFonts w:ascii="Courier New" w:hAnsi="Courier New" w:cs="Courier New"/>
          <w:b/>
        </w:rPr>
        <w:t>integer</w:t>
      </w:r>
      <w:r w:rsidRPr="00F45177">
        <w:rPr>
          <w:rFonts w:cs="Times New Roman"/>
        </w:rPr>
        <w:t xml:space="preserve"> </w:t>
      </w:r>
      <w:r>
        <w:rPr>
          <w:rFonts w:cs="Times New Roman"/>
        </w:rPr>
        <w:t>tipinde s</w:t>
      </w:r>
      <w:r w:rsidR="001578A9">
        <w:rPr>
          <w:rFonts w:cs="Times New Roman"/>
        </w:rPr>
        <w:t xml:space="preserve">ayaç kullanılacak ve bu sayaç 0 ile </w:t>
      </w:r>
      <w:r>
        <w:rPr>
          <w:rFonts w:cs="Times New Roman"/>
        </w:rPr>
        <w:t xml:space="preserve">15 arasında değer alacaksa </w:t>
      </w:r>
      <w:r w:rsidRPr="00255B83">
        <w:rPr>
          <w:rFonts w:ascii="Courier New" w:hAnsi="Courier New" w:cs="Courier New"/>
          <w:b/>
        </w:rPr>
        <w:t>integer</w:t>
      </w:r>
      <w:r>
        <w:rPr>
          <w:rFonts w:cs="Times New Roman"/>
        </w:rPr>
        <w:t xml:space="preserve"> veri tipinin tüm </w:t>
      </w:r>
      <w:r w:rsidR="00396168">
        <w:rPr>
          <w:rFonts w:cs="Times New Roman"/>
        </w:rPr>
        <w:t xml:space="preserve">bitlerinin kullanımın yerine </w:t>
      </w:r>
      <w:r>
        <w:rPr>
          <w:rFonts w:cs="Times New Roman"/>
        </w:rPr>
        <w:t xml:space="preserve">sadece </w:t>
      </w:r>
      <w:r w:rsidR="00396168">
        <w:rPr>
          <w:rFonts w:cs="Times New Roman"/>
        </w:rPr>
        <w:t>5</w:t>
      </w:r>
      <w:r>
        <w:rPr>
          <w:rFonts w:cs="Times New Roman"/>
        </w:rPr>
        <w:t xml:space="preserve"> bitinin</w:t>
      </w:r>
      <w:r w:rsidR="00396168">
        <w:rPr>
          <w:rFonts w:cs="Times New Roman"/>
        </w:rPr>
        <w:t xml:space="preserve"> (1 bit işaret biti, 4 bit değer bitleri) </w:t>
      </w:r>
      <w:r>
        <w:rPr>
          <w:rFonts w:cs="Times New Roman"/>
        </w:rPr>
        <w:t xml:space="preserve"> kullanımı yeterli olacaktır. </w:t>
      </w:r>
      <w:r w:rsidR="00396168">
        <w:rPr>
          <w:rFonts w:cs="Times New Roman"/>
        </w:rPr>
        <w:t xml:space="preserve">Bu örnekte olduğu gibi </w:t>
      </w:r>
      <w:r w:rsidR="006C382C" w:rsidRPr="003B4A56">
        <w:rPr>
          <w:rFonts w:ascii="Courier New" w:hAnsi="Courier New" w:cs="Courier New"/>
          <w:b/>
        </w:rPr>
        <w:t>integer</w:t>
      </w:r>
      <w:r w:rsidR="006C382C" w:rsidRPr="00F45177">
        <w:rPr>
          <w:rFonts w:cs="Times New Roman"/>
        </w:rPr>
        <w:t xml:space="preserve"> tipinde, </w:t>
      </w:r>
      <w:r w:rsidR="006C382C">
        <w:rPr>
          <w:rFonts w:cs="Times New Roman"/>
        </w:rPr>
        <w:t xml:space="preserve">kullanılacak olan sayı aralığı tasarım aşamasında belirlenmiş ise bu sayı aralıkları tanımlanabilmektedir. </w:t>
      </w:r>
      <w:r w:rsidR="0040017D">
        <w:rPr>
          <w:rFonts w:cs="Times New Roman"/>
        </w:rPr>
        <w:t xml:space="preserve"> </w:t>
      </w:r>
      <w:r w:rsidR="006C382C">
        <w:rPr>
          <w:rFonts w:cs="Times New Roman"/>
        </w:rPr>
        <w:t xml:space="preserve">Bu şekilde VHDL sentezleyicisi tanımlı olan aralığa uygun bit uzunluğunda </w:t>
      </w:r>
      <w:r w:rsidR="006C382C">
        <w:rPr>
          <w:rFonts w:cs="Times New Roman"/>
        </w:rPr>
        <w:lastRenderedPageBreak/>
        <w:t xml:space="preserve">sentezleme işlemi yapabilmektedir. Sayı aralığı VHDL dilinde </w:t>
      </w:r>
      <w:r w:rsidR="006C382C" w:rsidRPr="003B4A56">
        <w:rPr>
          <w:rFonts w:ascii="Courier New" w:hAnsi="Courier New" w:cs="Courier New"/>
          <w:b/>
        </w:rPr>
        <w:t>range</w:t>
      </w:r>
      <w:r w:rsidR="006C382C">
        <w:rPr>
          <w:rFonts w:cs="Times New Roman"/>
        </w:rPr>
        <w:t xml:space="preserve"> </w:t>
      </w:r>
      <w:r w:rsidR="006C382C" w:rsidRPr="003B4A56">
        <w:rPr>
          <w:rFonts w:ascii="Courier New" w:hAnsi="Courier New" w:cs="Courier New"/>
          <w:b/>
        </w:rPr>
        <w:t>to/downto</w:t>
      </w:r>
      <w:r w:rsidR="00255B83">
        <w:rPr>
          <w:rFonts w:cs="Times New Roman"/>
        </w:rPr>
        <w:t xml:space="preserve"> söz</w:t>
      </w:r>
      <w:r w:rsidR="006C382C">
        <w:rPr>
          <w:rFonts w:cs="Times New Roman"/>
        </w:rPr>
        <w:t>dizimleri ile gerçeklenmektedir.</w:t>
      </w:r>
      <w:r w:rsidR="006C382C" w:rsidRPr="00F45177">
        <w:rPr>
          <w:rFonts w:cs="Times New Roman"/>
        </w:rPr>
        <w:t xml:space="preserve"> Aşağıda tanımlanan sayı gösterim</w:t>
      </w:r>
      <w:r w:rsidR="006C382C">
        <w:rPr>
          <w:rFonts w:cs="Times New Roman"/>
        </w:rPr>
        <w:t>leri</w:t>
      </w:r>
      <w:r w:rsidR="006C382C" w:rsidRPr="00F45177">
        <w:rPr>
          <w:rFonts w:cs="Times New Roman"/>
        </w:rPr>
        <w:t xml:space="preserve"> için </w:t>
      </w:r>
      <w:r w:rsidR="006C382C">
        <w:rPr>
          <w:rFonts w:cs="Times New Roman"/>
        </w:rPr>
        <w:t xml:space="preserve">sentezleyici </w:t>
      </w:r>
      <w:r w:rsidR="00621037">
        <w:rPr>
          <w:rFonts w:cs="Times New Roman"/>
        </w:rPr>
        <w:t>7</w:t>
      </w:r>
      <w:r w:rsidR="00C119AD">
        <w:rPr>
          <w:rFonts w:cs="Times New Roman"/>
        </w:rPr>
        <w:t xml:space="preserve"> (1 bit işaret biti, </w:t>
      </w:r>
      <w:r w:rsidR="00A712CB">
        <w:rPr>
          <w:rFonts w:cs="Times New Roman"/>
        </w:rPr>
        <w:t>6 bit değer bitleri</w:t>
      </w:r>
      <w:r w:rsidR="00C119AD">
        <w:rPr>
          <w:rFonts w:cs="Times New Roman"/>
        </w:rPr>
        <w:t>)</w:t>
      </w:r>
      <w:r w:rsidR="006C382C">
        <w:rPr>
          <w:rFonts w:cs="Times New Roman"/>
        </w:rPr>
        <w:t xml:space="preserve"> bitlik değerler oluşturacaktır. </w:t>
      </w:r>
    </w:p>
    <w:p w14:paraId="3C2F5D38" w14:textId="77777777" w:rsidR="006C382C" w:rsidRDefault="006C382C" w:rsidP="006C382C">
      <w:pPr>
        <w:rPr>
          <w:rFonts w:cs="Times New Roman"/>
        </w:rPr>
      </w:pPr>
    </w:p>
    <w:p w14:paraId="00181413" w14:textId="0182D751" w:rsidR="00AB7274" w:rsidRPr="002345AB" w:rsidRDefault="005A470B" w:rsidP="00163519">
      <w:pPr>
        <w:pStyle w:val="KOD"/>
        <w:ind w:left="708"/>
      </w:pPr>
      <w:r>
        <w:t xml:space="preserve">sayi </w:t>
      </w:r>
      <w:r w:rsidR="00AB7274" w:rsidRPr="002345AB">
        <w:t xml:space="preserve">: </w:t>
      </w:r>
      <w:r w:rsidRPr="00767052">
        <w:rPr>
          <w:b/>
          <w:color w:val="1F497D" w:themeColor="text2"/>
        </w:rPr>
        <w:t>in</w:t>
      </w:r>
      <w:r w:rsidRPr="002345AB">
        <w:t xml:space="preserve"> </w:t>
      </w:r>
      <w:r w:rsidRPr="00767052">
        <w:rPr>
          <w:color w:val="4F81BD" w:themeColor="accent1"/>
        </w:rPr>
        <w:t>integer</w:t>
      </w:r>
      <w:r w:rsidRPr="002345AB">
        <w:t xml:space="preserve"> </w:t>
      </w:r>
      <w:r w:rsidR="00AB7274" w:rsidRPr="00A70335">
        <w:rPr>
          <w:color w:val="4F81BD" w:themeColor="accent1"/>
        </w:rPr>
        <w:t>range</w:t>
      </w:r>
      <w:r w:rsidR="00AB7274" w:rsidRPr="002345AB">
        <w:t xml:space="preserve"> -63 </w:t>
      </w:r>
      <w:r w:rsidR="00A70335" w:rsidRPr="00A70335">
        <w:rPr>
          <w:color w:val="4F81BD" w:themeColor="accent1"/>
        </w:rPr>
        <w:t>to</w:t>
      </w:r>
      <w:r w:rsidR="00AB7274" w:rsidRPr="002345AB">
        <w:t xml:space="preserve"> 63;</w:t>
      </w:r>
    </w:p>
    <w:p w14:paraId="36C6D181" w14:textId="3FFFD8E4" w:rsidR="00AB7274" w:rsidRPr="002345AB" w:rsidRDefault="00EC1F29" w:rsidP="00163519">
      <w:pPr>
        <w:pStyle w:val="KOD"/>
        <w:ind w:left="708"/>
      </w:pPr>
      <w:r w:rsidRPr="00767052">
        <w:rPr>
          <w:b/>
          <w:color w:val="1F497D" w:themeColor="text2"/>
        </w:rPr>
        <w:t>signal</w:t>
      </w:r>
      <w:r w:rsidRPr="002345AB">
        <w:t xml:space="preserve"> </w:t>
      </w:r>
      <w:r w:rsidR="00AB7274" w:rsidRPr="002345AB">
        <w:t xml:space="preserve">sayi : </w:t>
      </w:r>
      <w:r w:rsidR="005A470B" w:rsidRPr="00767052">
        <w:rPr>
          <w:color w:val="4F81BD" w:themeColor="accent1"/>
        </w:rPr>
        <w:t>integer</w:t>
      </w:r>
      <w:r w:rsidR="005A470B" w:rsidRPr="002345AB">
        <w:t xml:space="preserve"> </w:t>
      </w:r>
      <w:r w:rsidR="00A70335" w:rsidRPr="00A70335">
        <w:rPr>
          <w:color w:val="4F81BD" w:themeColor="accent1"/>
        </w:rPr>
        <w:t>range</w:t>
      </w:r>
      <w:r w:rsidR="00A70335" w:rsidRPr="002345AB">
        <w:t xml:space="preserve"> </w:t>
      </w:r>
      <w:r w:rsidR="00AB7274" w:rsidRPr="002345AB">
        <w:t xml:space="preserve">-63 </w:t>
      </w:r>
      <w:r w:rsidR="00A70335" w:rsidRPr="00A70335">
        <w:rPr>
          <w:color w:val="4F81BD" w:themeColor="accent1"/>
        </w:rPr>
        <w:t>to</w:t>
      </w:r>
      <w:r w:rsidR="00A70335" w:rsidRPr="002345AB">
        <w:t xml:space="preserve"> </w:t>
      </w:r>
      <w:r w:rsidR="00AB7274" w:rsidRPr="002345AB">
        <w:t>63;</w:t>
      </w:r>
    </w:p>
    <w:p w14:paraId="046008FA" w14:textId="4178EECB" w:rsidR="00AB7274" w:rsidRPr="002345AB" w:rsidRDefault="00EC1F29" w:rsidP="00163519">
      <w:pPr>
        <w:pStyle w:val="KOD"/>
        <w:ind w:left="708"/>
      </w:pPr>
      <w:r w:rsidRPr="00767052">
        <w:rPr>
          <w:b/>
          <w:color w:val="1F497D" w:themeColor="text2"/>
        </w:rPr>
        <w:t>constant</w:t>
      </w:r>
      <w:r w:rsidRPr="002345AB">
        <w:t xml:space="preserve"> </w:t>
      </w:r>
      <w:r w:rsidR="00AB7274" w:rsidRPr="002345AB">
        <w:t>sayi</w:t>
      </w:r>
      <w:r w:rsidR="005A470B">
        <w:t xml:space="preserve"> </w:t>
      </w:r>
      <w:r w:rsidR="00AB7274" w:rsidRPr="002345AB">
        <w:t xml:space="preserve">: </w:t>
      </w:r>
      <w:r w:rsidR="005A470B" w:rsidRPr="00767052">
        <w:rPr>
          <w:color w:val="4F81BD" w:themeColor="accent1"/>
        </w:rPr>
        <w:t>integer</w:t>
      </w:r>
      <w:r w:rsidR="005A470B" w:rsidRPr="002345AB">
        <w:t xml:space="preserve"> </w:t>
      </w:r>
      <w:r w:rsidR="00A70335" w:rsidRPr="00A70335">
        <w:rPr>
          <w:color w:val="4F81BD" w:themeColor="accent1"/>
        </w:rPr>
        <w:t>range</w:t>
      </w:r>
      <w:r w:rsidR="00A70335" w:rsidRPr="002345AB">
        <w:t xml:space="preserve"> </w:t>
      </w:r>
      <w:r w:rsidR="00AB7274" w:rsidRPr="002345AB">
        <w:t xml:space="preserve">-63 </w:t>
      </w:r>
      <w:r w:rsidR="00A70335" w:rsidRPr="00A70335">
        <w:rPr>
          <w:color w:val="4F81BD" w:themeColor="accent1"/>
        </w:rPr>
        <w:t>to</w:t>
      </w:r>
      <w:r w:rsidR="00A70335" w:rsidRPr="002345AB">
        <w:t xml:space="preserve"> </w:t>
      </w:r>
      <w:r w:rsidR="00AB7274" w:rsidRPr="002345AB">
        <w:t>63;</w:t>
      </w:r>
    </w:p>
    <w:p w14:paraId="73450807" w14:textId="250A9A76" w:rsidR="00AB7274" w:rsidRPr="002345AB" w:rsidRDefault="00EC1F29" w:rsidP="00163519">
      <w:pPr>
        <w:pStyle w:val="KOD"/>
        <w:ind w:left="708"/>
      </w:pPr>
      <w:r w:rsidRPr="00767052">
        <w:rPr>
          <w:b/>
          <w:color w:val="1F497D" w:themeColor="text2"/>
        </w:rPr>
        <w:t>variable</w:t>
      </w:r>
      <w:r w:rsidRPr="002345AB">
        <w:t xml:space="preserve"> </w:t>
      </w:r>
      <w:r w:rsidR="00AB7274" w:rsidRPr="002345AB">
        <w:t xml:space="preserve">sayi : </w:t>
      </w:r>
      <w:r w:rsidR="005A470B" w:rsidRPr="00767052">
        <w:rPr>
          <w:color w:val="4F81BD" w:themeColor="accent1"/>
        </w:rPr>
        <w:t>integer</w:t>
      </w:r>
      <w:r w:rsidR="005A470B" w:rsidRPr="002345AB">
        <w:t xml:space="preserve"> </w:t>
      </w:r>
      <w:r w:rsidR="00A70335" w:rsidRPr="00A70335">
        <w:rPr>
          <w:color w:val="4F81BD" w:themeColor="accent1"/>
        </w:rPr>
        <w:t>range</w:t>
      </w:r>
      <w:r w:rsidR="00A70335" w:rsidRPr="002345AB">
        <w:t xml:space="preserve"> </w:t>
      </w:r>
      <w:r w:rsidR="00AB7274" w:rsidRPr="002345AB">
        <w:t xml:space="preserve">-63 </w:t>
      </w:r>
      <w:r w:rsidR="00A70335" w:rsidRPr="00A70335">
        <w:rPr>
          <w:color w:val="4F81BD" w:themeColor="accent1"/>
        </w:rPr>
        <w:t>to</w:t>
      </w:r>
      <w:r w:rsidR="00A70335" w:rsidRPr="002345AB">
        <w:t xml:space="preserve"> </w:t>
      </w:r>
      <w:r w:rsidR="00AB7274" w:rsidRPr="002345AB">
        <w:t>63;</w:t>
      </w:r>
    </w:p>
    <w:p w14:paraId="3A51F100" w14:textId="77777777" w:rsidR="00AB7274" w:rsidRDefault="00AB7274" w:rsidP="006C382C">
      <w:pPr>
        <w:rPr>
          <w:rFonts w:cs="Times New Roman"/>
        </w:rPr>
      </w:pPr>
    </w:p>
    <w:p w14:paraId="74975B99" w14:textId="5CD9C969" w:rsidR="00E15D76" w:rsidRDefault="00B5489C" w:rsidP="003F3B5C">
      <w:r w:rsidRPr="003F3B5C">
        <w:rPr>
          <w:rFonts w:ascii="Courier New" w:hAnsi="Courier New" w:cs="Courier New"/>
          <w:b/>
        </w:rPr>
        <w:t xml:space="preserve">Örnek </w:t>
      </w:r>
      <w:r w:rsidR="00255B83">
        <w:rPr>
          <w:rFonts w:ascii="Courier New" w:hAnsi="Courier New" w:cs="Courier New"/>
          <w:b/>
        </w:rPr>
        <w:t>5</w:t>
      </w:r>
      <w:r w:rsidRPr="003F3B5C">
        <w:rPr>
          <w:rFonts w:ascii="Courier New" w:hAnsi="Courier New" w:cs="Courier New"/>
          <w:b/>
        </w:rPr>
        <w:t>.</w:t>
      </w:r>
      <w:r w:rsidR="006864E9">
        <w:rPr>
          <w:rFonts w:ascii="Courier New" w:hAnsi="Courier New" w:cs="Courier New"/>
          <w:b/>
        </w:rPr>
        <w:t>4</w:t>
      </w:r>
      <w:r w:rsidRPr="003F3B5C">
        <w:rPr>
          <w:rFonts w:ascii="Courier New" w:hAnsi="Courier New" w:cs="Courier New"/>
          <w:b/>
        </w:rPr>
        <w:t>:</w:t>
      </w:r>
      <w:r>
        <w:rPr>
          <w:rFonts w:cs="Times New Roman"/>
        </w:rPr>
        <w:t xml:space="preserve"> </w:t>
      </w:r>
      <w:r w:rsidR="006C382C">
        <w:t>Aşağıd</w:t>
      </w:r>
      <w:r w:rsidR="00C22DB9">
        <w:t>a</w:t>
      </w:r>
      <w:r w:rsidR="006C382C">
        <w:t xml:space="preserve"> verilen </w:t>
      </w:r>
      <w:r w:rsidR="002879EA">
        <w:t xml:space="preserve"> </w:t>
      </w:r>
      <w:r w:rsidR="002879EA" w:rsidRPr="00E166AE">
        <w:rPr>
          <w:rFonts w:ascii="Courier New" w:eastAsia="Times New Roman" w:hAnsi="Courier New" w:cs="Courier New"/>
          <w:b/>
          <w:color w:val="000020"/>
          <w:szCs w:val="20"/>
        </w:rPr>
        <w:t xml:space="preserve">ornek_integer.vhd </w:t>
      </w:r>
      <w:r w:rsidR="006C382C">
        <w:t>VHDL kodunda</w:t>
      </w:r>
      <w:r w:rsidR="00E166AE">
        <w:t xml:space="preserve"> </w:t>
      </w:r>
      <w:r w:rsidR="00E166AE">
        <w:rPr>
          <w:rFonts w:cs="Times New Roman"/>
        </w:rPr>
        <w:t xml:space="preserve"> </w:t>
      </w:r>
      <w:r w:rsidR="00E166AE">
        <w:t xml:space="preserve">1. satırda IEEE kütüphanelerinin kullanılacağına ilişkin bildirim yapılmaktadır. 2. satır da </w:t>
      </w:r>
      <w:r w:rsidR="00623098">
        <w:rPr>
          <w:rFonts w:ascii="Courier New" w:hAnsi="Courier New" w:cs="Courier New"/>
          <w:b/>
        </w:rPr>
        <w:t>integer</w:t>
      </w:r>
      <w:r w:rsidR="00E166AE">
        <w:t xml:space="preserve"> veri tipinin kullanımı </w:t>
      </w:r>
      <w:r w:rsidR="00623098">
        <w:t>ve aritmetik işlemler için</w:t>
      </w:r>
      <w:r w:rsidR="00E166AE">
        <w:t xml:space="preserve"> gerekli kütüphane bildirimi yapılmaktadır.</w:t>
      </w:r>
      <w:r w:rsidR="001E79DF">
        <w:t xml:space="preserve"> </w:t>
      </w:r>
      <w:r w:rsidR="001E79DF" w:rsidRPr="00A134BE">
        <w:rPr>
          <w:rFonts w:ascii="Courier New" w:hAnsi="Courier New" w:cs="Courier New"/>
          <w:b/>
        </w:rPr>
        <w:t>ornek_integer</w:t>
      </w:r>
      <w:r w:rsidR="001E79DF">
        <w:t xml:space="preserve"> varlığının port tanımlamaları </w:t>
      </w:r>
      <w:r w:rsidR="00C8370E">
        <w:t>5-11. satırlar arasında yapılmıştır.</w:t>
      </w:r>
      <w:r w:rsidR="00B70A85">
        <w:t xml:space="preserve"> Giriş-çıkış portlarının tümü </w:t>
      </w:r>
      <w:r w:rsidR="006C382C" w:rsidRPr="00CC49A1">
        <w:rPr>
          <w:rFonts w:ascii="Courier New" w:hAnsi="Courier New" w:cs="Courier New"/>
          <w:b/>
        </w:rPr>
        <w:t>integer</w:t>
      </w:r>
      <w:r w:rsidR="006C382C">
        <w:t xml:space="preserve"> tipinde tanımlanmıştır. </w:t>
      </w:r>
      <w:r w:rsidR="006C382C" w:rsidRPr="005C29A7">
        <w:rPr>
          <w:rFonts w:ascii="Courier New" w:hAnsi="Courier New" w:cs="Courier New"/>
          <w:b/>
        </w:rPr>
        <w:t>in_giris_1</w:t>
      </w:r>
      <w:r w:rsidR="006C382C">
        <w:t xml:space="preserve"> giris portu 0 ile 15 aralığında tanımlanmıştır ve bu giriş portu derleyici tarafından </w:t>
      </w:r>
      <w:r w:rsidR="00B70A85">
        <w:t>5</w:t>
      </w:r>
      <w:r w:rsidR="006C382C">
        <w:t xml:space="preserve"> bit</w:t>
      </w:r>
      <w:r w:rsidR="004D6BFA">
        <w:t xml:space="preserve"> </w:t>
      </w:r>
      <w:r w:rsidR="004D6BFA">
        <w:rPr>
          <w:rFonts w:cs="Times New Roman"/>
        </w:rPr>
        <w:t xml:space="preserve">(1 bit işaret biti, 4 bit değer bitleri) </w:t>
      </w:r>
      <w:r w:rsidR="006C382C">
        <w:t xml:space="preserve"> ile sentezlenebilmektedir. </w:t>
      </w:r>
      <w:r w:rsidR="006C382C" w:rsidRPr="005C29A7">
        <w:rPr>
          <w:rFonts w:ascii="Courier New" w:hAnsi="Courier New" w:cs="Courier New"/>
          <w:b/>
        </w:rPr>
        <w:t>in_giris_2</w:t>
      </w:r>
      <w:r w:rsidR="006C382C">
        <w:t xml:space="preserve"> giriş portu 0 ile 31 aralığında tanımlanmıştır ve bu giriş portu derleyici tarafından </w:t>
      </w:r>
      <w:r w:rsidR="00B70A85">
        <w:t>6</w:t>
      </w:r>
      <w:r w:rsidR="006C382C">
        <w:t xml:space="preserve"> bit</w:t>
      </w:r>
      <w:r w:rsidR="004D6BFA">
        <w:t xml:space="preserve"> </w:t>
      </w:r>
      <w:r w:rsidR="004D6BFA">
        <w:rPr>
          <w:rFonts w:cs="Times New Roman"/>
        </w:rPr>
        <w:t xml:space="preserve">(1 bit işaret biti, 5 bit değer bitleri) </w:t>
      </w:r>
      <w:r w:rsidR="006C382C">
        <w:t xml:space="preserve"> ile sentezlenebilmektedir. </w:t>
      </w:r>
      <w:r w:rsidR="006C382C" w:rsidRPr="005C29A7">
        <w:rPr>
          <w:rFonts w:ascii="Courier New" w:hAnsi="Courier New" w:cs="Courier New"/>
          <w:b/>
        </w:rPr>
        <w:t>in_giris_</w:t>
      </w:r>
      <w:r w:rsidR="006C382C">
        <w:rPr>
          <w:rFonts w:ascii="Courier New" w:hAnsi="Courier New" w:cs="Courier New"/>
          <w:b/>
        </w:rPr>
        <w:t>3</w:t>
      </w:r>
      <w:r w:rsidR="006C382C">
        <w:t xml:space="preserve"> giriş portu 0 ile 128 aralığında tanımlanmıştır ve bu giriş portu derleyici tarafından </w:t>
      </w:r>
      <w:r w:rsidR="00F83750">
        <w:t>9</w:t>
      </w:r>
      <w:r w:rsidR="006C382C">
        <w:t xml:space="preserve"> bit </w:t>
      </w:r>
      <w:r w:rsidR="00A9640E">
        <w:rPr>
          <w:rFonts w:cs="Times New Roman"/>
        </w:rPr>
        <w:t xml:space="preserve">(1 bit işaret biti, 8 bit değer bitleri) </w:t>
      </w:r>
      <w:r w:rsidR="006C382C">
        <w:t xml:space="preserve">ile sentezlenebilmektedir. </w:t>
      </w:r>
      <w:r w:rsidR="006C382C">
        <w:rPr>
          <w:rFonts w:ascii="Courier New" w:hAnsi="Courier New" w:cs="Courier New"/>
          <w:b/>
        </w:rPr>
        <w:t>out</w:t>
      </w:r>
      <w:r w:rsidR="006C382C" w:rsidRPr="005C29A7">
        <w:rPr>
          <w:rFonts w:ascii="Courier New" w:hAnsi="Courier New" w:cs="Courier New"/>
          <w:b/>
        </w:rPr>
        <w:t>_</w:t>
      </w:r>
      <w:r w:rsidR="006C382C">
        <w:rPr>
          <w:rFonts w:ascii="Courier New" w:hAnsi="Courier New" w:cs="Courier New"/>
          <w:b/>
        </w:rPr>
        <w:t>cik</w:t>
      </w:r>
      <w:r w:rsidR="006C382C" w:rsidRPr="005C29A7">
        <w:rPr>
          <w:rFonts w:ascii="Courier New" w:hAnsi="Courier New" w:cs="Courier New"/>
          <w:b/>
        </w:rPr>
        <w:t>is_</w:t>
      </w:r>
      <w:r w:rsidR="006C382C">
        <w:rPr>
          <w:rFonts w:ascii="Courier New" w:hAnsi="Courier New" w:cs="Courier New"/>
          <w:b/>
        </w:rPr>
        <w:t>1</w:t>
      </w:r>
      <w:r w:rsidR="006C382C">
        <w:t xml:space="preserve"> çıkış portu 0 ile 511 aralığında tanımlanmıştır ve bu çıkış portu derleyici tarafından </w:t>
      </w:r>
      <w:r w:rsidR="00F83750">
        <w:t>10</w:t>
      </w:r>
      <w:r w:rsidR="006C382C">
        <w:t xml:space="preserve"> bit</w:t>
      </w:r>
      <w:r w:rsidR="00DC0437">
        <w:t xml:space="preserve"> </w:t>
      </w:r>
      <w:r w:rsidR="00DC0437">
        <w:rPr>
          <w:rFonts w:cs="Times New Roman"/>
        </w:rPr>
        <w:t xml:space="preserve">(1 bit işaret biti, 9 bit değer bitleri) </w:t>
      </w:r>
      <w:r w:rsidR="006C382C">
        <w:t xml:space="preserve">ile sentezlenebilmektedir. </w:t>
      </w:r>
      <w:r w:rsidR="006C382C">
        <w:rPr>
          <w:rFonts w:ascii="Courier New" w:hAnsi="Courier New" w:cs="Courier New"/>
          <w:b/>
        </w:rPr>
        <w:t>out</w:t>
      </w:r>
      <w:r w:rsidR="006C382C" w:rsidRPr="005C29A7">
        <w:rPr>
          <w:rFonts w:ascii="Courier New" w:hAnsi="Courier New" w:cs="Courier New"/>
          <w:b/>
        </w:rPr>
        <w:t>_</w:t>
      </w:r>
      <w:r w:rsidR="006C382C">
        <w:rPr>
          <w:rFonts w:ascii="Courier New" w:hAnsi="Courier New" w:cs="Courier New"/>
          <w:b/>
        </w:rPr>
        <w:t>cik</w:t>
      </w:r>
      <w:r w:rsidR="006C382C" w:rsidRPr="005C29A7">
        <w:rPr>
          <w:rFonts w:ascii="Courier New" w:hAnsi="Courier New" w:cs="Courier New"/>
          <w:b/>
        </w:rPr>
        <w:t>is_</w:t>
      </w:r>
      <w:r w:rsidR="006C382C">
        <w:rPr>
          <w:rFonts w:ascii="Courier New" w:hAnsi="Courier New" w:cs="Courier New"/>
          <w:b/>
        </w:rPr>
        <w:t>2</w:t>
      </w:r>
      <w:r w:rsidR="006C382C">
        <w:t xml:space="preserve"> çıkış portunda aralık tanımlaması yapılmadığından bu çıkış portu derleyici tarafından 32 bit ile sentezlenebilmektedir.</w:t>
      </w:r>
      <w:r w:rsidR="00A134BE">
        <w:t xml:space="preserve"> Kodda </w:t>
      </w:r>
      <w:r w:rsidR="00184468">
        <w:t>18</w:t>
      </w:r>
      <w:r w:rsidR="00A134BE">
        <w:t xml:space="preserve">. satırda </w:t>
      </w:r>
      <w:r w:rsidR="00A134BE" w:rsidRPr="00E15D76">
        <w:rPr>
          <w:rFonts w:ascii="Courier New" w:hAnsi="Courier New" w:cs="Courier New"/>
          <w:b/>
        </w:rPr>
        <w:t>in_giris_1</w:t>
      </w:r>
      <w:r w:rsidR="00A134BE">
        <w:t xml:space="preserve"> ve </w:t>
      </w:r>
      <w:r w:rsidR="00A134BE" w:rsidRPr="00E15D76">
        <w:rPr>
          <w:rFonts w:ascii="Courier New" w:hAnsi="Courier New" w:cs="Courier New"/>
          <w:b/>
        </w:rPr>
        <w:t>in_giris_2</w:t>
      </w:r>
      <w:r w:rsidR="00A134BE">
        <w:t xml:space="preserve"> giriş portları çarpılarak </w:t>
      </w:r>
      <w:r w:rsidR="00A134BE" w:rsidRPr="00E15D76">
        <w:rPr>
          <w:rFonts w:ascii="Courier New" w:hAnsi="Courier New" w:cs="Courier New"/>
          <w:b/>
        </w:rPr>
        <w:t>out_cikis_1</w:t>
      </w:r>
      <w:r w:rsidR="00A134BE">
        <w:t xml:space="preserve"> çıkış portuna atanmaktadır. </w:t>
      </w:r>
      <w:r w:rsidR="00053B4D">
        <w:t>1</w:t>
      </w:r>
      <w:r w:rsidR="00184468">
        <w:t>9</w:t>
      </w:r>
      <w:r w:rsidR="00053B4D">
        <w:t xml:space="preserve">. satırda </w:t>
      </w:r>
      <w:r w:rsidR="009A7B5C" w:rsidRPr="00E15D76">
        <w:rPr>
          <w:rFonts w:ascii="Courier New" w:hAnsi="Courier New" w:cs="Courier New"/>
          <w:b/>
        </w:rPr>
        <w:t xml:space="preserve">in_giris_2 </w:t>
      </w:r>
      <w:r w:rsidR="009A7B5C">
        <w:t xml:space="preserve">ve </w:t>
      </w:r>
      <w:r w:rsidR="009A7B5C" w:rsidRPr="00E15D76">
        <w:rPr>
          <w:rFonts w:ascii="Courier New" w:hAnsi="Courier New" w:cs="Courier New"/>
          <w:b/>
        </w:rPr>
        <w:t>in_giris_3</w:t>
      </w:r>
      <w:r w:rsidR="009A7B5C">
        <w:t xml:space="preserve"> giriş portları çarpılarak </w:t>
      </w:r>
      <w:r w:rsidR="009A7B5C" w:rsidRPr="00E15D76">
        <w:rPr>
          <w:rFonts w:ascii="Courier New" w:hAnsi="Courier New" w:cs="Courier New"/>
          <w:b/>
        </w:rPr>
        <w:t>out_cikis_2</w:t>
      </w:r>
      <w:r w:rsidR="009A7B5C">
        <w:t xml:space="preserve"> çıkış portuna atanmaktadır.</w:t>
      </w:r>
    </w:p>
    <w:p w14:paraId="6DA1EB2C" w14:textId="77777777" w:rsidR="00E15D76" w:rsidRDefault="00E15D76" w:rsidP="00E15D76"/>
    <w:p w14:paraId="77C7FB14" w14:textId="77777777" w:rsidR="00E15D76" w:rsidRPr="00F37687" w:rsidRDefault="00E15D76" w:rsidP="005D5313">
      <w:pPr>
        <w:pStyle w:val="KOD"/>
        <w:numPr>
          <w:ilvl w:val="0"/>
          <w:numId w:val="34"/>
        </w:numPr>
        <w:ind w:left="680" w:hanging="340"/>
      </w:pPr>
      <w:r w:rsidRPr="00640F5F">
        <w:rPr>
          <w:b/>
          <w:color w:val="800000"/>
        </w:rPr>
        <w:t>library</w:t>
      </w:r>
      <w:r w:rsidRPr="00F37687">
        <w:t xml:space="preserve"> IEEE;</w:t>
      </w:r>
    </w:p>
    <w:p w14:paraId="4DF83775" w14:textId="77777777" w:rsidR="00E15D76" w:rsidRPr="00F37687" w:rsidRDefault="00E15D76" w:rsidP="005D5313">
      <w:pPr>
        <w:pStyle w:val="KOD"/>
        <w:numPr>
          <w:ilvl w:val="0"/>
          <w:numId w:val="34"/>
        </w:numPr>
        <w:ind w:left="680" w:hanging="340"/>
      </w:pPr>
      <w:r w:rsidRPr="00640F5F">
        <w:rPr>
          <w:b/>
          <w:color w:val="800000"/>
        </w:rPr>
        <w:t>use</w:t>
      </w:r>
      <w:r w:rsidRPr="00F37687">
        <w:t xml:space="preserve"> IEEE.STD_LOGIC_1164.all;</w:t>
      </w:r>
    </w:p>
    <w:p w14:paraId="1EDFD3F9" w14:textId="77777777" w:rsidR="005D5313" w:rsidRDefault="005D5313" w:rsidP="005D5313">
      <w:pPr>
        <w:pStyle w:val="KOD"/>
        <w:numPr>
          <w:ilvl w:val="0"/>
          <w:numId w:val="34"/>
        </w:numPr>
        <w:ind w:left="680" w:hanging="340"/>
        <w:rPr>
          <w:rFonts w:eastAsia="Times New Roman"/>
          <w:b/>
          <w:color w:val="1F497D" w:themeColor="text2"/>
        </w:rPr>
      </w:pPr>
    </w:p>
    <w:p w14:paraId="7C8C23D7" w14:textId="77777777" w:rsidR="00E15D76" w:rsidRPr="00F37687" w:rsidRDefault="00E15D76" w:rsidP="005D5313">
      <w:pPr>
        <w:pStyle w:val="KOD"/>
        <w:numPr>
          <w:ilvl w:val="0"/>
          <w:numId w:val="34"/>
        </w:numPr>
        <w:ind w:left="680" w:hanging="340"/>
        <w:rPr>
          <w:rFonts w:eastAsia="Times New Roman"/>
          <w:b/>
          <w:color w:val="1F497D" w:themeColor="text2"/>
        </w:rPr>
      </w:pPr>
      <w:r w:rsidRPr="00D12F01">
        <w:rPr>
          <w:rFonts w:eastAsia="Times New Roman"/>
          <w:b/>
          <w:color w:val="1F497D" w:themeColor="text2"/>
        </w:rPr>
        <w:t>entity</w:t>
      </w:r>
      <w:r w:rsidRPr="00D12F01">
        <w:rPr>
          <w:rFonts w:eastAsia="Times New Roman"/>
          <w:color w:val="1F497D" w:themeColor="text2"/>
        </w:rPr>
        <w:t xml:space="preserve"> </w:t>
      </w:r>
      <w:r w:rsidRPr="00D305DC">
        <w:rPr>
          <w:rFonts w:eastAsia="Times New Roman" w:cs="Courier New"/>
          <w:color w:val="000020"/>
          <w:szCs w:val="20"/>
        </w:rPr>
        <w:t>ornek_signed</w:t>
      </w:r>
      <w:r w:rsidRPr="00C30D6F">
        <w:rPr>
          <w:rFonts w:eastAsia="Times New Roman" w:cs="Courier New"/>
          <w:color w:val="000020"/>
          <w:szCs w:val="20"/>
        </w:rPr>
        <w:t xml:space="preserve"> </w:t>
      </w:r>
      <w:r w:rsidRPr="00D12F01">
        <w:rPr>
          <w:rFonts w:eastAsia="Times New Roman"/>
          <w:b/>
          <w:color w:val="1F497D" w:themeColor="text2"/>
        </w:rPr>
        <w:t>is</w:t>
      </w:r>
    </w:p>
    <w:p w14:paraId="2747E62B" w14:textId="38ADD761" w:rsidR="00E15D76" w:rsidRPr="00C30D6F" w:rsidRDefault="005D5313" w:rsidP="005D5313">
      <w:pPr>
        <w:pStyle w:val="KOD"/>
        <w:numPr>
          <w:ilvl w:val="0"/>
          <w:numId w:val="34"/>
        </w:numPr>
        <w:ind w:left="680" w:hanging="340"/>
        <w:rPr>
          <w:rFonts w:eastAsia="Times New Roman"/>
          <w:color w:val="000020"/>
        </w:rPr>
      </w:pPr>
      <w:r>
        <w:rPr>
          <w:rFonts w:eastAsia="Times New Roman"/>
          <w:b/>
          <w:color w:val="1F497D" w:themeColor="text2"/>
        </w:rPr>
        <w:t xml:space="preserve">  </w:t>
      </w:r>
      <w:r w:rsidR="00E15D76" w:rsidRPr="00D12F01">
        <w:rPr>
          <w:rFonts w:eastAsia="Times New Roman"/>
          <w:b/>
          <w:color w:val="1F497D" w:themeColor="text2"/>
        </w:rPr>
        <w:t>port</w:t>
      </w:r>
      <w:r w:rsidR="00E15D76" w:rsidRPr="00D12F01">
        <w:rPr>
          <w:rFonts w:eastAsia="Times New Roman"/>
          <w:color w:val="1F497D" w:themeColor="text2"/>
        </w:rPr>
        <w:t xml:space="preserve"> </w:t>
      </w:r>
      <w:r w:rsidR="00E15D76" w:rsidRPr="00C30D6F">
        <w:rPr>
          <w:rFonts w:eastAsia="Times New Roman"/>
          <w:color w:val="308080"/>
        </w:rPr>
        <w:t>(</w:t>
      </w:r>
    </w:p>
    <w:p w14:paraId="0C55CB3A" w14:textId="25AB4C15" w:rsidR="00FE48B8" w:rsidRPr="002E3EDA" w:rsidRDefault="005D5313" w:rsidP="005D5313">
      <w:pPr>
        <w:pStyle w:val="KOD"/>
        <w:numPr>
          <w:ilvl w:val="0"/>
          <w:numId w:val="34"/>
        </w:numPr>
        <w:ind w:left="680" w:hanging="340"/>
        <w:rPr>
          <w:rFonts w:eastAsia="Times New Roman" w:cs="Courier New"/>
          <w:color w:val="000020"/>
          <w:szCs w:val="20"/>
        </w:rPr>
      </w:pPr>
      <w:r>
        <w:rPr>
          <w:rFonts w:eastAsia="Times New Roman" w:cs="Courier New"/>
          <w:color w:val="000020"/>
          <w:szCs w:val="20"/>
        </w:rPr>
        <w:t xml:space="preserve">    </w:t>
      </w:r>
      <w:r w:rsidR="00FE48B8">
        <w:rPr>
          <w:rFonts w:eastAsia="Times New Roman" w:cs="Courier New"/>
          <w:color w:val="000020"/>
          <w:szCs w:val="20"/>
        </w:rPr>
        <w:t>i</w:t>
      </w:r>
      <w:r w:rsidR="00AA7744">
        <w:rPr>
          <w:rFonts w:eastAsia="Times New Roman" w:cs="Courier New"/>
          <w:color w:val="000020"/>
          <w:szCs w:val="20"/>
        </w:rPr>
        <w:t xml:space="preserve">n_giris_1 </w:t>
      </w:r>
      <w:r w:rsidR="00FE48B8" w:rsidRPr="002E3EDA">
        <w:rPr>
          <w:rFonts w:eastAsia="Times New Roman" w:cs="Courier New"/>
          <w:color w:val="000020"/>
          <w:szCs w:val="20"/>
        </w:rPr>
        <w:t xml:space="preserve">: </w:t>
      </w:r>
      <w:r w:rsidR="00FE48B8" w:rsidRPr="005F1737">
        <w:rPr>
          <w:rFonts w:eastAsia="Times New Roman" w:cs="Courier New"/>
          <w:b/>
          <w:color w:val="1F497D" w:themeColor="text2"/>
          <w:szCs w:val="20"/>
        </w:rPr>
        <w:t>in</w:t>
      </w:r>
      <w:r w:rsidR="00FE48B8" w:rsidRPr="002E3EDA">
        <w:rPr>
          <w:rFonts w:eastAsia="Times New Roman" w:cs="Courier New"/>
          <w:color w:val="000020"/>
          <w:szCs w:val="20"/>
        </w:rPr>
        <w:t xml:space="preserve"> </w:t>
      </w:r>
      <w:r w:rsidRPr="00767052">
        <w:rPr>
          <w:color w:val="4F81BD" w:themeColor="accent1"/>
        </w:rPr>
        <w:t>integer</w:t>
      </w:r>
      <w:r w:rsidRPr="002345AB">
        <w:t xml:space="preserve"> </w:t>
      </w:r>
      <w:r w:rsidRPr="00A70335">
        <w:rPr>
          <w:color w:val="4F81BD" w:themeColor="accent1"/>
        </w:rPr>
        <w:t>range</w:t>
      </w:r>
      <w:r w:rsidRPr="002345AB">
        <w:t xml:space="preserve"> </w:t>
      </w:r>
      <w:r w:rsidR="00FE48B8" w:rsidRPr="0064170C">
        <w:rPr>
          <w:rFonts w:eastAsia="Times New Roman" w:cs="Courier New"/>
          <w:color w:val="000020"/>
          <w:szCs w:val="20"/>
        </w:rPr>
        <w:t xml:space="preserve">0 </w:t>
      </w:r>
      <w:r w:rsidR="00FE48B8" w:rsidRPr="00FF2FD6">
        <w:rPr>
          <w:rFonts w:eastAsia="Times New Roman" w:cs="Courier New"/>
          <w:color w:val="4F81BD" w:themeColor="accent1"/>
          <w:szCs w:val="20"/>
        </w:rPr>
        <w:t>to</w:t>
      </w:r>
      <w:r w:rsidR="00FE48B8" w:rsidRPr="0064170C">
        <w:rPr>
          <w:rFonts w:eastAsia="Times New Roman" w:cs="Courier New"/>
          <w:color w:val="000020"/>
          <w:szCs w:val="20"/>
        </w:rPr>
        <w:t xml:space="preserve"> 15;</w:t>
      </w:r>
    </w:p>
    <w:p w14:paraId="52622E1C" w14:textId="532A4EA8" w:rsidR="00FE48B8" w:rsidRPr="002E3EDA" w:rsidRDefault="00B06E41" w:rsidP="005D5313">
      <w:pPr>
        <w:pStyle w:val="KOD"/>
        <w:numPr>
          <w:ilvl w:val="0"/>
          <w:numId w:val="34"/>
        </w:numPr>
        <w:ind w:left="680" w:hanging="340"/>
        <w:rPr>
          <w:rFonts w:eastAsia="Times New Roman" w:cs="Courier New"/>
          <w:color w:val="000020"/>
          <w:szCs w:val="20"/>
        </w:rPr>
      </w:pPr>
      <w:r>
        <w:rPr>
          <w:rFonts w:eastAsia="Times New Roman" w:cs="Courier New"/>
          <w:color w:val="000020"/>
          <w:szCs w:val="20"/>
        </w:rPr>
        <w:t xml:space="preserve">    </w:t>
      </w:r>
      <w:r w:rsidR="00FE48B8" w:rsidRPr="002E3EDA">
        <w:rPr>
          <w:rFonts w:eastAsia="Times New Roman" w:cs="Courier New"/>
          <w:color w:val="000020"/>
          <w:szCs w:val="20"/>
        </w:rPr>
        <w:t xml:space="preserve">in_giris_2 : </w:t>
      </w:r>
      <w:r w:rsidR="005F1737" w:rsidRPr="005F1737">
        <w:rPr>
          <w:rFonts w:eastAsia="Times New Roman" w:cs="Courier New"/>
          <w:b/>
          <w:color w:val="1F497D" w:themeColor="text2"/>
          <w:szCs w:val="20"/>
        </w:rPr>
        <w:t>in</w:t>
      </w:r>
      <w:r w:rsidR="005F1737" w:rsidRPr="002E3EDA">
        <w:rPr>
          <w:rFonts w:eastAsia="Times New Roman" w:cs="Courier New"/>
          <w:color w:val="000020"/>
          <w:szCs w:val="20"/>
        </w:rPr>
        <w:t xml:space="preserve"> </w:t>
      </w:r>
      <w:r w:rsidR="005D5313" w:rsidRPr="00767052">
        <w:rPr>
          <w:color w:val="4F81BD" w:themeColor="accent1"/>
        </w:rPr>
        <w:t>integer</w:t>
      </w:r>
      <w:r w:rsidR="005D5313" w:rsidRPr="002345AB">
        <w:t xml:space="preserve"> </w:t>
      </w:r>
      <w:r w:rsidR="005D5313" w:rsidRPr="00A70335">
        <w:rPr>
          <w:color w:val="4F81BD" w:themeColor="accent1"/>
        </w:rPr>
        <w:t>range</w:t>
      </w:r>
      <w:r w:rsidR="005D5313" w:rsidRPr="002345AB">
        <w:t xml:space="preserve"> </w:t>
      </w:r>
      <w:r w:rsidR="00FE48B8" w:rsidRPr="0064170C">
        <w:rPr>
          <w:rFonts w:eastAsia="Times New Roman" w:cs="Courier New"/>
          <w:color w:val="000020"/>
          <w:szCs w:val="20"/>
        </w:rPr>
        <w:t xml:space="preserve">0 </w:t>
      </w:r>
      <w:r w:rsidR="00FF2FD6" w:rsidRPr="00FF2FD6">
        <w:rPr>
          <w:rFonts w:eastAsia="Times New Roman" w:cs="Courier New"/>
          <w:color w:val="4F81BD" w:themeColor="accent1"/>
          <w:szCs w:val="20"/>
        </w:rPr>
        <w:t>to</w:t>
      </w:r>
      <w:r w:rsidR="00FE48B8" w:rsidRPr="0064170C">
        <w:rPr>
          <w:rFonts w:eastAsia="Times New Roman" w:cs="Courier New"/>
          <w:color w:val="000020"/>
          <w:szCs w:val="20"/>
        </w:rPr>
        <w:t xml:space="preserve"> 31;</w:t>
      </w:r>
    </w:p>
    <w:p w14:paraId="1B8FD14C" w14:textId="040B05A3" w:rsidR="00FE48B8" w:rsidRPr="002E3EDA" w:rsidRDefault="00B06E41" w:rsidP="005D5313">
      <w:pPr>
        <w:pStyle w:val="KOD"/>
        <w:numPr>
          <w:ilvl w:val="0"/>
          <w:numId w:val="34"/>
        </w:numPr>
        <w:ind w:left="680" w:hanging="340"/>
        <w:rPr>
          <w:rFonts w:eastAsia="Times New Roman" w:cs="Courier New"/>
          <w:color w:val="000020"/>
          <w:szCs w:val="20"/>
        </w:rPr>
      </w:pPr>
      <w:r>
        <w:rPr>
          <w:rFonts w:eastAsia="Times New Roman" w:cs="Courier New"/>
          <w:color w:val="000020"/>
          <w:szCs w:val="20"/>
        </w:rPr>
        <w:t xml:space="preserve">    </w:t>
      </w:r>
      <w:r w:rsidR="00FE48B8" w:rsidRPr="002E3EDA">
        <w:rPr>
          <w:rFonts w:eastAsia="Times New Roman" w:cs="Courier New"/>
          <w:color w:val="000020"/>
          <w:szCs w:val="20"/>
        </w:rPr>
        <w:t xml:space="preserve">in_giris_3 : </w:t>
      </w:r>
      <w:r w:rsidR="005F1737" w:rsidRPr="005F1737">
        <w:rPr>
          <w:rFonts w:eastAsia="Times New Roman" w:cs="Courier New"/>
          <w:b/>
          <w:color w:val="1F497D" w:themeColor="text2"/>
          <w:szCs w:val="20"/>
        </w:rPr>
        <w:t>in</w:t>
      </w:r>
      <w:r w:rsidR="005F1737" w:rsidRPr="002E3EDA">
        <w:rPr>
          <w:rFonts w:eastAsia="Times New Roman" w:cs="Courier New"/>
          <w:color w:val="000020"/>
          <w:szCs w:val="20"/>
        </w:rPr>
        <w:t xml:space="preserve"> </w:t>
      </w:r>
      <w:r w:rsidR="005D5313" w:rsidRPr="00767052">
        <w:rPr>
          <w:color w:val="4F81BD" w:themeColor="accent1"/>
        </w:rPr>
        <w:t>integer</w:t>
      </w:r>
      <w:r w:rsidR="005D5313" w:rsidRPr="002345AB">
        <w:t xml:space="preserve"> </w:t>
      </w:r>
      <w:r w:rsidR="005D5313" w:rsidRPr="00A70335">
        <w:rPr>
          <w:color w:val="4F81BD" w:themeColor="accent1"/>
        </w:rPr>
        <w:t>range</w:t>
      </w:r>
      <w:r w:rsidR="005D5313" w:rsidRPr="002345AB">
        <w:t xml:space="preserve"> </w:t>
      </w:r>
      <w:r w:rsidR="00FE48B8" w:rsidRPr="00BA651E">
        <w:rPr>
          <w:rFonts w:eastAsia="Times New Roman" w:cs="Courier New"/>
          <w:color w:val="000020"/>
          <w:szCs w:val="20"/>
        </w:rPr>
        <w:t xml:space="preserve">0 </w:t>
      </w:r>
      <w:r w:rsidR="00FF2FD6" w:rsidRPr="00FF2FD6">
        <w:rPr>
          <w:rFonts w:eastAsia="Times New Roman" w:cs="Courier New"/>
          <w:color w:val="4F81BD" w:themeColor="accent1"/>
          <w:szCs w:val="20"/>
        </w:rPr>
        <w:t>to</w:t>
      </w:r>
      <w:r w:rsidR="00FE48B8" w:rsidRPr="00BA651E">
        <w:rPr>
          <w:rFonts w:eastAsia="Times New Roman" w:cs="Courier New"/>
          <w:color w:val="000020"/>
          <w:szCs w:val="20"/>
        </w:rPr>
        <w:t xml:space="preserve"> 128;</w:t>
      </w:r>
    </w:p>
    <w:p w14:paraId="775D2460" w14:textId="6A191ADB" w:rsidR="00FE48B8" w:rsidRPr="002E3EDA" w:rsidRDefault="00B06E41" w:rsidP="005D5313">
      <w:pPr>
        <w:pStyle w:val="KOD"/>
        <w:numPr>
          <w:ilvl w:val="0"/>
          <w:numId w:val="34"/>
        </w:numPr>
        <w:ind w:left="680" w:hanging="340"/>
        <w:rPr>
          <w:rFonts w:eastAsia="Times New Roman" w:cs="Courier New"/>
          <w:color w:val="000020"/>
          <w:szCs w:val="20"/>
        </w:rPr>
      </w:pPr>
      <w:r>
        <w:rPr>
          <w:rFonts w:eastAsia="Times New Roman" w:cs="Courier New"/>
          <w:color w:val="000020"/>
          <w:szCs w:val="20"/>
        </w:rPr>
        <w:t xml:space="preserve">    </w:t>
      </w:r>
      <w:r w:rsidR="00FE48B8">
        <w:rPr>
          <w:rFonts w:eastAsia="Times New Roman" w:cs="Courier New"/>
          <w:color w:val="000020"/>
          <w:szCs w:val="20"/>
        </w:rPr>
        <w:t>out_cikis_1</w:t>
      </w:r>
      <w:r w:rsidR="00AA7744">
        <w:rPr>
          <w:rFonts w:eastAsia="Times New Roman" w:cs="Courier New"/>
          <w:color w:val="000020"/>
          <w:szCs w:val="20"/>
        </w:rPr>
        <w:t xml:space="preserve"> </w:t>
      </w:r>
      <w:r w:rsidR="00FE48B8" w:rsidRPr="002E3EDA">
        <w:rPr>
          <w:rFonts w:eastAsia="Times New Roman" w:cs="Courier New"/>
          <w:color w:val="000020"/>
          <w:szCs w:val="20"/>
        </w:rPr>
        <w:t xml:space="preserve">: </w:t>
      </w:r>
      <w:r w:rsidR="00FE48B8" w:rsidRPr="005F1737">
        <w:rPr>
          <w:rFonts w:eastAsia="Times New Roman" w:cs="Courier New"/>
          <w:b/>
          <w:color w:val="1F497D" w:themeColor="text2"/>
          <w:szCs w:val="20"/>
        </w:rPr>
        <w:t>out</w:t>
      </w:r>
      <w:r w:rsidR="00FE48B8">
        <w:rPr>
          <w:rFonts w:eastAsia="Times New Roman" w:cs="Courier New"/>
          <w:color w:val="000020"/>
          <w:szCs w:val="20"/>
        </w:rPr>
        <w:t xml:space="preserve"> </w:t>
      </w:r>
      <w:r w:rsidR="005D5313" w:rsidRPr="00767052">
        <w:rPr>
          <w:color w:val="4F81BD" w:themeColor="accent1"/>
        </w:rPr>
        <w:t>integer</w:t>
      </w:r>
      <w:r w:rsidR="005D5313" w:rsidRPr="002345AB">
        <w:t xml:space="preserve"> </w:t>
      </w:r>
      <w:r w:rsidR="005D5313" w:rsidRPr="00A70335">
        <w:rPr>
          <w:color w:val="4F81BD" w:themeColor="accent1"/>
        </w:rPr>
        <w:t>range</w:t>
      </w:r>
      <w:r w:rsidR="005D5313" w:rsidRPr="002345AB">
        <w:t xml:space="preserve"> </w:t>
      </w:r>
      <w:r w:rsidR="00FE48B8" w:rsidRPr="00574307">
        <w:rPr>
          <w:rFonts w:eastAsia="Times New Roman" w:cs="Courier New"/>
          <w:color w:val="000020"/>
          <w:szCs w:val="20"/>
        </w:rPr>
        <w:t xml:space="preserve">0 </w:t>
      </w:r>
      <w:r w:rsidR="00FF2FD6" w:rsidRPr="00FF2FD6">
        <w:rPr>
          <w:rFonts w:eastAsia="Times New Roman" w:cs="Courier New"/>
          <w:color w:val="4F81BD" w:themeColor="accent1"/>
          <w:szCs w:val="20"/>
        </w:rPr>
        <w:t>to</w:t>
      </w:r>
      <w:r w:rsidR="00FE48B8" w:rsidRPr="00574307">
        <w:rPr>
          <w:rFonts w:eastAsia="Times New Roman" w:cs="Courier New"/>
          <w:color w:val="000020"/>
          <w:szCs w:val="20"/>
        </w:rPr>
        <w:t xml:space="preserve"> 511;</w:t>
      </w:r>
    </w:p>
    <w:p w14:paraId="4B4979ED" w14:textId="3630EF50" w:rsidR="00FE48B8" w:rsidRDefault="00B06E41" w:rsidP="005D5313">
      <w:pPr>
        <w:pStyle w:val="KOD"/>
        <w:numPr>
          <w:ilvl w:val="0"/>
          <w:numId w:val="34"/>
        </w:numPr>
        <w:ind w:left="680" w:hanging="340"/>
        <w:rPr>
          <w:rFonts w:eastAsia="Times New Roman" w:cs="Courier New"/>
          <w:color w:val="000020"/>
          <w:szCs w:val="20"/>
        </w:rPr>
      </w:pPr>
      <w:r>
        <w:rPr>
          <w:rFonts w:eastAsia="Times New Roman" w:cs="Courier New"/>
          <w:color w:val="000020"/>
          <w:szCs w:val="20"/>
        </w:rPr>
        <w:t xml:space="preserve">    </w:t>
      </w:r>
      <w:r w:rsidR="00FE48B8" w:rsidRPr="002E3EDA">
        <w:rPr>
          <w:rFonts w:eastAsia="Times New Roman" w:cs="Courier New"/>
          <w:color w:val="000020"/>
          <w:szCs w:val="20"/>
        </w:rPr>
        <w:t>out_cikis_2</w:t>
      </w:r>
      <w:r w:rsidR="00AA7744">
        <w:rPr>
          <w:rFonts w:eastAsia="Times New Roman" w:cs="Courier New"/>
          <w:color w:val="000020"/>
          <w:szCs w:val="20"/>
        </w:rPr>
        <w:t xml:space="preserve"> </w:t>
      </w:r>
      <w:r w:rsidR="00FE48B8" w:rsidRPr="002E3EDA">
        <w:rPr>
          <w:rFonts w:eastAsia="Times New Roman" w:cs="Courier New"/>
          <w:color w:val="000020"/>
          <w:szCs w:val="20"/>
        </w:rPr>
        <w:t xml:space="preserve">: </w:t>
      </w:r>
      <w:r w:rsidR="005F1737" w:rsidRPr="005F1737">
        <w:rPr>
          <w:rFonts w:eastAsia="Times New Roman" w:cs="Courier New"/>
          <w:b/>
          <w:color w:val="1F497D" w:themeColor="text2"/>
          <w:szCs w:val="20"/>
        </w:rPr>
        <w:t>out</w:t>
      </w:r>
      <w:r w:rsidR="005F1737">
        <w:rPr>
          <w:rFonts w:eastAsia="Times New Roman" w:cs="Courier New"/>
          <w:color w:val="000020"/>
          <w:szCs w:val="20"/>
        </w:rPr>
        <w:t xml:space="preserve"> </w:t>
      </w:r>
      <w:r w:rsidR="005D5313" w:rsidRPr="00767052">
        <w:rPr>
          <w:color w:val="4F81BD" w:themeColor="accent1"/>
        </w:rPr>
        <w:t>integer</w:t>
      </w:r>
    </w:p>
    <w:p w14:paraId="5CD74719" w14:textId="1FF4BECF" w:rsidR="00E15D76" w:rsidRPr="00144728" w:rsidRDefault="00B06E41" w:rsidP="005D5313">
      <w:pPr>
        <w:pStyle w:val="KOD"/>
        <w:numPr>
          <w:ilvl w:val="0"/>
          <w:numId w:val="34"/>
        </w:numPr>
        <w:ind w:left="680" w:hanging="340"/>
        <w:rPr>
          <w:rFonts w:eastAsia="Times New Roman"/>
          <w:color w:val="000020"/>
        </w:rPr>
      </w:pPr>
      <w:r>
        <w:rPr>
          <w:rFonts w:eastAsia="Times New Roman"/>
          <w:color w:val="308080"/>
        </w:rPr>
        <w:t xml:space="preserve">  </w:t>
      </w:r>
      <w:r w:rsidR="00E15D76" w:rsidRPr="00144728">
        <w:rPr>
          <w:rFonts w:eastAsia="Times New Roman"/>
          <w:color w:val="308080"/>
        </w:rPr>
        <w:t>)</w:t>
      </w:r>
      <w:r w:rsidR="00E15D76" w:rsidRPr="00144728">
        <w:rPr>
          <w:rFonts w:eastAsia="Times New Roman"/>
          <w:color w:val="406080"/>
        </w:rPr>
        <w:t>;</w:t>
      </w:r>
    </w:p>
    <w:p w14:paraId="49CF674B" w14:textId="77777777" w:rsidR="00E15D76" w:rsidRPr="00B34358" w:rsidRDefault="00E15D76" w:rsidP="005D5313">
      <w:pPr>
        <w:pStyle w:val="KOD"/>
        <w:numPr>
          <w:ilvl w:val="0"/>
          <w:numId w:val="34"/>
        </w:numPr>
        <w:ind w:left="680" w:hanging="340"/>
        <w:rPr>
          <w:rFonts w:eastAsia="Times New Roman"/>
          <w:color w:val="000020"/>
        </w:rPr>
      </w:pPr>
      <w:r w:rsidRPr="00D12F01">
        <w:rPr>
          <w:rFonts w:eastAsia="Times New Roman"/>
          <w:b/>
          <w:color w:val="1F497D" w:themeColor="text2"/>
        </w:rPr>
        <w:t>end</w:t>
      </w:r>
      <w:r w:rsidRPr="00D12F01">
        <w:rPr>
          <w:rFonts w:eastAsia="Times New Roman"/>
          <w:color w:val="1F497D" w:themeColor="text2"/>
        </w:rPr>
        <w:t xml:space="preserve"> </w:t>
      </w:r>
      <w:r w:rsidRPr="00D305DC">
        <w:rPr>
          <w:rFonts w:eastAsia="Times New Roman" w:cs="Courier New"/>
          <w:color w:val="000020"/>
          <w:szCs w:val="20"/>
        </w:rPr>
        <w:t>ornek_signed</w:t>
      </w:r>
      <w:r w:rsidRPr="00C30D6F">
        <w:rPr>
          <w:rFonts w:eastAsia="Times New Roman"/>
          <w:color w:val="406080"/>
        </w:rPr>
        <w:t>;</w:t>
      </w:r>
    </w:p>
    <w:p w14:paraId="7F937B86" w14:textId="77777777" w:rsidR="005F5667" w:rsidRPr="005F5667" w:rsidRDefault="005F5667" w:rsidP="005D5313">
      <w:pPr>
        <w:pStyle w:val="KOD"/>
        <w:numPr>
          <w:ilvl w:val="0"/>
          <w:numId w:val="34"/>
        </w:numPr>
        <w:ind w:left="680" w:hanging="340"/>
        <w:rPr>
          <w:rFonts w:eastAsia="Times New Roman"/>
          <w:color w:val="000020"/>
        </w:rPr>
      </w:pPr>
    </w:p>
    <w:p w14:paraId="71E3DA3F" w14:textId="77777777" w:rsidR="00E15D76" w:rsidRPr="00B34358" w:rsidRDefault="00E15D76" w:rsidP="005D5313">
      <w:pPr>
        <w:pStyle w:val="KOD"/>
        <w:numPr>
          <w:ilvl w:val="0"/>
          <w:numId w:val="34"/>
        </w:numPr>
        <w:ind w:left="680" w:hanging="340"/>
        <w:rPr>
          <w:rFonts w:eastAsia="Times New Roman"/>
          <w:color w:val="000020"/>
        </w:rPr>
      </w:pPr>
      <w:r w:rsidRPr="00D12F01">
        <w:rPr>
          <w:rFonts w:eastAsia="Times New Roman"/>
          <w:b/>
          <w:color w:val="1F497D" w:themeColor="text2"/>
        </w:rPr>
        <w:t>architecture</w:t>
      </w:r>
      <w:r w:rsidRPr="00D12F01">
        <w:rPr>
          <w:rFonts w:eastAsia="Times New Roman"/>
          <w:color w:val="1F497D" w:themeColor="text2"/>
        </w:rPr>
        <w:t xml:space="preserve"> </w:t>
      </w:r>
      <w:r w:rsidRPr="00F46E87">
        <w:rPr>
          <w:rFonts w:eastAsia="Times New Roman"/>
          <w:color w:val="000000" w:themeColor="text1"/>
        </w:rPr>
        <w:t>Behavioral</w:t>
      </w:r>
      <w:r w:rsidRPr="00D12F01">
        <w:rPr>
          <w:rFonts w:eastAsia="Times New Roman"/>
          <w:color w:val="1F497D" w:themeColor="text2"/>
        </w:rPr>
        <w:t xml:space="preserve"> </w:t>
      </w:r>
      <w:r w:rsidRPr="00EA154C">
        <w:rPr>
          <w:rFonts w:eastAsia="Times New Roman"/>
          <w:b/>
          <w:color w:val="1F497D" w:themeColor="text2"/>
        </w:rPr>
        <w:t>of</w:t>
      </w:r>
      <w:r w:rsidRPr="00C30D6F">
        <w:rPr>
          <w:rFonts w:eastAsia="Times New Roman"/>
          <w:color w:val="000020"/>
        </w:rPr>
        <w:t xml:space="preserve"> </w:t>
      </w:r>
      <w:r w:rsidRPr="00D305DC">
        <w:rPr>
          <w:rFonts w:eastAsia="Times New Roman" w:cs="Courier New"/>
          <w:color w:val="000020"/>
          <w:szCs w:val="20"/>
        </w:rPr>
        <w:t>ornek_signed</w:t>
      </w:r>
      <w:r w:rsidRPr="00C30D6F">
        <w:rPr>
          <w:rFonts w:eastAsia="Times New Roman" w:cs="Courier New"/>
          <w:color w:val="000020"/>
          <w:szCs w:val="20"/>
        </w:rPr>
        <w:t xml:space="preserve"> </w:t>
      </w:r>
      <w:r w:rsidRPr="00D12F01">
        <w:rPr>
          <w:rFonts w:eastAsia="Times New Roman"/>
          <w:b/>
          <w:color w:val="1F497D" w:themeColor="text2"/>
        </w:rPr>
        <w:t>is</w:t>
      </w:r>
    </w:p>
    <w:p w14:paraId="57F6CA06" w14:textId="77777777" w:rsidR="005F5667" w:rsidRDefault="005F5667" w:rsidP="005D5313">
      <w:pPr>
        <w:pStyle w:val="KOD"/>
        <w:numPr>
          <w:ilvl w:val="0"/>
          <w:numId w:val="34"/>
        </w:numPr>
        <w:ind w:left="680" w:hanging="340"/>
        <w:rPr>
          <w:rFonts w:eastAsia="Times New Roman"/>
          <w:b/>
          <w:color w:val="1F497D" w:themeColor="text2"/>
        </w:rPr>
      </w:pPr>
    </w:p>
    <w:p w14:paraId="4D38A855" w14:textId="77777777" w:rsidR="00E15D76" w:rsidRPr="00D12F01" w:rsidRDefault="00E15D76" w:rsidP="005D5313">
      <w:pPr>
        <w:pStyle w:val="KOD"/>
        <w:numPr>
          <w:ilvl w:val="0"/>
          <w:numId w:val="34"/>
        </w:numPr>
        <w:ind w:left="680" w:hanging="340"/>
        <w:rPr>
          <w:rFonts w:eastAsia="Times New Roman"/>
          <w:b/>
          <w:color w:val="1F497D" w:themeColor="text2"/>
        </w:rPr>
      </w:pPr>
      <w:r w:rsidRPr="00D12F01">
        <w:rPr>
          <w:rFonts w:eastAsia="Times New Roman"/>
          <w:b/>
          <w:color w:val="1F497D" w:themeColor="text2"/>
        </w:rPr>
        <w:t>begin</w:t>
      </w:r>
    </w:p>
    <w:p w14:paraId="31B13C3F" w14:textId="77777777" w:rsidR="005F5667" w:rsidRPr="005F5667" w:rsidRDefault="005F5667" w:rsidP="005D5313">
      <w:pPr>
        <w:pStyle w:val="KOD"/>
        <w:numPr>
          <w:ilvl w:val="0"/>
          <w:numId w:val="34"/>
        </w:numPr>
        <w:ind w:left="680" w:hanging="340"/>
        <w:rPr>
          <w:rFonts w:eastAsia="Times New Roman"/>
          <w:color w:val="000020"/>
        </w:rPr>
      </w:pPr>
    </w:p>
    <w:p w14:paraId="10216927" w14:textId="03824519" w:rsidR="00E15D76" w:rsidRPr="005D6378" w:rsidRDefault="005F5667" w:rsidP="005D5313">
      <w:pPr>
        <w:pStyle w:val="KOD"/>
        <w:numPr>
          <w:ilvl w:val="0"/>
          <w:numId w:val="34"/>
        </w:numPr>
        <w:ind w:left="680" w:hanging="340"/>
        <w:rPr>
          <w:rFonts w:eastAsia="Times New Roman"/>
          <w:color w:val="000020"/>
        </w:rPr>
      </w:pPr>
      <w:r>
        <w:rPr>
          <w:rFonts w:eastAsia="Times New Roman" w:cs="Courier New"/>
          <w:color w:val="000020"/>
          <w:szCs w:val="20"/>
        </w:rPr>
        <w:t xml:space="preserve">  </w:t>
      </w:r>
      <w:r w:rsidR="00E15D76" w:rsidRPr="005D6378">
        <w:rPr>
          <w:rFonts w:eastAsia="Times New Roman" w:cs="Courier New"/>
          <w:color w:val="000020"/>
          <w:szCs w:val="20"/>
        </w:rPr>
        <w:t xml:space="preserve">out_cikis_1 &lt;= </w:t>
      </w:r>
      <w:r w:rsidR="00344CA1" w:rsidRPr="00017B58">
        <w:rPr>
          <w:rFonts w:eastAsia="Times New Roman" w:cs="Courier New"/>
          <w:color w:val="000020"/>
          <w:szCs w:val="20"/>
        </w:rPr>
        <w:t>in_giris_1 * in_giris_2;</w:t>
      </w:r>
    </w:p>
    <w:p w14:paraId="6CCBBB22" w14:textId="49973E40" w:rsidR="00344CA1" w:rsidRPr="005D6378" w:rsidRDefault="005F5667" w:rsidP="005D5313">
      <w:pPr>
        <w:pStyle w:val="KOD"/>
        <w:numPr>
          <w:ilvl w:val="0"/>
          <w:numId w:val="34"/>
        </w:numPr>
        <w:ind w:left="680" w:hanging="340"/>
        <w:rPr>
          <w:rFonts w:eastAsia="Times New Roman"/>
          <w:color w:val="000020"/>
        </w:rPr>
      </w:pPr>
      <w:r>
        <w:rPr>
          <w:rFonts w:eastAsia="Times New Roman" w:cs="Courier New"/>
          <w:color w:val="000020"/>
          <w:szCs w:val="20"/>
        </w:rPr>
        <w:t xml:space="preserve">  </w:t>
      </w:r>
      <w:r w:rsidR="00E15D76" w:rsidRPr="00344CA1">
        <w:rPr>
          <w:rFonts w:eastAsia="Times New Roman" w:cs="Courier New"/>
          <w:color w:val="000020"/>
          <w:szCs w:val="20"/>
        </w:rPr>
        <w:t xml:space="preserve">out_cikis_2 &lt;= </w:t>
      </w:r>
      <w:r w:rsidR="00344CA1" w:rsidRPr="00017B58">
        <w:rPr>
          <w:rFonts w:eastAsia="Times New Roman" w:cs="Courier New"/>
          <w:color w:val="000020"/>
          <w:szCs w:val="20"/>
        </w:rPr>
        <w:t>in_giris_</w:t>
      </w:r>
      <w:r w:rsidR="00344CA1">
        <w:rPr>
          <w:rFonts w:eastAsia="Times New Roman" w:cs="Courier New"/>
          <w:color w:val="000020"/>
          <w:szCs w:val="20"/>
        </w:rPr>
        <w:t>2</w:t>
      </w:r>
      <w:r w:rsidR="00344CA1" w:rsidRPr="00017B58">
        <w:rPr>
          <w:rFonts w:eastAsia="Times New Roman" w:cs="Courier New"/>
          <w:color w:val="000020"/>
          <w:szCs w:val="20"/>
        </w:rPr>
        <w:t xml:space="preserve"> * in_giris_</w:t>
      </w:r>
      <w:r w:rsidR="00344CA1">
        <w:rPr>
          <w:rFonts w:eastAsia="Times New Roman" w:cs="Courier New"/>
          <w:color w:val="000020"/>
          <w:szCs w:val="20"/>
        </w:rPr>
        <w:t>3</w:t>
      </w:r>
      <w:r w:rsidR="00344CA1" w:rsidRPr="00017B58">
        <w:rPr>
          <w:rFonts w:eastAsia="Times New Roman" w:cs="Courier New"/>
          <w:color w:val="000020"/>
          <w:szCs w:val="20"/>
        </w:rPr>
        <w:t>;</w:t>
      </w:r>
    </w:p>
    <w:p w14:paraId="5B810907" w14:textId="77777777" w:rsidR="00C542C2" w:rsidRPr="00C542C2" w:rsidRDefault="00C542C2" w:rsidP="005D5313">
      <w:pPr>
        <w:pStyle w:val="KOD"/>
        <w:numPr>
          <w:ilvl w:val="0"/>
          <w:numId w:val="34"/>
        </w:numPr>
        <w:ind w:left="680" w:hanging="340"/>
        <w:rPr>
          <w:rFonts w:eastAsia="Times New Roman"/>
          <w:color w:val="000020"/>
        </w:rPr>
      </w:pPr>
    </w:p>
    <w:p w14:paraId="75C8F844" w14:textId="77777777" w:rsidR="00E15D76" w:rsidRPr="00FE2685" w:rsidRDefault="00E15D76" w:rsidP="005D5313">
      <w:pPr>
        <w:pStyle w:val="KOD"/>
        <w:numPr>
          <w:ilvl w:val="0"/>
          <w:numId w:val="34"/>
        </w:numPr>
        <w:ind w:left="680" w:hanging="340"/>
        <w:rPr>
          <w:rFonts w:eastAsia="Times New Roman"/>
          <w:color w:val="000020"/>
        </w:rPr>
      </w:pPr>
      <w:r w:rsidRPr="00D12F01">
        <w:rPr>
          <w:rFonts w:eastAsia="Times New Roman"/>
          <w:b/>
          <w:color w:val="1F497D" w:themeColor="text2"/>
        </w:rPr>
        <w:t>end</w:t>
      </w:r>
      <w:r w:rsidRPr="00D12F01">
        <w:rPr>
          <w:rFonts w:eastAsia="Times New Roman"/>
          <w:color w:val="1F497D" w:themeColor="text2"/>
        </w:rPr>
        <w:t xml:space="preserve"> </w:t>
      </w:r>
      <w:r w:rsidRPr="00640F5F">
        <w:rPr>
          <w:rFonts w:eastAsia="Times New Roman"/>
          <w:color w:val="000000" w:themeColor="text1"/>
        </w:rPr>
        <w:t>Behavioral</w:t>
      </w:r>
      <w:r w:rsidRPr="00C30D6F">
        <w:rPr>
          <w:rFonts w:eastAsia="Times New Roman"/>
          <w:color w:val="406080"/>
        </w:rPr>
        <w:t>;</w:t>
      </w:r>
    </w:p>
    <w:p w14:paraId="39E932F4" w14:textId="77777777" w:rsidR="00E15D76" w:rsidRDefault="00E15D76" w:rsidP="00E15D76"/>
    <w:p w14:paraId="425483FF" w14:textId="77777777" w:rsidR="00D92A51" w:rsidRDefault="00A76953" w:rsidP="00010B55">
      <w:r w:rsidRPr="001B7578">
        <w:rPr>
          <w:rFonts w:ascii="Courier New" w:hAnsi="Courier New" w:cs="Courier New"/>
          <w:b/>
        </w:rPr>
        <w:t>std_logic_vector</w:t>
      </w:r>
      <w:r>
        <w:t xml:space="preserve"> veri tipinde aritmetik işlemleri yapabilmek için </w:t>
      </w:r>
      <w:r w:rsidR="00DD386A" w:rsidRPr="001B7578">
        <w:rPr>
          <w:rFonts w:ascii="Courier New" w:hAnsi="Courier New" w:cs="Courier New"/>
          <w:b/>
        </w:rPr>
        <w:t>std_logic_signed</w:t>
      </w:r>
      <w:r w:rsidR="00A74CF8">
        <w:t xml:space="preserve"> veya </w:t>
      </w:r>
      <w:r w:rsidR="00283D54" w:rsidRPr="001B7578">
        <w:rPr>
          <w:rFonts w:ascii="Courier New" w:hAnsi="Courier New" w:cs="Courier New"/>
          <w:b/>
        </w:rPr>
        <w:t>std</w:t>
      </w:r>
      <w:r w:rsidR="00A74CF8" w:rsidRPr="001B7578">
        <w:rPr>
          <w:rFonts w:ascii="Courier New" w:hAnsi="Courier New" w:cs="Courier New"/>
          <w:b/>
        </w:rPr>
        <w:t>_</w:t>
      </w:r>
      <w:r w:rsidR="00283D54" w:rsidRPr="001B7578">
        <w:rPr>
          <w:rFonts w:ascii="Courier New" w:hAnsi="Courier New" w:cs="Courier New"/>
          <w:b/>
        </w:rPr>
        <w:t>logic</w:t>
      </w:r>
      <w:r w:rsidR="00A74CF8" w:rsidRPr="001B7578">
        <w:rPr>
          <w:rFonts w:ascii="Courier New" w:hAnsi="Courier New" w:cs="Courier New"/>
          <w:b/>
        </w:rPr>
        <w:t>_</w:t>
      </w:r>
      <w:r w:rsidR="00283D54" w:rsidRPr="001B7578">
        <w:rPr>
          <w:rFonts w:ascii="Courier New" w:hAnsi="Courier New" w:cs="Courier New"/>
          <w:b/>
        </w:rPr>
        <w:t>unsigned</w:t>
      </w:r>
      <w:r w:rsidR="0050648B">
        <w:t xml:space="preserve"> kütüphanelerine ihtiyaç duyulmaktadır. </w:t>
      </w:r>
      <w:r w:rsidR="00863EFC" w:rsidRPr="001B7578">
        <w:rPr>
          <w:rFonts w:ascii="Courier New" w:hAnsi="Courier New" w:cs="Courier New"/>
          <w:b/>
        </w:rPr>
        <w:t>i</w:t>
      </w:r>
      <w:r w:rsidR="0050648B" w:rsidRPr="001B7578">
        <w:rPr>
          <w:rFonts w:ascii="Courier New" w:hAnsi="Courier New" w:cs="Courier New"/>
          <w:b/>
        </w:rPr>
        <w:t>nteger</w:t>
      </w:r>
      <w:r w:rsidR="0050648B">
        <w:t xml:space="preserve"> veri tipinde aritmetik işlemler </w:t>
      </w:r>
      <w:r w:rsidR="00283D54" w:rsidRPr="001B7578">
        <w:rPr>
          <w:rFonts w:ascii="Courier New" w:hAnsi="Courier New" w:cs="Courier New"/>
          <w:b/>
        </w:rPr>
        <w:t>std_logic_1164</w:t>
      </w:r>
      <w:r w:rsidR="00863EFC">
        <w:t xml:space="preserve"> kütüphanesinde tanımlanmıştır.</w:t>
      </w:r>
    </w:p>
    <w:p w14:paraId="3F58A0CF" w14:textId="2CA8C908" w:rsidR="006C382C" w:rsidRPr="00C02BEC" w:rsidRDefault="0031532A" w:rsidP="00DB17AB">
      <w:pPr>
        <w:pStyle w:val="Balk3"/>
        <w:numPr>
          <w:ilvl w:val="2"/>
          <w:numId w:val="16"/>
        </w:numPr>
        <w:spacing w:before="240" w:after="240"/>
      </w:pPr>
      <w:bookmarkStart w:id="13" w:name="_Toc394327637"/>
      <w:r>
        <w:t>boolean</w:t>
      </w:r>
      <w:r w:rsidR="006C382C" w:rsidRPr="00C02BEC">
        <w:t xml:space="preserve"> Tipi</w:t>
      </w:r>
      <w:bookmarkEnd w:id="13"/>
    </w:p>
    <w:p w14:paraId="461DF081" w14:textId="2F2F031E" w:rsidR="006C382C" w:rsidRDefault="006C382C" w:rsidP="00073F0D">
      <w:pPr>
        <w:rPr>
          <w:rFonts w:cs="Times New Roman"/>
        </w:rPr>
      </w:pPr>
      <w:r w:rsidRPr="00D92A51">
        <w:rPr>
          <w:rFonts w:ascii="Courier New" w:hAnsi="Courier New" w:cs="Courier New"/>
          <w:b/>
        </w:rPr>
        <w:t>boolean</w:t>
      </w:r>
      <w:r w:rsidRPr="00F45177">
        <w:rPr>
          <w:rFonts w:cs="Times New Roman"/>
        </w:rPr>
        <w:t xml:space="preserve"> tipinde bir nesne </w:t>
      </w:r>
      <w:r w:rsidR="00FF2286">
        <w:rPr>
          <w:rFonts w:cs="Times New Roman"/>
        </w:rPr>
        <w:t>iki</w:t>
      </w:r>
      <w:r w:rsidR="00FF2286" w:rsidRPr="00F45177">
        <w:rPr>
          <w:rFonts w:cs="Times New Roman"/>
        </w:rPr>
        <w:t xml:space="preserve"> </w:t>
      </w:r>
      <w:r w:rsidRPr="00F45177">
        <w:rPr>
          <w:rFonts w:cs="Times New Roman"/>
        </w:rPr>
        <w:t>değişkene sahiptir:</w:t>
      </w:r>
    </w:p>
    <w:p w14:paraId="05A04D66" w14:textId="77777777" w:rsidR="006C382C" w:rsidRPr="00F45177" w:rsidRDefault="006C382C" w:rsidP="006C382C">
      <w:pPr>
        <w:pStyle w:val="ListeParagraf"/>
        <w:numPr>
          <w:ilvl w:val="0"/>
          <w:numId w:val="2"/>
        </w:numPr>
        <w:rPr>
          <w:rFonts w:cs="Times New Roman"/>
          <w:b/>
        </w:rPr>
      </w:pPr>
      <w:r w:rsidRPr="00F45177">
        <w:rPr>
          <w:rFonts w:cs="Times New Roman"/>
          <w:b/>
        </w:rPr>
        <w:t>TRUE</w:t>
      </w:r>
    </w:p>
    <w:p w14:paraId="71C5EEEF" w14:textId="77777777" w:rsidR="006C382C" w:rsidRPr="00BB673B" w:rsidRDefault="006C382C" w:rsidP="00BB673B">
      <w:pPr>
        <w:pStyle w:val="ListeParagraf"/>
        <w:numPr>
          <w:ilvl w:val="0"/>
          <w:numId w:val="2"/>
        </w:numPr>
        <w:rPr>
          <w:rFonts w:cs="Times New Roman"/>
          <w:b/>
        </w:rPr>
      </w:pPr>
      <w:r w:rsidRPr="00F45177">
        <w:rPr>
          <w:rFonts w:cs="Times New Roman"/>
          <w:b/>
        </w:rPr>
        <w:t>FALSE</w:t>
      </w:r>
    </w:p>
    <w:p w14:paraId="516C3F75" w14:textId="77777777" w:rsidR="006C382C" w:rsidRDefault="006C382C" w:rsidP="00073F0D">
      <w:pPr>
        <w:rPr>
          <w:rFonts w:cs="Times New Roman"/>
        </w:rPr>
      </w:pPr>
      <w:r w:rsidRPr="00F45177">
        <w:rPr>
          <w:rFonts w:cs="Times New Roman"/>
        </w:rPr>
        <w:t xml:space="preserve">Eğer sonuç </w:t>
      </w:r>
      <w:r w:rsidRPr="00F45177">
        <w:rPr>
          <w:rFonts w:cs="Times New Roman"/>
          <w:b/>
        </w:rPr>
        <w:t>TRUE</w:t>
      </w:r>
      <w:r w:rsidRPr="00F45177">
        <w:rPr>
          <w:rFonts w:cs="Times New Roman"/>
        </w:rPr>
        <w:t xml:space="preserve"> ise çıkış 1, </w:t>
      </w:r>
      <w:r w:rsidRPr="00F45177">
        <w:rPr>
          <w:rFonts w:cs="Times New Roman"/>
          <w:b/>
        </w:rPr>
        <w:t>FALSE</w:t>
      </w:r>
      <w:r w:rsidRPr="00F45177">
        <w:rPr>
          <w:rFonts w:cs="Times New Roman"/>
        </w:rPr>
        <w:t xml:space="preserve"> ise çıkış 0 olmaktadır. Bu tipe ait tanımlama aşağıda verilmiştir.</w:t>
      </w:r>
    </w:p>
    <w:p w14:paraId="40CB566D" w14:textId="77777777" w:rsidR="006C382C" w:rsidRDefault="006C382C" w:rsidP="006C382C">
      <w:pPr>
        <w:rPr>
          <w:rFonts w:cs="Times New Roman"/>
        </w:rPr>
      </w:pPr>
    </w:p>
    <w:p w14:paraId="53BF7527" w14:textId="77777777" w:rsidR="00D92A51" w:rsidRPr="008C7CD9" w:rsidRDefault="00D92A51" w:rsidP="00711998">
      <w:pPr>
        <w:pStyle w:val="KOD"/>
        <w:ind w:firstLine="360"/>
      </w:pPr>
      <w:r w:rsidRPr="008C7CD9">
        <w:rPr>
          <w:b/>
          <w:color w:val="1F497D" w:themeColor="text2"/>
        </w:rPr>
        <w:t>signal</w:t>
      </w:r>
      <w:r w:rsidRPr="008C7CD9">
        <w:t xml:space="preserve"> bayrak : </w:t>
      </w:r>
      <w:r w:rsidRPr="008C7CD9">
        <w:rPr>
          <w:color w:val="4F81BD" w:themeColor="accent1"/>
        </w:rPr>
        <w:t>boolean</w:t>
      </w:r>
      <w:r w:rsidRPr="008C7CD9">
        <w:t>;</w:t>
      </w:r>
    </w:p>
    <w:p w14:paraId="48F30C63" w14:textId="77777777" w:rsidR="006F01D7" w:rsidRPr="006F01D7" w:rsidRDefault="006F01D7" w:rsidP="006F01D7"/>
    <w:p w14:paraId="72FE4609" w14:textId="77777777" w:rsidR="006C382C" w:rsidRPr="00F45177" w:rsidRDefault="006C382C" w:rsidP="00DB17AB">
      <w:pPr>
        <w:pStyle w:val="Balk3"/>
        <w:numPr>
          <w:ilvl w:val="2"/>
          <w:numId w:val="16"/>
        </w:numPr>
        <w:spacing w:before="240" w:after="240"/>
        <w:rPr>
          <w:i/>
        </w:rPr>
      </w:pPr>
      <w:bookmarkStart w:id="14" w:name="_Toc394327638"/>
      <w:r w:rsidRPr="00F45177">
        <w:t>Listeleme</w:t>
      </w:r>
      <w:r>
        <w:t xml:space="preserve"> </w:t>
      </w:r>
      <w:r w:rsidRPr="00F45177">
        <w:t>Tipi</w:t>
      </w:r>
      <w:bookmarkEnd w:id="14"/>
      <w:r>
        <w:t xml:space="preserve"> (Enumaration)</w:t>
      </w:r>
    </w:p>
    <w:p w14:paraId="1FD1C48D" w14:textId="77777777" w:rsidR="006C382C" w:rsidRDefault="006C382C" w:rsidP="00073F0D">
      <w:pPr>
        <w:spacing w:after="0"/>
        <w:rPr>
          <w:rFonts w:cs="Times New Roman"/>
        </w:rPr>
      </w:pPr>
      <w:r w:rsidRPr="00F45177">
        <w:rPr>
          <w:rFonts w:cs="Times New Roman"/>
        </w:rPr>
        <w:t>Listeleme</w:t>
      </w:r>
      <w:r>
        <w:rPr>
          <w:rFonts w:cs="Times New Roman"/>
        </w:rPr>
        <w:t xml:space="preserve"> </w:t>
      </w:r>
      <w:r w:rsidRPr="00F45177">
        <w:rPr>
          <w:rFonts w:cs="Times New Roman"/>
        </w:rPr>
        <w:t>tipi kullanıc</w:t>
      </w:r>
      <w:r w:rsidR="00BB673B">
        <w:rPr>
          <w:rFonts w:cs="Times New Roman"/>
        </w:rPr>
        <w:t>ının belirlediği olası değerler</w:t>
      </w:r>
      <w:r w:rsidRPr="00F45177">
        <w:rPr>
          <w:rFonts w:cs="Times New Roman"/>
        </w:rPr>
        <w:t xml:space="preserve">dir. Bu tipe ait genel </w:t>
      </w:r>
      <w:r>
        <w:rPr>
          <w:rFonts w:cs="Times New Roman"/>
        </w:rPr>
        <w:t xml:space="preserve">kullanıcı şekli </w:t>
      </w:r>
      <w:r w:rsidRPr="00F45177">
        <w:rPr>
          <w:rFonts w:cs="Times New Roman"/>
        </w:rPr>
        <w:t xml:space="preserve">aşağıda verilmiştir. </w:t>
      </w:r>
    </w:p>
    <w:p w14:paraId="4D6E23AC" w14:textId="77777777" w:rsidR="006C382C" w:rsidRDefault="006C382C" w:rsidP="006C382C">
      <w:pPr>
        <w:spacing w:after="0"/>
        <w:rPr>
          <w:rFonts w:cs="Times New Roman"/>
        </w:rPr>
      </w:pPr>
    </w:p>
    <w:p w14:paraId="155B5E25" w14:textId="77777777" w:rsidR="00EB3ABD" w:rsidRPr="002345AB" w:rsidRDefault="00EB3ABD" w:rsidP="00D317D9">
      <w:pPr>
        <w:pStyle w:val="KOD"/>
        <w:ind w:firstLine="708"/>
      </w:pPr>
      <w:r w:rsidRPr="001777C5">
        <w:rPr>
          <w:b/>
          <w:color w:val="1F497D" w:themeColor="text2"/>
        </w:rPr>
        <w:t>type</w:t>
      </w:r>
      <w:r w:rsidRPr="002345AB">
        <w:t xml:space="preserve"> listeleme_tipi_adi </w:t>
      </w:r>
      <w:r w:rsidRPr="001777C5">
        <w:rPr>
          <w:b/>
          <w:color w:val="1F497D" w:themeColor="text2"/>
        </w:rPr>
        <w:t>is</w:t>
      </w:r>
      <w:r w:rsidRPr="002345AB">
        <w:t xml:space="preserve"> (isim </w:t>
      </w:r>
      <w:r w:rsidR="00607307" w:rsidRPr="002345AB">
        <w:t>[</w:t>
      </w:r>
      <w:r w:rsidRPr="002345AB">
        <w:t>,</w:t>
      </w:r>
      <w:r w:rsidR="00607307" w:rsidRPr="002345AB">
        <w:t xml:space="preserve"> isim]</w:t>
      </w:r>
      <w:r w:rsidRPr="002345AB">
        <w:t>);</w:t>
      </w:r>
    </w:p>
    <w:p w14:paraId="6D37710E" w14:textId="77777777" w:rsidR="006C382C" w:rsidRPr="00F45177" w:rsidRDefault="006C382C" w:rsidP="006C382C">
      <w:pPr>
        <w:spacing w:after="0"/>
        <w:rPr>
          <w:rFonts w:cs="Times New Roman"/>
        </w:rPr>
      </w:pPr>
    </w:p>
    <w:p w14:paraId="02F90819" w14:textId="77777777" w:rsidR="006C382C" w:rsidRDefault="006C382C" w:rsidP="00073F0D">
      <w:pPr>
        <w:rPr>
          <w:rFonts w:cs="Times New Roman"/>
        </w:rPr>
      </w:pPr>
      <w:r w:rsidRPr="00F45177">
        <w:rPr>
          <w:rFonts w:cs="Times New Roman"/>
        </w:rPr>
        <w:t xml:space="preserve">Köşeli parantez, bir veya daha fazla eklenebilir öğelerin içirilebileceğini göstermektedir. Bu tip en çok sonlu durum makinelerinin durum gösterimi için kullanılır. </w:t>
      </w:r>
    </w:p>
    <w:p w14:paraId="26B84AAD" w14:textId="77777777" w:rsidR="006C382C" w:rsidRDefault="006C382C" w:rsidP="00CD0EC8">
      <w:pPr>
        <w:rPr>
          <w:rFonts w:cs="Times New Roman"/>
        </w:rPr>
      </w:pPr>
      <w:r>
        <w:rPr>
          <w:rFonts w:cs="Times New Roman"/>
        </w:rPr>
        <w:t xml:space="preserve">Aşağıda bir durum makinasında listeleme tipi kullanım örneği verilmiştir. Örnekten de görüleceği üzere </w:t>
      </w:r>
      <w:r w:rsidRPr="000104E3">
        <w:rPr>
          <w:rFonts w:ascii="Courier New" w:hAnsi="Courier New" w:cs="Courier New"/>
          <w:b/>
        </w:rPr>
        <w:t>t_Kontrol</w:t>
      </w:r>
      <w:r>
        <w:rPr>
          <w:rFonts w:cs="Times New Roman"/>
        </w:rPr>
        <w:t xml:space="preserve"> tipi </w:t>
      </w:r>
      <w:r w:rsidRPr="000104E3">
        <w:rPr>
          <w:rFonts w:ascii="Courier New" w:hAnsi="Courier New" w:cs="Courier New"/>
          <w:b/>
        </w:rPr>
        <w:t>BOSTA</w:t>
      </w:r>
      <w:r>
        <w:rPr>
          <w:rFonts w:cs="Times New Roman"/>
        </w:rPr>
        <w:t xml:space="preserve">, </w:t>
      </w:r>
      <w:r w:rsidRPr="000104E3">
        <w:rPr>
          <w:rFonts w:ascii="Courier New" w:hAnsi="Courier New" w:cs="Courier New"/>
          <w:b/>
        </w:rPr>
        <w:t>BASLA</w:t>
      </w:r>
      <w:r>
        <w:rPr>
          <w:rFonts w:cs="Times New Roman"/>
        </w:rPr>
        <w:t xml:space="preserve"> ve </w:t>
      </w:r>
      <w:r w:rsidRPr="000104E3">
        <w:rPr>
          <w:rFonts w:ascii="Courier New" w:hAnsi="Courier New" w:cs="Courier New"/>
          <w:b/>
        </w:rPr>
        <w:t>DUR</w:t>
      </w:r>
      <w:r>
        <w:rPr>
          <w:rFonts w:cs="Times New Roman"/>
        </w:rPr>
        <w:t xml:space="preserve"> ifadeleri ile tanımlanmıştır.</w:t>
      </w:r>
      <w:r w:rsidRPr="00981F46">
        <w:rPr>
          <w:rFonts w:ascii="Courier New" w:hAnsi="Courier New" w:cs="Courier New"/>
          <w:b/>
        </w:rPr>
        <w:t xml:space="preserve"> </w:t>
      </w:r>
      <w:r w:rsidRPr="000104E3">
        <w:rPr>
          <w:rFonts w:ascii="Courier New" w:hAnsi="Courier New" w:cs="Courier New"/>
          <w:b/>
        </w:rPr>
        <w:t>r_Kontrol</w:t>
      </w:r>
      <w:r>
        <w:rPr>
          <w:rFonts w:cs="Times New Roman"/>
        </w:rPr>
        <w:t xml:space="preserve"> sinyali de </w:t>
      </w:r>
      <w:r w:rsidRPr="00593673">
        <w:rPr>
          <w:rFonts w:ascii="Courier New" w:hAnsi="Courier New" w:cs="Courier New"/>
          <w:b/>
        </w:rPr>
        <w:t>t_Kontrol</w:t>
      </w:r>
      <w:r>
        <w:rPr>
          <w:rFonts w:cs="Times New Roman"/>
        </w:rPr>
        <w:t xml:space="preserve"> tipinde tanımlanmıştır.</w:t>
      </w:r>
      <w:r w:rsidR="008804B2">
        <w:rPr>
          <w:rFonts w:cs="Times New Roman"/>
        </w:rPr>
        <w:t xml:space="preserve"> </w:t>
      </w:r>
      <w:r w:rsidRPr="00F45177">
        <w:rPr>
          <w:rFonts w:cs="Times New Roman"/>
        </w:rPr>
        <w:t xml:space="preserve">Tanımlanan </w:t>
      </w:r>
      <w:r w:rsidRPr="00565957">
        <w:rPr>
          <w:rFonts w:ascii="Courier New" w:hAnsi="Courier New" w:cs="Courier New"/>
          <w:b/>
        </w:rPr>
        <w:t>r_Kontrol</w:t>
      </w:r>
      <w:r w:rsidRPr="00F45177">
        <w:rPr>
          <w:rFonts w:cs="Times New Roman"/>
        </w:rPr>
        <w:t xml:space="preserve"> sinyalinin değerleri </w:t>
      </w:r>
      <w:r w:rsidRPr="00565957">
        <w:rPr>
          <w:rFonts w:ascii="Courier New" w:hAnsi="Courier New" w:cs="Courier New"/>
          <w:b/>
        </w:rPr>
        <w:t>BOSTA</w:t>
      </w:r>
      <w:r w:rsidRPr="00F45177">
        <w:rPr>
          <w:rFonts w:cs="Times New Roman"/>
          <w:b/>
        </w:rPr>
        <w:t xml:space="preserve">, </w:t>
      </w:r>
      <w:r w:rsidRPr="00565957">
        <w:rPr>
          <w:rFonts w:ascii="Courier New" w:hAnsi="Courier New" w:cs="Courier New"/>
          <w:b/>
        </w:rPr>
        <w:t>BASLA</w:t>
      </w:r>
      <w:r>
        <w:rPr>
          <w:rFonts w:cs="Times New Roman"/>
          <w:b/>
        </w:rPr>
        <w:t xml:space="preserve"> </w:t>
      </w:r>
      <w:r w:rsidRPr="00F45177">
        <w:rPr>
          <w:rFonts w:cs="Times New Roman"/>
        </w:rPr>
        <w:t xml:space="preserve">ve </w:t>
      </w:r>
      <w:r w:rsidRPr="00565957">
        <w:rPr>
          <w:rFonts w:ascii="Courier New" w:hAnsi="Courier New" w:cs="Courier New"/>
          <w:b/>
        </w:rPr>
        <w:t>DUR</w:t>
      </w:r>
      <w:r w:rsidRPr="00F45177">
        <w:rPr>
          <w:rFonts w:cs="Times New Roman"/>
          <w:b/>
        </w:rPr>
        <w:t>’</w:t>
      </w:r>
      <w:r w:rsidRPr="00565957">
        <w:rPr>
          <w:rFonts w:cs="Times New Roman"/>
        </w:rPr>
        <w:t>dır</w:t>
      </w:r>
      <w:r w:rsidRPr="00F45177">
        <w:rPr>
          <w:rFonts w:cs="Times New Roman"/>
        </w:rPr>
        <w:t xml:space="preserve">. Kod VHDL </w:t>
      </w:r>
      <w:r>
        <w:rPr>
          <w:rFonts w:cs="Times New Roman"/>
        </w:rPr>
        <w:t>sentezleyicisi</w:t>
      </w:r>
      <w:r w:rsidRPr="00F45177">
        <w:rPr>
          <w:rFonts w:cs="Times New Roman"/>
        </w:rPr>
        <w:t xml:space="preserve"> tarafından derlendiği zaman, bit kalıplarına </w:t>
      </w:r>
      <w:r w:rsidRPr="00565957">
        <w:rPr>
          <w:rFonts w:ascii="Courier New" w:hAnsi="Courier New" w:cs="Courier New"/>
          <w:b/>
        </w:rPr>
        <w:t>BOSTA</w:t>
      </w:r>
      <w:r w:rsidRPr="00F45177">
        <w:rPr>
          <w:rFonts w:cs="Times New Roman"/>
          <w:b/>
        </w:rPr>
        <w:t xml:space="preserve">, </w:t>
      </w:r>
      <w:r w:rsidRPr="00565957">
        <w:rPr>
          <w:rFonts w:ascii="Courier New" w:hAnsi="Courier New" w:cs="Courier New"/>
          <w:b/>
        </w:rPr>
        <w:t>BASLA</w:t>
      </w:r>
      <w:r>
        <w:rPr>
          <w:rFonts w:cs="Times New Roman"/>
          <w:b/>
        </w:rPr>
        <w:t xml:space="preserve"> </w:t>
      </w:r>
      <w:r w:rsidRPr="00F45177">
        <w:rPr>
          <w:rFonts w:cs="Times New Roman"/>
        </w:rPr>
        <w:t xml:space="preserve">ve </w:t>
      </w:r>
      <w:r w:rsidRPr="00565957">
        <w:rPr>
          <w:rFonts w:ascii="Courier New" w:hAnsi="Courier New" w:cs="Courier New"/>
          <w:b/>
        </w:rPr>
        <w:t>DUR</w:t>
      </w:r>
      <w:r>
        <w:rPr>
          <w:rFonts w:cs="Times New Roman"/>
          <w:b/>
        </w:rPr>
        <w:t xml:space="preserve"> </w:t>
      </w:r>
      <w:r>
        <w:rPr>
          <w:rFonts w:cs="Times New Roman"/>
        </w:rPr>
        <w:t>gösterimleri atanmaktadır.</w:t>
      </w:r>
    </w:p>
    <w:p w14:paraId="60D0A055" w14:textId="77777777" w:rsidR="006C382C" w:rsidRDefault="006C382C" w:rsidP="00B3421F">
      <w:pPr>
        <w:rPr>
          <w:rFonts w:eastAsia="Times New Roman" w:cs="Times New Roman"/>
          <w:color w:val="000020"/>
          <w:szCs w:val="20"/>
        </w:rPr>
      </w:pPr>
      <w:r w:rsidRPr="00593673">
        <w:rPr>
          <w:rFonts w:ascii="Courier New" w:hAnsi="Courier New" w:cs="Courier New"/>
          <w:b/>
        </w:rPr>
        <w:t>case r_Kontrol is</w:t>
      </w:r>
      <w:r>
        <w:rPr>
          <w:rFonts w:cs="Times New Roman"/>
        </w:rPr>
        <w:t xml:space="preserve"> söz dizimi ile oluşturulan durum makinasında, </w:t>
      </w:r>
      <w:r w:rsidRPr="00593673">
        <w:rPr>
          <w:rFonts w:ascii="Courier New" w:eastAsia="Times New Roman" w:hAnsi="Courier New" w:cs="Courier New"/>
          <w:b/>
          <w:color w:val="000020"/>
          <w:szCs w:val="20"/>
        </w:rPr>
        <w:t>when BOSTA =&gt;</w:t>
      </w:r>
      <w:r w:rsidRPr="00593673">
        <w:rPr>
          <w:rFonts w:ascii="Courier New" w:eastAsia="Times New Roman" w:hAnsi="Courier New" w:cs="Courier New"/>
          <w:color w:val="000020"/>
          <w:szCs w:val="20"/>
        </w:rPr>
        <w:t xml:space="preserve"> </w:t>
      </w:r>
      <w:r>
        <w:rPr>
          <w:rFonts w:eastAsia="Times New Roman" w:cs="Times New Roman"/>
          <w:color w:val="000020"/>
          <w:szCs w:val="20"/>
        </w:rPr>
        <w:t xml:space="preserve">söz dizimi ile </w:t>
      </w:r>
      <w:r w:rsidRPr="00E366E0">
        <w:rPr>
          <w:rFonts w:ascii="Courier New" w:eastAsia="Times New Roman" w:hAnsi="Courier New" w:cs="Courier New"/>
          <w:b/>
          <w:color w:val="000020"/>
          <w:szCs w:val="20"/>
        </w:rPr>
        <w:t>r_Kontrol</w:t>
      </w:r>
      <w:r>
        <w:rPr>
          <w:rFonts w:eastAsia="Times New Roman" w:cs="Times New Roman"/>
          <w:color w:val="000020"/>
          <w:szCs w:val="20"/>
        </w:rPr>
        <w:t xml:space="preserve"> sinyali </w:t>
      </w:r>
      <w:r w:rsidRPr="00E366E0">
        <w:rPr>
          <w:rFonts w:ascii="Courier New" w:eastAsia="Times New Roman" w:hAnsi="Courier New" w:cs="Courier New"/>
          <w:b/>
          <w:color w:val="000020"/>
          <w:szCs w:val="20"/>
        </w:rPr>
        <w:t>BOSTA</w:t>
      </w:r>
      <w:r>
        <w:rPr>
          <w:rFonts w:eastAsia="Times New Roman" w:cs="Times New Roman"/>
          <w:color w:val="000020"/>
          <w:szCs w:val="20"/>
        </w:rPr>
        <w:t xml:space="preserve"> olduğu durumlarda bu duruma ait işlemler aktif olmaktadır. Aynı şekilde </w:t>
      </w:r>
      <w:r w:rsidRPr="00E366E0">
        <w:rPr>
          <w:rFonts w:ascii="Courier New" w:eastAsia="Times New Roman" w:hAnsi="Courier New" w:cs="Courier New"/>
          <w:b/>
          <w:color w:val="000020"/>
          <w:szCs w:val="20"/>
        </w:rPr>
        <w:t>when BASLA =&gt;</w:t>
      </w:r>
      <w:r w:rsidRPr="00E366E0">
        <w:rPr>
          <w:rFonts w:ascii="Courier New" w:eastAsia="Times New Roman" w:hAnsi="Courier New" w:cs="Courier New"/>
          <w:color w:val="000020"/>
          <w:szCs w:val="20"/>
        </w:rPr>
        <w:t xml:space="preserve"> </w:t>
      </w:r>
      <w:r>
        <w:rPr>
          <w:rFonts w:eastAsia="Times New Roman" w:cs="Times New Roman"/>
          <w:color w:val="000020"/>
          <w:szCs w:val="20"/>
        </w:rPr>
        <w:t xml:space="preserve">söz dizimi ile r_Kontrol sinyali </w:t>
      </w:r>
      <w:r w:rsidRPr="00F924E5">
        <w:rPr>
          <w:rFonts w:ascii="Courier New" w:eastAsia="Times New Roman" w:hAnsi="Courier New" w:cs="Courier New"/>
          <w:b/>
          <w:color w:val="000020"/>
          <w:szCs w:val="20"/>
        </w:rPr>
        <w:t>BASLA</w:t>
      </w:r>
      <w:r>
        <w:rPr>
          <w:rFonts w:eastAsia="Times New Roman" w:cs="Times New Roman"/>
          <w:color w:val="000020"/>
          <w:szCs w:val="20"/>
        </w:rPr>
        <w:t xml:space="preserve"> olduğu durumda ve </w:t>
      </w:r>
      <w:r w:rsidRPr="00F924E5">
        <w:rPr>
          <w:rFonts w:ascii="Courier New" w:eastAsia="Times New Roman" w:hAnsi="Courier New" w:cs="Courier New"/>
          <w:b/>
          <w:color w:val="000020"/>
          <w:szCs w:val="20"/>
        </w:rPr>
        <w:t>when DUR =&gt;</w:t>
      </w:r>
      <w:r>
        <w:rPr>
          <w:rFonts w:ascii="Courier New" w:eastAsia="Times New Roman" w:hAnsi="Courier New" w:cs="Courier New"/>
          <w:color w:val="000020"/>
          <w:szCs w:val="20"/>
        </w:rPr>
        <w:t xml:space="preserve"> </w:t>
      </w:r>
      <w:r>
        <w:rPr>
          <w:rFonts w:eastAsia="Times New Roman" w:cs="Times New Roman"/>
          <w:color w:val="000020"/>
          <w:szCs w:val="20"/>
        </w:rPr>
        <w:t xml:space="preserve">söz dizimi ile </w:t>
      </w:r>
      <w:r w:rsidRPr="00F924E5">
        <w:rPr>
          <w:rFonts w:ascii="Courier New" w:eastAsia="Times New Roman" w:hAnsi="Courier New" w:cs="Courier New"/>
          <w:b/>
          <w:color w:val="000020"/>
          <w:szCs w:val="20"/>
        </w:rPr>
        <w:t>r_Kontrol</w:t>
      </w:r>
      <w:r w:rsidRPr="00F924E5">
        <w:rPr>
          <w:rFonts w:eastAsia="Times New Roman" w:cs="Times New Roman"/>
          <w:color w:val="000020"/>
          <w:szCs w:val="20"/>
        </w:rPr>
        <w:t xml:space="preserve"> </w:t>
      </w:r>
      <w:r>
        <w:rPr>
          <w:rFonts w:eastAsia="Times New Roman" w:cs="Times New Roman"/>
          <w:color w:val="000020"/>
          <w:szCs w:val="20"/>
        </w:rPr>
        <w:t xml:space="preserve">sinyali </w:t>
      </w:r>
      <w:r w:rsidRPr="00F924E5">
        <w:rPr>
          <w:rFonts w:ascii="Courier New" w:eastAsia="Times New Roman" w:hAnsi="Courier New" w:cs="Courier New"/>
          <w:b/>
          <w:color w:val="000020"/>
          <w:szCs w:val="20"/>
        </w:rPr>
        <w:t>DUR</w:t>
      </w:r>
      <w:r>
        <w:rPr>
          <w:rFonts w:eastAsia="Times New Roman" w:cs="Times New Roman"/>
          <w:color w:val="000020"/>
          <w:szCs w:val="20"/>
        </w:rPr>
        <w:t xml:space="preserve"> durumunda bu durumlara ait işlemler aktif olmaktadır.</w:t>
      </w:r>
    </w:p>
    <w:p w14:paraId="3EA3C5B4" w14:textId="77777777" w:rsidR="00536091" w:rsidRDefault="00536091" w:rsidP="006C382C">
      <w:pPr>
        <w:rPr>
          <w:rFonts w:eastAsia="Times New Roman" w:cs="Times New Roman"/>
          <w:color w:val="000020"/>
          <w:szCs w:val="20"/>
        </w:rPr>
      </w:pPr>
    </w:p>
    <w:p w14:paraId="2BE468A7" w14:textId="77777777" w:rsidR="00536091" w:rsidRPr="002345AB" w:rsidRDefault="00536091" w:rsidP="00D35B8A">
      <w:pPr>
        <w:pStyle w:val="KOD"/>
        <w:ind w:left="708"/>
      </w:pPr>
      <w:r w:rsidRPr="001F6B36">
        <w:rPr>
          <w:b/>
          <w:color w:val="1F497D" w:themeColor="text2"/>
        </w:rPr>
        <w:t>type</w:t>
      </w:r>
      <w:r w:rsidRPr="002345AB">
        <w:t xml:space="preserve"> t_Kontrol </w:t>
      </w:r>
      <w:r w:rsidRPr="004D396F">
        <w:rPr>
          <w:b/>
          <w:color w:val="1F497D" w:themeColor="text2"/>
        </w:rPr>
        <w:t>is</w:t>
      </w:r>
      <w:r w:rsidRPr="002345AB">
        <w:t xml:space="preserve"> (</w:t>
      </w:r>
      <w:r w:rsidRPr="004D396F">
        <w:rPr>
          <w:b/>
          <w:color w:val="4A442A" w:themeColor="background2" w:themeShade="40"/>
        </w:rPr>
        <w:t>BOSTA</w:t>
      </w:r>
      <w:r w:rsidRPr="002345AB">
        <w:t xml:space="preserve">, </w:t>
      </w:r>
      <w:r w:rsidRPr="004D396F">
        <w:rPr>
          <w:b/>
          <w:color w:val="4A442A" w:themeColor="background2" w:themeShade="40"/>
        </w:rPr>
        <w:t>BASLA</w:t>
      </w:r>
      <w:r w:rsidRPr="002345AB">
        <w:t xml:space="preserve">, </w:t>
      </w:r>
      <w:r w:rsidRPr="004D396F">
        <w:rPr>
          <w:b/>
          <w:color w:val="4A442A" w:themeColor="background2" w:themeShade="40"/>
        </w:rPr>
        <w:t>DUR</w:t>
      </w:r>
      <w:r w:rsidRPr="002345AB">
        <w:t>);</w:t>
      </w:r>
    </w:p>
    <w:p w14:paraId="748F9579" w14:textId="77777777" w:rsidR="00536091" w:rsidRPr="002345AB" w:rsidRDefault="00536091" w:rsidP="00D35B8A">
      <w:pPr>
        <w:pStyle w:val="KOD"/>
        <w:ind w:left="708"/>
      </w:pPr>
      <w:r w:rsidRPr="001F6B36">
        <w:rPr>
          <w:b/>
          <w:color w:val="1F497D" w:themeColor="text2"/>
        </w:rPr>
        <w:t>signal</w:t>
      </w:r>
      <w:r w:rsidRPr="002345AB">
        <w:t xml:space="preserve"> r_Kontrol : t_Kontrol;</w:t>
      </w:r>
    </w:p>
    <w:p w14:paraId="436635BF" w14:textId="77777777" w:rsidR="00536091" w:rsidRPr="002345AB" w:rsidRDefault="00536091" w:rsidP="00D35B8A">
      <w:pPr>
        <w:pStyle w:val="KOD"/>
        <w:ind w:left="708"/>
      </w:pPr>
      <w:r w:rsidRPr="002345AB">
        <w:t>..</w:t>
      </w:r>
    </w:p>
    <w:p w14:paraId="4328C4B7" w14:textId="77777777" w:rsidR="00536091" w:rsidRPr="002345AB" w:rsidRDefault="00536091" w:rsidP="00D35B8A">
      <w:pPr>
        <w:pStyle w:val="KOD"/>
        <w:ind w:left="708"/>
      </w:pPr>
      <w:r w:rsidRPr="002345AB">
        <w:t>..</w:t>
      </w:r>
    </w:p>
    <w:p w14:paraId="0E0F82A4" w14:textId="77777777" w:rsidR="00536091" w:rsidRPr="002345AB" w:rsidRDefault="00536091" w:rsidP="00D35B8A">
      <w:pPr>
        <w:pStyle w:val="KOD"/>
        <w:ind w:left="708"/>
      </w:pPr>
      <w:r w:rsidRPr="001F6B36">
        <w:rPr>
          <w:b/>
          <w:color w:val="1F497D" w:themeColor="text2"/>
        </w:rPr>
        <w:t>case</w:t>
      </w:r>
      <w:r w:rsidRPr="002345AB">
        <w:t xml:space="preserve"> r_Kontrol </w:t>
      </w:r>
      <w:r w:rsidRPr="001F6B36">
        <w:rPr>
          <w:b/>
          <w:color w:val="1F497D" w:themeColor="text2"/>
        </w:rPr>
        <w:t>is</w:t>
      </w:r>
    </w:p>
    <w:p w14:paraId="04137F1C" w14:textId="0F4B595A" w:rsidR="00536091" w:rsidRPr="002345AB" w:rsidRDefault="005520E4" w:rsidP="00D35B8A">
      <w:pPr>
        <w:pStyle w:val="KOD"/>
        <w:ind w:left="708"/>
      </w:pPr>
      <w:r w:rsidRPr="002345AB">
        <w:t xml:space="preserve">    </w:t>
      </w:r>
      <w:r w:rsidR="00536091" w:rsidRPr="001F6B36">
        <w:rPr>
          <w:b/>
          <w:color w:val="1F497D" w:themeColor="text2"/>
        </w:rPr>
        <w:t>when</w:t>
      </w:r>
      <w:r w:rsidR="00536091" w:rsidRPr="002345AB">
        <w:t xml:space="preserve"> </w:t>
      </w:r>
      <w:r w:rsidR="001F6B36" w:rsidRPr="004D396F">
        <w:rPr>
          <w:b/>
          <w:color w:val="4A442A" w:themeColor="background2" w:themeShade="40"/>
        </w:rPr>
        <w:t>BOSTA</w:t>
      </w:r>
      <w:r w:rsidR="001F6B36" w:rsidRPr="002345AB">
        <w:t xml:space="preserve"> </w:t>
      </w:r>
      <w:r w:rsidR="00536091" w:rsidRPr="002345AB">
        <w:t>=&gt;</w:t>
      </w:r>
    </w:p>
    <w:p w14:paraId="7B000B1E" w14:textId="77777777" w:rsidR="00536091" w:rsidRPr="002345AB" w:rsidRDefault="005520E4" w:rsidP="00D35B8A">
      <w:pPr>
        <w:pStyle w:val="KOD"/>
        <w:ind w:left="708"/>
      </w:pPr>
      <w:r w:rsidRPr="002345AB">
        <w:t xml:space="preserve">        </w:t>
      </w:r>
      <w:r w:rsidR="00536091" w:rsidRPr="002345AB">
        <w:t>..</w:t>
      </w:r>
    </w:p>
    <w:p w14:paraId="4BB775B5" w14:textId="77777777" w:rsidR="00536091" w:rsidRPr="002345AB" w:rsidRDefault="00536091" w:rsidP="00D35B8A">
      <w:pPr>
        <w:pStyle w:val="KOD"/>
        <w:ind w:left="708"/>
      </w:pPr>
      <w:r w:rsidRPr="002345AB">
        <w:t xml:space="preserve">      </w:t>
      </w:r>
      <w:r w:rsidR="005520E4" w:rsidRPr="002345AB">
        <w:t xml:space="preserve">  </w:t>
      </w:r>
      <w:r w:rsidRPr="002345AB">
        <w:t>..</w:t>
      </w:r>
    </w:p>
    <w:p w14:paraId="582B8BAD" w14:textId="77777777" w:rsidR="005520E4" w:rsidRPr="002345AB" w:rsidRDefault="005520E4" w:rsidP="00D35B8A">
      <w:pPr>
        <w:pStyle w:val="KOD"/>
        <w:ind w:left="708"/>
      </w:pPr>
      <w:r w:rsidRPr="002345AB">
        <w:t xml:space="preserve">    </w:t>
      </w:r>
    </w:p>
    <w:p w14:paraId="199A4D68" w14:textId="6AE09AB8" w:rsidR="00536091" w:rsidRPr="002345AB" w:rsidRDefault="005520E4" w:rsidP="00D35B8A">
      <w:pPr>
        <w:pStyle w:val="KOD"/>
        <w:ind w:left="708"/>
      </w:pPr>
      <w:r w:rsidRPr="002345AB">
        <w:t xml:space="preserve">    </w:t>
      </w:r>
      <w:r w:rsidR="00536091" w:rsidRPr="001F6B36">
        <w:rPr>
          <w:b/>
          <w:color w:val="1F497D" w:themeColor="text2"/>
        </w:rPr>
        <w:t>when</w:t>
      </w:r>
      <w:r w:rsidR="00536091" w:rsidRPr="002345AB">
        <w:t xml:space="preserve"> </w:t>
      </w:r>
      <w:r w:rsidR="001F6B36" w:rsidRPr="004D396F">
        <w:rPr>
          <w:b/>
          <w:color w:val="4A442A" w:themeColor="background2" w:themeShade="40"/>
        </w:rPr>
        <w:t>BASLA</w:t>
      </w:r>
      <w:r w:rsidR="001F6B36" w:rsidRPr="002345AB">
        <w:t xml:space="preserve"> </w:t>
      </w:r>
      <w:r w:rsidR="00536091" w:rsidRPr="002345AB">
        <w:t>=&gt;</w:t>
      </w:r>
    </w:p>
    <w:p w14:paraId="4F98554A" w14:textId="77777777" w:rsidR="00536091" w:rsidRPr="002345AB" w:rsidRDefault="00536091" w:rsidP="00D35B8A">
      <w:pPr>
        <w:pStyle w:val="KOD"/>
        <w:ind w:left="708"/>
      </w:pPr>
      <w:r w:rsidRPr="002345AB">
        <w:tab/>
      </w:r>
      <w:r w:rsidR="005520E4" w:rsidRPr="002345AB">
        <w:t xml:space="preserve">  </w:t>
      </w:r>
      <w:r w:rsidRPr="002345AB">
        <w:t>..</w:t>
      </w:r>
    </w:p>
    <w:p w14:paraId="220CCECD" w14:textId="77777777" w:rsidR="00536091" w:rsidRPr="002345AB" w:rsidRDefault="005520E4" w:rsidP="00D35B8A">
      <w:pPr>
        <w:pStyle w:val="KOD"/>
        <w:ind w:left="708"/>
      </w:pPr>
      <w:r w:rsidRPr="002345AB">
        <w:t xml:space="preserve">        </w:t>
      </w:r>
      <w:r w:rsidR="00536091" w:rsidRPr="002345AB">
        <w:t>..</w:t>
      </w:r>
    </w:p>
    <w:p w14:paraId="60665CEC" w14:textId="77777777" w:rsidR="005520E4" w:rsidRPr="002345AB" w:rsidRDefault="005520E4" w:rsidP="00D35B8A">
      <w:pPr>
        <w:pStyle w:val="KOD"/>
        <w:ind w:left="708"/>
      </w:pPr>
      <w:r w:rsidRPr="002345AB">
        <w:t xml:space="preserve">    </w:t>
      </w:r>
    </w:p>
    <w:p w14:paraId="5207AA64" w14:textId="1D853C07" w:rsidR="00536091" w:rsidRPr="002345AB" w:rsidRDefault="005520E4" w:rsidP="00D35B8A">
      <w:pPr>
        <w:pStyle w:val="KOD"/>
        <w:ind w:left="708"/>
      </w:pPr>
      <w:r w:rsidRPr="002345AB">
        <w:t xml:space="preserve">    </w:t>
      </w:r>
      <w:r w:rsidR="00536091" w:rsidRPr="001F6B36">
        <w:rPr>
          <w:b/>
          <w:color w:val="1F497D" w:themeColor="text2"/>
        </w:rPr>
        <w:t>when</w:t>
      </w:r>
      <w:r w:rsidR="00536091" w:rsidRPr="002345AB">
        <w:t xml:space="preserve"> </w:t>
      </w:r>
      <w:r w:rsidR="001F6B36" w:rsidRPr="004D396F">
        <w:rPr>
          <w:b/>
          <w:color w:val="4A442A" w:themeColor="background2" w:themeShade="40"/>
        </w:rPr>
        <w:t>DUR</w:t>
      </w:r>
      <w:r w:rsidR="001F6B36" w:rsidRPr="002345AB">
        <w:t xml:space="preserve"> </w:t>
      </w:r>
      <w:r w:rsidR="00536091" w:rsidRPr="002345AB">
        <w:t>=&gt;</w:t>
      </w:r>
    </w:p>
    <w:p w14:paraId="0B20A44F" w14:textId="77777777" w:rsidR="00536091" w:rsidRPr="002345AB" w:rsidRDefault="005520E4" w:rsidP="00D35B8A">
      <w:pPr>
        <w:pStyle w:val="KOD"/>
        <w:ind w:left="708"/>
      </w:pPr>
      <w:r w:rsidRPr="002345AB">
        <w:lastRenderedPageBreak/>
        <w:t xml:space="preserve">        </w:t>
      </w:r>
      <w:r w:rsidR="00536091" w:rsidRPr="002345AB">
        <w:t>..</w:t>
      </w:r>
    </w:p>
    <w:p w14:paraId="7E4C2657" w14:textId="77777777" w:rsidR="00536091" w:rsidRPr="002345AB" w:rsidRDefault="00536091" w:rsidP="00D35B8A">
      <w:pPr>
        <w:pStyle w:val="KOD"/>
        <w:ind w:left="708"/>
      </w:pPr>
      <w:r w:rsidRPr="002345AB">
        <w:t xml:space="preserve">        ..</w:t>
      </w:r>
    </w:p>
    <w:p w14:paraId="4A67C7EC" w14:textId="77777777" w:rsidR="00536091" w:rsidRPr="002345AB" w:rsidRDefault="00536091" w:rsidP="00D35B8A">
      <w:pPr>
        <w:pStyle w:val="KOD"/>
        <w:ind w:left="708"/>
      </w:pPr>
      <w:r w:rsidRPr="002345AB">
        <w:tab/>
      </w:r>
    </w:p>
    <w:p w14:paraId="0A6D8D5E" w14:textId="77777777" w:rsidR="00536091" w:rsidRPr="002345AB" w:rsidRDefault="005520E4" w:rsidP="00D35B8A">
      <w:pPr>
        <w:pStyle w:val="KOD"/>
        <w:ind w:left="708"/>
      </w:pPr>
      <w:r w:rsidRPr="002345AB">
        <w:t xml:space="preserve">    </w:t>
      </w:r>
      <w:r w:rsidR="00536091" w:rsidRPr="001F6B36">
        <w:rPr>
          <w:b/>
          <w:color w:val="1F497D" w:themeColor="text2"/>
        </w:rPr>
        <w:t>when</w:t>
      </w:r>
      <w:r w:rsidR="00536091" w:rsidRPr="002345AB">
        <w:t xml:space="preserve"> </w:t>
      </w:r>
      <w:r w:rsidR="00536091" w:rsidRPr="001F6B36">
        <w:rPr>
          <w:b/>
          <w:color w:val="1F497D" w:themeColor="text2"/>
        </w:rPr>
        <w:t>others</w:t>
      </w:r>
      <w:r w:rsidR="00536091" w:rsidRPr="002345AB">
        <w:t xml:space="preserve"> =&gt; </w:t>
      </w:r>
      <w:r w:rsidR="00536091" w:rsidRPr="001F6B36">
        <w:rPr>
          <w:b/>
          <w:color w:val="1F497D" w:themeColor="text2"/>
        </w:rPr>
        <w:t>NULL</w:t>
      </w:r>
      <w:r w:rsidR="00536091" w:rsidRPr="002345AB">
        <w:t>;</w:t>
      </w:r>
    </w:p>
    <w:p w14:paraId="27D50074" w14:textId="77777777" w:rsidR="00536091" w:rsidRPr="002345AB" w:rsidRDefault="00536091" w:rsidP="00D35B8A">
      <w:pPr>
        <w:pStyle w:val="KOD"/>
        <w:ind w:left="708"/>
      </w:pPr>
      <w:r w:rsidRPr="001F6B36">
        <w:rPr>
          <w:b/>
          <w:color w:val="1F497D" w:themeColor="text2"/>
        </w:rPr>
        <w:t>end</w:t>
      </w:r>
      <w:r w:rsidRPr="002345AB">
        <w:t xml:space="preserve"> </w:t>
      </w:r>
      <w:r w:rsidRPr="001F6B36">
        <w:rPr>
          <w:b/>
          <w:color w:val="1F497D" w:themeColor="text2"/>
        </w:rPr>
        <w:t>case</w:t>
      </w:r>
      <w:r w:rsidRPr="002345AB">
        <w:t>;</w:t>
      </w:r>
    </w:p>
    <w:p w14:paraId="317F298C" w14:textId="77777777" w:rsidR="00536091" w:rsidRPr="00901342" w:rsidRDefault="00536091" w:rsidP="006C382C">
      <w:pPr>
        <w:rPr>
          <w:rFonts w:cs="Times New Roman"/>
        </w:rPr>
      </w:pPr>
    </w:p>
    <w:p w14:paraId="7669BDAB" w14:textId="77777777" w:rsidR="006C382C" w:rsidRPr="00A734A8" w:rsidRDefault="006C382C" w:rsidP="00DB17AB">
      <w:pPr>
        <w:pStyle w:val="Balk3"/>
        <w:numPr>
          <w:ilvl w:val="2"/>
          <w:numId w:val="16"/>
        </w:numPr>
        <w:spacing w:before="240" w:after="240"/>
        <w:rPr>
          <w:i/>
        </w:rPr>
      </w:pPr>
      <w:bookmarkStart w:id="15" w:name="_Toc394327639"/>
      <w:r w:rsidRPr="00F45177">
        <w:t>Tip Dönüşümleri</w:t>
      </w:r>
      <w:bookmarkEnd w:id="15"/>
    </w:p>
    <w:p w14:paraId="519E32D8" w14:textId="77777777" w:rsidR="006C382C" w:rsidRDefault="006C382C" w:rsidP="00D93EEB">
      <w:pPr>
        <w:rPr>
          <w:rFonts w:cs="Times New Roman"/>
        </w:rPr>
      </w:pPr>
      <w:r w:rsidRPr="00F45177">
        <w:rPr>
          <w:rFonts w:cs="Times New Roman"/>
        </w:rPr>
        <w:t>VHDL güçlü bir tip kontrol dilidir. Bunun anlamı, bir sinyal tipinin, başka bir sinyal tipine atanmasına izin vermemektedir.</w:t>
      </w:r>
      <w:r>
        <w:rPr>
          <w:rFonts w:cs="Times New Roman"/>
        </w:rPr>
        <w:t xml:space="preserve"> </w:t>
      </w:r>
      <w:r w:rsidRPr="00F45177">
        <w:rPr>
          <w:rFonts w:cs="Times New Roman"/>
        </w:rPr>
        <w:t>Hatta</w:t>
      </w:r>
      <w:r>
        <w:rPr>
          <w:rFonts w:cs="Times New Roman"/>
        </w:rPr>
        <w:t xml:space="preserve"> </w:t>
      </w:r>
      <w:r w:rsidRPr="006D0AC4">
        <w:rPr>
          <w:rFonts w:ascii="Courier New" w:hAnsi="Courier New" w:cs="Courier New"/>
          <w:b/>
        </w:rPr>
        <w:t>bit</w:t>
      </w:r>
      <w:r w:rsidRPr="00F45177">
        <w:rPr>
          <w:rFonts w:cs="Times New Roman"/>
        </w:rPr>
        <w:t xml:space="preserve"> ve </w:t>
      </w:r>
      <w:r w:rsidRPr="006D0AC4">
        <w:rPr>
          <w:rFonts w:ascii="Courier New" w:hAnsi="Courier New" w:cs="Courier New"/>
          <w:b/>
        </w:rPr>
        <w:t>std_logic</w:t>
      </w:r>
      <w:r w:rsidRPr="00F45177">
        <w:rPr>
          <w:rFonts w:cs="Times New Roman"/>
        </w:rPr>
        <w:t xml:space="preserve"> gibi, birbiri ile uyumlu gibi görünen sinyallerin birarada kullanmasına da izin vermez. Bu durumu önlemek amacı ile kodlamaya başlamadan önce kullanılacak olan tip önceden belirlenmelidir.</w:t>
      </w:r>
      <w:r>
        <w:rPr>
          <w:rFonts w:cs="Times New Roman"/>
        </w:rPr>
        <w:t xml:space="preserve"> </w:t>
      </w:r>
      <w:r w:rsidRPr="00F45177">
        <w:rPr>
          <w:rFonts w:cs="Times New Roman"/>
        </w:rPr>
        <w:t xml:space="preserve">Kodlamada tip dönüşümü gereksinimi duyulduğunda bir türden diğer türe, tip dönüşüm fonksiyonu ile geçilebilmektedir. </w:t>
      </w:r>
    </w:p>
    <w:p w14:paraId="3D116DB3" w14:textId="77777777" w:rsidR="006C382C" w:rsidRDefault="006C382C" w:rsidP="00D93EEB">
      <w:pPr>
        <w:rPr>
          <w:rFonts w:cs="Times New Roman"/>
        </w:rPr>
      </w:pPr>
      <w:r w:rsidRPr="00F45177">
        <w:rPr>
          <w:rFonts w:cs="Times New Roman"/>
        </w:rPr>
        <w:t xml:space="preserve">Örneğin </w:t>
      </w:r>
      <w:r w:rsidRPr="0094136D">
        <w:rPr>
          <w:rFonts w:ascii="Courier New" w:hAnsi="Courier New" w:cs="Courier New"/>
          <w:b/>
        </w:rPr>
        <w:t>integer</w:t>
      </w:r>
      <w:r w:rsidRPr="00F45177">
        <w:rPr>
          <w:rFonts w:cs="Times New Roman"/>
        </w:rPr>
        <w:t xml:space="preserve"> tipindeki bir sayıyı </w:t>
      </w:r>
      <w:r w:rsidRPr="006D0AC4">
        <w:rPr>
          <w:rFonts w:ascii="Courier New" w:hAnsi="Courier New" w:cs="Courier New"/>
          <w:b/>
        </w:rPr>
        <w:t>std_logic_vector</w:t>
      </w:r>
      <w:r>
        <w:rPr>
          <w:rFonts w:cs="Times New Roman"/>
          <w:b/>
        </w:rPr>
        <w:t xml:space="preserve"> </w:t>
      </w:r>
      <w:r w:rsidRPr="00F45177">
        <w:rPr>
          <w:rFonts w:cs="Times New Roman"/>
        </w:rPr>
        <w:t xml:space="preserve">tipine dönüştürelim. Dönüştürmek istediğimiz </w:t>
      </w:r>
      <w:r w:rsidRPr="006D0AC4">
        <w:rPr>
          <w:rFonts w:ascii="Courier New" w:hAnsi="Courier New" w:cs="Courier New"/>
          <w:b/>
        </w:rPr>
        <w:t>integer</w:t>
      </w:r>
      <w:r w:rsidRPr="00F45177">
        <w:rPr>
          <w:rFonts w:cs="Times New Roman"/>
        </w:rPr>
        <w:t xml:space="preserve"> sayı </w:t>
      </w:r>
      <w:r w:rsidRPr="006D0AC4">
        <w:rPr>
          <w:rFonts w:ascii="Courier New" w:hAnsi="Courier New" w:cs="Courier New"/>
          <w:b/>
        </w:rPr>
        <w:t>X</w:t>
      </w:r>
      <w:r w:rsidRPr="00F45177">
        <w:rPr>
          <w:rFonts w:cs="Times New Roman"/>
        </w:rPr>
        <w:t xml:space="preserve"> değişkenine atansın. Bu sayı 12 bitlik bir </w:t>
      </w:r>
      <w:r w:rsidRPr="006D0AC4">
        <w:rPr>
          <w:rFonts w:ascii="Courier New" w:hAnsi="Courier New" w:cs="Courier New"/>
          <w:b/>
        </w:rPr>
        <w:t>std_logic_vector</w:t>
      </w:r>
      <w:r w:rsidRPr="00F45177">
        <w:rPr>
          <w:rFonts w:cs="Times New Roman"/>
        </w:rPr>
        <w:t xml:space="preserve"> tipinde </w:t>
      </w:r>
      <w:r w:rsidRPr="006D0AC4">
        <w:rPr>
          <w:rFonts w:ascii="Courier New" w:hAnsi="Courier New" w:cs="Courier New"/>
          <w:b/>
        </w:rPr>
        <w:t>Y</w:t>
      </w:r>
      <w:r w:rsidRPr="00F45177">
        <w:rPr>
          <w:rFonts w:cs="Times New Roman"/>
        </w:rPr>
        <w:t xml:space="preserve"> değişkenine atanmak istenirse aşağıdaki işlem yapılmaktadır.</w:t>
      </w:r>
    </w:p>
    <w:p w14:paraId="60AA2EB6" w14:textId="77777777" w:rsidR="004B29EB" w:rsidRDefault="004B29EB" w:rsidP="006C382C">
      <w:pPr>
        <w:rPr>
          <w:rFonts w:cs="Times New Roman"/>
        </w:rPr>
      </w:pPr>
    </w:p>
    <w:p w14:paraId="7BCEEF47" w14:textId="77777777" w:rsidR="004B29EB" w:rsidRPr="00D93EEB" w:rsidRDefault="004B29EB" w:rsidP="00D35B8A">
      <w:pPr>
        <w:pStyle w:val="KOD"/>
        <w:ind w:firstLine="708"/>
      </w:pPr>
      <w:r w:rsidRPr="00D93EEB">
        <w:t xml:space="preserve">Y &lt;= </w:t>
      </w:r>
      <w:r w:rsidRPr="00D93EEB">
        <w:rPr>
          <w:color w:val="4F81BD" w:themeColor="accent1"/>
        </w:rPr>
        <w:t>conv_std_logic_vect</w:t>
      </w:r>
      <w:r w:rsidRPr="00D93EEB">
        <w:t>or(X, 12);</w:t>
      </w:r>
    </w:p>
    <w:p w14:paraId="4CBE7DF7" w14:textId="77777777" w:rsidR="006C382C" w:rsidRPr="00F45177" w:rsidRDefault="006C382C" w:rsidP="006C382C">
      <w:pPr>
        <w:rPr>
          <w:rFonts w:cs="Times New Roman"/>
        </w:rPr>
      </w:pPr>
    </w:p>
    <w:p w14:paraId="42F33A48" w14:textId="77777777" w:rsidR="006C382C" w:rsidRDefault="006C382C" w:rsidP="00D93EEB">
      <w:pPr>
        <w:rPr>
          <w:rFonts w:cs="Times New Roman"/>
        </w:rPr>
      </w:pPr>
      <w:r w:rsidRPr="00F45177">
        <w:rPr>
          <w:rFonts w:cs="Times New Roman"/>
        </w:rPr>
        <w:t xml:space="preserve">Aynı şekilde </w:t>
      </w:r>
      <w:r w:rsidRPr="006D0AC4">
        <w:rPr>
          <w:rFonts w:ascii="Courier New" w:hAnsi="Courier New" w:cs="Courier New"/>
          <w:b/>
        </w:rPr>
        <w:t>conv_std_logic_vector</w:t>
      </w:r>
      <w:r w:rsidRPr="00F45177">
        <w:rPr>
          <w:rFonts w:cs="Times New Roman"/>
        </w:rPr>
        <w:t xml:space="preserve"> tipindeki </w:t>
      </w:r>
      <w:r w:rsidRPr="006D0AC4">
        <w:rPr>
          <w:rFonts w:ascii="Courier New" w:hAnsi="Courier New" w:cs="Courier New"/>
          <w:b/>
        </w:rPr>
        <w:t>Y</w:t>
      </w:r>
      <w:r w:rsidRPr="00F45177">
        <w:rPr>
          <w:rFonts w:cs="Times New Roman"/>
        </w:rPr>
        <w:t xml:space="preserve"> sayısını, </w:t>
      </w:r>
      <w:r w:rsidRPr="006D0AC4">
        <w:rPr>
          <w:rFonts w:ascii="Courier New" w:hAnsi="Courier New" w:cs="Courier New"/>
          <w:b/>
        </w:rPr>
        <w:t>integer</w:t>
      </w:r>
      <w:r w:rsidRPr="00F45177">
        <w:rPr>
          <w:rFonts w:cs="Times New Roman"/>
        </w:rPr>
        <w:t xml:space="preserve"> tipindeki </w:t>
      </w:r>
      <w:r w:rsidRPr="006D0AC4">
        <w:rPr>
          <w:rFonts w:ascii="Courier New" w:hAnsi="Courier New" w:cs="Courier New"/>
          <w:b/>
        </w:rPr>
        <w:t>X</w:t>
      </w:r>
      <w:r w:rsidRPr="00F45177">
        <w:rPr>
          <w:rFonts w:cs="Times New Roman"/>
        </w:rPr>
        <w:t xml:space="preserve"> değişkenine atama işlemi aşağıdaki gibi yapılmaktadır.</w:t>
      </w:r>
    </w:p>
    <w:p w14:paraId="080FB5ED" w14:textId="77777777" w:rsidR="00DB2EF2" w:rsidRDefault="00DB2EF2" w:rsidP="00DB2EF2">
      <w:pPr>
        <w:pStyle w:val="KOD"/>
      </w:pPr>
    </w:p>
    <w:p w14:paraId="5DC2E970" w14:textId="77777777" w:rsidR="001271B8" w:rsidRPr="00D93EEB" w:rsidRDefault="00DB2EF2" w:rsidP="00D35B8A">
      <w:pPr>
        <w:pStyle w:val="KOD"/>
        <w:ind w:firstLine="708"/>
      </w:pPr>
      <w:r w:rsidRPr="00D93EEB">
        <w:t xml:space="preserve">X &lt;= </w:t>
      </w:r>
      <w:r w:rsidRPr="00D93EEB">
        <w:rPr>
          <w:color w:val="4F81BD" w:themeColor="accent1"/>
        </w:rPr>
        <w:t>conv_integer</w:t>
      </w:r>
      <w:r w:rsidRPr="00D93EEB">
        <w:t>(Y);</w:t>
      </w:r>
    </w:p>
    <w:p w14:paraId="19824B33" w14:textId="77777777" w:rsidR="000A0C6A" w:rsidRPr="000A0C6A" w:rsidRDefault="000A0C6A" w:rsidP="000A0C6A"/>
    <w:p w14:paraId="368BB161" w14:textId="78C9EE27" w:rsidR="006957DE" w:rsidRDefault="004E08CD" w:rsidP="006F01D7">
      <w:r w:rsidRPr="006F01D7">
        <w:rPr>
          <w:rFonts w:ascii="Courier New" w:hAnsi="Courier New" w:cs="Courier New"/>
          <w:b/>
        </w:rPr>
        <w:t xml:space="preserve">Örnek </w:t>
      </w:r>
      <w:r w:rsidR="00225F71">
        <w:rPr>
          <w:rFonts w:ascii="Courier New" w:hAnsi="Courier New" w:cs="Courier New"/>
          <w:b/>
        </w:rPr>
        <w:t>5</w:t>
      </w:r>
      <w:r w:rsidRPr="006F01D7">
        <w:rPr>
          <w:rFonts w:ascii="Courier New" w:hAnsi="Courier New" w:cs="Courier New"/>
          <w:b/>
        </w:rPr>
        <w:t>.</w:t>
      </w:r>
      <w:r w:rsidR="006864E9">
        <w:rPr>
          <w:rFonts w:ascii="Courier New" w:hAnsi="Courier New" w:cs="Courier New"/>
          <w:b/>
        </w:rPr>
        <w:t>5</w:t>
      </w:r>
      <w:r w:rsidRPr="006F01D7">
        <w:rPr>
          <w:rFonts w:ascii="Courier New" w:hAnsi="Courier New" w:cs="Courier New"/>
          <w:b/>
        </w:rPr>
        <w:t>:</w:t>
      </w:r>
      <w:r>
        <w:rPr>
          <w:rFonts w:cs="Times New Roman"/>
        </w:rPr>
        <w:t xml:space="preserve"> </w:t>
      </w:r>
      <w:r w:rsidR="0087236E">
        <w:t xml:space="preserve">Aşağıda verilen  </w:t>
      </w:r>
      <w:r w:rsidR="0087236E" w:rsidRPr="00E166AE">
        <w:rPr>
          <w:rFonts w:ascii="Courier New" w:eastAsia="Times New Roman" w:hAnsi="Courier New" w:cs="Courier New"/>
          <w:b/>
          <w:color w:val="000020"/>
          <w:szCs w:val="20"/>
        </w:rPr>
        <w:t>ornek_</w:t>
      </w:r>
      <w:r w:rsidR="001271B8">
        <w:rPr>
          <w:rFonts w:ascii="Courier New" w:eastAsia="Times New Roman" w:hAnsi="Courier New" w:cs="Courier New"/>
          <w:b/>
          <w:color w:val="000020"/>
          <w:szCs w:val="20"/>
        </w:rPr>
        <w:t>conv</w:t>
      </w:r>
      <w:r w:rsidR="0087236E" w:rsidRPr="00E166AE">
        <w:rPr>
          <w:rFonts w:ascii="Courier New" w:eastAsia="Times New Roman" w:hAnsi="Courier New" w:cs="Courier New"/>
          <w:b/>
          <w:color w:val="000020"/>
          <w:szCs w:val="20"/>
        </w:rPr>
        <w:t xml:space="preserve">.vhd </w:t>
      </w:r>
      <w:r w:rsidR="0087236E">
        <w:t xml:space="preserve">VHDL kodunda </w:t>
      </w:r>
      <w:r w:rsidR="0087236E">
        <w:rPr>
          <w:rFonts w:cs="Times New Roman"/>
        </w:rPr>
        <w:t xml:space="preserve"> </w:t>
      </w:r>
      <w:r w:rsidR="0087236E">
        <w:t>1</w:t>
      </w:r>
      <w:r w:rsidR="00E46B9B">
        <w:t>-4</w:t>
      </w:r>
      <w:r w:rsidR="0087236E">
        <w:t>. satır</w:t>
      </w:r>
      <w:r w:rsidR="00E46B9B">
        <w:t>lar</w:t>
      </w:r>
      <w:r w:rsidR="0087236E">
        <w:t xml:space="preserve">da </w:t>
      </w:r>
      <w:r w:rsidR="00E46B9B">
        <w:t>gerekli kütüphanelerin</w:t>
      </w:r>
      <w:r w:rsidR="0087236E">
        <w:t xml:space="preserve"> kullanılacağına ilişkin bildirim yapılmaktadır. </w:t>
      </w:r>
      <w:r w:rsidR="0087236E" w:rsidRPr="00A134BE">
        <w:rPr>
          <w:rFonts w:ascii="Courier New" w:hAnsi="Courier New" w:cs="Courier New"/>
          <w:b/>
        </w:rPr>
        <w:t>ornek_</w:t>
      </w:r>
      <w:r w:rsidR="008E4DB0">
        <w:rPr>
          <w:rFonts w:ascii="Courier New" w:hAnsi="Courier New" w:cs="Courier New"/>
          <w:b/>
        </w:rPr>
        <w:t>conv</w:t>
      </w:r>
      <w:r w:rsidR="0087236E">
        <w:t xml:space="preserve"> varlığının port tanımlamaları </w:t>
      </w:r>
      <w:r w:rsidR="002B6394">
        <w:t>7</w:t>
      </w:r>
      <w:r w:rsidR="0087236E">
        <w:t>-1</w:t>
      </w:r>
      <w:r w:rsidR="002B6394">
        <w:t>2</w:t>
      </w:r>
      <w:r w:rsidR="0087236E">
        <w:t xml:space="preserve">. satırlar arasında yapılmıştır. </w:t>
      </w:r>
      <w:r w:rsidR="00BB72DA" w:rsidRPr="00714C2B">
        <w:rPr>
          <w:rFonts w:ascii="Courier New" w:hAnsi="Courier New" w:cs="Courier New"/>
          <w:b/>
        </w:rPr>
        <w:t>in_giris_1</w:t>
      </w:r>
      <w:r w:rsidR="00BB72DA">
        <w:t xml:space="preserve"> giriş portu 10 bitlik </w:t>
      </w:r>
      <w:r w:rsidR="00BB72DA" w:rsidRPr="00714C2B">
        <w:rPr>
          <w:rFonts w:ascii="Courier New" w:hAnsi="Courier New" w:cs="Courier New"/>
          <w:b/>
        </w:rPr>
        <w:t>std_logic_vector</w:t>
      </w:r>
      <w:r w:rsidR="00BB72DA">
        <w:t xml:space="preserve"> tipinde ve </w:t>
      </w:r>
      <w:r w:rsidR="00BB72DA" w:rsidRPr="00714C2B">
        <w:rPr>
          <w:rFonts w:ascii="Courier New" w:hAnsi="Courier New" w:cs="Courier New"/>
          <w:b/>
        </w:rPr>
        <w:t>in_giris_2</w:t>
      </w:r>
      <w:r w:rsidR="00BB72DA">
        <w:t xml:space="preserve"> giriş portu 0 ile 511 aralığında tanımlanmış </w:t>
      </w:r>
      <w:r w:rsidR="00BB72DA" w:rsidRPr="00714C2B">
        <w:rPr>
          <w:rFonts w:ascii="Courier New" w:hAnsi="Courier New" w:cs="Courier New"/>
          <w:b/>
        </w:rPr>
        <w:t>integer</w:t>
      </w:r>
      <w:r w:rsidR="00BB72DA">
        <w:t xml:space="preserve"> tipindedir. </w:t>
      </w:r>
      <w:r w:rsidR="00BB72DA" w:rsidRPr="00714C2B">
        <w:rPr>
          <w:rFonts w:ascii="Courier New" w:hAnsi="Courier New" w:cs="Courier New"/>
          <w:b/>
        </w:rPr>
        <w:t>out_cikis_1</w:t>
      </w:r>
      <w:r w:rsidR="00BB72DA">
        <w:t xml:space="preserve"> çıkış portu </w:t>
      </w:r>
      <w:r w:rsidR="00BB72DA" w:rsidRPr="00714C2B">
        <w:rPr>
          <w:rFonts w:ascii="Courier New" w:hAnsi="Courier New" w:cs="Courier New"/>
          <w:b/>
        </w:rPr>
        <w:t>integer</w:t>
      </w:r>
      <w:r w:rsidR="00BB72DA">
        <w:t xml:space="preserve"> tipinde ve </w:t>
      </w:r>
      <w:r w:rsidR="00BB72DA" w:rsidRPr="00714C2B">
        <w:rPr>
          <w:rFonts w:ascii="Courier New" w:hAnsi="Courier New" w:cs="Courier New"/>
          <w:b/>
        </w:rPr>
        <w:t>out_cikis_2</w:t>
      </w:r>
      <w:r w:rsidR="00BB72DA">
        <w:t xml:space="preserve"> portu 10 bitlik </w:t>
      </w:r>
      <w:r w:rsidR="00BB72DA" w:rsidRPr="00714C2B">
        <w:rPr>
          <w:rFonts w:ascii="Courier New" w:hAnsi="Courier New" w:cs="Courier New"/>
          <w:b/>
        </w:rPr>
        <w:t>std_logic_vector</w:t>
      </w:r>
      <w:r w:rsidR="00BB72DA">
        <w:t xml:space="preserve"> tipindedir. </w:t>
      </w:r>
      <w:r w:rsidR="006957DE">
        <w:t>Kodda 1</w:t>
      </w:r>
      <w:r w:rsidR="00070E32">
        <w:t>9</w:t>
      </w:r>
      <w:r w:rsidR="006957DE">
        <w:t xml:space="preserve">. satırda </w:t>
      </w:r>
      <w:r w:rsidR="006957DE" w:rsidRPr="00714C2B">
        <w:rPr>
          <w:rFonts w:ascii="Courier New" w:hAnsi="Courier New" w:cs="Courier New"/>
          <w:b/>
        </w:rPr>
        <w:t>in_giris_1</w:t>
      </w:r>
      <w:r w:rsidR="006957DE">
        <w:t xml:space="preserve"> portu </w:t>
      </w:r>
      <w:r w:rsidR="006957DE" w:rsidRPr="009969A0">
        <w:rPr>
          <w:rFonts w:ascii="Courier New" w:hAnsi="Courier New" w:cs="Courier New"/>
          <w:b/>
        </w:rPr>
        <w:t>integer</w:t>
      </w:r>
      <w:r w:rsidR="006957DE">
        <w:t xml:space="preserve"> tipine dönüştürüldükten sonra </w:t>
      </w:r>
      <w:r w:rsidR="006957DE" w:rsidRPr="00714C2B">
        <w:rPr>
          <w:rFonts w:ascii="Courier New" w:hAnsi="Courier New" w:cs="Courier New"/>
          <w:b/>
        </w:rPr>
        <w:t>out_cikis_1</w:t>
      </w:r>
      <w:r w:rsidR="006957DE">
        <w:t xml:space="preserve"> portuna atanmaktadır. </w:t>
      </w:r>
      <w:r w:rsidR="00070E32">
        <w:t>20</w:t>
      </w:r>
      <w:r w:rsidR="006957DE">
        <w:t xml:space="preserve">. satırda </w:t>
      </w:r>
      <w:r w:rsidR="006957DE" w:rsidRPr="00714C2B">
        <w:rPr>
          <w:rFonts w:ascii="Courier New" w:hAnsi="Courier New" w:cs="Courier New"/>
          <w:b/>
        </w:rPr>
        <w:t>in_girsi_2</w:t>
      </w:r>
      <w:r w:rsidR="006957DE">
        <w:t xml:space="preserve"> portu 10 bitlik </w:t>
      </w:r>
      <w:r w:rsidR="006957DE" w:rsidRPr="00714C2B">
        <w:rPr>
          <w:rFonts w:ascii="Courier New" w:hAnsi="Courier New" w:cs="Courier New"/>
          <w:b/>
        </w:rPr>
        <w:t>std_logic_vector</w:t>
      </w:r>
      <w:r w:rsidR="006957DE">
        <w:t xml:space="preserve"> tipine dönüştürüldükten sonra </w:t>
      </w:r>
      <w:r w:rsidR="006957DE" w:rsidRPr="00714C2B">
        <w:rPr>
          <w:rFonts w:ascii="Courier New" w:hAnsi="Courier New" w:cs="Courier New"/>
          <w:b/>
        </w:rPr>
        <w:t>out_cikis_2</w:t>
      </w:r>
      <w:r w:rsidR="006957DE">
        <w:t xml:space="preserve"> portuna atanmaktadır. </w:t>
      </w:r>
    </w:p>
    <w:p w14:paraId="2820A584" w14:textId="77777777" w:rsidR="0087236E" w:rsidRDefault="0087236E" w:rsidP="0087236E"/>
    <w:p w14:paraId="077A732D" w14:textId="77777777" w:rsidR="0087236E" w:rsidRPr="009E76F2" w:rsidRDefault="0087236E" w:rsidP="009E76F2">
      <w:pPr>
        <w:pStyle w:val="KOD"/>
        <w:numPr>
          <w:ilvl w:val="0"/>
          <w:numId w:val="35"/>
        </w:numPr>
        <w:ind w:left="680" w:hanging="340"/>
      </w:pPr>
      <w:r w:rsidRPr="006005F2">
        <w:rPr>
          <w:b/>
          <w:color w:val="800000"/>
        </w:rPr>
        <w:t>library</w:t>
      </w:r>
      <w:r w:rsidRPr="009E76F2">
        <w:t xml:space="preserve"> IEEE;</w:t>
      </w:r>
    </w:p>
    <w:p w14:paraId="7FA13DFD" w14:textId="77777777" w:rsidR="0087236E" w:rsidRPr="009E76F2" w:rsidRDefault="0087236E" w:rsidP="009E76F2">
      <w:pPr>
        <w:pStyle w:val="KOD"/>
        <w:numPr>
          <w:ilvl w:val="0"/>
          <w:numId w:val="35"/>
        </w:numPr>
        <w:ind w:left="680" w:hanging="340"/>
      </w:pPr>
      <w:r w:rsidRPr="006005F2">
        <w:rPr>
          <w:b/>
          <w:color w:val="800000"/>
        </w:rPr>
        <w:t>use</w:t>
      </w:r>
      <w:r w:rsidRPr="009E76F2">
        <w:t xml:space="preserve"> IEEE.STD_LOGIC_1164.all;</w:t>
      </w:r>
    </w:p>
    <w:p w14:paraId="3C695D92" w14:textId="219D62FB" w:rsidR="00B56ADA" w:rsidRPr="00B56ADA" w:rsidRDefault="00B56ADA" w:rsidP="009E76F2">
      <w:pPr>
        <w:pStyle w:val="KOD"/>
        <w:numPr>
          <w:ilvl w:val="0"/>
          <w:numId w:val="35"/>
        </w:numPr>
        <w:ind w:left="680" w:hanging="340"/>
      </w:pPr>
      <w:r w:rsidRPr="006005F2">
        <w:rPr>
          <w:b/>
          <w:color w:val="800000"/>
        </w:rPr>
        <w:t>use</w:t>
      </w:r>
      <w:r w:rsidRPr="009E76F2">
        <w:t xml:space="preserve"> IEEE.STD_LOGIC_</w:t>
      </w:r>
      <w:r>
        <w:t>SIGNED</w:t>
      </w:r>
      <w:r w:rsidRPr="009E76F2">
        <w:t>.all</w:t>
      </w:r>
    </w:p>
    <w:p w14:paraId="67D41F66" w14:textId="77777777" w:rsidR="00F56357" w:rsidRPr="009E76F2" w:rsidRDefault="00F56357" w:rsidP="009E76F2">
      <w:pPr>
        <w:pStyle w:val="KOD"/>
        <w:numPr>
          <w:ilvl w:val="0"/>
          <w:numId w:val="35"/>
        </w:numPr>
        <w:ind w:left="680" w:hanging="340"/>
      </w:pPr>
      <w:r w:rsidRPr="006005F2">
        <w:rPr>
          <w:b/>
          <w:color w:val="800000"/>
        </w:rPr>
        <w:t>use</w:t>
      </w:r>
      <w:r w:rsidRPr="009E76F2">
        <w:t xml:space="preserve"> IEEE.STD_LOGIC_ARITH.all;</w:t>
      </w:r>
    </w:p>
    <w:p w14:paraId="3BF67B20" w14:textId="77777777" w:rsidR="009E76F2" w:rsidRDefault="009E76F2" w:rsidP="009E76F2">
      <w:pPr>
        <w:pStyle w:val="KOD"/>
        <w:numPr>
          <w:ilvl w:val="0"/>
          <w:numId w:val="35"/>
        </w:numPr>
        <w:ind w:left="680" w:hanging="340"/>
      </w:pPr>
    </w:p>
    <w:p w14:paraId="6635AD95" w14:textId="77777777" w:rsidR="0087236E" w:rsidRPr="009E76F2" w:rsidRDefault="0087236E" w:rsidP="009E76F2">
      <w:pPr>
        <w:pStyle w:val="KOD"/>
        <w:numPr>
          <w:ilvl w:val="0"/>
          <w:numId w:val="35"/>
        </w:numPr>
        <w:ind w:left="680" w:hanging="340"/>
      </w:pPr>
      <w:r w:rsidRPr="00FB31CF">
        <w:rPr>
          <w:b/>
          <w:color w:val="1F497D" w:themeColor="text2"/>
        </w:rPr>
        <w:t>entity</w:t>
      </w:r>
      <w:r w:rsidRPr="009E76F2">
        <w:t xml:space="preserve"> ornek_</w:t>
      </w:r>
      <w:r w:rsidR="00D91BFE" w:rsidRPr="009E76F2">
        <w:t>conv</w:t>
      </w:r>
      <w:r w:rsidRPr="009E76F2">
        <w:t xml:space="preserve"> </w:t>
      </w:r>
      <w:r w:rsidRPr="00FB31CF">
        <w:rPr>
          <w:b/>
          <w:color w:val="1F497D" w:themeColor="text2"/>
        </w:rPr>
        <w:t>is</w:t>
      </w:r>
    </w:p>
    <w:p w14:paraId="34510E50" w14:textId="093B18C9" w:rsidR="00E251F7" w:rsidRPr="009E76F2" w:rsidRDefault="004B607B" w:rsidP="009E76F2">
      <w:pPr>
        <w:pStyle w:val="KOD"/>
        <w:numPr>
          <w:ilvl w:val="0"/>
          <w:numId w:val="35"/>
        </w:numPr>
        <w:ind w:left="680" w:hanging="340"/>
      </w:pPr>
      <w:r>
        <w:t xml:space="preserve">  </w:t>
      </w:r>
      <w:r w:rsidR="0087236E" w:rsidRPr="00C30BC7">
        <w:rPr>
          <w:b/>
          <w:color w:val="1F497D" w:themeColor="text2"/>
        </w:rPr>
        <w:t>port</w:t>
      </w:r>
      <w:r w:rsidR="0087236E" w:rsidRPr="009E76F2">
        <w:t xml:space="preserve"> (</w:t>
      </w:r>
    </w:p>
    <w:p w14:paraId="249EDD18" w14:textId="0BC56F62" w:rsidR="00E251F7" w:rsidRPr="009E76F2" w:rsidRDefault="006A7A7F" w:rsidP="009E76F2">
      <w:pPr>
        <w:pStyle w:val="KOD"/>
        <w:numPr>
          <w:ilvl w:val="0"/>
          <w:numId w:val="35"/>
        </w:numPr>
        <w:ind w:left="680" w:hanging="340"/>
      </w:pPr>
      <w:r>
        <w:t xml:space="preserve">    </w:t>
      </w:r>
      <w:r w:rsidR="00400CC0" w:rsidRPr="009E76F2">
        <w:t xml:space="preserve">in_giris_1 : </w:t>
      </w:r>
      <w:r w:rsidR="00400CC0" w:rsidRPr="00FB31CF">
        <w:rPr>
          <w:b/>
          <w:color w:val="1F497D" w:themeColor="text2"/>
        </w:rPr>
        <w:t>in</w:t>
      </w:r>
      <w:r w:rsidR="00400CC0" w:rsidRPr="009E76F2">
        <w:t xml:space="preserve"> </w:t>
      </w:r>
      <w:r w:rsidR="00400CC0" w:rsidRPr="00367AA5">
        <w:rPr>
          <w:color w:val="4F81BD" w:themeColor="accent1"/>
        </w:rPr>
        <w:t>std_logic_vector</w:t>
      </w:r>
      <w:r w:rsidR="00400CC0" w:rsidRPr="009E76F2">
        <w:t>(</w:t>
      </w:r>
      <w:r w:rsidR="00400CC0" w:rsidRPr="00C30BC7">
        <w:rPr>
          <w:b/>
          <w:color w:val="F79646" w:themeColor="accent6"/>
        </w:rPr>
        <w:t>9</w:t>
      </w:r>
      <w:r w:rsidR="00400CC0" w:rsidRPr="009E76F2">
        <w:t xml:space="preserve"> </w:t>
      </w:r>
      <w:r w:rsidR="00400CC0" w:rsidRPr="00367AA5">
        <w:rPr>
          <w:color w:val="4F81BD" w:themeColor="accent1"/>
        </w:rPr>
        <w:t>downto</w:t>
      </w:r>
      <w:r w:rsidR="00400CC0" w:rsidRPr="009E76F2">
        <w:t xml:space="preserve"> </w:t>
      </w:r>
      <w:r w:rsidR="00400CC0" w:rsidRPr="00C30BC7">
        <w:rPr>
          <w:b/>
          <w:color w:val="F79646" w:themeColor="accent6"/>
        </w:rPr>
        <w:t>0</w:t>
      </w:r>
      <w:r w:rsidR="00400CC0" w:rsidRPr="009E76F2">
        <w:t>);</w:t>
      </w:r>
    </w:p>
    <w:p w14:paraId="7D94A6E0" w14:textId="72870C0E" w:rsidR="00E251F7" w:rsidRPr="009E76F2" w:rsidRDefault="006A7A7F" w:rsidP="009E76F2">
      <w:pPr>
        <w:pStyle w:val="KOD"/>
        <w:numPr>
          <w:ilvl w:val="0"/>
          <w:numId w:val="35"/>
        </w:numPr>
        <w:ind w:left="680" w:hanging="340"/>
      </w:pPr>
      <w:r>
        <w:t xml:space="preserve">    </w:t>
      </w:r>
      <w:r w:rsidR="00400CC0" w:rsidRPr="009E76F2">
        <w:t xml:space="preserve">in_giris_2 : </w:t>
      </w:r>
      <w:r w:rsidR="00400CC0" w:rsidRPr="00FB31CF">
        <w:rPr>
          <w:b/>
          <w:color w:val="1F497D" w:themeColor="text2"/>
        </w:rPr>
        <w:t>in</w:t>
      </w:r>
      <w:r w:rsidR="00400CC0" w:rsidRPr="009E76F2">
        <w:t xml:space="preserve"> </w:t>
      </w:r>
      <w:r w:rsidR="00400CC0" w:rsidRPr="00367AA5">
        <w:rPr>
          <w:color w:val="4F81BD" w:themeColor="accent1"/>
        </w:rPr>
        <w:t>integer range</w:t>
      </w:r>
      <w:r w:rsidR="00400CC0" w:rsidRPr="009E76F2">
        <w:t xml:space="preserve"> </w:t>
      </w:r>
      <w:r w:rsidR="00400CC0" w:rsidRPr="00C30BC7">
        <w:rPr>
          <w:b/>
          <w:color w:val="F79646" w:themeColor="accent6"/>
        </w:rPr>
        <w:t>0</w:t>
      </w:r>
      <w:r w:rsidR="00400CC0" w:rsidRPr="009E76F2">
        <w:t xml:space="preserve"> </w:t>
      </w:r>
      <w:r w:rsidR="00400CC0" w:rsidRPr="00367AA5">
        <w:rPr>
          <w:color w:val="4F81BD" w:themeColor="accent1"/>
        </w:rPr>
        <w:t>to</w:t>
      </w:r>
      <w:r w:rsidR="00400CC0" w:rsidRPr="009E76F2">
        <w:t xml:space="preserve"> </w:t>
      </w:r>
      <w:r w:rsidR="00400CC0" w:rsidRPr="00C30BC7">
        <w:rPr>
          <w:b/>
          <w:color w:val="F79646" w:themeColor="accent6"/>
        </w:rPr>
        <w:t>511</w:t>
      </w:r>
      <w:r w:rsidR="00400CC0" w:rsidRPr="009E76F2">
        <w:t>;</w:t>
      </w:r>
    </w:p>
    <w:p w14:paraId="4AD2D251" w14:textId="09252E06" w:rsidR="00E251F7" w:rsidRPr="009E76F2" w:rsidRDefault="006A7A7F" w:rsidP="009E76F2">
      <w:pPr>
        <w:pStyle w:val="KOD"/>
        <w:numPr>
          <w:ilvl w:val="0"/>
          <w:numId w:val="35"/>
        </w:numPr>
        <w:ind w:left="680" w:hanging="340"/>
      </w:pPr>
      <w:r>
        <w:t xml:space="preserve">    </w:t>
      </w:r>
      <w:r w:rsidR="00FB31CF">
        <w:t xml:space="preserve">out_cikis_1 </w:t>
      </w:r>
      <w:r w:rsidR="00400CC0" w:rsidRPr="009E76F2">
        <w:t xml:space="preserve">: </w:t>
      </w:r>
      <w:r w:rsidR="00400CC0" w:rsidRPr="00FB31CF">
        <w:rPr>
          <w:b/>
          <w:color w:val="1F497D" w:themeColor="text2"/>
        </w:rPr>
        <w:t>out</w:t>
      </w:r>
      <w:r w:rsidR="00400CC0" w:rsidRPr="009E76F2">
        <w:t xml:space="preserve"> </w:t>
      </w:r>
      <w:r w:rsidR="00400CC0" w:rsidRPr="00367AA5">
        <w:rPr>
          <w:color w:val="4F81BD" w:themeColor="accent1"/>
        </w:rPr>
        <w:t>integer</w:t>
      </w:r>
      <w:r w:rsidR="00400CC0" w:rsidRPr="009E76F2">
        <w:t>;</w:t>
      </w:r>
    </w:p>
    <w:p w14:paraId="14DB397B" w14:textId="31C20FBF" w:rsidR="00400CC0" w:rsidRPr="009E76F2" w:rsidRDefault="006A7A7F" w:rsidP="009E76F2">
      <w:pPr>
        <w:pStyle w:val="KOD"/>
        <w:numPr>
          <w:ilvl w:val="0"/>
          <w:numId w:val="35"/>
        </w:numPr>
        <w:ind w:left="680" w:hanging="340"/>
      </w:pPr>
      <w:r>
        <w:t xml:space="preserve">  </w:t>
      </w:r>
      <w:r w:rsidR="004B607B">
        <w:t xml:space="preserve"> </w:t>
      </w:r>
      <w:r>
        <w:t xml:space="preserve"> </w:t>
      </w:r>
      <w:r w:rsidR="00400CC0" w:rsidRPr="009E76F2">
        <w:t>out_cikis_2</w:t>
      </w:r>
      <w:r w:rsidR="00FB31CF">
        <w:t xml:space="preserve"> </w:t>
      </w:r>
      <w:r w:rsidR="00400CC0" w:rsidRPr="009E76F2">
        <w:t xml:space="preserve">: </w:t>
      </w:r>
      <w:r w:rsidR="00400CC0" w:rsidRPr="00FB31CF">
        <w:rPr>
          <w:b/>
          <w:color w:val="1F497D" w:themeColor="text2"/>
        </w:rPr>
        <w:t>out</w:t>
      </w:r>
      <w:r w:rsidR="00400CC0" w:rsidRPr="009E76F2">
        <w:t xml:space="preserve"> </w:t>
      </w:r>
      <w:r w:rsidR="00367AA5" w:rsidRPr="00367AA5">
        <w:rPr>
          <w:color w:val="4F81BD" w:themeColor="accent1"/>
        </w:rPr>
        <w:t>std_logic_vector</w:t>
      </w:r>
      <w:r w:rsidR="00400CC0" w:rsidRPr="009E76F2">
        <w:t>(</w:t>
      </w:r>
      <w:r w:rsidR="00400CC0" w:rsidRPr="00C30BC7">
        <w:rPr>
          <w:b/>
          <w:color w:val="F79646" w:themeColor="accent6"/>
        </w:rPr>
        <w:t>9</w:t>
      </w:r>
      <w:r w:rsidR="00400CC0" w:rsidRPr="009E76F2">
        <w:t xml:space="preserve"> </w:t>
      </w:r>
      <w:r w:rsidR="00400CC0" w:rsidRPr="00367AA5">
        <w:rPr>
          <w:color w:val="4F81BD" w:themeColor="accent1"/>
        </w:rPr>
        <w:t>downto</w:t>
      </w:r>
      <w:r w:rsidR="00400CC0" w:rsidRPr="009E76F2">
        <w:t xml:space="preserve"> </w:t>
      </w:r>
      <w:r w:rsidR="00400CC0" w:rsidRPr="00C30BC7">
        <w:rPr>
          <w:b/>
          <w:color w:val="F79646" w:themeColor="accent6"/>
        </w:rPr>
        <w:t>0</w:t>
      </w:r>
      <w:r w:rsidR="00400CC0" w:rsidRPr="009E76F2">
        <w:t xml:space="preserve">)   </w:t>
      </w:r>
    </w:p>
    <w:p w14:paraId="3938E52C" w14:textId="73C1977C" w:rsidR="0087236E" w:rsidRPr="009E76F2" w:rsidRDefault="004B607B" w:rsidP="009E76F2">
      <w:pPr>
        <w:pStyle w:val="KOD"/>
        <w:numPr>
          <w:ilvl w:val="0"/>
          <w:numId w:val="35"/>
        </w:numPr>
        <w:ind w:left="680" w:hanging="340"/>
      </w:pPr>
      <w:r>
        <w:t xml:space="preserve">  </w:t>
      </w:r>
      <w:r w:rsidR="0087236E" w:rsidRPr="009E76F2">
        <w:t>);</w:t>
      </w:r>
    </w:p>
    <w:p w14:paraId="56BC9962" w14:textId="77777777" w:rsidR="0087236E" w:rsidRPr="009E76F2" w:rsidRDefault="0087236E" w:rsidP="009E76F2">
      <w:pPr>
        <w:pStyle w:val="KOD"/>
        <w:numPr>
          <w:ilvl w:val="0"/>
          <w:numId w:val="35"/>
        </w:numPr>
        <w:ind w:left="680" w:hanging="340"/>
      </w:pPr>
      <w:r w:rsidRPr="00FB31CF">
        <w:rPr>
          <w:b/>
          <w:color w:val="1F497D" w:themeColor="text2"/>
        </w:rPr>
        <w:lastRenderedPageBreak/>
        <w:t>end</w:t>
      </w:r>
      <w:r w:rsidRPr="009E76F2">
        <w:t xml:space="preserve"> ornek_</w:t>
      </w:r>
      <w:r w:rsidR="0022445F" w:rsidRPr="009E76F2">
        <w:t>conv</w:t>
      </w:r>
      <w:r w:rsidRPr="009E76F2">
        <w:t>;</w:t>
      </w:r>
    </w:p>
    <w:p w14:paraId="79DE4553" w14:textId="77777777" w:rsidR="009E76F2" w:rsidRDefault="009E76F2" w:rsidP="009E76F2">
      <w:pPr>
        <w:pStyle w:val="KOD"/>
        <w:numPr>
          <w:ilvl w:val="0"/>
          <w:numId w:val="35"/>
        </w:numPr>
        <w:ind w:left="680" w:hanging="340"/>
      </w:pPr>
    </w:p>
    <w:p w14:paraId="07EB0D52" w14:textId="77777777" w:rsidR="0087236E" w:rsidRPr="009E76F2" w:rsidRDefault="0087236E" w:rsidP="009E76F2">
      <w:pPr>
        <w:pStyle w:val="KOD"/>
        <w:numPr>
          <w:ilvl w:val="0"/>
          <w:numId w:val="35"/>
        </w:numPr>
        <w:ind w:left="680" w:hanging="340"/>
      </w:pPr>
      <w:r w:rsidRPr="009A787B">
        <w:rPr>
          <w:b/>
          <w:color w:val="1F497D" w:themeColor="text2"/>
        </w:rPr>
        <w:t>architecture</w:t>
      </w:r>
      <w:r w:rsidRPr="009E76F2">
        <w:t xml:space="preserve"> Behavioral </w:t>
      </w:r>
      <w:r w:rsidRPr="009A787B">
        <w:rPr>
          <w:b/>
          <w:color w:val="1F497D" w:themeColor="text2"/>
        </w:rPr>
        <w:t>of</w:t>
      </w:r>
      <w:r w:rsidRPr="009E76F2">
        <w:t xml:space="preserve"> ornek_</w:t>
      </w:r>
      <w:r w:rsidR="00F918E9" w:rsidRPr="009E76F2">
        <w:t>conv</w:t>
      </w:r>
      <w:r w:rsidRPr="009E76F2">
        <w:t xml:space="preserve"> </w:t>
      </w:r>
      <w:r w:rsidRPr="009A787B">
        <w:rPr>
          <w:b/>
          <w:color w:val="1F497D" w:themeColor="text2"/>
        </w:rPr>
        <w:t>is</w:t>
      </w:r>
    </w:p>
    <w:p w14:paraId="5F168506" w14:textId="77777777" w:rsidR="009E76F2" w:rsidRDefault="009E76F2" w:rsidP="009E76F2">
      <w:pPr>
        <w:pStyle w:val="KOD"/>
        <w:numPr>
          <w:ilvl w:val="0"/>
          <w:numId w:val="35"/>
        </w:numPr>
        <w:ind w:left="680" w:hanging="340"/>
      </w:pPr>
    </w:p>
    <w:p w14:paraId="5F6AC82C" w14:textId="77777777" w:rsidR="0087236E" w:rsidRPr="009A787B" w:rsidRDefault="0087236E" w:rsidP="009E76F2">
      <w:pPr>
        <w:pStyle w:val="KOD"/>
        <w:numPr>
          <w:ilvl w:val="0"/>
          <w:numId w:val="35"/>
        </w:numPr>
        <w:ind w:left="680" w:hanging="340"/>
        <w:rPr>
          <w:b/>
          <w:color w:val="1F497D" w:themeColor="text2"/>
        </w:rPr>
      </w:pPr>
      <w:r w:rsidRPr="009A787B">
        <w:rPr>
          <w:b/>
          <w:color w:val="1F497D" w:themeColor="text2"/>
        </w:rPr>
        <w:t>begin</w:t>
      </w:r>
    </w:p>
    <w:p w14:paraId="7DFA2B64" w14:textId="77777777" w:rsidR="009E76F2" w:rsidRDefault="009E76F2" w:rsidP="009E76F2">
      <w:pPr>
        <w:pStyle w:val="KOD"/>
        <w:numPr>
          <w:ilvl w:val="0"/>
          <w:numId w:val="35"/>
        </w:numPr>
        <w:ind w:left="680" w:hanging="340"/>
      </w:pPr>
    </w:p>
    <w:p w14:paraId="4DA6B822" w14:textId="1BC3D49F" w:rsidR="00602C89" w:rsidRPr="009E76F2" w:rsidRDefault="00847019" w:rsidP="009E76F2">
      <w:pPr>
        <w:pStyle w:val="KOD"/>
        <w:numPr>
          <w:ilvl w:val="0"/>
          <w:numId w:val="35"/>
        </w:numPr>
        <w:ind w:left="680" w:hanging="340"/>
      </w:pPr>
      <w:r>
        <w:t xml:space="preserve">  </w:t>
      </w:r>
      <w:r w:rsidR="00602C89" w:rsidRPr="009E76F2">
        <w:t xml:space="preserve">out_cikis_1 &lt;= </w:t>
      </w:r>
      <w:r w:rsidR="00602C89" w:rsidRPr="00734F95">
        <w:rPr>
          <w:color w:val="4F81BD" w:themeColor="accent1"/>
        </w:rPr>
        <w:t>conv_integer</w:t>
      </w:r>
      <w:r w:rsidR="00602C89" w:rsidRPr="009E76F2">
        <w:t>(in_giris_1);</w:t>
      </w:r>
    </w:p>
    <w:p w14:paraId="0FF2CB65" w14:textId="71008571" w:rsidR="00602C89" w:rsidRPr="009E76F2" w:rsidRDefault="00847019" w:rsidP="009E76F2">
      <w:pPr>
        <w:pStyle w:val="KOD"/>
        <w:numPr>
          <w:ilvl w:val="0"/>
          <w:numId w:val="35"/>
        </w:numPr>
        <w:ind w:left="680" w:hanging="340"/>
      </w:pPr>
      <w:r>
        <w:t xml:space="preserve">  </w:t>
      </w:r>
      <w:r w:rsidR="00602C89" w:rsidRPr="009E76F2">
        <w:t xml:space="preserve">out_cikis_2 &lt;= </w:t>
      </w:r>
      <w:r w:rsidR="00602C89" w:rsidRPr="00734F95">
        <w:rPr>
          <w:color w:val="4F81BD" w:themeColor="accent1"/>
        </w:rPr>
        <w:t>conv_std_logic_vector</w:t>
      </w:r>
      <w:r w:rsidR="00602C89" w:rsidRPr="009E76F2">
        <w:t>(in_giris_2, 10);</w:t>
      </w:r>
    </w:p>
    <w:p w14:paraId="015F90F8" w14:textId="77777777" w:rsidR="009E76F2" w:rsidRDefault="009E76F2" w:rsidP="009E76F2">
      <w:pPr>
        <w:pStyle w:val="KOD"/>
        <w:numPr>
          <w:ilvl w:val="0"/>
          <w:numId w:val="35"/>
        </w:numPr>
        <w:ind w:left="680" w:hanging="340"/>
      </w:pPr>
    </w:p>
    <w:p w14:paraId="4EB11899" w14:textId="77777777" w:rsidR="0087236E" w:rsidRPr="009E76F2" w:rsidRDefault="0087236E" w:rsidP="009E76F2">
      <w:pPr>
        <w:pStyle w:val="KOD"/>
        <w:numPr>
          <w:ilvl w:val="0"/>
          <w:numId w:val="35"/>
        </w:numPr>
        <w:ind w:left="680" w:hanging="340"/>
      </w:pPr>
      <w:r w:rsidRPr="009A787B">
        <w:rPr>
          <w:b/>
          <w:color w:val="1F497D" w:themeColor="text2"/>
        </w:rPr>
        <w:t>end</w:t>
      </w:r>
      <w:r w:rsidRPr="009E76F2">
        <w:t xml:space="preserve"> Behavioral;</w:t>
      </w:r>
    </w:p>
    <w:p w14:paraId="7B0979E0" w14:textId="77777777" w:rsidR="006C382C" w:rsidRPr="006D0AC4" w:rsidRDefault="006C382C" w:rsidP="006C382C">
      <w:pPr>
        <w:jc w:val="center"/>
        <w:rPr>
          <w:rFonts w:cs="Times New Roman"/>
        </w:rPr>
      </w:pPr>
    </w:p>
    <w:p w14:paraId="35956D7A" w14:textId="77777777" w:rsidR="006C382C" w:rsidRDefault="006C382C" w:rsidP="00DB17AB">
      <w:pPr>
        <w:pStyle w:val="Balk3"/>
        <w:numPr>
          <w:ilvl w:val="2"/>
          <w:numId w:val="16"/>
        </w:numPr>
        <w:spacing w:before="240" w:after="240"/>
      </w:pPr>
      <w:bookmarkStart w:id="16" w:name="_Toc394327640"/>
      <w:r>
        <w:t>Alt-Tipler (Subtype)</w:t>
      </w:r>
    </w:p>
    <w:p w14:paraId="4095B8C3" w14:textId="77777777" w:rsidR="00881AA6" w:rsidRDefault="00881AA6" w:rsidP="006C382C"/>
    <w:p w14:paraId="4ADDE9B4" w14:textId="77777777" w:rsidR="007359FD" w:rsidRDefault="006C382C" w:rsidP="00C30BC7">
      <w:r>
        <w:t xml:space="preserve">VHDL dili var olan veri tiplerini kullanarak alt tipler oluşturmaya izin vermektedir. Bu </w:t>
      </w:r>
      <w:r w:rsidR="00FE7FDC">
        <w:t>sayede</w:t>
      </w:r>
      <w:r>
        <w:t xml:space="preserve"> </w:t>
      </w:r>
      <w:r w:rsidR="00FE7FDC">
        <w:t>var olan</w:t>
      </w:r>
      <w:r>
        <w:t xml:space="preserve"> veri tipinin özellikleri korunarak alt tipler oluşturmak mümkün olmaktadır.</w:t>
      </w:r>
      <w:r w:rsidR="009A4EE6">
        <w:t xml:space="preserve"> VHDL dilinde</w:t>
      </w:r>
      <w:r>
        <w:t xml:space="preserve"> </w:t>
      </w:r>
      <w:r w:rsidR="0034401A" w:rsidRPr="00F10C86">
        <w:rPr>
          <w:rFonts w:ascii="Courier New" w:hAnsi="Courier New" w:cs="Courier New"/>
          <w:b/>
        </w:rPr>
        <w:t>subtype</w:t>
      </w:r>
      <w:r w:rsidR="0034401A">
        <w:t xml:space="preserve"> söz di</w:t>
      </w:r>
      <w:r w:rsidR="002B6225">
        <w:t xml:space="preserve">zimi ile tanımlı olan tiplerden, </w:t>
      </w:r>
      <w:r w:rsidR="0034401A">
        <w:t>sınırlı alt tipler oluştur</w:t>
      </w:r>
      <w:r w:rsidR="00897270">
        <w:t>u</w:t>
      </w:r>
      <w:r w:rsidR="0034401A">
        <w:t>labilmektedir.</w:t>
      </w:r>
      <w:r w:rsidR="007359FD">
        <w:t xml:space="preserve"> </w:t>
      </w:r>
      <w:r w:rsidR="00A56636">
        <w:t xml:space="preserve"> Aşağıda </w:t>
      </w:r>
      <w:r w:rsidR="00F10C86" w:rsidRPr="00F10C86">
        <w:rPr>
          <w:rFonts w:ascii="Courier New" w:hAnsi="Courier New" w:cs="Courier New"/>
          <w:b/>
        </w:rPr>
        <w:t>subtype</w:t>
      </w:r>
      <w:r w:rsidR="00F10C86">
        <w:t xml:space="preserve"> </w:t>
      </w:r>
      <w:r w:rsidR="00A56636">
        <w:t>söz dizimi verilmiştir.</w:t>
      </w:r>
    </w:p>
    <w:p w14:paraId="3E5B8890" w14:textId="77777777" w:rsidR="000645E7" w:rsidRDefault="000645E7" w:rsidP="00610A61">
      <w:pPr>
        <w:spacing w:after="0"/>
      </w:pPr>
    </w:p>
    <w:p w14:paraId="5892E4E9" w14:textId="77777777" w:rsidR="000645E7" w:rsidRPr="00440332" w:rsidRDefault="00462429" w:rsidP="002D6AD0">
      <w:pPr>
        <w:pStyle w:val="KOD"/>
        <w:ind w:firstLine="708"/>
      </w:pPr>
      <w:r w:rsidRPr="00440332">
        <w:rPr>
          <w:b/>
          <w:color w:val="1F497D" w:themeColor="text2"/>
        </w:rPr>
        <w:t>sub</w:t>
      </w:r>
      <w:r w:rsidR="000645E7" w:rsidRPr="00440332">
        <w:rPr>
          <w:b/>
          <w:color w:val="1F497D" w:themeColor="text2"/>
        </w:rPr>
        <w:t>type</w:t>
      </w:r>
      <w:r w:rsidR="000645E7" w:rsidRPr="00440332">
        <w:t xml:space="preserve"> </w:t>
      </w:r>
      <w:r w:rsidRPr="00440332">
        <w:t>alt</w:t>
      </w:r>
      <w:r w:rsidR="00D55629" w:rsidRPr="00440332">
        <w:t>_</w:t>
      </w:r>
      <w:r w:rsidR="000645E7" w:rsidRPr="00440332">
        <w:t xml:space="preserve">tipi_adi </w:t>
      </w:r>
      <w:r w:rsidR="000645E7" w:rsidRPr="00440332">
        <w:rPr>
          <w:b/>
          <w:color w:val="1F497D" w:themeColor="text2"/>
        </w:rPr>
        <w:t>is</w:t>
      </w:r>
      <w:r w:rsidR="000645E7" w:rsidRPr="00440332">
        <w:t xml:space="preserve"> </w:t>
      </w:r>
      <w:r w:rsidR="00D55629" w:rsidRPr="00440332">
        <w:t xml:space="preserve">ana_tip </w:t>
      </w:r>
      <w:r w:rsidR="00797E07" w:rsidRPr="00440332">
        <w:t>sinir_limiti</w:t>
      </w:r>
      <w:r w:rsidR="000645E7" w:rsidRPr="00440332">
        <w:t>;</w:t>
      </w:r>
    </w:p>
    <w:p w14:paraId="1664AE5E" w14:textId="77777777" w:rsidR="00CE4E02" w:rsidRDefault="00CE4E02" w:rsidP="006C382C"/>
    <w:p w14:paraId="2F81F8F5" w14:textId="77777777" w:rsidR="006C382C" w:rsidRDefault="00CE4E02" w:rsidP="00440332">
      <w:r>
        <w:t>Aşağıda örnek alt tip tanımlamaları verilmiştir.</w:t>
      </w:r>
    </w:p>
    <w:p w14:paraId="28389A4F" w14:textId="77777777" w:rsidR="000D0341" w:rsidRDefault="000D0341" w:rsidP="00610A61">
      <w:pPr>
        <w:spacing w:after="0"/>
      </w:pPr>
    </w:p>
    <w:p w14:paraId="1E84913B" w14:textId="77777777" w:rsidR="00237A23" w:rsidRPr="0053496A" w:rsidRDefault="00237A23" w:rsidP="002D6AD0">
      <w:pPr>
        <w:pStyle w:val="KOD"/>
        <w:ind w:left="708"/>
      </w:pPr>
      <w:r w:rsidRPr="0053496A">
        <w:rPr>
          <w:b/>
          <w:color w:val="1F497D" w:themeColor="text2"/>
        </w:rPr>
        <w:t>subtype</w:t>
      </w:r>
      <w:r w:rsidRPr="0053496A">
        <w:t xml:space="preserve"> hex_kelime </w:t>
      </w:r>
      <w:r w:rsidRPr="000A1216">
        <w:rPr>
          <w:b/>
          <w:color w:val="1F497D" w:themeColor="text2"/>
        </w:rPr>
        <w:t>is</w:t>
      </w:r>
      <w:r w:rsidRPr="0053496A">
        <w:t xml:space="preserve"> </w:t>
      </w:r>
      <w:r w:rsidRPr="00CB1ACF">
        <w:rPr>
          <w:color w:val="4F81BD" w:themeColor="accent1"/>
        </w:rPr>
        <w:t>std_logic_vector</w:t>
      </w:r>
      <w:r w:rsidRPr="0053496A">
        <w:t>(</w:t>
      </w:r>
      <w:r w:rsidRPr="00CB1ACF">
        <w:rPr>
          <w:b/>
          <w:color w:val="F79646" w:themeColor="accent6"/>
        </w:rPr>
        <w:t>3</w:t>
      </w:r>
      <w:r w:rsidRPr="0053496A">
        <w:t xml:space="preserve"> </w:t>
      </w:r>
      <w:r w:rsidRPr="00CB1ACF">
        <w:rPr>
          <w:color w:val="4F81BD" w:themeColor="accent1"/>
        </w:rPr>
        <w:t>downto</w:t>
      </w:r>
      <w:r w:rsidRPr="0053496A">
        <w:t xml:space="preserve"> </w:t>
      </w:r>
      <w:r w:rsidRPr="00CB1ACF">
        <w:rPr>
          <w:b/>
          <w:color w:val="F79646" w:themeColor="accent6"/>
        </w:rPr>
        <w:t>0</w:t>
      </w:r>
      <w:r w:rsidRPr="0053496A">
        <w:t>)</w:t>
      </w:r>
      <w:r w:rsidR="002831DC" w:rsidRPr="0053496A">
        <w:t>;</w:t>
      </w:r>
    </w:p>
    <w:p w14:paraId="5EC457AD" w14:textId="5AF0D774" w:rsidR="00CC0071" w:rsidRPr="0053496A" w:rsidRDefault="0053496A" w:rsidP="002D6AD0">
      <w:pPr>
        <w:pStyle w:val="KOD"/>
        <w:ind w:left="708"/>
      </w:pPr>
      <w:r w:rsidRPr="0053496A">
        <w:rPr>
          <w:b/>
          <w:color w:val="1F497D" w:themeColor="text2"/>
        </w:rPr>
        <w:t>subtype</w:t>
      </w:r>
      <w:r w:rsidRPr="0053496A">
        <w:t xml:space="preserve"> </w:t>
      </w:r>
      <w:r w:rsidR="00CC0071" w:rsidRPr="0053496A">
        <w:t xml:space="preserve">byte </w:t>
      </w:r>
      <w:r w:rsidR="000A1216" w:rsidRPr="000A1216">
        <w:rPr>
          <w:b/>
          <w:color w:val="1F497D" w:themeColor="text2"/>
        </w:rPr>
        <w:t>is</w:t>
      </w:r>
      <w:r w:rsidR="00CC0071" w:rsidRPr="0053496A">
        <w:t xml:space="preserve"> </w:t>
      </w:r>
      <w:r w:rsidR="008502A7" w:rsidRPr="00CB1ACF">
        <w:rPr>
          <w:color w:val="4F81BD" w:themeColor="accent1"/>
        </w:rPr>
        <w:t>bit</w:t>
      </w:r>
      <w:r w:rsidR="00CC0071" w:rsidRPr="00CB1ACF">
        <w:rPr>
          <w:color w:val="4F81BD" w:themeColor="accent1"/>
        </w:rPr>
        <w:t>_vector</w:t>
      </w:r>
      <w:r w:rsidR="00CC0071" w:rsidRPr="0053496A">
        <w:t>(</w:t>
      </w:r>
      <w:r w:rsidR="00CC0071" w:rsidRPr="00257DC3">
        <w:rPr>
          <w:b/>
          <w:color w:val="F79646" w:themeColor="accent6"/>
        </w:rPr>
        <w:t>7</w:t>
      </w:r>
      <w:r w:rsidR="00CC0071" w:rsidRPr="0053496A">
        <w:t xml:space="preserve"> </w:t>
      </w:r>
      <w:r w:rsidR="00CC0071" w:rsidRPr="00CB1ACF">
        <w:rPr>
          <w:color w:val="4F81BD" w:themeColor="accent1"/>
        </w:rPr>
        <w:t>downto</w:t>
      </w:r>
      <w:r w:rsidR="00CC0071" w:rsidRPr="0053496A">
        <w:t xml:space="preserve"> </w:t>
      </w:r>
      <w:r w:rsidR="00CB1ACF" w:rsidRPr="00CB1ACF">
        <w:rPr>
          <w:b/>
          <w:color w:val="F79646" w:themeColor="accent6"/>
        </w:rPr>
        <w:t>0</w:t>
      </w:r>
      <w:r w:rsidR="00CC0071" w:rsidRPr="0053496A">
        <w:t>);</w:t>
      </w:r>
    </w:p>
    <w:p w14:paraId="2D64807C" w14:textId="11FCFEC3" w:rsidR="00790C8D" w:rsidRPr="0053496A" w:rsidRDefault="0053496A" w:rsidP="002D6AD0">
      <w:pPr>
        <w:pStyle w:val="KOD"/>
        <w:ind w:left="708"/>
      </w:pPr>
      <w:r w:rsidRPr="0053496A">
        <w:rPr>
          <w:b/>
          <w:color w:val="1F497D" w:themeColor="text2"/>
        </w:rPr>
        <w:t>subtype</w:t>
      </w:r>
      <w:r w:rsidRPr="0053496A">
        <w:t xml:space="preserve"> </w:t>
      </w:r>
      <w:r w:rsidR="00790C8D" w:rsidRPr="0053496A">
        <w:t xml:space="preserve">sayac </w:t>
      </w:r>
      <w:r w:rsidR="000A1216" w:rsidRPr="000A1216">
        <w:rPr>
          <w:b/>
          <w:color w:val="1F497D" w:themeColor="text2"/>
        </w:rPr>
        <w:t>is</w:t>
      </w:r>
      <w:r w:rsidR="00790C8D" w:rsidRPr="0053496A">
        <w:t xml:space="preserve"> </w:t>
      </w:r>
      <w:r w:rsidR="00790C8D" w:rsidRPr="00CB1ACF">
        <w:rPr>
          <w:color w:val="4F81BD" w:themeColor="accent1"/>
        </w:rPr>
        <w:t>integer range</w:t>
      </w:r>
      <w:r w:rsidR="00790C8D" w:rsidRPr="0053496A">
        <w:t xml:space="preserve"> </w:t>
      </w:r>
      <w:r w:rsidR="00CB1ACF" w:rsidRPr="00CB1ACF">
        <w:rPr>
          <w:b/>
          <w:color w:val="F79646" w:themeColor="accent6"/>
        </w:rPr>
        <w:t>0</w:t>
      </w:r>
      <w:r w:rsidR="00790C8D" w:rsidRPr="0053496A">
        <w:t xml:space="preserve"> </w:t>
      </w:r>
      <w:r w:rsidR="00790C8D" w:rsidRPr="00CB1ACF">
        <w:rPr>
          <w:color w:val="4F81BD" w:themeColor="accent1"/>
        </w:rPr>
        <w:t>to</w:t>
      </w:r>
      <w:r w:rsidR="00790C8D" w:rsidRPr="0053496A">
        <w:t xml:space="preserve"> </w:t>
      </w:r>
      <w:r w:rsidR="00790C8D" w:rsidRPr="00257DC3">
        <w:rPr>
          <w:b/>
          <w:color w:val="F79646" w:themeColor="accent6"/>
        </w:rPr>
        <w:t>15</w:t>
      </w:r>
      <w:r w:rsidR="00790C8D" w:rsidRPr="0053496A">
        <w:t>;</w:t>
      </w:r>
    </w:p>
    <w:p w14:paraId="03A1D976" w14:textId="1D202C9B" w:rsidR="000C7E74" w:rsidRPr="0053496A" w:rsidRDefault="0053496A" w:rsidP="002D6AD0">
      <w:pPr>
        <w:pStyle w:val="KOD"/>
        <w:ind w:left="708"/>
      </w:pPr>
      <w:r w:rsidRPr="0053496A">
        <w:rPr>
          <w:b/>
          <w:color w:val="1F497D" w:themeColor="text2"/>
        </w:rPr>
        <w:t>subtype</w:t>
      </w:r>
      <w:r w:rsidRPr="0053496A">
        <w:t xml:space="preserve"> </w:t>
      </w:r>
      <w:r w:rsidR="0086072C" w:rsidRPr="0053496A">
        <w:t>do</w:t>
      </w:r>
      <w:r w:rsidR="00D93335" w:rsidRPr="0053496A">
        <w:t>g</w:t>
      </w:r>
      <w:r w:rsidR="0086072C" w:rsidRPr="0053496A">
        <w:t>al_sayilar</w:t>
      </w:r>
      <w:r w:rsidR="000C7E74" w:rsidRPr="0053496A">
        <w:t xml:space="preserve"> </w:t>
      </w:r>
      <w:r w:rsidR="000A1216" w:rsidRPr="000A1216">
        <w:rPr>
          <w:b/>
          <w:color w:val="1F497D" w:themeColor="text2"/>
        </w:rPr>
        <w:t>is</w:t>
      </w:r>
      <w:r w:rsidR="000C7E74" w:rsidRPr="0053496A">
        <w:t xml:space="preserve"> </w:t>
      </w:r>
      <w:r w:rsidR="000C7E74" w:rsidRPr="00CB1ACF">
        <w:rPr>
          <w:color w:val="4F81BD" w:themeColor="accent1"/>
        </w:rPr>
        <w:t>integer range</w:t>
      </w:r>
      <w:r w:rsidR="000C7E74" w:rsidRPr="0053496A">
        <w:t xml:space="preserve"> </w:t>
      </w:r>
      <w:r w:rsidR="00CB1ACF" w:rsidRPr="00CB1ACF">
        <w:rPr>
          <w:b/>
          <w:color w:val="F79646" w:themeColor="accent6"/>
        </w:rPr>
        <w:t>0</w:t>
      </w:r>
      <w:r w:rsidR="000C7E74" w:rsidRPr="0053496A">
        <w:t xml:space="preserve"> </w:t>
      </w:r>
      <w:r w:rsidR="008C281A" w:rsidRPr="00CB1ACF">
        <w:rPr>
          <w:color w:val="4F81BD" w:themeColor="accent1"/>
        </w:rPr>
        <w:t>to</w:t>
      </w:r>
      <w:r w:rsidR="000C7E74" w:rsidRPr="0053496A">
        <w:t xml:space="preserve"> </w:t>
      </w:r>
      <w:r w:rsidR="000C7E74" w:rsidRPr="00257DC3">
        <w:rPr>
          <w:b/>
          <w:color w:val="F79646" w:themeColor="accent6"/>
        </w:rPr>
        <w:t>2^31-1</w:t>
      </w:r>
      <w:r w:rsidR="000C7E74" w:rsidRPr="0053496A">
        <w:t>;</w:t>
      </w:r>
    </w:p>
    <w:p w14:paraId="7320311F" w14:textId="7BA71CC4" w:rsidR="0064186F" w:rsidRPr="0053496A" w:rsidRDefault="0053496A" w:rsidP="002D6AD0">
      <w:pPr>
        <w:pStyle w:val="KOD"/>
        <w:ind w:left="708"/>
      </w:pPr>
      <w:r w:rsidRPr="0053496A">
        <w:rPr>
          <w:b/>
          <w:color w:val="1F497D" w:themeColor="text2"/>
        </w:rPr>
        <w:t>subtype</w:t>
      </w:r>
      <w:r w:rsidRPr="0053496A">
        <w:t xml:space="preserve"> </w:t>
      </w:r>
      <w:r w:rsidR="0064186F" w:rsidRPr="0053496A">
        <w:t>po</w:t>
      </w:r>
      <w:r w:rsidR="0086072C" w:rsidRPr="0053496A">
        <w:t>z</w:t>
      </w:r>
      <w:r w:rsidR="0064186F" w:rsidRPr="0053496A">
        <w:t>iti</w:t>
      </w:r>
      <w:r w:rsidR="00BC593D" w:rsidRPr="0053496A">
        <w:t>f</w:t>
      </w:r>
      <w:r w:rsidR="0086072C" w:rsidRPr="0053496A">
        <w:t>_sayilar</w:t>
      </w:r>
      <w:r w:rsidR="0064186F" w:rsidRPr="0053496A">
        <w:t xml:space="preserve"> </w:t>
      </w:r>
      <w:r w:rsidR="000A1216" w:rsidRPr="000A1216">
        <w:rPr>
          <w:b/>
          <w:color w:val="1F497D" w:themeColor="text2"/>
        </w:rPr>
        <w:t>is</w:t>
      </w:r>
      <w:r w:rsidR="0064186F" w:rsidRPr="0053496A">
        <w:t xml:space="preserve"> </w:t>
      </w:r>
      <w:r w:rsidR="0064186F" w:rsidRPr="00CB1ACF">
        <w:rPr>
          <w:color w:val="4F81BD" w:themeColor="accent1"/>
        </w:rPr>
        <w:t>integer range</w:t>
      </w:r>
      <w:r w:rsidR="0064186F" w:rsidRPr="0053496A">
        <w:t xml:space="preserve"> </w:t>
      </w:r>
      <w:r w:rsidR="00041C3F" w:rsidRPr="0053496A">
        <w:t>1</w:t>
      </w:r>
      <w:r w:rsidR="0064186F" w:rsidRPr="0053496A">
        <w:t xml:space="preserve"> </w:t>
      </w:r>
      <w:r w:rsidR="008C281A" w:rsidRPr="00CB1ACF">
        <w:rPr>
          <w:color w:val="4F81BD" w:themeColor="accent1"/>
        </w:rPr>
        <w:t>to</w:t>
      </w:r>
      <w:r w:rsidR="0064186F" w:rsidRPr="0053496A">
        <w:t xml:space="preserve"> </w:t>
      </w:r>
      <w:r w:rsidR="0064186F" w:rsidRPr="00257DC3">
        <w:rPr>
          <w:b/>
          <w:color w:val="F79646" w:themeColor="accent6"/>
        </w:rPr>
        <w:t>2^31-1</w:t>
      </w:r>
      <w:r w:rsidR="0064186F" w:rsidRPr="0053496A">
        <w:t>;</w:t>
      </w:r>
    </w:p>
    <w:p w14:paraId="35096760" w14:textId="77777777" w:rsidR="0064186F" w:rsidRPr="0064186F" w:rsidRDefault="0064186F" w:rsidP="0064186F"/>
    <w:p w14:paraId="44CFA41E" w14:textId="77777777" w:rsidR="006C382C" w:rsidRDefault="006C382C" w:rsidP="00DB17AB">
      <w:pPr>
        <w:pStyle w:val="Balk3"/>
        <w:numPr>
          <w:ilvl w:val="2"/>
          <w:numId w:val="16"/>
        </w:numPr>
        <w:spacing w:before="240" w:after="240"/>
        <w:rPr>
          <w:rFonts w:cs="Times New Roman"/>
        </w:rPr>
      </w:pPr>
      <w:r w:rsidRPr="00F45177">
        <w:t>Diziler</w:t>
      </w:r>
      <w:bookmarkEnd w:id="16"/>
    </w:p>
    <w:p w14:paraId="6CD7EF5C" w14:textId="77777777" w:rsidR="006C382C" w:rsidRDefault="006C382C" w:rsidP="00B64C38">
      <w:r w:rsidRPr="002216B2">
        <w:rPr>
          <w:rFonts w:ascii="Courier New" w:hAnsi="Courier New" w:cs="Courier New"/>
          <w:b/>
        </w:rPr>
        <w:t>std_logic_vector</w:t>
      </w:r>
      <w:r w:rsidRPr="002216B2">
        <w:rPr>
          <w:b/>
        </w:rPr>
        <w:t xml:space="preserve"> </w:t>
      </w:r>
      <w:r w:rsidRPr="002216B2">
        <w:t xml:space="preserve">ve </w:t>
      </w:r>
      <w:r w:rsidRPr="002216B2">
        <w:rPr>
          <w:rFonts w:ascii="Courier New" w:hAnsi="Courier New" w:cs="Courier New"/>
          <w:b/>
        </w:rPr>
        <w:t>bit_vector</w:t>
      </w:r>
      <w:r w:rsidRPr="002216B2">
        <w:rPr>
          <w:b/>
        </w:rPr>
        <w:t xml:space="preserve"> </w:t>
      </w:r>
      <w:r w:rsidRPr="002216B2">
        <w:t xml:space="preserve">tipleri </w:t>
      </w:r>
      <w:r w:rsidRPr="002216B2">
        <w:rPr>
          <w:rFonts w:ascii="Courier New" w:hAnsi="Courier New" w:cs="Courier New"/>
          <w:b/>
        </w:rPr>
        <w:t>std_logic</w:t>
      </w:r>
      <w:r w:rsidRPr="002216B2">
        <w:rPr>
          <w:b/>
        </w:rPr>
        <w:t xml:space="preserve"> </w:t>
      </w:r>
      <w:r w:rsidRPr="002216B2">
        <w:t xml:space="preserve">ve </w:t>
      </w:r>
      <w:r w:rsidRPr="002216B2">
        <w:rPr>
          <w:rFonts w:ascii="Courier New" w:hAnsi="Courier New" w:cs="Courier New"/>
          <w:b/>
        </w:rPr>
        <w:t>bit</w:t>
      </w:r>
      <w:r w:rsidRPr="002216B2">
        <w:rPr>
          <w:b/>
        </w:rPr>
        <w:t xml:space="preserve"> </w:t>
      </w:r>
      <w:r w:rsidRPr="002216B2">
        <w:t>sinyallerinden oluşan dizilerdir. Bu dizilerin VHDL standardına göre gösterimi aşağıdaki gibidir.</w:t>
      </w:r>
    </w:p>
    <w:p w14:paraId="33067BCF" w14:textId="77777777" w:rsidR="00B839AD" w:rsidRDefault="00B839AD" w:rsidP="006C382C"/>
    <w:p w14:paraId="1AC87085" w14:textId="2B34243C" w:rsidR="00B839AD" w:rsidRPr="00813F2F" w:rsidRDefault="00B839AD" w:rsidP="00976916">
      <w:pPr>
        <w:pStyle w:val="KOD"/>
        <w:ind w:left="708"/>
      </w:pPr>
      <w:r w:rsidRPr="00813F2F">
        <w:rPr>
          <w:b/>
          <w:color w:val="1F497D" w:themeColor="text2"/>
        </w:rPr>
        <w:t>type</w:t>
      </w:r>
      <w:r w:rsidRPr="00813F2F">
        <w:t xml:space="preserve"> </w:t>
      </w:r>
      <w:r w:rsidRPr="00EC6252">
        <w:rPr>
          <w:color w:val="4F81BD" w:themeColor="accent1"/>
        </w:rPr>
        <w:t>bit_vector</w:t>
      </w:r>
      <w:r w:rsidRPr="00813F2F">
        <w:t xml:space="preserve"> </w:t>
      </w:r>
      <w:r w:rsidRPr="00813F2F">
        <w:rPr>
          <w:b/>
          <w:color w:val="1F497D" w:themeColor="text2"/>
        </w:rPr>
        <w:t>is</w:t>
      </w:r>
      <w:r w:rsidRPr="00813F2F">
        <w:t xml:space="preserve"> </w:t>
      </w:r>
      <w:r w:rsidR="00813F2F" w:rsidRPr="00813F2F">
        <w:rPr>
          <w:b/>
          <w:color w:val="1F497D" w:themeColor="text2"/>
        </w:rPr>
        <w:t>array</w:t>
      </w:r>
      <w:r w:rsidR="00813F2F" w:rsidRPr="00813F2F">
        <w:t xml:space="preserve"> </w:t>
      </w:r>
      <w:r w:rsidRPr="00813F2F">
        <w:t>(</w:t>
      </w:r>
      <w:r w:rsidRPr="00EC6252">
        <w:rPr>
          <w:color w:val="4F81BD" w:themeColor="accent1"/>
        </w:rPr>
        <w:t>natural range&lt;&gt;)</w:t>
      </w:r>
      <w:r w:rsidRPr="00813F2F">
        <w:t xml:space="preserve"> </w:t>
      </w:r>
      <w:r w:rsidR="00EC6252" w:rsidRPr="00813F2F">
        <w:rPr>
          <w:b/>
          <w:color w:val="1F497D" w:themeColor="text2"/>
        </w:rPr>
        <w:t>of</w:t>
      </w:r>
      <w:r w:rsidRPr="00813F2F">
        <w:t xml:space="preserve"> </w:t>
      </w:r>
      <w:r w:rsidRPr="00EC6252">
        <w:rPr>
          <w:color w:val="4F81BD" w:themeColor="accent1"/>
        </w:rPr>
        <w:t>bit</w:t>
      </w:r>
      <w:r w:rsidRPr="00813F2F">
        <w:t>;</w:t>
      </w:r>
    </w:p>
    <w:p w14:paraId="16915A43" w14:textId="246F9B29" w:rsidR="00B839AD" w:rsidRPr="00813F2F" w:rsidRDefault="00813F2F" w:rsidP="00976916">
      <w:pPr>
        <w:pStyle w:val="KOD"/>
        <w:ind w:left="708"/>
      </w:pPr>
      <w:r w:rsidRPr="00813F2F">
        <w:rPr>
          <w:b/>
          <w:color w:val="1F497D" w:themeColor="text2"/>
        </w:rPr>
        <w:t>type</w:t>
      </w:r>
      <w:r w:rsidRPr="00813F2F">
        <w:t xml:space="preserve"> </w:t>
      </w:r>
      <w:r w:rsidR="00B839AD" w:rsidRPr="00EC6252">
        <w:rPr>
          <w:color w:val="4F81BD" w:themeColor="accent1"/>
        </w:rPr>
        <w:t>std_logic_vector</w:t>
      </w:r>
      <w:r w:rsidR="00B839AD" w:rsidRPr="00813F2F">
        <w:t xml:space="preserve"> </w:t>
      </w:r>
      <w:r w:rsidRPr="00813F2F">
        <w:rPr>
          <w:b/>
          <w:color w:val="1F497D" w:themeColor="text2"/>
        </w:rPr>
        <w:t>is</w:t>
      </w:r>
      <w:r w:rsidR="00B839AD" w:rsidRPr="00813F2F">
        <w:t xml:space="preserve"> </w:t>
      </w:r>
      <w:r w:rsidR="00B839AD" w:rsidRPr="00813F2F">
        <w:rPr>
          <w:b/>
          <w:color w:val="1F497D" w:themeColor="text2"/>
        </w:rPr>
        <w:t>array</w:t>
      </w:r>
      <w:r w:rsidR="00B839AD" w:rsidRPr="00813F2F">
        <w:t xml:space="preserve"> (</w:t>
      </w:r>
      <w:r w:rsidR="00EC6252" w:rsidRPr="00EC6252">
        <w:rPr>
          <w:color w:val="4F81BD" w:themeColor="accent1"/>
        </w:rPr>
        <w:t>natural range&lt;&gt;)</w:t>
      </w:r>
      <w:r w:rsidR="00EC6252" w:rsidRPr="00813F2F">
        <w:t xml:space="preserve"> </w:t>
      </w:r>
      <w:r w:rsidR="00B839AD" w:rsidRPr="00813F2F">
        <w:rPr>
          <w:b/>
          <w:color w:val="1F497D" w:themeColor="text2"/>
        </w:rPr>
        <w:t>of</w:t>
      </w:r>
      <w:r w:rsidR="00B839AD" w:rsidRPr="00813F2F">
        <w:t xml:space="preserve"> </w:t>
      </w:r>
      <w:r w:rsidR="00B839AD" w:rsidRPr="00EC6252">
        <w:rPr>
          <w:color w:val="4F81BD" w:themeColor="accent1"/>
        </w:rPr>
        <w:t>std_logic</w:t>
      </w:r>
      <w:r w:rsidR="00B839AD" w:rsidRPr="00813F2F">
        <w:t>;</w:t>
      </w:r>
    </w:p>
    <w:p w14:paraId="61407BCD" w14:textId="77777777" w:rsidR="00B839AD" w:rsidRPr="002216B2" w:rsidRDefault="00B839AD" w:rsidP="006C382C"/>
    <w:p w14:paraId="01DA61E9" w14:textId="77777777" w:rsidR="006C382C" w:rsidRDefault="006C382C" w:rsidP="00404024">
      <w:pPr>
        <w:spacing w:after="0"/>
        <w:rPr>
          <w:rFonts w:cs="Times New Roman"/>
        </w:rPr>
      </w:pPr>
      <w:r w:rsidRPr="00F45177">
        <w:rPr>
          <w:rFonts w:cs="Times New Roman"/>
        </w:rPr>
        <w:t xml:space="preserve">Yukarıdaki gösterimden de görüleceği üzere dizilerin uzunlukları </w:t>
      </w:r>
      <w:r>
        <w:rPr>
          <w:rFonts w:cs="Times New Roman"/>
        </w:rPr>
        <w:t>belirtilmemiştir.</w:t>
      </w:r>
      <w:r w:rsidRPr="00F45177">
        <w:rPr>
          <w:rFonts w:cs="Times New Roman"/>
        </w:rPr>
        <w:t xml:space="preserve"> Dizi uzunluğu veri tipi tanımlanacağı zaman kullanıcı tarafından </w:t>
      </w:r>
      <w:r>
        <w:rPr>
          <w:rFonts w:cs="Times New Roman"/>
        </w:rPr>
        <w:t>belirtilir</w:t>
      </w:r>
      <w:r w:rsidRPr="00F45177">
        <w:rPr>
          <w:rFonts w:cs="Times New Roman"/>
        </w:rPr>
        <w:t xml:space="preserve">. </w:t>
      </w:r>
    </w:p>
    <w:p w14:paraId="31EAD37B" w14:textId="77777777" w:rsidR="008A00A1" w:rsidRDefault="008A00A1" w:rsidP="006C382C">
      <w:pPr>
        <w:spacing w:after="0"/>
        <w:rPr>
          <w:rFonts w:cs="Times New Roman"/>
        </w:rPr>
      </w:pPr>
    </w:p>
    <w:p w14:paraId="18BFD321" w14:textId="4D6EA0AF" w:rsidR="008A00A1" w:rsidRPr="00435D91" w:rsidRDefault="00716CBC" w:rsidP="00976916">
      <w:pPr>
        <w:pStyle w:val="KOD"/>
        <w:ind w:left="708"/>
      </w:pPr>
      <w:r w:rsidRPr="00813F2F">
        <w:rPr>
          <w:b/>
          <w:color w:val="1F497D" w:themeColor="text2"/>
        </w:rPr>
        <w:t>type</w:t>
      </w:r>
      <w:r w:rsidRPr="00813F2F">
        <w:t xml:space="preserve"> </w:t>
      </w:r>
      <w:r w:rsidR="008A00A1" w:rsidRPr="00435D91">
        <w:t xml:space="preserve">t_Kelime_10 </w:t>
      </w:r>
      <w:r w:rsidRPr="00813F2F">
        <w:rPr>
          <w:b/>
          <w:color w:val="1F497D" w:themeColor="text2"/>
        </w:rPr>
        <w:t>is</w:t>
      </w:r>
      <w:r w:rsidRPr="00813F2F">
        <w:t xml:space="preserve"> </w:t>
      </w:r>
      <w:r w:rsidRPr="00813F2F">
        <w:rPr>
          <w:b/>
          <w:color w:val="1F497D" w:themeColor="text2"/>
        </w:rPr>
        <w:t>array</w:t>
      </w:r>
      <w:r w:rsidRPr="00813F2F">
        <w:t xml:space="preserve"> </w:t>
      </w:r>
      <w:r w:rsidR="008A00A1" w:rsidRPr="00435D91">
        <w:t>(</w:t>
      </w:r>
      <w:r w:rsidR="008A00A1" w:rsidRPr="000822CA">
        <w:rPr>
          <w:b/>
          <w:color w:val="F79646" w:themeColor="accent6"/>
        </w:rPr>
        <w:t>9</w:t>
      </w:r>
      <w:r w:rsidR="008A00A1" w:rsidRPr="00435D91">
        <w:t xml:space="preserve"> </w:t>
      </w:r>
      <w:r w:rsidR="008A00A1" w:rsidRPr="00716CBC">
        <w:rPr>
          <w:color w:val="4F81BD" w:themeColor="accent1"/>
        </w:rPr>
        <w:t>downto</w:t>
      </w:r>
      <w:r w:rsidR="008A00A1" w:rsidRPr="00435D91">
        <w:t xml:space="preserve"> </w:t>
      </w:r>
      <w:r w:rsidR="008A00A1" w:rsidRPr="000822CA">
        <w:rPr>
          <w:b/>
          <w:color w:val="F79646" w:themeColor="accent6"/>
        </w:rPr>
        <w:t>0</w:t>
      </w:r>
      <w:r w:rsidR="008A00A1" w:rsidRPr="00435D91">
        <w:t xml:space="preserve">) </w:t>
      </w:r>
      <w:r w:rsidRPr="00813F2F">
        <w:rPr>
          <w:b/>
          <w:color w:val="1F497D" w:themeColor="text2"/>
        </w:rPr>
        <w:t>of</w:t>
      </w:r>
      <w:r w:rsidR="008A00A1" w:rsidRPr="00435D91">
        <w:t xml:space="preserve"> </w:t>
      </w:r>
      <w:r w:rsidRPr="00EC6252">
        <w:rPr>
          <w:color w:val="4F81BD" w:themeColor="accent1"/>
        </w:rPr>
        <w:t>std_logic</w:t>
      </w:r>
      <w:r w:rsidR="008A00A1" w:rsidRPr="00435D91">
        <w:t>;</w:t>
      </w:r>
    </w:p>
    <w:p w14:paraId="1213615F" w14:textId="77777777" w:rsidR="008A00A1" w:rsidRPr="00435D91" w:rsidRDefault="008A00A1" w:rsidP="00976916">
      <w:pPr>
        <w:pStyle w:val="KOD"/>
        <w:ind w:left="708"/>
      </w:pPr>
      <w:r w:rsidRPr="00716CBC">
        <w:rPr>
          <w:b/>
          <w:color w:val="1F497D" w:themeColor="text2"/>
        </w:rPr>
        <w:t>signal</w:t>
      </w:r>
      <w:r w:rsidRPr="00435D91">
        <w:t xml:space="preserve"> r_Kelime</w:t>
      </w:r>
      <w:r w:rsidR="00D32340" w:rsidRPr="00435D91">
        <w:t>_10</w:t>
      </w:r>
      <w:r w:rsidRPr="00435D91">
        <w:t xml:space="preserve"> : </w:t>
      </w:r>
      <w:r w:rsidR="0004032D" w:rsidRPr="00435D91">
        <w:t>t_Kelime_10</w:t>
      </w:r>
      <w:r w:rsidRPr="00435D91">
        <w:t>;</w:t>
      </w:r>
    </w:p>
    <w:p w14:paraId="0C8B3ED3" w14:textId="77777777" w:rsidR="006C382C" w:rsidRPr="00F45177" w:rsidRDefault="006C382C" w:rsidP="006C382C">
      <w:pPr>
        <w:spacing w:after="0"/>
        <w:jc w:val="center"/>
        <w:rPr>
          <w:rFonts w:cs="Times New Roman"/>
        </w:rPr>
      </w:pPr>
    </w:p>
    <w:p w14:paraId="54F5D8CD" w14:textId="7B305107" w:rsidR="006C382C" w:rsidRPr="00F45177" w:rsidRDefault="006C382C" w:rsidP="00404024">
      <w:pPr>
        <w:rPr>
          <w:rFonts w:cs="Times New Roman"/>
        </w:rPr>
      </w:pPr>
      <w:r w:rsidRPr="00F45177">
        <w:rPr>
          <w:rFonts w:cs="Times New Roman"/>
        </w:rPr>
        <w:lastRenderedPageBreak/>
        <w:t xml:space="preserve">Yukarıda </w:t>
      </w:r>
      <w:r w:rsidR="00462D3E" w:rsidRPr="00E51E86">
        <w:rPr>
          <w:rFonts w:ascii="Courier New" w:eastAsia="Times New Roman" w:hAnsi="Courier New" w:cs="Courier New"/>
          <w:b/>
          <w:color w:val="000020"/>
        </w:rPr>
        <w:t>t_Kelime_10</w:t>
      </w:r>
      <w:r w:rsidR="00462D3E" w:rsidRPr="00E44DAE">
        <w:rPr>
          <w:rFonts w:eastAsia="Times New Roman"/>
          <w:color w:val="000020"/>
        </w:rPr>
        <w:t xml:space="preserve"> </w:t>
      </w:r>
      <w:r w:rsidRPr="00F45177">
        <w:rPr>
          <w:rFonts w:cs="Times New Roman"/>
        </w:rPr>
        <w:t xml:space="preserve">tipi ile tanımlanan </w:t>
      </w:r>
      <w:r w:rsidR="00462D3E" w:rsidRPr="00E51E86">
        <w:rPr>
          <w:rFonts w:ascii="Courier New" w:eastAsia="Times New Roman" w:hAnsi="Courier New" w:cs="Courier New"/>
          <w:b/>
          <w:color w:val="000020"/>
        </w:rPr>
        <w:t>r_Kelime_10</w:t>
      </w:r>
      <w:r w:rsidR="00462D3E" w:rsidRPr="00E44DAE">
        <w:rPr>
          <w:rFonts w:eastAsia="Times New Roman"/>
          <w:color w:val="000020"/>
        </w:rPr>
        <w:t xml:space="preserve"> </w:t>
      </w:r>
      <w:r w:rsidRPr="00F45177">
        <w:rPr>
          <w:rFonts w:cs="Times New Roman"/>
        </w:rPr>
        <w:t xml:space="preserve">sinyali, 10 elemanlı </w:t>
      </w:r>
      <w:r w:rsidR="00C42D83">
        <w:rPr>
          <w:rFonts w:ascii="Courier New" w:hAnsi="Courier New" w:cs="Courier New"/>
          <w:b/>
        </w:rPr>
        <w:t>std</w:t>
      </w:r>
      <w:r w:rsidRPr="00E44DAE">
        <w:rPr>
          <w:rFonts w:ascii="Courier New" w:hAnsi="Courier New" w:cs="Courier New"/>
          <w:b/>
        </w:rPr>
        <w:t>_</w:t>
      </w:r>
      <w:r w:rsidR="00C42D83">
        <w:rPr>
          <w:rFonts w:ascii="Courier New" w:hAnsi="Courier New" w:cs="Courier New"/>
          <w:b/>
        </w:rPr>
        <w:t>logic</w:t>
      </w:r>
      <w:r w:rsidRPr="00F45177">
        <w:rPr>
          <w:rFonts w:cs="Times New Roman"/>
          <w:b/>
        </w:rPr>
        <w:t xml:space="preserve"> </w:t>
      </w:r>
      <w:r w:rsidRPr="00F45177">
        <w:rPr>
          <w:rFonts w:cs="Times New Roman"/>
        </w:rPr>
        <w:t xml:space="preserve">veri </w:t>
      </w:r>
      <w:r w:rsidR="003E7C43">
        <w:rPr>
          <w:rFonts w:cs="Times New Roman"/>
        </w:rPr>
        <w:t>tipinden</w:t>
      </w:r>
      <w:r w:rsidRPr="00F45177">
        <w:rPr>
          <w:rFonts w:cs="Times New Roman"/>
        </w:rPr>
        <w:t xml:space="preserve"> meydana gelmektedir. </w:t>
      </w:r>
    </w:p>
    <w:p w14:paraId="768B1A7E" w14:textId="77777777" w:rsidR="006C382C" w:rsidRDefault="006C382C" w:rsidP="00404024">
      <w:pPr>
        <w:rPr>
          <w:rFonts w:cs="Times New Roman"/>
        </w:rPr>
      </w:pPr>
      <w:r>
        <w:rPr>
          <w:rFonts w:cs="Times New Roman"/>
        </w:rPr>
        <w:t>VHDL’de diziler çok boyutlu olabilir. Dizi tanımlamalarını kavramak için öncelikle bir boyutlu dizi tanımlaması ile ilgili örnek aşağıda verilmiştir:</w:t>
      </w:r>
    </w:p>
    <w:p w14:paraId="518454CD" w14:textId="77777777" w:rsidR="00E51E86" w:rsidRDefault="00E51E86" w:rsidP="008016FF">
      <w:pPr>
        <w:spacing w:after="0"/>
        <w:rPr>
          <w:rFonts w:cs="Times New Roman"/>
        </w:rPr>
      </w:pPr>
    </w:p>
    <w:p w14:paraId="5CB60E38" w14:textId="6227604C" w:rsidR="00E51E86" w:rsidRPr="00711CCB" w:rsidRDefault="00AA484F" w:rsidP="00976916">
      <w:pPr>
        <w:pStyle w:val="KOD"/>
        <w:ind w:left="708"/>
      </w:pPr>
      <w:r w:rsidRPr="00813F2F">
        <w:rPr>
          <w:b/>
          <w:color w:val="1F497D" w:themeColor="text2"/>
        </w:rPr>
        <w:t>type</w:t>
      </w:r>
      <w:r w:rsidRPr="00813F2F">
        <w:t xml:space="preserve"> </w:t>
      </w:r>
      <w:r w:rsidR="00E51E86" w:rsidRPr="00711CCB">
        <w:t xml:space="preserve">t_dizi_1d </w:t>
      </w:r>
      <w:r w:rsidR="00E51E86" w:rsidRPr="00AA484F">
        <w:rPr>
          <w:b/>
          <w:color w:val="1F497D" w:themeColor="text2"/>
        </w:rPr>
        <w:t>is array</w:t>
      </w:r>
      <w:r w:rsidR="00E51E86" w:rsidRPr="00711CCB">
        <w:t xml:space="preserve"> (2 </w:t>
      </w:r>
      <w:r w:rsidR="00711CCB" w:rsidRPr="00716CBC">
        <w:rPr>
          <w:color w:val="4F81BD" w:themeColor="accent1"/>
        </w:rPr>
        <w:t>downto</w:t>
      </w:r>
      <w:r w:rsidR="00711CCB" w:rsidRPr="00435D91">
        <w:t xml:space="preserve"> </w:t>
      </w:r>
      <w:r w:rsidR="00E51E86" w:rsidRPr="00711CCB">
        <w:t xml:space="preserve">0) </w:t>
      </w:r>
      <w:r w:rsidR="00B92794" w:rsidRPr="00813F2F">
        <w:rPr>
          <w:b/>
          <w:color w:val="1F497D" w:themeColor="text2"/>
        </w:rPr>
        <w:t>of</w:t>
      </w:r>
      <w:r w:rsidR="00E51E86" w:rsidRPr="00711CCB">
        <w:t xml:space="preserve"> </w:t>
      </w:r>
      <w:r w:rsidR="00E51E86" w:rsidRPr="006B6CD5">
        <w:rPr>
          <w:color w:val="4F81BD" w:themeColor="accent1"/>
        </w:rPr>
        <w:t>std_logic_vector</w:t>
      </w:r>
      <w:r w:rsidR="00E51E86" w:rsidRPr="00711CCB">
        <w:t xml:space="preserve">(3 </w:t>
      </w:r>
      <w:r w:rsidR="00711CCB" w:rsidRPr="00716CBC">
        <w:rPr>
          <w:color w:val="4F81BD" w:themeColor="accent1"/>
        </w:rPr>
        <w:t>downto</w:t>
      </w:r>
      <w:r w:rsidR="00711CCB" w:rsidRPr="00435D91">
        <w:t xml:space="preserve"> </w:t>
      </w:r>
      <w:r w:rsidR="00E51E86" w:rsidRPr="00711CCB">
        <w:t>0);</w:t>
      </w:r>
    </w:p>
    <w:p w14:paraId="4F4C5AB3" w14:textId="1E2ACFD7" w:rsidR="00E51E86" w:rsidRPr="00711CCB" w:rsidRDefault="00AA484F" w:rsidP="00976916">
      <w:pPr>
        <w:pStyle w:val="KOD"/>
        <w:ind w:left="708"/>
      </w:pPr>
      <w:r w:rsidRPr="00716CBC">
        <w:rPr>
          <w:b/>
          <w:color w:val="1F497D" w:themeColor="text2"/>
        </w:rPr>
        <w:t>signal</w:t>
      </w:r>
      <w:r w:rsidRPr="00435D91">
        <w:t xml:space="preserve"> </w:t>
      </w:r>
      <w:r w:rsidR="00E51E86" w:rsidRPr="00711CCB">
        <w:t>r_dizi_1d : t_dizi_1d;</w:t>
      </w:r>
    </w:p>
    <w:p w14:paraId="3F40757F" w14:textId="77777777" w:rsidR="00E51E86" w:rsidRDefault="00E51E86" w:rsidP="006C382C">
      <w:pPr>
        <w:rPr>
          <w:rFonts w:cs="Times New Roman"/>
        </w:rPr>
      </w:pPr>
    </w:p>
    <w:p w14:paraId="26E85544" w14:textId="534DDE02" w:rsidR="006C382C" w:rsidRDefault="003309AF" w:rsidP="00404024">
      <w:pPr>
        <w:spacing w:after="0"/>
        <w:rPr>
          <w:rFonts w:cs="Times New Roman"/>
        </w:rPr>
      </w:pPr>
      <w:r w:rsidRPr="003309AF">
        <w:rPr>
          <w:rFonts w:ascii="Courier New" w:eastAsia="Times New Roman" w:hAnsi="Courier New" w:cs="Courier New"/>
          <w:b/>
          <w:color w:val="000020"/>
        </w:rPr>
        <w:t>r_dizi_1d</w:t>
      </w:r>
      <w:r w:rsidRPr="00AD521C">
        <w:rPr>
          <w:rFonts w:eastAsia="Times New Roman"/>
          <w:color w:val="000020"/>
        </w:rPr>
        <w:t xml:space="preserve"> </w:t>
      </w:r>
      <w:r w:rsidR="006C382C" w:rsidRPr="00F45177">
        <w:rPr>
          <w:rFonts w:cs="Times New Roman"/>
        </w:rPr>
        <w:t xml:space="preserve">sinyali her biri 4 bitlik </w:t>
      </w:r>
      <w:r w:rsidR="006C382C" w:rsidRPr="00AD521C">
        <w:rPr>
          <w:rFonts w:ascii="Courier New" w:hAnsi="Courier New" w:cs="Courier New"/>
          <w:b/>
        </w:rPr>
        <w:t>std_logic_vector</w:t>
      </w:r>
      <w:r w:rsidR="006C382C">
        <w:rPr>
          <w:rFonts w:cs="Times New Roman"/>
          <w:b/>
        </w:rPr>
        <w:t xml:space="preserve"> </w:t>
      </w:r>
      <w:r w:rsidR="002D6F99" w:rsidRPr="002D6F99">
        <w:rPr>
          <w:rFonts w:cs="Times New Roman"/>
        </w:rPr>
        <w:t xml:space="preserve">tipinde </w:t>
      </w:r>
      <w:r w:rsidR="006C382C" w:rsidRPr="00F45177">
        <w:rPr>
          <w:rFonts w:cs="Times New Roman"/>
        </w:rPr>
        <w:t xml:space="preserve">sinyallerinden oluşan 3 bileşenden meydana gelmektedir. Aşağıda </w:t>
      </w:r>
      <w:r w:rsidR="00E21E20" w:rsidRPr="003309AF">
        <w:rPr>
          <w:rFonts w:ascii="Courier New" w:eastAsia="Times New Roman" w:hAnsi="Courier New" w:cs="Courier New"/>
          <w:b/>
          <w:color w:val="000020"/>
        </w:rPr>
        <w:t>r_dizi_1d</w:t>
      </w:r>
      <w:r w:rsidR="00E21E20" w:rsidRPr="00AD521C">
        <w:rPr>
          <w:rFonts w:eastAsia="Times New Roman"/>
          <w:color w:val="000020"/>
        </w:rPr>
        <w:t xml:space="preserve"> </w:t>
      </w:r>
      <w:r w:rsidR="006C382C" w:rsidRPr="00F45177">
        <w:rPr>
          <w:rFonts w:cs="Times New Roman"/>
        </w:rPr>
        <w:t>bileşeni için bir atama işlemi gösterilmektedir.</w:t>
      </w:r>
    </w:p>
    <w:p w14:paraId="3A1BDA29" w14:textId="77777777" w:rsidR="006D3892" w:rsidRDefault="006D3892" w:rsidP="006D3892">
      <w:pPr>
        <w:spacing w:after="0"/>
        <w:rPr>
          <w:rFonts w:cs="Times New Roman"/>
        </w:rPr>
      </w:pPr>
    </w:p>
    <w:p w14:paraId="09CED7DD" w14:textId="77777777" w:rsidR="00404024" w:rsidRDefault="00404024" w:rsidP="008016FF">
      <w:pPr>
        <w:pStyle w:val="KOD"/>
        <w:spacing w:after="0"/>
        <w:rPr>
          <w:rFonts w:eastAsia="Times New Roman"/>
          <w:color w:val="000020"/>
        </w:rPr>
      </w:pPr>
    </w:p>
    <w:p w14:paraId="598D232C" w14:textId="77777777" w:rsidR="006D3892" w:rsidRPr="00A427B3" w:rsidRDefault="006D3892" w:rsidP="00976916">
      <w:pPr>
        <w:pStyle w:val="KOD"/>
        <w:ind w:left="708"/>
      </w:pPr>
      <w:r w:rsidRPr="00A427B3">
        <w:t>r_dizi_1d &lt;= ("0010", "1100", "1001"); -- Tüm değerlerin ataması.</w:t>
      </w:r>
    </w:p>
    <w:p w14:paraId="168B2561" w14:textId="77777777" w:rsidR="006D3892" w:rsidRPr="00A427B3" w:rsidRDefault="00204998" w:rsidP="00976916">
      <w:pPr>
        <w:pStyle w:val="KOD"/>
        <w:ind w:left="708"/>
      </w:pPr>
      <w:r w:rsidRPr="00A427B3">
        <w:t>r_dizi_1d</w:t>
      </w:r>
      <w:r w:rsidR="006D3892" w:rsidRPr="00A427B3">
        <w:t>(0) &lt;= "1001"; -- 0. Elemanın değer ataması.</w:t>
      </w:r>
    </w:p>
    <w:p w14:paraId="7325BE45" w14:textId="77777777" w:rsidR="006D3892" w:rsidRPr="00A427B3" w:rsidRDefault="006D3892" w:rsidP="00976916">
      <w:pPr>
        <w:pStyle w:val="KOD"/>
        <w:ind w:left="708"/>
      </w:pPr>
      <w:r w:rsidRPr="00A427B3">
        <w:t>r_dizi_1d(1) &lt;= "1100"; -- 1. Elemanın değer ataması.</w:t>
      </w:r>
    </w:p>
    <w:p w14:paraId="0A015A93" w14:textId="77777777" w:rsidR="006D3892" w:rsidRPr="00A427B3" w:rsidRDefault="006D3892" w:rsidP="00976916">
      <w:pPr>
        <w:pStyle w:val="KOD"/>
        <w:ind w:left="708"/>
      </w:pPr>
      <w:r w:rsidRPr="00A427B3">
        <w:t>r_dizi_1d(2) &lt;= "0010"; -- 2. Elemanın değer ataması.</w:t>
      </w:r>
    </w:p>
    <w:p w14:paraId="70FC7677" w14:textId="77777777" w:rsidR="006D3892" w:rsidRPr="00A427B3" w:rsidRDefault="006D3892" w:rsidP="00976916">
      <w:pPr>
        <w:pStyle w:val="KOD"/>
        <w:ind w:left="708"/>
      </w:pPr>
      <w:r w:rsidRPr="00A427B3">
        <w:t>r_dizi_1d(2)(1) &lt;= '1'; -- 2. Elemanın 1. bitine değer ataması.</w:t>
      </w:r>
    </w:p>
    <w:p w14:paraId="2059B4DC" w14:textId="77777777" w:rsidR="006D3892" w:rsidRDefault="006D3892" w:rsidP="006D3892">
      <w:pPr>
        <w:spacing w:after="0"/>
        <w:rPr>
          <w:rFonts w:cs="Times New Roman"/>
        </w:rPr>
      </w:pPr>
    </w:p>
    <w:p w14:paraId="5F3BFAEC" w14:textId="77777777" w:rsidR="00404024" w:rsidRDefault="00404024" w:rsidP="00404024">
      <w:pPr>
        <w:spacing w:after="0"/>
        <w:rPr>
          <w:rFonts w:cs="Times New Roman"/>
        </w:rPr>
      </w:pPr>
    </w:p>
    <w:p w14:paraId="2C7C18B1" w14:textId="77777777" w:rsidR="006C382C" w:rsidRDefault="006C382C" w:rsidP="00404024">
      <w:pPr>
        <w:spacing w:after="0"/>
        <w:rPr>
          <w:rFonts w:cs="Times New Roman"/>
        </w:rPr>
      </w:pPr>
      <w:r>
        <w:rPr>
          <w:rFonts w:cs="Times New Roman"/>
        </w:rPr>
        <w:t>VHDL ile iki boyutlu dizi tanımlaması bir boyutlu ile benzerdir. Aşağıda iki boyutlu dizi tanımlamasına ait örnek kullanım verilmiştir.</w:t>
      </w:r>
    </w:p>
    <w:p w14:paraId="2FCBFDB1" w14:textId="77777777" w:rsidR="006C382C" w:rsidRDefault="006C382C" w:rsidP="006C382C">
      <w:pPr>
        <w:spacing w:after="0"/>
        <w:rPr>
          <w:rFonts w:cs="Times New Roman"/>
        </w:rPr>
      </w:pPr>
    </w:p>
    <w:p w14:paraId="3FD03C67" w14:textId="77777777" w:rsidR="00342471" w:rsidRPr="0045675F" w:rsidRDefault="00342471" w:rsidP="00976916">
      <w:pPr>
        <w:pStyle w:val="KOD"/>
        <w:ind w:left="708"/>
      </w:pPr>
      <w:r w:rsidRPr="00C7424F">
        <w:rPr>
          <w:b/>
          <w:color w:val="1F497D" w:themeColor="text2"/>
        </w:rPr>
        <w:t>type</w:t>
      </w:r>
      <w:r w:rsidRPr="0045675F">
        <w:t xml:space="preserve"> t_</w:t>
      </w:r>
      <w:r w:rsidR="00556F43" w:rsidRPr="0045675F">
        <w:t>dizi</w:t>
      </w:r>
      <w:r w:rsidRPr="0045675F">
        <w:t xml:space="preserve">_2d </w:t>
      </w:r>
      <w:r w:rsidRPr="00C7424F">
        <w:rPr>
          <w:b/>
          <w:color w:val="1F497D" w:themeColor="text2"/>
        </w:rPr>
        <w:t>is array</w:t>
      </w:r>
      <w:r w:rsidRPr="0045675F">
        <w:t xml:space="preserve"> (0 </w:t>
      </w:r>
      <w:r w:rsidRPr="0045675F">
        <w:rPr>
          <w:color w:val="4F81BD" w:themeColor="accent1"/>
        </w:rPr>
        <w:t>to</w:t>
      </w:r>
      <w:r w:rsidRPr="0045675F">
        <w:t xml:space="preserve"> 1, 2 </w:t>
      </w:r>
      <w:r w:rsidRPr="0045675F">
        <w:rPr>
          <w:color w:val="4F81BD" w:themeColor="accent1"/>
        </w:rPr>
        <w:t>downto</w:t>
      </w:r>
      <w:r w:rsidRPr="0045675F">
        <w:t xml:space="preserve"> 0) </w:t>
      </w:r>
      <w:r w:rsidRPr="00C7424F">
        <w:rPr>
          <w:b/>
          <w:color w:val="1F497D" w:themeColor="text2"/>
        </w:rPr>
        <w:t>of</w:t>
      </w:r>
      <w:r w:rsidRPr="0045675F">
        <w:t xml:space="preserve"> </w:t>
      </w:r>
      <w:r w:rsidRPr="0045675F">
        <w:rPr>
          <w:color w:val="4F81BD" w:themeColor="accent1"/>
        </w:rPr>
        <w:t>std_logic_vector</w:t>
      </w:r>
      <w:r w:rsidRPr="0045675F">
        <w:t xml:space="preserve">(3 </w:t>
      </w:r>
      <w:r w:rsidRPr="00C7424F">
        <w:rPr>
          <w:color w:val="4F81BD" w:themeColor="accent1"/>
        </w:rPr>
        <w:t>downto</w:t>
      </w:r>
      <w:r w:rsidRPr="0045675F">
        <w:t xml:space="preserve"> 0);</w:t>
      </w:r>
    </w:p>
    <w:p w14:paraId="32AA11BD" w14:textId="77777777" w:rsidR="00342471" w:rsidRPr="0045675F" w:rsidRDefault="00342471" w:rsidP="00976916">
      <w:pPr>
        <w:pStyle w:val="KOD"/>
        <w:ind w:left="708"/>
      </w:pPr>
      <w:r w:rsidRPr="00C7424F">
        <w:rPr>
          <w:b/>
          <w:color w:val="1F497D" w:themeColor="text2"/>
        </w:rPr>
        <w:t>signal</w:t>
      </w:r>
      <w:r w:rsidRPr="0045675F">
        <w:t xml:space="preserve"> </w:t>
      </w:r>
      <w:r w:rsidR="00556F43" w:rsidRPr="0045675F">
        <w:t>r_dizi</w:t>
      </w:r>
      <w:r w:rsidRPr="0045675F">
        <w:t>_2d : t_</w:t>
      </w:r>
      <w:r w:rsidR="00556F43" w:rsidRPr="0045675F">
        <w:t>dizi</w:t>
      </w:r>
      <w:r w:rsidRPr="0045675F">
        <w:t>_2d;</w:t>
      </w:r>
    </w:p>
    <w:p w14:paraId="41773CBA" w14:textId="77777777" w:rsidR="006C382C" w:rsidRDefault="006C382C" w:rsidP="006C382C">
      <w:pPr>
        <w:rPr>
          <w:rFonts w:ascii="Courier New" w:hAnsi="Courier New" w:cs="Courier New"/>
          <w:b/>
        </w:rPr>
      </w:pPr>
    </w:p>
    <w:p w14:paraId="166186D6" w14:textId="77777777" w:rsidR="006C382C" w:rsidRDefault="006C382C" w:rsidP="00404024">
      <w:pPr>
        <w:rPr>
          <w:rFonts w:cs="Times New Roman"/>
        </w:rPr>
      </w:pPr>
      <w:r w:rsidRPr="00FD7B6C">
        <w:rPr>
          <w:rFonts w:ascii="Courier New" w:hAnsi="Courier New" w:cs="Courier New"/>
          <w:b/>
        </w:rPr>
        <w:t>array_2d</w:t>
      </w:r>
      <w:r w:rsidRPr="00F45177">
        <w:rPr>
          <w:rFonts w:cs="Times New Roman"/>
        </w:rPr>
        <w:t xml:space="preserve"> sinyali her biri 4 bitlik </w:t>
      </w:r>
      <w:r w:rsidRPr="00FD7B6C">
        <w:rPr>
          <w:rFonts w:ascii="Courier New" w:hAnsi="Courier New" w:cs="Courier New"/>
          <w:b/>
        </w:rPr>
        <w:t>std_logic_vector</w:t>
      </w:r>
      <w:r>
        <w:rPr>
          <w:rFonts w:cs="Times New Roman"/>
          <w:b/>
        </w:rPr>
        <w:t xml:space="preserve"> </w:t>
      </w:r>
      <w:r w:rsidRPr="00F45177">
        <w:rPr>
          <w:rFonts w:cs="Times New Roman"/>
        </w:rPr>
        <w:t xml:space="preserve">sinyallerinden oluşan </w:t>
      </w:r>
      <w:r>
        <w:rPr>
          <w:rFonts w:cs="Times New Roman"/>
        </w:rPr>
        <w:t>6</w:t>
      </w:r>
      <w:r w:rsidRPr="00F45177">
        <w:rPr>
          <w:rFonts w:cs="Times New Roman"/>
        </w:rPr>
        <w:t xml:space="preserve"> bileşenden meydana gelmektedir. Aşağıda </w:t>
      </w:r>
      <w:r w:rsidRPr="00FD7B6C">
        <w:rPr>
          <w:rFonts w:ascii="Courier New" w:hAnsi="Courier New" w:cs="Courier New"/>
          <w:b/>
        </w:rPr>
        <w:t>array_2d</w:t>
      </w:r>
      <w:r w:rsidRPr="00F45177">
        <w:rPr>
          <w:rFonts w:cs="Times New Roman"/>
        </w:rPr>
        <w:t xml:space="preserve"> bileşeni için bir atama işlemi gösterilmektedir.</w:t>
      </w:r>
    </w:p>
    <w:p w14:paraId="367E7C5C" w14:textId="77777777" w:rsidR="00A42F88" w:rsidRDefault="00A42F88" w:rsidP="006C382C">
      <w:pPr>
        <w:rPr>
          <w:rFonts w:cs="Times New Roman"/>
        </w:rPr>
      </w:pPr>
    </w:p>
    <w:p w14:paraId="2D75AD3D" w14:textId="77777777" w:rsidR="00A42F88" w:rsidRPr="002617AE" w:rsidRDefault="00D04FA3" w:rsidP="00976916">
      <w:pPr>
        <w:pStyle w:val="KOD"/>
        <w:ind w:left="708"/>
      </w:pPr>
      <w:r w:rsidRPr="002617AE">
        <w:t xml:space="preserve">r_dizi_2d </w:t>
      </w:r>
      <w:r w:rsidR="00A42F88" w:rsidRPr="002617AE">
        <w:t>&lt;= (("0010", "1100", "1001"),</w:t>
      </w:r>
    </w:p>
    <w:p w14:paraId="1683D282" w14:textId="54290E4F" w:rsidR="00A42F88" w:rsidRPr="002617AE" w:rsidRDefault="008016FF" w:rsidP="00976916">
      <w:pPr>
        <w:pStyle w:val="KOD"/>
        <w:ind w:left="708"/>
      </w:pPr>
      <w:r w:rsidRPr="002617AE">
        <w:t xml:space="preserve">        </w:t>
      </w:r>
      <w:r w:rsidR="002453AD" w:rsidRPr="002617AE">
        <w:t xml:space="preserve">      </w:t>
      </w:r>
      <w:r w:rsidR="00A42F88" w:rsidRPr="002617AE">
        <w:t>("1101", "0011", "0110")); -- Tüm değerlerin atanması.</w:t>
      </w:r>
    </w:p>
    <w:p w14:paraId="5A2F746E" w14:textId="2DA9EFBF" w:rsidR="00A42F88" w:rsidRPr="002617AE" w:rsidRDefault="00D04FA3" w:rsidP="00976916">
      <w:pPr>
        <w:pStyle w:val="KOD"/>
        <w:ind w:left="708"/>
      </w:pPr>
      <w:r w:rsidRPr="002617AE">
        <w:t>r_dizi_2d</w:t>
      </w:r>
      <w:r w:rsidR="00A42F88" w:rsidRPr="002617AE">
        <w:t xml:space="preserve">(0) &lt;= ("0010", "1100", "1001");-- 0. satıra değer atanması. </w:t>
      </w:r>
    </w:p>
    <w:p w14:paraId="69928A6F" w14:textId="41F65F00" w:rsidR="00A42F88" w:rsidRPr="002617AE" w:rsidRDefault="00D04FA3" w:rsidP="00976916">
      <w:pPr>
        <w:pStyle w:val="KOD"/>
        <w:ind w:left="708"/>
      </w:pPr>
      <w:r w:rsidRPr="002617AE">
        <w:t>r_dizi_2d</w:t>
      </w:r>
      <w:r w:rsidR="00A42F88" w:rsidRPr="002617AE">
        <w:t>(</w:t>
      </w:r>
      <w:r w:rsidR="002617AE">
        <w:t>1) &lt;= ("1101", "0011", "0110");</w:t>
      </w:r>
      <w:r w:rsidR="00A42F88" w:rsidRPr="002617AE">
        <w:t>-- 1. Satıra değer atanması.</w:t>
      </w:r>
    </w:p>
    <w:p w14:paraId="35D5A26F" w14:textId="67F96314" w:rsidR="00A42F88" w:rsidRPr="002617AE" w:rsidRDefault="00D04FA3" w:rsidP="00976916">
      <w:pPr>
        <w:pStyle w:val="KOD"/>
        <w:ind w:left="708"/>
      </w:pPr>
      <w:r w:rsidRPr="002617AE">
        <w:t>r_dizi_2d</w:t>
      </w:r>
      <w:r w:rsidR="00A42F88" w:rsidRPr="002617AE">
        <w:t>(0, 2) &lt;= "0010";--0. satırın 2. elemanına değer atanması.</w:t>
      </w:r>
    </w:p>
    <w:p w14:paraId="5FC55B8E" w14:textId="49E4C228" w:rsidR="00A42F88" w:rsidRPr="002617AE" w:rsidRDefault="00D04FA3" w:rsidP="00976916">
      <w:pPr>
        <w:pStyle w:val="KOD"/>
        <w:ind w:left="708"/>
      </w:pPr>
      <w:r w:rsidRPr="002617AE">
        <w:t>r_dizi_2d</w:t>
      </w:r>
      <w:r w:rsidR="00A42F88" w:rsidRPr="002617AE">
        <w:t>(0, 1)</w:t>
      </w:r>
      <w:r w:rsidR="008016FF" w:rsidRPr="002617AE">
        <w:t xml:space="preserve"> </w:t>
      </w:r>
      <w:r w:rsidR="00A42F88" w:rsidRPr="002617AE">
        <w:t>&lt;= "1100";--0. satırın 1. elemanına değer atanması.</w:t>
      </w:r>
    </w:p>
    <w:p w14:paraId="3156519F" w14:textId="44C4B872" w:rsidR="00A42F88" w:rsidRPr="002617AE" w:rsidRDefault="00D04FA3" w:rsidP="00976916">
      <w:pPr>
        <w:pStyle w:val="KOD"/>
        <w:ind w:left="708"/>
      </w:pPr>
      <w:r w:rsidRPr="002617AE">
        <w:t>r_dizi_2d</w:t>
      </w:r>
      <w:r w:rsidR="00A42F88" w:rsidRPr="002617AE">
        <w:t>(1, 1) &lt;= "0011";--1. satırın 1. elemanına değer atanması.</w:t>
      </w:r>
    </w:p>
    <w:p w14:paraId="5785FDFA" w14:textId="31166F9D" w:rsidR="00A42F88" w:rsidRPr="002617AE" w:rsidRDefault="00D04FA3" w:rsidP="00976916">
      <w:pPr>
        <w:pStyle w:val="KOD"/>
        <w:ind w:left="708"/>
      </w:pPr>
      <w:r w:rsidRPr="002617AE">
        <w:t>r_dizi_2d</w:t>
      </w:r>
      <w:r w:rsidR="00A42F88" w:rsidRPr="002617AE">
        <w:t>(1, 0) &lt;= "0110";--1. satırın 0. elemanına değer atanması.</w:t>
      </w:r>
    </w:p>
    <w:p w14:paraId="4A6D4905" w14:textId="0C584331" w:rsidR="00A42F88" w:rsidRPr="002617AE" w:rsidRDefault="00D04FA3" w:rsidP="00976916">
      <w:pPr>
        <w:pStyle w:val="KOD"/>
        <w:ind w:left="708"/>
      </w:pPr>
      <w:r w:rsidRPr="002617AE">
        <w:t>r_dizi_2d</w:t>
      </w:r>
      <w:r w:rsidR="00666A15">
        <w:t>(1, 0)(1) &lt;= '1';</w:t>
      </w:r>
      <w:r w:rsidR="00A42F88" w:rsidRPr="002617AE">
        <w:t>--1. satır, 0. elemanın, 1. bitine değer atama.</w:t>
      </w:r>
    </w:p>
    <w:p w14:paraId="5D971F8E" w14:textId="1DF1EE9D" w:rsidR="00A42F88" w:rsidRPr="002617AE" w:rsidRDefault="00D04FA3" w:rsidP="00976916">
      <w:pPr>
        <w:pStyle w:val="KOD"/>
        <w:ind w:left="708"/>
      </w:pPr>
      <w:r w:rsidRPr="002617AE">
        <w:t>r_dizi_2d</w:t>
      </w:r>
      <w:r w:rsidR="00A42F88" w:rsidRPr="002617AE">
        <w:t>(1, 0</w:t>
      </w:r>
      <w:r w:rsidR="00666A15">
        <w:t>)(0) &lt;= '0';</w:t>
      </w:r>
      <w:r w:rsidR="00A42F88" w:rsidRPr="002617AE">
        <w:t>--1. satır, 0. elemanın, 0. bitine değer atama.</w:t>
      </w:r>
    </w:p>
    <w:p w14:paraId="09A26328" w14:textId="77777777" w:rsidR="00A42F88" w:rsidRPr="00F45177" w:rsidRDefault="00A42F88" w:rsidP="006C382C">
      <w:pPr>
        <w:rPr>
          <w:rFonts w:cs="Times New Roman"/>
        </w:rPr>
      </w:pPr>
    </w:p>
    <w:p w14:paraId="35C29D78" w14:textId="77777777" w:rsidR="006C382C" w:rsidRDefault="006C382C" w:rsidP="00DB17AB">
      <w:pPr>
        <w:pStyle w:val="Balk3"/>
        <w:numPr>
          <w:ilvl w:val="2"/>
          <w:numId w:val="16"/>
        </w:numPr>
        <w:spacing w:before="240" w:after="240"/>
      </w:pPr>
      <w:r>
        <w:t>Port Dizileri</w:t>
      </w:r>
    </w:p>
    <w:p w14:paraId="0E940649" w14:textId="77777777" w:rsidR="006C382C" w:rsidRDefault="006C382C" w:rsidP="00687C70">
      <w:r>
        <w:t xml:space="preserve">VHDL dilinde </w:t>
      </w:r>
      <w:r w:rsidRPr="00891D53">
        <w:rPr>
          <w:rFonts w:ascii="Courier New" w:hAnsi="Courier New" w:cs="Courier New"/>
          <w:b/>
        </w:rPr>
        <w:t>entity</w:t>
      </w:r>
      <w:r>
        <w:t xml:space="preserve"> kısmında doğrudan istenilen tipte veri nesnesi tanımlayıp kullanmak mümkün değildir. VHDL dili ancak önceden tanımlanmış veri nesnelerinin </w:t>
      </w:r>
      <w:r w:rsidRPr="00891D53">
        <w:rPr>
          <w:rFonts w:ascii="Courier New" w:hAnsi="Courier New" w:cs="Courier New"/>
          <w:b/>
        </w:rPr>
        <w:t>entity</w:t>
      </w:r>
      <w:r>
        <w:t xml:space="preserve"> kısmında kullanılmasına izin vermektedir. Bu </w:t>
      </w:r>
      <w:r>
        <w:lastRenderedPageBreak/>
        <w:t xml:space="preserve">kısıtlama ile en çok karşılaşılan durum ise </w:t>
      </w:r>
      <w:r w:rsidRPr="00891D53">
        <w:rPr>
          <w:rFonts w:ascii="Courier New" w:hAnsi="Courier New" w:cs="Courier New"/>
          <w:b/>
        </w:rPr>
        <w:t>entity</w:t>
      </w:r>
      <w:r>
        <w:t xml:space="preserve"> kısmında çok boyutlu dizilerin kullanılmaya çalışıldığı anlardır.</w:t>
      </w:r>
    </w:p>
    <w:p w14:paraId="5FC1D969" w14:textId="77777777" w:rsidR="006C382C" w:rsidRDefault="006C382C" w:rsidP="00687C70">
      <w:r>
        <w:t xml:space="preserve">Bu kısıtlamadan kurtulmak ve istediğiniz veri nesnesini (kendinize özel tanımladıklarınız da dâhil olmak üzere) kullanmak için kullanılan yöntem ise </w:t>
      </w:r>
      <w:r w:rsidR="00891D53" w:rsidRPr="00891D53">
        <w:rPr>
          <w:rFonts w:ascii="Courier New" w:hAnsi="Courier New" w:cs="Courier New"/>
          <w:b/>
        </w:rPr>
        <w:t>package</w:t>
      </w:r>
      <w:r>
        <w:t xml:space="preserve"> tanımlamasıdır. </w:t>
      </w:r>
    </w:p>
    <w:p w14:paraId="2ABE8882" w14:textId="77777777" w:rsidR="006C382C" w:rsidRDefault="00891D53" w:rsidP="00687C70">
      <w:r w:rsidRPr="00891D53">
        <w:rPr>
          <w:rFonts w:ascii="Courier New" w:hAnsi="Courier New" w:cs="Courier New"/>
          <w:b/>
        </w:rPr>
        <w:t>package</w:t>
      </w:r>
      <w:r>
        <w:t xml:space="preserve"> </w:t>
      </w:r>
      <w:r w:rsidR="006C382C">
        <w:t xml:space="preserve">içinde tanımlanan veri nesneleri ilgili </w:t>
      </w:r>
      <w:r w:rsidRPr="00891D53">
        <w:rPr>
          <w:rFonts w:ascii="Courier New" w:hAnsi="Courier New" w:cs="Courier New"/>
          <w:b/>
        </w:rPr>
        <w:t>package</w:t>
      </w:r>
      <w:r w:rsidR="008016FF" w:rsidRPr="00C438E7">
        <w:rPr>
          <w:rFonts w:asciiTheme="minorHAnsi" w:hAnsiTheme="minorHAnsi" w:cstheme="minorHAnsi"/>
        </w:rPr>
        <w:t>’in</w:t>
      </w:r>
      <w:r>
        <w:t xml:space="preserve"> </w:t>
      </w:r>
      <w:r w:rsidR="006C382C">
        <w:t xml:space="preserve">çağrıldığı tüm proje dosyaları tarafından </w:t>
      </w:r>
      <w:r w:rsidR="00AC05BB" w:rsidRPr="00891D53">
        <w:rPr>
          <w:rFonts w:ascii="Courier New" w:hAnsi="Courier New" w:cs="Courier New"/>
          <w:b/>
        </w:rPr>
        <w:t>entity</w:t>
      </w:r>
      <w:r w:rsidR="00AC05BB">
        <w:t xml:space="preserve"> </w:t>
      </w:r>
      <w:r w:rsidR="006C382C">
        <w:t xml:space="preserve">kısmı da dahil olmak üzere her yerde kullanılabilir. </w:t>
      </w:r>
      <w:r w:rsidRPr="00891D53">
        <w:rPr>
          <w:rFonts w:ascii="Courier New" w:hAnsi="Courier New" w:cs="Courier New"/>
          <w:b/>
        </w:rPr>
        <w:t>package</w:t>
      </w:r>
      <w:r>
        <w:t xml:space="preserve"> </w:t>
      </w:r>
      <w:r w:rsidR="006C382C">
        <w:t>kullanımı ile ilgili ayrıntılı bilgili daha sonraki bölümlerde anlatılacak olup basit bir örnek aşağıda verilmiştir.</w:t>
      </w:r>
    </w:p>
    <w:p w14:paraId="595DE03E" w14:textId="69A6E059" w:rsidR="00725A3E" w:rsidRDefault="006864E9" w:rsidP="00687C70">
      <w:r w:rsidRPr="00DD7712">
        <w:rPr>
          <w:rFonts w:ascii="Courier New" w:hAnsi="Courier New" w:cs="Courier New"/>
          <w:b/>
        </w:rPr>
        <w:t xml:space="preserve">Örnek </w:t>
      </w:r>
      <w:r>
        <w:rPr>
          <w:rFonts w:ascii="Courier New" w:hAnsi="Courier New" w:cs="Courier New"/>
          <w:b/>
        </w:rPr>
        <w:t>5</w:t>
      </w:r>
      <w:r w:rsidRPr="00DD7712">
        <w:rPr>
          <w:rFonts w:ascii="Courier New" w:hAnsi="Courier New" w:cs="Courier New"/>
          <w:b/>
        </w:rPr>
        <w:t>.</w:t>
      </w:r>
      <w:r>
        <w:rPr>
          <w:rFonts w:ascii="Courier New" w:hAnsi="Courier New" w:cs="Courier New"/>
          <w:b/>
        </w:rPr>
        <w:t>6</w:t>
      </w:r>
      <w:r w:rsidRPr="00DD7712">
        <w:rPr>
          <w:rFonts w:ascii="Courier New" w:hAnsi="Courier New" w:cs="Courier New"/>
          <w:b/>
        </w:rPr>
        <w:t>:</w:t>
      </w:r>
      <w:r>
        <w:t xml:space="preserve"> </w:t>
      </w:r>
      <w:r w:rsidR="00725A3E">
        <w:t xml:space="preserve">Aşağıda port dizi tanımlama işleminin yapıldığı </w:t>
      </w:r>
      <w:r w:rsidR="00725A3E" w:rsidRPr="00F96E54">
        <w:rPr>
          <w:rFonts w:ascii="Courier New" w:hAnsi="Courier New" w:cs="Courier New"/>
          <w:b/>
        </w:rPr>
        <w:t>port_dizi_paket.vhd</w:t>
      </w:r>
      <w:r w:rsidR="00725A3E">
        <w:t xml:space="preserve"> VHDL kodu verilmiştir. </w:t>
      </w:r>
      <w:r w:rsidR="002D6F99">
        <w:t>6. satırda her biri 8</w:t>
      </w:r>
      <w:r w:rsidR="00F66A7C">
        <w:t xml:space="preserve"> </w:t>
      </w:r>
      <w:r w:rsidR="002D6F99">
        <w:t xml:space="preserve">bitlik </w:t>
      </w:r>
      <w:r w:rsidR="002D6F99" w:rsidRPr="00F66A7C">
        <w:rPr>
          <w:rFonts w:ascii="Courier New" w:hAnsi="Courier New" w:cs="Courier New"/>
          <w:b/>
        </w:rPr>
        <w:t>std_logic_vector</w:t>
      </w:r>
      <w:r w:rsidR="002D6F99">
        <w:t xml:space="preserve"> tipinde tanımlanmış </w:t>
      </w:r>
      <w:r w:rsidR="00A375D7">
        <w:t xml:space="preserve">4 bileşenden oluşan </w:t>
      </w:r>
      <w:r w:rsidR="00A375D7" w:rsidRPr="00F66A7C">
        <w:rPr>
          <w:rFonts w:ascii="Courier New" w:hAnsi="Courier New" w:cs="Courier New"/>
          <w:b/>
        </w:rPr>
        <w:t>port_dizi</w:t>
      </w:r>
      <w:r w:rsidR="00A375D7">
        <w:t xml:space="preserve"> tipi tanımlanmıştır. </w:t>
      </w:r>
    </w:p>
    <w:p w14:paraId="71D2F48F" w14:textId="77777777" w:rsidR="004A0D4D" w:rsidRDefault="004A0D4D" w:rsidP="00687C70"/>
    <w:p w14:paraId="7DE63ED8" w14:textId="77777777" w:rsidR="00344FD8" w:rsidRPr="00344FD8" w:rsidRDefault="00344FD8" w:rsidP="00344FD8">
      <w:pPr>
        <w:pStyle w:val="KOD"/>
        <w:numPr>
          <w:ilvl w:val="0"/>
          <w:numId w:val="36"/>
        </w:numPr>
        <w:ind w:left="680" w:hanging="340"/>
      </w:pPr>
      <w:r w:rsidRPr="004A0D4D">
        <w:rPr>
          <w:b/>
          <w:color w:val="800000"/>
        </w:rPr>
        <w:t>library</w:t>
      </w:r>
      <w:r w:rsidRPr="00344FD8">
        <w:t xml:space="preserve"> IEEE;</w:t>
      </w:r>
    </w:p>
    <w:p w14:paraId="0505E32D" w14:textId="77777777" w:rsidR="00344FD8" w:rsidRPr="00344FD8" w:rsidRDefault="00344FD8" w:rsidP="00344FD8">
      <w:pPr>
        <w:pStyle w:val="KOD"/>
        <w:numPr>
          <w:ilvl w:val="0"/>
          <w:numId w:val="36"/>
        </w:numPr>
        <w:ind w:left="680" w:hanging="340"/>
      </w:pPr>
      <w:r w:rsidRPr="004A0D4D">
        <w:rPr>
          <w:b/>
          <w:color w:val="800000"/>
        </w:rPr>
        <w:t>use</w:t>
      </w:r>
      <w:r w:rsidRPr="00344FD8">
        <w:t xml:space="preserve"> IEEE.STD_LOGIC_1164.ALL;</w:t>
      </w:r>
    </w:p>
    <w:p w14:paraId="40919467" w14:textId="77777777" w:rsidR="00344FD8" w:rsidRDefault="00344FD8" w:rsidP="00344FD8">
      <w:pPr>
        <w:pStyle w:val="KOD"/>
        <w:numPr>
          <w:ilvl w:val="0"/>
          <w:numId w:val="36"/>
        </w:numPr>
        <w:ind w:left="680" w:hanging="340"/>
      </w:pPr>
    </w:p>
    <w:p w14:paraId="7C1EADFA" w14:textId="77777777" w:rsidR="00344FD8" w:rsidRPr="00344FD8" w:rsidRDefault="00344FD8" w:rsidP="00344FD8">
      <w:pPr>
        <w:pStyle w:val="KOD"/>
        <w:numPr>
          <w:ilvl w:val="0"/>
          <w:numId w:val="36"/>
        </w:numPr>
        <w:ind w:left="680" w:hanging="340"/>
      </w:pPr>
      <w:r w:rsidRPr="00C43B49">
        <w:rPr>
          <w:b/>
          <w:color w:val="1F497D" w:themeColor="text2"/>
        </w:rPr>
        <w:t>package</w:t>
      </w:r>
      <w:r w:rsidRPr="00344FD8">
        <w:t xml:space="preserve"> port_dizi_paket </w:t>
      </w:r>
      <w:r w:rsidRPr="00C43B49">
        <w:rPr>
          <w:b/>
          <w:color w:val="1F497D" w:themeColor="text2"/>
        </w:rPr>
        <w:t>is</w:t>
      </w:r>
    </w:p>
    <w:p w14:paraId="2BF7052B" w14:textId="77777777" w:rsidR="00344FD8" w:rsidRDefault="00344FD8" w:rsidP="00344FD8">
      <w:pPr>
        <w:pStyle w:val="KOD"/>
        <w:numPr>
          <w:ilvl w:val="0"/>
          <w:numId w:val="36"/>
        </w:numPr>
        <w:ind w:left="680" w:hanging="340"/>
      </w:pPr>
    </w:p>
    <w:p w14:paraId="400538CC" w14:textId="034C853B" w:rsidR="00344FD8" w:rsidRPr="00344FD8" w:rsidRDefault="00344FD8" w:rsidP="00344FD8">
      <w:pPr>
        <w:pStyle w:val="KOD"/>
        <w:numPr>
          <w:ilvl w:val="0"/>
          <w:numId w:val="36"/>
        </w:numPr>
        <w:ind w:left="680" w:hanging="340"/>
      </w:pPr>
      <w:r>
        <w:t xml:space="preserve">  </w:t>
      </w:r>
      <w:r w:rsidRPr="00C43B49">
        <w:rPr>
          <w:b/>
          <w:color w:val="1F497D" w:themeColor="text2"/>
        </w:rPr>
        <w:t>type</w:t>
      </w:r>
      <w:r w:rsidRPr="00344FD8">
        <w:t xml:space="preserve"> port_dizi </w:t>
      </w:r>
      <w:r w:rsidRPr="00A45020">
        <w:rPr>
          <w:b/>
          <w:color w:val="1F497D" w:themeColor="text2"/>
        </w:rPr>
        <w:t>is</w:t>
      </w:r>
      <w:r w:rsidRPr="00344FD8">
        <w:t xml:space="preserve"> </w:t>
      </w:r>
      <w:r w:rsidRPr="00A45020">
        <w:rPr>
          <w:b/>
          <w:color w:val="1F497D" w:themeColor="text2"/>
        </w:rPr>
        <w:t>array</w:t>
      </w:r>
      <w:r w:rsidRPr="00344FD8">
        <w:t xml:space="preserve"> (</w:t>
      </w:r>
      <w:r w:rsidR="00C43B49" w:rsidRPr="00A45020">
        <w:rPr>
          <w:b/>
          <w:color w:val="F79646" w:themeColor="accent6"/>
        </w:rPr>
        <w:t>3</w:t>
      </w:r>
      <w:r w:rsidR="00C43B49">
        <w:t xml:space="preserve"> </w:t>
      </w:r>
      <w:r w:rsidR="00C43B49" w:rsidRPr="00A45020">
        <w:rPr>
          <w:color w:val="4F81BD" w:themeColor="accent1"/>
        </w:rPr>
        <w:t>downto</w:t>
      </w:r>
      <w:r w:rsidR="00C43B49">
        <w:t xml:space="preserve"> </w:t>
      </w:r>
      <w:r w:rsidR="00C43B49" w:rsidRPr="00E80DA9">
        <w:rPr>
          <w:b/>
          <w:color w:val="F79646" w:themeColor="accent6"/>
        </w:rPr>
        <w:t>0</w:t>
      </w:r>
      <w:r w:rsidRPr="00344FD8">
        <w:t xml:space="preserve">) </w:t>
      </w:r>
      <w:r w:rsidRPr="00A45020">
        <w:rPr>
          <w:b/>
          <w:color w:val="1F497D" w:themeColor="text2"/>
        </w:rPr>
        <w:t>of</w:t>
      </w:r>
      <w:r w:rsidRPr="00344FD8">
        <w:t xml:space="preserve"> </w:t>
      </w:r>
      <w:r w:rsidRPr="00A45020">
        <w:rPr>
          <w:color w:val="4F81BD" w:themeColor="accent1"/>
        </w:rPr>
        <w:t>std_logic_vector</w:t>
      </w:r>
      <w:r w:rsidRPr="00344FD8">
        <w:t>(</w:t>
      </w:r>
      <w:r w:rsidRPr="00E80DA9">
        <w:rPr>
          <w:b/>
          <w:color w:val="F79646" w:themeColor="accent6"/>
        </w:rPr>
        <w:t>0</w:t>
      </w:r>
      <w:r w:rsidRPr="00344FD8">
        <w:t xml:space="preserve"> </w:t>
      </w:r>
      <w:r w:rsidRPr="00A45020">
        <w:rPr>
          <w:color w:val="4F81BD" w:themeColor="accent1"/>
        </w:rPr>
        <w:t>to</w:t>
      </w:r>
      <w:r w:rsidRPr="00344FD8">
        <w:t xml:space="preserve"> </w:t>
      </w:r>
      <w:r w:rsidRPr="00E80DA9">
        <w:rPr>
          <w:b/>
          <w:color w:val="F79646" w:themeColor="accent6"/>
        </w:rPr>
        <w:t>7</w:t>
      </w:r>
      <w:r w:rsidRPr="00344FD8">
        <w:t>);</w:t>
      </w:r>
    </w:p>
    <w:p w14:paraId="68210380" w14:textId="77777777" w:rsidR="00344FD8" w:rsidRDefault="00344FD8" w:rsidP="00344FD8">
      <w:pPr>
        <w:pStyle w:val="KOD"/>
        <w:numPr>
          <w:ilvl w:val="0"/>
          <w:numId w:val="36"/>
        </w:numPr>
        <w:ind w:left="680" w:hanging="340"/>
      </w:pPr>
    </w:p>
    <w:p w14:paraId="23FD5144" w14:textId="01AC4DEC" w:rsidR="007E5044" w:rsidRPr="00344FD8" w:rsidRDefault="00344FD8" w:rsidP="00344FD8">
      <w:pPr>
        <w:pStyle w:val="KOD"/>
        <w:numPr>
          <w:ilvl w:val="0"/>
          <w:numId w:val="36"/>
        </w:numPr>
        <w:ind w:left="680" w:hanging="340"/>
      </w:pPr>
      <w:r w:rsidRPr="00E104AE">
        <w:rPr>
          <w:b/>
          <w:color w:val="1F497D" w:themeColor="text2"/>
        </w:rPr>
        <w:t>end</w:t>
      </w:r>
      <w:r w:rsidRPr="00344FD8">
        <w:t xml:space="preserve"> port_dizi_paket;</w:t>
      </w:r>
    </w:p>
    <w:p w14:paraId="091DF9B2" w14:textId="77777777" w:rsidR="007E5044" w:rsidRDefault="007E5044" w:rsidP="003D3091"/>
    <w:p w14:paraId="0879FB10" w14:textId="203D1998" w:rsidR="003D3091" w:rsidRDefault="003D3091" w:rsidP="003D3091">
      <w:r>
        <w:t xml:space="preserve">Aşağıda port dizi tanımlama işleminin yapıldığı </w:t>
      </w:r>
      <w:r w:rsidRPr="003D3091">
        <w:rPr>
          <w:rFonts w:ascii="Courier New" w:hAnsi="Courier New" w:cs="Courier New"/>
          <w:b/>
        </w:rPr>
        <w:t>port_dizi_ornek</w:t>
      </w:r>
      <w:r w:rsidRPr="00F96E54">
        <w:rPr>
          <w:rFonts w:ascii="Courier New" w:hAnsi="Courier New" w:cs="Courier New"/>
          <w:b/>
        </w:rPr>
        <w:t>.vhd</w:t>
      </w:r>
      <w:r>
        <w:t xml:space="preserve"> VHDL kodu verilmiştir. </w:t>
      </w:r>
      <w:r w:rsidR="00697E20">
        <w:t xml:space="preserve">3. satırda </w:t>
      </w:r>
      <w:r w:rsidR="00697E20" w:rsidRPr="00726CF7">
        <w:rPr>
          <w:rFonts w:ascii="Courier New" w:hAnsi="Courier New" w:cs="Courier New"/>
          <w:b/>
        </w:rPr>
        <w:t>port_dizi_paket</w:t>
      </w:r>
      <w:r w:rsidR="00697E20">
        <w:t xml:space="preserve"> </w:t>
      </w:r>
      <w:r w:rsidR="00697E20" w:rsidRPr="00726CF7">
        <w:rPr>
          <w:rFonts w:ascii="Courier New" w:hAnsi="Courier New" w:cs="Courier New"/>
          <w:b/>
        </w:rPr>
        <w:t>package</w:t>
      </w:r>
      <w:r w:rsidR="00697E20">
        <w:t xml:space="preserve"> tanımlama işlemi yapılarak </w:t>
      </w:r>
      <w:r w:rsidR="00697E20" w:rsidRPr="00726CF7">
        <w:rPr>
          <w:rFonts w:ascii="Courier New" w:hAnsi="Courier New" w:cs="Courier New"/>
          <w:b/>
        </w:rPr>
        <w:t>port_dizi</w:t>
      </w:r>
      <w:r w:rsidR="00697E20">
        <w:t xml:space="preserve"> tipinin </w:t>
      </w:r>
      <w:r w:rsidR="00697E20" w:rsidRPr="00726CF7">
        <w:rPr>
          <w:rFonts w:ascii="Courier New" w:hAnsi="Courier New" w:cs="Courier New"/>
          <w:b/>
        </w:rPr>
        <w:t>port_dizi_ornek</w:t>
      </w:r>
      <w:r w:rsidR="00697E20">
        <w:t xml:space="preserve"> varlığında kullanılabilir hale gelmesi sağlanmıştır. </w:t>
      </w:r>
      <w:r w:rsidR="00142089">
        <w:t xml:space="preserve">7. satırda </w:t>
      </w:r>
      <w:r w:rsidR="00142089" w:rsidRPr="00726CF7">
        <w:rPr>
          <w:rFonts w:ascii="Courier New" w:hAnsi="Courier New" w:cs="Courier New"/>
          <w:b/>
        </w:rPr>
        <w:t>in_giris</w:t>
      </w:r>
      <w:r w:rsidR="00142089">
        <w:t xml:space="preserve"> giriş portu </w:t>
      </w:r>
      <w:r w:rsidR="00142089" w:rsidRPr="00E80703">
        <w:rPr>
          <w:rFonts w:ascii="Courier New" w:hAnsi="Courier New" w:cs="Courier New"/>
          <w:b/>
        </w:rPr>
        <w:t>port_dizi</w:t>
      </w:r>
      <w:r w:rsidR="00142089">
        <w:t xml:space="preserve"> tipinde tanımlanmıştır. 8. </w:t>
      </w:r>
      <w:r w:rsidR="0056012A">
        <w:t>s</w:t>
      </w:r>
      <w:r w:rsidR="00142089">
        <w:t xml:space="preserve">atırda </w:t>
      </w:r>
      <w:r w:rsidR="00142089" w:rsidRPr="0056012A">
        <w:rPr>
          <w:rFonts w:ascii="Courier New" w:hAnsi="Courier New" w:cs="Courier New"/>
          <w:b/>
        </w:rPr>
        <w:t>out_cikis</w:t>
      </w:r>
      <w:r w:rsidR="00142089">
        <w:t xml:space="preserve"> çıkış portu </w:t>
      </w:r>
      <w:r w:rsidR="00142089" w:rsidRPr="0056012A">
        <w:rPr>
          <w:rFonts w:ascii="Courier New" w:hAnsi="Courier New" w:cs="Courier New"/>
          <w:b/>
        </w:rPr>
        <w:t>port_dizi</w:t>
      </w:r>
      <w:r w:rsidR="00142089">
        <w:t xml:space="preserve"> tipinde tanımlanmıştır.</w:t>
      </w:r>
    </w:p>
    <w:p w14:paraId="7079B74D" w14:textId="77777777" w:rsidR="003D3091" w:rsidRDefault="003D3091" w:rsidP="003D3091"/>
    <w:p w14:paraId="2B50C5CB" w14:textId="77777777" w:rsidR="00E15D55" w:rsidRDefault="00E15D55" w:rsidP="00E15D55">
      <w:pPr>
        <w:pStyle w:val="KOD"/>
        <w:numPr>
          <w:ilvl w:val="0"/>
          <w:numId w:val="37"/>
        </w:numPr>
        <w:ind w:left="680" w:hanging="340"/>
      </w:pPr>
      <w:r w:rsidRPr="0012533F">
        <w:rPr>
          <w:b/>
          <w:color w:val="800000"/>
        </w:rPr>
        <w:t>library</w:t>
      </w:r>
      <w:r>
        <w:t xml:space="preserve"> IEEE;</w:t>
      </w:r>
    </w:p>
    <w:p w14:paraId="54C0BF0F" w14:textId="77777777" w:rsidR="00E15D55" w:rsidRDefault="00E15D55" w:rsidP="00E15D55">
      <w:pPr>
        <w:pStyle w:val="KOD"/>
        <w:numPr>
          <w:ilvl w:val="0"/>
          <w:numId w:val="37"/>
        </w:numPr>
        <w:ind w:left="680" w:hanging="340"/>
      </w:pPr>
      <w:r w:rsidRPr="0012533F">
        <w:rPr>
          <w:b/>
          <w:color w:val="800000"/>
        </w:rPr>
        <w:t>use</w:t>
      </w:r>
      <w:r>
        <w:t xml:space="preserve"> IEEE.STD_LOGIC_1164.ALL;</w:t>
      </w:r>
    </w:p>
    <w:p w14:paraId="016E72C7" w14:textId="22C87B50" w:rsidR="00E15D55" w:rsidRDefault="0012533F" w:rsidP="00E15D55">
      <w:pPr>
        <w:pStyle w:val="KOD"/>
        <w:numPr>
          <w:ilvl w:val="0"/>
          <w:numId w:val="37"/>
        </w:numPr>
        <w:ind w:left="680" w:hanging="340"/>
      </w:pPr>
      <w:r w:rsidRPr="0012533F">
        <w:rPr>
          <w:b/>
          <w:color w:val="800000"/>
        </w:rPr>
        <w:t>use</w:t>
      </w:r>
      <w:r>
        <w:t xml:space="preserve"> </w:t>
      </w:r>
      <w:r w:rsidR="00E15D55">
        <w:t>work.port_dizi_paket.all;</w:t>
      </w:r>
    </w:p>
    <w:p w14:paraId="69D44A43" w14:textId="77777777" w:rsidR="00E15D55" w:rsidRDefault="00E15D55" w:rsidP="00E15D55">
      <w:pPr>
        <w:pStyle w:val="KOD"/>
        <w:numPr>
          <w:ilvl w:val="0"/>
          <w:numId w:val="37"/>
        </w:numPr>
        <w:ind w:left="680" w:hanging="340"/>
      </w:pPr>
    </w:p>
    <w:p w14:paraId="7F9E3CDC" w14:textId="77777777" w:rsidR="00E15D55" w:rsidRDefault="00E15D55" w:rsidP="00E15D55">
      <w:pPr>
        <w:pStyle w:val="KOD"/>
        <w:numPr>
          <w:ilvl w:val="0"/>
          <w:numId w:val="37"/>
        </w:numPr>
        <w:ind w:left="680" w:hanging="340"/>
      </w:pPr>
      <w:r w:rsidRPr="00B27524">
        <w:rPr>
          <w:b/>
          <w:color w:val="1F497D" w:themeColor="text2"/>
        </w:rPr>
        <w:t>entity</w:t>
      </w:r>
      <w:r>
        <w:t xml:space="preserve"> port_dizi_ornek </w:t>
      </w:r>
      <w:r w:rsidRPr="00B27524">
        <w:rPr>
          <w:b/>
          <w:color w:val="1F497D" w:themeColor="text2"/>
        </w:rPr>
        <w:t>is</w:t>
      </w:r>
    </w:p>
    <w:p w14:paraId="50CD720C" w14:textId="72154A3A" w:rsidR="00215226" w:rsidRDefault="00E15D55" w:rsidP="00215226">
      <w:pPr>
        <w:pStyle w:val="KOD"/>
        <w:numPr>
          <w:ilvl w:val="0"/>
          <w:numId w:val="37"/>
        </w:numPr>
        <w:ind w:left="680" w:hanging="340"/>
      </w:pPr>
      <w:r>
        <w:t xml:space="preserve">  </w:t>
      </w:r>
      <w:r w:rsidRPr="00B27524">
        <w:rPr>
          <w:b/>
          <w:color w:val="1F497D" w:themeColor="text2"/>
        </w:rPr>
        <w:t>Port</w:t>
      </w:r>
      <w:r>
        <w:t xml:space="preserve"> ( </w:t>
      </w:r>
    </w:p>
    <w:p w14:paraId="0E6055E4" w14:textId="3889C937" w:rsidR="00215226" w:rsidRDefault="00E15D55" w:rsidP="00215226">
      <w:pPr>
        <w:pStyle w:val="KOD"/>
        <w:numPr>
          <w:ilvl w:val="0"/>
          <w:numId w:val="37"/>
        </w:numPr>
        <w:ind w:left="680" w:hanging="340"/>
      </w:pPr>
      <w:r>
        <w:t xml:space="preserve">    in_giris : in port_dizi;</w:t>
      </w:r>
    </w:p>
    <w:p w14:paraId="45D409E6" w14:textId="332F475F" w:rsidR="00E15D55" w:rsidRDefault="00E15D55" w:rsidP="00215226">
      <w:pPr>
        <w:pStyle w:val="KOD"/>
        <w:numPr>
          <w:ilvl w:val="0"/>
          <w:numId w:val="37"/>
        </w:numPr>
        <w:ind w:left="680" w:hanging="340"/>
      </w:pPr>
      <w:r>
        <w:t xml:space="preserve">    out_cikis : out port_dizi</w:t>
      </w:r>
    </w:p>
    <w:p w14:paraId="16361515" w14:textId="0743C7F4" w:rsidR="00E15D55" w:rsidRDefault="00E4341E" w:rsidP="00E15D55">
      <w:pPr>
        <w:pStyle w:val="KOD"/>
        <w:numPr>
          <w:ilvl w:val="0"/>
          <w:numId w:val="37"/>
        </w:numPr>
        <w:ind w:left="680" w:hanging="340"/>
      </w:pPr>
      <w:r>
        <w:t xml:space="preserve">  </w:t>
      </w:r>
      <w:r w:rsidR="00E15D55">
        <w:t>);</w:t>
      </w:r>
    </w:p>
    <w:p w14:paraId="33D3838C" w14:textId="77777777" w:rsidR="00E15D55" w:rsidRDefault="00E15D55" w:rsidP="00E15D55">
      <w:pPr>
        <w:pStyle w:val="KOD"/>
        <w:numPr>
          <w:ilvl w:val="0"/>
          <w:numId w:val="37"/>
        </w:numPr>
        <w:ind w:left="680" w:hanging="340"/>
      </w:pPr>
      <w:r w:rsidRPr="00B27524">
        <w:rPr>
          <w:b/>
          <w:color w:val="1F497D" w:themeColor="text2"/>
        </w:rPr>
        <w:t>end</w:t>
      </w:r>
      <w:r>
        <w:t xml:space="preserve"> port_dizi_ornek;</w:t>
      </w:r>
    </w:p>
    <w:p w14:paraId="43D00100" w14:textId="77777777" w:rsidR="00215226" w:rsidRDefault="00215226" w:rsidP="00E15D55">
      <w:pPr>
        <w:pStyle w:val="KOD"/>
        <w:numPr>
          <w:ilvl w:val="0"/>
          <w:numId w:val="37"/>
        </w:numPr>
        <w:ind w:left="680" w:hanging="340"/>
      </w:pPr>
    </w:p>
    <w:p w14:paraId="0FD2794D" w14:textId="77777777" w:rsidR="00E15D55" w:rsidRDefault="00E15D55" w:rsidP="00E15D55">
      <w:pPr>
        <w:pStyle w:val="KOD"/>
        <w:numPr>
          <w:ilvl w:val="0"/>
          <w:numId w:val="37"/>
        </w:numPr>
        <w:ind w:left="680" w:hanging="340"/>
      </w:pPr>
      <w:r w:rsidRPr="00B27524">
        <w:rPr>
          <w:b/>
          <w:color w:val="1F497D" w:themeColor="text2"/>
        </w:rPr>
        <w:t>architecture</w:t>
      </w:r>
      <w:r>
        <w:t xml:space="preserve"> Behavioral </w:t>
      </w:r>
      <w:r w:rsidRPr="00B27524">
        <w:rPr>
          <w:b/>
          <w:color w:val="1F497D" w:themeColor="text2"/>
        </w:rPr>
        <w:t>of</w:t>
      </w:r>
      <w:r>
        <w:t xml:space="preserve"> port_dizi_ornek </w:t>
      </w:r>
      <w:r w:rsidRPr="00B27524">
        <w:rPr>
          <w:b/>
          <w:color w:val="1F497D" w:themeColor="text2"/>
        </w:rPr>
        <w:t>is</w:t>
      </w:r>
    </w:p>
    <w:p w14:paraId="1DC329BB" w14:textId="77777777" w:rsidR="00215226" w:rsidRDefault="00215226" w:rsidP="00E15D55">
      <w:pPr>
        <w:pStyle w:val="KOD"/>
        <w:numPr>
          <w:ilvl w:val="0"/>
          <w:numId w:val="37"/>
        </w:numPr>
        <w:ind w:left="680" w:hanging="340"/>
      </w:pPr>
    </w:p>
    <w:p w14:paraId="2225DC3D" w14:textId="77777777" w:rsidR="00E15D55" w:rsidRPr="00B27524" w:rsidRDefault="00E15D55" w:rsidP="00E15D55">
      <w:pPr>
        <w:pStyle w:val="KOD"/>
        <w:numPr>
          <w:ilvl w:val="0"/>
          <w:numId w:val="37"/>
        </w:numPr>
        <w:ind w:left="680" w:hanging="340"/>
        <w:rPr>
          <w:b/>
          <w:color w:val="1F497D" w:themeColor="text2"/>
        </w:rPr>
      </w:pPr>
      <w:r w:rsidRPr="00B27524">
        <w:rPr>
          <w:b/>
          <w:color w:val="1F497D" w:themeColor="text2"/>
        </w:rPr>
        <w:t>begin</w:t>
      </w:r>
    </w:p>
    <w:p w14:paraId="63249E68" w14:textId="77777777" w:rsidR="00215226" w:rsidRDefault="00215226" w:rsidP="00E15D55">
      <w:pPr>
        <w:pStyle w:val="KOD"/>
        <w:numPr>
          <w:ilvl w:val="0"/>
          <w:numId w:val="37"/>
        </w:numPr>
        <w:ind w:left="680" w:hanging="340"/>
      </w:pPr>
    </w:p>
    <w:p w14:paraId="16ED7859" w14:textId="01A1B58D" w:rsidR="00E15D55" w:rsidRDefault="00933210" w:rsidP="00E15D55">
      <w:pPr>
        <w:pStyle w:val="KOD"/>
        <w:numPr>
          <w:ilvl w:val="0"/>
          <w:numId w:val="37"/>
        </w:numPr>
        <w:ind w:left="680" w:hanging="340"/>
      </w:pPr>
      <w:r>
        <w:t xml:space="preserve">  </w:t>
      </w:r>
      <w:r w:rsidR="00E15D55">
        <w:t xml:space="preserve">out_cikis &lt;= in_giris;  </w:t>
      </w:r>
    </w:p>
    <w:p w14:paraId="0EDDF3D2" w14:textId="77777777" w:rsidR="00215226" w:rsidRDefault="00215226" w:rsidP="00E15D55">
      <w:pPr>
        <w:pStyle w:val="KOD"/>
        <w:numPr>
          <w:ilvl w:val="0"/>
          <w:numId w:val="37"/>
        </w:numPr>
        <w:ind w:left="680" w:hanging="340"/>
      </w:pPr>
    </w:p>
    <w:p w14:paraId="424AF944" w14:textId="2B2D71EF" w:rsidR="00E15D55" w:rsidRDefault="00E15D55" w:rsidP="00E15D55">
      <w:pPr>
        <w:pStyle w:val="KOD"/>
        <w:numPr>
          <w:ilvl w:val="0"/>
          <w:numId w:val="37"/>
        </w:numPr>
        <w:ind w:left="680" w:hanging="340"/>
      </w:pPr>
      <w:r w:rsidRPr="00B27524">
        <w:rPr>
          <w:b/>
          <w:color w:val="1F497D" w:themeColor="text2"/>
        </w:rPr>
        <w:t>end</w:t>
      </w:r>
      <w:r>
        <w:t xml:space="preserve"> Behavioral;</w:t>
      </w:r>
    </w:p>
    <w:p w14:paraId="7117CD9E" w14:textId="77777777" w:rsidR="00B27524" w:rsidRPr="00B27524" w:rsidRDefault="00B27524" w:rsidP="00B27524"/>
    <w:p w14:paraId="5E00D417" w14:textId="77777777" w:rsidR="006C382C" w:rsidRDefault="006C382C" w:rsidP="00DB17AB">
      <w:pPr>
        <w:pStyle w:val="Balk3"/>
        <w:numPr>
          <w:ilvl w:val="2"/>
          <w:numId w:val="16"/>
        </w:numPr>
        <w:spacing w:before="240" w:after="240"/>
      </w:pPr>
      <w:r>
        <w:t>Record Tanımlaması</w:t>
      </w:r>
    </w:p>
    <w:p w14:paraId="60D5598F" w14:textId="77777777" w:rsidR="006C382C" w:rsidRDefault="00FD2D3A" w:rsidP="001303C0">
      <w:r w:rsidRPr="00FD2D3A">
        <w:rPr>
          <w:rFonts w:ascii="Courier New" w:hAnsi="Courier New" w:cs="Courier New"/>
          <w:b/>
        </w:rPr>
        <w:t>record</w:t>
      </w:r>
      <w:r w:rsidR="006C382C">
        <w:t xml:space="preserve"> yapısı diziler ile benzer olmakla berber en önemli farkı içeriğinde farklı veri tiplerine izin veriyor olmasıdır. Bir </w:t>
      </w:r>
      <w:r w:rsidRPr="00FD2D3A">
        <w:rPr>
          <w:rFonts w:ascii="Courier New" w:hAnsi="Courier New" w:cs="Courier New"/>
          <w:b/>
        </w:rPr>
        <w:t>record</w:t>
      </w:r>
      <w:r>
        <w:t xml:space="preserve"> </w:t>
      </w:r>
      <w:r w:rsidR="006C382C">
        <w:t xml:space="preserve">tanımlaması içinde birbirinden farklı tiplerde veriler bulunabilir. Aşağıda </w:t>
      </w:r>
      <w:r w:rsidRPr="00FD2D3A">
        <w:rPr>
          <w:rFonts w:ascii="Courier New" w:hAnsi="Courier New" w:cs="Courier New"/>
          <w:b/>
        </w:rPr>
        <w:t>record</w:t>
      </w:r>
      <w:r>
        <w:t xml:space="preserve"> </w:t>
      </w:r>
      <w:r w:rsidR="006C382C">
        <w:t>tanımlamasına ait kullanım verilmiştir.</w:t>
      </w:r>
    </w:p>
    <w:p w14:paraId="73D9AFAB" w14:textId="77777777" w:rsidR="006C382C" w:rsidRDefault="006C382C" w:rsidP="006C382C"/>
    <w:p w14:paraId="01352278" w14:textId="20897879" w:rsidR="00BD5285" w:rsidRPr="001D56E3" w:rsidRDefault="00BA4908" w:rsidP="001D56E3">
      <w:pPr>
        <w:pStyle w:val="KOD"/>
      </w:pPr>
      <w:r w:rsidRPr="00B83FCC">
        <w:rPr>
          <w:b/>
          <w:color w:val="1F497D" w:themeColor="text2"/>
        </w:rPr>
        <w:t>type</w:t>
      </w:r>
      <w:r>
        <w:t xml:space="preserve"> record_ornek</w:t>
      </w:r>
      <w:r w:rsidR="00BD5285" w:rsidRPr="001D56E3">
        <w:t xml:space="preserve"> </w:t>
      </w:r>
      <w:r w:rsidR="006041CD" w:rsidRPr="00B83FCC">
        <w:rPr>
          <w:b/>
          <w:color w:val="1F497D" w:themeColor="text2"/>
        </w:rPr>
        <w:t>is</w:t>
      </w:r>
      <w:r w:rsidR="00BD5285" w:rsidRPr="00B83FCC">
        <w:rPr>
          <w:color w:val="1F497D" w:themeColor="text2"/>
        </w:rPr>
        <w:t xml:space="preserve"> </w:t>
      </w:r>
      <w:r w:rsidR="00C57687" w:rsidRPr="00B83FCC">
        <w:rPr>
          <w:b/>
          <w:color w:val="1F497D" w:themeColor="text2"/>
        </w:rPr>
        <w:t>record</w:t>
      </w:r>
    </w:p>
    <w:p w14:paraId="6E780612" w14:textId="7B7B1DA2" w:rsidR="00BD5285" w:rsidRPr="001D56E3" w:rsidRDefault="00BD5285" w:rsidP="001D56E3">
      <w:pPr>
        <w:pStyle w:val="KOD"/>
      </w:pPr>
      <w:r w:rsidRPr="001D56E3">
        <w:t xml:space="preserve">   </w:t>
      </w:r>
      <w:r w:rsidR="006255B6">
        <w:t>bilesen_adi</w:t>
      </w:r>
      <w:r w:rsidR="00DB296E">
        <w:t xml:space="preserve"> </w:t>
      </w:r>
      <w:r w:rsidRPr="001D56E3">
        <w:t xml:space="preserve">: </w:t>
      </w:r>
      <w:r w:rsidR="006255B6">
        <w:t>bilesen_tipi</w:t>
      </w:r>
      <w:r w:rsidRPr="001D56E3">
        <w:t>;</w:t>
      </w:r>
    </w:p>
    <w:p w14:paraId="7922C242" w14:textId="77777777" w:rsidR="00BF1961" w:rsidRDefault="00BD5285" w:rsidP="00BF1961">
      <w:pPr>
        <w:pStyle w:val="KOD"/>
      </w:pPr>
      <w:r w:rsidRPr="001D56E3">
        <w:t xml:space="preserve">   </w:t>
      </w:r>
      <w:r w:rsidR="00BF1961">
        <w:t xml:space="preserve">bilesen_adi </w:t>
      </w:r>
      <w:r w:rsidR="00BF1961" w:rsidRPr="001D56E3">
        <w:t xml:space="preserve">: </w:t>
      </w:r>
      <w:r w:rsidR="00BF1961">
        <w:t>bilesen_tipi</w:t>
      </w:r>
      <w:r w:rsidR="00BF1961" w:rsidRPr="001D56E3">
        <w:t>;</w:t>
      </w:r>
    </w:p>
    <w:p w14:paraId="604766F9" w14:textId="2AE42BE3" w:rsidR="00262D63" w:rsidRDefault="00262D63" w:rsidP="00262D63">
      <w:pPr>
        <w:ind w:left="1414" w:firstLine="2"/>
      </w:pPr>
      <w:r>
        <w:t>…</w:t>
      </w:r>
    </w:p>
    <w:p w14:paraId="20F30CAF" w14:textId="40EC8A65" w:rsidR="00262D63" w:rsidRDefault="00262D63" w:rsidP="00262D63">
      <w:pPr>
        <w:ind w:left="705"/>
      </w:pPr>
      <w:r>
        <w:t>…</w:t>
      </w:r>
    </w:p>
    <w:p w14:paraId="143375EC" w14:textId="19A14557" w:rsidR="00BD5285" w:rsidRPr="001D56E3" w:rsidRDefault="008921DF" w:rsidP="001D56E3">
      <w:pPr>
        <w:pStyle w:val="KOD"/>
      </w:pPr>
      <w:r w:rsidRPr="00B83FCC">
        <w:rPr>
          <w:b/>
          <w:color w:val="1F497D" w:themeColor="text2"/>
        </w:rPr>
        <w:t>end</w:t>
      </w:r>
      <w:r w:rsidR="00BD5285" w:rsidRPr="00B83FCC">
        <w:rPr>
          <w:color w:val="1F497D" w:themeColor="text2"/>
        </w:rPr>
        <w:t xml:space="preserve"> </w:t>
      </w:r>
      <w:r w:rsidRPr="00B83FCC">
        <w:rPr>
          <w:b/>
          <w:color w:val="1F497D" w:themeColor="text2"/>
        </w:rPr>
        <w:t>record</w:t>
      </w:r>
      <w:r w:rsidR="00BD5285" w:rsidRPr="001D56E3">
        <w:t>;</w:t>
      </w:r>
    </w:p>
    <w:p w14:paraId="153F9CEE" w14:textId="77777777" w:rsidR="006C382C" w:rsidRPr="001600D7" w:rsidRDefault="006C382C" w:rsidP="006C382C"/>
    <w:p w14:paraId="447400CC" w14:textId="77777777" w:rsidR="006C382C" w:rsidRPr="00F45177" w:rsidRDefault="006C382C" w:rsidP="00DB17AB">
      <w:pPr>
        <w:pStyle w:val="Balk2"/>
        <w:numPr>
          <w:ilvl w:val="1"/>
          <w:numId w:val="16"/>
        </w:numPr>
        <w:spacing w:before="240" w:after="240" w:line="360" w:lineRule="auto"/>
      </w:pPr>
      <w:bookmarkStart w:id="17" w:name="_Toc394327642"/>
      <w:r w:rsidRPr="00F45177">
        <w:t>Veri Nesnesi Değerleri ve Numaraları</w:t>
      </w:r>
      <w:bookmarkEnd w:id="17"/>
    </w:p>
    <w:p w14:paraId="314F5DA3" w14:textId="77777777" w:rsidR="006C382C" w:rsidRPr="00F45177" w:rsidRDefault="006C382C" w:rsidP="006C382C">
      <w:pPr>
        <w:rPr>
          <w:rFonts w:cs="Times New Roman"/>
        </w:rPr>
      </w:pPr>
      <w:r w:rsidRPr="00F64A9C">
        <w:rPr>
          <w:rFonts w:ascii="Courier New" w:hAnsi="Courier New" w:cs="Courier New"/>
          <w:b/>
        </w:rPr>
        <w:t>signal</w:t>
      </w:r>
      <w:r w:rsidRPr="00F45177">
        <w:rPr>
          <w:rFonts w:cs="Times New Roman"/>
        </w:rPr>
        <w:t xml:space="preserve"> veri nesnesi devredeki tekli lojik sinyalleri</w:t>
      </w:r>
      <w:r>
        <w:rPr>
          <w:rFonts w:cs="Times New Roman"/>
        </w:rPr>
        <w:t xml:space="preserve"> (</w:t>
      </w:r>
      <w:r w:rsidRPr="00F64A9C">
        <w:rPr>
          <w:rFonts w:ascii="Courier New" w:hAnsi="Courier New" w:cs="Courier New"/>
        </w:rPr>
        <w:t>bit</w:t>
      </w:r>
      <w:r>
        <w:rPr>
          <w:rFonts w:cs="Times New Roman"/>
        </w:rPr>
        <w:t>)</w:t>
      </w:r>
      <w:r w:rsidRPr="00F45177">
        <w:rPr>
          <w:rFonts w:cs="Times New Roman"/>
        </w:rPr>
        <w:t xml:space="preserve">, çoklu lojik sinyalleri ve ikili sayıların gösteriminde kullanılır: </w:t>
      </w:r>
    </w:p>
    <w:p w14:paraId="4CC813A6" w14:textId="77777777" w:rsidR="006C382C" w:rsidRPr="00F45177" w:rsidRDefault="006C382C" w:rsidP="006C382C">
      <w:pPr>
        <w:pStyle w:val="ListeParagraf"/>
        <w:numPr>
          <w:ilvl w:val="0"/>
          <w:numId w:val="5"/>
        </w:numPr>
        <w:rPr>
          <w:rFonts w:cs="Times New Roman"/>
        </w:rPr>
      </w:pPr>
      <w:r w:rsidRPr="00F45177">
        <w:rPr>
          <w:rFonts w:cs="Times New Roman"/>
        </w:rPr>
        <w:t xml:space="preserve">Tekli </w:t>
      </w:r>
      <w:r w:rsidRPr="00F64A9C">
        <w:rPr>
          <w:rFonts w:ascii="Courier New" w:hAnsi="Courier New" w:cs="Courier New"/>
          <w:b/>
        </w:rPr>
        <w:t>signal</w:t>
      </w:r>
      <w:r w:rsidRPr="00F45177">
        <w:rPr>
          <w:rFonts w:cs="Times New Roman"/>
        </w:rPr>
        <w:t xml:space="preserve"> değeri</w:t>
      </w:r>
      <w:r>
        <w:rPr>
          <w:rFonts w:cs="Times New Roman"/>
        </w:rPr>
        <w:t xml:space="preserve"> (</w:t>
      </w:r>
      <w:r w:rsidRPr="00F64A9C">
        <w:rPr>
          <w:rFonts w:ascii="Courier New" w:hAnsi="Courier New" w:cs="Courier New"/>
        </w:rPr>
        <w:t>bit</w:t>
      </w:r>
      <w:r>
        <w:rPr>
          <w:rFonts w:cs="Times New Roman"/>
        </w:rPr>
        <w:t>)</w:t>
      </w:r>
      <w:r w:rsidRPr="00F45177">
        <w:rPr>
          <w:rFonts w:cs="Times New Roman"/>
        </w:rPr>
        <w:t xml:space="preserve"> tekli tırnak ile gösterilmektedir </w:t>
      </w:r>
      <w:r w:rsidRPr="00F64A9C">
        <w:rPr>
          <w:rFonts w:ascii="Courier New" w:hAnsi="Courier New" w:cs="Courier New"/>
        </w:rPr>
        <w:t>(</w:t>
      </w:r>
      <w:r w:rsidRPr="00F64A9C">
        <w:rPr>
          <w:rFonts w:ascii="Courier New" w:hAnsi="Courier New" w:cs="Courier New"/>
          <w:b/>
        </w:rPr>
        <w:t>'0'</w:t>
      </w:r>
      <w:r w:rsidRPr="00F64A9C">
        <w:rPr>
          <w:rFonts w:ascii="Courier New" w:hAnsi="Courier New" w:cs="Courier New"/>
        </w:rPr>
        <w:t xml:space="preserve">, </w:t>
      </w:r>
      <w:r w:rsidRPr="00F64A9C">
        <w:rPr>
          <w:rFonts w:ascii="Courier New" w:hAnsi="Courier New" w:cs="Courier New"/>
          <w:b/>
        </w:rPr>
        <w:t>'1'</w:t>
      </w:r>
      <w:r w:rsidRPr="00F64A9C">
        <w:rPr>
          <w:rFonts w:ascii="Courier New" w:hAnsi="Courier New" w:cs="Courier New"/>
        </w:rPr>
        <w:t>).</w:t>
      </w:r>
      <w:r w:rsidRPr="00F45177">
        <w:rPr>
          <w:rFonts w:cs="Times New Roman"/>
        </w:rPr>
        <w:t xml:space="preserve"> </w:t>
      </w:r>
    </w:p>
    <w:p w14:paraId="32A6B48D" w14:textId="77777777" w:rsidR="006C382C" w:rsidRPr="00F45177" w:rsidRDefault="006C382C" w:rsidP="006C382C">
      <w:pPr>
        <w:pStyle w:val="ListeParagraf"/>
        <w:numPr>
          <w:ilvl w:val="0"/>
          <w:numId w:val="5"/>
        </w:numPr>
        <w:rPr>
          <w:rFonts w:cs="Times New Roman"/>
        </w:rPr>
      </w:pPr>
      <w:r w:rsidRPr="00F45177">
        <w:rPr>
          <w:rFonts w:cs="Times New Roman"/>
        </w:rPr>
        <w:t xml:space="preserve">Çoklu </w:t>
      </w:r>
      <w:r w:rsidRPr="00F64A9C">
        <w:rPr>
          <w:rFonts w:ascii="Courier New" w:hAnsi="Courier New" w:cs="Courier New"/>
          <w:b/>
        </w:rPr>
        <w:t>signal</w:t>
      </w:r>
      <w:r w:rsidRPr="00F45177">
        <w:rPr>
          <w:rFonts w:cs="Times New Roman"/>
        </w:rPr>
        <w:t xml:space="preserve"> değeri ise çift tırnak değeri ile gösterilmektedir </w:t>
      </w:r>
      <w:r w:rsidRPr="00F64A9C">
        <w:rPr>
          <w:rFonts w:ascii="Courier New" w:hAnsi="Courier New" w:cs="Courier New"/>
        </w:rPr>
        <w:t>("</w:t>
      </w:r>
      <w:r w:rsidRPr="00F64A9C">
        <w:rPr>
          <w:rFonts w:ascii="Courier New" w:hAnsi="Courier New" w:cs="Courier New"/>
          <w:b/>
        </w:rPr>
        <w:t>0010</w:t>
      </w:r>
      <w:r w:rsidRPr="00F64A9C">
        <w:rPr>
          <w:rFonts w:ascii="Courier New" w:hAnsi="Courier New" w:cs="Courier New"/>
        </w:rPr>
        <w:t>"</w:t>
      </w:r>
      <w:r w:rsidRPr="00F64A9C">
        <w:rPr>
          <w:rFonts w:ascii="Courier New" w:hAnsi="Courier New" w:cs="Courier New"/>
          <w:b/>
        </w:rPr>
        <w:t xml:space="preserve">, </w:t>
      </w:r>
      <w:r w:rsidRPr="00F64A9C">
        <w:rPr>
          <w:rFonts w:ascii="Courier New" w:hAnsi="Courier New" w:cs="Courier New"/>
        </w:rPr>
        <w:t>"</w:t>
      </w:r>
      <w:r w:rsidRPr="00F64A9C">
        <w:rPr>
          <w:rFonts w:ascii="Courier New" w:hAnsi="Courier New" w:cs="Courier New"/>
          <w:b/>
        </w:rPr>
        <w:t>1100101</w:t>
      </w:r>
      <w:r w:rsidRPr="00F64A9C">
        <w:rPr>
          <w:rFonts w:ascii="Courier New" w:hAnsi="Courier New" w:cs="Courier New"/>
        </w:rPr>
        <w:t>")</w:t>
      </w:r>
      <w:r w:rsidRPr="00F45177">
        <w:rPr>
          <w:rFonts w:cs="Times New Roman"/>
        </w:rPr>
        <w:t xml:space="preserve">. Çoklu </w:t>
      </w:r>
      <w:r w:rsidRPr="00F64A9C">
        <w:rPr>
          <w:rFonts w:ascii="Courier New" w:hAnsi="Courier New" w:cs="Courier New"/>
          <w:b/>
        </w:rPr>
        <w:t>signal</w:t>
      </w:r>
      <w:r w:rsidRPr="00F45177">
        <w:rPr>
          <w:rFonts w:cs="Times New Roman"/>
        </w:rPr>
        <w:t xml:space="preserve"> gösterimi aynı zamanda ikili sayıların gösteriminde de kullanılır. </w:t>
      </w:r>
    </w:p>
    <w:p w14:paraId="4069589E" w14:textId="77777777" w:rsidR="006C382C" w:rsidRDefault="006C382C" w:rsidP="006C382C">
      <w:pPr>
        <w:pStyle w:val="ListeParagraf"/>
        <w:numPr>
          <w:ilvl w:val="0"/>
          <w:numId w:val="5"/>
        </w:numPr>
        <w:rPr>
          <w:rFonts w:cs="Times New Roman"/>
        </w:rPr>
      </w:pPr>
      <w:r w:rsidRPr="00F64A9C">
        <w:rPr>
          <w:rFonts w:ascii="Courier New" w:hAnsi="Courier New" w:cs="Courier New"/>
          <w:b/>
        </w:rPr>
        <w:t>integer</w:t>
      </w:r>
      <w:r w:rsidRPr="00F45177">
        <w:rPr>
          <w:rFonts w:cs="Times New Roman"/>
        </w:rPr>
        <w:t xml:space="preserve"> veri nesnelerinin gösteriminde tırnak işareti kullanılmaz (</w:t>
      </w:r>
      <w:r w:rsidRPr="00F45177">
        <w:rPr>
          <w:rFonts w:cs="Times New Roman"/>
          <w:b/>
        </w:rPr>
        <w:t>9</w:t>
      </w:r>
      <w:r w:rsidRPr="00F45177">
        <w:rPr>
          <w:rFonts w:cs="Times New Roman"/>
        </w:rPr>
        <w:t xml:space="preserve">, </w:t>
      </w:r>
      <w:r w:rsidRPr="00F45177">
        <w:rPr>
          <w:rFonts w:cs="Times New Roman"/>
          <w:b/>
        </w:rPr>
        <w:t>123</w:t>
      </w:r>
      <w:r w:rsidRPr="00F45177">
        <w:rPr>
          <w:rFonts w:cs="Times New Roman"/>
        </w:rPr>
        <w:t xml:space="preserve">). </w:t>
      </w:r>
    </w:p>
    <w:p w14:paraId="2479859C" w14:textId="77777777" w:rsidR="006C382C" w:rsidRPr="00F45177" w:rsidRDefault="006C382C" w:rsidP="006C382C">
      <w:pPr>
        <w:pStyle w:val="ListeParagraf"/>
        <w:ind w:left="1429"/>
        <w:rPr>
          <w:rFonts w:cs="Times New Roman"/>
        </w:rPr>
      </w:pPr>
    </w:p>
    <w:p w14:paraId="65076DD6" w14:textId="77777777" w:rsidR="006C382C" w:rsidRPr="00F45177" w:rsidRDefault="006C382C" w:rsidP="006C382C">
      <w:pPr>
        <w:rPr>
          <w:rFonts w:cs="Times New Roman"/>
        </w:rPr>
      </w:pPr>
      <w:r w:rsidRPr="00F64A9C">
        <w:rPr>
          <w:rFonts w:ascii="Courier New" w:hAnsi="Courier New" w:cs="Courier New"/>
          <w:b/>
        </w:rPr>
        <w:t>constant</w:t>
      </w:r>
      <w:r w:rsidRPr="00F45177">
        <w:rPr>
          <w:rFonts w:cs="Times New Roman"/>
        </w:rPr>
        <w:t xml:space="preserve"> ve </w:t>
      </w:r>
      <w:r w:rsidRPr="00F64A9C">
        <w:rPr>
          <w:rFonts w:ascii="Courier New" w:hAnsi="Courier New" w:cs="Courier New"/>
          <w:b/>
        </w:rPr>
        <w:t>variable</w:t>
      </w:r>
      <w:r w:rsidRPr="00F45177">
        <w:rPr>
          <w:rFonts w:cs="Times New Roman"/>
        </w:rPr>
        <w:t xml:space="preserve"> veri nesnelerinde gösterimi </w:t>
      </w:r>
      <w:r w:rsidRPr="00F64A9C">
        <w:rPr>
          <w:rFonts w:ascii="Courier New" w:hAnsi="Courier New" w:cs="Courier New"/>
          <w:b/>
        </w:rPr>
        <w:t>signal</w:t>
      </w:r>
      <w:r w:rsidRPr="00F45177">
        <w:rPr>
          <w:rFonts w:cs="Times New Roman"/>
        </w:rPr>
        <w:t xml:space="preserve"> ile aynı şekilde yapılmaktadır.</w:t>
      </w:r>
    </w:p>
    <w:p w14:paraId="690DA579" w14:textId="77777777" w:rsidR="006C382C" w:rsidRDefault="006C382C" w:rsidP="006C382C">
      <w:pPr>
        <w:rPr>
          <w:rFonts w:cs="Times New Roman"/>
          <w:b/>
        </w:rPr>
      </w:pPr>
    </w:p>
    <w:p w14:paraId="4B920107" w14:textId="77777777" w:rsidR="00A066A1" w:rsidRDefault="00A066A1" w:rsidP="00A066A1">
      <w:pPr>
        <w:pStyle w:val="Balk2"/>
        <w:numPr>
          <w:ilvl w:val="1"/>
          <w:numId w:val="16"/>
        </w:numPr>
        <w:spacing w:before="240" w:after="240" w:line="360" w:lineRule="auto"/>
      </w:pPr>
      <w:r>
        <w:t xml:space="preserve">Çoklu </w:t>
      </w:r>
      <w:r w:rsidRPr="00F45177">
        <w:t>Veri Nesnesi Değer Atanması</w:t>
      </w:r>
    </w:p>
    <w:p w14:paraId="3B3E3CDD" w14:textId="77777777" w:rsidR="00A066A1" w:rsidRDefault="00A066A1" w:rsidP="00A066A1">
      <w:r w:rsidRPr="00F45177">
        <w:t>Aşağıda çoklu sinyal atamaları örnekleri gösterilmiştir. Bu gösterimlerin hepsi aynı atamayı ifade etmektedir.</w:t>
      </w:r>
    </w:p>
    <w:p w14:paraId="5DB1C386" w14:textId="77777777" w:rsidR="00A066A1" w:rsidRDefault="00A066A1" w:rsidP="00A066A1"/>
    <w:p w14:paraId="07A6D256" w14:textId="77777777" w:rsidR="00A066A1" w:rsidRPr="0095628A" w:rsidRDefault="00A066A1" w:rsidP="00976916">
      <w:pPr>
        <w:pStyle w:val="KOD"/>
        <w:ind w:left="708"/>
      </w:pPr>
      <w:bookmarkStart w:id="18" w:name="_GoBack"/>
      <w:r w:rsidRPr="0095628A">
        <w:t>kelime &lt;= "001100110011"; -- İkilik Tabanda(Binary) Atama İfadeleri</w:t>
      </w:r>
    </w:p>
    <w:p w14:paraId="25DFDAE0" w14:textId="77777777" w:rsidR="00A066A1" w:rsidRPr="0095628A" w:rsidRDefault="00A066A1" w:rsidP="00976916">
      <w:pPr>
        <w:pStyle w:val="KOD"/>
        <w:ind w:left="708"/>
      </w:pPr>
      <w:r w:rsidRPr="0095628A">
        <w:t xml:space="preserve">kelime &lt;= </w:t>
      </w:r>
      <w:r w:rsidRPr="0095628A">
        <w:rPr>
          <w:color w:val="4F81BD" w:themeColor="accent1"/>
        </w:rPr>
        <w:t>B</w:t>
      </w:r>
      <w:r w:rsidRPr="0095628A">
        <w:t>"001100110011"; -- İkilik Tabanda(Binary) Atama İfadeleri</w:t>
      </w:r>
    </w:p>
    <w:p w14:paraId="17DC8E9B" w14:textId="77777777" w:rsidR="00A066A1" w:rsidRPr="0095628A" w:rsidRDefault="00A066A1" w:rsidP="00976916">
      <w:pPr>
        <w:pStyle w:val="KOD"/>
        <w:ind w:left="708"/>
      </w:pPr>
      <w:r w:rsidRPr="0095628A">
        <w:t xml:space="preserve">kelime &lt;= </w:t>
      </w:r>
      <w:r w:rsidRPr="0095628A">
        <w:rPr>
          <w:color w:val="4F81BD" w:themeColor="accent1"/>
        </w:rPr>
        <w:t>O</w:t>
      </w:r>
      <w:r w:rsidRPr="0095628A">
        <w:t>"1463"; -- Sekizlik Tabanda (Octal) Atama İfadesi</w:t>
      </w:r>
    </w:p>
    <w:p w14:paraId="035791E0" w14:textId="77777777" w:rsidR="00A066A1" w:rsidRPr="0095628A" w:rsidRDefault="00A066A1" w:rsidP="00976916">
      <w:pPr>
        <w:pStyle w:val="KOD"/>
        <w:ind w:left="708"/>
      </w:pPr>
      <w:r w:rsidRPr="0095628A">
        <w:t xml:space="preserve">kelime &lt;= </w:t>
      </w:r>
      <w:r w:rsidRPr="0095628A">
        <w:rPr>
          <w:color w:val="4F81BD" w:themeColor="accent1"/>
        </w:rPr>
        <w:t>X</w:t>
      </w:r>
      <w:r w:rsidRPr="0095628A">
        <w:t>"333"; -- Onaltılık Tabanda (Hex) Atama İfadesi</w:t>
      </w:r>
      <w:bookmarkEnd w:id="18"/>
    </w:p>
    <w:sectPr w:rsidR="00A066A1" w:rsidRPr="0095628A" w:rsidSect="00E942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E3CAF" w14:textId="77777777" w:rsidR="00741015" w:rsidRDefault="00741015" w:rsidP="00CC5CBD">
      <w:pPr>
        <w:spacing w:after="0"/>
      </w:pPr>
      <w:r>
        <w:separator/>
      </w:r>
    </w:p>
  </w:endnote>
  <w:endnote w:type="continuationSeparator" w:id="0">
    <w:p w14:paraId="149B6E89" w14:textId="77777777" w:rsidR="00741015" w:rsidRDefault="00741015" w:rsidP="00CC5C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Segoe UI">
    <w:panose1 w:val="020B0502040204020203"/>
    <w:charset w:val="A2"/>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C3634" w14:textId="77777777" w:rsidR="00741015" w:rsidRDefault="00741015" w:rsidP="00CC5CBD">
      <w:pPr>
        <w:spacing w:after="0"/>
      </w:pPr>
      <w:r>
        <w:separator/>
      </w:r>
    </w:p>
  </w:footnote>
  <w:footnote w:type="continuationSeparator" w:id="0">
    <w:p w14:paraId="3F0311C0" w14:textId="77777777" w:rsidR="00741015" w:rsidRDefault="00741015" w:rsidP="00CC5CBD">
      <w:pPr>
        <w:spacing w:after="0"/>
      </w:pPr>
      <w:r>
        <w:continuationSeparator/>
      </w:r>
    </w:p>
  </w:footnote>
  <w:footnote w:id="1">
    <w:p w14:paraId="1DD14A91" w14:textId="77777777" w:rsidR="004D47E3" w:rsidRDefault="004D47E3" w:rsidP="00CC5CBD">
      <w:pPr>
        <w:rPr>
          <w:rFonts w:cs="Times New Roman"/>
        </w:rPr>
      </w:pPr>
      <w:r>
        <w:rPr>
          <w:rStyle w:val="DipnotBavurusu"/>
        </w:rPr>
        <w:footnoteRef/>
      </w:r>
      <w:r>
        <w:t xml:space="preserve"> </w:t>
      </w:r>
      <w:r>
        <w:rPr>
          <w:rFonts w:cs="Times New Roman"/>
        </w:rPr>
        <w:t xml:space="preserve">VHDL-93 standartı ile birlikte VHDL diline </w:t>
      </w:r>
      <w:r w:rsidRPr="000F57A3">
        <w:rPr>
          <w:rFonts w:ascii="Courier New" w:hAnsi="Courier New" w:cs="Courier New"/>
          <w:b/>
        </w:rPr>
        <w:t>shared variable</w:t>
      </w:r>
      <w:r>
        <w:rPr>
          <w:rFonts w:ascii="Courier New" w:hAnsi="Courier New" w:cs="Courier New"/>
          <w:b/>
        </w:rPr>
        <w:t xml:space="preserve"> </w:t>
      </w:r>
      <w:r>
        <w:rPr>
          <w:rFonts w:cs="Times New Roman"/>
        </w:rPr>
        <w:t xml:space="preserve">kullanım imkânı sunulmuştur. Fakat </w:t>
      </w:r>
      <w:r w:rsidRPr="000F57A3">
        <w:rPr>
          <w:rFonts w:ascii="Courier New" w:hAnsi="Courier New" w:cs="Courier New"/>
          <w:b/>
        </w:rPr>
        <w:t>shared variable</w:t>
      </w:r>
      <w:r>
        <w:rPr>
          <w:rFonts w:ascii="Courier New" w:hAnsi="Courier New" w:cs="Courier New"/>
          <w:b/>
        </w:rPr>
        <w:t xml:space="preserve"> </w:t>
      </w:r>
      <w:r>
        <w:rPr>
          <w:rFonts w:cs="Times New Roman"/>
        </w:rPr>
        <w:t xml:space="preserve">nesneleri </w:t>
      </w:r>
      <w:r w:rsidRPr="000F57A3">
        <w:rPr>
          <w:rFonts w:cs="Times New Roman"/>
          <w:b/>
        </w:rPr>
        <w:t>sentezlenemeyen</w:t>
      </w:r>
      <w:r>
        <w:rPr>
          <w:rFonts w:cs="Times New Roman"/>
        </w:rPr>
        <w:t xml:space="preserve"> yapılar olup daha çok benzetim ortamları için kullanılmaktadır. Bununla beraber yaratacağı olası sorunlar yüzünden (aynı </w:t>
      </w:r>
      <w:r w:rsidRPr="000F57A3">
        <w:rPr>
          <w:rFonts w:ascii="Courier New" w:hAnsi="Courier New" w:cs="Courier New"/>
          <w:b/>
        </w:rPr>
        <w:t>shared variable</w:t>
      </w:r>
      <w:r>
        <w:rPr>
          <w:rFonts w:cs="Times New Roman"/>
        </w:rPr>
        <w:t xml:space="preserve"> nesnesinin birden fazla kaynak tarafından aynı anda değiştirilmek istenmesi gibi durumlar) kullanılması tavsiye edilmemektedir.</w:t>
      </w:r>
    </w:p>
    <w:p w14:paraId="012669B5" w14:textId="77777777" w:rsidR="004D47E3" w:rsidRDefault="004D47E3">
      <w:pPr>
        <w:pStyle w:val="DipnotMetni"/>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0537"/>
    <w:multiLevelType w:val="hybridMultilevel"/>
    <w:tmpl w:val="55CAA8B6"/>
    <w:lvl w:ilvl="0" w:tplc="D20CA892">
      <w:start w:val="1"/>
      <w:numFmt w:val="decimal"/>
      <w:lvlText w:val="%1."/>
      <w:lvlJc w:val="left"/>
      <w:pPr>
        <w:ind w:left="720" w:hanging="360"/>
      </w:pPr>
      <w:rPr>
        <w:rFonts w:ascii="Courier New" w:eastAsia="Times New Roman" w:hAnsi="Courier New" w:cstheme="minorBidi"/>
        <w:b w:val="0"/>
        <w:color w:val="1F497D" w:themeColor="text2"/>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5AA7082"/>
    <w:multiLevelType w:val="hybridMultilevel"/>
    <w:tmpl w:val="E0F813A4"/>
    <w:lvl w:ilvl="0" w:tplc="D56E65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6191A0B"/>
    <w:multiLevelType w:val="hybridMultilevel"/>
    <w:tmpl w:val="55CAA8B6"/>
    <w:lvl w:ilvl="0" w:tplc="D20CA892">
      <w:start w:val="1"/>
      <w:numFmt w:val="decimal"/>
      <w:lvlText w:val="%1."/>
      <w:lvlJc w:val="left"/>
      <w:pPr>
        <w:ind w:left="720" w:hanging="360"/>
      </w:pPr>
      <w:rPr>
        <w:rFonts w:ascii="Courier New" w:eastAsia="Times New Roman" w:hAnsi="Courier New" w:cstheme="minorBidi"/>
        <w:b w:val="0"/>
        <w:color w:val="1F497D" w:themeColor="text2"/>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92D3932"/>
    <w:multiLevelType w:val="hybridMultilevel"/>
    <w:tmpl w:val="09C08032"/>
    <w:lvl w:ilvl="0" w:tplc="041F0005">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nsid w:val="099A0414"/>
    <w:multiLevelType w:val="hybridMultilevel"/>
    <w:tmpl w:val="55CAA8B6"/>
    <w:lvl w:ilvl="0" w:tplc="D20CA892">
      <w:start w:val="1"/>
      <w:numFmt w:val="decimal"/>
      <w:lvlText w:val="%1."/>
      <w:lvlJc w:val="left"/>
      <w:pPr>
        <w:ind w:left="720" w:hanging="360"/>
      </w:pPr>
      <w:rPr>
        <w:rFonts w:ascii="Courier New" w:eastAsia="Times New Roman" w:hAnsi="Courier New" w:cstheme="minorBidi"/>
        <w:b w:val="0"/>
        <w:color w:val="1F497D" w:themeColor="text2"/>
      </w:r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CE60810"/>
    <w:multiLevelType w:val="hybridMultilevel"/>
    <w:tmpl w:val="FD2C396C"/>
    <w:lvl w:ilvl="0" w:tplc="AE3E0272">
      <w:start w:val="1"/>
      <w:numFmt w:val="decimal"/>
      <w:lvlText w:val="%1."/>
      <w:lvlJc w:val="left"/>
      <w:pPr>
        <w:ind w:left="1429" w:hanging="360"/>
      </w:pPr>
      <w:rPr>
        <w:b w:val="0"/>
        <w:color w:val="auto"/>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6">
    <w:nsid w:val="142500DC"/>
    <w:multiLevelType w:val="hybridMultilevel"/>
    <w:tmpl w:val="45C4C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47E49A0"/>
    <w:multiLevelType w:val="hybridMultilevel"/>
    <w:tmpl w:val="A1D8701A"/>
    <w:lvl w:ilvl="0" w:tplc="041F0005">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nsid w:val="1DDC3FA0"/>
    <w:multiLevelType w:val="hybridMultilevel"/>
    <w:tmpl w:val="49D271FC"/>
    <w:lvl w:ilvl="0" w:tplc="041F0005">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9">
    <w:nsid w:val="1EF2667A"/>
    <w:multiLevelType w:val="hybridMultilevel"/>
    <w:tmpl w:val="4006A7F0"/>
    <w:lvl w:ilvl="0" w:tplc="4ECAF0D0">
      <w:start w:val="1"/>
      <w:numFmt w:val="decimal"/>
      <w:lvlText w:val="%1."/>
      <w:lvlJc w:val="left"/>
      <w:pPr>
        <w:ind w:left="1429" w:hanging="360"/>
      </w:pPr>
      <w:rPr>
        <w:b w:val="0"/>
        <w:color w:val="000000" w:themeColor="text1"/>
      </w:rPr>
    </w:lvl>
    <w:lvl w:ilvl="1" w:tplc="041F0019">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0">
    <w:nsid w:val="252F3B42"/>
    <w:multiLevelType w:val="hybridMultilevel"/>
    <w:tmpl w:val="79D8D57C"/>
    <w:lvl w:ilvl="0" w:tplc="D56E65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279C563B"/>
    <w:multiLevelType w:val="hybridMultilevel"/>
    <w:tmpl w:val="3F121FCE"/>
    <w:lvl w:ilvl="0" w:tplc="26D65054">
      <w:start w:val="1"/>
      <w:numFmt w:val="bullet"/>
      <w:lvlText w:val=""/>
      <w:lvlJc w:val="left"/>
      <w:pPr>
        <w:ind w:left="1069" w:hanging="360"/>
      </w:pPr>
      <w:rPr>
        <w:rFonts w:ascii="Symbol" w:eastAsiaTheme="minorEastAsia" w:hAnsi="Symbol" w:cstheme="minorBidi" w:hint="default"/>
        <w:b/>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2">
    <w:nsid w:val="2D850838"/>
    <w:multiLevelType w:val="hybridMultilevel"/>
    <w:tmpl w:val="76A03586"/>
    <w:lvl w:ilvl="0" w:tplc="D56E65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9E66D4C"/>
    <w:multiLevelType w:val="hybridMultilevel"/>
    <w:tmpl w:val="A30210A2"/>
    <w:lvl w:ilvl="0" w:tplc="D56E65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C0F4D75"/>
    <w:multiLevelType w:val="hybridMultilevel"/>
    <w:tmpl w:val="6CE04474"/>
    <w:lvl w:ilvl="0" w:tplc="AE3E0272">
      <w:start w:val="1"/>
      <w:numFmt w:val="decimal"/>
      <w:lvlText w:val="%1."/>
      <w:lvlJc w:val="left"/>
      <w:pPr>
        <w:ind w:left="2138" w:hanging="360"/>
      </w:pPr>
      <w:rPr>
        <w:b w:val="0"/>
        <w:color w:val="auto"/>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5">
    <w:nsid w:val="3E0C0B61"/>
    <w:multiLevelType w:val="hybridMultilevel"/>
    <w:tmpl w:val="83F60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39617F3"/>
    <w:multiLevelType w:val="hybridMultilevel"/>
    <w:tmpl w:val="05F85150"/>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7">
    <w:nsid w:val="498D5CC0"/>
    <w:multiLevelType w:val="hybridMultilevel"/>
    <w:tmpl w:val="8C1A4702"/>
    <w:lvl w:ilvl="0" w:tplc="041F0011">
      <w:start w:val="1"/>
      <w:numFmt w:val="decimal"/>
      <w:lvlText w:val="%1)"/>
      <w:lvlJc w:val="left"/>
      <w:pPr>
        <w:ind w:left="1068" w:hanging="360"/>
      </w:pPr>
      <w:rPr>
        <w:rFont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8">
    <w:nsid w:val="4DF2748C"/>
    <w:multiLevelType w:val="hybridMultilevel"/>
    <w:tmpl w:val="C7303926"/>
    <w:lvl w:ilvl="0" w:tplc="F6DAA904">
      <w:start w:val="1"/>
      <w:numFmt w:val="decimal"/>
      <w:lvlText w:val="%1)"/>
      <w:lvlJc w:val="left"/>
      <w:pPr>
        <w:ind w:left="106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62A4F44"/>
    <w:multiLevelType w:val="hybridMultilevel"/>
    <w:tmpl w:val="7912425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85E51B5"/>
    <w:multiLevelType w:val="hybridMultilevel"/>
    <w:tmpl w:val="76A03586"/>
    <w:lvl w:ilvl="0" w:tplc="D56E65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9C82714"/>
    <w:multiLevelType w:val="multilevel"/>
    <w:tmpl w:val="966EA3E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1800" w:hanging="144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160" w:hanging="1800"/>
      </w:pPr>
      <w:rPr>
        <w:rFonts w:cstheme="majorBidi" w:hint="default"/>
      </w:rPr>
    </w:lvl>
  </w:abstractNum>
  <w:abstractNum w:abstractNumId="22">
    <w:nsid w:val="5AEF4079"/>
    <w:multiLevelType w:val="hybridMultilevel"/>
    <w:tmpl w:val="55CAA8B6"/>
    <w:lvl w:ilvl="0" w:tplc="D20CA892">
      <w:start w:val="1"/>
      <w:numFmt w:val="decimal"/>
      <w:lvlText w:val="%1."/>
      <w:lvlJc w:val="left"/>
      <w:pPr>
        <w:ind w:left="720" w:hanging="360"/>
      </w:pPr>
      <w:rPr>
        <w:rFonts w:ascii="Courier New" w:eastAsia="Times New Roman" w:hAnsi="Courier New" w:cstheme="minorBidi"/>
        <w:b w:val="0"/>
        <w:color w:val="1F497D" w:themeColor="text2"/>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BEB0461"/>
    <w:multiLevelType w:val="hybridMultilevel"/>
    <w:tmpl w:val="4AE6A9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C7412B2"/>
    <w:multiLevelType w:val="hybridMultilevel"/>
    <w:tmpl w:val="D108A3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6157081D"/>
    <w:multiLevelType w:val="hybridMultilevel"/>
    <w:tmpl w:val="106E90B8"/>
    <w:lvl w:ilvl="0" w:tplc="041F0011">
      <w:start w:val="1"/>
      <w:numFmt w:val="decimal"/>
      <w:lvlText w:val="%1)"/>
      <w:lvlJc w:val="left"/>
      <w:pPr>
        <w:ind w:left="1429" w:hanging="360"/>
      </w:pPr>
      <w:rPr>
        <w:rFont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6">
    <w:nsid w:val="637B33EB"/>
    <w:multiLevelType w:val="multilevel"/>
    <w:tmpl w:val="49D83498"/>
    <w:lvl w:ilvl="0">
      <w:start w:val="5"/>
      <w:numFmt w:val="decimal"/>
      <w:lvlText w:val="%1."/>
      <w:lvlJc w:val="left"/>
      <w:pPr>
        <w:ind w:left="1080" w:hanging="720"/>
      </w:pPr>
      <w:rPr>
        <w:rFonts w:hint="default"/>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440" w:hanging="1080"/>
      </w:pPr>
      <w:rPr>
        <w:rFonts w:cstheme="majorBidi" w:hint="default"/>
      </w:rPr>
    </w:lvl>
    <w:lvl w:ilvl="3">
      <w:start w:val="1"/>
      <w:numFmt w:val="decimal"/>
      <w:isLgl/>
      <w:lvlText w:val="%1.%2.%3.%4."/>
      <w:lvlJc w:val="left"/>
      <w:pPr>
        <w:ind w:left="1800" w:hanging="1440"/>
      </w:pPr>
      <w:rPr>
        <w:rFonts w:cstheme="majorBidi" w:hint="default"/>
      </w:rPr>
    </w:lvl>
    <w:lvl w:ilvl="4">
      <w:start w:val="1"/>
      <w:numFmt w:val="decimal"/>
      <w:isLgl/>
      <w:lvlText w:val="%1.%2.%3.%4.%5."/>
      <w:lvlJc w:val="left"/>
      <w:pPr>
        <w:ind w:left="2160" w:hanging="1800"/>
      </w:pPr>
      <w:rPr>
        <w:rFonts w:cstheme="majorBidi" w:hint="default"/>
      </w:rPr>
    </w:lvl>
    <w:lvl w:ilvl="5">
      <w:start w:val="1"/>
      <w:numFmt w:val="decimal"/>
      <w:isLgl/>
      <w:lvlText w:val="%1.%2.%3.%4.%5.%6."/>
      <w:lvlJc w:val="left"/>
      <w:pPr>
        <w:ind w:left="2160" w:hanging="1800"/>
      </w:pPr>
      <w:rPr>
        <w:rFonts w:cstheme="majorBidi" w:hint="default"/>
      </w:rPr>
    </w:lvl>
    <w:lvl w:ilvl="6">
      <w:start w:val="1"/>
      <w:numFmt w:val="decimal"/>
      <w:isLgl/>
      <w:lvlText w:val="%1.%2.%3.%4.%5.%6.%7."/>
      <w:lvlJc w:val="left"/>
      <w:pPr>
        <w:ind w:left="2520" w:hanging="2160"/>
      </w:pPr>
      <w:rPr>
        <w:rFonts w:cstheme="majorBidi" w:hint="default"/>
      </w:rPr>
    </w:lvl>
    <w:lvl w:ilvl="7">
      <w:start w:val="1"/>
      <w:numFmt w:val="decimal"/>
      <w:isLgl/>
      <w:lvlText w:val="%1.%2.%3.%4.%5.%6.%7.%8."/>
      <w:lvlJc w:val="left"/>
      <w:pPr>
        <w:ind w:left="2880" w:hanging="2520"/>
      </w:pPr>
      <w:rPr>
        <w:rFonts w:cstheme="majorBidi" w:hint="default"/>
      </w:rPr>
    </w:lvl>
    <w:lvl w:ilvl="8">
      <w:start w:val="1"/>
      <w:numFmt w:val="decimal"/>
      <w:isLgl/>
      <w:lvlText w:val="%1.%2.%3.%4.%5.%6.%7.%8.%9."/>
      <w:lvlJc w:val="left"/>
      <w:pPr>
        <w:ind w:left="3240" w:hanging="2880"/>
      </w:pPr>
      <w:rPr>
        <w:rFonts w:cstheme="majorBidi" w:hint="default"/>
      </w:rPr>
    </w:lvl>
  </w:abstractNum>
  <w:abstractNum w:abstractNumId="27">
    <w:nsid w:val="657D4164"/>
    <w:multiLevelType w:val="hybridMultilevel"/>
    <w:tmpl w:val="B312453E"/>
    <w:lvl w:ilvl="0" w:tplc="AE3E0272">
      <w:start w:val="1"/>
      <w:numFmt w:val="decimal"/>
      <w:lvlText w:val="%1."/>
      <w:lvlJc w:val="left"/>
      <w:pPr>
        <w:ind w:left="1429" w:hanging="360"/>
      </w:pPr>
      <w:rPr>
        <w:b w:val="0"/>
        <w:color w:val="auto"/>
      </w:rPr>
    </w:lvl>
    <w:lvl w:ilvl="1" w:tplc="041F0019">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8">
    <w:nsid w:val="659975D8"/>
    <w:multiLevelType w:val="hybridMultilevel"/>
    <w:tmpl w:val="4FF6F2A0"/>
    <w:lvl w:ilvl="0" w:tplc="041F000F">
      <w:start w:val="1"/>
      <w:numFmt w:val="decimal"/>
      <w:lvlText w:val="%1."/>
      <w:lvlJc w:val="left"/>
      <w:pPr>
        <w:ind w:left="1429" w:hanging="360"/>
      </w:pPr>
    </w:lvl>
    <w:lvl w:ilvl="1" w:tplc="041F0019">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9">
    <w:nsid w:val="67E20B29"/>
    <w:multiLevelType w:val="hybridMultilevel"/>
    <w:tmpl w:val="9AEE3F86"/>
    <w:lvl w:ilvl="0" w:tplc="D56E65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68763292"/>
    <w:multiLevelType w:val="hybridMultilevel"/>
    <w:tmpl w:val="79D8D57C"/>
    <w:lvl w:ilvl="0" w:tplc="D56E658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68FE2137"/>
    <w:multiLevelType w:val="hybridMultilevel"/>
    <w:tmpl w:val="D8ACC0A2"/>
    <w:lvl w:ilvl="0" w:tplc="F81E4198">
      <w:start w:val="1"/>
      <w:numFmt w:val="decimal"/>
      <w:lvlText w:val="%1)"/>
      <w:lvlJc w:val="left"/>
      <w:pPr>
        <w:ind w:left="1068"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69F661D0"/>
    <w:multiLevelType w:val="hybridMultilevel"/>
    <w:tmpl w:val="788ADB1C"/>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3">
    <w:nsid w:val="6F846D92"/>
    <w:multiLevelType w:val="hybridMultilevel"/>
    <w:tmpl w:val="6BF28710"/>
    <w:lvl w:ilvl="0" w:tplc="041F000F">
      <w:start w:val="1"/>
      <w:numFmt w:val="decimal"/>
      <w:lvlText w:val="%1."/>
      <w:lvlJc w:val="left"/>
      <w:pPr>
        <w:ind w:left="1429" w:hanging="360"/>
      </w:pPr>
    </w:lvl>
    <w:lvl w:ilvl="1" w:tplc="041F0019">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4">
    <w:nsid w:val="7373580E"/>
    <w:multiLevelType w:val="hybridMultilevel"/>
    <w:tmpl w:val="B336BEAC"/>
    <w:lvl w:ilvl="0" w:tplc="AE3E0272">
      <w:start w:val="1"/>
      <w:numFmt w:val="decimal"/>
      <w:lvlText w:val="%1."/>
      <w:lvlJc w:val="left"/>
      <w:pPr>
        <w:ind w:left="2138" w:hanging="360"/>
      </w:pPr>
      <w:rPr>
        <w:b w:val="0"/>
        <w:color w:val="auto"/>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5">
    <w:nsid w:val="74D1529B"/>
    <w:multiLevelType w:val="hybridMultilevel"/>
    <w:tmpl w:val="55CAA8B6"/>
    <w:lvl w:ilvl="0" w:tplc="D20CA892">
      <w:start w:val="1"/>
      <w:numFmt w:val="decimal"/>
      <w:lvlText w:val="%1."/>
      <w:lvlJc w:val="left"/>
      <w:pPr>
        <w:ind w:left="720" w:hanging="360"/>
      </w:pPr>
      <w:rPr>
        <w:rFonts w:ascii="Courier New" w:eastAsia="Times New Roman" w:hAnsi="Courier New" w:cstheme="minorBidi"/>
        <w:b w:val="0"/>
        <w:color w:val="1F497D" w:themeColor="text2"/>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789F2FD5"/>
    <w:multiLevelType w:val="hybridMultilevel"/>
    <w:tmpl w:val="95623452"/>
    <w:lvl w:ilvl="0" w:tplc="041F0005">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7">
    <w:nsid w:val="7C8A0BEF"/>
    <w:multiLevelType w:val="hybridMultilevel"/>
    <w:tmpl w:val="3AECCC94"/>
    <w:lvl w:ilvl="0" w:tplc="041F0005">
      <w:start w:val="1"/>
      <w:numFmt w:val="bullet"/>
      <w:lvlText w:val=""/>
      <w:lvlJc w:val="left"/>
      <w:pPr>
        <w:ind w:left="784" w:hanging="360"/>
      </w:pPr>
      <w:rPr>
        <w:rFonts w:ascii="Wingdings" w:hAnsi="Wingdings" w:hint="default"/>
      </w:rPr>
    </w:lvl>
    <w:lvl w:ilvl="1" w:tplc="041F0003" w:tentative="1">
      <w:start w:val="1"/>
      <w:numFmt w:val="bullet"/>
      <w:lvlText w:val="o"/>
      <w:lvlJc w:val="left"/>
      <w:pPr>
        <w:ind w:left="1504" w:hanging="360"/>
      </w:pPr>
      <w:rPr>
        <w:rFonts w:ascii="Courier New" w:hAnsi="Courier New" w:cs="Courier New" w:hint="default"/>
      </w:rPr>
    </w:lvl>
    <w:lvl w:ilvl="2" w:tplc="041F0005" w:tentative="1">
      <w:start w:val="1"/>
      <w:numFmt w:val="bullet"/>
      <w:lvlText w:val=""/>
      <w:lvlJc w:val="left"/>
      <w:pPr>
        <w:ind w:left="2224" w:hanging="360"/>
      </w:pPr>
      <w:rPr>
        <w:rFonts w:ascii="Wingdings" w:hAnsi="Wingdings" w:hint="default"/>
      </w:rPr>
    </w:lvl>
    <w:lvl w:ilvl="3" w:tplc="041F0001" w:tentative="1">
      <w:start w:val="1"/>
      <w:numFmt w:val="bullet"/>
      <w:lvlText w:val=""/>
      <w:lvlJc w:val="left"/>
      <w:pPr>
        <w:ind w:left="2944" w:hanging="360"/>
      </w:pPr>
      <w:rPr>
        <w:rFonts w:ascii="Symbol" w:hAnsi="Symbol" w:hint="default"/>
      </w:rPr>
    </w:lvl>
    <w:lvl w:ilvl="4" w:tplc="041F0003" w:tentative="1">
      <w:start w:val="1"/>
      <w:numFmt w:val="bullet"/>
      <w:lvlText w:val="o"/>
      <w:lvlJc w:val="left"/>
      <w:pPr>
        <w:ind w:left="3664" w:hanging="360"/>
      </w:pPr>
      <w:rPr>
        <w:rFonts w:ascii="Courier New" w:hAnsi="Courier New" w:cs="Courier New" w:hint="default"/>
      </w:rPr>
    </w:lvl>
    <w:lvl w:ilvl="5" w:tplc="041F0005" w:tentative="1">
      <w:start w:val="1"/>
      <w:numFmt w:val="bullet"/>
      <w:lvlText w:val=""/>
      <w:lvlJc w:val="left"/>
      <w:pPr>
        <w:ind w:left="4384" w:hanging="360"/>
      </w:pPr>
      <w:rPr>
        <w:rFonts w:ascii="Wingdings" w:hAnsi="Wingdings" w:hint="default"/>
      </w:rPr>
    </w:lvl>
    <w:lvl w:ilvl="6" w:tplc="041F0001" w:tentative="1">
      <w:start w:val="1"/>
      <w:numFmt w:val="bullet"/>
      <w:lvlText w:val=""/>
      <w:lvlJc w:val="left"/>
      <w:pPr>
        <w:ind w:left="5104" w:hanging="360"/>
      </w:pPr>
      <w:rPr>
        <w:rFonts w:ascii="Symbol" w:hAnsi="Symbol" w:hint="default"/>
      </w:rPr>
    </w:lvl>
    <w:lvl w:ilvl="7" w:tplc="041F0003" w:tentative="1">
      <w:start w:val="1"/>
      <w:numFmt w:val="bullet"/>
      <w:lvlText w:val="o"/>
      <w:lvlJc w:val="left"/>
      <w:pPr>
        <w:ind w:left="5824" w:hanging="360"/>
      </w:pPr>
      <w:rPr>
        <w:rFonts w:ascii="Courier New" w:hAnsi="Courier New" w:cs="Courier New" w:hint="default"/>
      </w:rPr>
    </w:lvl>
    <w:lvl w:ilvl="8" w:tplc="041F0005" w:tentative="1">
      <w:start w:val="1"/>
      <w:numFmt w:val="bullet"/>
      <w:lvlText w:val=""/>
      <w:lvlJc w:val="left"/>
      <w:pPr>
        <w:ind w:left="6544" w:hanging="360"/>
      </w:pPr>
      <w:rPr>
        <w:rFonts w:ascii="Wingdings" w:hAnsi="Wingdings" w:hint="default"/>
      </w:rPr>
    </w:lvl>
  </w:abstractNum>
  <w:num w:numId="1">
    <w:abstractNumId w:val="25"/>
  </w:num>
  <w:num w:numId="2">
    <w:abstractNumId w:val="8"/>
  </w:num>
  <w:num w:numId="3">
    <w:abstractNumId w:val="17"/>
  </w:num>
  <w:num w:numId="4">
    <w:abstractNumId w:val="37"/>
  </w:num>
  <w:num w:numId="5">
    <w:abstractNumId w:val="7"/>
  </w:num>
  <w:num w:numId="6">
    <w:abstractNumId w:val="12"/>
  </w:num>
  <w:num w:numId="7">
    <w:abstractNumId w:val="13"/>
  </w:num>
  <w:num w:numId="8">
    <w:abstractNumId w:val="1"/>
  </w:num>
  <w:num w:numId="9">
    <w:abstractNumId w:val="21"/>
  </w:num>
  <w:num w:numId="10">
    <w:abstractNumId w:val="20"/>
  </w:num>
  <w:num w:numId="11">
    <w:abstractNumId w:val="10"/>
  </w:num>
  <w:num w:numId="12">
    <w:abstractNumId w:val="30"/>
  </w:num>
  <w:num w:numId="13">
    <w:abstractNumId w:val="3"/>
  </w:num>
  <w:num w:numId="14">
    <w:abstractNumId w:val="36"/>
  </w:num>
  <w:num w:numId="15">
    <w:abstractNumId w:val="29"/>
  </w:num>
  <w:num w:numId="16">
    <w:abstractNumId w:val="26"/>
  </w:num>
  <w:num w:numId="17">
    <w:abstractNumId w:val="6"/>
  </w:num>
  <w:num w:numId="18">
    <w:abstractNumId w:val="4"/>
  </w:num>
  <w:num w:numId="19">
    <w:abstractNumId w:val="11"/>
  </w:num>
  <w:num w:numId="20">
    <w:abstractNumId w:val="24"/>
  </w:num>
  <w:num w:numId="21">
    <w:abstractNumId w:val="16"/>
  </w:num>
  <w:num w:numId="22">
    <w:abstractNumId w:val="0"/>
  </w:num>
  <w:num w:numId="23">
    <w:abstractNumId w:val="35"/>
  </w:num>
  <w:num w:numId="24">
    <w:abstractNumId w:val="2"/>
  </w:num>
  <w:num w:numId="25">
    <w:abstractNumId w:val="22"/>
  </w:num>
  <w:num w:numId="26">
    <w:abstractNumId w:val="18"/>
  </w:num>
  <w:num w:numId="27">
    <w:abstractNumId w:val="31"/>
  </w:num>
  <w:num w:numId="28">
    <w:abstractNumId w:val="32"/>
  </w:num>
  <w:num w:numId="29">
    <w:abstractNumId w:val="19"/>
  </w:num>
  <w:num w:numId="30">
    <w:abstractNumId w:val="15"/>
  </w:num>
  <w:num w:numId="31">
    <w:abstractNumId w:val="28"/>
  </w:num>
  <w:num w:numId="32">
    <w:abstractNumId w:val="33"/>
  </w:num>
  <w:num w:numId="33">
    <w:abstractNumId w:val="27"/>
  </w:num>
  <w:num w:numId="34">
    <w:abstractNumId w:val="14"/>
  </w:num>
  <w:num w:numId="35">
    <w:abstractNumId w:val="34"/>
  </w:num>
  <w:num w:numId="36">
    <w:abstractNumId w:val="5"/>
  </w:num>
  <w:num w:numId="37">
    <w:abstractNumId w:val="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382C"/>
    <w:rsid w:val="00007C33"/>
    <w:rsid w:val="00010B55"/>
    <w:rsid w:val="00016679"/>
    <w:rsid w:val="00017A71"/>
    <w:rsid w:val="00026C1D"/>
    <w:rsid w:val="0003097A"/>
    <w:rsid w:val="00030D79"/>
    <w:rsid w:val="00037C57"/>
    <w:rsid w:val="0004032D"/>
    <w:rsid w:val="0004077F"/>
    <w:rsid w:val="00041C3F"/>
    <w:rsid w:val="00044833"/>
    <w:rsid w:val="00044D2B"/>
    <w:rsid w:val="00047AB7"/>
    <w:rsid w:val="00051BDA"/>
    <w:rsid w:val="00051F7E"/>
    <w:rsid w:val="00053B4D"/>
    <w:rsid w:val="0006164E"/>
    <w:rsid w:val="000645E7"/>
    <w:rsid w:val="00064978"/>
    <w:rsid w:val="00064EFD"/>
    <w:rsid w:val="0006619B"/>
    <w:rsid w:val="00066C41"/>
    <w:rsid w:val="00070E32"/>
    <w:rsid w:val="00073F0D"/>
    <w:rsid w:val="0007741E"/>
    <w:rsid w:val="000815C5"/>
    <w:rsid w:val="000822CA"/>
    <w:rsid w:val="00083759"/>
    <w:rsid w:val="000A0C6A"/>
    <w:rsid w:val="000A1216"/>
    <w:rsid w:val="000A3A0C"/>
    <w:rsid w:val="000A52D3"/>
    <w:rsid w:val="000B22BC"/>
    <w:rsid w:val="000B2493"/>
    <w:rsid w:val="000B2A74"/>
    <w:rsid w:val="000B600C"/>
    <w:rsid w:val="000C0677"/>
    <w:rsid w:val="000C57EE"/>
    <w:rsid w:val="000C7E74"/>
    <w:rsid w:val="000D0341"/>
    <w:rsid w:val="000E430A"/>
    <w:rsid w:val="000F0B2E"/>
    <w:rsid w:val="000F438C"/>
    <w:rsid w:val="000F6D37"/>
    <w:rsid w:val="000F7DF1"/>
    <w:rsid w:val="001050BC"/>
    <w:rsid w:val="00112356"/>
    <w:rsid w:val="0011582C"/>
    <w:rsid w:val="00121049"/>
    <w:rsid w:val="00121D76"/>
    <w:rsid w:val="00122246"/>
    <w:rsid w:val="0012533F"/>
    <w:rsid w:val="001271B8"/>
    <w:rsid w:val="001303C0"/>
    <w:rsid w:val="0013728D"/>
    <w:rsid w:val="00141966"/>
    <w:rsid w:val="00142089"/>
    <w:rsid w:val="00144728"/>
    <w:rsid w:val="0014695F"/>
    <w:rsid w:val="00147E69"/>
    <w:rsid w:val="001551E6"/>
    <w:rsid w:val="001552CA"/>
    <w:rsid w:val="0015592B"/>
    <w:rsid w:val="001569C5"/>
    <w:rsid w:val="001578A9"/>
    <w:rsid w:val="00162D3D"/>
    <w:rsid w:val="00163519"/>
    <w:rsid w:val="001777C5"/>
    <w:rsid w:val="001829E7"/>
    <w:rsid w:val="00184468"/>
    <w:rsid w:val="00192AD3"/>
    <w:rsid w:val="0019524B"/>
    <w:rsid w:val="00195336"/>
    <w:rsid w:val="001A054F"/>
    <w:rsid w:val="001A29D3"/>
    <w:rsid w:val="001A6496"/>
    <w:rsid w:val="001B0BAA"/>
    <w:rsid w:val="001B16CE"/>
    <w:rsid w:val="001B32F7"/>
    <w:rsid w:val="001B7578"/>
    <w:rsid w:val="001D4A5C"/>
    <w:rsid w:val="001D4F71"/>
    <w:rsid w:val="001D56E3"/>
    <w:rsid w:val="001D7223"/>
    <w:rsid w:val="001D7F53"/>
    <w:rsid w:val="001E0F86"/>
    <w:rsid w:val="001E1C77"/>
    <w:rsid w:val="001E46F9"/>
    <w:rsid w:val="001E79DF"/>
    <w:rsid w:val="001E7E2D"/>
    <w:rsid w:val="001F23F6"/>
    <w:rsid w:val="001F32E6"/>
    <w:rsid w:val="001F51FE"/>
    <w:rsid w:val="001F6B36"/>
    <w:rsid w:val="00200F6A"/>
    <w:rsid w:val="00204998"/>
    <w:rsid w:val="00207399"/>
    <w:rsid w:val="00210A3B"/>
    <w:rsid w:val="002148FE"/>
    <w:rsid w:val="00215226"/>
    <w:rsid w:val="00215A22"/>
    <w:rsid w:val="00223D4F"/>
    <w:rsid w:val="0022445F"/>
    <w:rsid w:val="00224C14"/>
    <w:rsid w:val="0022527D"/>
    <w:rsid w:val="00225F71"/>
    <w:rsid w:val="002329BB"/>
    <w:rsid w:val="002345AB"/>
    <w:rsid w:val="00235CD7"/>
    <w:rsid w:val="00237A23"/>
    <w:rsid w:val="0024132B"/>
    <w:rsid w:val="002453AD"/>
    <w:rsid w:val="00245808"/>
    <w:rsid w:val="002505B8"/>
    <w:rsid w:val="002511AD"/>
    <w:rsid w:val="00251F9D"/>
    <w:rsid w:val="00255B83"/>
    <w:rsid w:val="00257D6C"/>
    <w:rsid w:val="00257DC3"/>
    <w:rsid w:val="002617AE"/>
    <w:rsid w:val="00262D63"/>
    <w:rsid w:val="002631AA"/>
    <w:rsid w:val="00270351"/>
    <w:rsid w:val="00271B04"/>
    <w:rsid w:val="0028051B"/>
    <w:rsid w:val="002831DC"/>
    <w:rsid w:val="0028333D"/>
    <w:rsid w:val="00283739"/>
    <w:rsid w:val="00283A5A"/>
    <w:rsid w:val="00283D54"/>
    <w:rsid w:val="002879EA"/>
    <w:rsid w:val="002A05AE"/>
    <w:rsid w:val="002A3CE6"/>
    <w:rsid w:val="002A55F3"/>
    <w:rsid w:val="002A6AFB"/>
    <w:rsid w:val="002B6225"/>
    <w:rsid w:val="002B6394"/>
    <w:rsid w:val="002C223B"/>
    <w:rsid w:val="002D1C9C"/>
    <w:rsid w:val="002D4DA6"/>
    <w:rsid w:val="002D6AD0"/>
    <w:rsid w:val="002D6F99"/>
    <w:rsid w:val="002E7DFA"/>
    <w:rsid w:val="002F1AC8"/>
    <w:rsid w:val="002F3389"/>
    <w:rsid w:val="002F42E3"/>
    <w:rsid w:val="0030002C"/>
    <w:rsid w:val="003079EF"/>
    <w:rsid w:val="003103C9"/>
    <w:rsid w:val="00310F8D"/>
    <w:rsid w:val="0031532A"/>
    <w:rsid w:val="003157CC"/>
    <w:rsid w:val="00315B20"/>
    <w:rsid w:val="00320E3D"/>
    <w:rsid w:val="00323222"/>
    <w:rsid w:val="003309AF"/>
    <w:rsid w:val="00333897"/>
    <w:rsid w:val="003377D9"/>
    <w:rsid w:val="003402DA"/>
    <w:rsid w:val="003406F9"/>
    <w:rsid w:val="00342471"/>
    <w:rsid w:val="0034401A"/>
    <w:rsid w:val="00344CA1"/>
    <w:rsid w:val="00344FD8"/>
    <w:rsid w:val="00353CCE"/>
    <w:rsid w:val="00356185"/>
    <w:rsid w:val="00360282"/>
    <w:rsid w:val="00361F69"/>
    <w:rsid w:val="00367AA5"/>
    <w:rsid w:val="00373181"/>
    <w:rsid w:val="003904CF"/>
    <w:rsid w:val="00394869"/>
    <w:rsid w:val="00394F24"/>
    <w:rsid w:val="00396168"/>
    <w:rsid w:val="00397DD2"/>
    <w:rsid w:val="003A358E"/>
    <w:rsid w:val="003A48BC"/>
    <w:rsid w:val="003B34E9"/>
    <w:rsid w:val="003C3E9D"/>
    <w:rsid w:val="003D006A"/>
    <w:rsid w:val="003D3091"/>
    <w:rsid w:val="003D4D8A"/>
    <w:rsid w:val="003E11AC"/>
    <w:rsid w:val="003E1438"/>
    <w:rsid w:val="003E191E"/>
    <w:rsid w:val="003E1E63"/>
    <w:rsid w:val="003E7C43"/>
    <w:rsid w:val="003F0FAA"/>
    <w:rsid w:val="003F3B5C"/>
    <w:rsid w:val="003F55AD"/>
    <w:rsid w:val="003F5CFB"/>
    <w:rsid w:val="0040017D"/>
    <w:rsid w:val="00400CC0"/>
    <w:rsid w:val="00403D22"/>
    <w:rsid w:val="00404024"/>
    <w:rsid w:val="00415A6A"/>
    <w:rsid w:val="00434908"/>
    <w:rsid w:val="00435D91"/>
    <w:rsid w:val="00440332"/>
    <w:rsid w:val="00443DB3"/>
    <w:rsid w:val="0044699B"/>
    <w:rsid w:val="00450253"/>
    <w:rsid w:val="004502F0"/>
    <w:rsid w:val="0045675F"/>
    <w:rsid w:val="00457841"/>
    <w:rsid w:val="00460A91"/>
    <w:rsid w:val="00462429"/>
    <w:rsid w:val="00462D3E"/>
    <w:rsid w:val="0049726A"/>
    <w:rsid w:val="004A0D4D"/>
    <w:rsid w:val="004A6D52"/>
    <w:rsid w:val="004A7309"/>
    <w:rsid w:val="004B1BC9"/>
    <w:rsid w:val="004B29EB"/>
    <w:rsid w:val="004B607B"/>
    <w:rsid w:val="004B6D44"/>
    <w:rsid w:val="004B7E06"/>
    <w:rsid w:val="004C0FD1"/>
    <w:rsid w:val="004D396F"/>
    <w:rsid w:val="004D47E3"/>
    <w:rsid w:val="004D5BF6"/>
    <w:rsid w:val="004D6BFA"/>
    <w:rsid w:val="004E08CD"/>
    <w:rsid w:val="004E2D93"/>
    <w:rsid w:val="004E6753"/>
    <w:rsid w:val="0050626E"/>
    <w:rsid w:val="0050648B"/>
    <w:rsid w:val="00506A0B"/>
    <w:rsid w:val="005073B9"/>
    <w:rsid w:val="00513BA5"/>
    <w:rsid w:val="00514017"/>
    <w:rsid w:val="00521BE5"/>
    <w:rsid w:val="00523701"/>
    <w:rsid w:val="005240CB"/>
    <w:rsid w:val="0052414C"/>
    <w:rsid w:val="00527D50"/>
    <w:rsid w:val="00530590"/>
    <w:rsid w:val="0053496A"/>
    <w:rsid w:val="00536091"/>
    <w:rsid w:val="005418F5"/>
    <w:rsid w:val="00541D3B"/>
    <w:rsid w:val="005520E4"/>
    <w:rsid w:val="0055246C"/>
    <w:rsid w:val="00556F43"/>
    <w:rsid w:val="00557B73"/>
    <w:rsid w:val="0056012A"/>
    <w:rsid w:val="0056325B"/>
    <w:rsid w:val="0057550A"/>
    <w:rsid w:val="00583E57"/>
    <w:rsid w:val="00584BAA"/>
    <w:rsid w:val="00584EAE"/>
    <w:rsid w:val="00590AF7"/>
    <w:rsid w:val="00590AFD"/>
    <w:rsid w:val="00591DC3"/>
    <w:rsid w:val="005A0E7D"/>
    <w:rsid w:val="005A470B"/>
    <w:rsid w:val="005B1D54"/>
    <w:rsid w:val="005B273B"/>
    <w:rsid w:val="005B665C"/>
    <w:rsid w:val="005D39A0"/>
    <w:rsid w:val="005D3A6B"/>
    <w:rsid w:val="005D50A7"/>
    <w:rsid w:val="005D5313"/>
    <w:rsid w:val="005D6378"/>
    <w:rsid w:val="005E1734"/>
    <w:rsid w:val="005E29CB"/>
    <w:rsid w:val="005E3BFE"/>
    <w:rsid w:val="005E45C4"/>
    <w:rsid w:val="005E6672"/>
    <w:rsid w:val="005F0F67"/>
    <w:rsid w:val="005F1737"/>
    <w:rsid w:val="005F35E4"/>
    <w:rsid w:val="005F5667"/>
    <w:rsid w:val="005F78CF"/>
    <w:rsid w:val="006005F2"/>
    <w:rsid w:val="00602C89"/>
    <w:rsid w:val="006041CD"/>
    <w:rsid w:val="00605176"/>
    <w:rsid w:val="00607307"/>
    <w:rsid w:val="00610A61"/>
    <w:rsid w:val="00612676"/>
    <w:rsid w:val="00621037"/>
    <w:rsid w:val="00622712"/>
    <w:rsid w:val="00623098"/>
    <w:rsid w:val="00624E5E"/>
    <w:rsid w:val="006255B6"/>
    <w:rsid w:val="006353C5"/>
    <w:rsid w:val="00640AC6"/>
    <w:rsid w:val="00640F5F"/>
    <w:rsid w:val="0064186F"/>
    <w:rsid w:val="00646F10"/>
    <w:rsid w:val="00646F21"/>
    <w:rsid w:val="00653CCA"/>
    <w:rsid w:val="00661CC8"/>
    <w:rsid w:val="00663D11"/>
    <w:rsid w:val="00665372"/>
    <w:rsid w:val="00665ECB"/>
    <w:rsid w:val="00666A15"/>
    <w:rsid w:val="006712D3"/>
    <w:rsid w:val="006864E9"/>
    <w:rsid w:val="00686E4E"/>
    <w:rsid w:val="00687C70"/>
    <w:rsid w:val="006957DE"/>
    <w:rsid w:val="00697E20"/>
    <w:rsid w:val="006A1643"/>
    <w:rsid w:val="006A32C0"/>
    <w:rsid w:val="006A36D2"/>
    <w:rsid w:val="006A3846"/>
    <w:rsid w:val="006A7A7F"/>
    <w:rsid w:val="006A7ECB"/>
    <w:rsid w:val="006B372E"/>
    <w:rsid w:val="006B38BA"/>
    <w:rsid w:val="006B6CD5"/>
    <w:rsid w:val="006C382C"/>
    <w:rsid w:val="006C39F7"/>
    <w:rsid w:val="006C6BCE"/>
    <w:rsid w:val="006D262E"/>
    <w:rsid w:val="006D3892"/>
    <w:rsid w:val="006E1C6F"/>
    <w:rsid w:val="006E4158"/>
    <w:rsid w:val="006F01D7"/>
    <w:rsid w:val="006F1718"/>
    <w:rsid w:val="006F2536"/>
    <w:rsid w:val="006F5DA6"/>
    <w:rsid w:val="00700241"/>
    <w:rsid w:val="00704FEE"/>
    <w:rsid w:val="00705DBF"/>
    <w:rsid w:val="00711998"/>
    <w:rsid w:val="00711CCB"/>
    <w:rsid w:val="00713F08"/>
    <w:rsid w:val="00716CBC"/>
    <w:rsid w:val="00716D8D"/>
    <w:rsid w:val="00724B41"/>
    <w:rsid w:val="00725A3E"/>
    <w:rsid w:val="007268D9"/>
    <w:rsid w:val="00726CF7"/>
    <w:rsid w:val="00726E24"/>
    <w:rsid w:val="00734F95"/>
    <w:rsid w:val="007359C9"/>
    <w:rsid w:val="007359FD"/>
    <w:rsid w:val="00741015"/>
    <w:rsid w:val="007412DC"/>
    <w:rsid w:val="00744EE7"/>
    <w:rsid w:val="0074503C"/>
    <w:rsid w:val="0075256F"/>
    <w:rsid w:val="00767052"/>
    <w:rsid w:val="00774C03"/>
    <w:rsid w:val="007754E2"/>
    <w:rsid w:val="00790C8D"/>
    <w:rsid w:val="00795FF2"/>
    <w:rsid w:val="00797E07"/>
    <w:rsid w:val="007A14F6"/>
    <w:rsid w:val="007A23F2"/>
    <w:rsid w:val="007A5992"/>
    <w:rsid w:val="007B2171"/>
    <w:rsid w:val="007C0F47"/>
    <w:rsid w:val="007C1836"/>
    <w:rsid w:val="007D23BC"/>
    <w:rsid w:val="007D406E"/>
    <w:rsid w:val="007E5044"/>
    <w:rsid w:val="007F5CA6"/>
    <w:rsid w:val="007F6C58"/>
    <w:rsid w:val="008016FF"/>
    <w:rsid w:val="00813F2F"/>
    <w:rsid w:val="00816E36"/>
    <w:rsid w:val="00833485"/>
    <w:rsid w:val="0083532C"/>
    <w:rsid w:val="00837FF1"/>
    <w:rsid w:val="0084094A"/>
    <w:rsid w:val="008409F4"/>
    <w:rsid w:val="00841AF5"/>
    <w:rsid w:val="00842871"/>
    <w:rsid w:val="00847019"/>
    <w:rsid w:val="008502A7"/>
    <w:rsid w:val="00860229"/>
    <w:rsid w:val="0086072C"/>
    <w:rsid w:val="00860FB4"/>
    <w:rsid w:val="00863EFC"/>
    <w:rsid w:val="0087236E"/>
    <w:rsid w:val="0087562F"/>
    <w:rsid w:val="008804B2"/>
    <w:rsid w:val="0088171C"/>
    <w:rsid w:val="00881AA6"/>
    <w:rsid w:val="0088251A"/>
    <w:rsid w:val="00884FEA"/>
    <w:rsid w:val="00885E47"/>
    <w:rsid w:val="00887849"/>
    <w:rsid w:val="0089166D"/>
    <w:rsid w:val="00891B90"/>
    <w:rsid w:val="00891D53"/>
    <w:rsid w:val="008921DF"/>
    <w:rsid w:val="00897270"/>
    <w:rsid w:val="008A00A1"/>
    <w:rsid w:val="008A0C13"/>
    <w:rsid w:val="008A1B57"/>
    <w:rsid w:val="008B1EDE"/>
    <w:rsid w:val="008C1E49"/>
    <w:rsid w:val="008C281A"/>
    <w:rsid w:val="008C2A96"/>
    <w:rsid w:val="008C7CD9"/>
    <w:rsid w:val="008E419F"/>
    <w:rsid w:val="008E4DB0"/>
    <w:rsid w:val="008F346C"/>
    <w:rsid w:val="008F4E0C"/>
    <w:rsid w:val="008F58D1"/>
    <w:rsid w:val="008F61C4"/>
    <w:rsid w:val="008F7735"/>
    <w:rsid w:val="008F77E9"/>
    <w:rsid w:val="00903594"/>
    <w:rsid w:val="00906630"/>
    <w:rsid w:val="00912FAB"/>
    <w:rsid w:val="00914612"/>
    <w:rsid w:val="00920F92"/>
    <w:rsid w:val="00932B5B"/>
    <w:rsid w:val="00933210"/>
    <w:rsid w:val="0094441D"/>
    <w:rsid w:val="00952EC6"/>
    <w:rsid w:val="00954827"/>
    <w:rsid w:val="0095628A"/>
    <w:rsid w:val="009749FD"/>
    <w:rsid w:val="00976916"/>
    <w:rsid w:val="00977769"/>
    <w:rsid w:val="00984699"/>
    <w:rsid w:val="00991CA4"/>
    <w:rsid w:val="00993B91"/>
    <w:rsid w:val="009969A0"/>
    <w:rsid w:val="009A2540"/>
    <w:rsid w:val="009A2A2C"/>
    <w:rsid w:val="009A4EE6"/>
    <w:rsid w:val="009A6064"/>
    <w:rsid w:val="009A787B"/>
    <w:rsid w:val="009A7B5C"/>
    <w:rsid w:val="009B4520"/>
    <w:rsid w:val="009B7BD1"/>
    <w:rsid w:val="009C34DB"/>
    <w:rsid w:val="009C36DE"/>
    <w:rsid w:val="009D27CE"/>
    <w:rsid w:val="009E0F2C"/>
    <w:rsid w:val="009E310E"/>
    <w:rsid w:val="009E76F2"/>
    <w:rsid w:val="009F1E06"/>
    <w:rsid w:val="00A02B28"/>
    <w:rsid w:val="00A03CAE"/>
    <w:rsid w:val="00A066A1"/>
    <w:rsid w:val="00A134BE"/>
    <w:rsid w:val="00A16895"/>
    <w:rsid w:val="00A21BF4"/>
    <w:rsid w:val="00A232E8"/>
    <w:rsid w:val="00A23E11"/>
    <w:rsid w:val="00A303CD"/>
    <w:rsid w:val="00A32177"/>
    <w:rsid w:val="00A375D7"/>
    <w:rsid w:val="00A427B3"/>
    <w:rsid w:val="00A42F88"/>
    <w:rsid w:val="00A45020"/>
    <w:rsid w:val="00A46E39"/>
    <w:rsid w:val="00A50281"/>
    <w:rsid w:val="00A56636"/>
    <w:rsid w:val="00A57692"/>
    <w:rsid w:val="00A64553"/>
    <w:rsid w:val="00A645F4"/>
    <w:rsid w:val="00A70335"/>
    <w:rsid w:val="00A712CB"/>
    <w:rsid w:val="00A7364F"/>
    <w:rsid w:val="00A74CF8"/>
    <w:rsid w:val="00A76953"/>
    <w:rsid w:val="00A82A31"/>
    <w:rsid w:val="00A83252"/>
    <w:rsid w:val="00A87197"/>
    <w:rsid w:val="00A93228"/>
    <w:rsid w:val="00A9640E"/>
    <w:rsid w:val="00AA2D97"/>
    <w:rsid w:val="00AA396A"/>
    <w:rsid w:val="00AA484F"/>
    <w:rsid w:val="00AA5882"/>
    <w:rsid w:val="00AA6E18"/>
    <w:rsid w:val="00AA7744"/>
    <w:rsid w:val="00AA787E"/>
    <w:rsid w:val="00AB5481"/>
    <w:rsid w:val="00AB5CF6"/>
    <w:rsid w:val="00AB7274"/>
    <w:rsid w:val="00AC05BB"/>
    <w:rsid w:val="00AD340E"/>
    <w:rsid w:val="00AD73B4"/>
    <w:rsid w:val="00AD78FA"/>
    <w:rsid w:val="00AE4010"/>
    <w:rsid w:val="00AE775D"/>
    <w:rsid w:val="00AF7BDF"/>
    <w:rsid w:val="00B02B52"/>
    <w:rsid w:val="00B06E41"/>
    <w:rsid w:val="00B12BE9"/>
    <w:rsid w:val="00B176A3"/>
    <w:rsid w:val="00B27524"/>
    <w:rsid w:val="00B3180E"/>
    <w:rsid w:val="00B3421F"/>
    <w:rsid w:val="00B5489C"/>
    <w:rsid w:val="00B55E82"/>
    <w:rsid w:val="00B56ADA"/>
    <w:rsid w:val="00B6448C"/>
    <w:rsid w:val="00B645A3"/>
    <w:rsid w:val="00B64C38"/>
    <w:rsid w:val="00B706B3"/>
    <w:rsid w:val="00B70A85"/>
    <w:rsid w:val="00B724D3"/>
    <w:rsid w:val="00B832CF"/>
    <w:rsid w:val="00B839AD"/>
    <w:rsid w:val="00B83FCC"/>
    <w:rsid w:val="00B92794"/>
    <w:rsid w:val="00B933CB"/>
    <w:rsid w:val="00BA4908"/>
    <w:rsid w:val="00BA5D52"/>
    <w:rsid w:val="00BB673B"/>
    <w:rsid w:val="00BB72DA"/>
    <w:rsid w:val="00BC593D"/>
    <w:rsid w:val="00BC5A88"/>
    <w:rsid w:val="00BD5285"/>
    <w:rsid w:val="00BE4ED3"/>
    <w:rsid w:val="00BE7AE0"/>
    <w:rsid w:val="00BF063A"/>
    <w:rsid w:val="00BF1961"/>
    <w:rsid w:val="00BF378F"/>
    <w:rsid w:val="00C119AD"/>
    <w:rsid w:val="00C156EE"/>
    <w:rsid w:val="00C21043"/>
    <w:rsid w:val="00C214BC"/>
    <w:rsid w:val="00C22DB9"/>
    <w:rsid w:val="00C305B7"/>
    <w:rsid w:val="00C30BC7"/>
    <w:rsid w:val="00C3697D"/>
    <w:rsid w:val="00C3698A"/>
    <w:rsid w:val="00C40B7D"/>
    <w:rsid w:val="00C42489"/>
    <w:rsid w:val="00C42D83"/>
    <w:rsid w:val="00C438E7"/>
    <w:rsid w:val="00C43B49"/>
    <w:rsid w:val="00C46489"/>
    <w:rsid w:val="00C511D3"/>
    <w:rsid w:val="00C542C2"/>
    <w:rsid w:val="00C57687"/>
    <w:rsid w:val="00C60651"/>
    <w:rsid w:val="00C62F20"/>
    <w:rsid w:val="00C65E92"/>
    <w:rsid w:val="00C726A4"/>
    <w:rsid w:val="00C7424F"/>
    <w:rsid w:val="00C75585"/>
    <w:rsid w:val="00C7716A"/>
    <w:rsid w:val="00C82F8C"/>
    <w:rsid w:val="00C8370E"/>
    <w:rsid w:val="00C84033"/>
    <w:rsid w:val="00C86EB7"/>
    <w:rsid w:val="00C905E9"/>
    <w:rsid w:val="00C94089"/>
    <w:rsid w:val="00CA0334"/>
    <w:rsid w:val="00CB148B"/>
    <w:rsid w:val="00CB1ACF"/>
    <w:rsid w:val="00CB6EF0"/>
    <w:rsid w:val="00CC0071"/>
    <w:rsid w:val="00CC39EA"/>
    <w:rsid w:val="00CC5CBD"/>
    <w:rsid w:val="00CD0EC8"/>
    <w:rsid w:val="00CD280F"/>
    <w:rsid w:val="00CE4E02"/>
    <w:rsid w:val="00CE5D58"/>
    <w:rsid w:val="00CF0998"/>
    <w:rsid w:val="00CF3871"/>
    <w:rsid w:val="00CF4014"/>
    <w:rsid w:val="00D04FA3"/>
    <w:rsid w:val="00D06CDD"/>
    <w:rsid w:val="00D07999"/>
    <w:rsid w:val="00D128D2"/>
    <w:rsid w:val="00D12F01"/>
    <w:rsid w:val="00D17829"/>
    <w:rsid w:val="00D24578"/>
    <w:rsid w:val="00D263E6"/>
    <w:rsid w:val="00D317D9"/>
    <w:rsid w:val="00D32340"/>
    <w:rsid w:val="00D3599D"/>
    <w:rsid w:val="00D35B8A"/>
    <w:rsid w:val="00D371BB"/>
    <w:rsid w:val="00D4303D"/>
    <w:rsid w:val="00D45245"/>
    <w:rsid w:val="00D542EB"/>
    <w:rsid w:val="00D55629"/>
    <w:rsid w:val="00D55691"/>
    <w:rsid w:val="00D70D2C"/>
    <w:rsid w:val="00D742F1"/>
    <w:rsid w:val="00D91BFE"/>
    <w:rsid w:val="00D91F60"/>
    <w:rsid w:val="00D92A51"/>
    <w:rsid w:val="00D92DA9"/>
    <w:rsid w:val="00D93335"/>
    <w:rsid w:val="00D93EEB"/>
    <w:rsid w:val="00D94324"/>
    <w:rsid w:val="00D9540B"/>
    <w:rsid w:val="00DB12F2"/>
    <w:rsid w:val="00DB17AB"/>
    <w:rsid w:val="00DB296E"/>
    <w:rsid w:val="00DB2EF2"/>
    <w:rsid w:val="00DB34C7"/>
    <w:rsid w:val="00DB4C4C"/>
    <w:rsid w:val="00DC0437"/>
    <w:rsid w:val="00DD0A6C"/>
    <w:rsid w:val="00DD18BC"/>
    <w:rsid w:val="00DD386A"/>
    <w:rsid w:val="00DD7712"/>
    <w:rsid w:val="00DE363D"/>
    <w:rsid w:val="00DE50F6"/>
    <w:rsid w:val="00DF00BB"/>
    <w:rsid w:val="00DF7F0A"/>
    <w:rsid w:val="00E04B00"/>
    <w:rsid w:val="00E101F2"/>
    <w:rsid w:val="00E104AE"/>
    <w:rsid w:val="00E13BBE"/>
    <w:rsid w:val="00E15D55"/>
    <w:rsid w:val="00E15D76"/>
    <w:rsid w:val="00E166AE"/>
    <w:rsid w:val="00E16947"/>
    <w:rsid w:val="00E21E20"/>
    <w:rsid w:val="00E251F7"/>
    <w:rsid w:val="00E42470"/>
    <w:rsid w:val="00E42901"/>
    <w:rsid w:val="00E4341E"/>
    <w:rsid w:val="00E46B9B"/>
    <w:rsid w:val="00E47D27"/>
    <w:rsid w:val="00E51E86"/>
    <w:rsid w:val="00E53DB9"/>
    <w:rsid w:val="00E65B6E"/>
    <w:rsid w:val="00E70A3E"/>
    <w:rsid w:val="00E728E5"/>
    <w:rsid w:val="00E76780"/>
    <w:rsid w:val="00E779C9"/>
    <w:rsid w:val="00E77BCD"/>
    <w:rsid w:val="00E80703"/>
    <w:rsid w:val="00E80DA9"/>
    <w:rsid w:val="00E85E3D"/>
    <w:rsid w:val="00E94288"/>
    <w:rsid w:val="00EA0839"/>
    <w:rsid w:val="00EA154C"/>
    <w:rsid w:val="00EB3ABD"/>
    <w:rsid w:val="00EB6CEE"/>
    <w:rsid w:val="00EC1F29"/>
    <w:rsid w:val="00EC45C7"/>
    <w:rsid w:val="00EC6252"/>
    <w:rsid w:val="00ED17DC"/>
    <w:rsid w:val="00ED4936"/>
    <w:rsid w:val="00EE0694"/>
    <w:rsid w:val="00EE19BE"/>
    <w:rsid w:val="00EE4176"/>
    <w:rsid w:val="00EE459A"/>
    <w:rsid w:val="00EF1E86"/>
    <w:rsid w:val="00EF7121"/>
    <w:rsid w:val="00F03FA9"/>
    <w:rsid w:val="00F10C1A"/>
    <w:rsid w:val="00F10C86"/>
    <w:rsid w:val="00F11742"/>
    <w:rsid w:val="00F130E8"/>
    <w:rsid w:val="00F1704F"/>
    <w:rsid w:val="00F25769"/>
    <w:rsid w:val="00F274F7"/>
    <w:rsid w:val="00F276F4"/>
    <w:rsid w:val="00F311DE"/>
    <w:rsid w:val="00F3146F"/>
    <w:rsid w:val="00F32B81"/>
    <w:rsid w:val="00F372E9"/>
    <w:rsid w:val="00F37687"/>
    <w:rsid w:val="00F41B97"/>
    <w:rsid w:val="00F42966"/>
    <w:rsid w:val="00F466F2"/>
    <w:rsid w:val="00F46E87"/>
    <w:rsid w:val="00F4794B"/>
    <w:rsid w:val="00F5277B"/>
    <w:rsid w:val="00F54099"/>
    <w:rsid w:val="00F56357"/>
    <w:rsid w:val="00F64F6F"/>
    <w:rsid w:val="00F654BA"/>
    <w:rsid w:val="00F66A7C"/>
    <w:rsid w:val="00F678A0"/>
    <w:rsid w:val="00F73264"/>
    <w:rsid w:val="00F74EF8"/>
    <w:rsid w:val="00F75388"/>
    <w:rsid w:val="00F76418"/>
    <w:rsid w:val="00F77FA9"/>
    <w:rsid w:val="00F82CCC"/>
    <w:rsid w:val="00F83750"/>
    <w:rsid w:val="00F84635"/>
    <w:rsid w:val="00F8590F"/>
    <w:rsid w:val="00F87FC3"/>
    <w:rsid w:val="00F918E9"/>
    <w:rsid w:val="00F96E54"/>
    <w:rsid w:val="00F97457"/>
    <w:rsid w:val="00F97819"/>
    <w:rsid w:val="00FA7A86"/>
    <w:rsid w:val="00FB0C0F"/>
    <w:rsid w:val="00FB31CF"/>
    <w:rsid w:val="00FC4363"/>
    <w:rsid w:val="00FD2A48"/>
    <w:rsid w:val="00FD2D3A"/>
    <w:rsid w:val="00FD3CC4"/>
    <w:rsid w:val="00FE48B8"/>
    <w:rsid w:val="00FE5551"/>
    <w:rsid w:val="00FE7175"/>
    <w:rsid w:val="00FE7FDC"/>
    <w:rsid w:val="00FF2286"/>
    <w:rsid w:val="00FF2FD6"/>
    <w:rsid w:val="00FF5459"/>
    <w:rsid w:val="00FF6D1A"/>
    <w:rsid w:val="00FF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24F9"/>
  <w15:docId w15:val="{90B6057A-06ED-48EF-BD1B-620A062D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D52"/>
    <w:pPr>
      <w:spacing w:after="120" w:line="240" w:lineRule="auto"/>
      <w:jc w:val="both"/>
    </w:pPr>
    <w:rPr>
      <w:rFonts w:ascii="Times New Roman" w:eastAsiaTheme="minorEastAsia" w:hAnsi="Times New Roman"/>
      <w:sz w:val="20"/>
      <w:lang w:eastAsia="tr-TR"/>
    </w:rPr>
  </w:style>
  <w:style w:type="paragraph" w:styleId="Balk1">
    <w:name w:val="heading 1"/>
    <w:basedOn w:val="Normal"/>
    <w:next w:val="Normal"/>
    <w:link w:val="Balk1Char"/>
    <w:uiPriority w:val="9"/>
    <w:qFormat/>
    <w:rsid w:val="0028333D"/>
    <w:pPr>
      <w:keepNext/>
      <w:keepLines/>
      <w:spacing w:before="480" w:after="0"/>
      <w:outlineLvl w:val="0"/>
    </w:pPr>
    <w:rPr>
      <w:rFonts w:asciiTheme="majorHAnsi" w:eastAsiaTheme="majorEastAsia" w:hAnsiTheme="majorHAnsi" w:cstheme="majorBidi"/>
      <w:bCs/>
      <w:color w:val="FF0000"/>
      <w:sz w:val="52"/>
      <w:szCs w:val="28"/>
    </w:rPr>
  </w:style>
  <w:style w:type="paragraph" w:styleId="Balk2">
    <w:name w:val="heading 2"/>
    <w:basedOn w:val="Normal"/>
    <w:next w:val="Normal"/>
    <w:link w:val="Balk2Char"/>
    <w:uiPriority w:val="9"/>
    <w:unhideWhenUsed/>
    <w:qFormat/>
    <w:rsid w:val="0028333D"/>
    <w:pPr>
      <w:keepNext/>
      <w:keepLines/>
      <w:spacing w:before="200" w:after="0"/>
      <w:outlineLvl w:val="1"/>
    </w:pPr>
    <w:rPr>
      <w:rFonts w:asciiTheme="majorHAnsi" w:eastAsiaTheme="majorEastAsia" w:hAnsiTheme="majorHAnsi" w:cstheme="majorBidi"/>
      <w:bCs/>
      <w:color w:val="0070C0"/>
      <w:sz w:val="40"/>
      <w:szCs w:val="26"/>
    </w:rPr>
  </w:style>
  <w:style w:type="paragraph" w:styleId="Balk3">
    <w:name w:val="heading 3"/>
    <w:basedOn w:val="Normal"/>
    <w:next w:val="Normal"/>
    <w:link w:val="Balk3Char"/>
    <w:uiPriority w:val="9"/>
    <w:unhideWhenUsed/>
    <w:qFormat/>
    <w:rsid w:val="0028333D"/>
    <w:pPr>
      <w:keepNext/>
      <w:keepLines/>
      <w:spacing w:before="200" w:after="0"/>
      <w:outlineLvl w:val="2"/>
    </w:pPr>
    <w:rPr>
      <w:rFonts w:asciiTheme="majorHAnsi" w:eastAsiaTheme="majorEastAsia" w:hAnsiTheme="majorHAnsi" w:cstheme="majorBidi"/>
      <w:bCs/>
      <w:color w:val="538135"/>
      <w:sz w:val="32"/>
    </w:rPr>
  </w:style>
  <w:style w:type="paragraph" w:styleId="Balk4">
    <w:name w:val="heading 4"/>
    <w:basedOn w:val="Normal"/>
    <w:next w:val="Normal"/>
    <w:link w:val="Balk4Char"/>
    <w:uiPriority w:val="9"/>
    <w:unhideWhenUsed/>
    <w:qFormat/>
    <w:rsid w:val="004E2D93"/>
    <w:pPr>
      <w:keepNext/>
      <w:keepLines/>
      <w:spacing w:before="200" w:after="0"/>
      <w:outlineLvl w:val="3"/>
    </w:pPr>
    <w:rPr>
      <w:rFonts w:asciiTheme="majorHAnsi" w:eastAsiaTheme="majorEastAsia" w:hAnsiTheme="majorHAnsi" w:cstheme="majorBidi"/>
      <w:b/>
      <w:bCs/>
      <w:i/>
      <w:iCs/>
      <w:color w:val="7030A0"/>
      <w:sz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333D"/>
    <w:rPr>
      <w:rFonts w:asciiTheme="majorHAnsi" w:eastAsiaTheme="majorEastAsia" w:hAnsiTheme="majorHAnsi" w:cstheme="majorBidi"/>
      <w:bCs/>
      <w:color w:val="FF0000"/>
      <w:sz w:val="52"/>
      <w:szCs w:val="28"/>
    </w:rPr>
  </w:style>
  <w:style w:type="character" w:customStyle="1" w:styleId="Balk2Char">
    <w:name w:val="Başlık 2 Char"/>
    <w:basedOn w:val="VarsaylanParagrafYazTipi"/>
    <w:link w:val="Balk2"/>
    <w:uiPriority w:val="9"/>
    <w:rsid w:val="0028333D"/>
    <w:rPr>
      <w:rFonts w:asciiTheme="majorHAnsi" w:eastAsiaTheme="majorEastAsia" w:hAnsiTheme="majorHAnsi" w:cstheme="majorBidi"/>
      <w:bCs/>
      <w:color w:val="0070C0"/>
      <w:sz w:val="40"/>
      <w:szCs w:val="26"/>
    </w:rPr>
  </w:style>
  <w:style w:type="character" w:customStyle="1" w:styleId="Balk3Char">
    <w:name w:val="Başlık 3 Char"/>
    <w:basedOn w:val="VarsaylanParagrafYazTipi"/>
    <w:link w:val="Balk3"/>
    <w:uiPriority w:val="9"/>
    <w:rsid w:val="0028333D"/>
    <w:rPr>
      <w:rFonts w:asciiTheme="majorHAnsi" w:eastAsiaTheme="majorEastAsia" w:hAnsiTheme="majorHAnsi" w:cstheme="majorBidi"/>
      <w:bCs/>
      <w:color w:val="538135"/>
      <w:sz w:val="32"/>
    </w:rPr>
  </w:style>
  <w:style w:type="character" w:customStyle="1" w:styleId="Balk4Char">
    <w:name w:val="Başlık 4 Char"/>
    <w:basedOn w:val="VarsaylanParagrafYazTipi"/>
    <w:link w:val="Balk4"/>
    <w:uiPriority w:val="9"/>
    <w:rsid w:val="004E2D93"/>
    <w:rPr>
      <w:rFonts w:asciiTheme="majorHAnsi" w:eastAsiaTheme="majorEastAsia" w:hAnsiTheme="majorHAnsi" w:cstheme="majorBidi"/>
      <w:b/>
      <w:bCs/>
      <w:i/>
      <w:iCs/>
      <w:color w:val="7030A0"/>
      <w:sz w:val="26"/>
    </w:rPr>
  </w:style>
  <w:style w:type="paragraph" w:customStyle="1" w:styleId="KOD">
    <w:name w:val="KOD"/>
    <w:basedOn w:val="Normal"/>
    <w:next w:val="Normal"/>
    <w:qFormat/>
    <w:rsid w:val="00210A3B"/>
    <w:rPr>
      <w:rFonts w:ascii="Courier New" w:hAnsi="Courier New"/>
    </w:rPr>
  </w:style>
  <w:style w:type="paragraph" w:customStyle="1" w:styleId="KODAklama">
    <w:name w:val="KOD Açıklama"/>
    <w:basedOn w:val="Normal"/>
    <w:next w:val="Normal"/>
    <w:qFormat/>
    <w:rsid w:val="00210A3B"/>
    <w:rPr>
      <w:rFonts w:ascii="Arial Narrow" w:hAnsi="Arial Narrow"/>
    </w:rPr>
  </w:style>
  <w:style w:type="paragraph" w:styleId="ListeParagraf">
    <w:name w:val="List Paragraph"/>
    <w:basedOn w:val="Normal"/>
    <w:uiPriority w:val="34"/>
    <w:qFormat/>
    <w:rsid w:val="006C382C"/>
    <w:pPr>
      <w:ind w:left="720"/>
      <w:contextualSpacing/>
    </w:pPr>
  </w:style>
  <w:style w:type="table" w:styleId="TabloKlavuzu">
    <w:name w:val="Table Grid"/>
    <w:basedOn w:val="NormalTablo"/>
    <w:uiPriority w:val="59"/>
    <w:rsid w:val="006C382C"/>
    <w:pPr>
      <w:spacing w:after="0" w:line="240" w:lineRule="auto"/>
    </w:pPr>
    <w:rPr>
      <w:rFonts w:eastAsiaTheme="minorEastAsia"/>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ncedenBiimlendirilmi">
    <w:name w:val="HTML Preformatted"/>
    <w:basedOn w:val="Normal"/>
    <w:link w:val="HTMLncedenBiimlendirilmiChar"/>
    <w:uiPriority w:val="99"/>
    <w:semiHidden/>
    <w:unhideWhenUsed/>
    <w:rsid w:val="006C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ncedenBiimlendirilmiChar">
    <w:name w:val="HTML Önceden Biçimlendirilmiş Char"/>
    <w:basedOn w:val="VarsaylanParagrafYazTipi"/>
    <w:link w:val="HTMLncedenBiimlendirilmi"/>
    <w:uiPriority w:val="99"/>
    <w:semiHidden/>
    <w:rsid w:val="006C382C"/>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6C382C"/>
    <w:pPr>
      <w:spacing w:before="100" w:beforeAutospacing="1" w:after="100" w:afterAutospacing="1"/>
    </w:pPr>
    <w:rPr>
      <w:rFonts w:eastAsia="Times New Roman" w:cs="Times New Roman"/>
      <w:szCs w:val="24"/>
    </w:rPr>
  </w:style>
  <w:style w:type="character" w:customStyle="1" w:styleId="apple-converted-space">
    <w:name w:val="apple-converted-space"/>
    <w:basedOn w:val="VarsaylanParagrafYazTipi"/>
    <w:rsid w:val="006C382C"/>
  </w:style>
  <w:style w:type="character" w:styleId="Vurgu">
    <w:name w:val="Emphasis"/>
    <w:basedOn w:val="VarsaylanParagrafYazTipi"/>
    <w:uiPriority w:val="20"/>
    <w:qFormat/>
    <w:rsid w:val="006C382C"/>
    <w:rPr>
      <w:i/>
      <w:iCs/>
    </w:rPr>
  </w:style>
  <w:style w:type="character" w:styleId="Gl">
    <w:name w:val="Strong"/>
    <w:basedOn w:val="VarsaylanParagrafYazTipi"/>
    <w:uiPriority w:val="22"/>
    <w:qFormat/>
    <w:rsid w:val="006C382C"/>
    <w:rPr>
      <w:b/>
      <w:bCs/>
    </w:rPr>
  </w:style>
  <w:style w:type="paragraph" w:styleId="ResimYazs">
    <w:name w:val="caption"/>
    <w:basedOn w:val="Normal"/>
    <w:next w:val="Normal"/>
    <w:uiPriority w:val="35"/>
    <w:unhideWhenUsed/>
    <w:qFormat/>
    <w:rsid w:val="0088171C"/>
    <w:pPr>
      <w:spacing w:after="200"/>
      <w:jc w:val="center"/>
    </w:pPr>
    <w:rPr>
      <w:iCs/>
      <w:color w:val="1F497D" w:themeColor="text2"/>
      <w:szCs w:val="18"/>
    </w:rPr>
  </w:style>
  <w:style w:type="character" w:styleId="AklamaBavurusu">
    <w:name w:val="annotation reference"/>
    <w:basedOn w:val="VarsaylanParagrafYazTipi"/>
    <w:uiPriority w:val="99"/>
    <w:semiHidden/>
    <w:unhideWhenUsed/>
    <w:rsid w:val="006C382C"/>
    <w:rPr>
      <w:sz w:val="16"/>
      <w:szCs w:val="16"/>
    </w:rPr>
  </w:style>
  <w:style w:type="paragraph" w:styleId="AklamaMetni">
    <w:name w:val="annotation text"/>
    <w:basedOn w:val="Normal"/>
    <w:link w:val="AklamaMetniChar"/>
    <w:uiPriority w:val="99"/>
    <w:semiHidden/>
    <w:unhideWhenUsed/>
    <w:rsid w:val="006C382C"/>
    <w:rPr>
      <w:szCs w:val="20"/>
    </w:rPr>
  </w:style>
  <w:style w:type="character" w:customStyle="1" w:styleId="AklamaMetniChar">
    <w:name w:val="Açıklama Metni Char"/>
    <w:basedOn w:val="VarsaylanParagrafYazTipi"/>
    <w:link w:val="AklamaMetni"/>
    <w:uiPriority w:val="99"/>
    <w:semiHidden/>
    <w:rsid w:val="006C382C"/>
    <w:rPr>
      <w:rFonts w:ascii="Times New Roman" w:eastAsiaTheme="minorEastAsia" w:hAnsi="Times New Roman"/>
      <w:sz w:val="20"/>
      <w:szCs w:val="20"/>
      <w:lang w:eastAsia="tr-TR"/>
    </w:rPr>
  </w:style>
  <w:style w:type="paragraph" w:styleId="AklamaKonusu">
    <w:name w:val="annotation subject"/>
    <w:basedOn w:val="AklamaMetni"/>
    <w:next w:val="AklamaMetni"/>
    <w:link w:val="AklamaKonusuChar"/>
    <w:uiPriority w:val="99"/>
    <w:semiHidden/>
    <w:unhideWhenUsed/>
    <w:rsid w:val="006C382C"/>
    <w:rPr>
      <w:b/>
      <w:bCs/>
    </w:rPr>
  </w:style>
  <w:style w:type="character" w:customStyle="1" w:styleId="AklamaKonusuChar">
    <w:name w:val="Açıklama Konusu Char"/>
    <w:basedOn w:val="AklamaMetniChar"/>
    <w:link w:val="AklamaKonusu"/>
    <w:uiPriority w:val="99"/>
    <w:semiHidden/>
    <w:rsid w:val="006C382C"/>
    <w:rPr>
      <w:rFonts w:ascii="Times New Roman" w:eastAsiaTheme="minorEastAsia" w:hAnsi="Times New Roman"/>
      <w:b/>
      <w:bCs/>
      <w:sz w:val="20"/>
      <w:szCs w:val="20"/>
      <w:lang w:eastAsia="tr-TR"/>
    </w:rPr>
  </w:style>
  <w:style w:type="paragraph" w:styleId="BalonMetni">
    <w:name w:val="Balloon Text"/>
    <w:basedOn w:val="Normal"/>
    <w:link w:val="BalonMetniChar"/>
    <w:uiPriority w:val="99"/>
    <w:semiHidden/>
    <w:unhideWhenUsed/>
    <w:rsid w:val="006C382C"/>
    <w:pPr>
      <w:spacing w:after="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382C"/>
    <w:rPr>
      <w:rFonts w:ascii="Segoe UI" w:eastAsiaTheme="minorEastAsia" w:hAnsi="Segoe UI" w:cs="Segoe UI"/>
      <w:sz w:val="18"/>
      <w:szCs w:val="18"/>
      <w:lang w:eastAsia="tr-TR"/>
    </w:rPr>
  </w:style>
  <w:style w:type="table" w:customStyle="1" w:styleId="KlavuzTablo2-Vurgu41">
    <w:name w:val="Kılavuz Tablo 2 - Vurgu 41"/>
    <w:basedOn w:val="NormalTablo"/>
    <w:uiPriority w:val="47"/>
    <w:rsid w:val="006C382C"/>
    <w:pPr>
      <w:spacing w:after="0" w:line="240" w:lineRule="auto"/>
    </w:pPr>
    <w:rPr>
      <w:rFonts w:eastAsiaTheme="minorEastAsia"/>
      <w:lang w:eastAsia="tr-TR"/>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KlavuzTablo2-Vurgu51">
    <w:name w:val="Kılavuz Tablo 2 - Vurgu 51"/>
    <w:basedOn w:val="NormalTablo"/>
    <w:uiPriority w:val="47"/>
    <w:rsid w:val="006C382C"/>
    <w:pPr>
      <w:spacing w:after="0" w:line="240" w:lineRule="auto"/>
    </w:pPr>
    <w:rPr>
      <w:rFonts w:eastAsiaTheme="minorEastAsia"/>
      <w:lang w:eastAsia="tr-TR"/>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1">
    <w:name w:val="toc 1"/>
    <w:basedOn w:val="Normal"/>
    <w:next w:val="Normal"/>
    <w:autoRedefine/>
    <w:uiPriority w:val="39"/>
    <w:unhideWhenUsed/>
    <w:rsid w:val="006C382C"/>
    <w:pPr>
      <w:spacing w:before="120" w:after="0"/>
      <w:jc w:val="left"/>
    </w:pPr>
    <w:rPr>
      <w:rFonts w:asciiTheme="minorHAnsi" w:hAnsiTheme="minorHAnsi"/>
      <w:b/>
      <w:bCs/>
      <w:i/>
      <w:iCs/>
      <w:szCs w:val="24"/>
    </w:rPr>
  </w:style>
  <w:style w:type="paragraph" w:styleId="T2">
    <w:name w:val="toc 2"/>
    <w:basedOn w:val="Normal"/>
    <w:next w:val="Normal"/>
    <w:autoRedefine/>
    <w:uiPriority w:val="39"/>
    <w:unhideWhenUsed/>
    <w:rsid w:val="006C382C"/>
    <w:pPr>
      <w:spacing w:before="120" w:after="0"/>
      <w:ind w:left="240"/>
      <w:jc w:val="left"/>
    </w:pPr>
    <w:rPr>
      <w:rFonts w:asciiTheme="minorHAnsi" w:hAnsiTheme="minorHAnsi"/>
      <w:b/>
      <w:bCs/>
      <w:sz w:val="22"/>
    </w:rPr>
  </w:style>
  <w:style w:type="paragraph" w:styleId="T3">
    <w:name w:val="toc 3"/>
    <w:basedOn w:val="Normal"/>
    <w:next w:val="Normal"/>
    <w:autoRedefine/>
    <w:uiPriority w:val="39"/>
    <w:unhideWhenUsed/>
    <w:rsid w:val="006C382C"/>
    <w:pPr>
      <w:spacing w:after="0"/>
      <w:ind w:left="480"/>
      <w:jc w:val="left"/>
    </w:pPr>
    <w:rPr>
      <w:rFonts w:asciiTheme="minorHAnsi" w:hAnsiTheme="minorHAnsi"/>
      <w:szCs w:val="20"/>
    </w:rPr>
  </w:style>
  <w:style w:type="paragraph" w:styleId="T4">
    <w:name w:val="toc 4"/>
    <w:basedOn w:val="Normal"/>
    <w:next w:val="Normal"/>
    <w:autoRedefine/>
    <w:uiPriority w:val="39"/>
    <w:unhideWhenUsed/>
    <w:rsid w:val="006C382C"/>
    <w:pPr>
      <w:spacing w:after="0"/>
      <w:ind w:left="720"/>
      <w:jc w:val="left"/>
    </w:pPr>
    <w:rPr>
      <w:rFonts w:asciiTheme="minorHAnsi" w:hAnsiTheme="minorHAnsi"/>
      <w:szCs w:val="20"/>
    </w:rPr>
  </w:style>
  <w:style w:type="paragraph" w:styleId="T5">
    <w:name w:val="toc 5"/>
    <w:basedOn w:val="Normal"/>
    <w:next w:val="Normal"/>
    <w:autoRedefine/>
    <w:uiPriority w:val="39"/>
    <w:unhideWhenUsed/>
    <w:rsid w:val="006C382C"/>
    <w:pPr>
      <w:spacing w:after="0"/>
      <w:ind w:left="960"/>
      <w:jc w:val="left"/>
    </w:pPr>
    <w:rPr>
      <w:rFonts w:asciiTheme="minorHAnsi" w:hAnsiTheme="minorHAnsi"/>
      <w:szCs w:val="20"/>
    </w:rPr>
  </w:style>
  <w:style w:type="paragraph" w:styleId="T6">
    <w:name w:val="toc 6"/>
    <w:basedOn w:val="Normal"/>
    <w:next w:val="Normal"/>
    <w:autoRedefine/>
    <w:uiPriority w:val="39"/>
    <w:unhideWhenUsed/>
    <w:rsid w:val="006C382C"/>
    <w:pPr>
      <w:spacing w:after="0"/>
      <w:ind w:left="1200"/>
      <w:jc w:val="left"/>
    </w:pPr>
    <w:rPr>
      <w:rFonts w:asciiTheme="minorHAnsi" w:hAnsiTheme="minorHAnsi"/>
      <w:szCs w:val="20"/>
    </w:rPr>
  </w:style>
  <w:style w:type="paragraph" w:styleId="T7">
    <w:name w:val="toc 7"/>
    <w:basedOn w:val="Normal"/>
    <w:next w:val="Normal"/>
    <w:autoRedefine/>
    <w:uiPriority w:val="39"/>
    <w:unhideWhenUsed/>
    <w:rsid w:val="006C382C"/>
    <w:pPr>
      <w:spacing w:after="0"/>
      <w:ind w:left="1440"/>
      <w:jc w:val="left"/>
    </w:pPr>
    <w:rPr>
      <w:rFonts w:asciiTheme="minorHAnsi" w:hAnsiTheme="minorHAnsi"/>
      <w:szCs w:val="20"/>
    </w:rPr>
  </w:style>
  <w:style w:type="paragraph" w:styleId="T8">
    <w:name w:val="toc 8"/>
    <w:basedOn w:val="Normal"/>
    <w:next w:val="Normal"/>
    <w:autoRedefine/>
    <w:uiPriority w:val="39"/>
    <w:unhideWhenUsed/>
    <w:rsid w:val="006C382C"/>
    <w:pPr>
      <w:spacing w:after="0"/>
      <w:ind w:left="1680"/>
      <w:jc w:val="left"/>
    </w:pPr>
    <w:rPr>
      <w:rFonts w:asciiTheme="minorHAnsi" w:hAnsiTheme="minorHAnsi"/>
      <w:szCs w:val="20"/>
    </w:rPr>
  </w:style>
  <w:style w:type="paragraph" w:styleId="T9">
    <w:name w:val="toc 9"/>
    <w:basedOn w:val="Normal"/>
    <w:next w:val="Normal"/>
    <w:autoRedefine/>
    <w:uiPriority w:val="39"/>
    <w:unhideWhenUsed/>
    <w:rsid w:val="006C382C"/>
    <w:pPr>
      <w:spacing w:after="0"/>
      <w:ind w:left="1920"/>
      <w:jc w:val="left"/>
    </w:pPr>
    <w:rPr>
      <w:rFonts w:asciiTheme="minorHAnsi" w:hAnsiTheme="minorHAnsi"/>
      <w:szCs w:val="20"/>
    </w:rPr>
  </w:style>
  <w:style w:type="character" w:styleId="Kpr">
    <w:name w:val="Hyperlink"/>
    <w:basedOn w:val="VarsaylanParagrafYazTipi"/>
    <w:uiPriority w:val="99"/>
    <w:unhideWhenUsed/>
    <w:rsid w:val="006C382C"/>
    <w:rPr>
      <w:color w:val="0000FF" w:themeColor="hyperlink"/>
      <w:u w:val="single"/>
    </w:rPr>
  </w:style>
  <w:style w:type="character" w:styleId="YerTutucuMetni">
    <w:name w:val="Placeholder Text"/>
    <w:basedOn w:val="VarsaylanParagrafYazTipi"/>
    <w:uiPriority w:val="99"/>
    <w:semiHidden/>
    <w:rsid w:val="006C382C"/>
    <w:rPr>
      <w:color w:val="808080"/>
    </w:rPr>
  </w:style>
  <w:style w:type="paragraph" w:styleId="stbilgi">
    <w:name w:val="header"/>
    <w:basedOn w:val="Normal"/>
    <w:link w:val="stbilgiChar"/>
    <w:uiPriority w:val="99"/>
    <w:semiHidden/>
    <w:unhideWhenUsed/>
    <w:rsid w:val="006C382C"/>
    <w:pPr>
      <w:tabs>
        <w:tab w:val="center" w:pos="4536"/>
        <w:tab w:val="right" w:pos="9072"/>
      </w:tabs>
      <w:spacing w:after="0"/>
    </w:pPr>
  </w:style>
  <w:style w:type="character" w:customStyle="1" w:styleId="stbilgiChar">
    <w:name w:val="Üstbilgi Char"/>
    <w:basedOn w:val="VarsaylanParagrafYazTipi"/>
    <w:link w:val="stbilgi"/>
    <w:uiPriority w:val="99"/>
    <w:semiHidden/>
    <w:rsid w:val="006C382C"/>
    <w:rPr>
      <w:rFonts w:ascii="Times New Roman" w:eastAsiaTheme="minorEastAsia" w:hAnsi="Times New Roman"/>
      <w:sz w:val="24"/>
      <w:lang w:eastAsia="tr-TR"/>
    </w:rPr>
  </w:style>
  <w:style w:type="paragraph" w:styleId="Altbilgi">
    <w:name w:val="footer"/>
    <w:basedOn w:val="Normal"/>
    <w:link w:val="AltbilgiChar"/>
    <w:uiPriority w:val="99"/>
    <w:semiHidden/>
    <w:unhideWhenUsed/>
    <w:rsid w:val="006C382C"/>
    <w:pPr>
      <w:tabs>
        <w:tab w:val="center" w:pos="4536"/>
        <w:tab w:val="right" w:pos="9072"/>
      </w:tabs>
      <w:spacing w:after="0"/>
    </w:pPr>
  </w:style>
  <w:style w:type="character" w:customStyle="1" w:styleId="AltbilgiChar">
    <w:name w:val="Altbilgi Char"/>
    <w:basedOn w:val="VarsaylanParagrafYazTipi"/>
    <w:link w:val="Altbilgi"/>
    <w:uiPriority w:val="99"/>
    <w:semiHidden/>
    <w:rsid w:val="006C382C"/>
    <w:rPr>
      <w:rFonts w:ascii="Times New Roman" w:eastAsiaTheme="minorEastAsia" w:hAnsi="Times New Roman"/>
      <w:sz w:val="24"/>
      <w:lang w:eastAsia="tr-TR"/>
    </w:rPr>
  </w:style>
  <w:style w:type="paragraph" w:customStyle="1" w:styleId="DecimalAligned">
    <w:name w:val="Decimal Aligned"/>
    <w:basedOn w:val="Normal"/>
    <w:uiPriority w:val="40"/>
    <w:qFormat/>
    <w:rsid w:val="006C382C"/>
    <w:pPr>
      <w:tabs>
        <w:tab w:val="decimal" w:pos="360"/>
      </w:tabs>
      <w:spacing w:after="200" w:line="276" w:lineRule="auto"/>
      <w:jc w:val="left"/>
    </w:pPr>
    <w:rPr>
      <w:rFonts w:asciiTheme="minorHAnsi" w:hAnsiTheme="minorHAnsi"/>
      <w:sz w:val="22"/>
      <w:lang w:eastAsia="en-US"/>
    </w:rPr>
  </w:style>
  <w:style w:type="paragraph" w:styleId="DipnotMetni">
    <w:name w:val="footnote text"/>
    <w:basedOn w:val="Normal"/>
    <w:link w:val="DipnotMetniChar"/>
    <w:uiPriority w:val="99"/>
    <w:unhideWhenUsed/>
    <w:rsid w:val="006C382C"/>
    <w:pPr>
      <w:spacing w:after="0"/>
      <w:jc w:val="left"/>
    </w:pPr>
    <w:rPr>
      <w:rFonts w:asciiTheme="minorHAnsi" w:hAnsiTheme="minorHAnsi"/>
      <w:szCs w:val="20"/>
      <w:lang w:eastAsia="en-US"/>
    </w:rPr>
  </w:style>
  <w:style w:type="character" w:customStyle="1" w:styleId="DipnotMetniChar">
    <w:name w:val="Dipnot Metni Char"/>
    <w:basedOn w:val="VarsaylanParagrafYazTipi"/>
    <w:link w:val="DipnotMetni"/>
    <w:uiPriority w:val="99"/>
    <w:rsid w:val="006C382C"/>
    <w:rPr>
      <w:rFonts w:eastAsiaTheme="minorEastAsia"/>
      <w:sz w:val="20"/>
      <w:szCs w:val="20"/>
    </w:rPr>
  </w:style>
  <w:style w:type="character" w:styleId="HafifVurgulama">
    <w:name w:val="Subtle Emphasis"/>
    <w:basedOn w:val="VarsaylanParagrafYazTipi"/>
    <w:uiPriority w:val="19"/>
    <w:qFormat/>
    <w:rsid w:val="006C382C"/>
    <w:rPr>
      <w:rFonts w:eastAsiaTheme="minorEastAsia" w:cstheme="minorBidi"/>
      <w:bCs w:val="0"/>
      <w:i/>
      <w:iCs/>
      <w:color w:val="808080" w:themeColor="text1" w:themeTint="7F"/>
      <w:szCs w:val="22"/>
      <w:lang w:val="tr-TR"/>
    </w:rPr>
  </w:style>
  <w:style w:type="table" w:customStyle="1" w:styleId="AkGlgeleme-Vurgu11">
    <w:name w:val="Açık Gölgeleme - Vurgu 11"/>
    <w:basedOn w:val="NormalTablo"/>
    <w:uiPriority w:val="60"/>
    <w:rsid w:val="006C382C"/>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AkListe1">
    <w:name w:val="Açık Liste1"/>
    <w:basedOn w:val="NormalTablo"/>
    <w:uiPriority w:val="61"/>
    <w:rsid w:val="006C382C"/>
    <w:pPr>
      <w:spacing w:after="0" w:line="240" w:lineRule="auto"/>
    </w:pPr>
    <w:rPr>
      <w:rFonts w:eastAsiaTheme="minorEastAsia"/>
      <w:lang w:eastAsia="tr-T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Glgeleme-Vurgu4">
    <w:name w:val="Light Shading Accent 4"/>
    <w:basedOn w:val="NormalTablo"/>
    <w:uiPriority w:val="60"/>
    <w:rsid w:val="006C382C"/>
    <w:pPr>
      <w:spacing w:after="0" w:line="240" w:lineRule="auto"/>
    </w:pPr>
    <w:rPr>
      <w:rFonts w:eastAsiaTheme="minorEastAsia"/>
      <w:color w:val="5F497A" w:themeColor="accent4" w:themeShade="BF"/>
      <w:lang w:eastAsia="tr-TR"/>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ralkYok">
    <w:name w:val="No Spacing"/>
    <w:uiPriority w:val="1"/>
    <w:qFormat/>
    <w:rsid w:val="006C382C"/>
    <w:pPr>
      <w:spacing w:after="0" w:line="240" w:lineRule="auto"/>
      <w:ind w:firstLine="709"/>
      <w:jc w:val="both"/>
    </w:pPr>
    <w:rPr>
      <w:rFonts w:ascii="Times New Roman" w:eastAsiaTheme="minorEastAsia" w:hAnsi="Times New Roman"/>
      <w:sz w:val="24"/>
      <w:lang w:eastAsia="tr-TR"/>
    </w:rPr>
  </w:style>
  <w:style w:type="character" w:styleId="DipnotBavurusu">
    <w:name w:val="footnote reference"/>
    <w:basedOn w:val="VarsaylanParagrafYazTipi"/>
    <w:uiPriority w:val="99"/>
    <w:semiHidden/>
    <w:unhideWhenUsed/>
    <w:rsid w:val="00CC5C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170">
      <w:bodyDiv w:val="1"/>
      <w:marLeft w:val="0"/>
      <w:marRight w:val="0"/>
      <w:marTop w:val="0"/>
      <w:marBottom w:val="0"/>
      <w:divBdr>
        <w:top w:val="none" w:sz="0" w:space="0" w:color="auto"/>
        <w:left w:val="none" w:sz="0" w:space="0" w:color="auto"/>
        <w:bottom w:val="none" w:sz="0" w:space="0" w:color="auto"/>
        <w:right w:val="none" w:sz="0" w:space="0" w:color="auto"/>
      </w:divBdr>
    </w:div>
    <w:div w:id="1260987658">
      <w:bodyDiv w:val="1"/>
      <w:marLeft w:val="0"/>
      <w:marRight w:val="0"/>
      <w:marTop w:val="0"/>
      <w:marBottom w:val="0"/>
      <w:divBdr>
        <w:top w:val="none" w:sz="0" w:space="0" w:color="auto"/>
        <w:left w:val="none" w:sz="0" w:space="0" w:color="auto"/>
        <w:bottom w:val="none" w:sz="0" w:space="0" w:color="auto"/>
        <w:right w:val="none" w:sz="0" w:space="0" w:color="auto"/>
      </w:divBdr>
    </w:div>
    <w:div w:id="1562717225">
      <w:bodyDiv w:val="1"/>
      <w:marLeft w:val="0"/>
      <w:marRight w:val="0"/>
      <w:marTop w:val="0"/>
      <w:marBottom w:val="0"/>
      <w:divBdr>
        <w:top w:val="none" w:sz="0" w:space="0" w:color="auto"/>
        <w:left w:val="none" w:sz="0" w:space="0" w:color="auto"/>
        <w:bottom w:val="none" w:sz="0" w:space="0" w:color="auto"/>
        <w:right w:val="none" w:sz="0" w:space="0" w:color="auto"/>
      </w:divBdr>
    </w:div>
    <w:div w:id="20378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nek\Application%20Data\Microsoft\&#350;ablonlar\KODLAB.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DLAB">
      <a:majorFont>
        <a:latin typeface="Times New Roman"/>
        <a:ea typeface=""/>
        <a:cs typeface=""/>
      </a:majorFont>
      <a:minorFont>
        <a:latin typeface="Times New Roman"/>
        <a:ea typeface=""/>
        <a:cs typeface=""/>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E15E-6AD2-4471-A1CD-85BF9E64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KODLAB</Template>
  <TotalTime>332</TotalTime>
  <Pages>19</Pages>
  <Words>4727</Words>
  <Characters>26946</Characters>
  <Application>Microsoft Office Word</Application>
  <DocSecurity>0</DocSecurity>
  <Lines>224</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Ali</dc:creator>
  <cp:lastModifiedBy>Mehmet_Ali</cp:lastModifiedBy>
  <cp:revision>361</cp:revision>
  <dcterms:created xsi:type="dcterms:W3CDTF">2014-10-11T20:31:00Z</dcterms:created>
  <dcterms:modified xsi:type="dcterms:W3CDTF">2014-11-22T10:29:00Z</dcterms:modified>
</cp:coreProperties>
</file>