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1AC60" w14:textId="2523D35B" w:rsidR="002F3913" w:rsidRDefault="005125BA" w:rsidP="00F33DED">
      <w:pPr>
        <w:pStyle w:val="Balk1"/>
        <w:numPr>
          <w:ilvl w:val="0"/>
          <w:numId w:val="3"/>
        </w:numPr>
        <w:spacing w:before="240"/>
        <w:jc w:val="left"/>
      </w:pPr>
      <w:r>
        <w:t>Alt Devreler, A</w:t>
      </w:r>
      <w:r w:rsidR="00D74D43">
        <w:t>l</w:t>
      </w:r>
      <w:r>
        <w:t>t</w:t>
      </w:r>
      <w:r w:rsidR="00D74D43">
        <w:t xml:space="preserve"> Programlar ve Paketler</w:t>
      </w:r>
    </w:p>
    <w:p w14:paraId="0363887D" w14:textId="77777777" w:rsidR="00BE33AD" w:rsidRPr="00BE33AD" w:rsidRDefault="00BE33AD" w:rsidP="00BE33AD"/>
    <w:p w14:paraId="6A701AAE" w14:textId="1101BE0E" w:rsidR="005125BA" w:rsidRDefault="005125BA" w:rsidP="00FF0875">
      <w:r>
        <w:t xml:space="preserve">VHDL dili tasarımcılar için pek çok kolaylık sağlamaktadır. Özellikle tasarımcıların sıklıkla kullandığı bileşenleri tekrar tekrar yazmasını engelleyen, genel tasarım akışını kolaylaştırıp tasarımda modülerlik sağlayan </w:t>
      </w:r>
      <w:r w:rsidR="006662F0">
        <w:t>a</w:t>
      </w:r>
      <w:r>
        <w:t xml:space="preserve">lt </w:t>
      </w:r>
      <w:r w:rsidR="006662F0">
        <w:t>d</w:t>
      </w:r>
      <w:r>
        <w:t>evreler (</w:t>
      </w:r>
      <w:proofErr w:type="spellStart"/>
      <w:r w:rsidRPr="006662F0">
        <w:rPr>
          <w:rFonts w:ascii="Courier New" w:hAnsi="Courier New" w:cs="Courier New"/>
          <w:b/>
        </w:rPr>
        <w:t>component</w:t>
      </w:r>
      <w:proofErr w:type="spellEnd"/>
      <w:r>
        <w:t>)</w:t>
      </w:r>
      <w:r w:rsidR="00461815">
        <w:t xml:space="preserve"> son derece faydalı bir özelliktir. </w:t>
      </w:r>
    </w:p>
    <w:p w14:paraId="69BC7022" w14:textId="13DA8218" w:rsidR="005125BA" w:rsidRDefault="00461815" w:rsidP="00FF0875">
      <w:pPr>
        <w:rPr>
          <w:rFonts w:cstheme="minorHAnsi"/>
        </w:rPr>
      </w:pPr>
      <w:r>
        <w:t xml:space="preserve">Tasarımda kolaylık sağlayan bir diğer önemli özellik ise </w:t>
      </w:r>
      <w:proofErr w:type="spellStart"/>
      <w:r w:rsidR="00B3564C" w:rsidRPr="00B3564C">
        <w:rPr>
          <w:rFonts w:ascii="Courier New" w:hAnsi="Courier New" w:cs="Courier New"/>
          <w:b/>
        </w:rPr>
        <w:t>generic</w:t>
      </w:r>
      <w:proofErr w:type="spellEnd"/>
      <w:r>
        <w:rPr>
          <w:rFonts w:cstheme="minorHAnsi"/>
        </w:rPr>
        <w:t xml:space="preserve"> tanımlamasıdır. </w:t>
      </w:r>
      <w:r w:rsidR="00156C7D">
        <w:rPr>
          <w:rFonts w:cstheme="minorHAnsi"/>
        </w:rPr>
        <w:t xml:space="preserve">Bu sayede tasarımdaki </w:t>
      </w:r>
      <w:proofErr w:type="spellStart"/>
      <w:r w:rsidR="00B3564C" w:rsidRPr="00B3564C">
        <w:rPr>
          <w:rFonts w:ascii="Courier New" w:hAnsi="Courier New" w:cs="Courier New"/>
          <w:b/>
        </w:rPr>
        <w:t>generic</w:t>
      </w:r>
      <w:proofErr w:type="spellEnd"/>
      <w:r w:rsidR="00B3564C">
        <w:rPr>
          <w:rFonts w:cstheme="minorHAnsi"/>
        </w:rPr>
        <w:t xml:space="preserve"> </w:t>
      </w:r>
      <w:r w:rsidR="00156C7D">
        <w:rPr>
          <w:rFonts w:cstheme="minorHAnsi"/>
        </w:rPr>
        <w:t xml:space="preserve">olarak tanımlanan özellikler kolayca değiştirmek mümkün olmaktadır. Bu bölümde anlatılacak diğer tasarım bileşenleri ise </w:t>
      </w:r>
      <w:proofErr w:type="spellStart"/>
      <w:r w:rsidR="00B3564C" w:rsidRPr="00C54AAE">
        <w:rPr>
          <w:rFonts w:ascii="Courier New" w:hAnsi="Courier New" w:cs="Courier New"/>
          <w:b/>
        </w:rPr>
        <w:t>function</w:t>
      </w:r>
      <w:proofErr w:type="spellEnd"/>
      <w:r w:rsidR="00156C7D">
        <w:rPr>
          <w:rFonts w:cstheme="minorHAnsi"/>
        </w:rPr>
        <w:t xml:space="preserve">, </w:t>
      </w:r>
      <w:proofErr w:type="spellStart"/>
      <w:r w:rsidR="00B3564C" w:rsidRPr="00C54AAE">
        <w:rPr>
          <w:rFonts w:ascii="Courier New" w:hAnsi="Courier New" w:cs="Courier New"/>
          <w:b/>
        </w:rPr>
        <w:t>procedure</w:t>
      </w:r>
      <w:proofErr w:type="spellEnd"/>
      <w:r w:rsidR="00B3564C">
        <w:rPr>
          <w:rFonts w:cstheme="minorHAnsi"/>
        </w:rPr>
        <w:t xml:space="preserve"> </w:t>
      </w:r>
      <w:r w:rsidR="00156C7D">
        <w:rPr>
          <w:rFonts w:cstheme="minorHAnsi"/>
        </w:rPr>
        <w:t xml:space="preserve">ve </w:t>
      </w:r>
      <w:proofErr w:type="spellStart"/>
      <w:r w:rsidR="00B3564C" w:rsidRPr="00C54AAE">
        <w:rPr>
          <w:rFonts w:ascii="Courier New" w:hAnsi="Courier New" w:cs="Courier New"/>
          <w:b/>
        </w:rPr>
        <w:t>package</w:t>
      </w:r>
      <w:proofErr w:type="spellEnd"/>
      <w:r w:rsidR="00E6784E">
        <w:rPr>
          <w:rFonts w:cstheme="minorHAnsi"/>
        </w:rPr>
        <w:t xml:space="preserve"> </w:t>
      </w:r>
      <w:r w:rsidR="00156C7D">
        <w:rPr>
          <w:rFonts w:cstheme="minorHAnsi"/>
        </w:rPr>
        <w:t xml:space="preserve">kullanımı olacaktır. Bu tasarım bileşenleri kullanılarak </w:t>
      </w:r>
      <w:r w:rsidR="00E5795C">
        <w:rPr>
          <w:rFonts w:cstheme="minorHAnsi"/>
        </w:rPr>
        <w:t>yapılan çalışmalar</w:t>
      </w:r>
      <w:r w:rsidR="00156C7D">
        <w:rPr>
          <w:rFonts w:cstheme="minorHAnsi"/>
        </w:rPr>
        <w:t xml:space="preserve"> hem modüler hem de istendiği anda ihtiyaçlara uygun olarak güncellenebilir şekilde tasarlanabilecektir.</w:t>
      </w:r>
    </w:p>
    <w:p w14:paraId="74B58164" w14:textId="77777777" w:rsidR="004E75B0" w:rsidRPr="005125BA" w:rsidRDefault="004E75B0" w:rsidP="00FF0875"/>
    <w:p w14:paraId="77C72C13" w14:textId="6D3EB50A" w:rsidR="00147650" w:rsidRDefault="00147650" w:rsidP="002F3913">
      <w:pPr>
        <w:pStyle w:val="Balk2"/>
        <w:numPr>
          <w:ilvl w:val="1"/>
          <w:numId w:val="3"/>
        </w:numPr>
      </w:pPr>
      <w:proofErr w:type="spellStart"/>
      <w:r>
        <w:t>VHDL’de</w:t>
      </w:r>
      <w:proofErr w:type="spellEnd"/>
      <w:r>
        <w:t xml:space="preserve"> Alt Devre Tanımlama – PORT MAP Kullanımı</w:t>
      </w:r>
    </w:p>
    <w:p w14:paraId="4183B4A2" w14:textId="77777777" w:rsidR="004E75B0" w:rsidRPr="004E75B0" w:rsidRDefault="004E75B0" w:rsidP="004E75B0"/>
    <w:p w14:paraId="2EF2D15C" w14:textId="7C6645A4" w:rsidR="00B27597" w:rsidRDefault="00B27597" w:rsidP="004E75B0">
      <w:pPr>
        <w:rPr>
          <w:rFonts w:cs="Times New Roman"/>
          <w:szCs w:val="24"/>
        </w:rPr>
      </w:pPr>
      <w:r w:rsidRPr="00B27597">
        <w:rPr>
          <w:rFonts w:cs="Times New Roman"/>
          <w:szCs w:val="24"/>
        </w:rPr>
        <w:t>VHDL varlığında, bir kaynak kod dosyası başka bir kaynak dosyası altında alt devre olarak kullanılabilir. VHDL dilinde alt</w:t>
      </w:r>
      <w:r>
        <w:rPr>
          <w:rFonts w:cs="Times New Roman"/>
          <w:szCs w:val="24"/>
        </w:rPr>
        <w:t xml:space="preserve"> </w:t>
      </w:r>
      <w:r w:rsidRPr="00B27597">
        <w:rPr>
          <w:rFonts w:cs="Times New Roman"/>
          <w:szCs w:val="24"/>
        </w:rPr>
        <w:t xml:space="preserve">devre </w:t>
      </w:r>
      <w:proofErr w:type="spellStart"/>
      <w:r w:rsidRPr="00B27597">
        <w:rPr>
          <w:rFonts w:ascii="Courier New" w:hAnsi="Courier New" w:cs="Courier New"/>
          <w:b/>
          <w:szCs w:val="24"/>
        </w:rPr>
        <w:t>component</w:t>
      </w:r>
      <w:proofErr w:type="spellEnd"/>
      <w:r w:rsidRPr="00B27597">
        <w:rPr>
          <w:rFonts w:cs="Times New Roman"/>
          <w:szCs w:val="24"/>
        </w:rPr>
        <w:t xml:space="preserve"> olarak adlandırılır. Giriş çıkış portlarından oluşan bileşenlerin tanımı, </w:t>
      </w:r>
      <w:proofErr w:type="spellStart"/>
      <w:r w:rsidRPr="00B27597">
        <w:rPr>
          <w:rFonts w:ascii="Courier New" w:hAnsi="Courier New" w:cs="Courier New"/>
          <w:b/>
          <w:szCs w:val="24"/>
        </w:rPr>
        <w:t>component</w:t>
      </w:r>
      <w:proofErr w:type="spellEnd"/>
      <w:r w:rsidRPr="00B27597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tanım</w:t>
      </w:r>
      <w:r w:rsidRPr="00B27597">
        <w:rPr>
          <w:rFonts w:cs="Times New Roman"/>
          <w:szCs w:val="24"/>
        </w:rPr>
        <w:t>lamaya uygun olarak yapılmalıdır. Bu tanımlama, ana kod içer</w:t>
      </w:r>
      <w:r>
        <w:rPr>
          <w:rFonts w:cs="Times New Roman"/>
          <w:szCs w:val="24"/>
        </w:rPr>
        <w:t>i</w:t>
      </w:r>
      <w:r w:rsidRPr="00B27597">
        <w:rPr>
          <w:rFonts w:cs="Times New Roman"/>
          <w:szCs w:val="24"/>
        </w:rPr>
        <w:t>sinde tanımlama bölgesinde (</w:t>
      </w:r>
      <w:proofErr w:type="spellStart"/>
      <w:r w:rsidRPr="00B27597">
        <w:rPr>
          <w:rFonts w:ascii="Courier New" w:hAnsi="Courier New" w:cs="Courier New"/>
          <w:b/>
        </w:rPr>
        <w:t>architecture</w:t>
      </w:r>
      <w:proofErr w:type="spellEnd"/>
      <w:r w:rsidRPr="00B27597">
        <w:rPr>
          <w:rFonts w:ascii="Courier New" w:hAnsi="Courier New" w:cs="Courier New"/>
          <w:b/>
        </w:rPr>
        <w:t xml:space="preserve"> </w:t>
      </w:r>
      <w:proofErr w:type="spellStart"/>
      <w:r w:rsidRPr="00B27597">
        <w:rPr>
          <w:rFonts w:ascii="Courier New" w:hAnsi="Courier New" w:cs="Courier New"/>
          <w:b/>
        </w:rPr>
        <w:t>Behavioral</w:t>
      </w:r>
      <w:proofErr w:type="spellEnd"/>
      <w:r w:rsidRPr="00B27597">
        <w:rPr>
          <w:rFonts w:ascii="Courier New" w:hAnsi="Courier New" w:cs="Courier New"/>
          <w:b/>
        </w:rPr>
        <w:t xml:space="preserve"> of</w:t>
      </w:r>
      <w:r w:rsidRPr="00B27597">
        <w:rPr>
          <w:rFonts w:ascii="Courier New" w:hAnsi="Courier New" w:cs="Courier New"/>
        </w:rPr>
        <w:t xml:space="preserve"> </w:t>
      </w:r>
      <w:proofErr w:type="spellStart"/>
      <w:r w:rsidRPr="00B27597">
        <w:rPr>
          <w:rFonts w:ascii="Courier New" w:hAnsi="Courier New" w:cs="Courier New"/>
        </w:rPr>
        <w:t>varlik_adi</w:t>
      </w:r>
      <w:proofErr w:type="spellEnd"/>
      <w:r w:rsidRPr="00B27597">
        <w:rPr>
          <w:rFonts w:ascii="Courier New" w:hAnsi="Courier New" w:cs="Courier New"/>
          <w:b/>
        </w:rPr>
        <w:t xml:space="preserve"> is</w:t>
      </w:r>
      <w:r w:rsidRPr="00B27597">
        <w:rPr>
          <w:rFonts w:cs="Times New Roman"/>
          <w:i/>
        </w:rPr>
        <w:t xml:space="preserve"> </w:t>
      </w:r>
      <w:r w:rsidRPr="00B27597">
        <w:rPr>
          <w:rFonts w:cs="Times New Roman"/>
        </w:rPr>
        <w:t xml:space="preserve">ile </w:t>
      </w:r>
      <w:proofErr w:type="spellStart"/>
      <w:r w:rsidRPr="00B27597">
        <w:rPr>
          <w:rFonts w:ascii="Courier New" w:hAnsi="Courier New" w:cs="Courier New"/>
          <w:b/>
        </w:rPr>
        <w:t>begin</w:t>
      </w:r>
      <w:proofErr w:type="spellEnd"/>
      <w:r w:rsidRPr="00B27597">
        <w:rPr>
          <w:rFonts w:cs="Times New Roman"/>
        </w:rPr>
        <w:t xml:space="preserve"> arasında)</w:t>
      </w:r>
      <w:r w:rsidRPr="00B27597">
        <w:rPr>
          <w:rFonts w:cs="Times New Roman"/>
          <w:szCs w:val="24"/>
        </w:rPr>
        <w:t xml:space="preserve"> veya </w:t>
      </w:r>
      <w:proofErr w:type="spellStart"/>
      <w:r w:rsidR="002E3073" w:rsidRPr="005F7105">
        <w:rPr>
          <w:rFonts w:ascii="Courier New" w:hAnsi="Courier New" w:cs="Courier New"/>
          <w:b/>
          <w:szCs w:val="24"/>
        </w:rPr>
        <w:t>package</w:t>
      </w:r>
      <w:proofErr w:type="spellEnd"/>
      <w:r w:rsidR="002E3073">
        <w:rPr>
          <w:rFonts w:cs="Times New Roman"/>
          <w:szCs w:val="24"/>
        </w:rPr>
        <w:t xml:space="preserve"> </w:t>
      </w:r>
      <w:r w:rsidR="002E3073" w:rsidRPr="00B27597">
        <w:rPr>
          <w:rFonts w:cs="Times New Roman"/>
          <w:szCs w:val="24"/>
        </w:rPr>
        <w:t>içerisinde</w:t>
      </w:r>
      <w:r w:rsidRPr="00B27597">
        <w:rPr>
          <w:rFonts w:cs="Times New Roman"/>
          <w:szCs w:val="24"/>
        </w:rPr>
        <w:t xml:space="preserve"> tanımlanabilmektedir. Ana kod içer</w:t>
      </w:r>
      <w:r>
        <w:rPr>
          <w:rFonts w:cs="Times New Roman"/>
          <w:szCs w:val="24"/>
        </w:rPr>
        <w:t>i</w:t>
      </w:r>
      <w:r w:rsidRPr="00B27597">
        <w:rPr>
          <w:rFonts w:cs="Times New Roman"/>
          <w:szCs w:val="24"/>
        </w:rPr>
        <w:t xml:space="preserve">sinde alt devre aşağıdaki gibi tanımlanabilmektedir. </w:t>
      </w:r>
    </w:p>
    <w:p w14:paraId="7639FF68" w14:textId="77777777" w:rsidR="00A3019B" w:rsidRPr="00B77EE9" w:rsidRDefault="00A3019B" w:rsidP="00B77EE9">
      <w:pPr>
        <w:pStyle w:val="KOD"/>
        <w:ind w:left="708"/>
      </w:pPr>
      <w:proofErr w:type="spellStart"/>
      <w:r w:rsidRPr="00B77EE9">
        <w:t>durum_</w:t>
      </w:r>
      <w:proofErr w:type="gramStart"/>
      <w:r w:rsidRPr="00B77EE9">
        <w:t>adi</w:t>
      </w:r>
      <w:proofErr w:type="spellEnd"/>
      <w:r w:rsidRPr="00B77EE9">
        <w:t xml:space="preserve"> : </w:t>
      </w:r>
      <w:proofErr w:type="spellStart"/>
      <w:r w:rsidRPr="00B77EE9">
        <w:t>component</w:t>
      </w:r>
      <w:proofErr w:type="gramEnd"/>
      <w:r w:rsidRPr="00B77EE9">
        <w:t>_adi</w:t>
      </w:r>
      <w:proofErr w:type="spellEnd"/>
      <w:r w:rsidRPr="00B77EE9">
        <w:t xml:space="preserve"> </w:t>
      </w:r>
      <w:r w:rsidRPr="00116ADC">
        <w:rPr>
          <w:b/>
          <w:color w:val="1F497D" w:themeColor="text2"/>
        </w:rPr>
        <w:t>port</w:t>
      </w:r>
      <w:r w:rsidR="00840E08" w:rsidRPr="00116ADC">
        <w:rPr>
          <w:color w:val="1F497D" w:themeColor="text2"/>
        </w:rPr>
        <w:t xml:space="preserve"> </w:t>
      </w:r>
      <w:proofErr w:type="spellStart"/>
      <w:r w:rsidRPr="00116ADC">
        <w:rPr>
          <w:b/>
          <w:color w:val="1F497D" w:themeColor="text2"/>
        </w:rPr>
        <w:t>map</w:t>
      </w:r>
      <w:proofErr w:type="spellEnd"/>
      <w:r w:rsidRPr="00116ADC">
        <w:rPr>
          <w:color w:val="1F497D" w:themeColor="text2"/>
        </w:rPr>
        <w:t xml:space="preserve"> </w:t>
      </w:r>
      <w:r w:rsidRPr="00B77EE9">
        <w:t>(</w:t>
      </w:r>
    </w:p>
    <w:p w14:paraId="2A083CE2" w14:textId="77777777" w:rsidR="00A3019B" w:rsidRPr="00B77EE9" w:rsidRDefault="00840E08" w:rsidP="00B77EE9">
      <w:pPr>
        <w:pStyle w:val="KOD"/>
        <w:ind w:left="708"/>
      </w:pPr>
      <w:r w:rsidRPr="00B77EE9">
        <w:t xml:space="preserve">   </w:t>
      </w:r>
      <w:proofErr w:type="spellStart"/>
      <w:proofErr w:type="gramStart"/>
      <w:r w:rsidR="00A3019B" w:rsidRPr="00B77EE9">
        <w:t>asil</w:t>
      </w:r>
      <w:proofErr w:type="gramEnd"/>
      <w:r w:rsidR="00A3019B" w:rsidRPr="00B77EE9">
        <w:t>_ad</w:t>
      </w:r>
      <w:proofErr w:type="spellEnd"/>
      <w:r w:rsidR="00A3019B" w:rsidRPr="00B77EE9">
        <w:t xml:space="preserve"> =&gt;</w:t>
      </w:r>
      <w:r w:rsidRPr="00B77EE9">
        <w:t xml:space="preserve"> </w:t>
      </w:r>
      <w:proofErr w:type="spellStart"/>
      <w:r w:rsidR="00A3019B" w:rsidRPr="00B77EE9">
        <w:t>mevcut_ad</w:t>
      </w:r>
      <w:proofErr w:type="spellEnd"/>
      <w:r w:rsidR="00A3019B" w:rsidRPr="00B77EE9">
        <w:t xml:space="preserve"> </w:t>
      </w:r>
    </w:p>
    <w:p w14:paraId="19146692" w14:textId="77777777" w:rsidR="00A3019B" w:rsidRPr="00B77EE9" w:rsidRDefault="00A3019B" w:rsidP="00B77EE9">
      <w:pPr>
        <w:pStyle w:val="KOD"/>
        <w:ind w:left="708"/>
      </w:pPr>
      <w:r w:rsidRPr="00B77EE9">
        <w:t xml:space="preserve">{, </w:t>
      </w:r>
      <w:proofErr w:type="spellStart"/>
      <w:r w:rsidRPr="00B77EE9">
        <w:t>asil_ad</w:t>
      </w:r>
      <w:proofErr w:type="spellEnd"/>
      <w:r w:rsidRPr="00B77EE9">
        <w:t xml:space="preserve"> =&gt;</w:t>
      </w:r>
      <w:r w:rsidR="00840E08" w:rsidRPr="00B77EE9">
        <w:t xml:space="preserve"> </w:t>
      </w:r>
      <w:proofErr w:type="spellStart"/>
      <w:r w:rsidRPr="00B77EE9">
        <w:t>mevcut_ad</w:t>
      </w:r>
      <w:proofErr w:type="spellEnd"/>
      <w:r w:rsidRPr="00B77EE9">
        <w:t xml:space="preserve">} </w:t>
      </w:r>
      <w:proofErr w:type="gramStart"/>
      <w:r w:rsidRPr="00B77EE9">
        <w:t>)</w:t>
      </w:r>
      <w:proofErr w:type="gramEnd"/>
      <w:r w:rsidRPr="00B77EE9">
        <w:t xml:space="preserve"> ;</w:t>
      </w:r>
    </w:p>
    <w:p w14:paraId="3EAFB8EB" w14:textId="77777777" w:rsidR="00966C4F" w:rsidRDefault="00966C4F" w:rsidP="00966C4F"/>
    <w:p w14:paraId="7655ECF4" w14:textId="27F27A3E" w:rsidR="00341B17" w:rsidRDefault="00341B17" w:rsidP="00341B17">
      <w:pPr>
        <w:rPr>
          <w:rFonts w:cs="Times New Roman"/>
          <w:szCs w:val="24"/>
        </w:rPr>
      </w:pPr>
      <w:proofErr w:type="spellStart"/>
      <w:proofErr w:type="gramStart"/>
      <w:r w:rsidRPr="00341B17">
        <w:rPr>
          <w:rFonts w:ascii="Courier New" w:hAnsi="Courier New" w:cs="Courier New"/>
          <w:b/>
          <w:szCs w:val="24"/>
        </w:rPr>
        <w:t>asil</w:t>
      </w:r>
      <w:proofErr w:type="gramEnd"/>
      <w:r w:rsidRPr="00341B17">
        <w:rPr>
          <w:rFonts w:ascii="Courier New" w:hAnsi="Courier New" w:cs="Courier New"/>
          <w:b/>
          <w:szCs w:val="24"/>
        </w:rPr>
        <w:t>_ad</w:t>
      </w:r>
      <w:proofErr w:type="spellEnd"/>
      <w:r w:rsidRPr="00341B17">
        <w:rPr>
          <w:rFonts w:ascii="Courier New" w:hAnsi="Courier New" w:cs="Courier New"/>
          <w:szCs w:val="24"/>
        </w:rPr>
        <w:t>,</w:t>
      </w:r>
      <w:r>
        <w:rPr>
          <w:rFonts w:cs="Times New Roman"/>
          <w:szCs w:val="24"/>
        </w:rPr>
        <w:t xml:space="preserve"> alt devre varlığında tanımlı portların isimleridir. </w:t>
      </w:r>
      <w:proofErr w:type="spellStart"/>
      <w:proofErr w:type="gramStart"/>
      <w:r w:rsidRPr="00341B17">
        <w:rPr>
          <w:rFonts w:ascii="Courier New" w:hAnsi="Courier New" w:cs="Courier New"/>
          <w:b/>
          <w:szCs w:val="24"/>
        </w:rPr>
        <w:t>mevcut</w:t>
      </w:r>
      <w:proofErr w:type="gramEnd"/>
      <w:r w:rsidRPr="00341B17">
        <w:rPr>
          <w:rFonts w:ascii="Courier New" w:hAnsi="Courier New" w:cs="Courier New"/>
          <w:b/>
          <w:szCs w:val="24"/>
        </w:rPr>
        <w:t>_ad</w:t>
      </w:r>
      <w:proofErr w:type="spellEnd"/>
      <w:r>
        <w:rPr>
          <w:rFonts w:cs="Times New Roman"/>
          <w:szCs w:val="24"/>
        </w:rPr>
        <w:t xml:space="preserve"> ise sinyal veya ana kod portlarıdır. </w:t>
      </w:r>
      <w:r w:rsidRPr="00341B17">
        <w:rPr>
          <w:rFonts w:ascii="Courier New" w:hAnsi="Courier New" w:cs="Courier New"/>
          <w:b/>
          <w:szCs w:val="24"/>
        </w:rPr>
        <w:t>port</w:t>
      </w:r>
      <w:r>
        <w:rPr>
          <w:rFonts w:cs="Times New Roman"/>
          <w:b/>
          <w:i/>
          <w:szCs w:val="24"/>
        </w:rPr>
        <w:t xml:space="preserve"> </w:t>
      </w:r>
      <w:proofErr w:type="spellStart"/>
      <w:r w:rsidRPr="00EB1674">
        <w:rPr>
          <w:rFonts w:ascii="Courier New" w:hAnsi="Courier New" w:cs="Courier New"/>
          <w:b/>
          <w:szCs w:val="24"/>
        </w:rPr>
        <w:t>map</w:t>
      </w:r>
      <w:proofErr w:type="spellEnd"/>
      <w:r w:rsidRPr="00341B17">
        <w:rPr>
          <w:rFonts w:ascii="Courier New" w:hAnsi="Courier New" w:cs="Courier New"/>
          <w:szCs w:val="24"/>
        </w:rPr>
        <w:t xml:space="preserve"> </w:t>
      </w:r>
      <w:r>
        <w:rPr>
          <w:rFonts w:cs="Times New Roman"/>
          <w:szCs w:val="24"/>
        </w:rPr>
        <w:t xml:space="preserve">tanımlama </w:t>
      </w:r>
      <w:r w:rsidR="0013458F">
        <w:rPr>
          <w:rFonts w:cs="Times New Roman"/>
          <w:szCs w:val="24"/>
        </w:rPr>
        <w:t>içerisinde</w:t>
      </w:r>
      <w:r>
        <w:rPr>
          <w:rFonts w:cs="Times New Roman"/>
          <w:szCs w:val="24"/>
        </w:rPr>
        <w:t xml:space="preserve"> </w:t>
      </w:r>
      <w:proofErr w:type="spellStart"/>
      <w:r w:rsidRPr="00341B17">
        <w:rPr>
          <w:rFonts w:ascii="Courier New" w:hAnsi="Courier New" w:cs="Courier New"/>
          <w:b/>
          <w:szCs w:val="24"/>
        </w:rPr>
        <w:t>asil_ad</w:t>
      </w:r>
      <w:proofErr w:type="spellEnd"/>
      <w:r>
        <w:rPr>
          <w:rFonts w:cs="Times New Roman"/>
          <w:b/>
          <w:i/>
          <w:szCs w:val="24"/>
        </w:rPr>
        <w:t xml:space="preserve"> </w:t>
      </w:r>
      <w:r w:rsidRPr="00234146">
        <w:rPr>
          <w:rFonts w:cs="Times New Roman"/>
          <w:szCs w:val="24"/>
        </w:rPr>
        <w:t xml:space="preserve">kullanmak zorunlu değildir. Aşağıda </w:t>
      </w:r>
      <w:proofErr w:type="spellStart"/>
      <w:r w:rsidRPr="00341B17">
        <w:rPr>
          <w:rFonts w:ascii="Courier New" w:hAnsi="Courier New" w:cs="Courier New"/>
          <w:b/>
          <w:szCs w:val="24"/>
        </w:rPr>
        <w:t>component</w:t>
      </w:r>
      <w:proofErr w:type="spellEnd"/>
      <w:r w:rsidRPr="00234146">
        <w:rPr>
          <w:rFonts w:cs="Times New Roman"/>
          <w:szCs w:val="24"/>
        </w:rPr>
        <w:t xml:space="preserve"> tanımlama şekli gösterilmiştir. </w:t>
      </w:r>
    </w:p>
    <w:p w14:paraId="438034CE" w14:textId="77777777" w:rsidR="00557730" w:rsidRPr="00080E2B" w:rsidRDefault="00557730" w:rsidP="00080E2B">
      <w:pPr>
        <w:pStyle w:val="KOD"/>
        <w:ind w:left="708"/>
      </w:pPr>
      <w:proofErr w:type="spellStart"/>
      <w:r w:rsidRPr="00080E2B">
        <w:rPr>
          <w:b/>
          <w:color w:val="1F497D" w:themeColor="text2"/>
        </w:rPr>
        <w:t>architecture</w:t>
      </w:r>
      <w:proofErr w:type="spellEnd"/>
      <w:r w:rsidRPr="00080E2B">
        <w:rPr>
          <w:color w:val="1F497D" w:themeColor="text2"/>
        </w:rPr>
        <w:t xml:space="preserve"> </w:t>
      </w:r>
      <w:proofErr w:type="spellStart"/>
      <w:r w:rsidRPr="00080E2B">
        <w:t>Behavioral</w:t>
      </w:r>
      <w:proofErr w:type="spellEnd"/>
      <w:r w:rsidRPr="00080E2B">
        <w:t xml:space="preserve"> </w:t>
      </w:r>
      <w:r w:rsidRPr="00F03A35">
        <w:rPr>
          <w:b/>
          <w:color w:val="1F497D" w:themeColor="text2"/>
        </w:rPr>
        <w:t>of</w:t>
      </w:r>
      <w:r w:rsidRPr="00F03A35">
        <w:rPr>
          <w:color w:val="1F497D" w:themeColor="text2"/>
        </w:rPr>
        <w:t xml:space="preserve"> </w:t>
      </w:r>
      <w:proofErr w:type="spellStart"/>
      <w:r w:rsidRPr="00080E2B">
        <w:t>varlik_adi</w:t>
      </w:r>
      <w:proofErr w:type="spellEnd"/>
      <w:r w:rsidRPr="00080E2B">
        <w:t xml:space="preserve"> </w:t>
      </w:r>
      <w:r w:rsidRPr="00F03A35">
        <w:rPr>
          <w:b/>
          <w:color w:val="1F497D" w:themeColor="text2"/>
        </w:rPr>
        <w:t>is</w:t>
      </w:r>
    </w:p>
    <w:p w14:paraId="2876A3CB" w14:textId="77777777" w:rsidR="00557730" w:rsidRPr="00080E2B" w:rsidRDefault="00557730" w:rsidP="00080E2B">
      <w:pPr>
        <w:pStyle w:val="KOD"/>
        <w:ind w:left="708"/>
      </w:pPr>
      <w:r w:rsidRPr="00080E2B">
        <w:tab/>
      </w:r>
      <w:proofErr w:type="gramStart"/>
      <w:r w:rsidRPr="00080E2B">
        <w:t>..</w:t>
      </w:r>
      <w:proofErr w:type="gramEnd"/>
    </w:p>
    <w:p w14:paraId="6A767E3B" w14:textId="77777777" w:rsidR="00557730" w:rsidRPr="00080E2B" w:rsidRDefault="00557730" w:rsidP="00080E2B">
      <w:pPr>
        <w:pStyle w:val="KOD"/>
        <w:ind w:left="708"/>
      </w:pPr>
      <w:r w:rsidRPr="00080E2B">
        <w:tab/>
      </w:r>
      <w:proofErr w:type="gramStart"/>
      <w:r w:rsidRPr="00080E2B">
        <w:t>..</w:t>
      </w:r>
      <w:proofErr w:type="gramEnd"/>
    </w:p>
    <w:p w14:paraId="5ED59551" w14:textId="77777777" w:rsidR="00557730" w:rsidRPr="00080E2B" w:rsidRDefault="00557730" w:rsidP="00080E2B">
      <w:pPr>
        <w:pStyle w:val="KOD"/>
        <w:ind w:left="708"/>
      </w:pPr>
      <w:proofErr w:type="spellStart"/>
      <w:r w:rsidRPr="002279D7">
        <w:rPr>
          <w:b/>
          <w:color w:val="1F497D" w:themeColor="text2"/>
        </w:rPr>
        <w:t>component</w:t>
      </w:r>
      <w:proofErr w:type="spellEnd"/>
      <w:r w:rsidRPr="002279D7">
        <w:rPr>
          <w:color w:val="1F497D" w:themeColor="text2"/>
        </w:rPr>
        <w:t xml:space="preserve"> </w:t>
      </w:r>
      <w:proofErr w:type="spellStart"/>
      <w:r w:rsidRPr="00080E2B">
        <w:t>bilesen_adi</w:t>
      </w:r>
      <w:proofErr w:type="spellEnd"/>
    </w:p>
    <w:p w14:paraId="42CE363E" w14:textId="119F88B0" w:rsidR="00557730" w:rsidRPr="00080E2B" w:rsidRDefault="00080E2B" w:rsidP="00080E2B">
      <w:pPr>
        <w:pStyle w:val="KOD"/>
        <w:ind w:left="708"/>
      </w:pPr>
      <w:r>
        <w:t xml:space="preserve">    </w:t>
      </w:r>
      <w:proofErr w:type="spellStart"/>
      <w:r w:rsidR="00557730" w:rsidRPr="002279D7">
        <w:rPr>
          <w:b/>
          <w:color w:val="1F497D" w:themeColor="text2"/>
        </w:rPr>
        <w:t>generic</w:t>
      </w:r>
      <w:proofErr w:type="spellEnd"/>
      <w:r w:rsidR="00557730" w:rsidRPr="002279D7">
        <w:rPr>
          <w:color w:val="1F497D" w:themeColor="text2"/>
        </w:rPr>
        <w:t xml:space="preserve"> </w:t>
      </w:r>
      <w:r w:rsidR="00557730" w:rsidRPr="00080E2B">
        <w:t>(</w:t>
      </w:r>
      <w:proofErr w:type="spellStart"/>
      <w:r w:rsidR="00557730" w:rsidRPr="00080E2B">
        <w:t>parametre_</w:t>
      </w:r>
      <w:proofErr w:type="gramStart"/>
      <w:r w:rsidR="00557730" w:rsidRPr="00080E2B">
        <w:t>adi</w:t>
      </w:r>
      <w:proofErr w:type="spellEnd"/>
      <w:r w:rsidR="00557730" w:rsidRPr="00080E2B">
        <w:t xml:space="preserve"> : </w:t>
      </w:r>
      <w:proofErr w:type="spellStart"/>
      <w:r w:rsidR="00557730" w:rsidRPr="002279D7">
        <w:rPr>
          <w:color w:val="4F81BD" w:themeColor="accent1"/>
        </w:rPr>
        <w:t>integer</w:t>
      </w:r>
      <w:proofErr w:type="spellEnd"/>
      <w:proofErr w:type="gramEnd"/>
      <w:r w:rsidR="00557730" w:rsidRPr="00080E2B">
        <w:t xml:space="preserve"> := </w:t>
      </w:r>
      <w:proofErr w:type="spellStart"/>
      <w:r w:rsidR="00557730" w:rsidRPr="00080E2B">
        <w:t>varsayilan_deger</w:t>
      </w:r>
      <w:proofErr w:type="spellEnd"/>
      <w:r w:rsidR="00557730" w:rsidRPr="00080E2B">
        <w:t>{;</w:t>
      </w:r>
    </w:p>
    <w:p w14:paraId="7C03BEFD" w14:textId="77777777" w:rsidR="00557730" w:rsidRPr="00080E2B" w:rsidRDefault="0008547B" w:rsidP="00080E2B">
      <w:pPr>
        <w:pStyle w:val="KOD"/>
        <w:ind w:left="708"/>
      </w:pPr>
      <w:r w:rsidRPr="00080E2B">
        <w:t xml:space="preserve">         </w:t>
      </w:r>
      <w:proofErr w:type="spellStart"/>
      <w:r w:rsidR="00557730" w:rsidRPr="00080E2B">
        <w:t>parametre_</w:t>
      </w:r>
      <w:proofErr w:type="gramStart"/>
      <w:r w:rsidR="00557730" w:rsidRPr="00080E2B">
        <w:t>adi</w:t>
      </w:r>
      <w:proofErr w:type="spellEnd"/>
      <w:r w:rsidR="00557730" w:rsidRPr="00080E2B">
        <w:t xml:space="preserve"> : </w:t>
      </w:r>
      <w:proofErr w:type="spellStart"/>
      <w:r w:rsidR="00557730" w:rsidRPr="002279D7">
        <w:rPr>
          <w:color w:val="4F81BD" w:themeColor="accent1"/>
        </w:rPr>
        <w:t>integer</w:t>
      </w:r>
      <w:proofErr w:type="spellEnd"/>
      <w:proofErr w:type="gramEnd"/>
      <w:r w:rsidR="00557730" w:rsidRPr="00080E2B">
        <w:t xml:space="preserve"> := </w:t>
      </w:r>
      <w:proofErr w:type="spellStart"/>
      <w:r w:rsidR="00557730" w:rsidRPr="00080E2B">
        <w:t>varsayilan_deger</w:t>
      </w:r>
      <w:proofErr w:type="spellEnd"/>
      <w:r w:rsidR="00557730" w:rsidRPr="00080E2B">
        <w:t>} ) ;</w:t>
      </w:r>
    </w:p>
    <w:p w14:paraId="36C2E147" w14:textId="304B8EE5" w:rsidR="00557730" w:rsidRPr="00080E2B" w:rsidRDefault="00080E2B" w:rsidP="00080E2B">
      <w:pPr>
        <w:pStyle w:val="KOD"/>
        <w:ind w:left="708"/>
      </w:pPr>
      <w:r>
        <w:t xml:space="preserve">    </w:t>
      </w:r>
      <w:r w:rsidR="00557730" w:rsidRPr="002279D7">
        <w:rPr>
          <w:b/>
          <w:color w:val="1F497D" w:themeColor="text2"/>
        </w:rPr>
        <w:t>port</w:t>
      </w:r>
      <w:proofErr w:type="gramStart"/>
      <w:r w:rsidR="00557730" w:rsidRPr="00080E2B">
        <w:t>(</w:t>
      </w:r>
      <w:proofErr w:type="gramEnd"/>
      <w:r w:rsidR="00557730" w:rsidRPr="00080E2B">
        <w:t xml:space="preserve"> </w:t>
      </w:r>
      <w:proofErr w:type="spellStart"/>
      <w:r w:rsidR="00557730" w:rsidRPr="00080E2B">
        <w:t>port_adi</w:t>
      </w:r>
      <w:proofErr w:type="spellEnd"/>
      <w:r w:rsidR="00557730" w:rsidRPr="00080E2B">
        <w:t xml:space="preserve"> {, </w:t>
      </w:r>
      <w:proofErr w:type="spellStart"/>
      <w:r w:rsidR="00557730" w:rsidRPr="00080E2B">
        <w:t>port_adi</w:t>
      </w:r>
      <w:proofErr w:type="spellEnd"/>
      <w:r w:rsidR="00557730" w:rsidRPr="00080E2B">
        <w:t>} : [</w:t>
      </w:r>
      <w:proofErr w:type="spellStart"/>
      <w:r w:rsidR="00557730" w:rsidRPr="00080E2B">
        <w:t>port_modu</w:t>
      </w:r>
      <w:proofErr w:type="spellEnd"/>
      <w:r w:rsidR="00557730" w:rsidRPr="00080E2B">
        <w:t xml:space="preserve">] </w:t>
      </w:r>
      <w:proofErr w:type="spellStart"/>
      <w:r w:rsidR="00557730" w:rsidRPr="00080E2B">
        <w:t>t</w:t>
      </w:r>
      <w:r w:rsidR="0013458F" w:rsidRPr="00080E2B">
        <w:t>ip</w:t>
      </w:r>
      <w:r w:rsidR="00557730" w:rsidRPr="00080E2B">
        <w:t>_adi</w:t>
      </w:r>
      <w:proofErr w:type="spellEnd"/>
      <w:r w:rsidR="00557730" w:rsidRPr="00080E2B">
        <w:t xml:space="preserve"> {;</w:t>
      </w:r>
    </w:p>
    <w:p w14:paraId="6D4933E3" w14:textId="1FD919FB" w:rsidR="00557730" w:rsidRPr="00080E2B" w:rsidRDefault="00BF3AF6" w:rsidP="00080E2B">
      <w:pPr>
        <w:pStyle w:val="KOD"/>
        <w:ind w:left="708"/>
      </w:pPr>
      <w:r w:rsidRPr="00080E2B">
        <w:t xml:space="preserve">      </w:t>
      </w:r>
      <w:proofErr w:type="spellStart"/>
      <w:r w:rsidR="00557730" w:rsidRPr="00080E2B">
        <w:t>port_adi</w:t>
      </w:r>
      <w:proofErr w:type="spellEnd"/>
      <w:r w:rsidR="00557730" w:rsidRPr="00080E2B">
        <w:t xml:space="preserve"> {, </w:t>
      </w:r>
      <w:proofErr w:type="spellStart"/>
      <w:r w:rsidR="00557730" w:rsidRPr="00080E2B">
        <w:t>port_adi</w:t>
      </w:r>
      <w:proofErr w:type="spellEnd"/>
      <w:r w:rsidR="00557730" w:rsidRPr="00080E2B">
        <w:t>} : [</w:t>
      </w:r>
      <w:proofErr w:type="spellStart"/>
      <w:r w:rsidR="00557730" w:rsidRPr="00080E2B">
        <w:t>port_modu</w:t>
      </w:r>
      <w:proofErr w:type="spellEnd"/>
      <w:r w:rsidR="00557730" w:rsidRPr="00080E2B">
        <w:t xml:space="preserve">] </w:t>
      </w:r>
      <w:proofErr w:type="spellStart"/>
      <w:r w:rsidR="00557730" w:rsidRPr="00080E2B">
        <w:t>type_adi</w:t>
      </w:r>
      <w:proofErr w:type="spellEnd"/>
      <w:r w:rsidR="00557730" w:rsidRPr="00080E2B">
        <w:t xml:space="preserve">} </w:t>
      </w:r>
      <w:proofErr w:type="gramStart"/>
      <w:r w:rsidR="00557730" w:rsidRPr="00080E2B">
        <w:t>)</w:t>
      </w:r>
      <w:proofErr w:type="gramEnd"/>
      <w:r w:rsidR="00557730" w:rsidRPr="00080E2B">
        <w:t xml:space="preserve"> ;</w:t>
      </w:r>
    </w:p>
    <w:p w14:paraId="2C58762A" w14:textId="77777777" w:rsidR="00557730" w:rsidRPr="00080E2B" w:rsidRDefault="00557730" w:rsidP="00080E2B">
      <w:pPr>
        <w:pStyle w:val="KOD"/>
        <w:ind w:left="708"/>
      </w:pPr>
      <w:proofErr w:type="spellStart"/>
      <w:r w:rsidRPr="002279D7">
        <w:rPr>
          <w:b/>
          <w:color w:val="1F497D" w:themeColor="text2"/>
        </w:rPr>
        <w:t>end</w:t>
      </w:r>
      <w:proofErr w:type="spellEnd"/>
      <w:r w:rsidRPr="002279D7">
        <w:rPr>
          <w:b/>
          <w:color w:val="1F497D" w:themeColor="text2"/>
        </w:rPr>
        <w:t xml:space="preserve"> </w:t>
      </w:r>
      <w:proofErr w:type="spellStart"/>
      <w:r w:rsidRPr="002279D7">
        <w:rPr>
          <w:b/>
          <w:color w:val="1F497D" w:themeColor="text2"/>
        </w:rPr>
        <w:t>component</w:t>
      </w:r>
      <w:proofErr w:type="spellEnd"/>
      <w:r w:rsidRPr="00080E2B">
        <w:t>;</w:t>
      </w:r>
    </w:p>
    <w:p w14:paraId="58B9F5E9" w14:textId="77777777" w:rsidR="00557730" w:rsidRPr="00080E2B" w:rsidRDefault="00557730" w:rsidP="00080E2B">
      <w:pPr>
        <w:pStyle w:val="KOD"/>
        <w:ind w:left="708"/>
      </w:pPr>
      <w:proofErr w:type="gramStart"/>
      <w:r w:rsidRPr="00080E2B">
        <w:t>..</w:t>
      </w:r>
      <w:proofErr w:type="gramEnd"/>
    </w:p>
    <w:p w14:paraId="711BBE83" w14:textId="77777777" w:rsidR="00557730" w:rsidRPr="00080E2B" w:rsidRDefault="00557730" w:rsidP="00080E2B">
      <w:pPr>
        <w:pStyle w:val="KOD"/>
        <w:ind w:left="708"/>
      </w:pPr>
      <w:proofErr w:type="gramStart"/>
      <w:r w:rsidRPr="00080E2B">
        <w:lastRenderedPageBreak/>
        <w:t>..</w:t>
      </w:r>
      <w:proofErr w:type="gramEnd"/>
    </w:p>
    <w:p w14:paraId="5068A3BF" w14:textId="77777777" w:rsidR="00557730" w:rsidRPr="00BD3704" w:rsidRDefault="00557730" w:rsidP="00080E2B">
      <w:pPr>
        <w:pStyle w:val="KOD"/>
        <w:ind w:left="708"/>
        <w:rPr>
          <w:b/>
          <w:color w:val="1F497D" w:themeColor="text2"/>
        </w:rPr>
      </w:pPr>
      <w:proofErr w:type="spellStart"/>
      <w:r w:rsidRPr="00BD3704">
        <w:rPr>
          <w:b/>
          <w:color w:val="1F497D" w:themeColor="text2"/>
        </w:rPr>
        <w:t>begin</w:t>
      </w:r>
      <w:proofErr w:type="spellEnd"/>
    </w:p>
    <w:p w14:paraId="40E19FF7" w14:textId="77777777" w:rsidR="0047618A" w:rsidRPr="0047618A" w:rsidRDefault="0047618A" w:rsidP="0047618A"/>
    <w:p w14:paraId="6372DD7C" w14:textId="30091D62" w:rsidR="00C17AFC" w:rsidRDefault="00A03451" w:rsidP="00FF1A42">
      <w:r>
        <w:fldChar w:fldCharType="begin"/>
      </w:r>
      <w:r>
        <w:instrText xml:space="preserve"> REF _Ref402012907 \h </w:instrText>
      </w:r>
      <w:r>
        <w:fldChar w:fldCharType="separate"/>
      </w:r>
      <w:r>
        <w:t xml:space="preserve">Şekil </w:t>
      </w:r>
      <w:r>
        <w:rPr>
          <w:noProof/>
        </w:rPr>
        <w:t>6</w:t>
      </w:r>
      <w:r>
        <w:noBreakHyphen/>
      </w:r>
      <w:r>
        <w:rPr>
          <w:noProof/>
        </w:rPr>
        <w:t>1</w:t>
      </w:r>
      <w:r>
        <w:fldChar w:fldCharType="end"/>
      </w:r>
      <w:r w:rsidR="00E36328">
        <w:t xml:space="preserve">’de </w:t>
      </w:r>
      <w:r w:rsidR="005930ED">
        <w:t>4 bitlik toplayıcı devresinin</w:t>
      </w:r>
      <w:r w:rsidR="00FF1A42">
        <w:t>,</w:t>
      </w:r>
      <w:r w:rsidR="005930ED">
        <w:t xml:space="preserve"> </w:t>
      </w:r>
      <w:proofErr w:type="spellStart"/>
      <w:r w:rsidR="005930ED" w:rsidRPr="00262593">
        <w:rPr>
          <w:rFonts w:ascii="Courier New" w:hAnsi="Courier New" w:cs="Courier New"/>
          <w:b/>
        </w:rPr>
        <w:t>tam_toplayici</w:t>
      </w:r>
      <w:proofErr w:type="spellEnd"/>
      <w:r w:rsidR="005930ED">
        <w:t xml:space="preserve"> alt devres</w:t>
      </w:r>
      <w:r w:rsidR="00D74939">
        <w:t xml:space="preserve">inin kullanımı ile tasarlanmasına ilişkin blok şema </w:t>
      </w:r>
      <w:r w:rsidR="005930ED">
        <w:t xml:space="preserve">gösterilmiştir. </w:t>
      </w:r>
      <w:r w:rsidR="0094739D">
        <w:t>Şekilden de görüleceği üzere</w:t>
      </w:r>
      <w:r w:rsidR="0010674A">
        <w:t xml:space="preserve"> </w:t>
      </w:r>
      <w:proofErr w:type="spellStart"/>
      <w:r w:rsidR="0010674A" w:rsidRPr="0010674A">
        <w:rPr>
          <w:rFonts w:ascii="Courier New" w:hAnsi="Courier New" w:cs="Courier New"/>
          <w:b/>
        </w:rPr>
        <w:t>dort</w:t>
      </w:r>
      <w:r w:rsidR="00693F03" w:rsidRPr="0010674A">
        <w:rPr>
          <w:rFonts w:ascii="Courier New" w:hAnsi="Courier New" w:cs="Courier New"/>
          <w:b/>
        </w:rPr>
        <w:t>_bit_toplayici</w:t>
      </w:r>
      <w:proofErr w:type="spellEnd"/>
      <w:r w:rsidR="00693F03">
        <w:t xml:space="preserve"> 4 bitlik </w:t>
      </w:r>
      <w:r w:rsidR="00693F03" w:rsidRPr="00262593">
        <w:rPr>
          <w:rFonts w:ascii="Courier New" w:hAnsi="Courier New" w:cs="Courier New"/>
          <w:b/>
        </w:rPr>
        <w:t>in_giris_1</w:t>
      </w:r>
      <w:r w:rsidR="00693F03">
        <w:t xml:space="preserve"> ve </w:t>
      </w:r>
      <w:r w:rsidR="00693F03" w:rsidRPr="00262593">
        <w:rPr>
          <w:rFonts w:ascii="Courier New" w:hAnsi="Courier New" w:cs="Courier New"/>
          <w:b/>
        </w:rPr>
        <w:t>in_giris_2</w:t>
      </w:r>
      <w:r w:rsidR="00693F03">
        <w:t xml:space="preserve"> giriş portlarına, 1 bitlik </w:t>
      </w:r>
      <w:proofErr w:type="spellStart"/>
      <w:r w:rsidR="00693F03" w:rsidRPr="00262593">
        <w:rPr>
          <w:rFonts w:ascii="Courier New" w:hAnsi="Courier New" w:cs="Courier New"/>
          <w:b/>
        </w:rPr>
        <w:t>in_giris_elde</w:t>
      </w:r>
      <w:proofErr w:type="spellEnd"/>
      <w:r w:rsidR="00C17AFC">
        <w:t xml:space="preserve"> giriş portu</w:t>
      </w:r>
      <w:r w:rsidR="00693F03">
        <w:t xml:space="preserve">na, 4 bitlik </w:t>
      </w:r>
      <w:proofErr w:type="spellStart"/>
      <w:r w:rsidR="00693F03" w:rsidRPr="00D119B9">
        <w:rPr>
          <w:rFonts w:ascii="Courier New" w:hAnsi="Courier New" w:cs="Courier New"/>
          <w:b/>
        </w:rPr>
        <w:t>out_cikis</w:t>
      </w:r>
      <w:proofErr w:type="spellEnd"/>
      <w:r w:rsidR="00693F03">
        <w:t xml:space="preserve"> çıkış portuna ve 1 bitlik </w:t>
      </w:r>
      <w:proofErr w:type="spellStart"/>
      <w:r w:rsidR="00693F03" w:rsidRPr="00D119B9">
        <w:rPr>
          <w:rFonts w:ascii="Courier New" w:hAnsi="Courier New" w:cs="Courier New"/>
          <w:b/>
        </w:rPr>
        <w:t>out_cikis_elde</w:t>
      </w:r>
      <w:proofErr w:type="spellEnd"/>
      <w:r w:rsidR="00693F03">
        <w:t xml:space="preserve"> çıkış</w:t>
      </w:r>
      <w:r w:rsidR="00C17AFC">
        <w:t xml:space="preserve"> portuna</w:t>
      </w:r>
      <w:r w:rsidR="00693F03">
        <w:t xml:space="preserve"> </w:t>
      </w:r>
      <w:r w:rsidR="00C17AFC">
        <w:t>sahiptir</w:t>
      </w:r>
      <w:r w:rsidR="009C18BD">
        <w:t xml:space="preserve">. </w:t>
      </w:r>
      <w:proofErr w:type="spellStart"/>
      <w:proofErr w:type="gramStart"/>
      <w:r w:rsidR="009C18BD" w:rsidRPr="009C18BD">
        <w:rPr>
          <w:rFonts w:ascii="Courier New" w:hAnsi="Courier New" w:cs="Courier New"/>
          <w:b/>
        </w:rPr>
        <w:t>tam</w:t>
      </w:r>
      <w:proofErr w:type="gramEnd"/>
      <w:r w:rsidR="009C18BD" w:rsidRPr="009C18BD">
        <w:rPr>
          <w:rFonts w:ascii="Courier New" w:hAnsi="Courier New" w:cs="Courier New"/>
          <w:b/>
        </w:rPr>
        <w:t>_toplayici</w:t>
      </w:r>
      <w:proofErr w:type="spellEnd"/>
      <w:r w:rsidR="009C18BD" w:rsidRPr="009C18BD">
        <w:rPr>
          <w:rFonts w:ascii="Courier New" w:hAnsi="Courier New" w:cs="Courier New"/>
          <w:b/>
        </w:rPr>
        <w:t xml:space="preserve"> </w:t>
      </w:r>
      <w:r w:rsidR="009C18BD">
        <w:t xml:space="preserve">varlığı ise 1 bitlik 3 giriş portuna ve 1 bitlik 2 çıkış portuna sahiptir.  </w:t>
      </w:r>
    </w:p>
    <w:p w14:paraId="4C073E93" w14:textId="77777777" w:rsidR="00C17AFC" w:rsidRDefault="00C17AFC" w:rsidP="00C17AFC">
      <w:pPr>
        <w:jc w:val="center"/>
      </w:pPr>
      <w:r>
        <w:rPr>
          <w:noProof/>
          <w:lang w:eastAsia="tr-TR"/>
        </w:rPr>
        <w:drawing>
          <wp:inline distT="0" distB="0" distL="0" distR="0" wp14:anchorId="6F89939C" wp14:editId="5C1332F2">
            <wp:extent cx="3399981" cy="3388360"/>
            <wp:effectExtent l="0" t="0" r="0" b="254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olum_5_1.bmp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9093" cy="340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600C" w14:textId="3C1BFE8B" w:rsidR="00C17AFC" w:rsidRDefault="00C17AFC" w:rsidP="00C17AFC">
      <w:pPr>
        <w:pStyle w:val="ResimYazs"/>
        <w:rPr>
          <w:noProof/>
        </w:rPr>
      </w:pPr>
      <w:bookmarkStart w:id="0" w:name="_Ref402012907"/>
      <w:r>
        <w:t xml:space="preserve">Şekil </w:t>
      </w:r>
      <w:fldSimple w:instr=" STYLEREF 1 \s ">
        <w:r w:rsidR="00E55D8D">
          <w:rPr>
            <w:noProof/>
          </w:rPr>
          <w:t>6</w:t>
        </w:r>
      </w:fldSimple>
      <w:r>
        <w:noBreakHyphen/>
      </w:r>
      <w:fldSimple w:instr=" SEQ Şekil \* ARABIC \s 1 ">
        <w:r w:rsidR="00E55D8D">
          <w:rPr>
            <w:noProof/>
          </w:rPr>
          <w:t>1</w:t>
        </w:r>
      </w:fldSimple>
      <w:bookmarkEnd w:id="0"/>
      <w:r>
        <w:rPr>
          <w:noProof/>
        </w:rPr>
        <w:t xml:space="preserve"> </w:t>
      </w:r>
      <w:r w:rsidR="00750AFA">
        <w:rPr>
          <w:noProof/>
        </w:rPr>
        <w:t>4 bitlik tam toplayıcı devresinin alt devre kullanılarak gösterimi</w:t>
      </w:r>
    </w:p>
    <w:p w14:paraId="2F6B208E" w14:textId="48A7D6C2" w:rsidR="0094739D" w:rsidRDefault="009C18BD" w:rsidP="00FF1A42">
      <w:proofErr w:type="spellStart"/>
      <w:proofErr w:type="gramStart"/>
      <w:r w:rsidRPr="009C18BD">
        <w:rPr>
          <w:rFonts w:ascii="Courier New" w:hAnsi="Courier New" w:cs="Courier New"/>
          <w:b/>
        </w:rPr>
        <w:t>in</w:t>
      </w:r>
      <w:proofErr w:type="gramEnd"/>
      <w:r w:rsidRPr="009C18BD">
        <w:rPr>
          <w:rFonts w:ascii="Courier New" w:hAnsi="Courier New" w:cs="Courier New"/>
          <w:b/>
        </w:rPr>
        <w:t>_giris_elde</w:t>
      </w:r>
      <w:proofErr w:type="spellEnd"/>
      <w:r>
        <w:t xml:space="preserve"> girişi ile birlikte </w:t>
      </w:r>
      <w:r w:rsidRPr="009C18BD">
        <w:rPr>
          <w:rFonts w:ascii="Courier New" w:hAnsi="Courier New" w:cs="Courier New"/>
          <w:b/>
        </w:rPr>
        <w:t>in_giris_1</w:t>
      </w:r>
      <w:r>
        <w:t xml:space="preserve"> ve </w:t>
      </w:r>
      <w:r w:rsidRPr="009C18BD">
        <w:rPr>
          <w:rFonts w:ascii="Courier New" w:hAnsi="Courier New" w:cs="Courier New"/>
          <w:b/>
        </w:rPr>
        <w:t>in_giris_2</w:t>
      </w:r>
      <w:r>
        <w:t xml:space="preserve"> girişlerinin en anlamsız bitleri (</w:t>
      </w:r>
      <w:r w:rsidRPr="00DA0B53">
        <w:rPr>
          <w:rFonts w:ascii="Courier New" w:hAnsi="Courier New" w:cs="Courier New"/>
          <w:b/>
        </w:rPr>
        <w:t>in_giris_1(0)</w:t>
      </w:r>
      <w:r>
        <w:t xml:space="preserve"> ve </w:t>
      </w:r>
      <w:r w:rsidRPr="00DA0B53">
        <w:rPr>
          <w:rFonts w:ascii="Courier New" w:hAnsi="Courier New" w:cs="Courier New"/>
          <w:b/>
        </w:rPr>
        <w:t>in_giris_2(0)</w:t>
      </w:r>
      <w:r>
        <w:t xml:space="preserve">) </w:t>
      </w:r>
      <w:r w:rsidRPr="00DA0B53">
        <w:rPr>
          <w:rFonts w:ascii="Courier New" w:hAnsi="Courier New" w:cs="Courier New"/>
          <w:b/>
        </w:rPr>
        <w:t>adim_0</w:t>
      </w:r>
      <w:r>
        <w:t xml:space="preserve"> ile tanımlanan </w:t>
      </w:r>
      <w:proofErr w:type="spellStart"/>
      <w:r w:rsidRPr="00DA0B53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</w:t>
      </w:r>
      <w:r w:rsidR="009F0EED">
        <w:t xml:space="preserve"> </w:t>
      </w:r>
      <w:proofErr w:type="gramStart"/>
      <w:r w:rsidR="009F0EED" w:rsidRPr="004C1AB7">
        <w:rPr>
          <w:rFonts w:ascii="Courier New" w:hAnsi="Courier New" w:cs="Courier New"/>
          <w:b/>
        </w:rPr>
        <w:t>adim</w:t>
      </w:r>
      <w:proofErr w:type="gramEnd"/>
      <w:r w:rsidR="009F0EED" w:rsidRPr="004C1AB7">
        <w:rPr>
          <w:rFonts w:ascii="Courier New" w:hAnsi="Courier New" w:cs="Courier New"/>
          <w:b/>
        </w:rPr>
        <w:t>_0</w:t>
      </w:r>
      <w:r w:rsidR="009F0EED">
        <w:t xml:space="preserve"> alt devrenin sonucunda elde edilen ilk çıkış biti </w:t>
      </w:r>
      <w:proofErr w:type="spellStart"/>
      <w:r w:rsidR="009F0EED" w:rsidRPr="00AA291E">
        <w:rPr>
          <w:rFonts w:ascii="Courier New" w:hAnsi="Courier New" w:cs="Courier New"/>
          <w:b/>
        </w:rPr>
        <w:t>out_cikis</w:t>
      </w:r>
      <w:proofErr w:type="spellEnd"/>
      <w:r w:rsidR="009F0EED">
        <w:t xml:space="preserve"> çıkış değerinin en anlamsız biti (</w:t>
      </w:r>
      <w:proofErr w:type="spellStart"/>
      <w:r w:rsidR="009F0EED" w:rsidRPr="00AA291E">
        <w:rPr>
          <w:rFonts w:ascii="Courier New" w:hAnsi="Courier New" w:cs="Courier New"/>
          <w:b/>
        </w:rPr>
        <w:t>out_cikis</w:t>
      </w:r>
      <w:proofErr w:type="spellEnd"/>
      <w:r w:rsidR="009F0EED" w:rsidRPr="00AA291E">
        <w:rPr>
          <w:rFonts w:ascii="Courier New" w:hAnsi="Courier New" w:cs="Courier New"/>
          <w:b/>
        </w:rPr>
        <w:t>(0)</w:t>
      </w:r>
      <w:r w:rsidR="009F0EED">
        <w:t xml:space="preserve">) olmaktadır. Diğer çıkış parametresi olan elde değeri </w:t>
      </w:r>
      <w:proofErr w:type="spellStart"/>
      <w:r w:rsidR="009F0EED" w:rsidRPr="00AA291E">
        <w:rPr>
          <w:rFonts w:ascii="Courier New" w:hAnsi="Courier New" w:cs="Courier New"/>
          <w:b/>
        </w:rPr>
        <w:t>r_elde</w:t>
      </w:r>
      <w:proofErr w:type="spellEnd"/>
      <w:r w:rsidR="009F0EED">
        <w:t xml:space="preserve"> sinyalinin 1. bitine atanmakta ve bu bit değeri aynı zamanda </w:t>
      </w:r>
      <w:r w:rsidR="009F0EED" w:rsidRPr="00AA291E">
        <w:rPr>
          <w:rFonts w:ascii="Courier New" w:hAnsi="Courier New" w:cs="Courier New"/>
          <w:b/>
        </w:rPr>
        <w:t>adim_1</w:t>
      </w:r>
      <w:r w:rsidR="009F0EED">
        <w:t xml:space="preserve"> ile tanımlanan</w:t>
      </w:r>
      <w:r w:rsidR="00AA291E">
        <w:t xml:space="preserve"> </w:t>
      </w:r>
      <w:proofErr w:type="spellStart"/>
      <w:r w:rsidR="009F0EED" w:rsidRPr="00AA291E">
        <w:rPr>
          <w:rFonts w:ascii="Courier New" w:hAnsi="Courier New" w:cs="Courier New"/>
          <w:b/>
        </w:rPr>
        <w:t>tam_toplayici</w:t>
      </w:r>
      <w:proofErr w:type="spellEnd"/>
      <w:r w:rsidR="009F0EED">
        <w:t xml:space="preserve"> alt </w:t>
      </w:r>
      <w:r w:rsidR="009F0EED" w:rsidRPr="0002664A">
        <w:t>devresine giriş olarak verilmektedir</w:t>
      </w:r>
      <w:r w:rsidR="009F0EED">
        <w:t>.</w:t>
      </w:r>
    </w:p>
    <w:p w14:paraId="44ED5151" w14:textId="77777777" w:rsidR="0081090D" w:rsidRDefault="0081090D" w:rsidP="0081090D">
      <w:proofErr w:type="spellStart"/>
      <w:proofErr w:type="gramStart"/>
      <w:r w:rsidRPr="0002664A">
        <w:rPr>
          <w:rFonts w:ascii="Courier New" w:hAnsi="Courier New" w:cs="Courier New"/>
          <w:b/>
        </w:rPr>
        <w:t>r</w:t>
      </w:r>
      <w:proofErr w:type="gramEnd"/>
      <w:r w:rsidRPr="0002664A">
        <w:rPr>
          <w:rFonts w:ascii="Courier New" w:hAnsi="Courier New" w:cs="Courier New"/>
          <w:b/>
        </w:rPr>
        <w:t>_elde</w:t>
      </w:r>
      <w:proofErr w:type="spellEnd"/>
      <w:r w:rsidRPr="0002664A">
        <w:rPr>
          <w:rFonts w:ascii="Courier New" w:hAnsi="Courier New" w:cs="Courier New"/>
          <w:b/>
        </w:rPr>
        <w:t>(1)</w:t>
      </w:r>
      <w:r>
        <w:t xml:space="preserve"> girişi ile birlikte </w:t>
      </w:r>
      <w:r w:rsidRPr="0002664A">
        <w:rPr>
          <w:rFonts w:ascii="Courier New" w:hAnsi="Courier New" w:cs="Courier New"/>
          <w:b/>
        </w:rPr>
        <w:t>in_giris_1(1)</w:t>
      </w:r>
      <w:r>
        <w:t xml:space="preserve"> ve </w:t>
      </w:r>
      <w:r w:rsidRPr="0002664A">
        <w:rPr>
          <w:rFonts w:ascii="Courier New" w:hAnsi="Courier New" w:cs="Courier New"/>
          <w:b/>
        </w:rPr>
        <w:t>in_giris_2(1)</w:t>
      </w:r>
      <w:r>
        <w:t xml:space="preserve"> bitleri </w:t>
      </w:r>
      <w:r w:rsidRPr="0002664A">
        <w:rPr>
          <w:rFonts w:ascii="Courier New" w:hAnsi="Courier New" w:cs="Courier New"/>
          <w:b/>
        </w:rPr>
        <w:t>adim_1</w:t>
      </w:r>
      <w:r>
        <w:t xml:space="preserve"> ile tanımlanan </w:t>
      </w:r>
      <w:proofErr w:type="spellStart"/>
      <w:r w:rsidRPr="0002664A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 Bu alt devrenin sonucunda elde edilen ilk çıkış biti </w:t>
      </w:r>
      <w:proofErr w:type="spellStart"/>
      <w:r w:rsidRPr="0002664A">
        <w:rPr>
          <w:rFonts w:ascii="Courier New" w:hAnsi="Courier New" w:cs="Courier New"/>
          <w:b/>
        </w:rPr>
        <w:t>out_cikis</w:t>
      </w:r>
      <w:proofErr w:type="spellEnd"/>
      <w:r w:rsidRPr="0002664A">
        <w:rPr>
          <w:rFonts w:ascii="Courier New" w:hAnsi="Courier New" w:cs="Courier New"/>
          <w:b/>
        </w:rPr>
        <w:t>(1)</w:t>
      </w:r>
      <w:r>
        <w:t xml:space="preserve"> çıkış değerine atanmaktadır. Diğer çıkış parametresi olan elde değeri </w:t>
      </w:r>
      <w:proofErr w:type="spellStart"/>
      <w:r w:rsidRPr="0002664A">
        <w:rPr>
          <w:rFonts w:ascii="Courier New" w:hAnsi="Courier New" w:cs="Courier New"/>
          <w:b/>
        </w:rPr>
        <w:t>r_elde</w:t>
      </w:r>
      <w:proofErr w:type="spellEnd"/>
      <w:r>
        <w:t xml:space="preserve"> sinyalinin 2. bitine atanmakta ve bu bit değeri aynı zamanda </w:t>
      </w:r>
      <w:r w:rsidRPr="0002664A">
        <w:rPr>
          <w:rFonts w:ascii="Courier New" w:hAnsi="Courier New" w:cs="Courier New"/>
          <w:b/>
        </w:rPr>
        <w:t>adim_2</w:t>
      </w:r>
      <w:r>
        <w:t xml:space="preserve"> ile tanımlanan </w:t>
      </w:r>
      <w:proofErr w:type="spellStart"/>
      <w:r w:rsidRPr="0002664A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 </w:t>
      </w:r>
    </w:p>
    <w:p w14:paraId="6D614746" w14:textId="77777777" w:rsidR="0081090D" w:rsidRDefault="0081090D" w:rsidP="0081090D">
      <w:proofErr w:type="spellStart"/>
      <w:proofErr w:type="gramStart"/>
      <w:r w:rsidRPr="00876993">
        <w:rPr>
          <w:rFonts w:ascii="Courier New" w:hAnsi="Courier New" w:cs="Courier New"/>
          <w:b/>
        </w:rPr>
        <w:t>r</w:t>
      </w:r>
      <w:proofErr w:type="gramEnd"/>
      <w:r w:rsidRPr="00876993">
        <w:rPr>
          <w:rFonts w:ascii="Courier New" w:hAnsi="Courier New" w:cs="Courier New"/>
          <w:b/>
        </w:rPr>
        <w:t>_elde</w:t>
      </w:r>
      <w:proofErr w:type="spellEnd"/>
      <w:r w:rsidRPr="00876993">
        <w:rPr>
          <w:rFonts w:ascii="Courier New" w:hAnsi="Courier New" w:cs="Courier New"/>
          <w:b/>
        </w:rPr>
        <w:t>(2)</w:t>
      </w:r>
      <w:r>
        <w:t xml:space="preserve"> girişi ile birlikte </w:t>
      </w:r>
      <w:r w:rsidRPr="00876993">
        <w:rPr>
          <w:rFonts w:ascii="Courier New" w:hAnsi="Courier New" w:cs="Courier New"/>
          <w:b/>
        </w:rPr>
        <w:t>in_giris_1(2)</w:t>
      </w:r>
      <w:r>
        <w:t xml:space="preserve"> ve </w:t>
      </w:r>
      <w:r w:rsidRPr="00876993">
        <w:rPr>
          <w:rFonts w:ascii="Courier New" w:hAnsi="Courier New" w:cs="Courier New"/>
          <w:b/>
        </w:rPr>
        <w:t>in_giris_2(2)</w:t>
      </w:r>
      <w:r>
        <w:t xml:space="preserve"> bitleri </w:t>
      </w:r>
      <w:r w:rsidRPr="00876993">
        <w:rPr>
          <w:rFonts w:ascii="Courier New" w:hAnsi="Courier New" w:cs="Courier New"/>
          <w:b/>
        </w:rPr>
        <w:t>adim_2</w:t>
      </w:r>
      <w:r>
        <w:t xml:space="preserve"> ile tanımlanan </w:t>
      </w:r>
      <w:proofErr w:type="spellStart"/>
      <w:r w:rsidRPr="00876993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 Bu alt devrenin sonucunda elde edilen ilk çıkış biti </w:t>
      </w:r>
      <w:proofErr w:type="spellStart"/>
      <w:r w:rsidRPr="00876993">
        <w:rPr>
          <w:rFonts w:ascii="Courier New" w:hAnsi="Courier New" w:cs="Courier New"/>
          <w:b/>
        </w:rPr>
        <w:t>out_cikis</w:t>
      </w:r>
      <w:proofErr w:type="spellEnd"/>
      <w:r w:rsidRPr="00876993">
        <w:rPr>
          <w:rFonts w:ascii="Courier New" w:hAnsi="Courier New" w:cs="Courier New"/>
          <w:b/>
        </w:rPr>
        <w:t>(2)</w:t>
      </w:r>
      <w:r>
        <w:t xml:space="preserve"> çıkış değerine atanmaktadır. Diğer çıkış parametresi olan elde değeri </w:t>
      </w:r>
      <w:proofErr w:type="spellStart"/>
      <w:r w:rsidRPr="00876993">
        <w:rPr>
          <w:rFonts w:ascii="Courier New" w:hAnsi="Courier New" w:cs="Courier New"/>
          <w:b/>
        </w:rPr>
        <w:t>r_elde</w:t>
      </w:r>
      <w:proofErr w:type="spellEnd"/>
      <w:r>
        <w:t xml:space="preserve"> sinyalinin 3. bitine atanmakta ve bu bit değeri aynı zamanda </w:t>
      </w:r>
      <w:r w:rsidRPr="00876993">
        <w:rPr>
          <w:rFonts w:ascii="Courier New" w:hAnsi="Courier New" w:cs="Courier New"/>
          <w:b/>
        </w:rPr>
        <w:t>adim_3</w:t>
      </w:r>
      <w:r>
        <w:t xml:space="preserve"> ile tanımlanan </w:t>
      </w:r>
      <w:proofErr w:type="spellStart"/>
      <w:r w:rsidRPr="00876993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  </w:t>
      </w:r>
    </w:p>
    <w:p w14:paraId="47F841AA" w14:textId="18418C20" w:rsidR="0081090D" w:rsidRDefault="0081090D" w:rsidP="0081090D">
      <w:proofErr w:type="spellStart"/>
      <w:proofErr w:type="gramStart"/>
      <w:r w:rsidRPr="00796348">
        <w:rPr>
          <w:rFonts w:ascii="Courier New" w:hAnsi="Courier New" w:cs="Courier New"/>
          <w:b/>
        </w:rPr>
        <w:t>r</w:t>
      </w:r>
      <w:proofErr w:type="gramEnd"/>
      <w:r w:rsidRPr="00796348">
        <w:rPr>
          <w:rFonts w:ascii="Courier New" w:hAnsi="Courier New" w:cs="Courier New"/>
          <w:b/>
        </w:rPr>
        <w:t>_elde</w:t>
      </w:r>
      <w:proofErr w:type="spellEnd"/>
      <w:r w:rsidRPr="00796348">
        <w:rPr>
          <w:rFonts w:ascii="Courier New" w:hAnsi="Courier New" w:cs="Courier New"/>
          <w:b/>
        </w:rPr>
        <w:t>(3)</w:t>
      </w:r>
      <w:r>
        <w:t xml:space="preserve"> girişi ile birlikte </w:t>
      </w:r>
      <w:r w:rsidRPr="00796348">
        <w:rPr>
          <w:rFonts w:ascii="Courier New" w:hAnsi="Courier New" w:cs="Courier New"/>
          <w:b/>
        </w:rPr>
        <w:t>in_giris_1(3)</w:t>
      </w:r>
      <w:r>
        <w:t xml:space="preserve"> ve </w:t>
      </w:r>
      <w:r w:rsidRPr="00796348">
        <w:rPr>
          <w:rFonts w:ascii="Courier New" w:hAnsi="Courier New" w:cs="Courier New"/>
          <w:b/>
        </w:rPr>
        <w:t>in_giris_2(3)</w:t>
      </w:r>
      <w:r>
        <w:t xml:space="preserve"> bitleri </w:t>
      </w:r>
      <w:r w:rsidRPr="00796348">
        <w:rPr>
          <w:rFonts w:ascii="Courier New" w:hAnsi="Courier New" w:cs="Courier New"/>
          <w:b/>
        </w:rPr>
        <w:t>adim_3</w:t>
      </w:r>
      <w:r>
        <w:t xml:space="preserve"> ile tanımlanan </w:t>
      </w:r>
      <w:proofErr w:type="spellStart"/>
      <w:r w:rsidRPr="00796348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devresine giriş olarak verilmektedir. Bu alt devrenin sonucunda elde edilen ilk çıkış biti </w:t>
      </w:r>
      <w:proofErr w:type="spellStart"/>
      <w:r w:rsidRPr="00796348">
        <w:rPr>
          <w:rFonts w:ascii="Courier New" w:hAnsi="Courier New" w:cs="Courier New"/>
          <w:b/>
        </w:rPr>
        <w:lastRenderedPageBreak/>
        <w:t>out_cikis</w:t>
      </w:r>
      <w:proofErr w:type="spellEnd"/>
      <w:r w:rsidRPr="00796348">
        <w:rPr>
          <w:rFonts w:ascii="Courier New" w:hAnsi="Courier New" w:cs="Courier New"/>
          <w:b/>
        </w:rPr>
        <w:t>(3)</w:t>
      </w:r>
      <w:r>
        <w:t xml:space="preserve"> çıkış değerine atanmaktadır. Diğer çıkış parametresi olan elde değeri</w:t>
      </w:r>
      <w:r w:rsidR="00796348">
        <w:t xml:space="preserve"> </w:t>
      </w:r>
      <w:r w:rsidRPr="00C36C3F">
        <w:t xml:space="preserve">ise </w:t>
      </w:r>
      <w:proofErr w:type="spellStart"/>
      <w:r w:rsidRPr="00796348">
        <w:rPr>
          <w:rFonts w:ascii="Courier New" w:hAnsi="Courier New" w:cs="Courier New"/>
          <w:b/>
        </w:rPr>
        <w:t>out_cikis_elde</w:t>
      </w:r>
      <w:proofErr w:type="spellEnd"/>
      <w:r w:rsidRPr="00CD5939">
        <w:rPr>
          <w:b/>
          <w:i/>
        </w:rPr>
        <w:t xml:space="preserve"> </w:t>
      </w:r>
      <w:r w:rsidR="009B1A38">
        <w:t>çıkışına</w:t>
      </w:r>
      <w:r>
        <w:t xml:space="preserve"> atanarak toplama işleminin sonucu elde edilmektedir. </w:t>
      </w:r>
    </w:p>
    <w:p w14:paraId="19FBECB4" w14:textId="755998A7" w:rsidR="0081090D" w:rsidRDefault="0081090D" w:rsidP="0081090D">
      <w:r>
        <w:t xml:space="preserve">Uygulamada dikkat edilmesi gereken husus, </w:t>
      </w:r>
      <w:r w:rsidRPr="00792C8E">
        <w:rPr>
          <w:rFonts w:ascii="Courier New" w:hAnsi="Courier New" w:cs="Courier New"/>
          <w:b/>
        </w:rPr>
        <w:t>adım_1</w:t>
      </w:r>
      <w:r w:rsidR="00792C8E">
        <w:rPr>
          <w:b/>
          <w:i/>
        </w:rPr>
        <w:t xml:space="preserve"> </w:t>
      </w:r>
      <w:r w:rsidR="00792C8E" w:rsidRPr="00792C8E">
        <w:t>ile</w:t>
      </w:r>
      <w:r>
        <w:t xml:space="preserve"> tanımlanan alt devrenin doğru sonuç üretebilmesi için </w:t>
      </w:r>
      <w:r w:rsidRPr="00792C8E">
        <w:rPr>
          <w:rFonts w:ascii="Courier New" w:hAnsi="Courier New" w:cs="Courier New"/>
          <w:b/>
        </w:rPr>
        <w:t>adım_0</w:t>
      </w:r>
      <w:r>
        <w:t xml:space="preserve"> ile tanımlanan alt devrenin sonucunu bekleyeceğidir. Aynı şekilde </w:t>
      </w:r>
      <w:r w:rsidRPr="00792C8E">
        <w:rPr>
          <w:rFonts w:ascii="Courier New" w:hAnsi="Courier New" w:cs="Courier New"/>
          <w:b/>
        </w:rPr>
        <w:t>adım_2</w:t>
      </w:r>
      <w:r>
        <w:t xml:space="preserve"> ile tanımlanan alt devre </w:t>
      </w:r>
      <w:r w:rsidRPr="00792C8E">
        <w:rPr>
          <w:rFonts w:ascii="Courier New" w:hAnsi="Courier New" w:cs="Courier New"/>
          <w:b/>
        </w:rPr>
        <w:t>adim_1</w:t>
      </w:r>
      <w:r>
        <w:t xml:space="preserve"> ile tanımlanan alt devrenin, </w:t>
      </w:r>
      <w:r w:rsidRPr="00792C8E">
        <w:rPr>
          <w:rFonts w:ascii="Courier New" w:hAnsi="Courier New" w:cs="Courier New"/>
          <w:b/>
        </w:rPr>
        <w:t>adim_3</w:t>
      </w:r>
      <w:r>
        <w:t xml:space="preserve"> ile tanımlanan alt devre ise </w:t>
      </w:r>
      <w:r w:rsidRPr="00792C8E">
        <w:rPr>
          <w:rFonts w:ascii="Courier New" w:hAnsi="Courier New" w:cs="Courier New"/>
          <w:b/>
        </w:rPr>
        <w:t>adim_2</w:t>
      </w:r>
      <w:r>
        <w:t xml:space="preserve"> ile tanımlanan alt devrenin sonucunu beklemektedir. </w:t>
      </w:r>
    </w:p>
    <w:p w14:paraId="1F814E5D" w14:textId="77777777" w:rsidR="00E4282E" w:rsidRDefault="002E3073" w:rsidP="002A4DBB">
      <w:r w:rsidRPr="002E3073">
        <w:rPr>
          <w:rFonts w:ascii="Courier New" w:hAnsi="Courier New" w:cs="Courier New"/>
          <w:b/>
        </w:rPr>
        <w:t>Örnek 6:1:</w:t>
      </w:r>
      <w:r>
        <w:t xml:space="preserve"> Ş</w:t>
      </w:r>
      <w:r w:rsidR="00FC4FD0">
        <w:t xml:space="preserve">ekil 5.1’de verilen blok şemaya ait </w:t>
      </w:r>
      <w:proofErr w:type="spellStart"/>
      <w:r w:rsidR="00FC4FD0" w:rsidRPr="00047D87">
        <w:rPr>
          <w:rFonts w:ascii="Courier New" w:hAnsi="Courier New" w:cs="Courier New"/>
          <w:b/>
        </w:rPr>
        <w:t>dort_bit_</w:t>
      </w:r>
      <w:proofErr w:type="gramStart"/>
      <w:r w:rsidR="00FC4FD0" w:rsidRPr="00047D87">
        <w:rPr>
          <w:rFonts w:ascii="Courier New" w:hAnsi="Courier New" w:cs="Courier New"/>
          <w:b/>
        </w:rPr>
        <w:t>toplayici</w:t>
      </w:r>
      <w:r w:rsidR="00D762C0" w:rsidRPr="00047D87">
        <w:rPr>
          <w:rFonts w:ascii="Courier New" w:hAnsi="Courier New" w:cs="Courier New"/>
          <w:b/>
        </w:rPr>
        <w:t>.vhd</w:t>
      </w:r>
      <w:proofErr w:type="spellEnd"/>
      <w:proofErr w:type="gramEnd"/>
      <w:r w:rsidR="00D762C0">
        <w:t xml:space="preserve"> </w:t>
      </w:r>
      <w:r w:rsidR="00FC4FD0">
        <w:t xml:space="preserve"> VHDL kodu aşağıda verilmiştir. </w:t>
      </w:r>
      <w:proofErr w:type="spellStart"/>
      <w:r w:rsidR="00047D87" w:rsidRPr="009979AA">
        <w:rPr>
          <w:rFonts w:ascii="Courier New" w:hAnsi="Courier New" w:cs="Courier New"/>
          <w:b/>
        </w:rPr>
        <w:t>dort_bit_toplayici</w:t>
      </w:r>
      <w:proofErr w:type="spellEnd"/>
      <w:r w:rsidR="00047D87">
        <w:t xml:space="preserve"> varlığının </w:t>
      </w:r>
      <w:r w:rsidR="00842AC7">
        <w:t>port tanımlamaları 5-11. satırlar arasında yapılmıştır.</w:t>
      </w:r>
      <w:r w:rsidR="00DA76C8">
        <w:t xml:space="preserve"> </w:t>
      </w:r>
      <w:proofErr w:type="spellStart"/>
      <w:proofErr w:type="gramStart"/>
      <w:r w:rsidR="00DA76C8">
        <w:rPr>
          <w:rFonts w:ascii="Courier New" w:hAnsi="Courier New" w:cs="Courier New"/>
          <w:b/>
        </w:rPr>
        <w:t>in</w:t>
      </w:r>
      <w:proofErr w:type="gramEnd"/>
      <w:r w:rsidR="00DA76C8">
        <w:rPr>
          <w:rFonts w:ascii="Courier New" w:hAnsi="Courier New" w:cs="Courier New"/>
          <w:b/>
        </w:rPr>
        <w:t>_giris_elde</w:t>
      </w:r>
      <w:proofErr w:type="spellEnd"/>
      <w:r w:rsidR="00DA76C8">
        <w:rPr>
          <w:rFonts w:ascii="Courier New" w:hAnsi="Courier New" w:cs="Courier New"/>
          <w:b/>
        </w:rPr>
        <w:t xml:space="preserve"> </w:t>
      </w:r>
      <w:r w:rsidR="00DA76C8" w:rsidRPr="00DA76C8">
        <w:t>po</w:t>
      </w:r>
      <w:r w:rsidR="00DA76C8">
        <w:t xml:space="preserve">rtu </w:t>
      </w:r>
      <w:r w:rsidR="00DA76C8" w:rsidRPr="009979AA">
        <w:rPr>
          <w:rFonts w:ascii="Courier New" w:hAnsi="Courier New" w:cs="Courier New"/>
          <w:b/>
        </w:rPr>
        <w:t>in</w:t>
      </w:r>
      <w:r w:rsidR="00DA76C8">
        <w:t xml:space="preserve"> </w:t>
      </w:r>
      <w:proofErr w:type="spellStart"/>
      <w:r w:rsidR="00DA76C8">
        <w:t>mod</w:t>
      </w:r>
      <w:r w:rsidR="009979AA">
        <w:t>unda</w:t>
      </w:r>
      <w:proofErr w:type="spellEnd"/>
      <w:r w:rsidR="00DA76C8">
        <w:t xml:space="preserve"> </w:t>
      </w:r>
      <w:proofErr w:type="spellStart"/>
      <w:r w:rsidR="00DA76C8" w:rsidRPr="009979AA">
        <w:rPr>
          <w:rFonts w:ascii="Courier New" w:hAnsi="Courier New" w:cs="Courier New"/>
          <w:b/>
        </w:rPr>
        <w:t>std_logic</w:t>
      </w:r>
      <w:proofErr w:type="spellEnd"/>
      <w:r w:rsidR="00DA76C8">
        <w:t xml:space="preserve"> tipindedir. </w:t>
      </w:r>
      <w:r w:rsidR="00DA76C8">
        <w:rPr>
          <w:rFonts w:ascii="Courier New" w:hAnsi="Courier New" w:cs="Courier New"/>
          <w:b/>
        </w:rPr>
        <w:t xml:space="preserve">in_giris_1 </w:t>
      </w:r>
      <w:r w:rsidR="00DA76C8" w:rsidRPr="00DA76C8">
        <w:t>ve</w:t>
      </w:r>
      <w:r w:rsidR="00DA76C8">
        <w:rPr>
          <w:rFonts w:ascii="Courier New" w:hAnsi="Courier New" w:cs="Courier New"/>
          <w:b/>
        </w:rPr>
        <w:t xml:space="preserve"> </w:t>
      </w:r>
      <w:r w:rsidR="00DA76C8" w:rsidRPr="00262593">
        <w:rPr>
          <w:rFonts w:ascii="Courier New" w:hAnsi="Courier New" w:cs="Courier New"/>
          <w:b/>
        </w:rPr>
        <w:t>in_giris_</w:t>
      </w:r>
      <w:proofErr w:type="gramStart"/>
      <w:r w:rsidR="00DA76C8" w:rsidRPr="00262593">
        <w:rPr>
          <w:rFonts w:ascii="Courier New" w:hAnsi="Courier New" w:cs="Courier New"/>
          <w:b/>
        </w:rPr>
        <w:t>2</w:t>
      </w:r>
      <w:r w:rsidR="00DA76C8">
        <w:t xml:space="preserve">  portları</w:t>
      </w:r>
      <w:proofErr w:type="gramEnd"/>
      <w:r w:rsidR="00DA76C8">
        <w:t xml:space="preserve"> </w:t>
      </w:r>
      <w:r w:rsidR="00DA76C8" w:rsidRPr="009979AA">
        <w:rPr>
          <w:rFonts w:ascii="Courier New" w:hAnsi="Courier New" w:cs="Courier New"/>
          <w:b/>
        </w:rPr>
        <w:t>in</w:t>
      </w:r>
      <w:r w:rsidR="00DA76C8">
        <w:t xml:space="preserve"> </w:t>
      </w:r>
      <w:proofErr w:type="spellStart"/>
      <w:r w:rsidR="00DA76C8">
        <w:t>modunda</w:t>
      </w:r>
      <w:proofErr w:type="spellEnd"/>
      <w:r w:rsidR="00DA76C8">
        <w:t xml:space="preserve"> 4 bitlik </w:t>
      </w:r>
      <w:proofErr w:type="spellStart"/>
      <w:r w:rsidR="00DA76C8" w:rsidRPr="009979AA">
        <w:rPr>
          <w:rFonts w:ascii="Courier New" w:hAnsi="Courier New" w:cs="Courier New"/>
          <w:b/>
        </w:rPr>
        <w:t>std_logic_vector</w:t>
      </w:r>
      <w:proofErr w:type="spellEnd"/>
      <w:r w:rsidR="00DA76C8">
        <w:t xml:space="preserve"> tipindedir. </w:t>
      </w:r>
      <w:proofErr w:type="spellStart"/>
      <w:r w:rsidR="00DA76C8" w:rsidRPr="00D119B9">
        <w:rPr>
          <w:rFonts w:ascii="Courier New" w:hAnsi="Courier New" w:cs="Courier New"/>
          <w:b/>
        </w:rPr>
        <w:t>out_cikis</w:t>
      </w:r>
      <w:proofErr w:type="spellEnd"/>
      <w:r w:rsidR="00893499">
        <w:t xml:space="preserve"> </w:t>
      </w:r>
      <w:r w:rsidR="00DA76C8">
        <w:t xml:space="preserve">portu </w:t>
      </w:r>
      <w:proofErr w:type="spellStart"/>
      <w:r w:rsidR="00AD3F16" w:rsidRPr="009979AA">
        <w:rPr>
          <w:rFonts w:ascii="Courier New" w:hAnsi="Courier New" w:cs="Courier New"/>
          <w:b/>
        </w:rPr>
        <w:t>out</w:t>
      </w:r>
      <w:proofErr w:type="spellEnd"/>
      <w:r w:rsidR="00AD3F16">
        <w:t xml:space="preserve"> </w:t>
      </w:r>
      <w:proofErr w:type="spellStart"/>
      <w:r w:rsidR="00AD3F16">
        <w:t>modunda</w:t>
      </w:r>
      <w:proofErr w:type="spellEnd"/>
      <w:r w:rsidR="00AD3F16">
        <w:t xml:space="preserve"> 4 bitlik </w:t>
      </w:r>
      <w:proofErr w:type="spellStart"/>
      <w:r w:rsidR="00AD3F16" w:rsidRPr="009979AA">
        <w:rPr>
          <w:rFonts w:ascii="Courier New" w:hAnsi="Courier New" w:cs="Courier New"/>
          <w:b/>
        </w:rPr>
        <w:t>std_logic_vector</w:t>
      </w:r>
      <w:proofErr w:type="spellEnd"/>
      <w:r w:rsidR="00AD3F16">
        <w:t xml:space="preserve"> tipindedir. </w:t>
      </w:r>
      <w:proofErr w:type="spellStart"/>
      <w:r w:rsidR="00DA76C8" w:rsidRPr="00D119B9">
        <w:rPr>
          <w:rFonts w:ascii="Courier New" w:hAnsi="Courier New" w:cs="Courier New"/>
          <w:b/>
        </w:rPr>
        <w:t>out_cikis_elde</w:t>
      </w:r>
      <w:proofErr w:type="spellEnd"/>
      <w:r w:rsidR="00DA76C8">
        <w:t xml:space="preserve"> </w:t>
      </w:r>
      <w:r w:rsidR="00AD3F16">
        <w:t xml:space="preserve">portu </w:t>
      </w:r>
      <w:proofErr w:type="spellStart"/>
      <w:r w:rsidR="00AD3F16" w:rsidRPr="009979AA">
        <w:rPr>
          <w:rFonts w:ascii="Courier New" w:hAnsi="Courier New" w:cs="Courier New"/>
          <w:b/>
        </w:rPr>
        <w:t>out</w:t>
      </w:r>
      <w:proofErr w:type="spellEnd"/>
      <w:r w:rsidR="00AD3F16">
        <w:t xml:space="preserve"> </w:t>
      </w:r>
      <w:proofErr w:type="spellStart"/>
      <w:r w:rsidR="00AD3F16">
        <w:t>modunda</w:t>
      </w:r>
      <w:proofErr w:type="spellEnd"/>
      <w:r w:rsidR="00AD3F16">
        <w:t xml:space="preserve"> </w:t>
      </w:r>
      <w:proofErr w:type="spellStart"/>
      <w:r w:rsidR="00AD3F16" w:rsidRPr="009979AA">
        <w:rPr>
          <w:rFonts w:ascii="Courier New" w:hAnsi="Courier New" w:cs="Courier New"/>
          <w:b/>
        </w:rPr>
        <w:t>std_logic</w:t>
      </w:r>
      <w:proofErr w:type="spellEnd"/>
      <w:r w:rsidR="00AD3F16">
        <w:t xml:space="preserve"> tipindedir.</w:t>
      </w:r>
      <w:r w:rsidR="00E311AC">
        <w:t xml:space="preserve"> </w:t>
      </w:r>
      <w:proofErr w:type="spellStart"/>
      <w:proofErr w:type="gramStart"/>
      <w:r w:rsidR="00E94429" w:rsidRPr="00270FA8">
        <w:rPr>
          <w:rFonts w:ascii="Courier New" w:hAnsi="Courier New" w:cs="Courier New"/>
          <w:b/>
        </w:rPr>
        <w:t>tam</w:t>
      </w:r>
      <w:proofErr w:type="gramEnd"/>
      <w:r w:rsidR="00E94429" w:rsidRPr="00270FA8">
        <w:rPr>
          <w:rFonts w:ascii="Courier New" w:hAnsi="Courier New" w:cs="Courier New"/>
          <w:b/>
        </w:rPr>
        <w:t>_toplayici</w:t>
      </w:r>
      <w:proofErr w:type="spellEnd"/>
      <w:r w:rsidR="00E94429">
        <w:t xml:space="preserve"> alt devresinin tanımlama işlemleri </w:t>
      </w:r>
      <w:r w:rsidR="00295E37">
        <w:t xml:space="preserve">17-25. satırlar arasında yapılmıştır. </w:t>
      </w:r>
    </w:p>
    <w:p w14:paraId="639420EC" w14:textId="3EA7FC2F" w:rsidR="000A15BD" w:rsidRDefault="00270FA8" w:rsidP="002A4DBB">
      <w:r>
        <w:t xml:space="preserve">30-31. satırlarda </w:t>
      </w:r>
      <w:r w:rsidRPr="00B931EF">
        <w:rPr>
          <w:rFonts w:ascii="Courier New" w:hAnsi="Courier New" w:cs="Courier New"/>
          <w:b/>
        </w:rPr>
        <w:t>ad</w:t>
      </w:r>
      <w:r w:rsidR="00B931EF">
        <w:rPr>
          <w:rFonts w:ascii="Courier New" w:hAnsi="Courier New" w:cs="Courier New"/>
          <w:b/>
        </w:rPr>
        <w:t>i</w:t>
      </w:r>
      <w:r w:rsidRPr="00B931EF">
        <w:rPr>
          <w:rFonts w:ascii="Courier New" w:hAnsi="Courier New" w:cs="Courier New"/>
          <w:b/>
        </w:rPr>
        <w:t>m_0</w:t>
      </w:r>
      <w:r>
        <w:t xml:space="preserve"> isimli </w:t>
      </w:r>
      <w:proofErr w:type="spellStart"/>
      <w:r w:rsidRPr="0010577B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</w:t>
      </w:r>
      <w:r w:rsidR="0010577B">
        <w:t xml:space="preserve"> port atamaları yapılmıştır. Görüleceği üzere atam işlemleri yapılırken </w:t>
      </w:r>
      <w:proofErr w:type="spellStart"/>
      <w:r w:rsidR="0010577B" w:rsidRPr="0064643E">
        <w:rPr>
          <w:rFonts w:ascii="Courier New" w:hAnsi="Courier New" w:cs="Courier New"/>
          <w:b/>
        </w:rPr>
        <w:t>asil_ad</w:t>
      </w:r>
      <w:proofErr w:type="spellEnd"/>
      <w:r w:rsidR="0010577B">
        <w:t xml:space="preserve"> kullanılmamıştır. Şekil </w:t>
      </w:r>
      <w:proofErr w:type="gramStart"/>
      <w:r w:rsidR="0010577B">
        <w:t>5.1’de</w:t>
      </w:r>
      <w:proofErr w:type="gramEnd"/>
      <w:r w:rsidR="0010577B">
        <w:t xml:space="preserve"> gösterildiği gibi </w:t>
      </w:r>
      <w:r w:rsidR="0010577B" w:rsidRPr="0010577B">
        <w:rPr>
          <w:rFonts w:ascii="Courier New" w:hAnsi="Courier New" w:cs="Courier New"/>
          <w:b/>
        </w:rPr>
        <w:t xml:space="preserve">adim_0 </w:t>
      </w:r>
      <w:r w:rsidR="0010577B">
        <w:t xml:space="preserve">alt devresinde </w:t>
      </w:r>
      <w:proofErr w:type="spellStart"/>
      <w:r w:rsidR="0010577B" w:rsidRPr="0010577B">
        <w:rPr>
          <w:rFonts w:ascii="Courier New" w:hAnsi="Courier New" w:cs="Courier New"/>
          <w:b/>
        </w:rPr>
        <w:t>in_giris_elde</w:t>
      </w:r>
      <w:proofErr w:type="spellEnd"/>
      <w:r w:rsidR="0010577B">
        <w:t xml:space="preserve">, </w:t>
      </w:r>
      <w:r w:rsidR="0010577B" w:rsidRPr="0010577B">
        <w:rPr>
          <w:rFonts w:ascii="Courier New" w:hAnsi="Courier New" w:cs="Courier New"/>
          <w:b/>
        </w:rPr>
        <w:t>in_giris_1(0)</w:t>
      </w:r>
      <w:r w:rsidR="0010577B">
        <w:t xml:space="preserve"> ve </w:t>
      </w:r>
      <w:r w:rsidR="0010577B" w:rsidRPr="0010577B">
        <w:rPr>
          <w:rFonts w:ascii="Courier New" w:hAnsi="Courier New" w:cs="Courier New"/>
          <w:b/>
        </w:rPr>
        <w:t>in_giris_2(0)</w:t>
      </w:r>
      <w:r w:rsidR="0010577B">
        <w:t xml:space="preserve"> </w:t>
      </w:r>
      <w:r w:rsidR="001C56D9">
        <w:t xml:space="preserve">giriş portları </w:t>
      </w:r>
      <w:r w:rsidR="0010577B">
        <w:t>alt devreye giriş olarak verilmiştir.</w:t>
      </w:r>
      <w:r w:rsidR="001C56D9">
        <w:t xml:space="preserve"> </w:t>
      </w:r>
      <w:proofErr w:type="gramStart"/>
      <w:r w:rsidR="001C56D9" w:rsidRPr="0010577B">
        <w:rPr>
          <w:rFonts w:ascii="Courier New" w:hAnsi="Courier New" w:cs="Courier New"/>
          <w:b/>
        </w:rPr>
        <w:t>adim</w:t>
      </w:r>
      <w:proofErr w:type="gramEnd"/>
      <w:r w:rsidR="001C56D9" w:rsidRPr="0010577B">
        <w:rPr>
          <w:rFonts w:ascii="Courier New" w:hAnsi="Courier New" w:cs="Courier New"/>
          <w:b/>
        </w:rPr>
        <w:t xml:space="preserve">_0 </w:t>
      </w:r>
      <w:r w:rsidR="001C56D9">
        <w:t xml:space="preserve">alt devresi çıkışlarından sonuç değerini tutan port direk olarak </w:t>
      </w:r>
      <w:proofErr w:type="spellStart"/>
      <w:r w:rsidR="001C56D9" w:rsidRPr="008F0F44">
        <w:rPr>
          <w:rFonts w:ascii="Courier New" w:hAnsi="Courier New" w:cs="Courier New"/>
          <w:b/>
        </w:rPr>
        <w:t>out_cikis</w:t>
      </w:r>
      <w:proofErr w:type="spellEnd"/>
      <w:r w:rsidR="001C56D9" w:rsidRPr="008F0F44">
        <w:rPr>
          <w:rFonts w:ascii="Courier New" w:hAnsi="Courier New" w:cs="Courier New"/>
          <w:b/>
        </w:rPr>
        <w:t>(0)</w:t>
      </w:r>
      <w:r w:rsidR="001C56D9">
        <w:t xml:space="preserve"> çıkış portuna bağlanmıştır. </w:t>
      </w:r>
      <w:r w:rsidR="00F15824">
        <w:t xml:space="preserve">Elde değerini tutan çıkış portu </w:t>
      </w:r>
      <w:proofErr w:type="spellStart"/>
      <w:r w:rsidR="00F15824" w:rsidRPr="0042190C">
        <w:rPr>
          <w:rFonts w:ascii="Courier New" w:hAnsi="Courier New" w:cs="Courier New"/>
          <w:b/>
        </w:rPr>
        <w:t>r_elde</w:t>
      </w:r>
      <w:proofErr w:type="spellEnd"/>
      <w:r w:rsidR="00F15824">
        <w:t xml:space="preserve"> sinyalinin 1. bitine atanarak </w:t>
      </w:r>
      <w:r w:rsidR="00F15824" w:rsidRPr="0042190C">
        <w:rPr>
          <w:rFonts w:ascii="Courier New" w:hAnsi="Courier New" w:cs="Courier New"/>
          <w:b/>
        </w:rPr>
        <w:t>adi</w:t>
      </w:r>
      <w:r w:rsidR="0042190C" w:rsidRPr="0042190C">
        <w:rPr>
          <w:rFonts w:ascii="Courier New" w:hAnsi="Courier New" w:cs="Courier New"/>
          <w:b/>
        </w:rPr>
        <w:t>m</w:t>
      </w:r>
      <w:r w:rsidR="00F15824" w:rsidRPr="0042190C">
        <w:rPr>
          <w:rFonts w:ascii="Courier New" w:hAnsi="Courier New" w:cs="Courier New"/>
          <w:b/>
        </w:rPr>
        <w:t>_1</w:t>
      </w:r>
      <w:r w:rsidR="00F15824">
        <w:t xml:space="preserve"> alt devresine elde girişi olarak verilmektedir.</w:t>
      </w:r>
      <w:r w:rsidR="00C2368D">
        <w:t xml:space="preserve"> </w:t>
      </w:r>
    </w:p>
    <w:p w14:paraId="365941AE" w14:textId="3894EB0C" w:rsidR="000A15BD" w:rsidRDefault="000A15BD" w:rsidP="002A4DBB">
      <w:r>
        <w:t>3</w:t>
      </w:r>
      <w:r w:rsidR="00005ABE">
        <w:t>2</w:t>
      </w:r>
      <w:r>
        <w:t xml:space="preserve">-33. satırlarda </w:t>
      </w:r>
      <w:r w:rsidRPr="00B931EF">
        <w:rPr>
          <w:rFonts w:ascii="Courier New" w:hAnsi="Courier New" w:cs="Courier New"/>
          <w:b/>
        </w:rPr>
        <w:t>ad</w:t>
      </w:r>
      <w:r>
        <w:rPr>
          <w:rFonts w:ascii="Courier New" w:hAnsi="Courier New" w:cs="Courier New"/>
          <w:b/>
        </w:rPr>
        <w:t>i</w:t>
      </w:r>
      <w:r w:rsidRPr="00B931EF">
        <w:rPr>
          <w:rFonts w:ascii="Courier New" w:hAnsi="Courier New" w:cs="Courier New"/>
          <w:b/>
        </w:rPr>
        <w:t>m_</w:t>
      </w:r>
      <w:r>
        <w:rPr>
          <w:rFonts w:ascii="Courier New" w:hAnsi="Courier New" w:cs="Courier New"/>
          <w:b/>
        </w:rPr>
        <w:t>1</w:t>
      </w:r>
      <w:r>
        <w:t xml:space="preserve"> isimli </w:t>
      </w:r>
      <w:proofErr w:type="spellStart"/>
      <w:r w:rsidRPr="0010577B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 port atamaları yapılmıştır. Görüleceği üzere atam işlemleri yapılırken </w:t>
      </w:r>
      <w:proofErr w:type="spellStart"/>
      <w:r w:rsidRPr="0064643E">
        <w:rPr>
          <w:rFonts w:ascii="Courier New" w:hAnsi="Courier New" w:cs="Courier New"/>
          <w:b/>
        </w:rPr>
        <w:t>asil_ad</w:t>
      </w:r>
      <w:proofErr w:type="spellEnd"/>
      <w:r>
        <w:t xml:space="preserve"> kullanılmamıştır. </w:t>
      </w:r>
      <w:proofErr w:type="gramStart"/>
      <w:r w:rsidR="00C2368D" w:rsidRPr="0010577B">
        <w:rPr>
          <w:rFonts w:ascii="Courier New" w:hAnsi="Courier New" w:cs="Courier New"/>
          <w:b/>
        </w:rPr>
        <w:t>adim</w:t>
      </w:r>
      <w:proofErr w:type="gramEnd"/>
      <w:r w:rsidR="00C2368D" w:rsidRPr="0010577B">
        <w:rPr>
          <w:rFonts w:ascii="Courier New" w:hAnsi="Courier New" w:cs="Courier New"/>
          <w:b/>
        </w:rPr>
        <w:t>_</w:t>
      </w:r>
      <w:r w:rsidR="00C2368D">
        <w:rPr>
          <w:rFonts w:ascii="Courier New" w:hAnsi="Courier New" w:cs="Courier New"/>
          <w:b/>
        </w:rPr>
        <w:t>1</w:t>
      </w:r>
      <w:r w:rsidR="00C2368D" w:rsidRPr="0010577B">
        <w:rPr>
          <w:rFonts w:ascii="Courier New" w:hAnsi="Courier New" w:cs="Courier New"/>
          <w:b/>
        </w:rPr>
        <w:t xml:space="preserve"> </w:t>
      </w:r>
      <w:r w:rsidR="00C2368D">
        <w:t xml:space="preserve">alt devresinde </w:t>
      </w:r>
      <w:proofErr w:type="spellStart"/>
      <w:r w:rsidR="00C2368D" w:rsidRPr="00C2368D">
        <w:rPr>
          <w:rFonts w:ascii="Courier New" w:hAnsi="Courier New" w:cs="Courier New"/>
          <w:b/>
        </w:rPr>
        <w:t>r_</w:t>
      </w:r>
      <w:r w:rsidR="00C2368D" w:rsidRPr="0010577B">
        <w:rPr>
          <w:rFonts w:ascii="Courier New" w:hAnsi="Courier New" w:cs="Courier New"/>
          <w:b/>
        </w:rPr>
        <w:t>elde</w:t>
      </w:r>
      <w:proofErr w:type="spellEnd"/>
      <w:r w:rsidR="00C2368D">
        <w:rPr>
          <w:rFonts w:ascii="Courier New" w:hAnsi="Courier New" w:cs="Courier New"/>
          <w:b/>
        </w:rPr>
        <w:t xml:space="preserve">(1) </w:t>
      </w:r>
      <w:r w:rsidR="00C2368D" w:rsidRPr="00C2368D">
        <w:t>sinyali ile birlikte</w:t>
      </w:r>
      <w:r w:rsidR="00C2368D">
        <w:t xml:space="preserve"> </w:t>
      </w:r>
      <w:r w:rsidR="00C2368D" w:rsidRPr="0010577B">
        <w:rPr>
          <w:rFonts w:ascii="Courier New" w:hAnsi="Courier New" w:cs="Courier New"/>
          <w:b/>
        </w:rPr>
        <w:t>in_giris_1(</w:t>
      </w:r>
      <w:r w:rsidR="00184333">
        <w:rPr>
          <w:rFonts w:ascii="Courier New" w:hAnsi="Courier New" w:cs="Courier New"/>
          <w:b/>
        </w:rPr>
        <w:t>1</w:t>
      </w:r>
      <w:r w:rsidR="00C2368D" w:rsidRPr="0010577B">
        <w:rPr>
          <w:rFonts w:ascii="Courier New" w:hAnsi="Courier New" w:cs="Courier New"/>
          <w:b/>
        </w:rPr>
        <w:t>)</w:t>
      </w:r>
      <w:r w:rsidR="00C2368D">
        <w:t xml:space="preserve"> ve </w:t>
      </w:r>
      <w:r w:rsidR="00C2368D" w:rsidRPr="0010577B">
        <w:rPr>
          <w:rFonts w:ascii="Courier New" w:hAnsi="Courier New" w:cs="Courier New"/>
          <w:b/>
        </w:rPr>
        <w:t>in_giris_2(</w:t>
      </w:r>
      <w:r w:rsidR="00184333">
        <w:rPr>
          <w:rFonts w:ascii="Courier New" w:hAnsi="Courier New" w:cs="Courier New"/>
          <w:b/>
        </w:rPr>
        <w:t>1</w:t>
      </w:r>
      <w:r w:rsidR="00C2368D" w:rsidRPr="0010577B">
        <w:rPr>
          <w:rFonts w:ascii="Courier New" w:hAnsi="Courier New" w:cs="Courier New"/>
          <w:b/>
        </w:rPr>
        <w:t>)</w:t>
      </w:r>
      <w:r w:rsidR="00C2368D">
        <w:t xml:space="preserve"> giriş portları alt devreye giriş olarak verilmiştir. </w:t>
      </w:r>
      <w:proofErr w:type="gramStart"/>
      <w:r w:rsidR="00C2368D" w:rsidRPr="0010577B">
        <w:rPr>
          <w:rFonts w:ascii="Courier New" w:hAnsi="Courier New" w:cs="Courier New"/>
          <w:b/>
        </w:rPr>
        <w:t>adim</w:t>
      </w:r>
      <w:proofErr w:type="gramEnd"/>
      <w:r w:rsidR="00C2368D" w:rsidRPr="0010577B">
        <w:rPr>
          <w:rFonts w:ascii="Courier New" w:hAnsi="Courier New" w:cs="Courier New"/>
          <w:b/>
        </w:rPr>
        <w:t>_</w:t>
      </w:r>
      <w:r w:rsidR="005A3AB7">
        <w:rPr>
          <w:rFonts w:ascii="Courier New" w:hAnsi="Courier New" w:cs="Courier New"/>
          <w:b/>
        </w:rPr>
        <w:t>1</w:t>
      </w:r>
      <w:r w:rsidR="00C2368D" w:rsidRPr="0010577B">
        <w:rPr>
          <w:rFonts w:ascii="Courier New" w:hAnsi="Courier New" w:cs="Courier New"/>
          <w:b/>
        </w:rPr>
        <w:t xml:space="preserve"> </w:t>
      </w:r>
      <w:r w:rsidR="00C2368D">
        <w:t xml:space="preserve">alt devresi çıkışlarından sonuç değerini tutan port direk olarak </w:t>
      </w:r>
      <w:proofErr w:type="spellStart"/>
      <w:r w:rsidR="00C2368D" w:rsidRPr="008F0F44">
        <w:rPr>
          <w:rFonts w:ascii="Courier New" w:hAnsi="Courier New" w:cs="Courier New"/>
          <w:b/>
        </w:rPr>
        <w:t>out_cikis</w:t>
      </w:r>
      <w:proofErr w:type="spellEnd"/>
      <w:r w:rsidR="00C2368D" w:rsidRPr="008F0F44">
        <w:rPr>
          <w:rFonts w:ascii="Courier New" w:hAnsi="Courier New" w:cs="Courier New"/>
          <w:b/>
        </w:rPr>
        <w:t>(</w:t>
      </w:r>
      <w:r w:rsidR="005A3AB7">
        <w:rPr>
          <w:rFonts w:ascii="Courier New" w:hAnsi="Courier New" w:cs="Courier New"/>
          <w:b/>
        </w:rPr>
        <w:t>1</w:t>
      </w:r>
      <w:r w:rsidR="00C2368D" w:rsidRPr="008F0F44">
        <w:rPr>
          <w:rFonts w:ascii="Courier New" w:hAnsi="Courier New" w:cs="Courier New"/>
          <w:b/>
        </w:rPr>
        <w:t>)</w:t>
      </w:r>
      <w:r w:rsidR="00C2368D">
        <w:t xml:space="preserve"> çıkış portuna bağlanmıştır. Elde değerini tutan çıkış portu </w:t>
      </w:r>
      <w:proofErr w:type="spellStart"/>
      <w:r w:rsidR="00C2368D" w:rsidRPr="0042190C">
        <w:rPr>
          <w:rFonts w:ascii="Courier New" w:hAnsi="Courier New" w:cs="Courier New"/>
          <w:b/>
        </w:rPr>
        <w:t>r_elde</w:t>
      </w:r>
      <w:proofErr w:type="spellEnd"/>
      <w:r w:rsidR="00C2368D">
        <w:t xml:space="preserve"> sinyalinin </w:t>
      </w:r>
      <w:r w:rsidR="005A3AB7">
        <w:t>2</w:t>
      </w:r>
      <w:r w:rsidR="00C2368D">
        <w:t xml:space="preserve">. bitine atanarak </w:t>
      </w:r>
      <w:r w:rsidR="00C2368D" w:rsidRPr="0042190C">
        <w:rPr>
          <w:rFonts w:ascii="Courier New" w:hAnsi="Courier New" w:cs="Courier New"/>
          <w:b/>
        </w:rPr>
        <w:t>adim_</w:t>
      </w:r>
      <w:r w:rsidR="005A3AB7">
        <w:rPr>
          <w:rFonts w:ascii="Courier New" w:hAnsi="Courier New" w:cs="Courier New"/>
          <w:b/>
        </w:rPr>
        <w:t>2</w:t>
      </w:r>
      <w:r w:rsidR="00C2368D">
        <w:t xml:space="preserve"> alt devresine elde girişi olarak verilmektedir.</w:t>
      </w:r>
      <w:r w:rsidR="002A4DBB">
        <w:t xml:space="preserve"> </w:t>
      </w:r>
    </w:p>
    <w:p w14:paraId="7F172E00" w14:textId="77777777" w:rsidR="003F0B74" w:rsidRDefault="000A15BD" w:rsidP="002A4DBB">
      <w:r>
        <w:t xml:space="preserve">34-35. satırlarda </w:t>
      </w:r>
      <w:r w:rsidRPr="00B931EF">
        <w:rPr>
          <w:rFonts w:ascii="Courier New" w:hAnsi="Courier New" w:cs="Courier New"/>
          <w:b/>
        </w:rPr>
        <w:t>ad</w:t>
      </w:r>
      <w:r>
        <w:rPr>
          <w:rFonts w:ascii="Courier New" w:hAnsi="Courier New" w:cs="Courier New"/>
          <w:b/>
        </w:rPr>
        <w:t>i</w:t>
      </w:r>
      <w:r w:rsidRPr="00B931EF">
        <w:rPr>
          <w:rFonts w:ascii="Courier New" w:hAnsi="Courier New" w:cs="Courier New"/>
          <w:b/>
        </w:rPr>
        <w:t>m_</w:t>
      </w:r>
      <w:r>
        <w:rPr>
          <w:rFonts w:ascii="Courier New" w:hAnsi="Courier New" w:cs="Courier New"/>
          <w:b/>
        </w:rPr>
        <w:t>2</w:t>
      </w:r>
      <w:r>
        <w:t xml:space="preserve"> isimli </w:t>
      </w:r>
      <w:proofErr w:type="spellStart"/>
      <w:r w:rsidRPr="0010577B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 port atamaları yapılmıştır. Görüleceği üzere atam işlemleri yapılırken </w:t>
      </w:r>
      <w:proofErr w:type="spellStart"/>
      <w:r w:rsidRPr="0064643E">
        <w:rPr>
          <w:rFonts w:ascii="Courier New" w:hAnsi="Courier New" w:cs="Courier New"/>
          <w:b/>
        </w:rPr>
        <w:t>asil_ad</w:t>
      </w:r>
      <w:proofErr w:type="spellEnd"/>
      <w:r>
        <w:t xml:space="preserve"> kullanılmamıştır. </w:t>
      </w:r>
      <w:proofErr w:type="gramStart"/>
      <w:r w:rsidR="002A4DBB" w:rsidRPr="0010577B">
        <w:rPr>
          <w:rFonts w:ascii="Courier New" w:hAnsi="Courier New" w:cs="Courier New"/>
          <w:b/>
        </w:rPr>
        <w:t>adim</w:t>
      </w:r>
      <w:proofErr w:type="gramEnd"/>
      <w:r w:rsidR="002A4DBB" w:rsidRPr="0010577B">
        <w:rPr>
          <w:rFonts w:ascii="Courier New" w:hAnsi="Courier New" w:cs="Courier New"/>
          <w:b/>
        </w:rPr>
        <w:t>_</w:t>
      </w:r>
      <w:r w:rsidR="002A4DBB">
        <w:rPr>
          <w:rFonts w:ascii="Courier New" w:hAnsi="Courier New" w:cs="Courier New"/>
          <w:b/>
        </w:rPr>
        <w:t>2</w:t>
      </w:r>
      <w:r w:rsidR="002A4DBB" w:rsidRPr="0010577B">
        <w:rPr>
          <w:rFonts w:ascii="Courier New" w:hAnsi="Courier New" w:cs="Courier New"/>
          <w:b/>
        </w:rPr>
        <w:t xml:space="preserve"> </w:t>
      </w:r>
      <w:r w:rsidR="002A4DBB">
        <w:t xml:space="preserve">alt devresinde </w:t>
      </w:r>
      <w:proofErr w:type="spellStart"/>
      <w:r w:rsidR="002A4DBB" w:rsidRPr="00C2368D">
        <w:rPr>
          <w:rFonts w:ascii="Courier New" w:hAnsi="Courier New" w:cs="Courier New"/>
          <w:b/>
        </w:rPr>
        <w:t>r_</w:t>
      </w:r>
      <w:r w:rsidR="002A4DBB" w:rsidRPr="0010577B">
        <w:rPr>
          <w:rFonts w:ascii="Courier New" w:hAnsi="Courier New" w:cs="Courier New"/>
          <w:b/>
        </w:rPr>
        <w:t>elde</w:t>
      </w:r>
      <w:proofErr w:type="spellEnd"/>
      <w:r w:rsidR="002A4DBB">
        <w:rPr>
          <w:rFonts w:ascii="Courier New" w:hAnsi="Courier New" w:cs="Courier New"/>
          <w:b/>
        </w:rPr>
        <w:t xml:space="preserve">(2) </w:t>
      </w:r>
      <w:r w:rsidR="002A4DBB" w:rsidRPr="00C2368D">
        <w:t>sinyali ile birlikte</w:t>
      </w:r>
      <w:r w:rsidR="002A4DBB">
        <w:t xml:space="preserve"> </w:t>
      </w:r>
      <w:r w:rsidR="002A4DBB" w:rsidRPr="0010577B">
        <w:rPr>
          <w:rFonts w:ascii="Courier New" w:hAnsi="Courier New" w:cs="Courier New"/>
          <w:b/>
        </w:rPr>
        <w:t>in_giris_1(</w:t>
      </w:r>
      <w:r w:rsidR="002A4DBB">
        <w:rPr>
          <w:rFonts w:ascii="Courier New" w:hAnsi="Courier New" w:cs="Courier New"/>
          <w:b/>
        </w:rPr>
        <w:t>2</w:t>
      </w:r>
      <w:r w:rsidR="002A4DBB" w:rsidRPr="0010577B">
        <w:rPr>
          <w:rFonts w:ascii="Courier New" w:hAnsi="Courier New" w:cs="Courier New"/>
          <w:b/>
        </w:rPr>
        <w:t>)</w:t>
      </w:r>
      <w:r w:rsidR="002A4DBB">
        <w:t xml:space="preserve"> ve </w:t>
      </w:r>
      <w:r w:rsidR="002A4DBB" w:rsidRPr="0010577B">
        <w:rPr>
          <w:rFonts w:ascii="Courier New" w:hAnsi="Courier New" w:cs="Courier New"/>
          <w:b/>
        </w:rPr>
        <w:t>in_giris_2(</w:t>
      </w:r>
      <w:r w:rsidR="002A4DBB">
        <w:rPr>
          <w:rFonts w:ascii="Courier New" w:hAnsi="Courier New" w:cs="Courier New"/>
          <w:b/>
        </w:rPr>
        <w:t>2</w:t>
      </w:r>
      <w:r w:rsidR="002A4DBB" w:rsidRPr="0010577B">
        <w:rPr>
          <w:rFonts w:ascii="Courier New" w:hAnsi="Courier New" w:cs="Courier New"/>
          <w:b/>
        </w:rPr>
        <w:t>)</w:t>
      </w:r>
      <w:r w:rsidR="002A4DBB">
        <w:t xml:space="preserve"> giriş portları alt devreye giriş olarak verilmiştir. </w:t>
      </w:r>
      <w:proofErr w:type="gramStart"/>
      <w:r w:rsidR="002A4DBB" w:rsidRPr="0010577B">
        <w:rPr>
          <w:rFonts w:ascii="Courier New" w:hAnsi="Courier New" w:cs="Courier New"/>
          <w:b/>
        </w:rPr>
        <w:t>adim</w:t>
      </w:r>
      <w:proofErr w:type="gramEnd"/>
      <w:r w:rsidR="002A4DBB" w:rsidRPr="0010577B">
        <w:rPr>
          <w:rFonts w:ascii="Courier New" w:hAnsi="Courier New" w:cs="Courier New"/>
          <w:b/>
        </w:rPr>
        <w:t>_</w:t>
      </w:r>
      <w:r w:rsidR="002A4DBB">
        <w:rPr>
          <w:rFonts w:ascii="Courier New" w:hAnsi="Courier New" w:cs="Courier New"/>
          <w:b/>
        </w:rPr>
        <w:t>2</w:t>
      </w:r>
      <w:r w:rsidR="002A4DBB" w:rsidRPr="0010577B">
        <w:rPr>
          <w:rFonts w:ascii="Courier New" w:hAnsi="Courier New" w:cs="Courier New"/>
          <w:b/>
        </w:rPr>
        <w:t xml:space="preserve"> </w:t>
      </w:r>
      <w:r w:rsidR="002A4DBB">
        <w:t xml:space="preserve">alt devresi çıkışlarından sonuç değerini tutan port direk olarak </w:t>
      </w:r>
      <w:proofErr w:type="spellStart"/>
      <w:r w:rsidR="002A4DBB" w:rsidRPr="008F0F44">
        <w:rPr>
          <w:rFonts w:ascii="Courier New" w:hAnsi="Courier New" w:cs="Courier New"/>
          <w:b/>
        </w:rPr>
        <w:t>out_cikis</w:t>
      </w:r>
      <w:proofErr w:type="spellEnd"/>
      <w:r w:rsidR="002A4DBB" w:rsidRPr="008F0F44">
        <w:rPr>
          <w:rFonts w:ascii="Courier New" w:hAnsi="Courier New" w:cs="Courier New"/>
          <w:b/>
        </w:rPr>
        <w:t>(</w:t>
      </w:r>
      <w:r w:rsidR="002A4DBB">
        <w:rPr>
          <w:rFonts w:ascii="Courier New" w:hAnsi="Courier New" w:cs="Courier New"/>
          <w:b/>
        </w:rPr>
        <w:t>2</w:t>
      </w:r>
      <w:r w:rsidR="002A4DBB" w:rsidRPr="008F0F44">
        <w:rPr>
          <w:rFonts w:ascii="Courier New" w:hAnsi="Courier New" w:cs="Courier New"/>
          <w:b/>
        </w:rPr>
        <w:t>)</w:t>
      </w:r>
      <w:r w:rsidR="002A4DBB">
        <w:t xml:space="preserve"> çıkış portuna bağlanmıştır. Elde değerini tutan çıkış portu </w:t>
      </w:r>
      <w:proofErr w:type="spellStart"/>
      <w:r w:rsidR="002A4DBB" w:rsidRPr="0042190C">
        <w:rPr>
          <w:rFonts w:ascii="Courier New" w:hAnsi="Courier New" w:cs="Courier New"/>
          <w:b/>
        </w:rPr>
        <w:t>r_elde</w:t>
      </w:r>
      <w:proofErr w:type="spellEnd"/>
      <w:r w:rsidR="002A4DBB">
        <w:t xml:space="preserve"> sinyalinin 3. bitine atanarak </w:t>
      </w:r>
      <w:r w:rsidR="002A4DBB" w:rsidRPr="0042190C">
        <w:rPr>
          <w:rFonts w:ascii="Courier New" w:hAnsi="Courier New" w:cs="Courier New"/>
          <w:b/>
        </w:rPr>
        <w:t>adim_</w:t>
      </w:r>
      <w:r w:rsidR="002A4DBB">
        <w:rPr>
          <w:rFonts w:ascii="Courier New" w:hAnsi="Courier New" w:cs="Courier New"/>
          <w:b/>
        </w:rPr>
        <w:t>3</w:t>
      </w:r>
      <w:r w:rsidR="002A4DBB">
        <w:t xml:space="preserve"> alt devresine elde girişi olarak verilmektedir.</w:t>
      </w:r>
    </w:p>
    <w:p w14:paraId="50B9904B" w14:textId="16668BCC" w:rsidR="002A4DBB" w:rsidRDefault="003F0B74" w:rsidP="002A4DBB">
      <w:r>
        <w:t xml:space="preserve">36-41. satırlarda </w:t>
      </w:r>
      <w:r w:rsidRPr="00B931EF">
        <w:rPr>
          <w:rFonts w:ascii="Courier New" w:hAnsi="Courier New" w:cs="Courier New"/>
          <w:b/>
        </w:rPr>
        <w:t>ad</w:t>
      </w:r>
      <w:r>
        <w:rPr>
          <w:rFonts w:ascii="Courier New" w:hAnsi="Courier New" w:cs="Courier New"/>
          <w:b/>
        </w:rPr>
        <w:t>i</w:t>
      </w:r>
      <w:r w:rsidRPr="00B931EF">
        <w:rPr>
          <w:rFonts w:ascii="Courier New" w:hAnsi="Courier New" w:cs="Courier New"/>
          <w:b/>
        </w:rPr>
        <w:t>m_</w:t>
      </w:r>
      <w:r>
        <w:rPr>
          <w:rFonts w:ascii="Courier New" w:hAnsi="Courier New" w:cs="Courier New"/>
          <w:b/>
        </w:rPr>
        <w:t>3</w:t>
      </w:r>
      <w:r>
        <w:t xml:space="preserve"> isimli </w:t>
      </w:r>
      <w:proofErr w:type="spellStart"/>
      <w:r w:rsidRPr="0010577B">
        <w:rPr>
          <w:rFonts w:ascii="Courier New" w:hAnsi="Courier New" w:cs="Courier New"/>
          <w:b/>
        </w:rPr>
        <w:t>tam_toplayici</w:t>
      </w:r>
      <w:proofErr w:type="spellEnd"/>
      <w:r>
        <w:t xml:space="preserve"> alt devresin port atamaları yapılmıştır. Görüleceği üzere atam işlemleri yapılırken </w:t>
      </w:r>
      <w:proofErr w:type="spellStart"/>
      <w:r w:rsidRPr="0064643E">
        <w:rPr>
          <w:rFonts w:ascii="Courier New" w:hAnsi="Courier New" w:cs="Courier New"/>
          <w:b/>
        </w:rPr>
        <w:t>asil_ad</w:t>
      </w:r>
      <w:proofErr w:type="spellEnd"/>
      <w:r>
        <w:t xml:space="preserve"> kullanılmıştır. </w:t>
      </w:r>
      <w:r w:rsidR="00D06E22">
        <w:t xml:space="preserve">Kullanımdan da görüleceği üzere önce </w:t>
      </w:r>
      <w:proofErr w:type="spellStart"/>
      <w:r w:rsidR="00D06E22" w:rsidRPr="00D06E22">
        <w:rPr>
          <w:rFonts w:ascii="Courier New" w:hAnsi="Courier New" w:cs="Courier New"/>
          <w:b/>
        </w:rPr>
        <w:t>component</w:t>
      </w:r>
      <w:proofErr w:type="spellEnd"/>
      <w:r w:rsidR="00D06E22">
        <w:t xml:space="preserve"> içerisinde tanımlanan giriş çıkış değerlerine karşılık gelen atamalarının yapıldığı</w:t>
      </w:r>
      <w:r w:rsidR="002A4DBB">
        <w:t xml:space="preserve"> </w:t>
      </w:r>
      <w:r w:rsidR="00D06E22">
        <w:t xml:space="preserve">görülmektedir. Örneğin </w:t>
      </w:r>
      <w:proofErr w:type="spellStart"/>
      <w:r w:rsidR="00D06E22" w:rsidRPr="00D06E22">
        <w:rPr>
          <w:rFonts w:ascii="Courier New" w:hAnsi="Courier New" w:cs="Courier New"/>
          <w:b/>
        </w:rPr>
        <w:t>r_elde</w:t>
      </w:r>
      <w:proofErr w:type="spellEnd"/>
      <w:r w:rsidR="00D06E22" w:rsidRPr="00D06E22">
        <w:rPr>
          <w:rFonts w:ascii="Courier New" w:hAnsi="Courier New" w:cs="Courier New"/>
          <w:b/>
        </w:rPr>
        <w:t>(3)</w:t>
      </w:r>
      <w:r w:rsidR="00D06E22">
        <w:t xml:space="preserve"> sinyali </w:t>
      </w:r>
      <w:proofErr w:type="spellStart"/>
      <w:r w:rsidR="00D06E22" w:rsidRPr="00D06E22">
        <w:rPr>
          <w:rFonts w:ascii="Courier New" w:hAnsi="Courier New" w:cs="Courier New"/>
          <w:b/>
        </w:rPr>
        <w:t>tam_toplayici</w:t>
      </w:r>
      <w:proofErr w:type="spellEnd"/>
      <w:r w:rsidR="00D06E22">
        <w:t xml:space="preserve"> alt devresinin </w:t>
      </w:r>
      <w:proofErr w:type="spellStart"/>
      <w:r w:rsidR="00D06E22" w:rsidRPr="00D06E22">
        <w:rPr>
          <w:rFonts w:ascii="Courier New" w:hAnsi="Courier New" w:cs="Courier New"/>
          <w:b/>
        </w:rPr>
        <w:t>in_giris_elde</w:t>
      </w:r>
      <w:proofErr w:type="spellEnd"/>
      <w:r w:rsidR="00D06E22">
        <w:t xml:space="preserve"> giriş portuna bağlanmıştır. </w:t>
      </w:r>
      <w:proofErr w:type="gramStart"/>
      <w:r w:rsidR="002A4DBB" w:rsidRPr="0010577B">
        <w:rPr>
          <w:rFonts w:ascii="Courier New" w:hAnsi="Courier New" w:cs="Courier New"/>
          <w:b/>
        </w:rPr>
        <w:t>adim</w:t>
      </w:r>
      <w:proofErr w:type="gramEnd"/>
      <w:r w:rsidR="002A4DBB" w:rsidRPr="0010577B">
        <w:rPr>
          <w:rFonts w:ascii="Courier New" w:hAnsi="Courier New" w:cs="Courier New"/>
          <w:b/>
        </w:rPr>
        <w:t>_</w:t>
      </w:r>
      <w:r w:rsidR="001D07A4">
        <w:rPr>
          <w:rFonts w:ascii="Courier New" w:hAnsi="Courier New" w:cs="Courier New"/>
          <w:b/>
        </w:rPr>
        <w:t>3</w:t>
      </w:r>
      <w:r w:rsidR="002A4DBB" w:rsidRPr="0010577B">
        <w:rPr>
          <w:rFonts w:ascii="Courier New" w:hAnsi="Courier New" w:cs="Courier New"/>
          <w:b/>
        </w:rPr>
        <w:t xml:space="preserve"> </w:t>
      </w:r>
      <w:r w:rsidR="002A4DBB">
        <w:t xml:space="preserve">alt devresinde </w:t>
      </w:r>
      <w:proofErr w:type="spellStart"/>
      <w:r w:rsidR="002A4DBB" w:rsidRPr="00C2368D">
        <w:rPr>
          <w:rFonts w:ascii="Courier New" w:hAnsi="Courier New" w:cs="Courier New"/>
          <w:b/>
        </w:rPr>
        <w:t>r_</w:t>
      </w:r>
      <w:r w:rsidR="002A4DBB" w:rsidRPr="0010577B">
        <w:rPr>
          <w:rFonts w:ascii="Courier New" w:hAnsi="Courier New" w:cs="Courier New"/>
          <w:b/>
        </w:rPr>
        <w:t>elde</w:t>
      </w:r>
      <w:proofErr w:type="spellEnd"/>
      <w:r w:rsidR="002A4DBB">
        <w:rPr>
          <w:rFonts w:ascii="Courier New" w:hAnsi="Courier New" w:cs="Courier New"/>
          <w:b/>
        </w:rPr>
        <w:t>(</w:t>
      </w:r>
      <w:r w:rsidR="001D07A4">
        <w:rPr>
          <w:rFonts w:ascii="Courier New" w:hAnsi="Courier New" w:cs="Courier New"/>
          <w:b/>
        </w:rPr>
        <w:t>3</w:t>
      </w:r>
      <w:r w:rsidR="002A4DBB">
        <w:rPr>
          <w:rFonts w:ascii="Courier New" w:hAnsi="Courier New" w:cs="Courier New"/>
          <w:b/>
        </w:rPr>
        <w:t xml:space="preserve">) </w:t>
      </w:r>
      <w:r w:rsidR="002A4DBB" w:rsidRPr="00C2368D">
        <w:t>sinyali ile birlikte</w:t>
      </w:r>
      <w:r w:rsidR="002A4DBB">
        <w:t xml:space="preserve"> </w:t>
      </w:r>
      <w:r w:rsidR="002A4DBB" w:rsidRPr="0010577B">
        <w:rPr>
          <w:rFonts w:ascii="Courier New" w:hAnsi="Courier New" w:cs="Courier New"/>
          <w:b/>
        </w:rPr>
        <w:t>in_giris_1(</w:t>
      </w:r>
      <w:r w:rsidR="001D07A4">
        <w:rPr>
          <w:rFonts w:ascii="Courier New" w:hAnsi="Courier New" w:cs="Courier New"/>
          <w:b/>
        </w:rPr>
        <w:t>3</w:t>
      </w:r>
      <w:r w:rsidR="002A4DBB" w:rsidRPr="0010577B">
        <w:rPr>
          <w:rFonts w:ascii="Courier New" w:hAnsi="Courier New" w:cs="Courier New"/>
          <w:b/>
        </w:rPr>
        <w:t>)</w:t>
      </w:r>
      <w:r w:rsidR="002A4DBB">
        <w:t xml:space="preserve"> ve </w:t>
      </w:r>
      <w:r w:rsidR="002A4DBB" w:rsidRPr="0010577B">
        <w:rPr>
          <w:rFonts w:ascii="Courier New" w:hAnsi="Courier New" w:cs="Courier New"/>
          <w:b/>
        </w:rPr>
        <w:t>in_giris_2(</w:t>
      </w:r>
      <w:r w:rsidR="001D07A4">
        <w:rPr>
          <w:rFonts w:ascii="Courier New" w:hAnsi="Courier New" w:cs="Courier New"/>
          <w:b/>
        </w:rPr>
        <w:t>3</w:t>
      </w:r>
      <w:r w:rsidR="002A4DBB" w:rsidRPr="0010577B">
        <w:rPr>
          <w:rFonts w:ascii="Courier New" w:hAnsi="Courier New" w:cs="Courier New"/>
          <w:b/>
        </w:rPr>
        <w:t>)</w:t>
      </w:r>
      <w:r w:rsidR="002A4DBB">
        <w:t xml:space="preserve"> giriş portları alt devreye giriş olarak verilmiştir. </w:t>
      </w:r>
      <w:proofErr w:type="gramStart"/>
      <w:r w:rsidR="002A4DBB" w:rsidRPr="0010577B">
        <w:rPr>
          <w:rFonts w:ascii="Courier New" w:hAnsi="Courier New" w:cs="Courier New"/>
          <w:b/>
        </w:rPr>
        <w:t>adim</w:t>
      </w:r>
      <w:proofErr w:type="gramEnd"/>
      <w:r w:rsidR="002A4DBB" w:rsidRPr="0010577B">
        <w:rPr>
          <w:rFonts w:ascii="Courier New" w:hAnsi="Courier New" w:cs="Courier New"/>
          <w:b/>
        </w:rPr>
        <w:t>_</w:t>
      </w:r>
      <w:r w:rsidR="001D07A4">
        <w:rPr>
          <w:rFonts w:ascii="Courier New" w:hAnsi="Courier New" w:cs="Courier New"/>
          <w:b/>
        </w:rPr>
        <w:t>3</w:t>
      </w:r>
      <w:r w:rsidR="002A4DBB" w:rsidRPr="0010577B">
        <w:rPr>
          <w:rFonts w:ascii="Courier New" w:hAnsi="Courier New" w:cs="Courier New"/>
          <w:b/>
        </w:rPr>
        <w:t xml:space="preserve"> </w:t>
      </w:r>
      <w:r w:rsidR="002A4DBB">
        <w:t xml:space="preserve">alt devresi çıkışlarından sonuç değerini tutan port direk olarak </w:t>
      </w:r>
      <w:proofErr w:type="spellStart"/>
      <w:r w:rsidR="002A4DBB" w:rsidRPr="008F0F44">
        <w:rPr>
          <w:rFonts w:ascii="Courier New" w:hAnsi="Courier New" w:cs="Courier New"/>
          <w:b/>
        </w:rPr>
        <w:t>out_cikis</w:t>
      </w:r>
      <w:proofErr w:type="spellEnd"/>
      <w:r w:rsidR="002A4DBB" w:rsidRPr="008F0F44">
        <w:rPr>
          <w:rFonts w:ascii="Courier New" w:hAnsi="Courier New" w:cs="Courier New"/>
          <w:b/>
        </w:rPr>
        <w:t>(</w:t>
      </w:r>
      <w:r w:rsidR="001D07A4">
        <w:rPr>
          <w:rFonts w:ascii="Courier New" w:hAnsi="Courier New" w:cs="Courier New"/>
          <w:b/>
        </w:rPr>
        <w:t>3</w:t>
      </w:r>
      <w:r w:rsidR="002A4DBB" w:rsidRPr="008F0F44">
        <w:rPr>
          <w:rFonts w:ascii="Courier New" w:hAnsi="Courier New" w:cs="Courier New"/>
          <w:b/>
        </w:rPr>
        <w:t>)</w:t>
      </w:r>
      <w:r w:rsidR="002A4DBB">
        <w:t xml:space="preserve"> çıkış portuna bağlanmıştır. Elde değerini tutan çıkış portu </w:t>
      </w:r>
      <w:proofErr w:type="spellStart"/>
      <w:r w:rsidR="001D07A4">
        <w:rPr>
          <w:rFonts w:ascii="Courier New" w:hAnsi="Courier New" w:cs="Courier New"/>
          <w:b/>
        </w:rPr>
        <w:t>out_cikis</w:t>
      </w:r>
      <w:r w:rsidR="002A4DBB" w:rsidRPr="0042190C">
        <w:rPr>
          <w:rFonts w:ascii="Courier New" w:hAnsi="Courier New" w:cs="Courier New"/>
          <w:b/>
        </w:rPr>
        <w:t>_elde</w:t>
      </w:r>
      <w:proofErr w:type="spellEnd"/>
      <w:r w:rsidR="001D07A4">
        <w:t xml:space="preserve"> çıkış portuna bağlanmıştır. </w:t>
      </w:r>
    </w:p>
    <w:p w14:paraId="65FC9A32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800000"/>
        </w:rPr>
        <w:t>library</w:t>
      </w:r>
      <w:proofErr w:type="spellEnd"/>
      <w:r w:rsidRPr="00B165D8">
        <w:t xml:space="preserve"> IEEE;</w:t>
      </w:r>
    </w:p>
    <w:p w14:paraId="26B45CBD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800000"/>
        </w:rPr>
        <w:t>use</w:t>
      </w:r>
      <w:proofErr w:type="spellEnd"/>
      <w:r w:rsidRPr="00AA2151">
        <w:rPr>
          <w:color w:val="800000"/>
        </w:rPr>
        <w:t xml:space="preserve"> </w:t>
      </w:r>
      <w:proofErr w:type="gramStart"/>
      <w:r w:rsidRPr="00B165D8">
        <w:t>IEEE.STD</w:t>
      </w:r>
      <w:proofErr w:type="gramEnd"/>
      <w:r w:rsidRPr="00B165D8">
        <w:t>_LOGIC_1164.all;</w:t>
      </w:r>
    </w:p>
    <w:p w14:paraId="547CCB85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4087CD53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1F497D" w:themeColor="text2"/>
        </w:rPr>
        <w:t>entity</w:t>
      </w:r>
      <w:proofErr w:type="spellEnd"/>
      <w:r w:rsidRPr="00AA2151">
        <w:rPr>
          <w:color w:val="1F497D" w:themeColor="text2"/>
        </w:rPr>
        <w:t xml:space="preserve"> </w:t>
      </w:r>
      <w:proofErr w:type="spellStart"/>
      <w:r w:rsidRPr="00B165D8">
        <w:t>dort_bit_toplayici</w:t>
      </w:r>
      <w:proofErr w:type="spellEnd"/>
      <w:r w:rsidRPr="00B165D8">
        <w:t xml:space="preserve"> </w:t>
      </w:r>
      <w:r w:rsidRPr="00AA2151">
        <w:rPr>
          <w:b/>
          <w:color w:val="1F497D" w:themeColor="text2"/>
        </w:rPr>
        <w:t>is</w:t>
      </w:r>
    </w:p>
    <w:p w14:paraId="69582DDE" w14:textId="1B3645D9" w:rsidR="00DC1877" w:rsidRDefault="00F90944" w:rsidP="00DC1877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CF5936" w:rsidRPr="00AA2151">
        <w:rPr>
          <w:b/>
          <w:color w:val="1F497D" w:themeColor="text2"/>
        </w:rPr>
        <w:t>Port</w:t>
      </w:r>
      <w:proofErr w:type="gramStart"/>
      <w:r w:rsidR="00CF5936" w:rsidRPr="00B165D8">
        <w:t>(</w:t>
      </w:r>
      <w:proofErr w:type="gramEnd"/>
      <w:r w:rsidR="00CF5936" w:rsidRPr="00B165D8">
        <w:t xml:space="preserve"> </w:t>
      </w:r>
    </w:p>
    <w:p w14:paraId="6722A19E" w14:textId="155D73F4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in_giris_</w:t>
      </w:r>
      <w:proofErr w:type="gramStart"/>
      <w:r w:rsidR="00CF5936" w:rsidRPr="00B165D8">
        <w:t>elde</w:t>
      </w:r>
      <w:proofErr w:type="spellEnd"/>
      <w:r w:rsidR="00CF5936" w:rsidRPr="00B165D8">
        <w:t xml:space="preserve">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AA2151">
        <w:rPr>
          <w:color w:val="1F497D" w:themeColor="text2"/>
        </w:rPr>
        <w:t xml:space="preserve"> </w:t>
      </w:r>
      <w:proofErr w:type="spellStart"/>
      <w:r w:rsidR="00CF5936" w:rsidRPr="00FA0579">
        <w:rPr>
          <w:color w:val="4F81BD" w:themeColor="accent1"/>
        </w:rPr>
        <w:t>std_logic</w:t>
      </w:r>
      <w:proofErr w:type="spellEnd"/>
      <w:r w:rsidR="00CF5936" w:rsidRPr="00B165D8">
        <w:t>;</w:t>
      </w:r>
    </w:p>
    <w:p w14:paraId="68B0EC96" w14:textId="35964945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r w:rsidR="00CF5936" w:rsidRPr="00B165D8">
        <w:t>in_giris_</w:t>
      </w:r>
      <w:proofErr w:type="gramStart"/>
      <w:r w:rsidR="00CF5936" w:rsidRPr="00B165D8">
        <w:t xml:space="preserve">1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AA2151">
        <w:rPr>
          <w:color w:val="1F497D" w:themeColor="text2"/>
        </w:rPr>
        <w:t xml:space="preserve"> </w:t>
      </w:r>
      <w:proofErr w:type="spellStart"/>
      <w:r w:rsidR="00CF5936" w:rsidRPr="00FA0579">
        <w:rPr>
          <w:color w:val="4F81BD" w:themeColor="accent1"/>
        </w:rPr>
        <w:t>std_logic_vector</w:t>
      </w:r>
      <w:proofErr w:type="spellEnd"/>
      <w:r w:rsidR="00CF5936" w:rsidRPr="00B165D8">
        <w:t>(</w:t>
      </w:r>
      <w:r w:rsidR="00CF5936" w:rsidRPr="000A0C40">
        <w:rPr>
          <w:b/>
          <w:color w:val="F79646" w:themeColor="accent6"/>
        </w:rPr>
        <w:t>3</w:t>
      </w:r>
      <w:r w:rsidR="00CF5936" w:rsidRPr="00B165D8">
        <w:t xml:space="preserve"> </w:t>
      </w:r>
      <w:proofErr w:type="spellStart"/>
      <w:r w:rsidR="00CF5936" w:rsidRPr="00FA0579">
        <w:rPr>
          <w:color w:val="4F81BD" w:themeColor="accent1"/>
        </w:rPr>
        <w:t>downto</w:t>
      </w:r>
      <w:proofErr w:type="spellEnd"/>
      <w:r w:rsidR="00CF5936" w:rsidRPr="00FA0579">
        <w:rPr>
          <w:color w:val="4F81BD" w:themeColor="accent1"/>
        </w:rPr>
        <w:t xml:space="preserve"> </w:t>
      </w:r>
      <w:r w:rsidR="00CF5936" w:rsidRPr="000A0C40">
        <w:rPr>
          <w:b/>
          <w:color w:val="F79646" w:themeColor="accent6"/>
        </w:rPr>
        <w:t>0</w:t>
      </w:r>
      <w:r w:rsidR="00CF5936" w:rsidRPr="00B165D8">
        <w:t>);</w:t>
      </w:r>
    </w:p>
    <w:p w14:paraId="477D589E" w14:textId="35A39C90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r w:rsidR="00CF5936" w:rsidRPr="00B165D8">
        <w:t>in_giris_</w:t>
      </w:r>
      <w:proofErr w:type="gramStart"/>
      <w:r w:rsidR="00CF5936" w:rsidRPr="00B165D8">
        <w:t xml:space="preserve">2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AA2151">
        <w:rPr>
          <w:color w:val="1F497D" w:themeColor="text2"/>
        </w:rPr>
        <w:t xml:space="preserve"> </w:t>
      </w:r>
      <w:proofErr w:type="spellStart"/>
      <w:r w:rsidR="00FA0579" w:rsidRPr="00FA0579">
        <w:rPr>
          <w:color w:val="4F81BD" w:themeColor="accent1"/>
        </w:rPr>
        <w:t>std_logic_vector</w:t>
      </w:r>
      <w:proofErr w:type="spellEnd"/>
      <w:r w:rsidR="00CF5936" w:rsidRPr="00B165D8">
        <w:t>(</w:t>
      </w:r>
      <w:r w:rsidR="00CF5936" w:rsidRPr="000A0C40">
        <w:rPr>
          <w:b/>
          <w:color w:val="F79646" w:themeColor="accent6"/>
        </w:rPr>
        <w:t>3</w:t>
      </w:r>
      <w:r w:rsidR="00CF5936" w:rsidRPr="00B165D8">
        <w:t xml:space="preserve"> </w:t>
      </w:r>
      <w:proofErr w:type="spellStart"/>
      <w:r w:rsidR="00FA0579" w:rsidRPr="00FA0579">
        <w:rPr>
          <w:color w:val="4F81BD" w:themeColor="accent1"/>
        </w:rPr>
        <w:t>downto</w:t>
      </w:r>
      <w:proofErr w:type="spellEnd"/>
      <w:r w:rsidR="00FA0579" w:rsidRPr="00FA0579">
        <w:rPr>
          <w:color w:val="4F81BD" w:themeColor="accent1"/>
        </w:rPr>
        <w:t xml:space="preserve"> </w:t>
      </w:r>
      <w:r w:rsidR="00CF5936" w:rsidRPr="000A0C40">
        <w:rPr>
          <w:b/>
          <w:color w:val="F79646" w:themeColor="accent6"/>
        </w:rPr>
        <w:t>0</w:t>
      </w:r>
      <w:r w:rsidR="00CF5936" w:rsidRPr="00B165D8">
        <w:t>);</w:t>
      </w:r>
    </w:p>
    <w:p w14:paraId="270044A2" w14:textId="0B3ED035" w:rsidR="00CF5936" w:rsidRPr="00B165D8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out_</w:t>
      </w:r>
      <w:proofErr w:type="gramStart"/>
      <w:r w:rsidR="00CF5936" w:rsidRPr="00B165D8">
        <w:t>cikis</w:t>
      </w:r>
      <w:proofErr w:type="spellEnd"/>
      <w:r w:rsidR="00CF5936" w:rsidRPr="00B165D8">
        <w:t xml:space="preserve"> : </w:t>
      </w:r>
      <w:proofErr w:type="spellStart"/>
      <w:r w:rsidR="00CF5936" w:rsidRPr="00AA2151">
        <w:rPr>
          <w:b/>
          <w:color w:val="1F497D" w:themeColor="text2"/>
        </w:rPr>
        <w:t>out</w:t>
      </w:r>
      <w:proofErr w:type="spellEnd"/>
      <w:proofErr w:type="gramEnd"/>
      <w:r w:rsidR="00CF5936" w:rsidRPr="00AA2151">
        <w:rPr>
          <w:color w:val="1F497D" w:themeColor="text2"/>
        </w:rPr>
        <w:t xml:space="preserve"> </w:t>
      </w:r>
      <w:proofErr w:type="spellStart"/>
      <w:r w:rsidR="00FA0579" w:rsidRPr="00FA0579">
        <w:rPr>
          <w:color w:val="4F81BD" w:themeColor="accent1"/>
        </w:rPr>
        <w:t>std_logic_vector</w:t>
      </w:r>
      <w:proofErr w:type="spellEnd"/>
      <w:r w:rsidR="00CF5936" w:rsidRPr="00B165D8">
        <w:t>(</w:t>
      </w:r>
      <w:r w:rsidR="00CF5936" w:rsidRPr="000A0C40">
        <w:rPr>
          <w:b/>
          <w:color w:val="F79646" w:themeColor="accent6"/>
        </w:rPr>
        <w:t>3</w:t>
      </w:r>
      <w:r w:rsidR="00CF5936" w:rsidRPr="00B165D8">
        <w:t xml:space="preserve"> </w:t>
      </w:r>
      <w:proofErr w:type="spellStart"/>
      <w:r w:rsidR="00FA0579" w:rsidRPr="00FA0579">
        <w:rPr>
          <w:color w:val="4F81BD" w:themeColor="accent1"/>
        </w:rPr>
        <w:t>downto</w:t>
      </w:r>
      <w:proofErr w:type="spellEnd"/>
      <w:r w:rsidR="00FA0579" w:rsidRPr="00FA0579">
        <w:rPr>
          <w:color w:val="4F81BD" w:themeColor="accent1"/>
        </w:rPr>
        <w:t xml:space="preserve"> </w:t>
      </w:r>
      <w:r w:rsidR="00CF5936" w:rsidRPr="000A0C40">
        <w:rPr>
          <w:b/>
          <w:color w:val="F79646" w:themeColor="accent6"/>
        </w:rPr>
        <w:t>0</w:t>
      </w:r>
      <w:r w:rsidR="00CF5936" w:rsidRPr="00B165D8">
        <w:t>);</w:t>
      </w:r>
    </w:p>
    <w:p w14:paraId="5055D36B" w14:textId="1696A437" w:rsidR="00CF5936" w:rsidRPr="00B165D8" w:rsidRDefault="00F4737E" w:rsidP="008364BD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out_cikis_</w:t>
      </w:r>
      <w:proofErr w:type="gramStart"/>
      <w:r w:rsidR="00CF5936" w:rsidRPr="00B165D8">
        <w:t>elde</w:t>
      </w:r>
      <w:proofErr w:type="spellEnd"/>
      <w:r w:rsidR="00CF5936" w:rsidRPr="00B165D8">
        <w:t xml:space="preserve"> : </w:t>
      </w:r>
      <w:proofErr w:type="spellStart"/>
      <w:r w:rsidR="00CF5936" w:rsidRPr="00AA2151">
        <w:rPr>
          <w:b/>
          <w:color w:val="1F497D" w:themeColor="text2"/>
        </w:rPr>
        <w:t>out</w:t>
      </w:r>
      <w:proofErr w:type="spellEnd"/>
      <w:proofErr w:type="gramEnd"/>
      <w:r w:rsidR="00CF5936" w:rsidRPr="00AA2151">
        <w:rPr>
          <w:color w:val="1F497D" w:themeColor="text2"/>
        </w:rPr>
        <w:t xml:space="preserve"> </w:t>
      </w:r>
      <w:proofErr w:type="spellStart"/>
      <w:r w:rsidR="00CF5936" w:rsidRPr="00FA0579">
        <w:rPr>
          <w:color w:val="4F81BD" w:themeColor="accent1"/>
        </w:rPr>
        <w:t>std_logic</w:t>
      </w:r>
      <w:proofErr w:type="spellEnd"/>
    </w:p>
    <w:p w14:paraId="079C7E2D" w14:textId="73ED7404" w:rsidR="00CF5936" w:rsidRPr="00B165D8" w:rsidRDefault="00F4737E" w:rsidP="008364BD">
      <w:pPr>
        <w:pStyle w:val="KOD"/>
        <w:numPr>
          <w:ilvl w:val="0"/>
          <w:numId w:val="21"/>
        </w:numPr>
        <w:ind w:left="680" w:hanging="340"/>
      </w:pPr>
      <w:r>
        <w:lastRenderedPageBreak/>
        <w:t xml:space="preserve">  </w:t>
      </w:r>
      <w:r w:rsidR="00CF5936" w:rsidRPr="00B165D8">
        <w:t>);</w:t>
      </w:r>
    </w:p>
    <w:p w14:paraId="57D6579C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1F497D" w:themeColor="text2"/>
        </w:rPr>
        <w:t>end</w:t>
      </w:r>
      <w:proofErr w:type="spellEnd"/>
      <w:r w:rsidRPr="00AA2151">
        <w:rPr>
          <w:color w:val="1F497D" w:themeColor="text2"/>
        </w:rPr>
        <w:t xml:space="preserve"> </w:t>
      </w:r>
      <w:proofErr w:type="spellStart"/>
      <w:r w:rsidRPr="00B165D8">
        <w:t>dort_bit_toplayici</w:t>
      </w:r>
      <w:proofErr w:type="spellEnd"/>
      <w:r w:rsidRPr="00B165D8">
        <w:t>;</w:t>
      </w:r>
    </w:p>
    <w:p w14:paraId="5C7BB1C7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77876775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1F497D" w:themeColor="text2"/>
        </w:rPr>
        <w:t>architecture</w:t>
      </w:r>
      <w:proofErr w:type="spellEnd"/>
      <w:r w:rsidRPr="00AA2151">
        <w:rPr>
          <w:color w:val="1F497D" w:themeColor="text2"/>
        </w:rPr>
        <w:t xml:space="preserve"> </w:t>
      </w:r>
      <w:proofErr w:type="spellStart"/>
      <w:r w:rsidRPr="00B165D8">
        <w:t>Behavioral</w:t>
      </w:r>
      <w:proofErr w:type="spellEnd"/>
      <w:r w:rsidRPr="00B165D8">
        <w:t xml:space="preserve"> </w:t>
      </w:r>
      <w:r w:rsidRPr="00AA2151">
        <w:rPr>
          <w:b/>
          <w:color w:val="1F497D" w:themeColor="text2"/>
        </w:rPr>
        <w:t>of</w:t>
      </w:r>
      <w:r w:rsidRPr="00B165D8">
        <w:t xml:space="preserve"> </w:t>
      </w:r>
      <w:proofErr w:type="spellStart"/>
      <w:r w:rsidRPr="00B165D8">
        <w:t>dort_bit_toplayici</w:t>
      </w:r>
      <w:proofErr w:type="spellEnd"/>
      <w:r w:rsidRPr="00B165D8">
        <w:t xml:space="preserve"> </w:t>
      </w:r>
      <w:r w:rsidRPr="00AA2151">
        <w:rPr>
          <w:b/>
          <w:color w:val="1F497D" w:themeColor="text2"/>
        </w:rPr>
        <w:t>is</w:t>
      </w:r>
    </w:p>
    <w:p w14:paraId="1060159C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2312C33C" w14:textId="50994D8A" w:rsidR="00CF5936" w:rsidRPr="00B165D8" w:rsidRDefault="00F4737E" w:rsidP="008364BD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spellStart"/>
      <w:r w:rsidR="00CF5936" w:rsidRPr="00AA2151">
        <w:rPr>
          <w:b/>
          <w:color w:val="1F497D" w:themeColor="text2"/>
        </w:rPr>
        <w:t>component</w:t>
      </w:r>
      <w:proofErr w:type="spellEnd"/>
      <w:r w:rsidR="00CF5936" w:rsidRPr="00AA2151">
        <w:rPr>
          <w:color w:val="1F497D" w:themeColor="text2"/>
        </w:rPr>
        <w:t xml:space="preserve"> </w:t>
      </w:r>
      <w:proofErr w:type="spellStart"/>
      <w:r w:rsidR="00CF5936" w:rsidRPr="00B165D8">
        <w:t>tam_toplayici</w:t>
      </w:r>
      <w:proofErr w:type="spellEnd"/>
    </w:p>
    <w:p w14:paraId="2C3C3404" w14:textId="5CB9FE6F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CF5936" w:rsidRPr="00FD20A0">
        <w:rPr>
          <w:b/>
          <w:color w:val="1F497D" w:themeColor="text2"/>
        </w:rPr>
        <w:t>Port</w:t>
      </w:r>
      <w:r w:rsidR="00CF5936" w:rsidRPr="00FD20A0">
        <w:rPr>
          <w:color w:val="1F497D" w:themeColor="text2"/>
        </w:rPr>
        <w:t xml:space="preserve"> </w:t>
      </w:r>
      <w:proofErr w:type="gramStart"/>
      <w:r w:rsidR="00CF5936" w:rsidRPr="00B165D8">
        <w:t>(</w:t>
      </w:r>
      <w:proofErr w:type="gramEnd"/>
      <w:r w:rsidR="00CF5936" w:rsidRPr="00B165D8">
        <w:t xml:space="preserve"> </w:t>
      </w:r>
    </w:p>
    <w:p w14:paraId="3743D019" w14:textId="3C4859C7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in_giris_</w:t>
      </w:r>
      <w:proofErr w:type="gramStart"/>
      <w:r w:rsidR="00CF5936" w:rsidRPr="00B165D8">
        <w:t>elde</w:t>
      </w:r>
      <w:proofErr w:type="spellEnd"/>
      <w:r w:rsidR="00CF5936" w:rsidRPr="00B165D8">
        <w:t xml:space="preserve">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B165D8">
        <w:t xml:space="preserve"> </w:t>
      </w:r>
      <w:proofErr w:type="spellStart"/>
      <w:r w:rsidR="00FD20A0" w:rsidRPr="00FA0579">
        <w:rPr>
          <w:color w:val="4F81BD" w:themeColor="accent1"/>
        </w:rPr>
        <w:t>std_logic</w:t>
      </w:r>
      <w:proofErr w:type="spellEnd"/>
      <w:r w:rsidR="00CF5936" w:rsidRPr="00B165D8">
        <w:t>;</w:t>
      </w:r>
    </w:p>
    <w:p w14:paraId="4E20EDBB" w14:textId="143D70D8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r w:rsidR="00CF5936" w:rsidRPr="00B165D8">
        <w:t>in_giris_</w:t>
      </w:r>
      <w:proofErr w:type="gramStart"/>
      <w:r w:rsidR="00CF5936" w:rsidRPr="00B165D8">
        <w:t xml:space="preserve">1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B165D8">
        <w:t xml:space="preserve"> </w:t>
      </w:r>
      <w:proofErr w:type="spellStart"/>
      <w:r w:rsidR="00FD20A0" w:rsidRPr="00FA0579">
        <w:rPr>
          <w:color w:val="4F81BD" w:themeColor="accent1"/>
        </w:rPr>
        <w:t>std_logic</w:t>
      </w:r>
      <w:proofErr w:type="spellEnd"/>
      <w:r w:rsidR="00CF5936" w:rsidRPr="00B165D8">
        <w:t>;</w:t>
      </w:r>
    </w:p>
    <w:p w14:paraId="2683AE6D" w14:textId="6B7D5CB3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r w:rsidR="00CF5936" w:rsidRPr="00B165D8">
        <w:t>in_giris_</w:t>
      </w:r>
      <w:proofErr w:type="gramStart"/>
      <w:r w:rsidR="00CF5936" w:rsidRPr="00B165D8">
        <w:t xml:space="preserve">2 : </w:t>
      </w:r>
      <w:r w:rsidR="00CF5936" w:rsidRPr="00AA2151">
        <w:rPr>
          <w:b/>
          <w:color w:val="1F497D" w:themeColor="text2"/>
        </w:rPr>
        <w:t>in</w:t>
      </w:r>
      <w:proofErr w:type="gramEnd"/>
      <w:r w:rsidR="00CF5936" w:rsidRPr="00B165D8">
        <w:t xml:space="preserve"> </w:t>
      </w:r>
      <w:proofErr w:type="spellStart"/>
      <w:r w:rsidR="00FD20A0" w:rsidRPr="00FA0579">
        <w:rPr>
          <w:color w:val="4F81BD" w:themeColor="accent1"/>
        </w:rPr>
        <w:t>std_logic</w:t>
      </w:r>
      <w:proofErr w:type="spellEnd"/>
      <w:r w:rsidR="00CF5936" w:rsidRPr="00B165D8">
        <w:t>;</w:t>
      </w:r>
    </w:p>
    <w:p w14:paraId="5C111348" w14:textId="4E24ED02" w:rsidR="00DC1877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out_</w:t>
      </w:r>
      <w:proofErr w:type="gramStart"/>
      <w:r w:rsidR="00CF5936" w:rsidRPr="00B165D8">
        <w:t>cikis</w:t>
      </w:r>
      <w:proofErr w:type="spellEnd"/>
      <w:r w:rsidR="00CF5936" w:rsidRPr="00B165D8">
        <w:t xml:space="preserve"> : </w:t>
      </w:r>
      <w:proofErr w:type="spellStart"/>
      <w:r w:rsidR="00CF5936" w:rsidRPr="00AA2151">
        <w:rPr>
          <w:b/>
          <w:color w:val="1F497D" w:themeColor="text2"/>
        </w:rPr>
        <w:t>out</w:t>
      </w:r>
      <w:proofErr w:type="spellEnd"/>
      <w:proofErr w:type="gramEnd"/>
      <w:r w:rsidR="00CF5936" w:rsidRPr="00B165D8">
        <w:t xml:space="preserve"> </w:t>
      </w:r>
      <w:proofErr w:type="spellStart"/>
      <w:r w:rsidR="00FD20A0" w:rsidRPr="00FA0579">
        <w:rPr>
          <w:color w:val="4F81BD" w:themeColor="accent1"/>
        </w:rPr>
        <w:t>std_logic</w:t>
      </w:r>
      <w:proofErr w:type="spellEnd"/>
      <w:r w:rsidR="00CF5936" w:rsidRPr="00B165D8">
        <w:t>;</w:t>
      </w:r>
    </w:p>
    <w:p w14:paraId="03EF5095" w14:textId="3F409528" w:rsidR="00CF5936" w:rsidRPr="00B165D8" w:rsidRDefault="00F4737E" w:rsidP="00DC1877">
      <w:pPr>
        <w:pStyle w:val="KOD"/>
        <w:numPr>
          <w:ilvl w:val="0"/>
          <w:numId w:val="21"/>
        </w:numPr>
        <w:ind w:left="680" w:hanging="340"/>
      </w:pPr>
      <w:r>
        <w:t xml:space="preserve">    </w:t>
      </w:r>
      <w:proofErr w:type="spellStart"/>
      <w:r w:rsidR="00CF5936" w:rsidRPr="00B165D8">
        <w:t>out_cikis_</w:t>
      </w:r>
      <w:proofErr w:type="gramStart"/>
      <w:r w:rsidR="00CF5936" w:rsidRPr="00B165D8">
        <w:t>elde</w:t>
      </w:r>
      <w:proofErr w:type="spellEnd"/>
      <w:r w:rsidR="00CF5936" w:rsidRPr="00B165D8">
        <w:t xml:space="preserve"> : </w:t>
      </w:r>
      <w:proofErr w:type="spellStart"/>
      <w:r w:rsidR="00CF5936" w:rsidRPr="00AA2151">
        <w:rPr>
          <w:b/>
          <w:color w:val="1F497D" w:themeColor="text2"/>
        </w:rPr>
        <w:t>out</w:t>
      </w:r>
      <w:proofErr w:type="spellEnd"/>
      <w:proofErr w:type="gramEnd"/>
      <w:r w:rsidR="00CF5936" w:rsidRPr="00B165D8">
        <w:t xml:space="preserve"> </w:t>
      </w:r>
      <w:proofErr w:type="spellStart"/>
      <w:r w:rsidR="00FD20A0" w:rsidRPr="00FA0579">
        <w:rPr>
          <w:color w:val="4F81BD" w:themeColor="accent1"/>
        </w:rPr>
        <w:t>std_logic</w:t>
      </w:r>
      <w:proofErr w:type="spellEnd"/>
    </w:p>
    <w:p w14:paraId="0EF30C12" w14:textId="3E7791AB" w:rsidR="00CF5936" w:rsidRPr="00B165D8" w:rsidRDefault="00CD5E7F" w:rsidP="008364BD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CF5936" w:rsidRPr="00B165D8">
        <w:t xml:space="preserve">);    </w:t>
      </w:r>
    </w:p>
    <w:p w14:paraId="1D22BAE6" w14:textId="2F2C3BBF" w:rsidR="00CF5936" w:rsidRPr="00B165D8" w:rsidRDefault="00CD5E7F" w:rsidP="008364BD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spellStart"/>
      <w:r w:rsidR="00CF5936" w:rsidRPr="00AA2151">
        <w:rPr>
          <w:b/>
          <w:color w:val="1F497D" w:themeColor="text2"/>
        </w:rPr>
        <w:t>end</w:t>
      </w:r>
      <w:proofErr w:type="spellEnd"/>
      <w:r w:rsidR="00CF5936" w:rsidRPr="00AA2151">
        <w:rPr>
          <w:b/>
          <w:color w:val="1F497D" w:themeColor="text2"/>
        </w:rPr>
        <w:t xml:space="preserve"> </w:t>
      </w:r>
      <w:proofErr w:type="spellStart"/>
      <w:r w:rsidR="00CF5936" w:rsidRPr="00AA2151">
        <w:rPr>
          <w:b/>
          <w:color w:val="1F497D" w:themeColor="text2"/>
        </w:rPr>
        <w:t>component</w:t>
      </w:r>
      <w:proofErr w:type="spellEnd"/>
      <w:r w:rsidR="00CF5936" w:rsidRPr="00B165D8">
        <w:t>;</w:t>
      </w:r>
    </w:p>
    <w:p w14:paraId="7650CB0F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48368A67" w14:textId="56E7506E" w:rsidR="00CF5936" w:rsidRPr="00B165D8" w:rsidRDefault="00DC1877" w:rsidP="008364BD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spellStart"/>
      <w:r w:rsidR="00CF5936" w:rsidRPr="00AA2151">
        <w:rPr>
          <w:b/>
          <w:color w:val="1F497D" w:themeColor="text2"/>
        </w:rPr>
        <w:t>signal</w:t>
      </w:r>
      <w:proofErr w:type="spellEnd"/>
      <w:r w:rsidR="00CF5936" w:rsidRPr="00AA2151">
        <w:rPr>
          <w:color w:val="1F497D" w:themeColor="text2"/>
        </w:rPr>
        <w:t xml:space="preserve"> </w:t>
      </w:r>
      <w:proofErr w:type="spellStart"/>
      <w:r w:rsidR="00CF5936" w:rsidRPr="00B165D8">
        <w:t>r_</w:t>
      </w:r>
      <w:proofErr w:type="gramStart"/>
      <w:r w:rsidR="00CF5936" w:rsidRPr="00B165D8">
        <w:t>elde</w:t>
      </w:r>
      <w:proofErr w:type="spellEnd"/>
      <w:r w:rsidR="00CF5936" w:rsidRPr="00B165D8">
        <w:t xml:space="preserve"> : </w:t>
      </w:r>
      <w:proofErr w:type="spellStart"/>
      <w:r w:rsidR="00884805" w:rsidRPr="00FA0579">
        <w:rPr>
          <w:color w:val="4F81BD" w:themeColor="accent1"/>
        </w:rPr>
        <w:t>std</w:t>
      </w:r>
      <w:proofErr w:type="gramEnd"/>
      <w:r w:rsidR="00884805" w:rsidRPr="00FA0579">
        <w:rPr>
          <w:color w:val="4F81BD" w:themeColor="accent1"/>
        </w:rPr>
        <w:t>_logic_vector</w:t>
      </w:r>
      <w:proofErr w:type="spellEnd"/>
      <w:r w:rsidR="00CF5936" w:rsidRPr="00B165D8">
        <w:t>(</w:t>
      </w:r>
      <w:r w:rsidR="00CF5936" w:rsidRPr="000A0C40">
        <w:rPr>
          <w:b/>
          <w:color w:val="F79646" w:themeColor="accent6"/>
        </w:rPr>
        <w:t>1</w:t>
      </w:r>
      <w:r w:rsidR="00CF5936" w:rsidRPr="00B165D8">
        <w:t xml:space="preserve"> </w:t>
      </w:r>
      <w:proofErr w:type="spellStart"/>
      <w:r w:rsidR="00CF5936" w:rsidRPr="000A0C40">
        <w:rPr>
          <w:color w:val="4F81BD" w:themeColor="accent1"/>
        </w:rPr>
        <w:t>to</w:t>
      </w:r>
      <w:proofErr w:type="spellEnd"/>
      <w:r w:rsidR="00CF5936" w:rsidRPr="00B165D8">
        <w:t xml:space="preserve"> </w:t>
      </w:r>
      <w:r w:rsidR="00CF5936" w:rsidRPr="000A0C40">
        <w:rPr>
          <w:b/>
          <w:color w:val="F79646" w:themeColor="accent6"/>
        </w:rPr>
        <w:t>3</w:t>
      </w:r>
      <w:r w:rsidR="00CF5936" w:rsidRPr="00B165D8">
        <w:t>) ;</w:t>
      </w:r>
    </w:p>
    <w:p w14:paraId="148AE93A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129463E9" w14:textId="77777777" w:rsidR="00CF5936" w:rsidRPr="00AA2151" w:rsidRDefault="00CF5936" w:rsidP="008364BD">
      <w:pPr>
        <w:pStyle w:val="KOD"/>
        <w:numPr>
          <w:ilvl w:val="0"/>
          <w:numId w:val="21"/>
        </w:numPr>
        <w:ind w:left="680" w:hanging="340"/>
        <w:rPr>
          <w:b/>
          <w:color w:val="1F497D" w:themeColor="text2"/>
        </w:rPr>
      </w:pPr>
      <w:proofErr w:type="spellStart"/>
      <w:r w:rsidRPr="00AA2151">
        <w:rPr>
          <w:b/>
          <w:color w:val="1F497D" w:themeColor="text2"/>
        </w:rPr>
        <w:t>begin</w:t>
      </w:r>
      <w:proofErr w:type="spellEnd"/>
    </w:p>
    <w:p w14:paraId="30220367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7A526E7B" w14:textId="1937EB67" w:rsidR="00CD5E7F" w:rsidRDefault="00CD5E7F" w:rsidP="00CD5E7F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gramStart"/>
      <w:r w:rsidR="00CF5936" w:rsidRPr="00B165D8">
        <w:t>adim</w:t>
      </w:r>
      <w:proofErr w:type="gramEnd"/>
      <w:r w:rsidR="00CF5936" w:rsidRPr="00B165D8">
        <w:t xml:space="preserve">_0: </w:t>
      </w:r>
      <w:proofErr w:type="spellStart"/>
      <w:r w:rsidR="00CF5936" w:rsidRPr="00B165D8">
        <w:t>tam_toplayici</w:t>
      </w:r>
      <w:proofErr w:type="spellEnd"/>
      <w:r w:rsidR="00CF5936" w:rsidRPr="00B165D8">
        <w:t xml:space="preserve"> </w:t>
      </w:r>
      <w:r w:rsidR="00CF5936" w:rsidRPr="00B91D77">
        <w:rPr>
          <w:b/>
          <w:color w:val="1F497D" w:themeColor="text2"/>
        </w:rPr>
        <w:t xml:space="preserve">port </w:t>
      </w:r>
      <w:proofErr w:type="spellStart"/>
      <w:r w:rsidR="00CF5936" w:rsidRPr="00B91D77">
        <w:rPr>
          <w:b/>
          <w:color w:val="1F497D" w:themeColor="text2"/>
        </w:rPr>
        <w:t>map</w:t>
      </w:r>
      <w:proofErr w:type="spellEnd"/>
      <w:r w:rsidR="00CF5936" w:rsidRPr="00B91D77">
        <w:rPr>
          <w:color w:val="1F497D" w:themeColor="text2"/>
        </w:rPr>
        <w:t xml:space="preserve"> </w:t>
      </w:r>
      <w:r w:rsidR="00CF5936" w:rsidRPr="00B165D8">
        <w:t>(</w:t>
      </w:r>
      <w:proofErr w:type="spellStart"/>
      <w:r w:rsidR="00CF5936" w:rsidRPr="00B165D8">
        <w:t>in_giris_elde</w:t>
      </w:r>
      <w:proofErr w:type="spellEnd"/>
      <w:r w:rsidR="00CF5936" w:rsidRPr="00B165D8">
        <w:t>, in_giris_1(0),</w:t>
      </w:r>
    </w:p>
    <w:p w14:paraId="113BEBF7" w14:textId="29436C9D" w:rsidR="00CF5936" w:rsidRPr="00B165D8" w:rsidRDefault="008C5E55" w:rsidP="00CD5E7F">
      <w:pPr>
        <w:pStyle w:val="KOD"/>
        <w:numPr>
          <w:ilvl w:val="0"/>
          <w:numId w:val="21"/>
        </w:numPr>
        <w:ind w:left="680" w:hanging="340"/>
      </w:pPr>
      <w:r>
        <w:t xml:space="preserve"> </w:t>
      </w:r>
      <w:r w:rsidR="00CD5E7F">
        <w:t xml:space="preserve">         </w:t>
      </w:r>
      <w:proofErr w:type="gramStart"/>
      <w:r w:rsidR="00CF5936" w:rsidRPr="00B165D8">
        <w:t>in</w:t>
      </w:r>
      <w:proofErr w:type="gramEnd"/>
      <w:r w:rsidR="00CF5936" w:rsidRPr="00B165D8">
        <w:t xml:space="preserve">_giris_2(0), </w:t>
      </w:r>
      <w:proofErr w:type="spellStart"/>
      <w:r w:rsidR="00CF5936" w:rsidRPr="00B165D8">
        <w:t>out_cikis</w:t>
      </w:r>
      <w:proofErr w:type="spellEnd"/>
      <w:r w:rsidR="00CF5936" w:rsidRPr="00B165D8">
        <w:t xml:space="preserve">(0), </w:t>
      </w:r>
      <w:proofErr w:type="spellStart"/>
      <w:r w:rsidR="00CF5936" w:rsidRPr="00B165D8">
        <w:t>r_elde</w:t>
      </w:r>
      <w:proofErr w:type="spellEnd"/>
      <w:r w:rsidR="00CF5936" w:rsidRPr="00B165D8">
        <w:t>(1) ) ;</w:t>
      </w:r>
    </w:p>
    <w:p w14:paraId="080BBD49" w14:textId="19C7C34C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gramStart"/>
      <w:r w:rsidR="00CF5936" w:rsidRPr="00B165D8">
        <w:t>adim</w:t>
      </w:r>
      <w:proofErr w:type="gramEnd"/>
      <w:r w:rsidR="00CF5936" w:rsidRPr="00B165D8">
        <w:t xml:space="preserve">_1: </w:t>
      </w:r>
      <w:proofErr w:type="spellStart"/>
      <w:r w:rsidR="00CF5936" w:rsidRPr="00B165D8">
        <w:t>tam_toplayici</w:t>
      </w:r>
      <w:proofErr w:type="spellEnd"/>
      <w:r w:rsidR="00CF5936" w:rsidRPr="00B165D8">
        <w:t xml:space="preserve"> </w:t>
      </w:r>
      <w:r w:rsidR="00CF5936" w:rsidRPr="00B91D77">
        <w:rPr>
          <w:b/>
          <w:color w:val="1F497D" w:themeColor="text2"/>
        </w:rPr>
        <w:t xml:space="preserve">port </w:t>
      </w:r>
      <w:proofErr w:type="spellStart"/>
      <w:r w:rsidR="00CF5936" w:rsidRPr="00B91D77">
        <w:rPr>
          <w:b/>
          <w:color w:val="1F497D" w:themeColor="text2"/>
        </w:rPr>
        <w:t>map</w:t>
      </w:r>
      <w:proofErr w:type="spellEnd"/>
      <w:r w:rsidR="00CF5936" w:rsidRPr="00B91D77">
        <w:rPr>
          <w:color w:val="1F497D" w:themeColor="text2"/>
        </w:rPr>
        <w:t xml:space="preserve"> </w:t>
      </w:r>
      <w:r w:rsidR="00CF5936" w:rsidRPr="00B165D8">
        <w:t>(</w:t>
      </w:r>
      <w:proofErr w:type="spellStart"/>
      <w:r w:rsidR="00CF5936" w:rsidRPr="00B165D8">
        <w:t>r_elde</w:t>
      </w:r>
      <w:proofErr w:type="spellEnd"/>
      <w:r w:rsidR="00CF5936" w:rsidRPr="00B165D8">
        <w:t>(1), in_giris_1(1),</w:t>
      </w:r>
    </w:p>
    <w:p w14:paraId="7984E225" w14:textId="17621A2E" w:rsidR="00CF5936" w:rsidRPr="00B165D8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</w:t>
      </w:r>
      <w:r w:rsidR="008C5E55">
        <w:t xml:space="preserve"> </w:t>
      </w:r>
      <w:r>
        <w:t xml:space="preserve">        </w:t>
      </w:r>
      <w:proofErr w:type="gramStart"/>
      <w:r w:rsidR="00CF5936" w:rsidRPr="00B165D8">
        <w:t>in</w:t>
      </w:r>
      <w:proofErr w:type="gramEnd"/>
      <w:r w:rsidR="00CF5936" w:rsidRPr="00B165D8">
        <w:t xml:space="preserve">_giris_2(1), </w:t>
      </w:r>
      <w:proofErr w:type="spellStart"/>
      <w:r w:rsidR="00CF5936" w:rsidRPr="00B165D8">
        <w:t>out_cikis</w:t>
      </w:r>
      <w:proofErr w:type="spellEnd"/>
      <w:r w:rsidR="00CF5936" w:rsidRPr="00B165D8">
        <w:t xml:space="preserve">(1), </w:t>
      </w:r>
      <w:proofErr w:type="spellStart"/>
      <w:r w:rsidR="00CF5936" w:rsidRPr="00B165D8">
        <w:t>r_elde</w:t>
      </w:r>
      <w:proofErr w:type="spellEnd"/>
      <w:r w:rsidR="00CF5936" w:rsidRPr="00B165D8">
        <w:t>(2) ) ;</w:t>
      </w:r>
    </w:p>
    <w:p w14:paraId="527E0F73" w14:textId="0B9B46DA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gramStart"/>
      <w:r w:rsidR="00CF5936" w:rsidRPr="00B165D8">
        <w:t>adim</w:t>
      </w:r>
      <w:proofErr w:type="gramEnd"/>
      <w:r w:rsidR="00CF5936" w:rsidRPr="00B165D8">
        <w:t xml:space="preserve">_2: </w:t>
      </w:r>
      <w:proofErr w:type="spellStart"/>
      <w:r w:rsidR="00CF5936" w:rsidRPr="00B165D8">
        <w:t>tam_toplayici</w:t>
      </w:r>
      <w:proofErr w:type="spellEnd"/>
      <w:r w:rsidR="00CF5936" w:rsidRPr="00B165D8">
        <w:t xml:space="preserve"> </w:t>
      </w:r>
      <w:r w:rsidR="00CF5936" w:rsidRPr="00B91D77">
        <w:rPr>
          <w:b/>
          <w:color w:val="1F497D" w:themeColor="text2"/>
        </w:rPr>
        <w:t xml:space="preserve">port </w:t>
      </w:r>
      <w:proofErr w:type="spellStart"/>
      <w:r w:rsidR="00CF5936" w:rsidRPr="00B91D77">
        <w:rPr>
          <w:b/>
          <w:color w:val="1F497D" w:themeColor="text2"/>
        </w:rPr>
        <w:t>map</w:t>
      </w:r>
      <w:proofErr w:type="spellEnd"/>
      <w:r w:rsidR="00CF5936" w:rsidRPr="00B91D77">
        <w:rPr>
          <w:color w:val="1F497D" w:themeColor="text2"/>
        </w:rPr>
        <w:t xml:space="preserve"> </w:t>
      </w:r>
      <w:r w:rsidR="00CF5936" w:rsidRPr="00B165D8">
        <w:t>(</w:t>
      </w:r>
      <w:proofErr w:type="spellStart"/>
      <w:r w:rsidR="00CF5936" w:rsidRPr="00B165D8">
        <w:t>r_elde</w:t>
      </w:r>
      <w:proofErr w:type="spellEnd"/>
      <w:r w:rsidR="00CF5936" w:rsidRPr="00B165D8">
        <w:t>(2), in_giris_1(2),</w:t>
      </w:r>
    </w:p>
    <w:p w14:paraId="5060A2F8" w14:textId="2F533DFC" w:rsidR="00CF5936" w:rsidRPr="00B165D8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        </w:t>
      </w:r>
      <w:proofErr w:type="gramStart"/>
      <w:r w:rsidR="00CF5936" w:rsidRPr="00B165D8">
        <w:t>in</w:t>
      </w:r>
      <w:proofErr w:type="gramEnd"/>
      <w:r w:rsidR="00CF5936" w:rsidRPr="00B165D8">
        <w:t xml:space="preserve">_giris_2(2), </w:t>
      </w:r>
      <w:proofErr w:type="spellStart"/>
      <w:r w:rsidR="00CF5936" w:rsidRPr="00B165D8">
        <w:t>out_cikis</w:t>
      </w:r>
      <w:proofErr w:type="spellEnd"/>
      <w:r w:rsidR="00CF5936" w:rsidRPr="00B165D8">
        <w:t xml:space="preserve">(2), </w:t>
      </w:r>
      <w:proofErr w:type="spellStart"/>
      <w:r w:rsidR="00CF5936" w:rsidRPr="00B165D8">
        <w:t>r_elde</w:t>
      </w:r>
      <w:proofErr w:type="spellEnd"/>
      <w:r w:rsidR="00CF5936" w:rsidRPr="00B165D8">
        <w:t>(3) ) ;</w:t>
      </w:r>
    </w:p>
    <w:p w14:paraId="09EA3CFE" w14:textId="2010CB8D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proofErr w:type="gramStart"/>
      <w:r w:rsidR="00CF5936" w:rsidRPr="00B165D8">
        <w:t>adim</w:t>
      </w:r>
      <w:proofErr w:type="gramEnd"/>
      <w:r w:rsidR="00CF5936" w:rsidRPr="00B165D8">
        <w:t xml:space="preserve">_3: </w:t>
      </w:r>
      <w:proofErr w:type="spellStart"/>
      <w:r w:rsidR="00CF5936" w:rsidRPr="00B165D8">
        <w:t>tam_toplayici</w:t>
      </w:r>
      <w:proofErr w:type="spellEnd"/>
      <w:r w:rsidR="00CF5936" w:rsidRPr="00B165D8">
        <w:t xml:space="preserve"> </w:t>
      </w:r>
      <w:r w:rsidR="00CF5936" w:rsidRPr="00B91D77">
        <w:rPr>
          <w:b/>
          <w:color w:val="1F497D" w:themeColor="text2"/>
        </w:rPr>
        <w:t xml:space="preserve">port </w:t>
      </w:r>
      <w:proofErr w:type="spellStart"/>
      <w:r w:rsidR="00CF5936" w:rsidRPr="00B91D77">
        <w:rPr>
          <w:b/>
          <w:color w:val="1F497D" w:themeColor="text2"/>
        </w:rPr>
        <w:t>map</w:t>
      </w:r>
      <w:proofErr w:type="spellEnd"/>
      <w:r w:rsidR="00CF5936" w:rsidRPr="00B91D77">
        <w:rPr>
          <w:color w:val="1F497D" w:themeColor="text2"/>
        </w:rPr>
        <w:t xml:space="preserve"> </w:t>
      </w:r>
      <w:r w:rsidR="00CF5936" w:rsidRPr="00B165D8">
        <w:t>(</w:t>
      </w:r>
    </w:p>
    <w:p w14:paraId="5D532C17" w14:textId="0778E35A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        </w:t>
      </w:r>
      <w:proofErr w:type="spellStart"/>
      <w:proofErr w:type="gramStart"/>
      <w:r w:rsidR="00CF5936" w:rsidRPr="00B165D8">
        <w:t>in</w:t>
      </w:r>
      <w:proofErr w:type="gramEnd"/>
      <w:r w:rsidR="00CF5936" w:rsidRPr="00B165D8">
        <w:t>_giris_elde</w:t>
      </w:r>
      <w:proofErr w:type="spellEnd"/>
      <w:r w:rsidR="00CF5936" w:rsidRPr="00B165D8">
        <w:t xml:space="preserve"> =&gt; </w:t>
      </w:r>
      <w:proofErr w:type="spellStart"/>
      <w:r w:rsidR="00CF5936" w:rsidRPr="00B165D8">
        <w:t>r_elde</w:t>
      </w:r>
      <w:proofErr w:type="spellEnd"/>
      <w:r w:rsidR="00CF5936" w:rsidRPr="00B165D8">
        <w:t xml:space="preserve">(3), </w:t>
      </w:r>
    </w:p>
    <w:p w14:paraId="0CDB43D4" w14:textId="53EFB55C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A41313">
        <w:t xml:space="preserve">        </w:t>
      </w:r>
      <w:proofErr w:type="gramStart"/>
      <w:r w:rsidR="00CF5936" w:rsidRPr="00B165D8">
        <w:t>in</w:t>
      </w:r>
      <w:proofErr w:type="gramEnd"/>
      <w:r w:rsidR="00CF5936" w:rsidRPr="00B165D8">
        <w:t xml:space="preserve">_giris_1 =&gt; in_giris_1(3), </w:t>
      </w:r>
    </w:p>
    <w:p w14:paraId="12A54C22" w14:textId="52C0B087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A41313">
        <w:t xml:space="preserve">        </w:t>
      </w:r>
      <w:proofErr w:type="gramStart"/>
      <w:r w:rsidR="00CF5936" w:rsidRPr="00B165D8">
        <w:t>in</w:t>
      </w:r>
      <w:proofErr w:type="gramEnd"/>
      <w:r w:rsidR="00CF5936" w:rsidRPr="00B165D8">
        <w:t xml:space="preserve">_giris_2 =&gt; in_giris_2(3), </w:t>
      </w:r>
    </w:p>
    <w:p w14:paraId="653EE424" w14:textId="6CCC4818" w:rsidR="00A41313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A41313">
        <w:t xml:space="preserve">        </w:t>
      </w:r>
      <w:proofErr w:type="spellStart"/>
      <w:r w:rsidR="00CF5936" w:rsidRPr="00B165D8">
        <w:t>out_cikis</w:t>
      </w:r>
      <w:proofErr w:type="spellEnd"/>
      <w:r w:rsidR="00CF5936" w:rsidRPr="00B165D8">
        <w:t xml:space="preserve"> =&gt; </w:t>
      </w:r>
      <w:proofErr w:type="spellStart"/>
      <w:r w:rsidR="00CF5936" w:rsidRPr="00B165D8">
        <w:t>out_cikis</w:t>
      </w:r>
      <w:proofErr w:type="spellEnd"/>
      <w:r w:rsidR="00CF5936" w:rsidRPr="00B165D8">
        <w:t xml:space="preserve">(3), </w:t>
      </w:r>
    </w:p>
    <w:p w14:paraId="21AAC0D7" w14:textId="5C53EF7B" w:rsidR="00CF5936" w:rsidRPr="00B165D8" w:rsidRDefault="00CD5E7F" w:rsidP="00A41313">
      <w:pPr>
        <w:pStyle w:val="KOD"/>
        <w:numPr>
          <w:ilvl w:val="0"/>
          <w:numId w:val="21"/>
        </w:numPr>
        <w:ind w:left="680" w:hanging="340"/>
      </w:pPr>
      <w:r>
        <w:t xml:space="preserve">  </w:t>
      </w:r>
      <w:r w:rsidR="00A41313">
        <w:t xml:space="preserve">        </w:t>
      </w:r>
      <w:proofErr w:type="spellStart"/>
      <w:r w:rsidR="00CF5936" w:rsidRPr="00B165D8">
        <w:t>out_cikis_elde</w:t>
      </w:r>
      <w:proofErr w:type="spellEnd"/>
      <w:r w:rsidR="00CF5936" w:rsidRPr="00B165D8">
        <w:t xml:space="preserve"> =&gt; </w:t>
      </w:r>
      <w:proofErr w:type="spellStart"/>
      <w:r w:rsidR="00CF5936" w:rsidRPr="00B165D8">
        <w:t>out_cikis_elde</w:t>
      </w:r>
      <w:proofErr w:type="spellEnd"/>
      <w:proofErr w:type="gramStart"/>
      <w:r w:rsidR="00CF5936" w:rsidRPr="00B165D8">
        <w:t>)</w:t>
      </w:r>
      <w:proofErr w:type="gramEnd"/>
      <w:r w:rsidR="00CF5936" w:rsidRPr="00B165D8">
        <w:t xml:space="preserve"> ;</w:t>
      </w:r>
    </w:p>
    <w:p w14:paraId="26049F21" w14:textId="77777777" w:rsidR="00DC1877" w:rsidRDefault="00DC1877" w:rsidP="008364BD">
      <w:pPr>
        <w:pStyle w:val="KOD"/>
        <w:numPr>
          <w:ilvl w:val="0"/>
          <w:numId w:val="21"/>
        </w:numPr>
        <w:ind w:left="680" w:hanging="340"/>
      </w:pPr>
    </w:p>
    <w:p w14:paraId="2EB4C1FC" w14:textId="77777777" w:rsidR="00CF5936" w:rsidRPr="00B165D8" w:rsidRDefault="00CF5936" w:rsidP="008364BD">
      <w:pPr>
        <w:pStyle w:val="KOD"/>
        <w:numPr>
          <w:ilvl w:val="0"/>
          <w:numId w:val="21"/>
        </w:numPr>
        <w:ind w:left="680" w:hanging="340"/>
      </w:pPr>
      <w:proofErr w:type="spellStart"/>
      <w:r w:rsidRPr="00AA2151">
        <w:rPr>
          <w:b/>
          <w:color w:val="1F497D" w:themeColor="text2"/>
        </w:rPr>
        <w:t>end</w:t>
      </w:r>
      <w:proofErr w:type="spellEnd"/>
      <w:r w:rsidRPr="00AA2151">
        <w:rPr>
          <w:color w:val="1F497D" w:themeColor="text2"/>
        </w:rPr>
        <w:t xml:space="preserve"> </w:t>
      </w:r>
      <w:proofErr w:type="spellStart"/>
      <w:r w:rsidRPr="00B165D8">
        <w:t>Behavioral</w:t>
      </w:r>
      <w:proofErr w:type="spellEnd"/>
      <w:r w:rsidRPr="00B165D8">
        <w:t>;</w:t>
      </w:r>
    </w:p>
    <w:p w14:paraId="54F2F3CA" w14:textId="77777777" w:rsidR="00CF5936" w:rsidRDefault="00CF5936" w:rsidP="002A4DBB"/>
    <w:p w14:paraId="528E19F7" w14:textId="42CFCB53" w:rsidR="00E13D39" w:rsidRDefault="00E13D39" w:rsidP="002A4DBB">
      <w:r>
        <w:t xml:space="preserve">Örnekte alt devre olarak tam toplayıcı devresine ait </w:t>
      </w:r>
      <w:proofErr w:type="spellStart"/>
      <w:r w:rsidRPr="00F15796">
        <w:rPr>
          <w:rFonts w:ascii="Courier New" w:hAnsi="Courier New" w:cs="Courier New"/>
          <w:b/>
        </w:rPr>
        <w:t>tam_</w:t>
      </w:r>
      <w:proofErr w:type="gramStart"/>
      <w:r w:rsidRPr="00F15796">
        <w:rPr>
          <w:rFonts w:ascii="Courier New" w:hAnsi="Courier New" w:cs="Courier New"/>
          <w:b/>
        </w:rPr>
        <w:t>toplayici.vhd</w:t>
      </w:r>
      <w:proofErr w:type="spellEnd"/>
      <w:proofErr w:type="gramEnd"/>
      <w:r>
        <w:t xml:space="preserve"> VHDL kodu aşağıda verilmiştir.</w:t>
      </w:r>
    </w:p>
    <w:p w14:paraId="1AD5BBDB" w14:textId="77777777" w:rsidR="00AD28D7" w:rsidRDefault="00AD28D7" w:rsidP="00351E6A">
      <w:pPr>
        <w:pStyle w:val="KOD"/>
        <w:numPr>
          <w:ilvl w:val="0"/>
          <w:numId w:val="31"/>
        </w:numPr>
        <w:ind w:left="680" w:hanging="340"/>
      </w:pPr>
      <w:proofErr w:type="spellStart"/>
      <w:r w:rsidRPr="0035435B">
        <w:rPr>
          <w:b/>
          <w:color w:val="800000"/>
        </w:rPr>
        <w:t>library</w:t>
      </w:r>
      <w:proofErr w:type="spellEnd"/>
      <w:r>
        <w:t xml:space="preserve"> IEEE;</w:t>
      </w:r>
    </w:p>
    <w:p w14:paraId="14947CE2" w14:textId="77777777" w:rsidR="00AD28D7" w:rsidRDefault="00AD28D7" w:rsidP="00351E6A">
      <w:pPr>
        <w:pStyle w:val="KOD"/>
        <w:numPr>
          <w:ilvl w:val="0"/>
          <w:numId w:val="31"/>
        </w:numPr>
        <w:ind w:left="680" w:hanging="340"/>
      </w:pPr>
      <w:proofErr w:type="spellStart"/>
      <w:r w:rsidRPr="0035435B">
        <w:rPr>
          <w:b/>
          <w:color w:val="800000"/>
        </w:rPr>
        <w:t>use</w:t>
      </w:r>
      <w:proofErr w:type="spellEnd"/>
      <w:r>
        <w:t xml:space="preserve"> </w:t>
      </w:r>
      <w:proofErr w:type="gramStart"/>
      <w:r>
        <w:t>IEEE.STD</w:t>
      </w:r>
      <w:proofErr w:type="gramEnd"/>
      <w:r>
        <w:t>_LOGIC_1164.ALL;</w:t>
      </w:r>
    </w:p>
    <w:p w14:paraId="626A90EC" w14:textId="77777777" w:rsidR="00CB4B74" w:rsidRDefault="00CB4B74" w:rsidP="00351E6A">
      <w:pPr>
        <w:pStyle w:val="KOD"/>
        <w:numPr>
          <w:ilvl w:val="0"/>
          <w:numId w:val="31"/>
        </w:numPr>
        <w:ind w:left="680" w:hanging="340"/>
      </w:pPr>
    </w:p>
    <w:p w14:paraId="2FAC9456" w14:textId="77777777" w:rsidR="00AD28D7" w:rsidRPr="0035435B" w:rsidRDefault="00AD28D7" w:rsidP="00351E6A">
      <w:pPr>
        <w:pStyle w:val="KOD"/>
        <w:numPr>
          <w:ilvl w:val="0"/>
          <w:numId w:val="31"/>
        </w:numPr>
        <w:ind w:left="680" w:hanging="340"/>
        <w:rPr>
          <w:b/>
          <w:color w:val="1F497D" w:themeColor="text2"/>
        </w:rPr>
      </w:pPr>
      <w:proofErr w:type="spellStart"/>
      <w:r w:rsidRPr="0035435B">
        <w:rPr>
          <w:b/>
          <w:color w:val="1F497D" w:themeColor="text2"/>
        </w:rPr>
        <w:t>entity</w:t>
      </w:r>
      <w:proofErr w:type="spellEnd"/>
      <w:r w:rsidRPr="0035435B">
        <w:rPr>
          <w:color w:val="1F497D" w:themeColor="text2"/>
        </w:rPr>
        <w:t xml:space="preserve"> </w:t>
      </w:r>
      <w:proofErr w:type="spellStart"/>
      <w:r>
        <w:t>tam_toplayici</w:t>
      </w:r>
      <w:proofErr w:type="spellEnd"/>
      <w:r>
        <w:t xml:space="preserve"> i</w:t>
      </w:r>
      <w:r w:rsidRPr="0035435B">
        <w:rPr>
          <w:b/>
          <w:color w:val="1F497D" w:themeColor="text2"/>
        </w:rPr>
        <w:t>s</w:t>
      </w:r>
    </w:p>
    <w:p w14:paraId="0AC37C24" w14:textId="7C476FD9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rPr>
          <w:b/>
          <w:color w:val="1F497D" w:themeColor="text2"/>
        </w:rPr>
        <w:lastRenderedPageBreak/>
        <w:t xml:space="preserve">  </w:t>
      </w:r>
      <w:r w:rsidR="00AD28D7" w:rsidRPr="0035435B">
        <w:rPr>
          <w:b/>
          <w:color w:val="1F497D" w:themeColor="text2"/>
        </w:rPr>
        <w:t>Port</w:t>
      </w:r>
      <w:r w:rsidR="00AD28D7" w:rsidRPr="0035435B">
        <w:rPr>
          <w:color w:val="1F497D" w:themeColor="text2"/>
        </w:rPr>
        <w:t xml:space="preserve"> </w:t>
      </w:r>
      <w:proofErr w:type="gramStart"/>
      <w:r w:rsidR="00AD28D7">
        <w:t>(</w:t>
      </w:r>
      <w:proofErr w:type="gramEnd"/>
      <w:r w:rsidR="00AD28D7">
        <w:t xml:space="preserve"> </w:t>
      </w:r>
    </w:p>
    <w:p w14:paraId="087E1CD7" w14:textId="5B9ACF6B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</w:t>
      </w:r>
      <w:proofErr w:type="spellStart"/>
      <w:r w:rsidR="00AD28D7">
        <w:t>in_giris_</w:t>
      </w:r>
      <w:proofErr w:type="gramStart"/>
      <w:r w:rsidR="00AD28D7">
        <w:t>elde</w:t>
      </w:r>
      <w:proofErr w:type="spellEnd"/>
      <w:r w:rsidR="00AD28D7">
        <w:t xml:space="preserve"> : </w:t>
      </w:r>
      <w:r w:rsidR="00AD28D7" w:rsidRPr="0035435B">
        <w:rPr>
          <w:b/>
          <w:color w:val="1F497D" w:themeColor="text2"/>
        </w:rPr>
        <w:t>in</w:t>
      </w:r>
      <w:proofErr w:type="gramEnd"/>
      <w:r w:rsidR="00AD28D7" w:rsidRPr="0035435B">
        <w:rPr>
          <w:color w:val="1F497D" w:themeColor="text2"/>
        </w:rPr>
        <w:t xml:space="preserve"> </w:t>
      </w:r>
      <w:proofErr w:type="spellStart"/>
      <w:r w:rsidR="00AD28D7">
        <w:t>std_logic</w:t>
      </w:r>
      <w:proofErr w:type="spellEnd"/>
      <w:r w:rsidR="00AD28D7">
        <w:t>;</w:t>
      </w:r>
    </w:p>
    <w:p w14:paraId="69251A93" w14:textId="5D1411D0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</w:t>
      </w:r>
      <w:r w:rsidR="00AD28D7">
        <w:t>in_giris_</w:t>
      </w:r>
      <w:proofErr w:type="gramStart"/>
      <w:r w:rsidR="00AD28D7">
        <w:t xml:space="preserve">1 : </w:t>
      </w:r>
      <w:r w:rsidR="00AD28D7" w:rsidRPr="0035435B">
        <w:rPr>
          <w:b/>
          <w:color w:val="1F497D" w:themeColor="text2"/>
        </w:rPr>
        <w:t>in</w:t>
      </w:r>
      <w:proofErr w:type="gramEnd"/>
      <w:r w:rsidR="00AD28D7" w:rsidRPr="0035435B">
        <w:rPr>
          <w:color w:val="1F497D" w:themeColor="text2"/>
        </w:rPr>
        <w:t xml:space="preserve"> </w:t>
      </w:r>
      <w:proofErr w:type="spellStart"/>
      <w:r w:rsidR="00AD28D7">
        <w:t>std_logic</w:t>
      </w:r>
      <w:proofErr w:type="spellEnd"/>
      <w:r w:rsidR="00AD28D7">
        <w:t>;</w:t>
      </w:r>
    </w:p>
    <w:p w14:paraId="4F797BA1" w14:textId="65FC3F83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</w:t>
      </w:r>
      <w:r w:rsidR="00AD28D7">
        <w:t>in_giris_</w:t>
      </w:r>
      <w:proofErr w:type="gramStart"/>
      <w:r w:rsidR="00AD28D7">
        <w:t xml:space="preserve">2 : </w:t>
      </w:r>
      <w:r w:rsidR="00AD28D7" w:rsidRPr="0035435B">
        <w:rPr>
          <w:b/>
          <w:color w:val="1F497D" w:themeColor="text2"/>
        </w:rPr>
        <w:t>in</w:t>
      </w:r>
      <w:proofErr w:type="gramEnd"/>
      <w:r w:rsidR="00AD28D7" w:rsidRPr="0035435B">
        <w:rPr>
          <w:color w:val="1F497D" w:themeColor="text2"/>
        </w:rPr>
        <w:t xml:space="preserve"> </w:t>
      </w:r>
      <w:proofErr w:type="spellStart"/>
      <w:r w:rsidR="00AD28D7">
        <w:t>std_logic</w:t>
      </w:r>
      <w:proofErr w:type="spellEnd"/>
      <w:r w:rsidR="00AD28D7">
        <w:t>;</w:t>
      </w:r>
    </w:p>
    <w:p w14:paraId="02889D7E" w14:textId="191D7476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</w:t>
      </w:r>
      <w:proofErr w:type="spellStart"/>
      <w:r w:rsidR="00AD28D7">
        <w:t>out_</w:t>
      </w:r>
      <w:proofErr w:type="gramStart"/>
      <w:r w:rsidR="00AD28D7">
        <w:t>cikis</w:t>
      </w:r>
      <w:proofErr w:type="spellEnd"/>
      <w:r w:rsidR="00AD28D7">
        <w:t xml:space="preserve"> : </w:t>
      </w:r>
      <w:proofErr w:type="spellStart"/>
      <w:r w:rsidR="00AD28D7" w:rsidRPr="0035435B">
        <w:rPr>
          <w:b/>
          <w:color w:val="1F497D" w:themeColor="text2"/>
        </w:rPr>
        <w:t>out</w:t>
      </w:r>
      <w:proofErr w:type="spellEnd"/>
      <w:proofErr w:type="gramEnd"/>
      <w:r w:rsidR="00AD28D7" w:rsidRPr="0035435B">
        <w:rPr>
          <w:color w:val="1F497D" w:themeColor="text2"/>
        </w:rPr>
        <w:t xml:space="preserve"> </w:t>
      </w:r>
      <w:proofErr w:type="spellStart"/>
      <w:r w:rsidR="00AD28D7">
        <w:t>std_logic</w:t>
      </w:r>
      <w:proofErr w:type="spellEnd"/>
      <w:r w:rsidR="00AD28D7">
        <w:t>;</w:t>
      </w:r>
    </w:p>
    <w:p w14:paraId="4E0EA19F" w14:textId="1A098D9D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</w:t>
      </w:r>
      <w:proofErr w:type="spellStart"/>
      <w:r w:rsidR="00AD28D7">
        <w:t>out_cikis_</w:t>
      </w:r>
      <w:proofErr w:type="gramStart"/>
      <w:r w:rsidR="00AD28D7">
        <w:t>elde</w:t>
      </w:r>
      <w:proofErr w:type="spellEnd"/>
      <w:r w:rsidR="00AD28D7">
        <w:t xml:space="preserve"> : </w:t>
      </w:r>
      <w:proofErr w:type="spellStart"/>
      <w:r w:rsidR="00AD28D7" w:rsidRPr="0035435B">
        <w:rPr>
          <w:b/>
          <w:color w:val="1F497D" w:themeColor="text2"/>
        </w:rPr>
        <w:t>out</w:t>
      </w:r>
      <w:proofErr w:type="spellEnd"/>
      <w:proofErr w:type="gramEnd"/>
      <w:r w:rsidR="00AD28D7" w:rsidRPr="0035435B">
        <w:rPr>
          <w:color w:val="1F497D" w:themeColor="text2"/>
        </w:rPr>
        <w:t xml:space="preserve"> </w:t>
      </w:r>
      <w:proofErr w:type="spellStart"/>
      <w:r w:rsidR="00AD28D7">
        <w:t>std_logic</w:t>
      </w:r>
      <w:proofErr w:type="spellEnd"/>
    </w:p>
    <w:p w14:paraId="225B291B" w14:textId="7B8A8318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</w:t>
      </w:r>
      <w:r w:rsidR="00AD28D7">
        <w:t xml:space="preserve">); </w:t>
      </w:r>
    </w:p>
    <w:p w14:paraId="1E44C136" w14:textId="77777777" w:rsidR="00AD28D7" w:rsidRDefault="00AD28D7" w:rsidP="00351E6A">
      <w:pPr>
        <w:pStyle w:val="KOD"/>
        <w:numPr>
          <w:ilvl w:val="0"/>
          <w:numId w:val="31"/>
        </w:numPr>
        <w:ind w:left="680" w:hanging="340"/>
      </w:pPr>
      <w:proofErr w:type="spellStart"/>
      <w:r w:rsidRPr="0035435B">
        <w:rPr>
          <w:b/>
          <w:color w:val="1F497D" w:themeColor="text2"/>
        </w:rPr>
        <w:t>end</w:t>
      </w:r>
      <w:proofErr w:type="spellEnd"/>
      <w:r w:rsidRPr="0035435B">
        <w:rPr>
          <w:color w:val="1F497D" w:themeColor="text2"/>
        </w:rPr>
        <w:t xml:space="preserve"> </w:t>
      </w:r>
      <w:proofErr w:type="spellStart"/>
      <w:r>
        <w:t>tam_toplayici</w:t>
      </w:r>
      <w:proofErr w:type="spellEnd"/>
      <w:r>
        <w:t>;</w:t>
      </w:r>
    </w:p>
    <w:p w14:paraId="5A8CABD2" w14:textId="77777777" w:rsidR="00CB4B74" w:rsidRDefault="00CB4B74" w:rsidP="00351E6A">
      <w:pPr>
        <w:pStyle w:val="KOD"/>
        <w:numPr>
          <w:ilvl w:val="0"/>
          <w:numId w:val="31"/>
        </w:numPr>
        <w:ind w:left="680" w:hanging="340"/>
      </w:pPr>
    </w:p>
    <w:p w14:paraId="0CA618FD" w14:textId="77777777" w:rsidR="00AD28D7" w:rsidRDefault="00AD28D7" w:rsidP="00351E6A">
      <w:pPr>
        <w:pStyle w:val="KOD"/>
        <w:numPr>
          <w:ilvl w:val="0"/>
          <w:numId w:val="31"/>
        </w:numPr>
        <w:ind w:left="680" w:hanging="340"/>
      </w:pPr>
      <w:proofErr w:type="spellStart"/>
      <w:r w:rsidRPr="0035435B">
        <w:rPr>
          <w:b/>
          <w:color w:val="1F497D" w:themeColor="text2"/>
        </w:rPr>
        <w:t>architecture</w:t>
      </w:r>
      <w:proofErr w:type="spellEnd"/>
      <w:r w:rsidRPr="0035435B">
        <w:rPr>
          <w:color w:val="1F497D" w:themeColor="text2"/>
        </w:rPr>
        <w:t xml:space="preserve"> </w:t>
      </w:r>
      <w:proofErr w:type="spellStart"/>
      <w:r>
        <w:t>Behavioral</w:t>
      </w:r>
      <w:proofErr w:type="spellEnd"/>
      <w:r>
        <w:t xml:space="preserve"> </w:t>
      </w:r>
      <w:r w:rsidRPr="0035435B">
        <w:rPr>
          <w:b/>
          <w:color w:val="1F497D" w:themeColor="text2"/>
        </w:rPr>
        <w:t>of</w:t>
      </w:r>
      <w:r w:rsidRPr="0035435B">
        <w:rPr>
          <w:color w:val="1F497D" w:themeColor="text2"/>
        </w:rPr>
        <w:t xml:space="preserve"> </w:t>
      </w:r>
      <w:proofErr w:type="spellStart"/>
      <w:r>
        <w:t>tam_toplayici</w:t>
      </w:r>
      <w:proofErr w:type="spellEnd"/>
      <w:r>
        <w:t xml:space="preserve"> </w:t>
      </w:r>
      <w:r w:rsidRPr="0035435B">
        <w:rPr>
          <w:b/>
          <w:color w:val="1F497D" w:themeColor="text2"/>
        </w:rPr>
        <w:t>is</w:t>
      </w:r>
    </w:p>
    <w:p w14:paraId="61A87134" w14:textId="77777777" w:rsidR="00CB4B74" w:rsidRDefault="00CB4B74" w:rsidP="00351E6A">
      <w:pPr>
        <w:pStyle w:val="KOD"/>
        <w:numPr>
          <w:ilvl w:val="0"/>
          <w:numId w:val="31"/>
        </w:numPr>
        <w:ind w:left="680" w:hanging="340"/>
      </w:pPr>
    </w:p>
    <w:p w14:paraId="789C89BA" w14:textId="77777777" w:rsidR="00AD28D7" w:rsidRPr="0035435B" w:rsidRDefault="00AD28D7" w:rsidP="00351E6A">
      <w:pPr>
        <w:pStyle w:val="KOD"/>
        <w:numPr>
          <w:ilvl w:val="0"/>
          <w:numId w:val="31"/>
        </w:numPr>
        <w:ind w:left="680" w:hanging="340"/>
        <w:rPr>
          <w:b/>
        </w:rPr>
      </w:pPr>
      <w:proofErr w:type="spellStart"/>
      <w:r w:rsidRPr="0035435B">
        <w:rPr>
          <w:b/>
          <w:color w:val="1F497D" w:themeColor="text2"/>
        </w:rPr>
        <w:t>begin</w:t>
      </w:r>
      <w:proofErr w:type="spellEnd"/>
    </w:p>
    <w:p w14:paraId="160BB089" w14:textId="77777777" w:rsidR="00CB4B74" w:rsidRDefault="00CB4B74" w:rsidP="00351E6A">
      <w:pPr>
        <w:pStyle w:val="KOD"/>
        <w:numPr>
          <w:ilvl w:val="0"/>
          <w:numId w:val="31"/>
        </w:numPr>
        <w:ind w:left="680" w:hanging="340"/>
      </w:pPr>
    </w:p>
    <w:p w14:paraId="01391F00" w14:textId="0BD41F5E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</w:t>
      </w:r>
      <w:proofErr w:type="spellStart"/>
      <w:r w:rsidR="00AD28D7">
        <w:t>out_cikis</w:t>
      </w:r>
      <w:proofErr w:type="spellEnd"/>
      <w:r w:rsidR="00AD28D7">
        <w:t xml:space="preserve"> &lt;= </w:t>
      </w:r>
      <w:proofErr w:type="spellStart"/>
      <w:r w:rsidR="00AD28D7">
        <w:t>in_giris_elde</w:t>
      </w:r>
      <w:proofErr w:type="spellEnd"/>
      <w:r w:rsidR="00AD28D7">
        <w:t xml:space="preserve"> </w:t>
      </w:r>
      <w:proofErr w:type="spellStart"/>
      <w:r w:rsidR="00AD28D7" w:rsidRPr="0035435B">
        <w:rPr>
          <w:b/>
          <w:color w:val="1F497D" w:themeColor="text2"/>
        </w:rPr>
        <w:t>xor</w:t>
      </w:r>
      <w:proofErr w:type="spellEnd"/>
      <w:r w:rsidR="00AD28D7" w:rsidRPr="0035435B">
        <w:rPr>
          <w:color w:val="1F497D" w:themeColor="text2"/>
        </w:rPr>
        <w:t xml:space="preserve"> </w:t>
      </w:r>
      <w:r w:rsidR="00AD28D7">
        <w:t xml:space="preserve">in_giris_1 </w:t>
      </w:r>
      <w:proofErr w:type="spellStart"/>
      <w:r w:rsidR="00AD28D7" w:rsidRPr="0035435B">
        <w:rPr>
          <w:b/>
          <w:color w:val="1F497D" w:themeColor="text2"/>
        </w:rPr>
        <w:t>xor</w:t>
      </w:r>
      <w:proofErr w:type="spellEnd"/>
      <w:r w:rsidR="00AD28D7" w:rsidRPr="0035435B">
        <w:rPr>
          <w:color w:val="1F497D" w:themeColor="text2"/>
        </w:rPr>
        <w:t xml:space="preserve"> </w:t>
      </w:r>
      <w:r w:rsidR="00AD28D7">
        <w:t>in_giris_2;</w:t>
      </w:r>
    </w:p>
    <w:p w14:paraId="0766EAB7" w14:textId="63C3FF23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</w:t>
      </w:r>
      <w:proofErr w:type="spellStart"/>
      <w:r w:rsidR="00AD28D7">
        <w:t>out_cikis_elde</w:t>
      </w:r>
      <w:proofErr w:type="spellEnd"/>
      <w:r w:rsidR="00AD28D7">
        <w:t xml:space="preserve"> &lt;= (</w:t>
      </w:r>
      <w:proofErr w:type="spellStart"/>
      <w:r w:rsidR="00AD28D7">
        <w:t>in_giris_elde</w:t>
      </w:r>
      <w:proofErr w:type="spellEnd"/>
      <w:r w:rsidR="00AD28D7">
        <w:t xml:space="preserve"> </w:t>
      </w:r>
      <w:proofErr w:type="spellStart"/>
      <w:r w:rsidR="00AD28D7" w:rsidRPr="0035435B">
        <w:rPr>
          <w:b/>
          <w:color w:val="1F497D" w:themeColor="text2"/>
        </w:rPr>
        <w:t>and</w:t>
      </w:r>
      <w:proofErr w:type="spellEnd"/>
      <w:r w:rsidR="00AD28D7" w:rsidRPr="0035435B">
        <w:rPr>
          <w:color w:val="1F497D" w:themeColor="text2"/>
        </w:rPr>
        <w:t xml:space="preserve"> </w:t>
      </w:r>
      <w:r w:rsidR="00AD28D7">
        <w:t xml:space="preserve">in_giris_1) </w:t>
      </w:r>
      <w:proofErr w:type="spellStart"/>
      <w:r w:rsidR="00AD28D7" w:rsidRPr="0035435B">
        <w:rPr>
          <w:b/>
          <w:color w:val="1F497D" w:themeColor="text2"/>
        </w:rPr>
        <w:t>or</w:t>
      </w:r>
      <w:proofErr w:type="spellEnd"/>
    </w:p>
    <w:p w14:paraId="12472C4D" w14:textId="4BFDF783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                </w:t>
      </w:r>
      <w:r w:rsidR="00AD28D7">
        <w:t>(</w:t>
      </w:r>
      <w:proofErr w:type="spellStart"/>
      <w:r w:rsidR="00AD28D7">
        <w:t>in_giris_elde</w:t>
      </w:r>
      <w:proofErr w:type="spellEnd"/>
      <w:r w:rsidR="00AD28D7">
        <w:t xml:space="preserve"> </w:t>
      </w:r>
      <w:proofErr w:type="spellStart"/>
      <w:r w:rsidR="00AD28D7" w:rsidRPr="0035435B">
        <w:rPr>
          <w:b/>
          <w:color w:val="1F497D" w:themeColor="text2"/>
        </w:rPr>
        <w:t>and</w:t>
      </w:r>
      <w:proofErr w:type="spellEnd"/>
      <w:r w:rsidR="00AD28D7" w:rsidRPr="0035435B">
        <w:rPr>
          <w:color w:val="1F497D" w:themeColor="text2"/>
        </w:rPr>
        <w:t xml:space="preserve"> </w:t>
      </w:r>
      <w:r w:rsidR="00AD28D7">
        <w:t xml:space="preserve">in_giris_2) </w:t>
      </w:r>
      <w:proofErr w:type="spellStart"/>
      <w:r w:rsidR="00AD28D7" w:rsidRPr="0035435B">
        <w:rPr>
          <w:b/>
          <w:color w:val="1F497D" w:themeColor="text2"/>
        </w:rPr>
        <w:t>or</w:t>
      </w:r>
      <w:proofErr w:type="spellEnd"/>
      <w:r w:rsidR="000F3885">
        <w:rPr>
          <w:color w:val="1F497D" w:themeColor="text2"/>
        </w:rPr>
        <w:t xml:space="preserve"> </w:t>
      </w:r>
    </w:p>
    <w:p w14:paraId="4F7B3F54" w14:textId="690D3EE5" w:rsidR="00AD28D7" w:rsidRDefault="0035435B" w:rsidP="00351E6A">
      <w:pPr>
        <w:pStyle w:val="KOD"/>
        <w:numPr>
          <w:ilvl w:val="0"/>
          <w:numId w:val="31"/>
        </w:numPr>
        <w:ind w:left="680" w:hanging="340"/>
      </w:pPr>
      <w:r>
        <w:t xml:space="preserve">                    </w:t>
      </w:r>
      <w:r w:rsidR="00AD28D7">
        <w:t xml:space="preserve">(in_giris_1 </w:t>
      </w:r>
      <w:proofErr w:type="spellStart"/>
      <w:r w:rsidR="00AD28D7" w:rsidRPr="0035435B">
        <w:rPr>
          <w:b/>
          <w:color w:val="1F497D" w:themeColor="text2"/>
        </w:rPr>
        <w:t>and</w:t>
      </w:r>
      <w:proofErr w:type="spellEnd"/>
      <w:r w:rsidR="00AD28D7" w:rsidRPr="0035435B">
        <w:rPr>
          <w:color w:val="1F497D" w:themeColor="text2"/>
        </w:rPr>
        <w:t xml:space="preserve"> </w:t>
      </w:r>
      <w:r w:rsidR="00AD28D7">
        <w:t>in_giris_2);</w:t>
      </w:r>
    </w:p>
    <w:p w14:paraId="598026AC" w14:textId="77777777" w:rsidR="00CB4B74" w:rsidRDefault="00CB4B74" w:rsidP="00351E6A">
      <w:pPr>
        <w:pStyle w:val="KOD"/>
        <w:numPr>
          <w:ilvl w:val="0"/>
          <w:numId w:val="31"/>
        </w:numPr>
        <w:ind w:left="680" w:hanging="340"/>
      </w:pPr>
    </w:p>
    <w:p w14:paraId="3086EA1B" w14:textId="236307A0" w:rsidR="00E13D39" w:rsidRDefault="00AD28D7" w:rsidP="00351E6A">
      <w:pPr>
        <w:pStyle w:val="KOD"/>
        <w:numPr>
          <w:ilvl w:val="0"/>
          <w:numId w:val="31"/>
        </w:numPr>
        <w:ind w:left="680" w:hanging="340"/>
      </w:pPr>
      <w:proofErr w:type="spellStart"/>
      <w:r w:rsidRPr="0035435B">
        <w:rPr>
          <w:b/>
          <w:color w:val="1F497D" w:themeColor="text2"/>
        </w:rPr>
        <w:t>end</w:t>
      </w:r>
      <w:proofErr w:type="spellEnd"/>
      <w:r w:rsidRPr="0035435B">
        <w:rPr>
          <w:color w:val="1F497D" w:themeColor="text2"/>
        </w:rPr>
        <w:t xml:space="preserve"> </w:t>
      </w:r>
      <w:proofErr w:type="spellStart"/>
      <w:r>
        <w:t>Behavioral</w:t>
      </w:r>
      <w:proofErr w:type="spellEnd"/>
      <w:r>
        <w:t>;</w:t>
      </w:r>
    </w:p>
    <w:p w14:paraId="72C808C1" w14:textId="77777777" w:rsidR="00CB4B74" w:rsidRDefault="00CB4B74" w:rsidP="00AD28D7"/>
    <w:p w14:paraId="4C56B708" w14:textId="20185A24" w:rsidR="00DD36A4" w:rsidRDefault="00DD36A4" w:rsidP="002F3913">
      <w:pPr>
        <w:pStyle w:val="Balk2"/>
        <w:numPr>
          <w:ilvl w:val="1"/>
          <w:numId w:val="3"/>
        </w:numPr>
      </w:pPr>
      <w:bookmarkStart w:id="1" w:name="_Toc394327668"/>
      <w:r>
        <w:t>GENERIC Kullanarak ENTITY Tanımlama</w:t>
      </w:r>
      <w:bookmarkEnd w:id="1"/>
    </w:p>
    <w:p w14:paraId="35B89023" w14:textId="5EF27F1C" w:rsidR="00DD36A4" w:rsidRDefault="00DD36A4" w:rsidP="002F3913">
      <w:r>
        <w:t xml:space="preserve">4 bitlik bir toplayıcı için </w:t>
      </w:r>
      <w:r w:rsidR="00A2720E">
        <w:t>art</w:t>
      </w:r>
      <w:r>
        <w:t xml:space="preserve"> ard</w:t>
      </w:r>
      <w:r w:rsidR="00A2720E">
        <w:t>a</w:t>
      </w:r>
      <w:r>
        <w:t xml:space="preserve"> 4 adet tam toplayıcı devresinin birbirine bağlanması gerekmektedir. Eğer tasarlanan sistem 4 bitlik yerine artık 8 bitlik bir toplayıcı olarak kullanılacaksa bu sefer 8 adet tam toplayıcı devresinin birbirine bağlanması gerekmektedir. Bu sayı arttıkça kod </w:t>
      </w:r>
      <w:r w:rsidR="008449E3">
        <w:t>içerisinde</w:t>
      </w:r>
      <w:r>
        <w:t xml:space="preserve"> yapılacak değişikliklerin sayısı</w:t>
      </w:r>
      <w:r w:rsidR="008449E3">
        <w:t xml:space="preserve"> </w:t>
      </w:r>
      <w:r>
        <w:t>da artmaktadır</w:t>
      </w:r>
      <w:r w:rsidR="007309BA">
        <w:t xml:space="preserve"> (</w:t>
      </w:r>
      <w:r w:rsidR="002D4819">
        <w:fldChar w:fldCharType="begin"/>
      </w:r>
      <w:r w:rsidR="002D4819">
        <w:instrText xml:space="preserve"> REF _Ref402012952 \h </w:instrText>
      </w:r>
      <w:r w:rsidR="002D4819">
        <w:fldChar w:fldCharType="separate"/>
      </w:r>
      <w:r w:rsidR="002D4819">
        <w:t xml:space="preserve">Şekil </w:t>
      </w:r>
      <w:r w:rsidR="002D4819">
        <w:rPr>
          <w:noProof/>
        </w:rPr>
        <w:t>6</w:t>
      </w:r>
      <w:r w:rsidR="002D4819">
        <w:noBreakHyphen/>
      </w:r>
      <w:r w:rsidR="002D4819">
        <w:rPr>
          <w:noProof/>
        </w:rPr>
        <w:t>2</w:t>
      </w:r>
      <w:r w:rsidR="002D4819">
        <w:fldChar w:fldCharType="end"/>
      </w:r>
      <w:r w:rsidR="007309BA">
        <w:t>)</w:t>
      </w:r>
      <w:r>
        <w:t xml:space="preserve">. </w:t>
      </w:r>
      <w:r w:rsidR="002B3D05">
        <w:t xml:space="preserve">Bu durumu kontrol altına alabilmek amacı ile VHDL dilinde parametrik tasarım yapılabilmesi için </w:t>
      </w:r>
      <w:proofErr w:type="spellStart"/>
      <w:r w:rsidR="002B3D05" w:rsidRPr="002204B2">
        <w:rPr>
          <w:rFonts w:ascii="Courier New" w:hAnsi="Courier New" w:cs="Courier New"/>
          <w:b/>
        </w:rPr>
        <w:t>generic</w:t>
      </w:r>
      <w:proofErr w:type="spellEnd"/>
      <w:r w:rsidR="002B3D05">
        <w:t xml:space="preserve"> tanımlama mevcuttur.</w:t>
      </w:r>
    </w:p>
    <w:p w14:paraId="17E115AB" w14:textId="0722FBA7" w:rsidR="00A03451" w:rsidRDefault="00A03451" w:rsidP="00A03451">
      <w:proofErr w:type="spellStart"/>
      <w:r w:rsidRPr="002B3D05">
        <w:rPr>
          <w:rFonts w:ascii="Courier New" w:hAnsi="Courier New" w:cs="Courier New"/>
          <w:b/>
        </w:rPr>
        <w:t>generic</w:t>
      </w:r>
      <w:proofErr w:type="spellEnd"/>
      <w:r w:rsidRPr="002B3D05">
        <w:rPr>
          <w:rFonts w:ascii="Courier New" w:hAnsi="Courier New" w:cs="Courier New"/>
        </w:rPr>
        <w:t xml:space="preserve"> </w:t>
      </w:r>
      <w:r w:rsidRPr="00B2542D">
        <w:t>tanımlaması yapılarak tasarlanan devre parametrik özelliğe</w:t>
      </w:r>
      <w:r>
        <w:t xml:space="preserve"> sahip olmaktadır. Özellikle büyük tasarımlarda </w:t>
      </w:r>
      <w:proofErr w:type="spellStart"/>
      <w:r w:rsidRPr="002B3D05">
        <w:rPr>
          <w:rFonts w:ascii="Courier New" w:hAnsi="Courier New" w:cs="Courier New"/>
          <w:b/>
        </w:rPr>
        <w:t>generic</w:t>
      </w:r>
      <w:proofErr w:type="spellEnd"/>
      <w:r w:rsidRPr="002B3D05">
        <w:rPr>
          <w:rFonts w:ascii="Courier New" w:hAnsi="Courier New" w:cs="Courier New"/>
        </w:rPr>
        <w:t xml:space="preserve"> </w:t>
      </w:r>
      <w:r>
        <w:t>kullanı</w:t>
      </w:r>
      <w:r w:rsidR="007224B3">
        <w:t xml:space="preserve">mıyla </w:t>
      </w:r>
      <w:r>
        <w:t>yapılmak istenen değişiklikler kolaylıkla yapılabilmektedir.</w:t>
      </w:r>
    </w:p>
    <w:p w14:paraId="31090D1A" w14:textId="77777777" w:rsidR="00A03451" w:rsidRPr="00F644A6" w:rsidRDefault="00A03451" w:rsidP="00A03451">
      <w:pPr>
        <w:rPr>
          <w:highlight w:val="yellow"/>
        </w:rPr>
      </w:pPr>
      <w:proofErr w:type="spellStart"/>
      <w:r w:rsidRPr="002B3D05">
        <w:rPr>
          <w:rFonts w:ascii="Courier New" w:hAnsi="Courier New" w:cs="Courier New"/>
          <w:b/>
        </w:rPr>
        <w:t>generic</w:t>
      </w:r>
      <w:proofErr w:type="spellEnd"/>
      <w:r w:rsidRPr="002B3D05">
        <w:rPr>
          <w:rFonts w:ascii="Courier New" w:hAnsi="Courier New" w:cs="Courier New"/>
        </w:rPr>
        <w:t xml:space="preserve"> </w:t>
      </w:r>
      <w:r>
        <w:t xml:space="preserve">olarak tanımlanan ifadeler yapılacak değişikliklerle tasarlanan tasarımın tamamı değiştirilmektedir. </w:t>
      </w:r>
      <w:r w:rsidRPr="00E236D5">
        <w:t>Bu nedenle kullanıcı tasarım içer</w:t>
      </w:r>
      <w:r>
        <w:t>i</w:t>
      </w:r>
      <w:r w:rsidRPr="00E236D5">
        <w:t xml:space="preserve">sinde yapacağı değişiklikleri tek tek yapmak yerine </w:t>
      </w:r>
      <w:proofErr w:type="spellStart"/>
      <w:r w:rsidRPr="002B3D05">
        <w:rPr>
          <w:rFonts w:ascii="Courier New" w:hAnsi="Courier New" w:cs="Courier New"/>
          <w:b/>
        </w:rPr>
        <w:t>generic</w:t>
      </w:r>
      <w:proofErr w:type="spellEnd"/>
      <w:r w:rsidRPr="002B3D05">
        <w:rPr>
          <w:rFonts w:ascii="Courier New" w:hAnsi="Courier New" w:cs="Courier New"/>
        </w:rPr>
        <w:t xml:space="preserve"> </w:t>
      </w:r>
      <w:r w:rsidRPr="00E236D5">
        <w:t>ile daha kolay yapma imkânına sahip olmaktadır.</w:t>
      </w:r>
    </w:p>
    <w:p w14:paraId="4989D040" w14:textId="622FDB6C" w:rsidR="00A03451" w:rsidRDefault="00C71759" w:rsidP="00A03451">
      <w:pPr>
        <w:rPr>
          <w:szCs w:val="24"/>
        </w:rPr>
      </w:pPr>
      <w:r w:rsidRPr="002E3073">
        <w:rPr>
          <w:rFonts w:ascii="Courier New" w:hAnsi="Courier New" w:cs="Courier New"/>
          <w:b/>
        </w:rPr>
        <w:t>Örnek 6:</w:t>
      </w:r>
      <w:r>
        <w:rPr>
          <w:rFonts w:ascii="Courier New" w:hAnsi="Courier New" w:cs="Courier New"/>
          <w:b/>
        </w:rPr>
        <w:t>2</w:t>
      </w:r>
      <w:r w:rsidRPr="002E3073">
        <w:rPr>
          <w:rFonts w:ascii="Courier New" w:hAnsi="Courier New" w:cs="Courier New"/>
          <w:b/>
        </w:rPr>
        <w:t>:</w:t>
      </w:r>
      <w:r>
        <w:t xml:space="preserve"> </w:t>
      </w:r>
      <w:r w:rsidR="002D4819">
        <w:fldChar w:fldCharType="begin"/>
      </w:r>
      <w:r w:rsidR="002D4819">
        <w:instrText xml:space="preserve"> REF _Ref402012952 \h </w:instrText>
      </w:r>
      <w:r w:rsidR="002D4819">
        <w:fldChar w:fldCharType="separate"/>
      </w:r>
      <w:r w:rsidR="002D4819">
        <w:t xml:space="preserve">Şekil </w:t>
      </w:r>
      <w:r w:rsidR="002D4819">
        <w:rPr>
          <w:noProof/>
        </w:rPr>
        <w:t>6</w:t>
      </w:r>
      <w:r w:rsidR="002D4819">
        <w:noBreakHyphen/>
      </w:r>
      <w:r w:rsidR="002D4819">
        <w:rPr>
          <w:noProof/>
        </w:rPr>
        <w:t>2</w:t>
      </w:r>
      <w:r w:rsidR="002D4819">
        <w:fldChar w:fldCharType="end"/>
      </w:r>
      <w:r w:rsidR="00A03451">
        <w:t xml:space="preserve">’de verilen blok şemaya ait </w:t>
      </w:r>
      <w:proofErr w:type="spellStart"/>
      <w:r w:rsidR="00A03451">
        <w:rPr>
          <w:rFonts w:ascii="Courier New" w:hAnsi="Courier New" w:cs="Courier New"/>
          <w:b/>
        </w:rPr>
        <w:t>generic</w:t>
      </w:r>
      <w:r w:rsidR="00A03451" w:rsidRPr="00047D87">
        <w:rPr>
          <w:rFonts w:ascii="Courier New" w:hAnsi="Courier New" w:cs="Courier New"/>
          <w:b/>
        </w:rPr>
        <w:t>_</w:t>
      </w:r>
      <w:proofErr w:type="gramStart"/>
      <w:r w:rsidR="00A03451" w:rsidRPr="00047D87">
        <w:rPr>
          <w:rFonts w:ascii="Courier New" w:hAnsi="Courier New" w:cs="Courier New"/>
          <w:b/>
        </w:rPr>
        <w:t>toplayici.vhd</w:t>
      </w:r>
      <w:proofErr w:type="spellEnd"/>
      <w:proofErr w:type="gramEnd"/>
      <w:r w:rsidR="00A03451">
        <w:t xml:space="preserve">  VHDL kodu aşağıda verilmiştir. </w:t>
      </w:r>
      <w:r w:rsidR="00A03451" w:rsidRPr="008B1450">
        <w:t xml:space="preserve"> </w:t>
      </w:r>
      <w:r w:rsidR="00A03451">
        <w:t xml:space="preserve">Kodda parametrik yapıda tam toplayıcı </w:t>
      </w:r>
      <w:r w:rsidR="00930376">
        <w:t>işlemi gerçekleştirilmiştir</w:t>
      </w:r>
      <w:r w:rsidR="00A03451">
        <w:t xml:space="preserve">. Parametrik işlem </w:t>
      </w:r>
      <w:r w:rsidR="00930376">
        <w:t>k</w:t>
      </w:r>
      <w:r w:rsidR="00A03451">
        <w:t xml:space="preserve">odda 5-7. satırlar arasında tanımlanan </w:t>
      </w:r>
      <w:proofErr w:type="spellStart"/>
      <w:r w:rsidR="00A03451" w:rsidRPr="00501504">
        <w:rPr>
          <w:rFonts w:ascii="Courier New" w:hAnsi="Courier New" w:cs="Courier New"/>
          <w:b/>
        </w:rPr>
        <w:t>n_bit</w:t>
      </w:r>
      <w:proofErr w:type="spellEnd"/>
      <w:r w:rsidR="00A03451">
        <w:t xml:space="preserve"> parametresi ile sağlanmaktadır. </w:t>
      </w:r>
    </w:p>
    <w:p w14:paraId="7220A844" w14:textId="77777777" w:rsidR="00A03451" w:rsidRDefault="00A03451" w:rsidP="00A03451">
      <w:proofErr w:type="spellStart"/>
      <w:r w:rsidRPr="005101C2">
        <w:rPr>
          <w:rFonts w:ascii="Courier New" w:hAnsi="Courier New" w:cs="Courier New"/>
          <w:b/>
          <w:szCs w:val="24"/>
        </w:rPr>
        <w:t>generic_toplayici</w:t>
      </w:r>
      <w:proofErr w:type="spellEnd"/>
      <w:r>
        <w:rPr>
          <w:szCs w:val="24"/>
        </w:rPr>
        <w:t xml:space="preserve"> varlığımızın port tanımlama işlemleri 8-14. satırlar arasında yapılmaktadır. </w:t>
      </w:r>
      <w:proofErr w:type="spellStart"/>
      <w:proofErr w:type="gramStart"/>
      <w:r>
        <w:rPr>
          <w:rFonts w:ascii="Courier New" w:hAnsi="Courier New" w:cs="Courier New"/>
          <w:b/>
        </w:rPr>
        <w:t>in</w:t>
      </w:r>
      <w:proofErr w:type="gramEnd"/>
      <w:r>
        <w:rPr>
          <w:rFonts w:ascii="Courier New" w:hAnsi="Courier New" w:cs="Courier New"/>
          <w:b/>
        </w:rPr>
        <w:t>_giris_elde</w:t>
      </w:r>
      <w:proofErr w:type="spellEnd"/>
      <w:r>
        <w:rPr>
          <w:rFonts w:ascii="Courier New" w:hAnsi="Courier New" w:cs="Courier New"/>
          <w:b/>
        </w:rPr>
        <w:t xml:space="preserve"> </w:t>
      </w:r>
      <w:r w:rsidRPr="00DA76C8">
        <w:t>po</w:t>
      </w:r>
      <w:r>
        <w:t xml:space="preserve">rtu </w:t>
      </w:r>
      <w:r w:rsidRPr="009979AA">
        <w:rPr>
          <w:rFonts w:ascii="Courier New" w:hAnsi="Courier New" w:cs="Courier New"/>
          <w:b/>
        </w:rPr>
        <w:t>in</w:t>
      </w:r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 w:rsidRPr="009979AA">
        <w:rPr>
          <w:rFonts w:ascii="Courier New" w:hAnsi="Courier New" w:cs="Courier New"/>
          <w:b/>
        </w:rPr>
        <w:t>std_logic</w:t>
      </w:r>
      <w:proofErr w:type="spellEnd"/>
      <w:r>
        <w:t xml:space="preserve"> tipindedir. </w:t>
      </w:r>
      <w:r>
        <w:rPr>
          <w:rFonts w:ascii="Courier New" w:hAnsi="Courier New" w:cs="Courier New"/>
          <w:b/>
        </w:rPr>
        <w:t xml:space="preserve">in_giris_1 </w:t>
      </w:r>
      <w:r w:rsidRPr="00DA76C8">
        <w:t>ve</w:t>
      </w:r>
      <w:r>
        <w:rPr>
          <w:rFonts w:ascii="Courier New" w:hAnsi="Courier New" w:cs="Courier New"/>
          <w:b/>
        </w:rPr>
        <w:t xml:space="preserve"> </w:t>
      </w:r>
      <w:r w:rsidRPr="00262593">
        <w:rPr>
          <w:rFonts w:ascii="Courier New" w:hAnsi="Courier New" w:cs="Courier New"/>
          <w:b/>
        </w:rPr>
        <w:t>in_giris_</w:t>
      </w:r>
      <w:proofErr w:type="gramStart"/>
      <w:r w:rsidRPr="00262593">
        <w:rPr>
          <w:rFonts w:ascii="Courier New" w:hAnsi="Courier New" w:cs="Courier New"/>
          <w:b/>
        </w:rPr>
        <w:t>2</w:t>
      </w:r>
      <w:r>
        <w:t xml:space="preserve">  portları</w:t>
      </w:r>
      <w:proofErr w:type="gramEnd"/>
      <w:r>
        <w:t xml:space="preserve"> </w:t>
      </w:r>
      <w:r w:rsidRPr="009979AA">
        <w:rPr>
          <w:rFonts w:ascii="Courier New" w:hAnsi="Courier New" w:cs="Courier New"/>
          <w:b/>
        </w:rPr>
        <w:t>in</w:t>
      </w:r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 w:rsidRPr="00633D4B">
        <w:rPr>
          <w:rFonts w:ascii="Courier New" w:hAnsi="Courier New" w:cs="Courier New"/>
          <w:b/>
        </w:rPr>
        <w:t>n_bit</w:t>
      </w:r>
      <w:proofErr w:type="spellEnd"/>
      <w:r w:rsidRPr="00633D4B">
        <w:rPr>
          <w:rFonts w:ascii="Courier New" w:hAnsi="Courier New" w:cs="Courier New"/>
          <w:b/>
        </w:rPr>
        <w:t xml:space="preserve"> </w:t>
      </w:r>
      <w:r>
        <w:t xml:space="preserve">bitlik </w:t>
      </w:r>
      <w:proofErr w:type="spellStart"/>
      <w:r w:rsidRPr="009979AA">
        <w:rPr>
          <w:rFonts w:ascii="Courier New" w:hAnsi="Courier New" w:cs="Courier New"/>
          <w:b/>
        </w:rPr>
        <w:t>std_logic_vector</w:t>
      </w:r>
      <w:proofErr w:type="spellEnd"/>
      <w:r>
        <w:t xml:space="preserve"> tipindedir. </w:t>
      </w:r>
      <w:proofErr w:type="spellStart"/>
      <w:r w:rsidRPr="00D119B9">
        <w:rPr>
          <w:rFonts w:ascii="Courier New" w:hAnsi="Courier New" w:cs="Courier New"/>
          <w:b/>
        </w:rPr>
        <w:t>out_</w:t>
      </w:r>
      <w:proofErr w:type="gramStart"/>
      <w:r w:rsidRPr="00D119B9">
        <w:rPr>
          <w:rFonts w:ascii="Courier New" w:hAnsi="Courier New" w:cs="Courier New"/>
          <w:b/>
        </w:rPr>
        <w:t>cikis</w:t>
      </w:r>
      <w:proofErr w:type="spellEnd"/>
      <w:r>
        <w:t xml:space="preserve">  portu</w:t>
      </w:r>
      <w:proofErr w:type="gramEnd"/>
      <w:r>
        <w:t xml:space="preserve"> </w:t>
      </w:r>
      <w:proofErr w:type="spellStart"/>
      <w:r w:rsidRPr="009979AA">
        <w:rPr>
          <w:rFonts w:ascii="Courier New" w:hAnsi="Courier New" w:cs="Courier New"/>
          <w:b/>
        </w:rPr>
        <w:t>out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 w:rsidRPr="00633D4B">
        <w:rPr>
          <w:rFonts w:ascii="Courier New" w:hAnsi="Courier New" w:cs="Courier New"/>
          <w:b/>
        </w:rPr>
        <w:t>n_bit</w:t>
      </w:r>
      <w:proofErr w:type="spellEnd"/>
      <w:r>
        <w:t xml:space="preserve"> bitlik </w:t>
      </w:r>
      <w:proofErr w:type="spellStart"/>
      <w:r w:rsidRPr="009979AA">
        <w:rPr>
          <w:rFonts w:ascii="Courier New" w:hAnsi="Courier New" w:cs="Courier New"/>
          <w:b/>
        </w:rPr>
        <w:t>std_logic_vector</w:t>
      </w:r>
      <w:proofErr w:type="spellEnd"/>
      <w:r>
        <w:t xml:space="preserve"> tipindedir. </w:t>
      </w:r>
      <w:proofErr w:type="spellStart"/>
      <w:r w:rsidRPr="00D119B9">
        <w:rPr>
          <w:rFonts w:ascii="Courier New" w:hAnsi="Courier New" w:cs="Courier New"/>
          <w:b/>
        </w:rPr>
        <w:t>out_cikis_elde</w:t>
      </w:r>
      <w:proofErr w:type="spellEnd"/>
      <w:r>
        <w:t xml:space="preserve"> portu </w:t>
      </w:r>
      <w:proofErr w:type="spellStart"/>
      <w:r w:rsidRPr="009979AA">
        <w:rPr>
          <w:rFonts w:ascii="Courier New" w:hAnsi="Courier New" w:cs="Courier New"/>
          <w:b/>
        </w:rPr>
        <w:t>out</w:t>
      </w:r>
      <w:proofErr w:type="spellEnd"/>
      <w:r>
        <w:t xml:space="preserve"> </w:t>
      </w:r>
      <w:proofErr w:type="spellStart"/>
      <w:r>
        <w:t>modunda</w:t>
      </w:r>
      <w:proofErr w:type="spellEnd"/>
      <w:r>
        <w:t xml:space="preserve"> </w:t>
      </w:r>
      <w:proofErr w:type="spellStart"/>
      <w:r w:rsidRPr="009979AA">
        <w:rPr>
          <w:rFonts w:ascii="Courier New" w:hAnsi="Courier New" w:cs="Courier New"/>
          <w:b/>
        </w:rPr>
        <w:t>std_logic</w:t>
      </w:r>
      <w:proofErr w:type="spellEnd"/>
      <w:r>
        <w:t xml:space="preserve"> tipindedir.</w:t>
      </w:r>
    </w:p>
    <w:p w14:paraId="0FA3BEF2" w14:textId="77777777" w:rsidR="00A03451" w:rsidRDefault="00A03451" w:rsidP="002F3913"/>
    <w:p w14:paraId="662F0548" w14:textId="77777777" w:rsidR="00A90284" w:rsidRDefault="00A90284" w:rsidP="00A90284">
      <w:pPr>
        <w:jc w:val="center"/>
        <w:rPr>
          <w:rFonts w:cs="Times New Roman"/>
          <w:szCs w:val="20"/>
          <w:highlight w:val="yellow"/>
        </w:rPr>
      </w:pPr>
      <w:r>
        <w:rPr>
          <w:rFonts w:cs="Times New Roman"/>
          <w:noProof/>
          <w:szCs w:val="20"/>
          <w:lang w:eastAsia="tr-TR"/>
        </w:rPr>
        <w:lastRenderedPageBreak/>
        <w:drawing>
          <wp:inline distT="0" distB="0" distL="0" distR="0" wp14:anchorId="259AF431" wp14:editId="21589BE0">
            <wp:extent cx="4003040" cy="3959796"/>
            <wp:effectExtent l="0" t="0" r="0" b="317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olum_5_2.b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1049" cy="3977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A82A2" w14:textId="77777777" w:rsidR="00A90284" w:rsidRPr="00F644A6" w:rsidRDefault="00A90284" w:rsidP="00A90284">
      <w:pPr>
        <w:rPr>
          <w:rFonts w:cs="Times New Roman"/>
          <w:szCs w:val="20"/>
          <w:highlight w:val="yellow"/>
        </w:rPr>
      </w:pPr>
    </w:p>
    <w:p w14:paraId="23A254C6" w14:textId="77777777" w:rsidR="00A90284" w:rsidRDefault="00A90284" w:rsidP="00A90284">
      <w:pPr>
        <w:pStyle w:val="ResimYazs"/>
      </w:pPr>
      <w:bookmarkStart w:id="2" w:name="_Ref402012952"/>
      <w:r>
        <w:t xml:space="preserve">Şekil </w:t>
      </w:r>
      <w:fldSimple w:instr=" STYLEREF 1 \s ">
        <w:r w:rsidR="00A03451">
          <w:rPr>
            <w:noProof/>
          </w:rPr>
          <w:t>6</w:t>
        </w:r>
      </w:fldSimple>
      <w:r>
        <w:noBreakHyphen/>
      </w:r>
      <w:fldSimple w:instr=" SEQ Şekil \* ARABIC \s 1 ">
        <w:r w:rsidR="00A03451">
          <w:rPr>
            <w:noProof/>
          </w:rPr>
          <w:t>2</w:t>
        </w:r>
      </w:fldSimple>
      <w:bookmarkEnd w:id="2"/>
      <w:r>
        <w:rPr>
          <w:noProof/>
        </w:rPr>
        <w:t xml:space="preserve"> n bitlik tam toplayıcı devresinin alt devre kullanılarak gösterimi</w:t>
      </w:r>
    </w:p>
    <w:p w14:paraId="696831BB" w14:textId="20E3294F" w:rsidR="00DD36A4" w:rsidRDefault="005156A2" w:rsidP="002F3913">
      <w:pPr>
        <w:rPr>
          <w:szCs w:val="24"/>
        </w:rPr>
      </w:pPr>
      <w:r>
        <w:t xml:space="preserve">6. </w:t>
      </w:r>
      <w:r w:rsidR="00544FD5">
        <w:t>s</w:t>
      </w:r>
      <w:r>
        <w:t xml:space="preserve">atırda tanımlanan </w:t>
      </w:r>
      <w:proofErr w:type="spellStart"/>
      <w:r w:rsidRPr="00501504">
        <w:rPr>
          <w:rFonts w:ascii="Courier New" w:hAnsi="Courier New" w:cs="Courier New"/>
          <w:b/>
          <w:szCs w:val="24"/>
        </w:rPr>
        <w:t>n_</w:t>
      </w:r>
      <w:proofErr w:type="gramStart"/>
      <w:r w:rsidRPr="00501504">
        <w:rPr>
          <w:rFonts w:ascii="Courier New" w:hAnsi="Courier New" w:cs="Courier New"/>
          <w:b/>
          <w:szCs w:val="24"/>
        </w:rPr>
        <w:t>bit</w:t>
      </w:r>
      <w:proofErr w:type="spellEnd"/>
      <w:r w:rsidRPr="00501504">
        <w:rPr>
          <w:rFonts w:ascii="Courier New" w:hAnsi="Courier New" w:cs="Courier New"/>
          <w:b/>
          <w:szCs w:val="24"/>
        </w:rPr>
        <w:t xml:space="preserve"> : </w:t>
      </w:r>
      <w:proofErr w:type="spellStart"/>
      <w:r w:rsidRPr="00501504">
        <w:rPr>
          <w:rFonts w:ascii="Courier New" w:hAnsi="Courier New" w:cs="Courier New"/>
          <w:b/>
          <w:szCs w:val="24"/>
        </w:rPr>
        <w:t>integer</w:t>
      </w:r>
      <w:proofErr w:type="spellEnd"/>
      <w:proofErr w:type="gramEnd"/>
      <w:r w:rsidRPr="00501504">
        <w:rPr>
          <w:rFonts w:ascii="Courier New" w:hAnsi="Courier New" w:cs="Courier New"/>
          <w:b/>
          <w:szCs w:val="24"/>
        </w:rPr>
        <w:t xml:space="preserve"> := 8</w:t>
      </w:r>
      <w:r>
        <w:rPr>
          <w:b/>
          <w:i/>
          <w:szCs w:val="24"/>
        </w:rPr>
        <w:t xml:space="preserve">  </w:t>
      </w:r>
      <w:r>
        <w:rPr>
          <w:szCs w:val="24"/>
        </w:rPr>
        <w:t xml:space="preserve">söz dizimi ile tasarlanacak sistemimizde kullanılacak olan </w:t>
      </w:r>
      <w:proofErr w:type="spellStart"/>
      <w:r w:rsidRPr="00501504">
        <w:rPr>
          <w:rFonts w:ascii="Courier New" w:hAnsi="Courier New" w:cs="Courier New"/>
          <w:b/>
        </w:rPr>
        <w:t>n_bit</w:t>
      </w:r>
      <w:proofErr w:type="spellEnd"/>
      <w:r>
        <w:t xml:space="preserve"> </w:t>
      </w:r>
      <w:r>
        <w:rPr>
          <w:szCs w:val="24"/>
        </w:rPr>
        <w:t xml:space="preserve">değişkeni 8 değerini alacaktır. </w:t>
      </w:r>
      <w:proofErr w:type="spellStart"/>
      <w:proofErr w:type="gramStart"/>
      <w:r w:rsidR="008D23E7" w:rsidRPr="00501504">
        <w:rPr>
          <w:rFonts w:ascii="Courier New" w:hAnsi="Courier New" w:cs="Courier New"/>
          <w:b/>
        </w:rPr>
        <w:t>n</w:t>
      </w:r>
      <w:proofErr w:type="gramEnd"/>
      <w:r w:rsidR="008D23E7" w:rsidRPr="00501504">
        <w:rPr>
          <w:rFonts w:ascii="Courier New" w:hAnsi="Courier New" w:cs="Courier New"/>
          <w:b/>
        </w:rPr>
        <w:t>_bit</w:t>
      </w:r>
      <w:proofErr w:type="spellEnd"/>
      <w:r w:rsidR="008D23E7">
        <w:t xml:space="preserve"> </w:t>
      </w:r>
      <w:r w:rsidR="00DD36A4">
        <w:rPr>
          <w:szCs w:val="24"/>
        </w:rPr>
        <w:t xml:space="preserve">değerini belirlenmesi ile birlikte </w:t>
      </w:r>
      <w:proofErr w:type="spellStart"/>
      <w:r w:rsidR="00DD36A4" w:rsidRPr="007904CE">
        <w:rPr>
          <w:rFonts w:ascii="Courier New" w:hAnsi="Courier New" w:cs="Courier New"/>
          <w:b/>
          <w:color w:val="000000" w:themeColor="text1"/>
          <w:szCs w:val="24"/>
        </w:rPr>
        <w:t>generic_toplayici</w:t>
      </w:r>
      <w:proofErr w:type="spellEnd"/>
      <w:r w:rsidR="00DD36A4" w:rsidRPr="007904CE">
        <w:rPr>
          <w:color w:val="000000" w:themeColor="text1"/>
          <w:szCs w:val="24"/>
        </w:rPr>
        <w:t xml:space="preserve"> </w:t>
      </w:r>
      <w:r w:rsidR="00DD36A4">
        <w:rPr>
          <w:szCs w:val="24"/>
        </w:rPr>
        <w:t xml:space="preserve">varlığımıza ait </w:t>
      </w:r>
      <w:r w:rsidR="00DD36A4" w:rsidRPr="005156A2">
        <w:rPr>
          <w:rFonts w:ascii="Courier New" w:hAnsi="Courier New" w:cs="Courier New"/>
          <w:b/>
          <w:szCs w:val="24"/>
        </w:rPr>
        <w:t>in_giris_1</w:t>
      </w:r>
      <w:r w:rsidR="00DD36A4">
        <w:rPr>
          <w:szCs w:val="24"/>
        </w:rPr>
        <w:t xml:space="preserve">, </w:t>
      </w:r>
      <w:r w:rsidR="00DD36A4" w:rsidRPr="005156A2">
        <w:rPr>
          <w:rFonts w:ascii="Courier New" w:hAnsi="Courier New" w:cs="Courier New"/>
          <w:b/>
          <w:szCs w:val="24"/>
        </w:rPr>
        <w:t>in_giris_2</w:t>
      </w:r>
      <w:r w:rsidR="00DD36A4">
        <w:rPr>
          <w:szCs w:val="24"/>
        </w:rPr>
        <w:t xml:space="preserve"> ve </w:t>
      </w:r>
      <w:proofErr w:type="spellStart"/>
      <w:r w:rsidR="00DD36A4" w:rsidRPr="005156A2">
        <w:rPr>
          <w:rFonts w:ascii="Courier New" w:hAnsi="Courier New" w:cs="Courier New"/>
          <w:b/>
          <w:szCs w:val="24"/>
        </w:rPr>
        <w:t>out_cikis</w:t>
      </w:r>
      <w:proofErr w:type="spellEnd"/>
      <w:r w:rsidR="003114D5">
        <w:rPr>
          <w:szCs w:val="24"/>
        </w:rPr>
        <w:t xml:space="preserve"> portları 8 bit</w:t>
      </w:r>
      <w:r w:rsidR="00DD36A4">
        <w:rPr>
          <w:szCs w:val="24"/>
        </w:rPr>
        <w:t xml:space="preserve"> olacaktır. </w:t>
      </w:r>
    </w:p>
    <w:p w14:paraId="4DD2DDFA" w14:textId="77777777" w:rsidR="00FF1CB4" w:rsidRDefault="00DD36A4" w:rsidP="00DD36A4">
      <w:r>
        <w:t>Mimari içer</w:t>
      </w:r>
      <w:r w:rsidR="002F3913">
        <w:t>i</w:t>
      </w:r>
      <w:r w:rsidR="00730F35">
        <w:t xml:space="preserve">sinde 35. satırda tanımlanan </w:t>
      </w:r>
      <w:proofErr w:type="spellStart"/>
      <w:r w:rsidRPr="00730F35">
        <w:rPr>
          <w:rFonts w:ascii="Courier New" w:hAnsi="Courier New" w:cs="Courier New"/>
          <w:b/>
        </w:rPr>
        <w:t>for</w:t>
      </w:r>
      <w:proofErr w:type="spellEnd"/>
      <w:r w:rsidRPr="00730F35">
        <w:rPr>
          <w:rFonts w:ascii="Courier New" w:hAnsi="Courier New" w:cs="Courier New"/>
          <w:b/>
        </w:rPr>
        <w:t xml:space="preserve"> </w:t>
      </w:r>
      <w:proofErr w:type="spellStart"/>
      <w:r w:rsidRPr="00730F35">
        <w:rPr>
          <w:rFonts w:ascii="Courier New" w:hAnsi="Courier New" w:cs="Courier New"/>
          <w:b/>
        </w:rPr>
        <w:t>n_i</w:t>
      </w:r>
      <w:proofErr w:type="spellEnd"/>
      <w:r w:rsidRPr="00730F35">
        <w:rPr>
          <w:rFonts w:ascii="Courier New" w:hAnsi="Courier New" w:cs="Courier New"/>
          <w:b/>
        </w:rPr>
        <w:t xml:space="preserve"> in 0 </w:t>
      </w:r>
      <w:proofErr w:type="spellStart"/>
      <w:r w:rsidRPr="00730F35">
        <w:rPr>
          <w:rFonts w:ascii="Courier New" w:hAnsi="Courier New" w:cs="Courier New"/>
          <w:b/>
        </w:rPr>
        <w:t>to</w:t>
      </w:r>
      <w:proofErr w:type="spellEnd"/>
      <w:r w:rsidRPr="00730F35">
        <w:rPr>
          <w:rFonts w:ascii="Courier New" w:hAnsi="Courier New" w:cs="Courier New"/>
          <w:b/>
        </w:rPr>
        <w:t xml:space="preserve"> </w:t>
      </w:r>
      <w:proofErr w:type="spellStart"/>
      <w:r w:rsidRPr="00730F35">
        <w:rPr>
          <w:rFonts w:ascii="Courier New" w:hAnsi="Courier New" w:cs="Courier New"/>
          <w:b/>
        </w:rPr>
        <w:t>n_bit</w:t>
      </w:r>
      <w:proofErr w:type="spellEnd"/>
      <w:r w:rsidRPr="00730F35">
        <w:rPr>
          <w:rFonts w:ascii="Courier New" w:hAnsi="Courier New" w:cs="Courier New"/>
          <w:b/>
        </w:rPr>
        <w:t xml:space="preserve"> - 1 </w:t>
      </w:r>
      <w:proofErr w:type="spellStart"/>
      <w:r w:rsidRPr="00730F35">
        <w:rPr>
          <w:rFonts w:ascii="Courier New" w:hAnsi="Courier New" w:cs="Courier New"/>
          <w:b/>
        </w:rPr>
        <w:t>generate</w:t>
      </w:r>
      <w:proofErr w:type="spellEnd"/>
      <w:r>
        <w:rPr>
          <w:rFonts w:ascii="Courier New" w:hAnsi="Courier New" w:cs="Courier New"/>
          <w:b/>
          <w:i/>
        </w:rPr>
        <w:t xml:space="preserve"> </w:t>
      </w:r>
      <w:r>
        <w:t xml:space="preserve">ifadesi ile döngü içerisinde tanımlanacak olan ifade ile oluşturulacak devreden </w:t>
      </w:r>
      <w:proofErr w:type="spellStart"/>
      <w:r w:rsidRPr="00730F35">
        <w:rPr>
          <w:rFonts w:ascii="Courier New" w:hAnsi="Courier New" w:cs="Courier New"/>
          <w:b/>
        </w:rPr>
        <w:t>n_bit</w:t>
      </w:r>
      <w:proofErr w:type="spellEnd"/>
      <w:r>
        <w:t xml:space="preserve"> adedinin birbirine b</w:t>
      </w:r>
      <w:r w:rsidR="00730F35">
        <w:t xml:space="preserve">ağlanacağı ifade edilmektedir. 36. satırda </w:t>
      </w:r>
      <w:r w:rsidRPr="00730F35">
        <w:rPr>
          <w:rFonts w:ascii="Courier New" w:hAnsi="Courier New" w:cs="Courier New"/>
          <w:b/>
        </w:rPr>
        <w:t xml:space="preserve">adim: </w:t>
      </w:r>
      <w:proofErr w:type="spellStart"/>
      <w:r w:rsidRPr="00730F35">
        <w:rPr>
          <w:rFonts w:ascii="Courier New" w:hAnsi="Courier New" w:cs="Courier New"/>
          <w:b/>
        </w:rPr>
        <w:t>tam_toplayici</w:t>
      </w:r>
      <w:proofErr w:type="spellEnd"/>
      <w:r w:rsidRPr="00730F35">
        <w:rPr>
          <w:rFonts w:ascii="Courier New" w:hAnsi="Courier New" w:cs="Courier New"/>
          <w:b/>
        </w:rPr>
        <w:t xml:space="preserve"> port </w:t>
      </w:r>
      <w:proofErr w:type="spellStart"/>
      <w:r w:rsidRPr="00730F35">
        <w:rPr>
          <w:rFonts w:ascii="Courier New" w:hAnsi="Courier New" w:cs="Courier New"/>
          <w:b/>
        </w:rPr>
        <w:t>map</w:t>
      </w:r>
      <w:proofErr w:type="spellEnd"/>
      <w:r>
        <w:rPr>
          <w:rFonts w:ascii="Courier New" w:hAnsi="Courier New" w:cs="Courier New"/>
          <w:b/>
          <w:i/>
        </w:rPr>
        <w:t xml:space="preserve"> </w:t>
      </w:r>
      <w:r w:rsidRPr="00A44A42">
        <w:t xml:space="preserve">ifadesi ile </w:t>
      </w:r>
      <w:proofErr w:type="spellStart"/>
      <w:r w:rsidR="00730F35" w:rsidRPr="00730F35">
        <w:rPr>
          <w:rFonts w:ascii="Courier New" w:hAnsi="Courier New" w:cs="Courier New"/>
          <w:b/>
        </w:rPr>
        <w:t>n_bit</w:t>
      </w:r>
      <w:proofErr w:type="spellEnd"/>
      <w:r w:rsidR="00730F35">
        <w:t xml:space="preserve"> </w:t>
      </w:r>
      <w:r>
        <w:t xml:space="preserve">adet tam </w:t>
      </w:r>
      <w:proofErr w:type="spellStart"/>
      <w:r>
        <w:t>toplayici</w:t>
      </w:r>
      <w:proofErr w:type="spellEnd"/>
      <w:r>
        <w:t xml:space="preserve"> devresinin bir biri ardına bağlanacağı anlaşılmaktadır. </w:t>
      </w:r>
    </w:p>
    <w:p w14:paraId="1D2E6A54" w14:textId="42F42DC2" w:rsidR="00DD36A4" w:rsidRDefault="00DD36A4" w:rsidP="00DD36A4">
      <w:pPr>
        <w:rPr>
          <w:rFonts w:cs="Times New Roman"/>
          <w:szCs w:val="20"/>
        </w:rPr>
      </w:pPr>
      <w:r w:rsidRPr="008E73C9">
        <w:rPr>
          <w:rFonts w:cs="Times New Roman"/>
          <w:szCs w:val="20"/>
        </w:rPr>
        <w:t xml:space="preserve">Tasarımımızda toplayıcının bit uzunluğunu değiştirmek istediğimizde kod </w:t>
      </w:r>
      <w:proofErr w:type="spellStart"/>
      <w:r w:rsidRPr="008E73C9">
        <w:rPr>
          <w:rFonts w:cs="Times New Roman"/>
          <w:szCs w:val="20"/>
        </w:rPr>
        <w:t>içersinde</w:t>
      </w:r>
      <w:proofErr w:type="spellEnd"/>
      <w:r w:rsidRPr="008E73C9">
        <w:rPr>
          <w:rFonts w:cs="Times New Roman"/>
          <w:szCs w:val="20"/>
        </w:rPr>
        <w:t xml:space="preserve"> </w:t>
      </w:r>
      <w:proofErr w:type="spellStart"/>
      <w:r w:rsidRPr="00324DE6">
        <w:rPr>
          <w:rFonts w:ascii="Courier New" w:hAnsi="Courier New" w:cs="Courier New"/>
          <w:b/>
          <w:szCs w:val="20"/>
        </w:rPr>
        <w:t>n_bit</w:t>
      </w:r>
      <w:proofErr w:type="spellEnd"/>
      <w:r w:rsidRPr="008E73C9">
        <w:rPr>
          <w:rFonts w:cs="Times New Roman"/>
          <w:szCs w:val="20"/>
        </w:rPr>
        <w:t xml:space="preserve"> ve </w:t>
      </w:r>
      <w:proofErr w:type="spellStart"/>
      <w:r w:rsidRPr="00324DE6">
        <w:rPr>
          <w:rFonts w:ascii="Courier New" w:hAnsi="Courier New" w:cs="Courier New"/>
          <w:b/>
          <w:szCs w:val="20"/>
        </w:rPr>
        <w:t>n_bit</w:t>
      </w:r>
      <w:proofErr w:type="spellEnd"/>
      <w:r w:rsidRPr="00324DE6">
        <w:rPr>
          <w:rFonts w:ascii="Courier New" w:hAnsi="Courier New" w:cs="Courier New"/>
          <w:b/>
          <w:szCs w:val="20"/>
        </w:rPr>
        <w:t xml:space="preserve"> - 1</w:t>
      </w:r>
      <w:r w:rsidRPr="008E73C9">
        <w:rPr>
          <w:rFonts w:cs="Times New Roman"/>
          <w:szCs w:val="20"/>
        </w:rPr>
        <w:t xml:space="preserve"> gördüğümüz yerlerdeki tüm değerleri ayrı ayrı değiştirmemiz gerekmektedir. Tasarlanın devrenin de büyüklüğü düşünüldüğü zaman yapılacak değişiklikler daha da karmaşık hale gelebilmektedir. Bu nedenle </w:t>
      </w:r>
      <w:proofErr w:type="spellStart"/>
      <w:r w:rsidRPr="00324DE6">
        <w:rPr>
          <w:rFonts w:ascii="Courier New" w:hAnsi="Courier New" w:cs="Courier New"/>
          <w:b/>
          <w:szCs w:val="20"/>
        </w:rPr>
        <w:t>generic</w:t>
      </w:r>
      <w:proofErr w:type="spellEnd"/>
      <w:r>
        <w:rPr>
          <w:rFonts w:cs="Times New Roman"/>
          <w:b/>
          <w:i/>
          <w:szCs w:val="20"/>
        </w:rPr>
        <w:t xml:space="preserve"> </w:t>
      </w:r>
      <w:r w:rsidRPr="008E73C9">
        <w:rPr>
          <w:rFonts w:cs="Times New Roman"/>
          <w:szCs w:val="20"/>
        </w:rPr>
        <w:t>kullanımı ile tasarımda değişikliklerin kolayca yapılabildiği görülmektedir.</w:t>
      </w:r>
    </w:p>
    <w:p w14:paraId="26C8510B" w14:textId="77777777" w:rsidR="00E00E70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59668F">
        <w:rPr>
          <w:b/>
          <w:color w:val="800000"/>
        </w:rPr>
        <w:t>library</w:t>
      </w:r>
      <w:proofErr w:type="spellEnd"/>
      <w:r w:rsidRPr="0059668F">
        <w:rPr>
          <w:color w:val="800000"/>
        </w:rPr>
        <w:t xml:space="preserve"> </w:t>
      </w:r>
      <w:r w:rsidRPr="00B60F0C">
        <w:t>IEEE;</w:t>
      </w:r>
    </w:p>
    <w:p w14:paraId="6DD9E38B" w14:textId="77777777" w:rsidR="00E00E70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59668F">
        <w:rPr>
          <w:b/>
          <w:color w:val="800000"/>
        </w:rPr>
        <w:t>use</w:t>
      </w:r>
      <w:proofErr w:type="spellEnd"/>
      <w:r w:rsidRPr="0059668F">
        <w:rPr>
          <w:color w:val="800000"/>
        </w:rPr>
        <w:t xml:space="preserve"> </w:t>
      </w:r>
      <w:proofErr w:type="gramStart"/>
      <w:r w:rsidRPr="00B60F0C">
        <w:t>IEEE.STD</w:t>
      </w:r>
      <w:proofErr w:type="gramEnd"/>
      <w:r w:rsidRPr="00B60F0C">
        <w:t>_LOGIC_1164.all;</w:t>
      </w:r>
    </w:p>
    <w:p w14:paraId="6F58D020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5256F84F" w14:textId="77777777" w:rsidR="00BD63BE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59668F">
        <w:rPr>
          <w:b/>
          <w:color w:val="1F497D" w:themeColor="text2"/>
        </w:rPr>
        <w:t>entity</w:t>
      </w:r>
      <w:proofErr w:type="spellEnd"/>
      <w:r w:rsidRPr="0059668F">
        <w:rPr>
          <w:color w:val="1F497D" w:themeColor="text2"/>
        </w:rPr>
        <w:t xml:space="preserve"> </w:t>
      </w:r>
      <w:proofErr w:type="spellStart"/>
      <w:r w:rsidRPr="00B60F0C">
        <w:t>generic_toplayici</w:t>
      </w:r>
      <w:proofErr w:type="spellEnd"/>
      <w:r w:rsidRPr="00B60F0C">
        <w:t xml:space="preserve"> </w:t>
      </w:r>
      <w:r w:rsidRPr="0059668F">
        <w:rPr>
          <w:b/>
          <w:color w:val="1F497D" w:themeColor="text2"/>
        </w:rPr>
        <w:t>is</w:t>
      </w:r>
    </w:p>
    <w:p w14:paraId="467FBE9D" w14:textId="4C61A8F5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BD63BE" w:rsidRPr="00B474B9">
        <w:rPr>
          <w:b/>
          <w:color w:val="1F497D" w:themeColor="text2"/>
        </w:rPr>
        <w:t>Generic</w:t>
      </w:r>
      <w:proofErr w:type="spellEnd"/>
      <w:proofErr w:type="gramStart"/>
      <w:r w:rsidR="00BD63BE" w:rsidRPr="00B60F0C">
        <w:t>(</w:t>
      </w:r>
      <w:proofErr w:type="gramEnd"/>
    </w:p>
    <w:p w14:paraId="12C10873" w14:textId="4355370D" w:rsidR="00CE7482" w:rsidRPr="00B60F0C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BD63BE" w:rsidRPr="00B60F0C">
        <w:t>n_</w:t>
      </w:r>
      <w:proofErr w:type="gramStart"/>
      <w:r w:rsidR="00BD63BE" w:rsidRPr="00B60F0C">
        <w:t>bit</w:t>
      </w:r>
      <w:proofErr w:type="spellEnd"/>
      <w:r w:rsidR="00BD63BE" w:rsidRPr="00B60F0C">
        <w:t xml:space="preserve"> : </w:t>
      </w:r>
      <w:proofErr w:type="spellStart"/>
      <w:r w:rsidR="00BD63BE" w:rsidRPr="00B474B9">
        <w:rPr>
          <w:color w:val="4F81BD" w:themeColor="accent1"/>
        </w:rPr>
        <w:t>integer</w:t>
      </w:r>
      <w:proofErr w:type="spellEnd"/>
      <w:proofErr w:type="gramEnd"/>
      <w:r w:rsidR="00BD63BE" w:rsidRPr="00B474B9">
        <w:rPr>
          <w:color w:val="4F81BD" w:themeColor="accent1"/>
        </w:rPr>
        <w:t xml:space="preserve"> </w:t>
      </w:r>
      <w:r w:rsidR="00BD63BE" w:rsidRPr="00B60F0C">
        <w:t xml:space="preserve">:= 8    </w:t>
      </w:r>
    </w:p>
    <w:p w14:paraId="0D97811C" w14:textId="443D25DF" w:rsidR="00CE7482" w:rsidRPr="00B60F0C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BD63BE" w:rsidRPr="00B60F0C">
        <w:t>);</w:t>
      </w:r>
    </w:p>
    <w:p w14:paraId="00E5F118" w14:textId="1BBEDC10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BD63BE" w:rsidRPr="00B474B9">
        <w:rPr>
          <w:b/>
          <w:color w:val="1F497D" w:themeColor="text2"/>
        </w:rPr>
        <w:t>Port</w:t>
      </w:r>
      <w:proofErr w:type="gramStart"/>
      <w:r w:rsidR="00BD63BE" w:rsidRPr="00B60F0C">
        <w:t>(</w:t>
      </w:r>
      <w:proofErr w:type="gramEnd"/>
      <w:r w:rsidR="00BD63BE" w:rsidRPr="00B60F0C">
        <w:t xml:space="preserve">  </w:t>
      </w:r>
    </w:p>
    <w:p w14:paraId="448358B2" w14:textId="0B32D6C0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BD63BE" w:rsidRPr="00B60F0C">
        <w:t>in_giris_</w:t>
      </w:r>
      <w:proofErr w:type="gramStart"/>
      <w:r w:rsidR="00BD63BE" w:rsidRPr="00B60F0C">
        <w:t>elde</w:t>
      </w:r>
      <w:proofErr w:type="spellEnd"/>
      <w:r w:rsidR="00BD63BE" w:rsidRPr="00B60F0C">
        <w:t xml:space="preserve"> : </w:t>
      </w:r>
      <w:r w:rsidR="00BD63BE" w:rsidRPr="00B474B9">
        <w:rPr>
          <w:b/>
          <w:color w:val="1F497D" w:themeColor="text2"/>
        </w:rPr>
        <w:t>in</w:t>
      </w:r>
      <w:proofErr w:type="gramEnd"/>
      <w:r w:rsidR="00BD63BE" w:rsidRPr="00B474B9">
        <w:rPr>
          <w:color w:val="1F497D" w:themeColor="text2"/>
        </w:rPr>
        <w:t xml:space="preserve"> </w:t>
      </w:r>
      <w:proofErr w:type="spellStart"/>
      <w:r w:rsidR="00BD63BE" w:rsidRPr="00B474B9">
        <w:rPr>
          <w:color w:val="4F81BD" w:themeColor="accent1"/>
        </w:rPr>
        <w:t>std_logic</w:t>
      </w:r>
      <w:proofErr w:type="spellEnd"/>
      <w:r w:rsidR="00BD63BE" w:rsidRPr="00B60F0C">
        <w:t>;</w:t>
      </w:r>
    </w:p>
    <w:p w14:paraId="57AB7E75" w14:textId="13A63DBB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lastRenderedPageBreak/>
        <w:t xml:space="preserve">    </w:t>
      </w:r>
      <w:r w:rsidR="00BD63BE" w:rsidRPr="00B60F0C">
        <w:t>in_giris_</w:t>
      </w:r>
      <w:proofErr w:type="gramStart"/>
      <w:r w:rsidR="00BD63BE" w:rsidRPr="00B60F0C">
        <w:t xml:space="preserve">1 : </w:t>
      </w:r>
      <w:r w:rsidR="00B474B9" w:rsidRPr="00B474B9">
        <w:rPr>
          <w:b/>
          <w:color w:val="1F497D" w:themeColor="text2"/>
        </w:rPr>
        <w:t>in</w:t>
      </w:r>
      <w:proofErr w:type="gramEnd"/>
      <w:r w:rsidR="00B474B9" w:rsidRPr="00B474B9">
        <w:rPr>
          <w:color w:val="1F497D" w:themeColor="text2"/>
        </w:rPr>
        <w:t xml:space="preserve"> </w:t>
      </w:r>
      <w:proofErr w:type="spellStart"/>
      <w:r w:rsidR="00BD63BE" w:rsidRPr="00BE6882">
        <w:rPr>
          <w:color w:val="4F81BD" w:themeColor="accent1"/>
        </w:rPr>
        <w:t>std_logic_vector</w:t>
      </w:r>
      <w:proofErr w:type="spellEnd"/>
      <w:r w:rsidR="00BD63BE" w:rsidRPr="00B60F0C">
        <w:t>(</w:t>
      </w:r>
      <w:proofErr w:type="spellStart"/>
      <w:r w:rsidR="00BD63BE" w:rsidRPr="00865287">
        <w:rPr>
          <w:b/>
          <w:color w:val="F79646" w:themeColor="accent6"/>
        </w:rPr>
        <w:t>n_bit</w:t>
      </w:r>
      <w:proofErr w:type="spellEnd"/>
      <w:r w:rsidR="00BD63BE" w:rsidRPr="00865287">
        <w:rPr>
          <w:b/>
          <w:color w:val="F79646" w:themeColor="accent6"/>
        </w:rPr>
        <w:t xml:space="preserve"> - 1</w:t>
      </w:r>
      <w:r w:rsidR="00BD63BE" w:rsidRPr="00865287">
        <w:rPr>
          <w:color w:val="F79646" w:themeColor="accent6"/>
        </w:rPr>
        <w:t xml:space="preserve"> </w:t>
      </w:r>
      <w:proofErr w:type="spellStart"/>
      <w:r w:rsidR="00BD63BE" w:rsidRPr="00865287">
        <w:rPr>
          <w:color w:val="4F81BD" w:themeColor="accent1"/>
        </w:rPr>
        <w:t>downto</w:t>
      </w:r>
      <w:proofErr w:type="spellEnd"/>
      <w:r w:rsidR="00BD63BE" w:rsidRPr="00865287">
        <w:rPr>
          <w:color w:val="4F81BD" w:themeColor="accent1"/>
        </w:rPr>
        <w:t xml:space="preserve"> </w:t>
      </w:r>
      <w:r w:rsidR="00BD63BE" w:rsidRPr="00865287">
        <w:rPr>
          <w:b/>
          <w:color w:val="F79646" w:themeColor="accent6"/>
        </w:rPr>
        <w:t>0</w:t>
      </w:r>
      <w:r w:rsidR="00BD63BE" w:rsidRPr="00B60F0C">
        <w:t>);</w:t>
      </w:r>
    </w:p>
    <w:p w14:paraId="7482E84D" w14:textId="53F074D0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r w:rsidR="00BD63BE" w:rsidRPr="00B60F0C">
        <w:t>in_giris_</w:t>
      </w:r>
      <w:proofErr w:type="gramStart"/>
      <w:r w:rsidR="00BD63BE" w:rsidRPr="00B60F0C">
        <w:t xml:space="preserve">2 : </w:t>
      </w:r>
      <w:r w:rsidR="00B474B9" w:rsidRPr="00B474B9">
        <w:rPr>
          <w:b/>
          <w:color w:val="1F497D" w:themeColor="text2"/>
        </w:rPr>
        <w:t>in</w:t>
      </w:r>
      <w:proofErr w:type="gramEnd"/>
      <w:r w:rsidR="00B474B9" w:rsidRPr="00B474B9">
        <w:rPr>
          <w:color w:val="1F497D" w:themeColor="text2"/>
        </w:rPr>
        <w:t xml:space="preserve"> </w:t>
      </w:r>
      <w:proofErr w:type="spellStart"/>
      <w:r w:rsidR="00BE6882" w:rsidRPr="00BE6882">
        <w:rPr>
          <w:color w:val="4F81BD" w:themeColor="accent1"/>
        </w:rPr>
        <w:t>std_logic_vector</w:t>
      </w:r>
      <w:proofErr w:type="spellEnd"/>
      <w:r w:rsidR="00BD63BE" w:rsidRPr="00B60F0C">
        <w:t>(</w:t>
      </w:r>
      <w:proofErr w:type="spellStart"/>
      <w:r w:rsidR="00865287" w:rsidRPr="00865287">
        <w:rPr>
          <w:b/>
          <w:color w:val="F79646" w:themeColor="accent6"/>
        </w:rPr>
        <w:t>n_bit</w:t>
      </w:r>
      <w:proofErr w:type="spellEnd"/>
      <w:r w:rsidR="00865287" w:rsidRPr="00865287">
        <w:rPr>
          <w:b/>
          <w:color w:val="F79646" w:themeColor="accent6"/>
        </w:rPr>
        <w:t xml:space="preserve"> - 1</w:t>
      </w:r>
      <w:r w:rsidR="00865287" w:rsidRPr="00865287">
        <w:rPr>
          <w:color w:val="F79646" w:themeColor="accent6"/>
        </w:rPr>
        <w:t xml:space="preserve"> </w:t>
      </w:r>
      <w:proofErr w:type="spellStart"/>
      <w:r w:rsidR="00BD63BE" w:rsidRPr="00865287">
        <w:rPr>
          <w:color w:val="4F81BD" w:themeColor="accent1"/>
        </w:rPr>
        <w:t>downto</w:t>
      </w:r>
      <w:proofErr w:type="spellEnd"/>
      <w:r w:rsidR="00BD63BE" w:rsidRPr="00865287">
        <w:rPr>
          <w:color w:val="4F81BD" w:themeColor="accent1"/>
        </w:rPr>
        <w:t xml:space="preserve"> </w:t>
      </w:r>
      <w:r w:rsidR="00BD63BE" w:rsidRPr="00865287">
        <w:rPr>
          <w:b/>
          <w:color w:val="F79646" w:themeColor="accent6"/>
        </w:rPr>
        <w:t>0</w:t>
      </w:r>
      <w:r w:rsidR="00BD63BE" w:rsidRPr="00B60F0C">
        <w:t>);</w:t>
      </w:r>
    </w:p>
    <w:p w14:paraId="2247E224" w14:textId="10D756EE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BD63BE" w:rsidRPr="00B60F0C">
        <w:t>out_</w:t>
      </w:r>
      <w:proofErr w:type="gramStart"/>
      <w:r w:rsidR="00BD63BE" w:rsidRPr="00B60F0C">
        <w:t>cikis</w:t>
      </w:r>
      <w:proofErr w:type="spellEnd"/>
      <w:r w:rsidR="00BD63BE" w:rsidRPr="00B60F0C">
        <w:t xml:space="preserve"> : </w:t>
      </w:r>
      <w:proofErr w:type="spellStart"/>
      <w:r w:rsidR="00BD63BE" w:rsidRPr="00B474B9">
        <w:rPr>
          <w:b/>
          <w:color w:val="1F497D" w:themeColor="text2"/>
        </w:rPr>
        <w:t>out</w:t>
      </w:r>
      <w:proofErr w:type="spellEnd"/>
      <w:proofErr w:type="gramEnd"/>
      <w:r w:rsidR="00BD63BE" w:rsidRPr="00B474B9">
        <w:rPr>
          <w:color w:val="1F497D" w:themeColor="text2"/>
        </w:rPr>
        <w:t xml:space="preserve"> </w:t>
      </w:r>
      <w:proofErr w:type="spellStart"/>
      <w:r w:rsidR="00BE6882" w:rsidRPr="00BE6882">
        <w:rPr>
          <w:color w:val="4F81BD" w:themeColor="accent1"/>
        </w:rPr>
        <w:t>std_logic_vector</w:t>
      </w:r>
      <w:proofErr w:type="spellEnd"/>
      <w:r w:rsidR="00BD63BE" w:rsidRPr="00B60F0C">
        <w:t>(</w:t>
      </w:r>
      <w:proofErr w:type="spellStart"/>
      <w:r w:rsidR="00865287" w:rsidRPr="00865287">
        <w:rPr>
          <w:b/>
          <w:color w:val="F79646" w:themeColor="accent6"/>
        </w:rPr>
        <w:t>n_bit</w:t>
      </w:r>
      <w:proofErr w:type="spellEnd"/>
      <w:r w:rsidR="00865287" w:rsidRPr="00865287">
        <w:rPr>
          <w:b/>
          <w:color w:val="F79646" w:themeColor="accent6"/>
        </w:rPr>
        <w:t xml:space="preserve"> - 1</w:t>
      </w:r>
      <w:r w:rsidR="00865287" w:rsidRPr="00865287">
        <w:rPr>
          <w:color w:val="F79646" w:themeColor="accent6"/>
        </w:rPr>
        <w:t xml:space="preserve"> </w:t>
      </w:r>
      <w:proofErr w:type="spellStart"/>
      <w:r w:rsidR="00BD63BE" w:rsidRPr="00865287">
        <w:rPr>
          <w:color w:val="4F81BD" w:themeColor="accent1"/>
        </w:rPr>
        <w:t>downto</w:t>
      </w:r>
      <w:proofErr w:type="spellEnd"/>
      <w:r w:rsidR="00BD63BE" w:rsidRPr="00865287">
        <w:rPr>
          <w:color w:val="4F81BD" w:themeColor="accent1"/>
        </w:rPr>
        <w:t xml:space="preserve"> </w:t>
      </w:r>
      <w:r w:rsidR="00BD63BE" w:rsidRPr="00865287">
        <w:rPr>
          <w:b/>
          <w:color w:val="F79646" w:themeColor="accent6"/>
        </w:rPr>
        <w:t>0</w:t>
      </w:r>
      <w:r w:rsidR="00BD63BE" w:rsidRPr="00B60F0C">
        <w:t>);</w:t>
      </w:r>
    </w:p>
    <w:p w14:paraId="6C358F9F" w14:textId="61E405AF" w:rsidR="00C80C41" w:rsidRPr="00B60F0C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BD63BE" w:rsidRPr="00B60F0C">
        <w:t>out_cikis_</w:t>
      </w:r>
      <w:proofErr w:type="gramStart"/>
      <w:r w:rsidR="00BD63BE" w:rsidRPr="00B60F0C">
        <w:t>elde</w:t>
      </w:r>
      <w:proofErr w:type="spellEnd"/>
      <w:r w:rsidR="00BD63BE" w:rsidRPr="00B60F0C">
        <w:t xml:space="preserve"> : </w:t>
      </w:r>
      <w:proofErr w:type="spellStart"/>
      <w:r w:rsidR="00B474B9" w:rsidRPr="00B474B9">
        <w:rPr>
          <w:b/>
          <w:color w:val="1F497D" w:themeColor="text2"/>
        </w:rPr>
        <w:t>out</w:t>
      </w:r>
      <w:proofErr w:type="spellEnd"/>
      <w:proofErr w:type="gramEnd"/>
      <w:r w:rsidR="00B474B9" w:rsidRPr="00B474B9">
        <w:rPr>
          <w:color w:val="1F497D" w:themeColor="text2"/>
        </w:rPr>
        <w:t xml:space="preserve"> </w:t>
      </w:r>
      <w:proofErr w:type="spellStart"/>
      <w:r w:rsidR="00B474B9" w:rsidRPr="00B474B9">
        <w:rPr>
          <w:color w:val="4F81BD" w:themeColor="accent1"/>
        </w:rPr>
        <w:t>std_logic</w:t>
      </w:r>
      <w:proofErr w:type="spellEnd"/>
    </w:p>
    <w:p w14:paraId="09E8BFC2" w14:textId="3483208D" w:rsidR="00E00E70" w:rsidRPr="00B60F0C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BD63BE" w:rsidRPr="00B60F0C">
        <w:t>);</w:t>
      </w:r>
    </w:p>
    <w:p w14:paraId="41111FD0" w14:textId="7F201F66" w:rsidR="00E00E70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997EC6">
        <w:rPr>
          <w:b/>
          <w:color w:val="1F497D" w:themeColor="text2"/>
        </w:rPr>
        <w:t>end</w:t>
      </w:r>
      <w:proofErr w:type="spellEnd"/>
      <w:r w:rsidRPr="00997EC6">
        <w:rPr>
          <w:color w:val="1F497D" w:themeColor="text2"/>
        </w:rPr>
        <w:t xml:space="preserve"> </w:t>
      </w:r>
      <w:proofErr w:type="spellStart"/>
      <w:r w:rsidRPr="00B60F0C">
        <w:t>generic_toplayici</w:t>
      </w:r>
      <w:proofErr w:type="spellEnd"/>
      <w:r w:rsidRPr="00B60F0C">
        <w:t>;</w:t>
      </w:r>
    </w:p>
    <w:p w14:paraId="3E60974A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5C0761CA" w14:textId="4F76CFEA" w:rsidR="00E00E70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997EC6">
        <w:rPr>
          <w:b/>
          <w:color w:val="1F497D" w:themeColor="text2"/>
        </w:rPr>
        <w:t>architecture</w:t>
      </w:r>
      <w:proofErr w:type="spellEnd"/>
      <w:r w:rsidRPr="00997EC6">
        <w:rPr>
          <w:color w:val="1F497D" w:themeColor="text2"/>
        </w:rPr>
        <w:t xml:space="preserve"> </w:t>
      </w:r>
      <w:proofErr w:type="spellStart"/>
      <w:r w:rsidRPr="00B60F0C">
        <w:t>Behavioral</w:t>
      </w:r>
      <w:proofErr w:type="spellEnd"/>
      <w:r w:rsidRPr="00B60F0C">
        <w:t xml:space="preserve"> </w:t>
      </w:r>
      <w:r w:rsidRPr="00997EC6">
        <w:rPr>
          <w:b/>
          <w:color w:val="1F497D" w:themeColor="text2"/>
        </w:rPr>
        <w:t>of</w:t>
      </w:r>
      <w:r w:rsidRPr="00B60F0C">
        <w:t xml:space="preserve"> </w:t>
      </w:r>
      <w:proofErr w:type="spellStart"/>
      <w:r w:rsidRPr="00B60F0C">
        <w:t>generic_toplayici</w:t>
      </w:r>
      <w:proofErr w:type="spellEnd"/>
      <w:r w:rsidRPr="00B60F0C">
        <w:t xml:space="preserve"> </w:t>
      </w:r>
      <w:r w:rsidRPr="00997EC6">
        <w:rPr>
          <w:b/>
          <w:color w:val="1F497D" w:themeColor="text2"/>
        </w:rPr>
        <w:t>is</w:t>
      </w:r>
    </w:p>
    <w:p w14:paraId="1A98B732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5CB0BD05" w14:textId="693AFDA2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E00E70" w:rsidRPr="00997EC6">
        <w:rPr>
          <w:b/>
          <w:color w:val="1F497D" w:themeColor="text2"/>
        </w:rPr>
        <w:t>component</w:t>
      </w:r>
      <w:proofErr w:type="spellEnd"/>
      <w:r w:rsidR="00E00E70" w:rsidRPr="00997EC6">
        <w:rPr>
          <w:color w:val="1F497D" w:themeColor="text2"/>
        </w:rPr>
        <w:t xml:space="preserve"> </w:t>
      </w:r>
      <w:proofErr w:type="spellStart"/>
      <w:r w:rsidR="00E00E70" w:rsidRPr="00B60F0C">
        <w:t>tam_toplayici</w:t>
      </w:r>
      <w:proofErr w:type="spellEnd"/>
    </w:p>
    <w:p w14:paraId="65194FC7" w14:textId="6ABCAE9D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E00E70" w:rsidRPr="00997EC6">
        <w:rPr>
          <w:b/>
          <w:color w:val="1F497D" w:themeColor="text2"/>
        </w:rPr>
        <w:t>Port</w:t>
      </w:r>
      <w:r w:rsidR="00E00E70" w:rsidRPr="00997EC6">
        <w:rPr>
          <w:color w:val="1F497D" w:themeColor="text2"/>
        </w:rPr>
        <w:t xml:space="preserve"> </w:t>
      </w:r>
      <w:proofErr w:type="gramStart"/>
      <w:r w:rsidR="00E00E70" w:rsidRPr="00B60F0C">
        <w:t>(</w:t>
      </w:r>
      <w:proofErr w:type="gramEnd"/>
      <w:r w:rsidR="00E00E70" w:rsidRPr="00B60F0C">
        <w:t xml:space="preserve"> </w:t>
      </w:r>
    </w:p>
    <w:p w14:paraId="380AAE9C" w14:textId="75B4EC7B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E00E70" w:rsidRPr="00B60F0C">
        <w:t>in_giris_</w:t>
      </w:r>
      <w:proofErr w:type="gramStart"/>
      <w:r w:rsidR="00E00E70" w:rsidRPr="00B60F0C">
        <w:t>elde</w:t>
      </w:r>
      <w:proofErr w:type="spellEnd"/>
      <w:r w:rsidR="00E00E70" w:rsidRPr="00B60F0C">
        <w:t xml:space="preserve"> : </w:t>
      </w:r>
      <w:r w:rsidR="00FA039F" w:rsidRPr="00B474B9">
        <w:rPr>
          <w:b/>
          <w:color w:val="1F497D" w:themeColor="text2"/>
        </w:rPr>
        <w:t>in</w:t>
      </w:r>
      <w:proofErr w:type="gramEnd"/>
      <w:r w:rsidR="00FA039F" w:rsidRPr="00B474B9">
        <w:rPr>
          <w:color w:val="1F497D" w:themeColor="text2"/>
        </w:rPr>
        <w:t xml:space="preserve"> </w:t>
      </w:r>
      <w:proofErr w:type="spellStart"/>
      <w:r w:rsidR="00997EC6" w:rsidRPr="00B474B9">
        <w:rPr>
          <w:color w:val="4F81BD" w:themeColor="accent1"/>
        </w:rPr>
        <w:t>std_logic</w:t>
      </w:r>
      <w:proofErr w:type="spellEnd"/>
      <w:r w:rsidR="00E00E70" w:rsidRPr="00B60F0C">
        <w:t>;</w:t>
      </w:r>
    </w:p>
    <w:p w14:paraId="4D69FCBC" w14:textId="3BA9D0DF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r w:rsidR="00E00E70" w:rsidRPr="00B60F0C">
        <w:t>in_giris_</w:t>
      </w:r>
      <w:proofErr w:type="gramStart"/>
      <w:r w:rsidR="00E00E70" w:rsidRPr="00B60F0C">
        <w:t xml:space="preserve">1 : </w:t>
      </w:r>
      <w:r w:rsidR="00FA039F" w:rsidRPr="00B474B9">
        <w:rPr>
          <w:b/>
          <w:color w:val="1F497D" w:themeColor="text2"/>
        </w:rPr>
        <w:t>in</w:t>
      </w:r>
      <w:proofErr w:type="gramEnd"/>
      <w:r w:rsidR="00FA039F" w:rsidRPr="00B474B9">
        <w:rPr>
          <w:color w:val="1F497D" w:themeColor="text2"/>
        </w:rPr>
        <w:t xml:space="preserve"> </w:t>
      </w:r>
      <w:proofErr w:type="spellStart"/>
      <w:r w:rsidR="00997EC6" w:rsidRPr="00B474B9">
        <w:rPr>
          <w:color w:val="4F81BD" w:themeColor="accent1"/>
        </w:rPr>
        <w:t>std_logic</w:t>
      </w:r>
      <w:proofErr w:type="spellEnd"/>
      <w:r w:rsidR="00E00E70" w:rsidRPr="00B60F0C">
        <w:t>;</w:t>
      </w:r>
    </w:p>
    <w:p w14:paraId="0945C5E0" w14:textId="47B97F82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r w:rsidR="00E00E70" w:rsidRPr="00B60F0C">
        <w:t>in_giris_</w:t>
      </w:r>
      <w:proofErr w:type="gramStart"/>
      <w:r w:rsidR="00E00E70" w:rsidRPr="00B60F0C">
        <w:t xml:space="preserve">2 : </w:t>
      </w:r>
      <w:r w:rsidR="00FA039F" w:rsidRPr="00B474B9">
        <w:rPr>
          <w:b/>
          <w:color w:val="1F497D" w:themeColor="text2"/>
        </w:rPr>
        <w:t>in</w:t>
      </w:r>
      <w:proofErr w:type="gramEnd"/>
      <w:r w:rsidR="00FA039F" w:rsidRPr="00B474B9">
        <w:rPr>
          <w:color w:val="1F497D" w:themeColor="text2"/>
        </w:rPr>
        <w:t xml:space="preserve"> </w:t>
      </w:r>
      <w:proofErr w:type="spellStart"/>
      <w:r w:rsidR="00997EC6" w:rsidRPr="00B474B9">
        <w:rPr>
          <w:color w:val="4F81BD" w:themeColor="accent1"/>
        </w:rPr>
        <w:t>std_logic</w:t>
      </w:r>
      <w:proofErr w:type="spellEnd"/>
      <w:r w:rsidR="00E00E70" w:rsidRPr="00B60F0C">
        <w:t>;</w:t>
      </w:r>
    </w:p>
    <w:p w14:paraId="18CAE823" w14:textId="4410B6A9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E00E70" w:rsidRPr="00B60F0C">
        <w:t>out_</w:t>
      </w:r>
      <w:proofErr w:type="gramStart"/>
      <w:r w:rsidR="00E00E70" w:rsidRPr="00B60F0C">
        <w:t>cikis</w:t>
      </w:r>
      <w:proofErr w:type="spellEnd"/>
      <w:r w:rsidR="00E00E70" w:rsidRPr="00B60F0C">
        <w:t xml:space="preserve"> : </w:t>
      </w:r>
      <w:proofErr w:type="spellStart"/>
      <w:r w:rsidR="00FA039F" w:rsidRPr="00B474B9">
        <w:rPr>
          <w:b/>
          <w:color w:val="1F497D" w:themeColor="text2"/>
        </w:rPr>
        <w:t>out</w:t>
      </w:r>
      <w:proofErr w:type="spellEnd"/>
      <w:proofErr w:type="gramEnd"/>
      <w:r w:rsidR="00FA039F" w:rsidRPr="00B474B9">
        <w:rPr>
          <w:color w:val="1F497D" w:themeColor="text2"/>
        </w:rPr>
        <w:t xml:space="preserve"> </w:t>
      </w:r>
      <w:proofErr w:type="spellStart"/>
      <w:r w:rsidR="00997EC6" w:rsidRPr="00B474B9">
        <w:rPr>
          <w:color w:val="4F81BD" w:themeColor="accent1"/>
        </w:rPr>
        <w:t>std_logic</w:t>
      </w:r>
      <w:proofErr w:type="spellEnd"/>
      <w:r w:rsidR="00E00E70" w:rsidRPr="00B60F0C">
        <w:t>;</w:t>
      </w:r>
    </w:p>
    <w:p w14:paraId="696F626B" w14:textId="7590B5CC" w:rsidR="00DD62B8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spellStart"/>
      <w:r w:rsidR="00E00E70" w:rsidRPr="00B60F0C">
        <w:t>out_cikis_</w:t>
      </w:r>
      <w:proofErr w:type="gramStart"/>
      <w:r w:rsidR="00E00E70" w:rsidRPr="00B60F0C">
        <w:t>elde</w:t>
      </w:r>
      <w:proofErr w:type="spellEnd"/>
      <w:r w:rsidR="00E00E70" w:rsidRPr="00B60F0C">
        <w:t xml:space="preserve"> : </w:t>
      </w:r>
      <w:proofErr w:type="spellStart"/>
      <w:r w:rsidR="00FA039F" w:rsidRPr="00B474B9">
        <w:rPr>
          <w:b/>
          <w:color w:val="1F497D" w:themeColor="text2"/>
        </w:rPr>
        <w:t>out</w:t>
      </w:r>
      <w:proofErr w:type="spellEnd"/>
      <w:proofErr w:type="gramEnd"/>
      <w:r w:rsidR="00FA039F" w:rsidRPr="00B474B9">
        <w:rPr>
          <w:color w:val="1F497D" w:themeColor="text2"/>
        </w:rPr>
        <w:t xml:space="preserve"> </w:t>
      </w:r>
      <w:proofErr w:type="spellStart"/>
      <w:r w:rsidR="00997EC6" w:rsidRPr="00B474B9">
        <w:rPr>
          <w:color w:val="4F81BD" w:themeColor="accent1"/>
        </w:rPr>
        <w:t>std_logic</w:t>
      </w:r>
      <w:proofErr w:type="spellEnd"/>
    </w:p>
    <w:p w14:paraId="11223CBF" w14:textId="1F3A086F" w:rsidR="00E00E70" w:rsidRPr="00B60F0C" w:rsidRDefault="0059668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E00E70" w:rsidRPr="00B60F0C">
        <w:t xml:space="preserve">);    </w:t>
      </w:r>
    </w:p>
    <w:p w14:paraId="698122C2" w14:textId="2795A8DB" w:rsidR="00E00E70" w:rsidRPr="00B60F0C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E00E70" w:rsidRPr="00997EC6">
        <w:rPr>
          <w:b/>
          <w:color w:val="1F497D" w:themeColor="text2"/>
        </w:rPr>
        <w:t>end</w:t>
      </w:r>
      <w:proofErr w:type="spellEnd"/>
      <w:r w:rsidR="00E00E70" w:rsidRPr="00997EC6">
        <w:rPr>
          <w:color w:val="1F497D" w:themeColor="text2"/>
        </w:rPr>
        <w:t xml:space="preserve"> </w:t>
      </w:r>
      <w:proofErr w:type="spellStart"/>
      <w:r w:rsidR="00E00E70" w:rsidRPr="00997EC6">
        <w:rPr>
          <w:b/>
          <w:color w:val="1F497D" w:themeColor="text2"/>
        </w:rPr>
        <w:t>component</w:t>
      </w:r>
      <w:proofErr w:type="spellEnd"/>
      <w:r w:rsidR="00E00E70" w:rsidRPr="00B60F0C">
        <w:t>;</w:t>
      </w:r>
    </w:p>
    <w:p w14:paraId="61B7F000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3E2F73B5" w14:textId="02748A45" w:rsidR="00E00E70" w:rsidRPr="00B60F0C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E00E70" w:rsidRPr="0008222E">
        <w:rPr>
          <w:b/>
          <w:color w:val="1F497D" w:themeColor="text2"/>
        </w:rPr>
        <w:t>signal</w:t>
      </w:r>
      <w:proofErr w:type="spellEnd"/>
      <w:r w:rsidR="00E00E70" w:rsidRPr="0008222E">
        <w:rPr>
          <w:color w:val="1F497D" w:themeColor="text2"/>
        </w:rPr>
        <w:t xml:space="preserve"> </w:t>
      </w:r>
      <w:proofErr w:type="spellStart"/>
      <w:r w:rsidR="00E00E70" w:rsidRPr="00B60F0C">
        <w:t>r_</w:t>
      </w:r>
      <w:proofErr w:type="gramStart"/>
      <w:r w:rsidR="00E00E70" w:rsidRPr="00B60F0C">
        <w:t>elde</w:t>
      </w:r>
      <w:proofErr w:type="spellEnd"/>
      <w:r w:rsidR="00E00E70" w:rsidRPr="00B60F0C">
        <w:t xml:space="preserve"> : </w:t>
      </w:r>
      <w:proofErr w:type="spellStart"/>
      <w:r w:rsidR="00E00E70" w:rsidRPr="0008222E">
        <w:rPr>
          <w:color w:val="4F81BD" w:themeColor="accent1"/>
        </w:rPr>
        <w:t>std</w:t>
      </w:r>
      <w:proofErr w:type="gramEnd"/>
      <w:r w:rsidR="00E00E70" w:rsidRPr="0008222E">
        <w:rPr>
          <w:color w:val="4F81BD" w:themeColor="accent1"/>
        </w:rPr>
        <w:t>_logic_vector</w:t>
      </w:r>
      <w:proofErr w:type="spellEnd"/>
      <w:r w:rsidR="00E00E70" w:rsidRPr="00B60F0C">
        <w:t>(</w:t>
      </w:r>
      <w:r w:rsidR="008B5124">
        <w:rPr>
          <w:b/>
          <w:color w:val="F79646" w:themeColor="accent6"/>
        </w:rPr>
        <w:t>0</w:t>
      </w:r>
      <w:r w:rsidR="00E00E70" w:rsidRPr="00B60F0C">
        <w:t xml:space="preserve"> </w:t>
      </w:r>
      <w:proofErr w:type="spellStart"/>
      <w:r w:rsidR="00E00E70" w:rsidRPr="0008222E">
        <w:rPr>
          <w:color w:val="4F81BD" w:themeColor="accent1"/>
        </w:rPr>
        <w:t>to</w:t>
      </w:r>
      <w:proofErr w:type="spellEnd"/>
      <w:r w:rsidR="00E00E70" w:rsidRPr="00B60F0C">
        <w:t xml:space="preserve"> </w:t>
      </w:r>
      <w:proofErr w:type="spellStart"/>
      <w:r w:rsidR="00310DA2" w:rsidRPr="0008222E">
        <w:rPr>
          <w:b/>
          <w:color w:val="F79646" w:themeColor="accent6"/>
        </w:rPr>
        <w:t>n_bit</w:t>
      </w:r>
      <w:proofErr w:type="spellEnd"/>
      <w:r w:rsidR="00E00E70" w:rsidRPr="00B60F0C">
        <w:t>) ;</w:t>
      </w:r>
    </w:p>
    <w:p w14:paraId="687F1F1E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10F52B51" w14:textId="77777777" w:rsidR="00E00E70" w:rsidRPr="007904CE" w:rsidRDefault="00E00E70" w:rsidP="00DD62B8">
      <w:pPr>
        <w:pStyle w:val="KOD"/>
        <w:numPr>
          <w:ilvl w:val="0"/>
          <w:numId w:val="22"/>
        </w:numPr>
        <w:ind w:left="680" w:hanging="340"/>
        <w:rPr>
          <w:b/>
          <w:color w:val="1F497D" w:themeColor="text2"/>
        </w:rPr>
      </w:pPr>
      <w:proofErr w:type="spellStart"/>
      <w:r w:rsidRPr="007904CE">
        <w:rPr>
          <w:b/>
          <w:color w:val="1F497D" w:themeColor="text2"/>
        </w:rPr>
        <w:t>begin</w:t>
      </w:r>
      <w:proofErr w:type="spellEnd"/>
    </w:p>
    <w:p w14:paraId="6FD9AA0C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71AB5AB6" w14:textId="49F5C7BA" w:rsidR="006E5BE6" w:rsidRPr="00B60F0C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proofErr w:type="gramStart"/>
      <w:r w:rsidR="006E5BE6" w:rsidRPr="00B60F0C">
        <w:t>r</w:t>
      </w:r>
      <w:proofErr w:type="gramEnd"/>
      <w:r w:rsidR="006E5BE6" w:rsidRPr="00B60F0C">
        <w:t>_elde</w:t>
      </w:r>
      <w:proofErr w:type="spellEnd"/>
      <w:r w:rsidR="006E5BE6" w:rsidRPr="00B60F0C">
        <w:t xml:space="preserve">(0) &lt;= </w:t>
      </w:r>
      <w:proofErr w:type="spellStart"/>
      <w:r w:rsidR="006E5BE6" w:rsidRPr="00B60F0C">
        <w:t>in_giris_elde</w:t>
      </w:r>
      <w:proofErr w:type="spellEnd"/>
      <w:r w:rsidR="006E5BE6" w:rsidRPr="00B60F0C">
        <w:t>;</w:t>
      </w:r>
    </w:p>
    <w:p w14:paraId="0C5D7AA2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6DF3359B" w14:textId="02EEA592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6E5BE6" w:rsidRPr="00B60F0C">
        <w:t>for_kontrol</w:t>
      </w:r>
      <w:proofErr w:type="spellEnd"/>
      <w:r w:rsidR="006E5BE6" w:rsidRPr="00B60F0C">
        <w:t xml:space="preserve">: </w:t>
      </w:r>
      <w:proofErr w:type="spellStart"/>
      <w:r w:rsidR="006E5BE6" w:rsidRPr="008D06E7">
        <w:rPr>
          <w:b/>
          <w:color w:val="1F497D" w:themeColor="text2"/>
        </w:rPr>
        <w:t>for</w:t>
      </w:r>
      <w:proofErr w:type="spellEnd"/>
      <w:r w:rsidR="006E5BE6" w:rsidRPr="00B60F0C">
        <w:t xml:space="preserve"> </w:t>
      </w:r>
      <w:proofErr w:type="spellStart"/>
      <w:r w:rsidR="006E5BE6" w:rsidRPr="00B60F0C">
        <w:t>n_i</w:t>
      </w:r>
      <w:proofErr w:type="spellEnd"/>
      <w:r w:rsidR="006E5BE6" w:rsidRPr="00B60F0C">
        <w:t xml:space="preserve"> </w:t>
      </w:r>
      <w:r w:rsidR="006E5BE6" w:rsidRPr="008D06E7">
        <w:rPr>
          <w:b/>
          <w:color w:val="1F497D" w:themeColor="text2"/>
        </w:rPr>
        <w:t>in</w:t>
      </w:r>
      <w:r w:rsidR="006E5BE6" w:rsidRPr="00B60F0C">
        <w:t xml:space="preserve"> </w:t>
      </w:r>
      <w:r w:rsidR="006E5BE6" w:rsidRPr="008D06E7">
        <w:rPr>
          <w:b/>
          <w:color w:val="F79646" w:themeColor="accent6"/>
        </w:rPr>
        <w:t>0</w:t>
      </w:r>
      <w:r w:rsidR="006E5BE6" w:rsidRPr="00B60F0C">
        <w:t xml:space="preserve"> </w:t>
      </w:r>
      <w:proofErr w:type="spellStart"/>
      <w:r w:rsidR="006E5BE6" w:rsidRPr="008D06E7">
        <w:rPr>
          <w:color w:val="4F81BD" w:themeColor="accent1"/>
        </w:rPr>
        <w:t>to</w:t>
      </w:r>
      <w:proofErr w:type="spellEnd"/>
      <w:r w:rsidR="006E5BE6" w:rsidRPr="00B60F0C">
        <w:t xml:space="preserve"> </w:t>
      </w:r>
      <w:proofErr w:type="spellStart"/>
      <w:r w:rsidR="006E5BE6" w:rsidRPr="008D06E7">
        <w:rPr>
          <w:b/>
          <w:color w:val="F79646" w:themeColor="accent6"/>
        </w:rPr>
        <w:t>n_bit</w:t>
      </w:r>
      <w:proofErr w:type="spellEnd"/>
      <w:r w:rsidR="006E5BE6" w:rsidRPr="008D06E7">
        <w:rPr>
          <w:b/>
          <w:color w:val="F79646" w:themeColor="accent6"/>
        </w:rPr>
        <w:t xml:space="preserve"> - 1</w:t>
      </w:r>
      <w:r w:rsidR="006E5BE6" w:rsidRPr="008D06E7">
        <w:rPr>
          <w:color w:val="F79646" w:themeColor="accent6"/>
        </w:rPr>
        <w:t xml:space="preserve"> </w:t>
      </w:r>
      <w:proofErr w:type="spellStart"/>
      <w:r w:rsidR="006E5BE6" w:rsidRPr="008D06E7">
        <w:rPr>
          <w:b/>
          <w:color w:val="1F497D" w:themeColor="text2"/>
        </w:rPr>
        <w:t>generate</w:t>
      </w:r>
      <w:proofErr w:type="spellEnd"/>
    </w:p>
    <w:p w14:paraId="40CD18EA" w14:textId="39705A6D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  </w:t>
      </w:r>
      <w:proofErr w:type="gramStart"/>
      <w:r w:rsidR="006E5BE6" w:rsidRPr="00B60F0C">
        <w:t>adim</w:t>
      </w:r>
      <w:proofErr w:type="gramEnd"/>
      <w:r w:rsidR="006E5BE6" w:rsidRPr="00B60F0C">
        <w:t xml:space="preserve">: </w:t>
      </w:r>
      <w:proofErr w:type="spellStart"/>
      <w:r w:rsidR="006E5BE6" w:rsidRPr="00B60F0C">
        <w:t>tam_toplayici</w:t>
      </w:r>
      <w:proofErr w:type="spellEnd"/>
      <w:r w:rsidR="006E5BE6" w:rsidRPr="00B60F0C">
        <w:t xml:space="preserve"> </w:t>
      </w:r>
      <w:r w:rsidR="006E5BE6" w:rsidRPr="008D06E7">
        <w:rPr>
          <w:b/>
          <w:color w:val="1F497D" w:themeColor="text2"/>
        </w:rPr>
        <w:t xml:space="preserve">port </w:t>
      </w:r>
      <w:proofErr w:type="spellStart"/>
      <w:r w:rsidR="006E5BE6" w:rsidRPr="008D06E7">
        <w:rPr>
          <w:b/>
          <w:color w:val="1F497D" w:themeColor="text2"/>
        </w:rPr>
        <w:t>map</w:t>
      </w:r>
      <w:proofErr w:type="spellEnd"/>
      <w:r w:rsidR="006E5BE6" w:rsidRPr="008D06E7">
        <w:rPr>
          <w:color w:val="1F497D" w:themeColor="text2"/>
        </w:rPr>
        <w:t xml:space="preserve"> </w:t>
      </w:r>
      <w:r w:rsidR="006E5BE6" w:rsidRPr="00B60F0C">
        <w:t>(</w:t>
      </w:r>
    </w:p>
    <w:p w14:paraId="57346347" w14:textId="42123AFA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7904CE">
        <w:t xml:space="preserve">   </w:t>
      </w:r>
      <w:r>
        <w:t xml:space="preserve">     </w:t>
      </w:r>
      <w:proofErr w:type="spellStart"/>
      <w:proofErr w:type="gramStart"/>
      <w:r w:rsidR="006E5BE6" w:rsidRPr="00B60F0C">
        <w:t>in</w:t>
      </w:r>
      <w:proofErr w:type="gramEnd"/>
      <w:r w:rsidR="006E5BE6" w:rsidRPr="00B60F0C">
        <w:t>_giris_elde</w:t>
      </w:r>
      <w:proofErr w:type="spellEnd"/>
      <w:r w:rsidR="006E5BE6" w:rsidRPr="00B60F0C">
        <w:t xml:space="preserve"> =&gt; </w:t>
      </w:r>
      <w:proofErr w:type="spellStart"/>
      <w:r w:rsidR="006E5BE6" w:rsidRPr="00B60F0C">
        <w:t>r_elde</w:t>
      </w:r>
      <w:proofErr w:type="spellEnd"/>
      <w:r w:rsidR="006E5BE6" w:rsidRPr="00B60F0C">
        <w:t>(</w:t>
      </w:r>
      <w:proofErr w:type="spellStart"/>
      <w:r w:rsidR="006E5BE6" w:rsidRPr="00B60F0C">
        <w:t>n_i</w:t>
      </w:r>
      <w:proofErr w:type="spellEnd"/>
      <w:r w:rsidR="006E5BE6" w:rsidRPr="00B60F0C">
        <w:t>),</w:t>
      </w:r>
    </w:p>
    <w:p w14:paraId="59AE97C4" w14:textId="353CEB30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      </w:t>
      </w:r>
      <w:proofErr w:type="gramStart"/>
      <w:r w:rsidR="006E5BE6" w:rsidRPr="00B60F0C">
        <w:t>in</w:t>
      </w:r>
      <w:proofErr w:type="gramEnd"/>
      <w:r w:rsidR="006E5BE6" w:rsidRPr="00B60F0C">
        <w:t>_giris_1 =&gt; in_giris_1(</w:t>
      </w:r>
      <w:proofErr w:type="spellStart"/>
      <w:r w:rsidR="006E5BE6" w:rsidRPr="00B60F0C">
        <w:t>n_i</w:t>
      </w:r>
      <w:proofErr w:type="spellEnd"/>
      <w:r w:rsidR="006E5BE6" w:rsidRPr="00B60F0C">
        <w:t>),</w:t>
      </w:r>
    </w:p>
    <w:p w14:paraId="0F7A4A42" w14:textId="1077C893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      </w:t>
      </w:r>
      <w:proofErr w:type="gramStart"/>
      <w:r w:rsidR="006E5BE6" w:rsidRPr="00B60F0C">
        <w:t>in</w:t>
      </w:r>
      <w:proofErr w:type="gramEnd"/>
      <w:r w:rsidR="006E5BE6" w:rsidRPr="00B60F0C">
        <w:t>_giris_2 =&gt; in_giris_2(</w:t>
      </w:r>
      <w:proofErr w:type="spellStart"/>
      <w:r w:rsidR="006E5BE6" w:rsidRPr="00B60F0C">
        <w:t>n_i</w:t>
      </w:r>
      <w:proofErr w:type="spellEnd"/>
      <w:r w:rsidR="006E5BE6" w:rsidRPr="00B60F0C">
        <w:t>),</w:t>
      </w:r>
    </w:p>
    <w:p w14:paraId="11302528" w14:textId="5DF87BC3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      </w:t>
      </w:r>
      <w:proofErr w:type="spellStart"/>
      <w:r w:rsidR="006E5BE6" w:rsidRPr="00B60F0C">
        <w:t>out_cikis</w:t>
      </w:r>
      <w:proofErr w:type="spellEnd"/>
      <w:r w:rsidR="006E5BE6" w:rsidRPr="00B60F0C">
        <w:t xml:space="preserve"> =&gt; </w:t>
      </w:r>
      <w:proofErr w:type="spellStart"/>
      <w:r w:rsidR="006E5BE6" w:rsidRPr="00B60F0C">
        <w:t>out_cikis</w:t>
      </w:r>
      <w:proofErr w:type="spellEnd"/>
      <w:r w:rsidR="006E5BE6" w:rsidRPr="00B60F0C">
        <w:t>(</w:t>
      </w:r>
      <w:proofErr w:type="spellStart"/>
      <w:r w:rsidR="006E5BE6" w:rsidRPr="00B60F0C">
        <w:t>n_i</w:t>
      </w:r>
      <w:proofErr w:type="spellEnd"/>
      <w:r w:rsidR="006E5BE6" w:rsidRPr="00B60F0C">
        <w:t>),</w:t>
      </w:r>
    </w:p>
    <w:p w14:paraId="707F4427" w14:textId="1FA6DF06" w:rsidR="00DD62B8" w:rsidRDefault="00BF303F" w:rsidP="00DD62B8">
      <w:pPr>
        <w:pStyle w:val="KOD"/>
        <w:numPr>
          <w:ilvl w:val="0"/>
          <w:numId w:val="22"/>
        </w:numPr>
        <w:ind w:left="680" w:hanging="340"/>
      </w:pPr>
      <w:r>
        <w:t xml:space="preserve">        </w:t>
      </w:r>
      <w:proofErr w:type="spellStart"/>
      <w:r w:rsidR="006E5BE6" w:rsidRPr="00B60F0C">
        <w:t>out_cikis_elde</w:t>
      </w:r>
      <w:proofErr w:type="spellEnd"/>
      <w:r w:rsidR="006E5BE6" w:rsidRPr="00B60F0C">
        <w:t xml:space="preserve"> =&gt; </w:t>
      </w:r>
      <w:proofErr w:type="spellStart"/>
      <w:r w:rsidR="006E5BE6" w:rsidRPr="00B60F0C">
        <w:t>r_elde</w:t>
      </w:r>
      <w:proofErr w:type="spellEnd"/>
      <w:r w:rsidR="006E5BE6" w:rsidRPr="00B60F0C">
        <w:t>(</w:t>
      </w:r>
      <w:proofErr w:type="spellStart"/>
      <w:r w:rsidR="006E5BE6" w:rsidRPr="00B60F0C">
        <w:t>n_i</w:t>
      </w:r>
      <w:proofErr w:type="spellEnd"/>
      <w:r w:rsidR="006E5BE6" w:rsidRPr="00B60F0C">
        <w:t xml:space="preserve"> + 1)             </w:t>
      </w:r>
    </w:p>
    <w:p w14:paraId="03AB8349" w14:textId="3E13BE8A" w:rsidR="006E5BE6" w:rsidRPr="00B60F0C" w:rsidRDefault="007904CE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r w:rsidR="006E5BE6" w:rsidRPr="00B60F0C">
        <w:t>);</w:t>
      </w:r>
    </w:p>
    <w:p w14:paraId="65D83EE4" w14:textId="1AFB7193" w:rsidR="006E5BE6" w:rsidRPr="00B60F0C" w:rsidRDefault="00B7522B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6E5BE6" w:rsidRPr="000379BB">
        <w:rPr>
          <w:b/>
          <w:color w:val="1F497D" w:themeColor="text2"/>
        </w:rPr>
        <w:t>end</w:t>
      </w:r>
      <w:proofErr w:type="spellEnd"/>
      <w:r w:rsidR="006E5BE6" w:rsidRPr="000379BB">
        <w:rPr>
          <w:b/>
          <w:color w:val="1F497D" w:themeColor="text2"/>
        </w:rPr>
        <w:t xml:space="preserve"> </w:t>
      </w:r>
      <w:proofErr w:type="spellStart"/>
      <w:r w:rsidR="006E5BE6" w:rsidRPr="000379BB">
        <w:rPr>
          <w:b/>
          <w:color w:val="1F497D" w:themeColor="text2"/>
        </w:rPr>
        <w:t>generate</w:t>
      </w:r>
      <w:proofErr w:type="spellEnd"/>
      <w:r w:rsidR="006E5BE6" w:rsidRPr="000379BB">
        <w:rPr>
          <w:color w:val="1F497D" w:themeColor="text2"/>
        </w:rPr>
        <w:t xml:space="preserve"> </w:t>
      </w:r>
      <w:proofErr w:type="spellStart"/>
      <w:r w:rsidR="006E5BE6" w:rsidRPr="00B60F0C">
        <w:t>for_kontrol</w:t>
      </w:r>
      <w:proofErr w:type="spellEnd"/>
      <w:r w:rsidR="006E5BE6" w:rsidRPr="00B60F0C">
        <w:t>;</w:t>
      </w:r>
    </w:p>
    <w:p w14:paraId="3F2A2C9B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1656DAB5" w14:textId="3F7A51D3" w:rsidR="00DE5DD9" w:rsidRPr="00B60F0C" w:rsidRDefault="00B7522B" w:rsidP="00DD62B8">
      <w:pPr>
        <w:pStyle w:val="KOD"/>
        <w:numPr>
          <w:ilvl w:val="0"/>
          <w:numId w:val="22"/>
        </w:numPr>
        <w:ind w:left="680" w:hanging="340"/>
      </w:pPr>
      <w:r>
        <w:t xml:space="preserve">  </w:t>
      </w:r>
      <w:proofErr w:type="spellStart"/>
      <w:r w:rsidR="006E5BE6" w:rsidRPr="00B60F0C">
        <w:t>out_cikis_elde</w:t>
      </w:r>
      <w:proofErr w:type="spellEnd"/>
      <w:r w:rsidR="006E5BE6" w:rsidRPr="00B60F0C">
        <w:t xml:space="preserve"> &lt;= </w:t>
      </w:r>
      <w:proofErr w:type="spellStart"/>
      <w:r w:rsidR="006E5BE6" w:rsidRPr="00B60F0C">
        <w:t>r_elde</w:t>
      </w:r>
      <w:proofErr w:type="spellEnd"/>
      <w:r w:rsidR="006E5BE6" w:rsidRPr="00B60F0C">
        <w:t>(</w:t>
      </w:r>
      <w:proofErr w:type="spellStart"/>
      <w:r w:rsidR="006E5BE6" w:rsidRPr="00B60F0C">
        <w:t>n_bit</w:t>
      </w:r>
      <w:proofErr w:type="spellEnd"/>
      <w:r w:rsidR="006E5BE6" w:rsidRPr="00B60F0C">
        <w:t>);</w:t>
      </w:r>
    </w:p>
    <w:p w14:paraId="4FFE092E" w14:textId="77777777" w:rsidR="00DD62B8" w:rsidRDefault="00DD62B8" w:rsidP="00DD62B8">
      <w:pPr>
        <w:pStyle w:val="KOD"/>
        <w:numPr>
          <w:ilvl w:val="0"/>
          <w:numId w:val="22"/>
        </w:numPr>
        <w:ind w:left="680" w:hanging="340"/>
      </w:pPr>
    </w:p>
    <w:p w14:paraId="696E1980" w14:textId="1D1119B0" w:rsidR="00E00E70" w:rsidRPr="00B60F0C" w:rsidRDefault="00E00E70" w:rsidP="00DD62B8">
      <w:pPr>
        <w:pStyle w:val="KOD"/>
        <w:numPr>
          <w:ilvl w:val="0"/>
          <w:numId w:val="22"/>
        </w:numPr>
        <w:ind w:left="680" w:hanging="340"/>
      </w:pPr>
      <w:proofErr w:type="spellStart"/>
      <w:r w:rsidRPr="00EC5091">
        <w:rPr>
          <w:b/>
          <w:color w:val="1F497D" w:themeColor="text2"/>
        </w:rPr>
        <w:t>end</w:t>
      </w:r>
      <w:proofErr w:type="spellEnd"/>
      <w:r w:rsidRPr="00EC5091">
        <w:rPr>
          <w:color w:val="1F497D" w:themeColor="text2"/>
        </w:rPr>
        <w:t xml:space="preserve"> </w:t>
      </w:r>
      <w:proofErr w:type="spellStart"/>
      <w:r w:rsidRPr="00B60F0C">
        <w:t>Behavioral</w:t>
      </w:r>
      <w:proofErr w:type="spellEnd"/>
      <w:r w:rsidRPr="00B60F0C">
        <w:t>;</w:t>
      </w:r>
    </w:p>
    <w:p w14:paraId="1DD3A171" w14:textId="77777777" w:rsidR="00DD36A4" w:rsidRDefault="00DD36A4" w:rsidP="00DD36A4">
      <w:pPr>
        <w:rPr>
          <w:rFonts w:cs="Times New Roman"/>
          <w:szCs w:val="20"/>
        </w:rPr>
      </w:pPr>
    </w:p>
    <w:p w14:paraId="2398487A" w14:textId="74335A90" w:rsidR="00DD36A4" w:rsidRDefault="00DD36A4" w:rsidP="00DD36A4">
      <w:pPr>
        <w:rPr>
          <w:rFonts w:cs="Times New Roman"/>
          <w:szCs w:val="20"/>
        </w:rPr>
      </w:pPr>
      <w:r>
        <w:rPr>
          <w:rFonts w:cs="Times New Roman"/>
          <w:szCs w:val="20"/>
        </w:rPr>
        <w:lastRenderedPageBreak/>
        <w:t xml:space="preserve">Aşağıda verilen </w:t>
      </w:r>
      <w:proofErr w:type="spellStart"/>
      <w:r w:rsidR="0026639E" w:rsidRPr="00037D2C">
        <w:rPr>
          <w:rFonts w:ascii="Courier New" w:hAnsi="Courier New" w:cs="Courier New"/>
          <w:b/>
          <w:szCs w:val="20"/>
        </w:rPr>
        <w:t>tb_</w:t>
      </w:r>
      <w:proofErr w:type="gramStart"/>
      <w:r w:rsidR="0026639E" w:rsidRPr="00037D2C">
        <w:rPr>
          <w:rFonts w:ascii="Courier New" w:hAnsi="Courier New" w:cs="Courier New"/>
          <w:b/>
          <w:szCs w:val="20"/>
        </w:rPr>
        <w:t>toplayici.vhd</w:t>
      </w:r>
      <w:proofErr w:type="spellEnd"/>
      <w:proofErr w:type="gramEnd"/>
      <w:r w:rsidR="0026639E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VHDL kodunda farklı bit uzunluklarında </w:t>
      </w:r>
      <w:proofErr w:type="spellStart"/>
      <w:r w:rsidRPr="00ED079F">
        <w:rPr>
          <w:rFonts w:ascii="Courier New" w:hAnsi="Courier New" w:cs="Courier New"/>
          <w:b/>
          <w:szCs w:val="20"/>
        </w:rPr>
        <w:t>generic_toplayici</w:t>
      </w:r>
      <w:proofErr w:type="spellEnd"/>
      <w:r>
        <w:rPr>
          <w:rFonts w:cs="Times New Roman"/>
          <w:szCs w:val="20"/>
        </w:rPr>
        <w:t xml:space="preserve"> alt devreleri oluşturulmaktadır</w:t>
      </w:r>
      <w:r w:rsidRPr="00ED079F">
        <w:rPr>
          <w:rFonts w:ascii="Courier New" w:hAnsi="Courier New" w:cs="Courier New"/>
          <w:b/>
          <w:szCs w:val="20"/>
        </w:rPr>
        <w:t>. generic_toplayici_4_bit</w:t>
      </w:r>
      <w:r>
        <w:rPr>
          <w:rFonts w:cs="Times New Roman"/>
          <w:szCs w:val="20"/>
        </w:rPr>
        <w:t xml:space="preserve"> etiketli alt devre de görüleceği üzere </w:t>
      </w:r>
      <w:proofErr w:type="spellStart"/>
      <w:r w:rsidRPr="00ED079F">
        <w:rPr>
          <w:rFonts w:ascii="Courier New" w:hAnsi="Courier New" w:cs="Courier New"/>
          <w:b/>
          <w:szCs w:val="20"/>
        </w:rPr>
        <w:t>generic</w:t>
      </w:r>
      <w:proofErr w:type="spellEnd"/>
      <w:r>
        <w:rPr>
          <w:rFonts w:cs="Times New Roman"/>
          <w:szCs w:val="20"/>
        </w:rPr>
        <w:t xml:space="preserve"> içerisinde </w:t>
      </w:r>
      <w:proofErr w:type="spellStart"/>
      <w:r w:rsidRPr="00ED079F">
        <w:rPr>
          <w:rFonts w:ascii="Courier New" w:hAnsi="Courier New" w:cs="Courier New"/>
          <w:b/>
          <w:szCs w:val="20"/>
        </w:rPr>
        <w:t>n_bit</w:t>
      </w:r>
      <w:proofErr w:type="spellEnd"/>
      <w:r w:rsidRPr="00ED079F">
        <w:rPr>
          <w:rFonts w:ascii="Courier New" w:hAnsi="Courier New" w:cs="Courier New"/>
          <w:b/>
          <w:szCs w:val="20"/>
        </w:rPr>
        <w:t xml:space="preserve"> =&gt; 4</w:t>
      </w:r>
      <w:r>
        <w:rPr>
          <w:rFonts w:cs="Times New Roman"/>
          <w:szCs w:val="20"/>
        </w:rPr>
        <w:t xml:space="preserve"> atama işlemi yapılmıştır. Bu nedenle bu alt devre 4 bitlik olacaktır. </w:t>
      </w:r>
      <w:r w:rsidRPr="00ED079F">
        <w:rPr>
          <w:rFonts w:ascii="Courier New" w:hAnsi="Courier New" w:cs="Courier New"/>
          <w:b/>
          <w:szCs w:val="20"/>
        </w:rPr>
        <w:t>generic_toplayici_8_bit</w:t>
      </w:r>
      <w:r>
        <w:rPr>
          <w:rFonts w:cs="Times New Roman"/>
          <w:szCs w:val="20"/>
        </w:rPr>
        <w:t xml:space="preserve"> etiketli alt devre de ise </w:t>
      </w:r>
      <w:proofErr w:type="spellStart"/>
      <w:r w:rsidRPr="002C1B12">
        <w:rPr>
          <w:rFonts w:ascii="Courier New" w:hAnsi="Courier New" w:cs="Courier New"/>
          <w:b/>
          <w:szCs w:val="20"/>
        </w:rPr>
        <w:t>generic</w:t>
      </w:r>
      <w:proofErr w:type="spellEnd"/>
      <w:r w:rsidRPr="00ED079F">
        <w:rPr>
          <w:rFonts w:cs="Times New Roman"/>
          <w:szCs w:val="20"/>
        </w:rPr>
        <w:t xml:space="preserve"> </w:t>
      </w:r>
      <w:r>
        <w:rPr>
          <w:rFonts w:cs="Times New Roman"/>
          <w:szCs w:val="20"/>
        </w:rPr>
        <w:t xml:space="preserve">atama işlemi yapılmamıştır. Bu durumlarda ise </w:t>
      </w:r>
      <w:proofErr w:type="spellStart"/>
      <w:r w:rsidRPr="00ED079F">
        <w:rPr>
          <w:rFonts w:ascii="Courier New" w:hAnsi="Courier New" w:cs="Courier New"/>
          <w:b/>
          <w:szCs w:val="20"/>
        </w:rPr>
        <w:t>component</w:t>
      </w:r>
      <w:proofErr w:type="spellEnd"/>
      <w:r w:rsidRPr="00ED079F">
        <w:rPr>
          <w:rFonts w:ascii="Courier New" w:hAnsi="Courier New" w:cs="Courier New"/>
          <w:szCs w:val="20"/>
        </w:rPr>
        <w:t xml:space="preserve"> </w:t>
      </w:r>
      <w:r>
        <w:rPr>
          <w:rFonts w:cs="Times New Roman"/>
          <w:szCs w:val="20"/>
        </w:rPr>
        <w:t xml:space="preserve">içerisinde tanımlanan </w:t>
      </w:r>
      <w:proofErr w:type="spellStart"/>
      <w:r w:rsidRPr="00ED079F">
        <w:rPr>
          <w:rFonts w:ascii="Courier New" w:hAnsi="Courier New" w:cs="Courier New"/>
          <w:b/>
          <w:szCs w:val="20"/>
        </w:rPr>
        <w:t>n_bit</w:t>
      </w:r>
      <w:proofErr w:type="spellEnd"/>
      <w:r>
        <w:rPr>
          <w:rFonts w:cs="Times New Roman"/>
          <w:szCs w:val="20"/>
        </w:rPr>
        <w:t xml:space="preserve"> değeri varsayılan değer olarak atanmaktadır. Bu tasarım için 8 bitlik bir toplayıcı oluşturacaktır. </w:t>
      </w:r>
      <w:r w:rsidRPr="00ED079F">
        <w:rPr>
          <w:rFonts w:ascii="Courier New" w:hAnsi="Courier New" w:cs="Courier New"/>
          <w:b/>
          <w:szCs w:val="20"/>
        </w:rPr>
        <w:t xml:space="preserve">port </w:t>
      </w:r>
      <w:proofErr w:type="spellStart"/>
      <w:r w:rsidRPr="00ED079F">
        <w:rPr>
          <w:rFonts w:ascii="Courier New" w:hAnsi="Courier New" w:cs="Courier New"/>
          <w:b/>
          <w:szCs w:val="20"/>
        </w:rPr>
        <w:t>map</w:t>
      </w:r>
      <w:proofErr w:type="spellEnd"/>
      <w:r>
        <w:rPr>
          <w:rFonts w:cs="Times New Roman"/>
          <w:szCs w:val="20"/>
        </w:rPr>
        <w:t xml:space="preserve"> </w:t>
      </w:r>
      <w:r w:rsidR="00695844">
        <w:rPr>
          <w:rFonts w:cs="Times New Roman"/>
          <w:szCs w:val="20"/>
        </w:rPr>
        <w:t>içerisinde</w:t>
      </w:r>
      <w:r>
        <w:rPr>
          <w:rFonts w:cs="Times New Roman"/>
          <w:szCs w:val="20"/>
        </w:rPr>
        <w:t xml:space="preserve"> çıkış değerleri kullanılmayacak ise uygulamada görüldüğü gibi </w:t>
      </w:r>
      <w:proofErr w:type="spellStart"/>
      <w:r w:rsidRPr="00AD28F6">
        <w:rPr>
          <w:rFonts w:ascii="Courier New" w:hAnsi="Courier New" w:cs="Courier New"/>
          <w:b/>
          <w:szCs w:val="20"/>
        </w:rPr>
        <w:t>open</w:t>
      </w:r>
      <w:proofErr w:type="spellEnd"/>
      <w:r>
        <w:rPr>
          <w:rFonts w:cs="Times New Roman"/>
          <w:szCs w:val="20"/>
        </w:rPr>
        <w:t xml:space="preserve"> ile açık hale getirilebilmektedir.</w:t>
      </w:r>
    </w:p>
    <w:p w14:paraId="50DE61DF" w14:textId="77777777" w:rsidR="0026639E" w:rsidRDefault="0026639E" w:rsidP="00DD36A4">
      <w:pPr>
        <w:rPr>
          <w:rFonts w:cs="Times New Roman"/>
          <w:szCs w:val="20"/>
        </w:rPr>
      </w:pPr>
    </w:p>
    <w:p w14:paraId="4E9FFCBB" w14:textId="77777777" w:rsidR="0026639E" w:rsidRPr="002C1B12" w:rsidRDefault="0026639E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F75060">
        <w:rPr>
          <w:b/>
          <w:color w:val="800000"/>
        </w:rPr>
        <w:t>library</w:t>
      </w:r>
      <w:proofErr w:type="spellEnd"/>
      <w:r w:rsidRPr="00F75060">
        <w:rPr>
          <w:color w:val="800000"/>
        </w:rPr>
        <w:t xml:space="preserve"> </w:t>
      </w:r>
      <w:r w:rsidRPr="002C1B12">
        <w:t>IEEE;</w:t>
      </w:r>
    </w:p>
    <w:p w14:paraId="6AAF80D3" w14:textId="77777777" w:rsidR="0026639E" w:rsidRPr="002C1B12" w:rsidRDefault="0026639E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F75060">
        <w:rPr>
          <w:b/>
          <w:color w:val="800000"/>
        </w:rPr>
        <w:t>use</w:t>
      </w:r>
      <w:proofErr w:type="spellEnd"/>
      <w:r w:rsidRPr="00F75060">
        <w:rPr>
          <w:color w:val="800000"/>
        </w:rPr>
        <w:t xml:space="preserve"> </w:t>
      </w:r>
      <w:proofErr w:type="gramStart"/>
      <w:r w:rsidRPr="002C1B12">
        <w:t>IEEE.STD</w:t>
      </w:r>
      <w:proofErr w:type="gramEnd"/>
      <w:r w:rsidRPr="002C1B12">
        <w:t>_LOGIC_1164.all;</w:t>
      </w:r>
    </w:p>
    <w:p w14:paraId="15858C9D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6E25949C" w14:textId="50A5C63C" w:rsidR="0026639E" w:rsidRPr="002C1B12" w:rsidRDefault="0026639E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F75060">
        <w:rPr>
          <w:b/>
          <w:color w:val="1F497D" w:themeColor="text2"/>
        </w:rPr>
        <w:t>entity</w:t>
      </w:r>
      <w:proofErr w:type="spellEnd"/>
      <w:r w:rsidRPr="00F75060">
        <w:rPr>
          <w:color w:val="1F497D" w:themeColor="text2"/>
        </w:rPr>
        <w:t xml:space="preserve"> </w:t>
      </w:r>
      <w:proofErr w:type="spellStart"/>
      <w:r w:rsidRPr="002C1B12">
        <w:t>tb_toplayici</w:t>
      </w:r>
      <w:proofErr w:type="spellEnd"/>
      <w:r w:rsidRPr="002C1B12">
        <w:t xml:space="preserve"> </w:t>
      </w:r>
      <w:r w:rsidRPr="00F75060">
        <w:rPr>
          <w:b/>
          <w:color w:val="1F497D" w:themeColor="text2"/>
        </w:rPr>
        <w:t>is</w:t>
      </w:r>
    </w:p>
    <w:p w14:paraId="5B378825" w14:textId="67B34CA4" w:rsidR="0026639E" w:rsidRPr="002C1B12" w:rsidRDefault="0026639E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F75060">
        <w:rPr>
          <w:b/>
          <w:color w:val="1F497D" w:themeColor="text2"/>
        </w:rPr>
        <w:t>end</w:t>
      </w:r>
      <w:proofErr w:type="spellEnd"/>
      <w:r w:rsidRPr="00F75060">
        <w:rPr>
          <w:color w:val="1F497D" w:themeColor="text2"/>
        </w:rPr>
        <w:t xml:space="preserve"> </w:t>
      </w:r>
      <w:proofErr w:type="spellStart"/>
      <w:r w:rsidR="003D79BB" w:rsidRPr="002C1B12">
        <w:t>tb_toplayici</w:t>
      </w:r>
      <w:proofErr w:type="spellEnd"/>
      <w:r w:rsidRPr="002C1B12">
        <w:t>;</w:t>
      </w:r>
    </w:p>
    <w:p w14:paraId="3F7020DA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458629A2" w14:textId="05CBB3C7" w:rsidR="0026639E" w:rsidRPr="002C1B12" w:rsidRDefault="0026639E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BC046A">
        <w:rPr>
          <w:b/>
          <w:color w:val="1F497D" w:themeColor="text2"/>
        </w:rPr>
        <w:t>architecture</w:t>
      </w:r>
      <w:proofErr w:type="spellEnd"/>
      <w:r w:rsidRPr="00BC046A">
        <w:rPr>
          <w:color w:val="1F497D" w:themeColor="text2"/>
        </w:rPr>
        <w:t xml:space="preserve"> </w:t>
      </w:r>
      <w:proofErr w:type="spellStart"/>
      <w:r w:rsidRPr="002C1B12">
        <w:t>Behavioral</w:t>
      </w:r>
      <w:proofErr w:type="spellEnd"/>
      <w:r w:rsidRPr="002C1B12">
        <w:t xml:space="preserve"> </w:t>
      </w:r>
      <w:r w:rsidRPr="00BC046A">
        <w:rPr>
          <w:b/>
          <w:color w:val="1F497D" w:themeColor="text2"/>
        </w:rPr>
        <w:t>of</w:t>
      </w:r>
      <w:r w:rsidRPr="002C1B12">
        <w:t xml:space="preserve"> </w:t>
      </w:r>
      <w:proofErr w:type="spellStart"/>
      <w:r w:rsidR="003D79BB" w:rsidRPr="002C1B12">
        <w:t>tb_toplayici</w:t>
      </w:r>
      <w:proofErr w:type="spellEnd"/>
      <w:r w:rsidR="003D79BB" w:rsidRPr="002C1B12">
        <w:t xml:space="preserve"> </w:t>
      </w:r>
      <w:r w:rsidRPr="00BC046A">
        <w:rPr>
          <w:b/>
          <w:color w:val="1F497D" w:themeColor="text2"/>
        </w:rPr>
        <w:t>is</w:t>
      </w:r>
    </w:p>
    <w:p w14:paraId="4BA91F6A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392934C8" w14:textId="41C49151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proofErr w:type="spellStart"/>
      <w:r w:rsidR="0026639E" w:rsidRPr="00974CD6">
        <w:rPr>
          <w:b/>
          <w:color w:val="1F497D" w:themeColor="text2"/>
        </w:rPr>
        <w:t>component</w:t>
      </w:r>
      <w:proofErr w:type="spellEnd"/>
      <w:r w:rsidR="0026639E" w:rsidRPr="002C1B12">
        <w:t xml:space="preserve"> </w:t>
      </w:r>
      <w:proofErr w:type="spellStart"/>
      <w:r w:rsidR="00C10BB5" w:rsidRPr="002C1B12">
        <w:t>generic_toplayici</w:t>
      </w:r>
      <w:proofErr w:type="spellEnd"/>
    </w:p>
    <w:p w14:paraId="1B92145A" w14:textId="1B3577B4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proofErr w:type="spellStart"/>
      <w:r w:rsidR="002D479F" w:rsidRPr="00974CD6">
        <w:rPr>
          <w:b/>
          <w:color w:val="1F497D" w:themeColor="text2"/>
        </w:rPr>
        <w:t>Generic</w:t>
      </w:r>
      <w:proofErr w:type="spellEnd"/>
      <w:proofErr w:type="gramStart"/>
      <w:r w:rsidR="002D479F" w:rsidRPr="002C1B12">
        <w:t>(</w:t>
      </w:r>
      <w:proofErr w:type="gramEnd"/>
    </w:p>
    <w:p w14:paraId="0C1B372E" w14:textId="63E1E29A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2D479F" w:rsidRPr="002C1B12">
        <w:t>n_</w:t>
      </w:r>
      <w:proofErr w:type="gramStart"/>
      <w:r w:rsidR="002D479F" w:rsidRPr="002C1B12">
        <w:t>bit</w:t>
      </w:r>
      <w:proofErr w:type="spellEnd"/>
      <w:r w:rsidR="002D479F" w:rsidRPr="002C1B12">
        <w:t xml:space="preserve"> : </w:t>
      </w:r>
      <w:proofErr w:type="spellStart"/>
      <w:r w:rsidR="002D479F" w:rsidRPr="002C1B12">
        <w:t>integer</w:t>
      </w:r>
      <w:proofErr w:type="spellEnd"/>
      <w:proofErr w:type="gramEnd"/>
      <w:r w:rsidR="002D479F" w:rsidRPr="002C1B12">
        <w:t xml:space="preserve"> := 8    </w:t>
      </w:r>
    </w:p>
    <w:p w14:paraId="4EED74E3" w14:textId="1FFB5DBF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2D479F" w:rsidRPr="002C1B12">
        <w:t>);</w:t>
      </w:r>
    </w:p>
    <w:p w14:paraId="24C7E244" w14:textId="31755B86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2D479F" w:rsidRPr="00974CD6">
        <w:rPr>
          <w:b/>
          <w:color w:val="1F497D" w:themeColor="text2"/>
        </w:rPr>
        <w:t>Port</w:t>
      </w:r>
      <w:r w:rsidR="002D479F" w:rsidRPr="00974CD6">
        <w:rPr>
          <w:color w:val="1F497D" w:themeColor="text2"/>
        </w:rPr>
        <w:t xml:space="preserve"> </w:t>
      </w:r>
      <w:proofErr w:type="gramStart"/>
      <w:r w:rsidR="002D479F" w:rsidRPr="002C1B12">
        <w:t>(</w:t>
      </w:r>
      <w:proofErr w:type="gramEnd"/>
      <w:r w:rsidR="002D479F" w:rsidRPr="002C1B12">
        <w:t xml:space="preserve">  </w:t>
      </w:r>
    </w:p>
    <w:p w14:paraId="0E4B1529" w14:textId="744368B5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2D479F" w:rsidRPr="002C1B12">
        <w:t>in_giris_</w:t>
      </w:r>
      <w:proofErr w:type="gramStart"/>
      <w:r w:rsidR="002D479F" w:rsidRPr="002C1B12">
        <w:t>elde</w:t>
      </w:r>
      <w:proofErr w:type="spellEnd"/>
      <w:r w:rsidR="002D479F" w:rsidRPr="002C1B12">
        <w:t xml:space="preserve"> : </w:t>
      </w:r>
      <w:r w:rsidR="00974CD6" w:rsidRPr="00974CD6">
        <w:rPr>
          <w:b/>
          <w:color w:val="1F497D" w:themeColor="text2"/>
        </w:rPr>
        <w:t>in</w:t>
      </w:r>
      <w:proofErr w:type="gramEnd"/>
      <w:r w:rsidR="00974CD6" w:rsidRPr="00974CD6">
        <w:rPr>
          <w:color w:val="1F497D" w:themeColor="text2"/>
        </w:rPr>
        <w:t xml:space="preserve"> </w:t>
      </w:r>
      <w:proofErr w:type="spellStart"/>
      <w:r w:rsidR="002D479F" w:rsidRPr="00687499">
        <w:rPr>
          <w:color w:val="4F81BD" w:themeColor="accent1"/>
        </w:rPr>
        <w:t>std_logic</w:t>
      </w:r>
      <w:proofErr w:type="spellEnd"/>
      <w:r w:rsidR="002D479F" w:rsidRPr="002C1B12">
        <w:t>;</w:t>
      </w:r>
    </w:p>
    <w:p w14:paraId="70E060BC" w14:textId="3B0A91F5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r w:rsidR="002D479F" w:rsidRPr="002C1B12">
        <w:t>in_giris_</w:t>
      </w:r>
      <w:proofErr w:type="gramStart"/>
      <w:r w:rsidR="002D479F" w:rsidRPr="002C1B12">
        <w:t xml:space="preserve">1 : </w:t>
      </w:r>
      <w:r w:rsidR="00974CD6" w:rsidRPr="00974CD6">
        <w:rPr>
          <w:b/>
          <w:color w:val="1F497D" w:themeColor="text2"/>
        </w:rPr>
        <w:t>in</w:t>
      </w:r>
      <w:proofErr w:type="gramEnd"/>
      <w:r w:rsidR="00974CD6" w:rsidRPr="00974CD6">
        <w:rPr>
          <w:color w:val="1F497D" w:themeColor="text2"/>
        </w:rPr>
        <w:t xml:space="preserve"> </w:t>
      </w:r>
      <w:proofErr w:type="spellStart"/>
      <w:r w:rsidR="002D479F" w:rsidRPr="00687499">
        <w:rPr>
          <w:color w:val="4F81BD" w:themeColor="accent1"/>
        </w:rPr>
        <w:t>std_logic_vector</w:t>
      </w:r>
      <w:proofErr w:type="spellEnd"/>
      <w:r w:rsidR="002D479F" w:rsidRPr="002C1B12">
        <w:t>(</w:t>
      </w:r>
      <w:proofErr w:type="spellStart"/>
      <w:r w:rsidR="002D479F" w:rsidRPr="00472EF1">
        <w:rPr>
          <w:b/>
          <w:color w:val="F79646" w:themeColor="accent6"/>
        </w:rPr>
        <w:t>n_bit</w:t>
      </w:r>
      <w:proofErr w:type="spellEnd"/>
      <w:r w:rsidR="002D479F" w:rsidRPr="00472EF1">
        <w:rPr>
          <w:b/>
          <w:color w:val="F79646" w:themeColor="accent6"/>
        </w:rPr>
        <w:t xml:space="preserve"> - 1</w:t>
      </w:r>
      <w:r w:rsidR="002D479F" w:rsidRPr="00472EF1">
        <w:rPr>
          <w:color w:val="F79646" w:themeColor="accent6"/>
        </w:rPr>
        <w:t xml:space="preserve"> </w:t>
      </w:r>
      <w:proofErr w:type="spellStart"/>
      <w:r w:rsidR="002D479F" w:rsidRPr="008C76CD">
        <w:rPr>
          <w:color w:val="4F81BD" w:themeColor="accent1"/>
        </w:rPr>
        <w:t>downto</w:t>
      </w:r>
      <w:proofErr w:type="spellEnd"/>
      <w:r w:rsidR="002D479F" w:rsidRPr="008C76CD">
        <w:rPr>
          <w:color w:val="4F81BD" w:themeColor="accent1"/>
        </w:rPr>
        <w:t xml:space="preserve"> </w:t>
      </w:r>
      <w:r w:rsidR="002D479F" w:rsidRPr="00472EF1">
        <w:rPr>
          <w:b/>
          <w:color w:val="F79646" w:themeColor="accent6"/>
        </w:rPr>
        <w:t>0</w:t>
      </w:r>
      <w:r w:rsidR="002D479F" w:rsidRPr="002C1B12">
        <w:t>);</w:t>
      </w:r>
    </w:p>
    <w:p w14:paraId="636350CA" w14:textId="767C4D2F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r w:rsidR="002D479F" w:rsidRPr="002C1B12">
        <w:t>in_giris_</w:t>
      </w:r>
      <w:proofErr w:type="gramStart"/>
      <w:r w:rsidR="002D479F" w:rsidRPr="002C1B12">
        <w:t xml:space="preserve">2 : </w:t>
      </w:r>
      <w:r w:rsidR="002D479F" w:rsidRPr="00974CD6">
        <w:rPr>
          <w:b/>
          <w:color w:val="1F497D" w:themeColor="text2"/>
        </w:rPr>
        <w:t>in</w:t>
      </w:r>
      <w:proofErr w:type="gramEnd"/>
      <w:r w:rsidR="002D479F" w:rsidRPr="00974CD6">
        <w:rPr>
          <w:color w:val="1F497D" w:themeColor="text2"/>
        </w:rPr>
        <w:t xml:space="preserve"> </w:t>
      </w:r>
      <w:proofErr w:type="spellStart"/>
      <w:r w:rsidR="00687499" w:rsidRPr="00687499">
        <w:rPr>
          <w:color w:val="4F81BD" w:themeColor="accent1"/>
        </w:rPr>
        <w:t>std_logic_vector</w:t>
      </w:r>
      <w:proofErr w:type="spellEnd"/>
      <w:r w:rsidR="002D479F" w:rsidRPr="002C1B12">
        <w:t>(</w:t>
      </w:r>
      <w:proofErr w:type="spellStart"/>
      <w:r w:rsidR="002D479F" w:rsidRPr="00472EF1">
        <w:rPr>
          <w:b/>
          <w:color w:val="F79646" w:themeColor="accent6"/>
        </w:rPr>
        <w:t>n_bit</w:t>
      </w:r>
      <w:proofErr w:type="spellEnd"/>
      <w:r w:rsidR="002D479F" w:rsidRPr="00472EF1">
        <w:rPr>
          <w:b/>
          <w:color w:val="F79646" w:themeColor="accent6"/>
        </w:rPr>
        <w:t xml:space="preserve"> - 1</w:t>
      </w:r>
      <w:r w:rsidR="002D479F" w:rsidRPr="00472EF1">
        <w:rPr>
          <w:color w:val="F79646" w:themeColor="accent6"/>
        </w:rPr>
        <w:t xml:space="preserve"> </w:t>
      </w:r>
      <w:proofErr w:type="spellStart"/>
      <w:r w:rsidR="002D479F" w:rsidRPr="008C76CD">
        <w:rPr>
          <w:color w:val="4F81BD" w:themeColor="accent1"/>
        </w:rPr>
        <w:t>downto</w:t>
      </w:r>
      <w:proofErr w:type="spellEnd"/>
      <w:r w:rsidR="002D479F" w:rsidRPr="008C76CD">
        <w:rPr>
          <w:color w:val="4F81BD" w:themeColor="accent1"/>
        </w:rPr>
        <w:t xml:space="preserve"> </w:t>
      </w:r>
      <w:r w:rsidR="002D479F" w:rsidRPr="00472EF1">
        <w:rPr>
          <w:b/>
          <w:color w:val="F79646" w:themeColor="accent6"/>
        </w:rPr>
        <w:t>0</w:t>
      </w:r>
      <w:r w:rsidR="002D479F" w:rsidRPr="002C1B12">
        <w:t>);</w:t>
      </w:r>
    </w:p>
    <w:p w14:paraId="05744C84" w14:textId="3C6D1C6F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2D479F" w:rsidRPr="002C1B12">
        <w:t>out_</w:t>
      </w:r>
      <w:proofErr w:type="gramStart"/>
      <w:r w:rsidR="002D479F" w:rsidRPr="002C1B12">
        <w:t>cikis</w:t>
      </w:r>
      <w:proofErr w:type="spellEnd"/>
      <w:r w:rsidR="002D479F" w:rsidRPr="002C1B12">
        <w:t xml:space="preserve"> : </w:t>
      </w:r>
      <w:proofErr w:type="spellStart"/>
      <w:r w:rsidR="00974CD6" w:rsidRPr="00974CD6">
        <w:rPr>
          <w:b/>
          <w:color w:val="1F497D" w:themeColor="text2"/>
        </w:rPr>
        <w:t>out</w:t>
      </w:r>
      <w:proofErr w:type="spellEnd"/>
      <w:proofErr w:type="gramEnd"/>
      <w:r w:rsidR="00974CD6" w:rsidRPr="00974CD6">
        <w:rPr>
          <w:color w:val="1F497D" w:themeColor="text2"/>
        </w:rPr>
        <w:t xml:space="preserve"> </w:t>
      </w:r>
      <w:proofErr w:type="spellStart"/>
      <w:r w:rsidR="002D479F" w:rsidRPr="00687499">
        <w:rPr>
          <w:color w:val="4F81BD" w:themeColor="accent1"/>
        </w:rPr>
        <w:t>std_logic_vector</w:t>
      </w:r>
      <w:proofErr w:type="spellEnd"/>
      <w:r w:rsidR="002D479F" w:rsidRPr="002C1B12">
        <w:t>(</w:t>
      </w:r>
      <w:proofErr w:type="spellStart"/>
      <w:r w:rsidR="002D479F" w:rsidRPr="00472EF1">
        <w:rPr>
          <w:b/>
          <w:color w:val="F79646" w:themeColor="accent6"/>
        </w:rPr>
        <w:t>n_bit</w:t>
      </w:r>
      <w:proofErr w:type="spellEnd"/>
      <w:r w:rsidR="002D479F" w:rsidRPr="00472EF1">
        <w:rPr>
          <w:b/>
          <w:color w:val="F79646" w:themeColor="accent6"/>
        </w:rPr>
        <w:t xml:space="preserve"> - 1</w:t>
      </w:r>
      <w:r w:rsidR="002D479F" w:rsidRPr="00472EF1">
        <w:rPr>
          <w:color w:val="F79646" w:themeColor="accent6"/>
        </w:rPr>
        <w:t xml:space="preserve"> </w:t>
      </w:r>
      <w:proofErr w:type="spellStart"/>
      <w:r w:rsidR="002D479F" w:rsidRPr="008C76CD">
        <w:rPr>
          <w:color w:val="4F81BD" w:themeColor="accent1"/>
        </w:rPr>
        <w:t>downto</w:t>
      </w:r>
      <w:proofErr w:type="spellEnd"/>
      <w:r w:rsidR="002D479F" w:rsidRPr="008C76CD">
        <w:rPr>
          <w:color w:val="4F81BD" w:themeColor="accent1"/>
        </w:rPr>
        <w:t xml:space="preserve"> </w:t>
      </w:r>
      <w:r w:rsidR="002D479F" w:rsidRPr="00472EF1">
        <w:rPr>
          <w:b/>
          <w:color w:val="F79646" w:themeColor="accent6"/>
        </w:rPr>
        <w:t>0</w:t>
      </w:r>
      <w:r w:rsidR="002D479F" w:rsidRPr="002C1B12">
        <w:t>);</w:t>
      </w:r>
    </w:p>
    <w:p w14:paraId="5EA1AC32" w14:textId="6ABEEBEC" w:rsidR="0072537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2D479F" w:rsidRPr="002C1B12">
        <w:t>out_cikis_</w:t>
      </w:r>
      <w:proofErr w:type="gramStart"/>
      <w:r w:rsidR="002D479F" w:rsidRPr="002C1B12">
        <w:t>elde</w:t>
      </w:r>
      <w:proofErr w:type="spellEnd"/>
      <w:r w:rsidR="002D479F" w:rsidRPr="002C1B12">
        <w:t xml:space="preserve"> : </w:t>
      </w:r>
      <w:proofErr w:type="spellStart"/>
      <w:r w:rsidR="002D479F" w:rsidRPr="00974CD6">
        <w:rPr>
          <w:b/>
          <w:color w:val="1F497D" w:themeColor="text2"/>
        </w:rPr>
        <w:t>out</w:t>
      </w:r>
      <w:proofErr w:type="spellEnd"/>
      <w:proofErr w:type="gramEnd"/>
      <w:r w:rsidR="002D479F" w:rsidRPr="00974CD6">
        <w:rPr>
          <w:color w:val="1F497D" w:themeColor="text2"/>
        </w:rPr>
        <w:t xml:space="preserve"> </w:t>
      </w:r>
      <w:proofErr w:type="spellStart"/>
      <w:r w:rsidR="00687499" w:rsidRPr="00687499">
        <w:rPr>
          <w:color w:val="4F81BD" w:themeColor="accent1"/>
        </w:rPr>
        <w:t>std_logic</w:t>
      </w:r>
      <w:proofErr w:type="spellEnd"/>
      <w:r w:rsidR="002D479F" w:rsidRPr="002C1B12">
        <w:t xml:space="preserve">      </w:t>
      </w:r>
    </w:p>
    <w:p w14:paraId="797FBEDC" w14:textId="3D92276D" w:rsidR="002D479F" w:rsidRPr="002C1B12" w:rsidRDefault="00AF4B50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2D479F" w:rsidRPr="002C1B12">
        <w:t>);</w:t>
      </w:r>
      <w:r w:rsidR="0026639E" w:rsidRPr="002C1B12">
        <w:t xml:space="preserve">    </w:t>
      </w:r>
    </w:p>
    <w:p w14:paraId="63A28F21" w14:textId="212EED02" w:rsidR="0026639E" w:rsidRPr="002C1B12" w:rsidRDefault="002E2AAA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proofErr w:type="spellStart"/>
      <w:r w:rsidR="0026639E" w:rsidRPr="00974CD6">
        <w:rPr>
          <w:b/>
          <w:color w:val="1F497D" w:themeColor="text2"/>
        </w:rPr>
        <w:t>end</w:t>
      </w:r>
      <w:proofErr w:type="spellEnd"/>
      <w:r w:rsidR="0026639E" w:rsidRPr="00974CD6">
        <w:rPr>
          <w:b/>
          <w:color w:val="1F497D" w:themeColor="text2"/>
        </w:rPr>
        <w:t xml:space="preserve"> </w:t>
      </w:r>
      <w:proofErr w:type="spellStart"/>
      <w:r w:rsidR="0026639E" w:rsidRPr="00974CD6">
        <w:rPr>
          <w:b/>
          <w:color w:val="1F497D" w:themeColor="text2"/>
        </w:rPr>
        <w:t>component</w:t>
      </w:r>
      <w:proofErr w:type="spellEnd"/>
      <w:r w:rsidR="0026639E" w:rsidRPr="002C1B12">
        <w:t>;</w:t>
      </w:r>
    </w:p>
    <w:p w14:paraId="7677F8FC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7B9E11E2" w14:textId="22AB8F22" w:rsidR="00FE6322" w:rsidRPr="00E320CB" w:rsidRDefault="000C56B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="00FE6322" w:rsidRPr="00E320CB">
        <w:rPr>
          <w:b/>
          <w:color w:val="1F497D" w:themeColor="text2"/>
        </w:rPr>
        <w:t>signal</w:t>
      </w:r>
      <w:proofErr w:type="spellEnd"/>
      <w:r w:rsidR="00FE6322" w:rsidRPr="00E320CB">
        <w:rPr>
          <w:color w:val="1F497D" w:themeColor="text2"/>
        </w:rPr>
        <w:t xml:space="preserve"> </w:t>
      </w:r>
      <w:r w:rsidR="00FE6322" w:rsidRPr="00E320CB">
        <w:rPr>
          <w:color w:val="000000" w:themeColor="text1"/>
        </w:rPr>
        <w:t>in_giris4_</w:t>
      </w:r>
      <w:proofErr w:type="gramStart"/>
      <w:r w:rsidR="00FE6322" w:rsidRPr="00E320CB">
        <w:rPr>
          <w:color w:val="000000" w:themeColor="text1"/>
        </w:rPr>
        <w:t xml:space="preserve">1 : </w:t>
      </w:r>
      <w:proofErr w:type="spellStart"/>
      <w:r w:rsidR="00FE6322" w:rsidRPr="00E320CB">
        <w:rPr>
          <w:color w:val="4F81BD" w:themeColor="accent1"/>
        </w:rPr>
        <w:t>std</w:t>
      </w:r>
      <w:proofErr w:type="gramEnd"/>
      <w:r w:rsidR="00FE6322" w:rsidRPr="00E320CB">
        <w:rPr>
          <w:color w:val="4F81BD" w:themeColor="accent1"/>
        </w:rPr>
        <w:t>_logic_vector</w:t>
      </w:r>
      <w:proofErr w:type="spellEnd"/>
      <w:r w:rsidR="00FE6322" w:rsidRPr="00E320CB">
        <w:rPr>
          <w:color w:val="000000" w:themeColor="text1"/>
        </w:rPr>
        <w:t>(</w:t>
      </w:r>
      <w:r w:rsidR="00FE6322" w:rsidRPr="00905BC7">
        <w:rPr>
          <w:b/>
          <w:color w:val="F79646" w:themeColor="accent6"/>
        </w:rPr>
        <w:t>3</w:t>
      </w:r>
      <w:r w:rsidR="00FE6322" w:rsidRPr="00E320CB">
        <w:rPr>
          <w:color w:val="000000" w:themeColor="text1"/>
        </w:rPr>
        <w:t xml:space="preserve"> </w:t>
      </w:r>
      <w:proofErr w:type="spellStart"/>
      <w:r w:rsidR="00FE6322" w:rsidRPr="00E320CB">
        <w:rPr>
          <w:color w:val="4F81BD" w:themeColor="accent1"/>
        </w:rPr>
        <w:t>downto</w:t>
      </w:r>
      <w:proofErr w:type="spellEnd"/>
      <w:r w:rsidR="00FE6322" w:rsidRPr="00E320CB">
        <w:rPr>
          <w:color w:val="4F81BD" w:themeColor="accent1"/>
        </w:rPr>
        <w:t xml:space="preserve"> </w:t>
      </w:r>
      <w:r w:rsidR="00FE6322" w:rsidRPr="00905BC7">
        <w:rPr>
          <w:b/>
          <w:color w:val="F79646" w:themeColor="accent6"/>
        </w:rPr>
        <w:t>0</w:t>
      </w:r>
      <w:r w:rsidR="00FE6322" w:rsidRPr="00E320CB">
        <w:rPr>
          <w:color w:val="000000" w:themeColor="text1"/>
        </w:rPr>
        <w:t xml:space="preserve">) := X"2"; </w:t>
      </w:r>
    </w:p>
    <w:p w14:paraId="7A20FC9D" w14:textId="77777777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Pr="00E320CB">
        <w:rPr>
          <w:b/>
          <w:color w:val="1F497D" w:themeColor="text2"/>
        </w:rPr>
        <w:t>signal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in_giris4_</w:t>
      </w:r>
      <w:proofErr w:type="gramStart"/>
      <w:r w:rsidRPr="00E320CB">
        <w:rPr>
          <w:color w:val="000000" w:themeColor="text1"/>
        </w:rPr>
        <w:t xml:space="preserve">2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_logic_vector</w:t>
      </w:r>
      <w:proofErr w:type="spellEnd"/>
      <w:r w:rsidRPr="00E320CB">
        <w:rPr>
          <w:color w:val="000000" w:themeColor="text1"/>
        </w:rPr>
        <w:t>(</w:t>
      </w:r>
      <w:r w:rsidRPr="00905BC7">
        <w:rPr>
          <w:b/>
          <w:color w:val="F79646" w:themeColor="accent6"/>
        </w:rPr>
        <w:t>3</w:t>
      </w:r>
      <w:r w:rsidRPr="00E320CB">
        <w:rPr>
          <w:color w:val="000000" w:themeColor="text1"/>
        </w:rPr>
        <w:t xml:space="preserve"> </w:t>
      </w:r>
      <w:proofErr w:type="spellStart"/>
      <w:r w:rsidRPr="00E320CB">
        <w:rPr>
          <w:color w:val="4F81BD" w:themeColor="accent1"/>
        </w:rPr>
        <w:t>downto</w:t>
      </w:r>
      <w:proofErr w:type="spellEnd"/>
      <w:r w:rsidRPr="00E320CB">
        <w:rPr>
          <w:color w:val="4F81BD" w:themeColor="accent1"/>
        </w:rPr>
        <w:t xml:space="preserve"> </w:t>
      </w:r>
      <w:r w:rsidRPr="00905BC7">
        <w:rPr>
          <w:b/>
          <w:color w:val="F79646" w:themeColor="accent6"/>
        </w:rPr>
        <w:t>0</w:t>
      </w:r>
      <w:r w:rsidRPr="00E320CB">
        <w:rPr>
          <w:color w:val="000000" w:themeColor="text1"/>
        </w:rPr>
        <w:t xml:space="preserve">) := X"1"; </w:t>
      </w:r>
    </w:p>
    <w:p w14:paraId="5E881A6E" w14:textId="77777777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Pr="00E320CB">
        <w:rPr>
          <w:b/>
          <w:color w:val="1F497D" w:themeColor="text2"/>
        </w:rPr>
        <w:t>signal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out_</w:t>
      </w:r>
      <w:proofErr w:type="gramStart"/>
      <w:r w:rsidRPr="00E320CB">
        <w:rPr>
          <w:color w:val="000000" w:themeColor="text1"/>
        </w:rPr>
        <w:t xml:space="preserve">cikis4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_logic_vector</w:t>
      </w:r>
      <w:proofErr w:type="spellEnd"/>
      <w:r w:rsidRPr="00E320CB">
        <w:rPr>
          <w:color w:val="000000" w:themeColor="text1"/>
        </w:rPr>
        <w:t>(</w:t>
      </w:r>
      <w:r w:rsidRPr="00905BC7">
        <w:rPr>
          <w:b/>
          <w:color w:val="F79646" w:themeColor="accent6"/>
        </w:rPr>
        <w:t>3</w:t>
      </w:r>
      <w:r w:rsidRPr="00E320CB">
        <w:rPr>
          <w:color w:val="000000" w:themeColor="text1"/>
        </w:rPr>
        <w:t xml:space="preserve"> </w:t>
      </w:r>
      <w:proofErr w:type="spellStart"/>
      <w:r w:rsidRPr="00E320CB">
        <w:rPr>
          <w:color w:val="4F81BD" w:themeColor="accent1"/>
        </w:rPr>
        <w:t>downto</w:t>
      </w:r>
      <w:proofErr w:type="spellEnd"/>
      <w:r w:rsidRPr="00E320CB">
        <w:rPr>
          <w:color w:val="4F81BD" w:themeColor="accent1"/>
        </w:rPr>
        <w:t xml:space="preserve"> </w:t>
      </w:r>
      <w:r w:rsidRPr="00905BC7">
        <w:rPr>
          <w:b/>
          <w:color w:val="F79646" w:themeColor="accent6"/>
        </w:rPr>
        <w:t>0</w:t>
      </w:r>
      <w:r w:rsidRPr="00E320CB">
        <w:rPr>
          <w:color w:val="000000" w:themeColor="text1"/>
        </w:rPr>
        <w:t>);</w:t>
      </w:r>
    </w:p>
    <w:p w14:paraId="266AD07E" w14:textId="2C050366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="00E320CB" w:rsidRPr="00E320CB">
        <w:rPr>
          <w:b/>
          <w:color w:val="1F497D" w:themeColor="text2"/>
        </w:rPr>
        <w:t>s</w:t>
      </w:r>
      <w:r w:rsidRPr="00E320CB">
        <w:rPr>
          <w:b/>
          <w:color w:val="1F497D" w:themeColor="text2"/>
        </w:rPr>
        <w:t>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out_cikis_</w:t>
      </w:r>
      <w:proofErr w:type="gramStart"/>
      <w:r w:rsidRPr="00E320CB">
        <w:rPr>
          <w:color w:val="000000" w:themeColor="text1"/>
        </w:rPr>
        <w:t xml:space="preserve">elde4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</w:t>
      </w:r>
      <w:proofErr w:type="spellEnd"/>
      <w:r w:rsidRPr="00E320CB">
        <w:rPr>
          <w:color w:val="000000" w:themeColor="text1"/>
        </w:rPr>
        <w:t>;</w:t>
      </w:r>
    </w:p>
    <w:p w14:paraId="6ACD4624" w14:textId="77777777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</w:p>
    <w:p w14:paraId="6008C125" w14:textId="77777777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Pr="00E320CB">
        <w:rPr>
          <w:b/>
          <w:color w:val="1F497D" w:themeColor="text2"/>
        </w:rPr>
        <w:t>signal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in_giris8_</w:t>
      </w:r>
      <w:proofErr w:type="gramStart"/>
      <w:r w:rsidRPr="00E320CB">
        <w:rPr>
          <w:color w:val="000000" w:themeColor="text1"/>
        </w:rPr>
        <w:t xml:space="preserve">1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_logic_vector</w:t>
      </w:r>
      <w:proofErr w:type="spellEnd"/>
      <w:r w:rsidRPr="00E320CB">
        <w:rPr>
          <w:color w:val="000000" w:themeColor="text1"/>
        </w:rPr>
        <w:t>(</w:t>
      </w:r>
      <w:r w:rsidRPr="00905BC7">
        <w:rPr>
          <w:b/>
          <w:color w:val="F79646" w:themeColor="accent6"/>
        </w:rPr>
        <w:t>7</w:t>
      </w:r>
      <w:r w:rsidRPr="00E320CB">
        <w:rPr>
          <w:color w:val="000000" w:themeColor="text1"/>
        </w:rPr>
        <w:t xml:space="preserve"> </w:t>
      </w:r>
      <w:proofErr w:type="spellStart"/>
      <w:r w:rsidRPr="00E320CB">
        <w:rPr>
          <w:color w:val="4F81BD" w:themeColor="accent1"/>
        </w:rPr>
        <w:t>downto</w:t>
      </w:r>
      <w:proofErr w:type="spellEnd"/>
      <w:r w:rsidRPr="00E320CB">
        <w:rPr>
          <w:color w:val="4F81BD" w:themeColor="accent1"/>
        </w:rPr>
        <w:t xml:space="preserve"> </w:t>
      </w:r>
      <w:r w:rsidRPr="00905BC7">
        <w:rPr>
          <w:b/>
          <w:color w:val="F79646" w:themeColor="accent6"/>
        </w:rPr>
        <w:t>0</w:t>
      </w:r>
      <w:r w:rsidRPr="00E320CB">
        <w:rPr>
          <w:color w:val="000000" w:themeColor="text1"/>
        </w:rPr>
        <w:t xml:space="preserve">) := X"12"; </w:t>
      </w:r>
    </w:p>
    <w:p w14:paraId="4AE6A233" w14:textId="77777777" w:rsidR="00FE6322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Pr="00E320CB">
        <w:rPr>
          <w:b/>
          <w:color w:val="1F497D" w:themeColor="text2"/>
        </w:rPr>
        <w:t>signal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in_giris8_</w:t>
      </w:r>
      <w:proofErr w:type="gramStart"/>
      <w:r w:rsidRPr="00E320CB">
        <w:rPr>
          <w:color w:val="000000" w:themeColor="text1"/>
        </w:rPr>
        <w:t xml:space="preserve">2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_logic_vector</w:t>
      </w:r>
      <w:proofErr w:type="spellEnd"/>
      <w:r w:rsidRPr="00E320CB">
        <w:rPr>
          <w:color w:val="000000" w:themeColor="text1"/>
        </w:rPr>
        <w:t>(</w:t>
      </w:r>
      <w:r w:rsidRPr="00905BC7">
        <w:rPr>
          <w:b/>
          <w:color w:val="F79646" w:themeColor="accent6"/>
        </w:rPr>
        <w:t>7</w:t>
      </w:r>
      <w:r w:rsidRPr="00E320CB">
        <w:rPr>
          <w:color w:val="000000" w:themeColor="text1"/>
        </w:rPr>
        <w:t xml:space="preserve"> </w:t>
      </w:r>
      <w:proofErr w:type="spellStart"/>
      <w:r w:rsidRPr="00E320CB">
        <w:rPr>
          <w:color w:val="4F81BD" w:themeColor="accent1"/>
        </w:rPr>
        <w:t>downto</w:t>
      </w:r>
      <w:proofErr w:type="spellEnd"/>
      <w:r w:rsidRPr="00E320CB">
        <w:rPr>
          <w:color w:val="4F81BD" w:themeColor="accent1"/>
        </w:rPr>
        <w:t xml:space="preserve"> </w:t>
      </w:r>
      <w:r w:rsidRPr="00905BC7">
        <w:rPr>
          <w:b/>
          <w:color w:val="F79646" w:themeColor="accent6"/>
        </w:rPr>
        <w:t>0</w:t>
      </w:r>
      <w:r w:rsidRPr="00E320CB">
        <w:rPr>
          <w:color w:val="000000" w:themeColor="text1"/>
        </w:rPr>
        <w:t>) := X"22";</w:t>
      </w:r>
    </w:p>
    <w:p w14:paraId="05BB0884" w14:textId="0CE95EBD" w:rsidR="0026639E" w:rsidRPr="00E320CB" w:rsidRDefault="00FE6322" w:rsidP="00E320CB">
      <w:pPr>
        <w:pStyle w:val="KOD"/>
        <w:numPr>
          <w:ilvl w:val="0"/>
          <w:numId w:val="23"/>
        </w:numPr>
        <w:ind w:left="680" w:hanging="340"/>
        <w:rPr>
          <w:color w:val="000000" w:themeColor="text1"/>
        </w:rPr>
      </w:pPr>
      <w:r w:rsidRPr="00E320CB">
        <w:rPr>
          <w:color w:val="000000" w:themeColor="text1"/>
        </w:rPr>
        <w:t xml:space="preserve">  </w:t>
      </w:r>
      <w:proofErr w:type="spellStart"/>
      <w:r w:rsidRPr="00E320CB">
        <w:rPr>
          <w:b/>
          <w:color w:val="1F497D" w:themeColor="text2"/>
        </w:rPr>
        <w:t>signal</w:t>
      </w:r>
      <w:proofErr w:type="spellEnd"/>
      <w:r w:rsidRPr="00E320CB">
        <w:rPr>
          <w:color w:val="1F497D" w:themeColor="text2"/>
        </w:rPr>
        <w:t xml:space="preserve"> </w:t>
      </w:r>
      <w:r w:rsidRPr="00E320CB">
        <w:rPr>
          <w:color w:val="000000" w:themeColor="text1"/>
        </w:rPr>
        <w:t>out_</w:t>
      </w:r>
      <w:proofErr w:type="gramStart"/>
      <w:r w:rsidRPr="00E320CB">
        <w:rPr>
          <w:color w:val="000000" w:themeColor="text1"/>
        </w:rPr>
        <w:t xml:space="preserve">cikis8 : </w:t>
      </w:r>
      <w:proofErr w:type="spellStart"/>
      <w:r w:rsidRPr="00E320CB">
        <w:rPr>
          <w:color w:val="4F81BD" w:themeColor="accent1"/>
        </w:rPr>
        <w:t>std</w:t>
      </w:r>
      <w:proofErr w:type="gramEnd"/>
      <w:r w:rsidRPr="00E320CB">
        <w:rPr>
          <w:color w:val="4F81BD" w:themeColor="accent1"/>
        </w:rPr>
        <w:t>_logic_vector</w:t>
      </w:r>
      <w:proofErr w:type="spellEnd"/>
      <w:r w:rsidRPr="00E320CB">
        <w:rPr>
          <w:color w:val="000000" w:themeColor="text1"/>
        </w:rPr>
        <w:t>(</w:t>
      </w:r>
      <w:r w:rsidRPr="00905BC7">
        <w:rPr>
          <w:b/>
          <w:color w:val="F79646" w:themeColor="accent6"/>
        </w:rPr>
        <w:t>7</w:t>
      </w:r>
      <w:r w:rsidRPr="00E320CB">
        <w:rPr>
          <w:color w:val="000000" w:themeColor="text1"/>
        </w:rPr>
        <w:t xml:space="preserve"> </w:t>
      </w:r>
      <w:proofErr w:type="spellStart"/>
      <w:r w:rsidRPr="00E320CB">
        <w:rPr>
          <w:color w:val="4F81BD" w:themeColor="accent1"/>
        </w:rPr>
        <w:t>downto</w:t>
      </w:r>
      <w:proofErr w:type="spellEnd"/>
      <w:r w:rsidRPr="00E320CB">
        <w:rPr>
          <w:color w:val="4F81BD" w:themeColor="accent1"/>
        </w:rPr>
        <w:t xml:space="preserve"> </w:t>
      </w:r>
      <w:r w:rsidRPr="00905BC7">
        <w:rPr>
          <w:b/>
          <w:color w:val="F79646" w:themeColor="accent6"/>
        </w:rPr>
        <w:t>0</w:t>
      </w:r>
      <w:r w:rsidRPr="00E320CB">
        <w:rPr>
          <w:color w:val="000000" w:themeColor="text1"/>
        </w:rPr>
        <w:t>);</w:t>
      </w:r>
    </w:p>
    <w:p w14:paraId="7397D71A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5646351D" w14:textId="77777777" w:rsidR="0026639E" w:rsidRPr="00D36F08" w:rsidRDefault="0026639E" w:rsidP="00D729F8">
      <w:pPr>
        <w:pStyle w:val="KOD"/>
        <w:numPr>
          <w:ilvl w:val="0"/>
          <w:numId w:val="23"/>
        </w:numPr>
        <w:ind w:left="680" w:hanging="340"/>
        <w:rPr>
          <w:b/>
          <w:color w:val="1F497D" w:themeColor="text2"/>
        </w:rPr>
      </w:pPr>
      <w:proofErr w:type="spellStart"/>
      <w:r w:rsidRPr="00D36F08">
        <w:rPr>
          <w:b/>
          <w:color w:val="1F497D" w:themeColor="text2"/>
        </w:rPr>
        <w:t>begin</w:t>
      </w:r>
      <w:proofErr w:type="spellEnd"/>
    </w:p>
    <w:p w14:paraId="2323EE84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4AA70DFE" w14:textId="58D3EDB5" w:rsidR="00725372" w:rsidRDefault="00D36F08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DF5FEA" w:rsidRPr="002C1B12">
        <w:t>generic_toplayici_4_</w:t>
      </w:r>
      <w:proofErr w:type="gramStart"/>
      <w:r w:rsidR="00DF5FEA" w:rsidRPr="002C1B12">
        <w:t xml:space="preserve">bit : </w:t>
      </w:r>
      <w:proofErr w:type="spellStart"/>
      <w:r w:rsidR="00DF5FEA" w:rsidRPr="002C1B12">
        <w:t>generic</w:t>
      </w:r>
      <w:proofErr w:type="gramEnd"/>
      <w:r w:rsidR="00DF5FEA" w:rsidRPr="002C1B12">
        <w:t>_toplayici</w:t>
      </w:r>
      <w:proofErr w:type="spellEnd"/>
    </w:p>
    <w:p w14:paraId="29EDCB04" w14:textId="6F8FBC4B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lastRenderedPageBreak/>
        <w:t xml:space="preserve">  </w:t>
      </w:r>
      <w:proofErr w:type="spellStart"/>
      <w:r w:rsidR="00DF5FEA" w:rsidRPr="00AE08C5">
        <w:rPr>
          <w:b/>
          <w:color w:val="1F497D" w:themeColor="text2"/>
        </w:rPr>
        <w:t>Generic</w:t>
      </w:r>
      <w:proofErr w:type="spellEnd"/>
      <w:r w:rsidR="00DF5FEA" w:rsidRPr="00AE08C5">
        <w:rPr>
          <w:b/>
          <w:color w:val="1F497D" w:themeColor="text2"/>
        </w:rPr>
        <w:t xml:space="preserve"> </w:t>
      </w:r>
      <w:proofErr w:type="spellStart"/>
      <w:r w:rsidR="00DF5FEA" w:rsidRPr="00AE08C5">
        <w:rPr>
          <w:b/>
          <w:color w:val="1F497D" w:themeColor="text2"/>
        </w:rPr>
        <w:t>map</w:t>
      </w:r>
      <w:proofErr w:type="spellEnd"/>
      <w:r w:rsidR="00DF5FEA" w:rsidRPr="002C1B12">
        <w:t xml:space="preserve">( </w:t>
      </w:r>
      <w:proofErr w:type="spellStart"/>
      <w:r w:rsidR="00DF5FEA" w:rsidRPr="002C1B12">
        <w:t>n_bit</w:t>
      </w:r>
      <w:proofErr w:type="spellEnd"/>
      <w:r w:rsidR="00DF5FEA" w:rsidRPr="002C1B12">
        <w:t xml:space="preserve"> =&gt; 4 )</w:t>
      </w:r>
    </w:p>
    <w:p w14:paraId="6415E46A" w14:textId="02CF52EA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DF5FEA" w:rsidRPr="00AE08C5">
        <w:rPr>
          <w:b/>
          <w:color w:val="1F497D" w:themeColor="text2"/>
        </w:rPr>
        <w:t xml:space="preserve">Port </w:t>
      </w:r>
      <w:proofErr w:type="spellStart"/>
      <w:r w:rsidR="00DF5FEA" w:rsidRPr="00AE08C5">
        <w:rPr>
          <w:b/>
          <w:color w:val="1F497D" w:themeColor="text2"/>
        </w:rPr>
        <w:t>map</w:t>
      </w:r>
      <w:proofErr w:type="spellEnd"/>
      <w:r w:rsidR="00DF5FEA" w:rsidRPr="00AE08C5">
        <w:rPr>
          <w:color w:val="1F497D" w:themeColor="text2"/>
        </w:rPr>
        <w:t xml:space="preserve"> </w:t>
      </w:r>
      <w:proofErr w:type="gramStart"/>
      <w:r w:rsidR="00DF5FEA" w:rsidRPr="002C1B12">
        <w:t>(</w:t>
      </w:r>
      <w:proofErr w:type="gramEnd"/>
      <w:r w:rsidR="00DF5FEA" w:rsidRPr="002C1B12">
        <w:t xml:space="preserve">  </w:t>
      </w:r>
    </w:p>
    <w:p w14:paraId="0DC18006" w14:textId="1B5BD775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proofErr w:type="gramStart"/>
      <w:r w:rsidR="00DF5FEA" w:rsidRPr="002C1B12">
        <w:t>in</w:t>
      </w:r>
      <w:proofErr w:type="gramEnd"/>
      <w:r w:rsidR="00DF5FEA" w:rsidRPr="002C1B12">
        <w:t>_giris_elde</w:t>
      </w:r>
      <w:proofErr w:type="spellEnd"/>
      <w:r w:rsidR="00DF5FEA" w:rsidRPr="002C1B12">
        <w:t xml:space="preserve"> =&gt; '0',</w:t>
      </w:r>
    </w:p>
    <w:p w14:paraId="16A23D1D" w14:textId="357B4527" w:rsidR="00725372" w:rsidRDefault="000C56B2" w:rsidP="00594FF0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gramStart"/>
      <w:r w:rsidR="00DF5FEA" w:rsidRPr="002C1B12">
        <w:t>in</w:t>
      </w:r>
      <w:proofErr w:type="gramEnd"/>
      <w:r w:rsidR="00DF5FEA" w:rsidRPr="002C1B12">
        <w:t xml:space="preserve">_giris_1 =&gt; </w:t>
      </w:r>
      <w:r w:rsidR="00170712" w:rsidRPr="00170712">
        <w:t>in_giris4_1</w:t>
      </w:r>
      <w:r w:rsidR="00DF5FEA" w:rsidRPr="002C1B12">
        <w:t>,</w:t>
      </w:r>
    </w:p>
    <w:p w14:paraId="0BF69581" w14:textId="7F9B36AF" w:rsidR="00725372" w:rsidRDefault="000C56B2" w:rsidP="00594FF0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gramStart"/>
      <w:r w:rsidR="00DF5FEA" w:rsidRPr="002C1B12">
        <w:t>in</w:t>
      </w:r>
      <w:proofErr w:type="gramEnd"/>
      <w:r w:rsidR="00DF5FEA" w:rsidRPr="002C1B12">
        <w:t xml:space="preserve">_giris_2 =&gt; </w:t>
      </w:r>
      <w:r w:rsidR="00170712">
        <w:t>in_giris4_2</w:t>
      </w:r>
      <w:r w:rsidR="00DF5FEA" w:rsidRPr="002C1B12">
        <w:t>,</w:t>
      </w:r>
    </w:p>
    <w:p w14:paraId="4D3051EC" w14:textId="7AA72F84" w:rsidR="00725372" w:rsidRDefault="000C56B2" w:rsidP="00594FF0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DF5FEA" w:rsidRPr="002C1B12">
        <w:t>out_cikis</w:t>
      </w:r>
      <w:proofErr w:type="spellEnd"/>
      <w:r w:rsidR="00DF5FEA" w:rsidRPr="002C1B12">
        <w:t xml:space="preserve"> =&gt; </w:t>
      </w:r>
      <w:r w:rsidR="00170712" w:rsidRPr="00A460FA">
        <w:rPr>
          <w:color w:val="000000" w:themeColor="text1"/>
        </w:rPr>
        <w:t>out_cikis4</w:t>
      </w:r>
      <w:r w:rsidR="00DF5FEA" w:rsidRPr="002C1B12">
        <w:t>,</w:t>
      </w:r>
    </w:p>
    <w:p w14:paraId="43460A8A" w14:textId="6DA0C42E" w:rsidR="00725372" w:rsidRDefault="000C56B2" w:rsidP="00594FF0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B903C7" w:rsidRPr="002C1B12">
        <w:t>out_cikis_elde</w:t>
      </w:r>
      <w:proofErr w:type="spellEnd"/>
      <w:r w:rsidR="00B903C7" w:rsidRPr="002C1B12">
        <w:t xml:space="preserve"> =&gt; </w:t>
      </w:r>
      <w:r w:rsidR="00170712" w:rsidRPr="00A460FA">
        <w:rPr>
          <w:color w:val="000000" w:themeColor="text1"/>
        </w:rPr>
        <w:t>out_cikis_elde4</w:t>
      </w:r>
    </w:p>
    <w:p w14:paraId="78E222D7" w14:textId="12EBE146" w:rsidR="00E250DC" w:rsidRPr="002C1B1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3D3CF9" w:rsidRPr="002C1B12">
        <w:t>);</w:t>
      </w:r>
      <w:r w:rsidR="00B903C7" w:rsidRPr="002C1B12">
        <w:t xml:space="preserve">   </w:t>
      </w:r>
    </w:p>
    <w:p w14:paraId="6E346257" w14:textId="77777777" w:rsidR="00725372" w:rsidRDefault="00725372" w:rsidP="00D729F8">
      <w:pPr>
        <w:pStyle w:val="KOD"/>
        <w:numPr>
          <w:ilvl w:val="0"/>
          <w:numId w:val="23"/>
        </w:numPr>
        <w:ind w:left="680" w:hanging="340"/>
      </w:pPr>
    </w:p>
    <w:p w14:paraId="49BDE57E" w14:textId="42CD71CC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3D3CF9" w:rsidRPr="002C1B12">
        <w:t>generic_toplayici_8_</w:t>
      </w:r>
      <w:proofErr w:type="gramStart"/>
      <w:r w:rsidR="003D3CF9" w:rsidRPr="002C1B12">
        <w:t xml:space="preserve">bit : </w:t>
      </w:r>
      <w:proofErr w:type="spellStart"/>
      <w:r w:rsidR="003D3CF9" w:rsidRPr="002C1B12">
        <w:t>generic</w:t>
      </w:r>
      <w:proofErr w:type="gramEnd"/>
      <w:r w:rsidR="003D3CF9" w:rsidRPr="002C1B12">
        <w:t>_toplayici</w:t>
      </w:r>
      <w:proofErr w:type="spellEnd"/>
    </w:p>
    <w:p w14:paraId="455BD285" w14:textId="5C993CAB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3D3CF9" w:rsidRPr="00AE08C5">
        <w:rPr>
          <w:b/>
          <w:color w:val="1F497D" w:themeColor="text2"/>
        </w:rPr>
        <w:t xml:space="preserve">Port </w:t>
      </w:r>
      <w:proofErr w:type="spellStart"/>
      <w:r w:rsidR="003D3CF9" w:rsidRPr="00AE08C5">
        <w:rPr>
          <w:b/>
          <w:color w:val="1F497D" w:themeColor="text2"/>
        </w:rPr>
        <w:t>map</w:t>
      </w:r>
      <w:proofErr w:type="spellEnd"/>
      <w:r w:rsidR="003D3CF9" w:rsidRPr="00AE08C5">
        <w:rPr>
          <w:color w:val="1F497D" w:themeColor="text2"/>
        </w:rPr>
        <w:t xml:space="preserve"> </w:t>
      </w:r>
      <w:proofErr w:type="gramStart"/>
      <w:r w:rsidR="003D3CF9" w:rsidRPr="002C1B12">
        <w:t>(</w:t>
      </w:r>
      <w:proofErr w:type="gramEnd"/>
      <w:r w:rsidR="003D3CF9" w:rsidRPr="002C1B12">
        <w:t xml:space="preserve">  </w:t>
      </w:r>
    </w:p>
    <w:p w14:paraId="658D9153" w14:textId="08C66D22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proofErr w:type="gramStart"/>
      <w:r w:rsidR="003D3CF9" w:rsidRPr="002C1B12">
        <w:t>in</w:t>
      </w:r>
      <w:proofErr w:type="gramEnd"/>
      <w:r w:rsidR="003D3CF9" w:rsidRPr="002C1B12">
        <w:t>_giris_elde</w:t>
      </w:r>
      <w:proofErr w:type="spellEnd"/>
      <w:r w:rsidR="003D3CF9" w:rsidRPr="002C1B12">
        <w:t xml:space="preserve"> =&gt; '0',</w:t>
      </w:r>
    </w:p>
    <w:p w14:paraId="474B1B9D" w14:textId="163933AF" w:rsidR="00725372" w:rsidRDefault="000C56B2" w:rsidP="00664295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gramStart"/>
      <w:r w:rsidR="003D3CF9" w:rsidRPr="002C1B12">
        <w:t>in</w:t>
      </w:r>
      <w:proofErr w:type="gramEnd"/>
      <w:r w:rsidR="003D3CF9" w:rsidRPr="002C1B12">
        <w:t xml:space="preserve">_giris_1 =&gt; </w:t>
      </w:r>
      <w:r w:rsidR="00502E94" w:rsidRPr="00502E94">
        <w:t>in_giris8_1</w:t>
      </w:r>
      <w:r w:rsidR="003D3CF9" w:rsidRPr="002C1B12">
        <w:t>,</w:t>
      </w:r>
    </w:p>
    <w:p w14:paraId="41322D3A" w14:textId="4702EC5E" w:rsidR="00725372" w:rsidRDefault="000C56B2" w:rsidP="00664295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gramStart"/>
      <w:r w:rsidR="003D3CF9" w:rsidRPr="002C1B12">
        <w:t>in</w:t>
      </w:r>
      <w:proofErr w:type="gramEnd"/>
      <w:r w:rsidR="003D3CF9" w:rsidRPr="002C1B12">
        <w:t xml:space="preserve">_giris_2 =&gt; </w:t>
      </w:r>
      <w:r w:rsidR="00502E94">
        <w:t>in_giris8_2</w:t>
      </w:r>
      <w:r w:rsidR="003D3CF9" w:rsidRPr="002C1B12">
        <w:t>,</w:t>
      </w:r>
    </w:p>
    <w:p w14:paraId="7262310A" w14:textId="3794042C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3D3CF9" w:rsidRPr="002C1B12">
        <w:t>out_cikis</w:t>
      </w:r>
      <w:proofErr w:type="spellEnd"/>
      <w:r w:rsidR="003D3CF9" w:rsidRPr="002C1B12">
        <w:t xml:space="preserve"> =&gt; </w:t>
      </w:r>
      <w:r w:rsidR="00D66E48" w:rsidRPr="00664295">
        <w:rPr>
          <w:color w:val="000000" w:themeColor="text1"/>
        </w:rPr>
        <w:t>out_cikis8</w:t>
      </w:r>
      <w:r w:rsidR="003D3CF9" w:rsidRPr="002C1B12">
        <w:t>,</w:t>
      </w:r>
    </w:p>
    <w:p w14:paraId="5436993A" w14:textId="04F223C7" w:rsidR="0072537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  </w:t>
      </w:r>
      <w:proofErr w:type="spellStart"/>
      <w:r w:rsidR="003D3CF9" w:rsidRPr="002C1B12">
        <w:t>out_cikis_elde</w:t>
      </w:r>
      <w:proofErr w:type="spellEnd"/>
      <w:r w:rsidR="003D3CF9" w:rsidRPr="002C1B12">
        <w:t xml:space="preserve"> =&gt; </w:t>
      </w:r>
      <w:proofErr w:type="spellStart"/>
      <w:r w:rsidR="003D3CF9" w:rsidRPr="009B7598">
        <w:rPr>
          <w:b/>
          <w:color w:val="1F497D" w:themeColor="text2"/>
        </w:rPr>
        <w:t>open</w:t>
      </w:r>
      <w:proofErr w:type="spellEnd"/>
      <w:r w:rsidR="003D3CF9" w:rsidRPr="009B7598">
        <w:rPr>
          <w:color w:val="1F497D" w:themeColor="text2"/>
        </w:rPr>
        <w:t xml:space="preserve">      </w:t>
      </w:r>
    </w:p>
    <w:p w14:paraId="6C9444BA" w14:textId="0D09FAD6" w:rsidR="003D3CF9" w:rsidRPr="002C1B12" w:rsidRDefault="000C56B2" w:rsidP="00D729F8">
      <w:pPr>
        <w:pStyle w:val="KOD"/>
        <w:numPr>
          <w:ilvl w:val="0"/>
          <w:numId w:val="23"/>
        </w:numPr>
        <w:ind w:left="680" w:hanging="340"/>
      </w:pPr>
      <w:r>
        <w:t xml:space="preserve">  </w:t>
      </w:r>
      <w:r w:rsidR="003D3CF9" w:rsidRPr="002C1B12">
        <w:t>);</w:t>
      </w:r>
    </w:p>
    <w:p w14:paraId="0436F752" w14:textId="77777777" w:rsidR="000C56B2" w:rsidRDefault="000C56B2" w:rsidP="00D729F8">
      <w:pPr>
        <w:pStyle w:val="KOD"/>
        <w:numPr>
          <w:ilvl w:val="0"/>
          <w:numId w:val="23"/>
        </w:numPr>
        <w:ind w:left="680" w:hanging="340"/>
      </w:pPr>
    </w:p>
    <w:p w14:paraId="0BA1959C" w14:textId="7F4B3B82" w:rsidR="003D3CF9" w:rsidRDefault="003D3CF9" w:rsidP="00D729F8">
      <w:pPr>
        <w:pStyle w:val="KOD"/>
        <w:numPr>
          <w:ilvl w:val="0"/>
          <w:numId w:val="23"/>
        </w:numPr>
        <w:ind w:left="680" w:hanging="340"/>
      </w:pPr>
      <w:proofErr w:type="spellStart"/>
      <w:r w:rsidRPr="009B7598">
        <w:rPr>
          <w:b/>
          <w:color w:val="1F497D" w:themeColor="text2"/>
        </w:rPr>
        <w:t>end</w:t>
      </w:r>
      <w:proofErr w:type="spellEnd"/>
      <w:r w:rsidRPr="009B7598">
        <w:rPr>
          <w:color w:val="1F497D" w:themeColor="text2"/>
        </w:rPr>
        <w:t xml:space="preserve"> </w:t>
      </w:r>
      <w:proofErr w:type="spellStart"/>
      <w:r w:rsidRPr="002C1B12">
        <w:t>Behavioral</w:t>
      </w:r>
      <w:proofErr w:type="spellEnd"/>
      <w:r w:rsidRPr="002C1B12">
        <w:t>;</w:t>
      </w:r>
    </w:p>
    <w:p w14:paraId="4DBB220F" w14:textId="77777777" w:rsidR="00E40D95" w:rsidRPr="00E40D95" w:rsidRDefault="00E40D95" w:rsidP="00E40D95"/>
    <w:p w14:paraId="01FD5536" w14:textId="77777777" w:rsidR="00DD36A4" w:rsidRDefault="00DD36A4" w:rsidP="002F3913">
      <w:pPr>
        <w:pStyle w:val="Balk2"/>
        <w:numPr>
          <w:ilvl w:val="1"/>
          <w:numId w:val="3"/>
        </w:numPr>
      </w:pPr>
      <w:proofErr w:type="spellStart"/>
      <w:r w:rsidRPr="002F3913">
        <w:t>Function</w:t>
      </w:r>
      <w:proofErr w:type="spellEnd"/>
    </w:p>
    <w:p w14:paraId="6EBA9E9A" w14:textId="09478D3E" w:rsidR="00DD36A4" w:rsidRDefault="00C8688E" w:rsidP="00DD36A4">
      <w:r>
        <w:t xml:space="preserve">Fonksiyon </w:t>
      </w:r>
      <w:r w:rsidR="0017104B">
        <w:t>hesaplama değerleri veya davranış tanımlaması için bir algoritmanın tanımlı olduğu alt programdır.</w:t>
      </w:r>
      <w:r w:rsidR="00270DB3">
        <w:t xml:space="preserve"> Fonksiyonun ö</w:t>
      </w:r>
      <w:r w:rsidR="00B11807">
        <w:t>nemli özelliği belirli bir tipe ait değerde</w:t>
      </w:r>
      <w:r w:rsidR="00270DB3">
        <w:t xml:space="preserve"> dönüş sağlamasıdır.</w:t>
      </w:r>
      <w:r>
        <w:t xml:space="preserve"> </w:t>
      </w:r>
      <w:r w:rsidR="001E7400">
        <w:t>Fonksiyonun b</w:t>
      </w:r>
      <w:r w:rsidR="00623037">
        <w:t xml:space="preserve">u özelliği diğer </w:t>
      </w:r>
      <w:r w:rsidR="00A94BA2">
        <w:t xml:space="preserve">alt program tiplerinden </w:t>
      </w:r>
      <w:r w:rsidR="001E7400">
        <w:t>en önemli farkıdır.</w:t>
      </w:r>
      <w:r w:rsidR="00576768">
        <w:t xml:space="preserve"> </w:t>
      </w:r>
      <w:r w:rsidR="00DD36A4">
        <w:t xml:space="preserve">Aşağıda VHDL dilinde </w:t>
      </w:r>
      <w:r w:rsidR="00576768">
        <w:t>fonksiyon</w:t>
      </w:r>
      <w:r w:rsidR="00DD36A4">
        <w:t xml:space="preserve"> tanımlama sözdizimi verilmiştir. </w:t>
      </w:r>
    </w:p>
    <w:p w14:paraId="6BD90679" w14:textId="77777777" w:rsidR="00DD36A4" w:rsidRPr="00D755DA" w:rsidRDefault="00DD36A4" w:rsidP="00D755DA">
      <w:pPr>
        <w:pStyle w:val="KOD"/>
        <w:ind w:left="708"/>
      </w:pPr>
      <w:proofErr w:type="spellStart"/>
      <w:r w:rsidRPr="00D755DA">
        <w:rPr>
          <w:b/>
          <w:color w:val="1F497D" w:themeColor="text2"/>
        </w:rPr>
        <w:t>function</w:t>
      </w:r>
      <w:proofErr w:type="spellEnd"/>
      <w:r w:rsidRPr="00D755DA">
        <w:rPr>
          <w:color w:val="1F497D" w:themeColor="text2"/>
        </w:rPr>
        <w:t xml:space="preserve"> </w:t>
      </w:r>
      <w:proofErr w:type="spellStart"/>
      <w:r w:rsidRPr="00D755DA">
        <w:t>fonksiyon_adi</w:t>
      </w:r>
      <w:proofErr w:type="spellEnd"/>
      <w:r w:rsidRPr="00D755DA">
        <w:t xml:space="preserve"> (</w:t>
      </w:r>
      <w:proofErr w:type="spellStart"/>
      <w:r w:rsidRPr="00D755DA">
        <w:t>fonksiyon_</w:t>
      </w:r>
      <w:proofErr w:type="gramStart"/>
      <w:r w:rsidRPr="00D755DA">
        <w:t>girisleri</w:t>
      </w:r>
      <w:proofErr w:type="spellEnd"/>
      <w:r w:rsidRPr="00D755DA">
        <w:t xml:space="preserve"> : </w:t>
      </w:r>
      <w:proofErr w:type="spellStart"/>
      <w:r w:rsidRPr="00D755DA">
        <w:t>giris</w:t>
      </w:r>
      <w:proofErr w:type="gramEnd"/>
      <w:r w:rsidRPr="00D755DA">
        <w:t>_tipleri</w:t>
      </w:r>
      <w:proofErr w:type="spellEnd"/>
      <w:r w:rsidRPr="00D755DA">
        <w:t xml:space="preserve">) </w:t>
      </w:r>
      <w:proofErr w:type="spellStart"/>
      <w:r w:rsidRPr="00D755DA">
        <w:rPr>
          <w:b/>
          <w:color w:val="1F497D" w:themeColor="text2"/>
        </w:rPr>
        <w:t>return</w:t>
      </w:r>
      <w:proofErr w:type="spellEnd"/>
      <w:r w:rsidRPr="00D755DA">
        <w:rPr>
          <w:color w:val="1F497D" w:themeColor="text2"/>
        </w:rPr>
        <w:t xml:space="preserve"> </w:t>
      </w:r>
      <w:proofErr w:type="spellStart"/>
      <w:r w:rsidRPr="00D755DA">
        <w:t>donus_tipi</w:t>
      </w:r>
      <w:proofErr w:type="spellEnd"/>
      <w:r w:rsidRPr="00D755DA">
        <w:t xml:space="preserve"> </w:t>
      </w:r>
      <w:r w:rsidRPr="00D755DA">
        <w:rPr>
          <w:b/>
          <w:color w:val="1F497D" w:themeColor="text2"/>
        </w:rPr>
        <w:t>is</w:t>
      </w:r>
    </w:p>
    <w:p w14:paraId="7FDA4BBC" w14:textId="77777777" w:rsidR="00DD36A4" w:rsidRPr="00D755DA" w:rsidRDefault="00DD36A4" w:rsidP="00D755DA">
      <w:pPr>
        <w:pStyle w:val="KOD"/>
        <w:ind w:left="708"/>
      </w:pPr>
      <w:r w:rsidRPr="00D755DA">
        <w:tab/>
      </w:r>
      <w:proofErr w:type="gramStart"/>
      <w:r w:rsidRPr="00D755DA">
        <w:t>tanımlamalar</w:t>
      </w:r>
      <w:proofErr w:type="gramEnd"/>
    </w:p>
    <w:p w14:paraId="74986E32" w14:textId="77777777" w:rsidR="00DD36A4" w:rsidRPr="00206AF2" w:rsidRDefault="00DD36A4" w:rsidP="00D755DA">
      <w:pPr>
        <w:pStyle w:val="KOD"/>
        <w:ind w:left="708"/>
        <w:rPr>
          <w:b/>
          <w:color w:val="1F497D" w:themeColor="text2"/>
        </w:rPr>
      </w:pPr>
      <w:proofErr w:type="spellStart"/>
      <w:r w:rsidRPr="00206AF2">
        <w:rPr>
          <w:b/>
          <w:color w:val="1F497D" w:themeColor="text2"/>
        </w:rPr>
        <w:t>begin</w:t>
      </w:r>
      <w:proofErr w:type="spellEnd"/>
    </w:p>
    <w:p w14:paraId="16C85A98" w14:textId="77777777" w:rsidR="00DD36A4" w:rsidRPr="00D755DA" w:rsidRDefault="00DD36A4" w:rsidP="00D755DA">
      <w:pPr>
        <w:pStyle w:val="KOD"/>
        <w:ind w:left="708"/>
      </w:pPr>
      <w:r w:rsidRPr="00D755DA">
        <w:tab/>
        <w:t xml:space="preserve">Sıralı Söz </w:t>
      </w:r>
      <w:proofErr w:type="spellStart"/>
      <w:r w:rsidRPr="00D755DA">
        <w:t>dizimleri</w:t>
      </w:r>
      <w:proofErr w:type="spellEnd"/>
    </w:p>
    <w:p w14:paraId="1F483863" w14:textId="77777777" w:rsidR="00DD36A4" w:rsidRPr="00D755DA" w:rsidRDefault="00DD36A4" w:rsidP="00D755DA">
      <w:pPr>
        <w:pStyle w:val="KOD"/>
        <w:ind w:left="708"/>
      </w:pPr>
      <w:proofErr w:type="spellStart"/>
      <w:r w:rsidRPr="00206AF2">
        <w:rPr>
          <w:b/>
          <w:color w:val="1F497D" w:themeColor="text2"/>
        </w:rPr>
        <w:t>end</w:t>
      </w:r>
      <w:proofErr w:type="spellEnd"/>
      <w:r w:rsidRPr="00206AF2">
        <w:rPr>
          <w:color w:val="1F497D" w:themeColor="text2"/>
        </w:rPr>
        <w:t xml:space="preserve"> </w:t>
      </w:r>
      <w:proofErr w:type="spellStart"/>
      <w:r w:rsidRPr="00D755DA">
        <w:t>fonksiyon_adi</w:t>
      </w:r>
      <w:proofErr w:type="spellEnd"/>
      <w:r w:rsidRPr="00D755DA">
        <w:t>;</w:t>
      </w:r>
    </w:p>
    <w:p w14:paraId="30A7E62A" w14:textId="77777777" w:rsidR="00DD36A4" w:rsidRDefault="00DD36A4" w:rsidP="00DD36A4"/>
    <w:p w14:paraId="34359593" w14:textId="3926B6B8" w:rsidR="00DD36A4" w:rsidRDefault="00DD36A4" w:rsidP="00DD36A4">
      <w:r>
        <w:t xml:space="preserve">Aşağıda </w:t>
      </w:r>
      <w:proofErr w:type="spellStart"/>
      <w:r w:rsidR="006F4F3A" w:rsidRPr="002548AF">
        <w:rPr>
          <w:rFonts w:ascii="Courier New" w:hAnsi="Courier New" w:cs="Courier New"/>
          <w:b/>
        </w:rPr>
        <w:t>ay</w:t>
      </w:r>
      <w:r w:rsidR="00BD04E6" w:rsidRPr="002548AF">
        <w:rPr>
          <w:rFonts w:ascii="Courier New" w:hAnsi="Courier New" w:cs="Courier New"/>
          <w:b/>
        </w:rPr>
        <w:t>n</w:t>
      </w:r>
      <w:r w:rsidR="006F4F3A" w:rsidRPr="002548AF">
        <w:rPr>
          <w:rFonts w:ascii="Courier New" w:hAnsi="Courier New" w:cs="Courier New"/>
          <w:b/>
        </w:rPr>
        <w:t>i_giris</w:t>
      </w:r>
      <w:proofErr w:type="spellEnd"/>
      <w:r w:rsidR="006F4F3A">
        <w:t xml:space="preserve"> isimli fonksiyonda </w:t>
      </w:r>
      <w:r>
        <w:t>4 bitlik giriş sinyallerinin bir biri ile aynı olması durumunda</w:t>
      </w:r>
      <w:r w:rsidR="006F4F3A">
        <w:t xml:space="preserve"> </w:t>
      </w:r>
      <w:r>
        <w:t>1</w:t>
      </w:r>
      <w:r w:rsidR="006F4F3A">
        <w:t xml:space="preserve"> aksi durumda 0</w:t>
      </w:r>
      <w:r>
        <w:t xml:space="preserve"> </w:t>
      </w:r>
      <w:r w:rsidR="006F4F3A">
        <w:t>döndürülmektedir.</w:t>
      </w:r>
      <w:r>
        <w:t xml:space="preserve"> </w:t>
      </w:r>
      <w:proofErr w:type="spellStart"/>
      <w:proofErr w:type="gramStart"/>
      <w:r w:rsidR="006F4F3A" w:rsidRPr="002548AF">
        <w:rPr>
          <w:rFonts w:ascii="Courier New" w:hAnsi="Courier New" w:cs="Courier New"/>
          <w:b/>
        </w:rPr>
        <w:t>ayni</w:t>
      </w:r>
      <w:proofErr w:type="gramEnd"/>
      <w:r w:rsidR="006F4F3A" w:rsidRPr="002548AF">
        <w:rPr>
          <w:rFonts w:ascii="Courier New" w:hAnsi="Courier New" w:cs="Courier New"/>
          <w:b/>
        </w:rPr>
        <w:t>_giris</w:t>
      </w:r>
      <w:proofErr w:type="spellEnd"/>
      <w:r w:rsidR="006F4F3A">
        <w:t xml:space="preserve"> fonksiyonun </w:t>
      </w:r>
      <w:r w:rsidR="006F4F3A" w:rsidRPr="002548AF">
        <w:rPr>
          <w:rFonts w:ascii="Courier New" w:hAnsi="Courier New" w:cs="Courier New"/>
          <w:b/>
        </w:rPr>
        <w:t>in_giris_1</w:t>
      </w:r>
      <w:r w:rsidR="006F4F3A">
        <w:t xml:space="preserve"> ve </w:t>
      </w:r>
      <w:r w:rsidR="006F4F3A" w:rsidRPr="002548AF">
        <w:rPr>
          <w:rFonts w:ascii="Courier New" w:hAnsi="Courier New" w:cs="Courier New"/>
          <w:b/>
        </w:rPr>
        <w:t>in_giris_2</w:t>
      </w:r>
      <w:r w:rsidR="006F4F3A">
        <w:t xml:space="preserve"> bitleri </w:t>
      </w:r>
      <w:proofErr w:type="spellStart"/>
      <w:r w:rsidR="006F4F3A" w:rsidRPr="002548AF">
        <w:rPr>
          <w:rFonts w:ascii="Courier New" w:hAnsi="Courier New" w:cs="Courier New"/>
          <w:b/>
        </w:rPr>
        <w:t>std_logic_vector</w:t>
      </w:r>
      <w:proofErr w:type="spellEnd"/>
      <w:r w:rsidR="006F4F3A">
        <w:t xml:space="preserve"> tipinde 4 bit olarak tanımlanmıştır. Fonksiyonun döndürdüğü değer ise </w:t>
      </w:r>
      <w:proofErr w:type="spellStart"/>
      <w:r w:rsidR="006F4F3A" w:rsidRPr="002548AF">
        <w:rPr>
          <w:rFonts w:ascii="Courier New" w:hAnsi="Courier New" w:cs="Courier New"/>
          <w:b/>
        </w:rPr>
        <w:t>std_logic</w:t>
      </w:r>
      <w:proofErr w:type="spellEnd"/>
      <w:r w:rsidR="006F4F3A">
        <w:t xml:space="preserve"> tipindedir.</w:t>
      </w:r>
    </w:p>
    <w:p w14:paraId="054CD334" w14:textId="2B3017A4" w:rsidR="00DD36A4" w:rsidRPr="00C15CF1" w:rsidRDefault="00DD36A4" w:rsidP="00C15CF1">
      <w:pPr>
        <w:pStyle w:val="KOD"/>
        <w:ind w:left="708"/>
      </w:pPr>
      <w:proofErr w:type="spellStart"/>
      <w:r w:rsidRPr="00C15CF1">
        <w:rPr>
          <w:b/>
          <w:color w:val="1F497D" w:themeColor="text2"/>
        </w:rPr>
        <w:t>function</w:t>
      </w:r>
      <w:proofErr w:type="spellEnd"/>
      <w:r w:rsidRPr="00C15CF1">
        <w:rPr>
          <w:color w:val="1F497D" w:themeColor="text2"/>
        </w:rPr>
        <w:t xml:space="preserve"> </w:t>
      </w:r>
      <w:proofErr w:type="spellStart"/>
      <w:r w:rsidRPr="00C15CF1">
        <w:t>ayni_giris</w:t>
      </w:r>
      <w:proofErr w:type="spellEnd"/>
      <w:r w:rsidRPr="00C15CF1">
        <w:t>(in_giris_1, in_giris_</w:t>
      </w:r>
      <w:proofErr w:type="gramStart"/>
      <w:r w:rsidRPr="00C15CF1">
        <w:t xml:space="preserve">2 : </w:t>
      </w:r>
      <w:proofErr w:type="spellStart"/>
      <w:r w:rsidRPr="00C15CF1">
        <w:rPr>
          <w:color w:val="4F81BD" w:themeColor="accent1"/>
        </w:rPr>
        <w:t>std</w:t>
      </w:r>
      <w:proofErr w:type="gramEnd"/>
      <w:r w:rsidRPr="00C15CF1">
        <w:rPr>
          <w:color w:val="4F81BD" w:themeColor="accent1"/>
        </w:rPr>
        <w:t>_logic_vector</w:t>
      </w:r>
      <w:proofErr w:type="spellEnd"/>
      <w:r w:rsidR="00986FAB" w:rsidRPr="00C15CF1">
        <w:t xml:space="preserve">(3 </w:t>
      </w:r>
      <w:proofErr w:type="spellStart"/>
      <w:r w:rsidR="00986FAB" w:rsidRPr="00C15CF1">
        <w:rPr>
          <w:color w:val="4F81BD" w:themeColor="accent1"/>
        </w:rPr>
        <w:t>downto</w:t>
      </w:r>
      <w:proofErr w:type="spellEnd"/>
      <w:r w:rsidR="00986FAB" w:rsidRPr="00C15CF1">
        <w:rPr>
          <w:color w:val="4F81BD" w:themeColor="accent1"/>
        </w:rPr>
        <w:t xml:space="preserve"> </w:t>
      </w:r>
      <w:r w:rsidR="00986FAB" w:rsidRPr="00C15CF1">
        <w:t>0)</w:t>
      </w:r>
      <w:r w:rsidRPr="00C15CF1">
        <w:t>)</w:t>
      </w:r>
      <w:r w:rsidR="00FF3A4E" w:rsidRPr="00C15CF1">
        <w:t xml:space="preserve"> </w:t>
      </w:r>
      <w:proofErr w:type="spellStart"/>
      <w:r w:rsidRPr="00C15CF1">
        <w:rPr>
          <w:b/>
          <w:color w:val="1F497D" w:themeColor="text2"/>
        </w:rPr>
        <w:t>return</w:t>
      </w:r>
      <w:proofErr w:type="spellEnd"/>
      <w:r w:rsidRPr="00C15CF1">
        <w:rPr>
          <w:color w:val="1F497D" w:themeColor="text2"/>
        </w:rPr>
        <w:t xml:space="preserve"> </w:t>
      </w:r>
      <w:proofErr w:type="spellStart"/>
      <w:r w:rsidRPr="00C15CF1">
        <w:rPr>
          <w:color w:val="4F81BD" w:themeColor="accent1"/>
        </w:rPr>
        <w:t>std_logic</w:t>
      </w:r>
      <w:proofErr w:type="spellEnd"/>
      <w:r w:rsidRPr="00C15CF1">
        <w:rPr>
          <w:color w:val="4F81BD" w:themeColor="accent1"/>
        </w:rPr>
        <w:t xml:space="preserve"> </w:t>
      </w:r>
      <w:r w:rsidRPr="00C15CF1">
        <w:t>is</w:t>
      </w:r>
    </w:p>
    <w:p w14:paraId="6F4F1DB9" w14:textId="77777777" w:rsidR="00DD36A4" w:rsidRPr="00D65483" w:rsidRDefault="00DD36A4" w:rsidP="00C15CF1">
      <w:pPr>
        <w:pStyle w:val="KOD"/>
        <w:ind w:left="708"/>
        <w:rPr>
          <w:b/>
          <w:color w:val="1F497D" w:themeColor="text2"/>
        </w:rPr>
      </w:pPr>
      <w:proofErr w:type="spellStart"/>
      <w:r w:rsidRPr="00D65483">
        <w:rPr>
          <w:b/>
          <w:color w:val="1F497D" w:themeColor="text2"/>
        </w:rPr>
        <w:t>begin</w:t>
      </w:r>
      <w:proofErr w:type="spellEnd"/>
    </w:p>
    <w:p w14:paraId="49342603" w14:textId="77777777" w:rsidR="00DD36A4" w:rsidRPr="00C15CF1" w:rsidRDefault="00DD36A4" w:rsidP="00C15CF1">
      <w:pPr>
        <w:pStyle w:val="KOD"/>
        <w:ind w:left="708"/>
      </w:pPr>
      <w:r w:rsidRPr="00C15CF1">
        <w:t xml:space="preserve">  </w:t>
      </w:r>
      <w:proofErr w:type="spellStart"/>
      <w:r w:rsidRPr="00D65483">
        <w:rPr>
          <w:b/>
          <w:color w:val="1F497D" w:themeColor="text2"/>
        </w:rPr>
        <w:t>if</w:t>
      </w:r>
      <w:proofErr w:type="spellEnd"/>
      <w:r w:rsidRPr="00D65483">
        <w:rPr>
          <w:color w:val="1F497D" w:themeColor="text2"/>
        </w:rPr>
        <w:t xml:space="preserve"> </w:t>
      </w:r>
      <w:r w:rsidRPr="00C15CF1">
        <w:t xml:space="preserve">in_giris_1 = in_giris_2 </w:t>
      </w:r>
      <w:proofErr w:type="spellStart"/>
      <w:r w:rsidRPr="00D65483">
        <w:rPr>
          <w:b/>
          <w:color w:val="1F497D" w:themeColor="text2"/>
        </w:rPr>
        <w:t>then</w:t>
      </w:r>
      <w:proofErr w:type="spellEnd"/>
    </w:p>
    <w:p w14:paraId="70A318D4" w14:textId="77777777" w:rsidR="00DD36A4" w:rsidRPr="00C15CF1" w:rsidRDefault="00DD36A4" w:rsidP="00C15CF1">
      <w:pPr>
        <w:pStyle w:val="KOD"/>
        <w:ind w:left="708"/>
      </w:pPr>
      <w:r w:rsidRPr="00C15CF1">
        <w:t xml:space="preserve">    </w:t>
      </w:r>
      <w:proofErr w:type="spellStart"/>
      <w:r w:rsidRPr="00D65483">
        <w:rPr>
          <w:b/>
          <w:color w:val="1F497D" w:themeColor="text2"/>
        </w:rPr>
        <w:t>return</w:t>
      </w:r>
      <w:proofErr w:type="spellEnd"/>
      <w:r w:rsidRPr="00D65483">
        <w:rPr>
          <w:color w:val="1F497D" w:themeColor="text2"/>
        </w:rPr>
        <w:t xml:space="preserve"> </w:t>
      </w:r>
      <w:r w:rsidRPr="00C15CF1">
        <w:t>'1';</w:t>
      </w:r>
    </w:p>
    <w:p w14:paraId="3BFC71C1" w14:textId="77777777" w:rsidR="00DD36A4" w:rsidRPr="00D65483" w:rsidRDefault="00DD36A4" w:rsidP="00C15CF1">
      <w:pPr>
        <w:pStyle w:val="KOD"/>
        <w:ind w:left="708"/>
        <w:rPr>
          <w:b/>
        </w:rPr>
      </w:pPr>
      <w:r w:rsidRPr="00C15CF1">
        <w:lastRenderedPageBreak/>
        <w:t xml:space="preserve">  </w:t>
      </w:r>
      <w:proofErr w:type="gramStart"/>
      <w:r w:rsidRPr="00D65483">
        <w:rPr>
          <w:b/>
          <w:color w:val="1F497D" w:themeColor="text2"/>
        </w:rPr>
        <w:t>else</w:t>
      </w:r>
      <w:proofErr w:type="gramEnd"/>
    </w:p>
    <w:p w14:paraId="5EA4D2F3" w14:textId="77777777" w:rsidR="00DD36A4" w:rsidRPr="00C15CF1" w:rsidRDefault="00DD36A4" w:rsidP="00C15CF1">
      <w:pPr>
        <w:pStyle w:val="KOD"/>
        <w:ind w:left="708"/>
      </w:pPr>
      <w:r w:rsidRPr="00C15CF1">
        <w:t xml:space="preserve">    </w:t>
      </w:r>
      <w:proofErr w:type="spellStart"/>
      <w:r w:rsidRPr="00D65483">
        <w:rPr>
          <w:b/>
          <w:color w:val="1F497D" w:themeColor="text2"/>
        </w:rPr>
        <w:t>return</w:t>
      </w:r>
      <w:proofErr w:type="spellEnd"/>
      <w:r w:rsidRPr="00C15CF1">
        <w:t xml:space="preserve"> '0';</w:t>
      </w:r>
    </w:p>
    <w:p w14:paraId="743DAC4F" w14:textId="77777777" w:rsidR="00DD36A4" w:rsidRPr="00C15CF1" w:rsidRDefault="00DD36A4" w:rsidP="00C15CF1">
      <w:pPr>
        <w:pStyle w:val="KOD"/>
        <w:ind w:left="708"/>
      </w:pPr>
      <w:r w:rsidRPr="00C15CF1">
        <w:t xml:space="preserve">  </w:t>
      </w:r>
      <w:proofErr w:type="spellStart"/>
      <w:r w:rsidRPr="00D65483">
        <w:rPr>
          <w:b/>
          <w:color w:val="1F497D" w:themeColor="text2"/>
        </w:rPr>
        <w:t>end</w:t>
      </w:r>
      <w:proofErr w:type="spellEnd"/>
      <w:r w:rsidRPr="00D65483">
        <w:rPr>
          <w:b/>
          <w:color w:val="1F497D" w:themeColor="text2"/>
        </w:rPr>
        <w:t xml:space="preserve"> </w:t>
      </w:r>
      <w:proofErr w:type="spellStart"/>
      <w:r w:rsidRPr="00D65483">
        <w:rPr>
          <w:b/>
          <w:color w:val="1F497D" w:themeColor="text2"/>
        </w:rPr>
        <w:t>if</w:t>
      </w:r>
      <w:proofErr w:type="spellEnd"/>
      <w:r w:rsidRPr="00C15CF1">
        <w:t>;</w:t>
      </w:r>
    </w:p>
    <w:p w14:paraId="7D085273" w14:textId="77777777" w:rsidR="00DD36A4" w:rsidRPr="00C15CF1" w:rsidRDefault="00DD36A4" w:rsidP="00C15CF1">
      <w:pPr>
        <w:pStyle w:val="KOD"/>
        <w:ind w:left="708"/>
      </w:pPr>
      <w:proofErr w:type="spellStart"/>
      <w:r w:rsidRPr="00D65483">
        <w:rPr>
          <w:b/>
          <w:color w:val="1F497D" w:themeColor="text2"/>
        </w:rPr>
        <w:t>end</w:t>
      </w:r>
      <w:proofErr w:type="spellEnd"/>
      <w:r w:rsidRPr="00D65483">
        <w:rPr>
          <w:color w:val="1F497D" w:themeColor="text2"/>
        </w:rPr>
        <w:t xml:space="preserve"> </w:t>
      </w:r>
      <w:proofErr w:type="spellStart"/>
      <w:r w:rsidRPr="00C15CF1">
        <w:t>ayni_giris</w:t>
      </w:r>
      <w:proofErr w:type="spellEnd"/>
      <w:r w:rsidRPr="00C15CF1">
        <w:t>;</w:t>
      </w:r>
    </w:p>
    <w:p w14:paraId="51757C51" w14:textId="77777777" w:rsidR="00D65483" w:rsidRDefault="00D65483" w:rsidP="000D4233"/>
    <w:p w14:paraId="3D8BFC61" w14:textId="22E2E4BC" w:rsidR="00BB009D" w:rsidRDefault="00DD36A4" w:rsidP="000D4233">
      <w:r>
        <w:t>Bir başka</w:t>
      </w:r>
      <w:r w:rsidR="000D4233">
        <w:t xml:space="preserve"> örnekte ise</w:t>
      </w:r>
      <w:r>
        <w:t xml:space="preserve"> </w:t>
      </w:r>
      <w:r w:rsidR="000D4233" w:rsidRPr="00E728B5">
        <w:rPr>
          <w:rFonts w:ascii="Courier New" w:hAnsi="Courier New" w:cs="Courier New"/>
          <w:b/>
        </w:rPr>
        <w:t>toplayici_4_bit</w:t>
      </w:r>
      <w:r w:rsidR="00E728B5">
        <w:t xml:space="preserve"> </w:t>
      </w:r>
      <w:r w:rsidR="000D4233">
        <w:t xml:space="preserve">fonksiyonu ile 4 bitlik toplayıcı işlemi gerçekleştirilmektedir. 1. satırda </w:t>
      </w:r>
      <w:r w:rsidR="00D258B2">
        <w:t xml:space="preserve">fonksiyon tanımlama işlemi yapılmıştır. Tanımlama işleminde </w:t>
      </w:r>
      <w:r w:rsidR="00D258B2" w:rsidRPr="00E728B5">
        <w:rPr>
          <w:rFonts w:ascii="Courier New" w:hAnsi="Courier New" w:cs="Courier New"/>
          <w:b/>
        </w:rPr>
        <w:t>in_giris_1</w:t>
      </w:r>
      <w:r w:rsidR="00D258B2">
        <w:t xml:space="preserve"> ve </w:t>
      </w:r>
      <w:r w:rsidR="00D258B2" w:rsidRPr="00E728B5">
        <w:rPr>
          <w:rFonts w:ascii="Courier New" w:hAnsi="Courier New" w:cs="Courier New"/>
          <w:b/>
        </w:rPr>
        <w:t>in_giris_2</w:t>
      </w:r>
      <w:r w:rsidR="00D258B2">
        <w:t xml:space="preserve"> ifadeleri 4 bitlik </w:t>
      </w:r>
      <w:proofErr w:type="spellStart"/>
      <w:r w:rsidR="00D258B2" w:rsidRPr="00E728B5">
        <w:rPr>
          <w:rFonts w:ascii="Courier New" w:hAnsi="Courier New" w:cs="Courier New"/>
          <w:b/>
        </w:rPr>
        <w:t>std_logic_vector</w:t>
      </w:r>
      <w:proofErr w:type="spellEnd"/>
      <w:r w:rsidR="00D258B2">
        <w:t xml:space="preserve"> tipinde ve </w:t>
      </w:r>
      <w:proofErr w:type="spellStart"/>
      <w:r w:rsidR="00D258B2" w:rsidRPr="00E728B5">
        <w:rPr>
          <w:rFonts w:ascii="Courier New" w:hAnsi="Courier New" w:cs="Courier New"/>
          <w:b/>
        </w:rPr>
        <w:t>in_giris_elde</w:t>
      </w:r>
      <w:proofErr w:type="spellEnd"/>
      <w:r w:rsidR="00D258B2">
        <w:t xml:space="preserve"> ifadesi bir bitlik </w:t>
      </w:r>
      <w:proofErr w:type="spellStart"/>
      <w:r w:rsidR="00B21ADD" w:rsidRPr="00E728B5">
        <w:rPr>
          <w:rFonts w:ascii="Courier New" w:hAnsi="Courier New" w:cs="Courier New"/>
          <w:b/>
        </w:rPr>
        <w:t>std_logic</w:t>
      </w:r>
      <w:proofErr w:type="spellEnd"/>
      <w:r w:rsidR="00B21ADD">
        <w:t xml:space="preserve"> tipindedir. </w:t>
      </w:r>
      <w:r w:rsidR="00677DC8">
        <w:t>F</w:t>
      </w:r>
      <w:r w:rsidR="00B21ADD">
        <w:t xml:space="preserve">onksiyon </w:t>
      </w:r>
      <w:proofErr w:type="spellStart"/>
      <w:r w:rsidR="00B21ADD" w:rsidRPr="00677DC8">
        <w:rPr>
          <w:rFonts w:ascii="Courier New" w:hAnsi="Courier New" w:cs="Courier New"/>
          <w:b/>
        </w:rPr>
        <w:t>std_logic_vector</w:t>
      </w:r>
      <w:proofErr w:type="spellEnd"/>
      <w:r w:rsidR="00B21ADD">
        <w:t xml:space="preserve"> tipinde </w:t>
      </w:r>
      <w:r w:rsidR="00C55570">
        <w:t xml:space="preserve">değer döndürmektedir. </w:t>
      </w:r>
      <w:r w:rsidR="00BB009D">
        <w:t xml:space="preserve">19. satırda ise toplama sonucun tutulduğu 5 bitlik </w:t>
      </w:r>
      <w:proofErr w:type="spellStart"/>
      <w:r w:rsidR="00BB009D" w:rsidRPr="007D3ABB">
        <w:rPr>
          <w:rFonts w:ascii="Courier New" w:hAnsi="Courier New" w:cs="Courier New"/>
          <w:b/>
        </w:rPr>
        <w:t>std_logic_vector</w:t>
      </w:r>
      <w:proofErr w:type="spellEnd"/>
      <w:r w:rsidR="00BB009D">
        <w:t xml:space="preserve"> tipindeki </w:t>
      </w:r>
      <w:proofErr w:type="spellStart"/>
      <w:r w:rsidR="00BB009D" w:rsidRPr="007D3ABB">
        <w:rPr>
          <w:rFonts w:ascii="Courier New" w:hAnsi="Courier New" w:cs="Courier New"/>
          <w:b/>
        </w:rPr>
        <w:t>v_toplam</w:t>
      </w:r>
      <w:proofErr w:type="spellEnd"/>
      <w:r w:rsidR="00BB009D">
        <w:t xml:space="preserve"> değişkeni döndürülmektedir.</w:t>
      </w:r>
    </w:p>
    <w:p w14:paraId="601C9152" w14:textId="77777777" w:rsidR="007D3ABB" w:rsidRDefault="007D3ABB" w:rsidP="000D4233"/>
    <w:p w14:paraId="5D798D6F" w14:textId="77777777" w:rsidR="00DA24E4" w:rsidRPr="00D258B2" w:rsidRDefault="00DA24E4" w:rsidP="004D469E">
      <w:pPr>
        <w:pStyle w:val="KOD"/>
        <w:numPr>
          <w:ilvl w:val="0"/>
          <w:numId w:val="24"/>
        </w:numPr>
        <w:ind w:left="680" w:hanging="340"/>
      </w:pPr>
      <w:proofErr w:type="spellStart"/>
      <w:r w:rsidRPr="004D1FE6">
        <w:rPr>
          <w:b/>
          <w:color w:val="1F497D" w:themeColor="text2"/>
        </w:rPr>
        <w:t>function</w:t>
      </w:r>
      <w:proofErr w:type="spellEnd"/>
      <w:r w:rsidRPr="004D1FE6">
        <w:rPr>
          <w:color w:val="1F497D" w:themeColor="text2"/>
        </w:rPr>
        <w:t xml:space="preserve"> </w:t>
      </w:r>
      <w:r w:rsidRPr="00DA24E4">
        <w:t>toplayici_4_bit (in_giris_1, in_giris_</w:t>
      </w:r>
      <w:proofErr w:type="gramStart"/>
      <w:r w:rsidRPr="00DA24E4">
        <w:t xml:space="preserve">2 : </w:t>
      </w:r>
      <w:proofErr w:type="spellStart"/>
      <w:r w:rsidRPr="00DA24E4">
        <w:t>std</w:t>
      </w:r>
      <w:proofErr w:type="gramEnd"/>
      <w:r w:rsidRPr="00DA24E4">
        <w:t>_logic_vector</w:t>
      </w:r>
      <w:proofErr w:type="spellEnd"/>
      <w:r w:rsidRPr="00DA24E4">
        <w:t xml:space="preserve">(3 </w:t>
      </w:r>
      <w:proofErr w:type="spellStart"/>
      <w:r w:rsidRPr="00DA24E4">
        <w:t>downto</w:t>
      </w:r>
      <w:proofErr w:type="spellEnd"/>
      <w:r w:rsidRPr="00DA24E4">
        <w:t xml:space="preserve"> 0); </w:t>
      </w:r>
      <w:proofErr w:type="spellStart"/>
      <w:r w:rsidRPr="00DA24E4">
        <w:t>in_giris_elde</w:t>
      </w:r>
      <w:proofErr w:type="spellEnd"/>
      <w:r w:rsidRPr="00DA24E4">
        <w:t xml:space="preserve">: </w:t>
      </w:r>
      <w:proofErr w:type="spellStart"/>
      <w:r w:rsidRPr="00DA24E4">
        <w:t>std_logic</w:t>
      </w:r>
      <w:proofErr w:type="spellEnd"/>
      <w:r w:rsidRPr="00DA24E4">
        <w:t xml:space="preserve">) </w:t>
      </w:r>
      <w:proofErr w:type="spellStart"/>
      <w:r w:rsidRPr="004D1FE6">
        <w:rPr>
          <w:b/>
          <w:color w:val="1F497D" w:themeColor="text2"/>
        </w:rPr>
        <w:t>return</w:t>
      </w:r>
      <w:proofErr w:type="spellEnd"/>
      <w:r w:rsidRPr="004D1FE6">
        <w:rPr>
          <w:color w:val="1F497D" w:themeColor="text2"/>
        </w:rPr>
        <w:t xml:space="preserve"> </w:t>
      </w:r>
      <w:proofErr w:type="spellStart"/>
      <w:r w:rsidRPr="00DA24E4">
        <w:t>std_logic_vector</w:t>
      </w:r>
      <w:proofErr w:type="spellEnd"/>
      <w:r w:rsidRPr="00DA24E4">
        <w:t xml:space="preserve"> </w:t>
      </w:r>
      <w:r w:rsidRPr="00562D47">
        <w:rPr>
          <w:b/>
          <w:color w:val="1F497D" w:themeColor="text2"/>
        </w:rPr>
        <w:t>is</w:t>
      </w:r>
    </w:p>
    <w:p w14:paraId="20890468" w14:textId="77777777" w:rsidR="00713931" w:rsidRPr="00713931" w:rsidRDefault="00713931" w:rsidP="004D469E">
      <w:pPr>
        <w:pStyle w:val="KOD"/>
        <w:numPr>
          <w:ilvl w:val="0"/>
          <w:numId w:val="24"/>
        </w:numPr>
        <w:ind w:left="680" w:hanging="340"/>
      </w:pPr>
    </w:p>
    <w:p w14:paraId="583DEBEF" w14:textId="4006B0A1" w:rsidR="0009562F" w:rsidRDefault="00713931" w:rsidP="004D469E">
      <w:pPr>
        <w:pStyle w:val="KOD"/>
        <w:numPr>
          <w:ilvl w:val="0"/>
          <w:numId w:val="24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09562F" w:rsidRPr="00562D47">
        <w:rPr>
          <w:b/>
          <w:color w:val="1F497D" w:themeColor="text2"/>
        </w:rPr>
        <w:t>variable</w:t>
      </w:r>
      <w:proofErr w:type="spellEnd"/>
      <w:r w:rsidR="0009562F" w:rsidRPr="00562D47">
        <w:rPr>
          <w:color w:val="1F497D" w:themeColor="text2"/>
        </w:rPr>
        <w:t xml:space="preserve"> </w:t>
      </w:r>
      <w:proofErr w:type="spellStart"/>
      <w:r w:rsidR="0009562F" w:rsidRPr="0009562F">
        <w:t>v_</w:t>
      </w:r>
      <w:proofErr w:type="gramStart"/>
      <w:r w:rsidR="0009562F" w:rsidRPr="0009562F">
        <w:t>elde</w:t>
      </w:r>
      <w:proofErr w:type="spellEnd"/>
      <w:r w:rsidR="0009562F" w:rsidRPr="0009562F">
        <w:t xml:space="preserve"> : </w:t>
      </w:r>
      <w:proofErr w:type="spellStart"/>
      <w:r w:rsidR="0009562F" w:rsidRPr="0009562F">
        <w:t>std</w:t>
      </w:r>
      <w:proofErr w:type="gramEnd"/>
      <w:r w:rsidR="0009562F" w:rsidRPr="0009562F">
        <w:t>_logic</w:t>
      </w:r>
      <w:proofErr w:type="spellEnd"/>
      <w:r w:rsidR="0009562F" w:rsidRPr="0009562F">
        <w:t>;</w:t>
      </w:r>
    </w:p>
    <w:p w14:paraId="6E09D43E" w14:textId="77E8E04D" w:rsidR="0009562F" w:rsidRDefault="00713931" w:rsidP="004D469E">
      <w:pPr>
        <w:pStyle w:val="KOD"/>
        <w:numPr>
          <w:ilvl w:val="0"/>
          <w:numId w:val="24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09562F" w:rsidRPr="00562D47">
        <w:rPr>
          <w:b/>
          <w:color w:val="1F497D" w:themeColor="text2"/>
        </w:rPr>
        <w:t>variable</w:t>
      </w:r>
      <w:proofErr w:type="spellEnd"/>
      <w:r w:rsidR="0009562F" w:rsidRPr="00562D47">
        <w:rPr>
          <w:color w:val="1F497D" w:themeColor="text2"/>
        </w:rPr>
        <w:t xml:space="preserve"> </w:t>
      </w:r>
      <w:proofErr w:type="spellStart"/>
      <w:r w:rsidR="0009562F" w:rsidRPr="0009562F">
        <w:t>v_</w:t>
      </w:r>
      <w:proofErr w:type="gramStart"/>
      <w:r w:rsidR="0009562F" w:rsidRPr="0009562F">
        <w:t>toplam</w:t>
      </w:r>
      <w:proofErr w:type="spellEnd"/>
      <w:r w:rsidR="0009562F" w:rsidRPr="0009562F">
        <w:t xml:space="preserve"> : </w:t>
      </w:r>
      <w:proofErr w:type="spellStart"/>
      <w:r w:rsidR="0009562F" w:rsidRPr="0009562F">
        <w:t>std</w:t>
      </w:r>
      <w:proofErr w:type="gramEnd"/>
      <w:r w:rsidR="0009562F" w:rsidRPr="0009562F">
        <w:t>_logic_vector</w:t>
      </w:r>
      <w:proofErr w:type="spellEnd"/>
      <w:r w:rsidR="0009562F" w:rsidRPr="0009562F">
        <w:t xml:space="preserve">(4 </w:t>
      </w:r>
      <w:proofErr w:type="spellStart"/>
      <w:r w:rsidR="0009562F" w:rsidRPr="0009562F">
        <w:t>downto</w:t>
      </w:r>
      <w:proofErr w:type="spellEnd"/>
      <w:r w:rsidR="0009562F" w:rsidRPr="0009562F">
        <w:t xml:space="preserve"> 0);</w:t>
      </w:r>
    </w:p>
    <w:p w14:paraId="1D976515" w14:textId="77777777" w:rsidR="004D469E" w:rsidRDefault="004D469E" w:rsidP="004D469E">
      <w:pPr>
        <w:pStyle w:val="KOD"/>
        <w:numPr>
          <w:ilvl w:val="0"/>
          <w:numId w:val="24"/>
        </w:numPr>
        <w:ind w:left="680" w:hanging="340"/>
        <w:rPr>
          <w:b/>
          <w:color w:val="1F497D" w:themeColor="text2"/>
        </w:rPr>
      </w:pPr>
    </w:p>
    <w:p w14:paraId="0AD52309" w14:textId="1B0F3DF0" w:rsidR="00D63C7B" w:rsidRPr="00D258B2" w:rsidRDefault="00D63C7B" w:rsidP="004D469E">
      <w:pPr>
        <w:pStyle w:val="KOD"/>
        <w:numPr>
          <w:ilvl w:val="0"/>
          <w:numId w:val="24"/>
        </w:numPr>
        <w:ind w:left="680" w:hanging="340"/>
        <w:rPr>
          <w:b/>
          <w:color w:val="1F497D" w:themeColor="text2"/>
        </w:rPr>
      </w:pPr>
      <w:proofErr w:type="spellStart"/>
      <w:r w:rsidRPr="00D258B2">
        <w:rPr>
          <w:b/>
          <w:color w:val="1F497D" w:themeColor="text2"/>
        </w:rPr>
        <w:t>begin</w:t>
      </w:r>
      <w:proofErr w:type="spellEnd"/>
    </w:p>
    <w:p w14:paraId="540D87DB" w14:textId="77777777" w:rsidR="004D469E" w:rsidRDefault="004D469E" w:rsidP="004D469E">
      <w:pPr>
        <w:pStyle w:val="KOD"/>
        <w:numPr>
          <w:ilvl w:val="0"/>
          <w:numId w:val="24"/>
        </w:numPr>
        <w:ind w:left="680" w:hanging="340"/>
      </w:pPr>
    </w:p>
    <w:p w14:paraId="2DADC1F3" w14:textId="46FFDCB8" w:rsidR="00D63C7B" w:rsidRPr="00D63C7B" w:rsidRDefault="00713931" w:rsidP="004D469E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proofErr w:type="spellStart"/>
      <w:proofErr w:type="gramStart"/>
      <w:r w:rsidR="00D63C7B" w:rsidRPr="00D63C7B">
        <w:t>v</w:t>
      </w:r>
      <w:proofErr w:type="gramEnd"/>
      <w:r w:rsidR="00D63C7B" w:rsidRPr="00D63C7B">
        <w:t>_elde</w:t>
      </w:r>
      <w:proofErr w:type="spellEnd"/>
      <w:r w:rsidR="00D63C7B" w:rsidRPr="00D63C7B">
        <w:t xml:space="preserve">:= </w:t>
      </w:r>
      <w:proofErr w:type="spellStart"/>
      <w:r w:rsidR="00D63C7B" w:rsidRPr="00D63C7B">
        <w:t>in_giris_elde</w:t>
      </w:r>
      <w:proofErr w:type="spellEnd"/>
      <w:r w:rsidR="00D63C7B" w:rsidRPr="00D63C7B">
        <w:t>;</w:t>
      </w:r>
    </w:p>
    <w:p w14:paraId="7DF64B29" w14:textId="3F6AB78D" w:rsidR="00D63C7B" w:rsidRDefault="00713931" w:rsidP="004D469E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proofErr w:type="spellStart"/>
      <w:proofErr w:type="gramStart"/>
      <w:r w:rsidR="00D63C7B" w:rsidRPr="00D63C7B">
        <w:t>v</w:t>
      </w:r>
      <w:proofErr w:type="gramEnd"/>
      <w:r w:rsidR="00D63C7B" w:rsidRPr="00D63C7B">
        <w:t>_toplam</w:t>
      </w:r>
      <w:proofErr w:type="spellEnd"/>
      <w:r w:rsidR="00D63C7B" w:rsidRPr="00D63C7B">
        <w:t xml:space="preserve"> := (</w:t>
      </w:r>
      <w:proofErr w:type="spellStart"/>
      <w:r w:rsidR="00D63C7B" w:rsidRPr="00D63C7B">
        <w:t>others</w:t>
      </w:r>
      <w:proofErr w:type="spellEnd"/>
      <w:r w:rsidR="00D63C7B" w:rsidRPr="00D63C7B">
        <w:t xml:space="preserve"> =&gt; '0');</w:t>
      </w:r>
    </w:p>
    <w:p w14:paraId="2621C35D" w14:textId="77777777" w:rsidR="004D469E" w:rsidRPr="004D469E" w:rsidRDefault="004D469E" w:rsidP="004D469E">
      <w:pPr>
        <w:pStyle w:val="KOD"/>
        <w:numPr>
          <w:ilvl w:val="0"/>
          <w:numId w:val="24"/>
        </w:numPr>
        <w:ind w:left="680" w:hanging="340"/>
      </w:pPr>
    </w:p>
    <w:p w14:paraId="6CAE5376" w14:textId="1DB67F30" w:rsidR="00D63C7B" w:rsidRPr="00D63C7B" w:rsidRDefault="00713931" w:rsidP="004D469E">
      <w:pPr>
        <w:pStyle w:val="KOD"/>
        <w:numPr>
          <w:ilvl w:val="0"/>
          <w:numId w:val="24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D63C7B" w:rsidRPr="00562D47">
        <w:rPr>
          <w:b/>
          <w:color w:val="1F497D" w:themeColor="text2"/>
        </w:rPr>
        <w:t>for</w:t>
      </w:r>
      <w:proofErr w:type="spellEnd"/>
      <w:r w:rsidR="00D63C7B" w:rsidRPr="00562D47">
        <w:rPr>
          <w:color w:val="1F497D" w:themeColor="text2"/>
        </w:rPr>
        <w:t xml:space="preserve"> </w:t>
      </w:r>
      <w:proofErr w:type="spellStart"/>
      <w:r w:rsidR="00D63C7B" w:rsidRPr="00D63C7B">
        <w:t>n_i</w:t>
      </w:r>
      <w:proofErr w:type="spellEnd"/>
      <w:r w:rsidR="00D63C7B" w:rsidRPr="00D63C7B">
        <w:t xml:space="preserve"> </w:t>
      </w:r>
      <w:r w:rsidR="00D63C7B" w:rsidRPr="00562D47">
        <w:rPr>
          <w:color w:val="1F497D" w:themeColor="text2"/>
        </w:rPr>
        <w:t>in</w:t>
      </w:r>
      <w:r w:rsidR="00D63C7B" w:rsidRPr="00D63C7B">
        <w:t xml:space="preserve"> 0 </w:t>
      </w:r>
      <w:proofErr w:type="spellStart"/>
      <w:r w:rsidR="00D63C7B" w:rsidRPr="00562D47">
        <w:rPr>
          <w:color w:val="1F497D" w:themeColor="text2"/>
        </w:rPr>
        <w:t>to</w:t>
      </w:r>
      <w:proofErr w:type="spellEnd"/>
      <w:r w:rsidR="00D63C7B" w:rsidRPr="00D63C7B">
        <w:t xml:space="preserve"> 3 </w:t>
      </w:r>
      <w:proofErr w:type="spellStart"/>
      <w:r w:rsidR="00D63C7B" w:rsidRPr="00562D47">
        <w:rPr>
          <w:b/>
          <w:color w:val="1F497D" w:themeColor="text2"/>
        </w:rPr>
        <w:t>loop</w:t>
      </w:r>
      <w:proofErr w:type="spellEnd"/>
    </w:p>
    <w:p w14:paraId="76C4C189" w14:textId="6B8977C7" w:rsidR="00D63C7B" w:rsidRPr="00D63C7B" w:rsidRDefault="00713931" w:rsidP="004D469E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proofErr w:type="spellStart"/>
      <w:proofErr w:type="gramStart"/>
      <w:r w:rsidR="00D63C7B" w:rsidRPr="00D63C7B">
        <w:t>v</w:t>
      </w:r>
      <w:proofErr w:type="gramEnd"/>
      <w:r w:rsidR="00D63C7B" w:rsidRPr="00D63C7B">
        <w:t>_toplam</w:t>
      </w:r>
      <w:proofErr w:type="spellEnd"/>
      <w:r w:rsidR="00D63C7B" w:rsidRPr="00D63C7B">
        <w:t>(</w:t>
      </w:r>
      <w:proofErr w:type="spellStart"/>
      <w:r w:rsidR="00D63C7B" w:rsidRPr="00D63C7B">
        <w:t>n_i</w:t>
      </w:r>
      <w:proofErr w:type="spellEnd"/>
      <w:r w:rsidR="00D63C7B" w:rsidRPr="00D63C7B">
        <w:t>) := in_giris_1(</w:t>
      </w:r>
      <w:proofErr w:type="spellStart"/>
      <w:r w:rsidR="00D63C7B" w:rsidRPr="00D63C7B">
        <w:t>n_i</w:t>
      </w:r>
      <w:proofErr w:type="spellEnd"/>
      <w:r w:rsidR="00D63C7B" w:rsidRPr="00D63C7B">
        <w:t xml:space="preserve">) </w:t>
      </w:r>
      <w:proofErr w:type="spellStart"/>
      <w:r w:rsidR="00D63C7B" w:rsidRPr="00D63C7B">
        <w:t>xor</w:t>
      </w:r>
      <w:proofErr w:type="spellEnd"/>
      <w:r w:rsidR="00D63C7B" w:rsidRPr="00D63C7B">
        <w:t xml:space="preserve"> in_giris_2(</w:t>
      </w:r>
      <w:proofErr w:type="spellStart"/>
      <w:r w:rsidR="00D63C7B" w:rsidRPr="00D63C7B">
        <w:t>n_i</w:t>
      </w:r>
      <w:proofErr w:type="spellEnd"/>
      <w:r w:rsidR="00D63C7B" w:rsidRPr="00D63C7B">
        <w:t xml:space="preserve">) </w:t>
      </w:r>
      <w:proofErr w:type="spellStart"/>
      <w:r w:rsidR="00D63C7B" w:rsidRPr="00562D47">
        <w:rPr>
          <w:color w:val="1F497D" w:themeColor="text2"/>
        </w:rPr>
        <w:t>xor</w:t>
      </w:r>
      <w:proofErr w:type="spellEnd"/>
      <w:r w:rsidR="00D63C7B" w:rsidRPr="00562D47">
        <w:rPr>
          <w:color w:val="1F497D" w:themeColor="text2"/>
        </w:rPr>
        <w:t xml:space="preserve"> </w:t>
      </w:r>
      <w:proofErr w:type="spellStart"/>
      <w:r w:rsidR="00D63C7B" w:rsidRPr="00D63C7B">
        <w:t>v_elde</w:t>
      </w:r>
      <w:proofErr w:type="spellEnd"/>
      <w:r w:rsidR="00D63C7B" w:rsidRPr="00D63C7B">
        <w:t>;</w:t>
      </w:r>
    </w:p>
    <w:p w14:paraId="50793BA4" w14:textId="7FAF2F75" w:rsidR="00713931" w:rsidRDefault="004D469E" w:rsidP="004D469E">
      <w:pPr>
        <w:pStyle w:val="KOD"/>
        <w:numPr>
          <w:ilvl w:val="0"/>
          <w:numId w:val="24"/>
        </w:numPr>
        <w:ind w:left="680" w:hanging="340"/>
      </w:pPr>
      <w:r>
        <w:t xml:space="preserve">    </w:t>
      </w:r>
      <w:proofErr w:type="spellStart"/>
      <w:proofErr w:type="gramStart"/>
      <w:r w:rsidR="00D63C7B" w:rsidRPr="00D63C7B">
        <w:t>v</w:t>
      </w:r>
      <w:proofErr w:type="gramEnd"/>
      <w:r w:rsidR="00D63C7B" w:rsidRPr="00D63C7B">
        <w:t>_elde</w:t>
      </w:r>
      <w:proofErr w:type="spellEnd"/>
      <w:r w:rsidR="00D63C7B" w:rsidRPr="00D63C7B">
        <w:t xml:space="preserve"> := (in_giris_1(</w:t>
      </w:r>
      <w:proofErr w:type="spellStart"/>
      <w:r w:rsidR="00D63C7B" w:rsidRPr="00D63C7B">
        <w:t>n_i</w:t>
      </w:r>
      <w:proofErr w:type="spellEnd"/>
      <w:r w:rsidR="00D63C7B" w:rsidRPr="00D63C7B">
        <w:t xml:space="preserve">) </w:t>
      </w:r>
      <w:proofErr w:type="spellStart"/>
      <w:r w:rsidR="00D63C7B" w:rsidRPr="00562D47">
        <w:rPr>
          <w:b/>
          <w:color w:val="1F497D" w:themeColor="text2"/>
        </w:rPr>
        <w:t>and</w:t>
      </w:r>
      <w:proofErr w:type="spellEnd"/>
      <w:r w:rsidR="00D63C7B" w:rsidRPr="00562D47">
        <w:rPr>
          <w:color w:val="1F497D" w:themeColor="text2"/>
        </w:rPr>
        <w:t xml:space="preserve"> </w:t>
      </w:r>
      <w:r w:rsidR="00D63C7B" w:rsidRPr="00D63C7B">
        <w:t>in_giris_2(</w:t>
      </w:r>
      <w:proofErr w:type="spellStart"/>
      <w:r w:rsidR="00D63C7B" w:rsidRPr="00D63C7B">
        <w:t>n_i</w:t>
      </w:r>
      <w:proofErr w:type="spellEnd"/>
      <w:r w:rsidR="00D63C7B" w:rsidRPr="00D63C7B">
        <w:t xml:space="preserve">)) </w:t>
      </w:r>
      <w:proofErr w:type="spellStart"/>
      <w:r w:rsidR="00D63C7B" w:rsidRPr="006E1946">
        <w:rPr>
          <w:b/>
          <w:color w:val="1F497D" w:themeColor="text2"/>
        </w:rPr>
        <w:t>or</w:t>
      </w:r>
      <w:proofErr w:type="spellEnd"/>
      <w:r w:rsidR="00D63C7B" w:rsidRPr="006E1946">
        <w:rPr>
          <w:color w:val="1F497D" w:themeColor="text2"/>
        </w:rPr>
        <w:t xml:space="preserve"> </w:t>
      </w:r>
    </w:p>
    <w:p w14:paraId="7B02DA26" w14:textId="57CB628B" w:rsidR="00713931" w:rsidRDefault="000A080B" w:rsidP="004D469E">
      <w:pPr>
        <w:pStyle w:val="KOD"/>
        <w:numPr>
          <w:ilvl w:val="0"/>
          <w:numId w:val="24"/>
        </w:numPr>
        <w:ind w:left="680" w:hanging="340"/>
      </w:pPr>
      <w:r>
        <w:t xml:space="preserve">        </w:t>
      </w:r>
      <w:r w:rsidR="004D469E">
        <w:t xml:space="preserve">      </w:t>
      </w:r>
      <w:r w:rsidR="00713931">
        <w:t>(</w:t>
      </w:r>
      <w:r w:rsidR="00D63C7B" w:rsidRPr="00D63C7B">
        <w:t>in_giris_1(</w:t>
      </w:r>
      <w:proofErr w:type="spellStart"/>
      <w:r w:rsidR="00D63C7B" w:rsidRPr="00D63C7B">
        <w:t>n_i</w:t>
      </w:r>
      <w:proofErr w:type="spellEnd"/>
      <w:r w:rsidR="00D63C7B" w:rsidRPr="00D63C7B">
        <w:t xml:space="preserve">) </w:t>
      </w:r>
      <w:proofErr w:type="spellStart"/>
      <w:r w:rsidR="00D63C7B" w:rsidRPr="00713931">
        <w:rPr>
          <w:b/>
          <w:color w:val="1F497D" w:themeColor="text2"/>
        </w:rPr>
        <w:t>and</w:t>
      </w:r>
      <w:proofErr w:type="spellEnd"/>
      <w:r w:rsidR="00D63C7B" w:rsidRPr="00713931">
        <w:rPr>
          <w:color w:val="1F497D" w:themeColor="text2"/>
        </w:rPr>
        <w:t xml:space="preserve"> </w:t>
      </w:r>
      <w:proofErr w:type="spellStart"/>
      <w:r w:rsidR="00D63C7B" w:rsidRPr="00D63C7B">
        <w:t>v_elde</w:t>
      </w:r>
      <w:proofErr w:type="spellEnd"/>
      <w:r w:rsidR="00D63C7B" w:rsidRPr="00D63C7B">
        <w:t xml:space="preserve">) </w:t>
      </w:r>
      <w:proofErr w:type="spellStart"/>
      <w:r w:rsidR="00D63C7B" w:rsidRPr="00713931">
        <w:rPr>
          <w:b/>
          <w:color w:val="1F497D" w:themeColor="text2"/>
        </w:rPr>
        <w:t>or</w:t>
      </w:r>
      <w:proofErr w:type="spellEnd"/>
      <w:r w:rsidR="00D63C7B" w:rsidRPr="00713931">
        <w:rPr>
          <w:color w:val="1F497D" w:themeColor="text2"/>
        </w:rPr>
        <w:t xml:space="preserve"> </w:t>
      </w:r>
    </w:p>
    <w:p w14:paraId="1EB4EC3B" w14:textId="3ED9CECB" w:rsidR="00D63C7B" w:rsidRPr="00D63C7B" w:rsidRDefault="00713931" w:rsidP="004D469E">
      <w:pPr>
        <w:pStyle w:val="KOD"/>
        <w:numPr>
          <w:ilvl w:val="0"/>
          <w:numId w:val="24"/>
        </w:numPr>
        <w:ind w:left="680" w:hanging="340"/>
      </w:pPr>
      <w:r>
        <w:t xml:space="preserve">   </w:t>
      </w:r>
      <w:r w:rsidR="000A080B">
        <w:t xml:space="preserve">     </w:t>
      </w:r>
      <w:r w:rsidR="004D469E">
        <w:t xml:space="preserve">      </w:t>
      </w:r>
      <w:r w:rsidR="00D63C7B" w:rsidRPr="00D63C7B">
        <w:t>(in_giris_2(</w:t>
      </w:r>
      <w:proofErr w:type="spellStart"/>
      <w:r w:rsidR="00D63C7B" w:rsidRPr="00D63C7B">
        <w:t>n_i</w:t>
      </w:r>
      <w:proofErr w:type="spellEnd"/>
      <w:r w:rsidR="00D63C7B" w:rsidRPr="00D63C7B">
        <w:t xml:space="preserve">) </w:t>
      </w:r>
      <w:proofErr w:type="spellStart"/>
      <w:r w:rsidR="00D63C7B" w:rsidRPr="00713931">
        <w:rPr>
          <w:b/>
          <w:color w:val="1F497D" w:themeColor="text2"/>
        </w:rPr>
        <w:t>and</w:t>
      </w:r>
      <w:proofErr w:type="spellEnd"/>
      <w:r w:rsidR="00D63C7B" w:rsidRPr="00713931">
        <w:rPr>
          <w:color w:val="1F497D" w:themeColor="text2"/>
        </w:rPr>
        <w:t xml:space="preserve"> </w:t>
      </w:r>
      <w:proofErr w:type="spellStart"/>
      <w:r w:rsidR="00D63C7B" w:rsidRPr="00D63C7B">
        <w:t>v_elde</w:t>
      </w:r>
      <w:proofErr w:type="spellEnd"/>
      <w:r w:rsidR="00D63C7B" w:rsidRPr="00D63C7B">
        <w:t>);</w:t>
      </w:r>
    </w:p>
    <w:p w14:paraId="6BCA30A2" w14:textId="3BB9B79E" w:rsidR="00D63C7B" w:rsidRDefault="00D6262E" w:rsidP="004D469E">
      <w:pPr>
        <w:pStyle w:val="KOD"/>
        <w:numPr>
          <w:ilvl w:val="0"/>
          <w:numId w:val="24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D63C7B" w:rsidRPr="006E1946">
        <w:rPr>
          <w:b/>
          <w:color w:val="1F497D" w:themeColor="text2"/>
        </w:rPr>
        <w:t>end</w:t>
      </w:r>
      <w:proofErr w:type="spellEnd"/>
      <w:r w:rsidR="00D63C7B" w:rsidRPr="006E1946">
        <w:rPr>
          <w:b/>
          <w:color w:val="1F497D" w:themeColor="text2"/>
        </w:rPr>
        <w:t xml:space="preserve"> </w:t>
      </w:r>
      <w:proofErr w:type="spellStart"/>
      <w:r w:rsidR="00D63C7B" w:rsidRPr="006E1946">
        <w:rPr>
          <w:b/>
          <w:color w:val="1F497D" w:themeColor="text2"/>
        </w:rPr>
        <w:t>loop</w:t>
      </w:r>
      <w:proofErr w:type="spellEnd"/>
      <w:r w:rsidR="00D63C7B" w:rsidRPr="00D63C7B">
        <w:t>;</w:t>
      </w:r>
    </w:p>
    <w:p w14:paraId="4AFC6C95" w14:textId="77777777" w:rsidR="00D6262E" w:rsidRDefault="00D6262E" w:rsidP="004D469E">
      <w:pPr>
        <w:pStyle w:val="KOD"/>
        <w:numPr>
          <w:ilvl w:val="0"/>
          <w:numId w:val="24"/>
        </w:numPr>
        <w:ind w:left="680" w:hanging="340"/>
      </w:pPr>
    </w:p>
    <w:p w14:paraId="46B8BA0D" w14:textId="6B2308EB" w:rsidR="00D63C7B" w:rsidRPr="00D63C7B" w:rsidRDefault="00D6262E" w:rsidP="004D469E">
      <w:pPr>
        <w:pStyle w:val="KOD"/>
        <w:numPr>
          <w:ilvl w:val="0"/>
          <w:numId w:val="24"/>
        </w:numPr>
        <w:ind w:left="680" w:hanging="340"/>
      </w:pPr>
      <w:r>
        <w:t xml:space="preserve">  </w:t>
      </w:r>
      <w:proofErr w:type="spellStart"/>
      <w:proofErr w:type="gramStart"/>
      <w:r w:rsidR="00D63C7B" w:rsidRPr="00D63C7B">
        <w:t>v</w:t>
      </w:r>
      <w:proofErr w:type="gramEnd"/>
      <w:r w:rsidR="00D63C7B" w:rsidRPr="00D63C7B">
        <w:t>_toplam</w:t>
      </w:r>
      <w:proofErr w:type="spellEnd"/>
      <w:r w:rsidR="00D63C7B" w:rsidRPr="00D63C7B">
        <w:t xml:space="preserve"> (</w:t>
      </w:r>
      <w:r w:rsidR="00D63C7B" w:rsidRPr="00BA7227">
        <w:rPr>
          <w:b/>
          <w:color w:val="F79646" w:themeColor="accent6"/>
        </w:rPr>
        <w:t>4</w:t>
      </w:r>
      <w:r w:rsidR="00D63C7B" w:rsidRPr="00D63C7B">
        <w:t xml:space="preserve">) := </w:t>
      </w:r>
      <w:proofErr w:type="spellStart"/>
      <w:r w:rsidR="00D63C7B" w:rsidRPr="00D63C7B">
        <w:t>v_elde</w:t>
      </w:r>
      <w:proofErr w:type="spellEnd"/>
      <w:r w:rsidR="00D63C7B" w:rsidRPr="00D63C7B">
        <w:t>;</w:t>
      </w:r>
    </w:p>
    <w:p w14:paraId="37C660A9" w14:textId="163D2788" w:rsidR="00D63C7B" w:rsidRDefault="00D6262E" w:rsidP="004D469E">
      <w:pPr>
        <w:pStyle w:val="KOD"/>
        <w:numPr>
          <w:ilvl w:val="0"/>
          <w:numId w:val="24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D63C7B" w:rsidRPr="006E1946">
        <w:rPr>
          <w:b/>
          <w:color w:val="1F497D" w:themeColor="text2"/>
        </w:rPr>
        <w:t>return</w:t>
      </w:r>
      <w:proofErr w:type="spellEnd"/>
      <w:r w:rsidR="00D63C7B" w:rsidRPr="006E1946">
        <w:rPr>
          <w:color w:val="1F497D" w:themeColor="text2"/>
        </w:rPr>
        <w:t xml:space="preserve"> </w:t>
      </w:r>
      <w:proofErr w:type="spellStart"/>
      <w:r w:rsidR="00D63C7B" w:rsidRPr="00D63C7B">
        <w:t>v_toplam</w:t>
      </w:r>
      <w:proofErr w:type="spellEnd"/>
      <w:r w:rsidR="00D63C7B" w:rsidRPr="00D63C7B">
        <w:t>;</w:t>
      </w:r>
    </w:p>
    <w:p w14:paraId="724E62F1" w14:textId="77777777" w:rsidR="00D6262E" w:rsidRPr="00D6262E" w:rsidRDefault="00D6262E" w:rsidP="004D469E">
      <w:pPr>
        <w:pStyle w:val="KOD"/>
        <w:numPr>
          <w:ilvl w:val="0"/>
          <w:numId w:val="24"/>
        </w:numPr>
        <w:ind w:left="680" w:hanging="340"/>
      </w:pPr>
    </w:p>
    <w:p w14:paraId="45DB583E" w14:textId="06E5995D" w:rsidR="00D63C7B" w:rsidRPr="001D6ED2" w:rsidRDefault="00D63C7B" w:rsidP="004D469E">
      <w:pPr>
        <w:pStyle w:val="KOD"/>
        <w:numPr>
          <w:ilvl w:val="0"/>
          <w:numId w:val="24"/>
        </w:numPr>
        <w:ind w:left="680" w:hanging="340"/>
      </w:pPr>
      <w:proofErr w:type="spellStart"/>
      <w:r w:rsidRPr="006E1946">
        <w:rPr>
          <w:b/>
          <w:color w:val="1F497D" w:themeColor="text2"/>
        </w:rPr>
        <w:t>end</w:t>
      </w:r>
      <w:proofErr w:type="spellEnd"/>
      <w:r w:rsidRPr="006E1946">
        <w:rPr>
          <w:color w:val="1F497D" w:themeColor="text2"/>
        </w:rPr>
        <w:t xml:space="preserve"> </w:t>
      </w:r>
      <w:r w:rsidRPr="00D63C7B">
        <w:t>toplayici_4_bit;</w:t>
      </w:r>
    </w:p>
    <w:p w14:paraId="349DFA35" w14:textId="77777777" w:rsidR="001D6ED2" w:rsidRPr="006E1946" w:rsidRDefault="001D6ED2" w:rsidP="001D6ED2"/>
    <w:p w14:paraId="503D2CD7" w14:textId="67FD5483" w:rsidR="00CE79C2" w:rsidRDefault="003D4349" w:rsidP="00633049">
      <w:r w:rsidRPr="002E3073">
        <w:rPr>
          <w:rFonts w:ascii="Courier New" w:hAnsi="Courier New" w:cs="Courier New"/>
          <w:b/>
        </w:rPr>
        <w:t>Örnek</w:t>
      </w:r>
      <w:r w:rsidR="00F3408C">
        <w:rPr>
          <w:rFonts w:ascii="Courier New" w:hAnsi="Courier New" w:cs="Courier New"/>
          <w:b/>
        </w:rPr>
        <w:t xml:space="preserve"> </w:t>
      </w:r>
      <w:r w:rsidRPr="002E3073">
        <w:rPr>
          <w:rFonts w:ascii="Courier New" w:hAnsi="Courier New" w:cs="Courier New"/>
          <w:b/>
        </w:rPr>
        <w:t>6</w:t>
      </w:r>
      <w:r>
        <w:rPr>
          <w:rFonts w:ascii="Courier New" w:hAnsi="Courier New" w:cs="Courier New"/>
          <w:b/>
        </w:rPr>
        <w:t>.3</w:t>
      </w:r>
      <w:r w:rsidRPr="002E3073">
        <w:rPr>
          <w:rFonts w:ascii="Courier New" w:hAnsi="Courier New" w:cs="Courier New"/>
          <w:b/>
        </w:rPr>
        <w:t>:</w:t>
      </w:r>
      <w:r>
        <w:t xml:space="preserve"> </w:t>
      </w:r>
      <w:r w:rsidR="00633049">
        <w:t xml:space="preserve">Yukarıda tanımlanan </w:t>
      </w:r>
      <w:r w:rsidR="00CF0BDA" w:rsidRPr="00CF0BDA">
        <w:rPr>
          <w:rFonts w:ascii="Courier New" w:hAnsi="Courier New" w:cs="Courier New"/>
          <w:b/>
        </w:rPr>
        <w:t>toplayici_4_bit</w:t>
      </w:r>
      <w:r w:rsidR="00CF0BDA">
        <w:t xml:space="preserve"> </w:t>
      </w:r>
      <w:r w:rsidR="00633049">
        <w:t xml:space="preserve">fonksiyonunun kullanıldığı </w:t>
      </w:r>
      <w:proofErr w:type="spellStart"/>
      <w:r w:rsidR="00633049" w:rsidRPr="00834EE9">
        <w:rPr>
          <w:rFonts w:ascii="Courier New" w:hAnsi="Courier New" w:cs="Courier New"/>
          <w:b/>
        </w:rPr>
        <w:t>function_</w:t>
      </w:r>
      <w:proofErr w:type="gramStart"/>
      <w:r w:rsidR="00633049" w:rsidRPr="00834EE9">
        <w:rPr>
          <w:rFonts w:ascii="Courier New" w:hAnsi="Courier New" w:cs="Courier New"/>
          <w:b/>
        </w:rPr>
        <w:t>ornek.vhd</w:t>
      </w:r>
      <w:proofErr w:type="spellEnd"/>
      <w:proofErr w:type="gramEnd"/>
      <w:r w:rsidR="00633049">
        <w:t xml:space="preserve"> VHDL kodu aşağıda verilmiştir. </w:t>
      </w:r>
      <w:r w:rsidR="00F36AF2">
        <w:t>Kodda fonksiyon tanımlama işlemleri 16-3</w:t>
      </w:r>
      <w:r w:rsidR="00E53896">
        <w:t>5</w:t>
      </w:r>
      <w:r w:rsidR="00F36AF2">
        <w:t xml:space="preserve">. satırlar arasında yapılmaktadır. </w:t>
      </w:r>
      <w:r w:rsidR="00271C09">
        <w:t>4</w:t>
      </w:r>
      <w:r w:rsidR="004C4FDB">
        <w:t>1</w:t>
      </w:r>
      <w:r w:rsidR="00271C09">
        <w:t xml:space="preserve">. </w:t>
      </w:r>
      <w:r w:rsidR="00F353A8">
        <w:t>s</w:t>
      </w:r>
      <w:r w:rsidR="00271C09">
        <w:t xml:space="preserve">atırda </w:t>
      </w:r>
      <w:r w:rsidR="00271C09" w:rsidRPr="00CF0BDA">
        <w:rPr>
          <w:rFonts w:ascii="Courier New" w:hAnsi="Courier New" w:cs="Courier New"/>
          <w:b/>
        </w:rPr>
        <w:t>toplayici_4_bit</w:t>
      </w:r>
      <w:r w:rsidR="00271C09">
        <w:t xml:space="preserve"> fonksiyonu çağrılmaktadır. Fonksiyon girişleri </w:t>
      </w:r>
      <w:r w:rsidR="00271C09" w:rsidRPr="00DB5D35">
        <w:rPr>
          <w:rFonts w:ascii="Courier New" w:hAnsi="Courier New" w:cs="Courier New"/>
          <w:b/>
        </w:rPr>
        <w:t>in_giris_1</w:t>
      </w:r>
      <w:r w:rsidR="00271C09">
        <w:t xml:space="preserve">, </w:t>
      </w:r>
      <w:r w:rsidR="00271C09" w:rsidRPr="00DB5D35">
        <w:rPr>
          <w:rFonts w:ascii="Courier New" w:hAnsi="Courier New" w:cs="Courier New"/>
          <w:b/>
        </w:rPr>
        <w:t>in_giris_2</w:t>
      </w:r>
      <w:r w:rsidR="00271C09">
        <w:t xml:space="preserve"> ve </w:t>
      </w:r>
      <w:proofErr w:type="spellStart"/>
      <w:r w:rsidR="00271C09" w:rsidRPr="00DB5D35">
        <w:rPr>
          <w:rFonts w:ascii="Courier New" w:hAnsi="Courier New" w:cs="Courier New"/>
          <w:b/>
        </w:rPr>
        <w:t>in_giris_elde</w:t>
      </w:r>
      <w:proofErr w:type="spellEnd"/>
      <w:r w:rsidR="00271C09">
        <w:t xml:space="preserve"> giriş portlarıdır. </w:t>
      </w:r>
      <w:r w:rsidR="00C27440">
        <w:t xml:space="preserve">Fonksiyonun </w:t>
      </w:r>
      <w:proofErr w:type="spellStart"/>
      <w:r w:rsidR="00C27440">
        <w:t>dönderdiği</w:t>
      </w:r>
      <w:proofErr w:type="spellEnd"/>
      <w:r w:rsidR="00C27440">
        <w:t xml:space="preserve"> değer </w:t>
      </w:r>
      <w:proofErr w:type="spellStart"/>
      <w:r w:rsidR="00C27440" w:rsidRPr="00DB5D35">
        <w:rPr>
          <w:rFonts w:ascii="Courier New" w:hAnsi="Courier New" w:cs="Courier New"/>
          <w:b/>
        </w:rPr>
        <w:t>r_toplama_sonuc</w:t>
      </w:r>
      <w:proofErr w:type="spellEnd"/>
      <w:r w:rsidR="00C27440">
        <w:t xml:space="preserve"> sinyaline atanmaktadır. </w:t>
      </w:r>
      <w:r w:rsidR="009A7902">
        <w:t>4</w:t>
      </w:r>
      <w:r w:rsidR="00F353A8">
        <w:t>3</w:t>
      </w:r>
      <w:r w:rsidR="009A7902">
        <w:t>. satırda t</w:t>
      </w:r>
      <w:r w:rsidR="00F06C59">
        <w:t xml:space="preserve">oplama sonucu </w:t>
      </w:r>
      <w:proofErr w:type="spellStart"/>
      <w:r w:rsidR="00F06C59" w:rsidRPr="00DB5D35">
        <w:rPr>
          <w:rFonts w:ascii="Courier New" w:hAnsi="Courier New" w:cs="Courier New"/>
          <w:b/>
        </w:rPr>
        <w:t>out_cikis</w:t>
      </w:r>
      <w:proofErr w:type="spellEnd"/>
      <w:r w:rsidR="00F06C59">
        <w:t xml:space="preserve"> çıkış portuna </w:t>
      </w:r>
      <w:proofErr w:type="spellStart"/>
      <w:r w:rsidR="00F06C59" w:rsidRPr="00CF0BDA">
        <w:rPr>
          <w:rFonts w:ascii="Courier New" w:hAnsi="Courier New" w:cs="Courier New"/>
          <w:b/>
        </w:rPr>
        <w:t>r_toplama_sonuc</w:t>
      </w:r>
      <w:proofErr w:type="spellEnd"/>
      <w:r w:rsidR="00F06C59" w:rsidRPr="00CF0BDA">
        <w:t xml:space="preserve"> </w:t>
      </w:r>
      <w:r w:rsidR="00F06C59">
        <w:t xml:space="preserve">sinyalinin sağdan 4 biti atanmaktadır. </w:t>
      </w:r>
      <w:r w:rsidR="007C79A2">
        <w:t>4</w:t>
      </w:r>
      <w:r w:rsidR="00F353A8">
        <w:t>4</w:t>
      </w:r>
      <w:r w:rsidR="007C79A2">
        <w:t>. satırda e</w:t>
      </w:r>
      <w:r w:rsidR="00F06C59">
        <w:t xml:space="preserve">lde sonuç değeri </w:t>
      </w:r>
      <w:proofErr w:type="spellStart"/>
      <w:r w:rsidR="00F06C59" w:rsidRPr="00CF0BDA">
        <w:rPr>
          <w:rFonts w:ascii="Courier New" w:hAnsi="Courier New" w:cs="Courier New"/>
          <w:b/>
        </w:rPr>
        <w:t>out_cikis_elde</w:t>
      </w:r>
      <w:proofErr w:type="spellEnd"/>
      <w:r w:rsidR="00F06C59" w:rsidRPr="00CF0BDA">
        <w:t xml:space="preserve"> </w:t>
      </w:r>
      <w:r w:rsidR="00F06C59">
        <w:t xml:space="preserve">portuna </w:t>
      </w:r>
      <w:proofErr w:type="spellStart"/>
      <w:r w:rsidR="00F06C59" w:rsidRPr="00CF0BDA">
        <w:rPr>
          <w:rFonts w:ascii="Courier New" w:hAnsi="Courier New" w:cs="Courier New"/>
          <w:b/>
        </w:rPr>
        <w:t>r_toplama_sonuc</w:t>
      </w:r>
      <w:proofErr w:type="spellEnd"/>
      <w:r w:rsidR="00F06C59">
        <w:t xml:space="preserve"> sinyalinin en anlamlı biti atanmaktadır.</w:t>
      </w:r>
    </w:p>
    <w:p w14:paraId="7CA010CF" w14:textId="77777777" w:rsidR="00F3408C" w:rsidRDefault="00F3408C" w:rsidP="00633049"/>
    <w:p w14:paraId="42D43AC9" w14:textId="77777777" w:rsidR="00F208B0" w:rsidRPr="00F208B0" w:rsidRDefault="00F208B0" w:rsidP="00BD6DD8">
      <w:pPr>
        <w:pStyle w:val="KOD"/>
        <w:numPr>
          <w:ilvl w:val="0"/>
          <w:numId w:val="25"/>
        </w:numPr>
        <w:ind w:left="680" w:hanging="340"/>
      </w:pPr>
      <w:proofErr w:type="spellStart"/>
      <w:r w:rsidRPr="00F10420">
        <w:rPr>
          <w:b/>
          <w:color w:val="800000"/>
        </w:rPr>
        <w:lastRenderedPageBreak/>
        <w:t>library</w:t>
      </w:r>
      <w:proofErr w:type="spellEnd"/>
      <w:r w:rsidRPr="00F10420">
        <w:rPr>
          <w:color w:val="800000"/>
        </w:rPr>
        <w:t xml:space="preserve"> </w:t>
      </w:r>
      <w:r w:rsidRPr="00F208B0">
        <w:t>IEEE;</w:t>
      </w:r>
    </w:p>
    <w:p w14:paraId="62E00370" w14:textId="77777777" w:rsidR="00F208B0" w:rsidRPr="00F208B0" w:rsidRDefault="00F208B0" w:rsidP="00BD6DD8">
      <w:pPr>
        <w:pStyle w:val="KOD"/>
        <w:numPr>
          <w:ilvl w:val="0"/>
          <w:numId w:val="25"/>
        </w:numPr>
        <w:ind w:left="680" w:hanging="340"/>
      </w:pPr>
      <w:proofErr w:type="spellStart"/>
      <w:r w:rsidRPr="00F10420">
        <w:rPr>
          <w:b/>
          <w:color w:val="800000"/>
        </w:rPr>
        <w:t>use</w:t>
      </w:r>
      <w:proofErr w:type="spellEnd"/>
      <w:r w:rsidRPr="007D0584">
        <w:t xml:space="preserve"> </w:t>
      </w:r>
      <w:proofErr w:type="gramStart"/>
      <w:r w:rsidRPr="00F208B0">
        <w:t>IEEE.STD</w:t>
      </w:r>
      <w:proofErr w:type="gramEnd"/>
      <w:r w:rsidRPr="00F208B0">
        <w:t>_LOGIC_1164.ALL;</w:t>
      </w:r>
    </w:p>
    <w:p w14:paraId="3CABA995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20AA8C6F" w14:textId="77777777" w:rsidR="00F208B0" w:rsidRPr="00F208B0" w:rsidRDefault="00F208B0" w:rsidP="00BD6DD8">
      <w:pPr>
        <w:pStyle w:val="KOD"/>
        <w:numPr>
          <w:ilvl w:val="0"/>
          <w:numId w:val="25"/>
        </w:numPr>
        <w:ind w:left="680" w:hanging="340"/>
      </w:pPr>
      <w:proofErr w:type="spellStart"/>
      <w:r w:rsidRPr="00BD6DD8">
        <w:rPr>
          <w:b/>
          <w:color w:val="1F497D" w:themeColor="text2"/>
        </w:rPr>
        <w:t>entity</w:t>
      </w:r>
      <w:proofErr w:type="spellEnd"/>
      <w:r w:rsidRPr="00BD6DD8">
        <w:rPr>
          <w:color w:val="1F497D" w:themeColor="text2"/>
        </w:rPr>
        <w:t xml:space="preserve"> </w:t>
      </w:r>
      <w:proofErr w:type="spellStart"/>
      <w:r w:rsidRPr="00F208B0">
        <w:t>function_ornek</w:t>
      </w:r>
      <w:proofErr w:type="spellEnd"/>
      <w:r w:rsidRPr="00F208B0">
        <w:t xml:space="preserve"> </w:t>
      </w:r>
      <w:r w:rsidRPr="00BD6DD8">
        <w:rPr>
          <w:b/>
          <w:color w:val="1F497D" w:themeColor="text2"/>
        </w:rPr>
        <w:t>is</w:t>
      </w:r>
    </w:p>
    <w:p w14:paraId="2B485BFB" w14:textId="18FEA36B" w:rsidR="00762A4B" w:rsidRDefault="00BD6DD8" w:rsidP="00BD6DD8">
      <w:pPr>
        <w:pStyle w:val="KOD"/>
        <w:numPr>
          <w:ilvl w:val="0"/>
          <w:numId w:val="25"/>
        </w:numPr>
        <w:ind w:left="680" w:hanging="340"/>
      </w:pPr>
      <w:r>
        <w:rPr>
          <w:b/>
          <w:color w:val="1F497D" w:themeColor="text2"/>
        </w:rPr>
        <w:t xml:space="preserve">  </w:t>
      </w:r>
      <w:r w:rsidR="00F208B0" w:rsidRPr="00BD6DD8">
        <w:rPr>
          <w:b/>
          <w:color w:val="1F497D" w:themeColor="text2"/>
        </w:rPr>
        <w:t>Port</w:t>
      </w:r>
      <w:r w:rsidR="00F208B0" w:rsidRPr="00BD6DD8">
        <w:rPr>
          <w:color w:val="1F497D" w:themeColor="text2"/>
        </w:rPr>
        <w:t xml:space="preserve"> </w:t>
      </w:r>
      <w:proofErr w:type="gramStart"/>
      <w:r w:rsidR="00F208B0" w:rsidRPr="00F208B0">
        <w:t>(</w:t>
      </w:r>
      <w:proofErr w:type="gramEnd"/>
      <w:r w:rsidR="00F208B0" w:rsidRPr="00F208B0">
        <w:t xml:space="preserve"> </w:t>
      </w:r>
    </w:p>
    <w:p w14:paraId="3B1722CF" w14:textId="496CA92B" w:rsidR="00762A4B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F208B0">
        <w:t>in_giris_</w:t>
      </w:r>
      <w:proofErr w:type="gramStart"/>
      <w:r w:rsidR="00F208B0" w:rsidRPr="00F208B0">
        <w:t>elde</w:t>
      </w:r>
      <w:proofErr w:type="spellEnd"/>
      <w:r w:rsidR="00F208B0" w:rsidRPr="00F208B0">
        <w:t xml:space="preserve"> : </w:t>
      </w:r>
      <w:r w:rsidR="00F208B0" w:rsidRPr="00BD6DD8">
        <w:rPr>
          <w:b/>
          <w:color w:val="1F497D" w:themeColor="text2"/>
        </w:rPr>
        <w:t>in</w:t>
      </w:r>
      <w:proofErr w:type="gramEnd"/>
      <w:r w:rsidR="00F208B0" w:rsidRPr="00BD6DD8">
        <w:rPr>
          <w:color w:val="1F497D" w:themeColor="text2"/>
        </w:rPr>
        <w:t xml:space="preserve"> </w:t>
      </w:r>
      <w:proofErr w:type="spellStart"/>
      <w:r w:rsidR="00F208B0" w:rsidRPr="00BD6DD8">
        <w:rPr>
          <w:color w:val="4F81BD" w:themeColor="accent1"/>
        </w:rPr>
        <w:t>std_logic</w:t>
      </w:r>
      <w:proofErr w:type="spellEnd"/>
      <w:r w:rsidR="00F208B0" w:rsidRPr="00F208B0">
        <w:t>;</w:t>
      </w:r>
    </w:p>
    <w:p w14:paraId="3F8C62E3" w14:textId="1DED4810" w:rsidR="00762A4B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F208B0" w:rsidRPr="00F208B0">
        <w:t>in_giris_</w:t>
      </w:r>
      <w:proofErr w:type="gramStart"/>
      <w:r w:rsidR="00F208B0" w:rsidRPr="00F208B0">
        <w:t xml:space="preserve">1 : </w:t>
      </w:r>
      <w:r w:rsidRPr="00BD6DD8">
        <w:rPr>
          <w:b/>
          <w:color w:val="1F497D" w:themeColor="text2"/>
        </w:rPr>
        <w:t>in</w:t>
      </w:r>
      <w:proofErr w:type="gramEnd"/>
      <w:r w:rsidRPr="00BD6DD8">
        <w:rPr>
          <w:color w:val="1F497D" w:themeColor="text2"/>
        </w:rPr>
        <w:t xml:space="preserve"> </w:t>
      </w:r>
      <w:proofErr w:type="spellStart"/>
      <w:r w:rsidR="00F208B0" w:rsidRPr="00BD6DD8">
        <w:rPr>
          <w:color w:val="4F81BD" w:themeColor="accent1"/>
        </w:rPr>
        <w:t>std_logic_vector</w:t>
      </w:r>
      <w:proofErr w:type="spellEnd"/>
      <w:r w:rsidR="00F208B0" w:rsidRPr="00F208B0">
        <w:t>(</w:t>
      </w:r>
      <w:r w:rsidR="00F208B0" w:rsidRPr="00EB3AE9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F208B0" w:rsidRPr="00413BF4">
        <w:rPr>
          <w:color w:val="4F81BD" w:themeColor="accent1"/>
        </w:rPr>
        <w:t>downto</w:t>
      </w:r>
      <w:proofErr w:type="spellEnd"/>
      <w:r w:rsidR="00F208B0" w:rsidRPr="00413BF4">
        <w:rPr>
          <w:color w:val="4F81BD" w:themeColor="accent1"/>
        </w:rPr>
        <w:t xml:space="preserve"> </w:t>
      </w:r>
      <w:r w:rsidR="00F208B0" w:rsidRPr="00EB3AE9">
        <w:rPr>
          <w:b/>
          <w:color w:val="F79646" w:themeColor="accent6"/>
        </w:rPr>
        <w:t>0</w:t>
      </w:r>
      <w:r w:rsidR="00F208B0" w:rsidRPr="00F208B0">
        <w:t>);</w:t>
      </w:r>
    </w:p>
    <w:p w14:paraId="12F943F7" w14:textId="17A3342B" w:rsidR="00762A4B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r w:rsidR="00F208B0" w:rsidRPr="00F208B0">
        <w:t>in_giris_</w:t>
      </w:r>
      <w:proofErr w:type="gramStart"/>
      <w:r w:rsidR="00F208B0" w:rsidRPr="00F208B0">
        <w:t xml:space="preserve">2 : </w:t>
      </w:r>
      <w:r w:rsidRPr="00BD6DD8">
        <w:rPr>
          <w:b/>
          <w:color w:val="1F497D" w:themeColor="text2"/>
        </w:rPr>
        <w:t>in</w:t>
      </w:r>
      <w:proofErr w:type="gramEnd"/>
      <w:r w:rsidRPr="00BD6DD8">
        <w:rPr>
          <w:color w:val="1F497D" w:themeColor="text2"/>
        </w:rPr>
        <w:t xml:space="preserve"> </w:t>
      </w:r>
      <w:proofErr w:type="spellStart"/>
      <w:r w:rsidRPr="00BD6DD8">
        <w:rPr>
          <w:color w:val="4F81BD" w:themeColor="accent1"/>
        </w:rPr>
        <w:t>std_logic_vector</w:t>
      </w:r>
      <w:proofErr w:type="spellEnd"/>
      <w:r w:rsidR="00F208B0" w:rsidRPr="00F208B0">
        <w:t>(</w:t>
      </w:r>
      <w:r w:rsidR="00EB3AE9" w:rsidRPr="00EB3AE9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413BF4" w:rsidRPr="00413BF4">
        <w:rPr>
          <w:color w:val="4F81BD" w:themeColor="accent1"/>
        </w:rPr>
        <w:t>downto</w:t>
      </w:r>
      <w:proofErr w:type="spellEnd"/>
      <w:r w:rsidR="00413BF4" w:rsidRPr="00413BF4">
        <w:rPr>
          <w:color w:val="4F81BD" w:themeColor="accent1"/>
        </w:rPr>
        <w:t xml:space="preserve"> </w:t>
      </w:r>
      <w:r w:rsidR="00EB3AE9" w:rsidRPr="00EB3AE9">
        <w:rPr>
          <w:b/>
          <w:color w:val="F79646" w:themeColor="accent6"/>
        </w:rPr>
        <w:t>0</w:t>
      </w:r>
      <w:r w:rsidR="00F208B0" w:rsidRPr="00F208B0">
        <w:t>);</w:t>
      </w:r>
    </w:p>
    <w:p w14:paraId="5549B687" w14:textId="08C4D035" w:rsidR="00762A4B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F208B0">
        <w:t>out_</w:t>
      </w:r>
      <w:proofErr w:type="gramStart"/>
      <w:r w:rsidR="00F208B0" w:rsidRPr="00F208B0">
        <w:t>cikis</w:t>
      </w:r>
      <w:proofErr w:type="spellEnd"/>
      <w:r w:rsidR="00F208B0" w:rsidRPr="00F208B0">
        <w:t xml:space="preserve"> : </w:t>
      </w:r>
      <w:proofErr w:type="spellStart"/>
      <w:r w:rsidR="00F208B0" w:rsidRPr="00BD6DD8">
        <w:rPr>
          <w:b/>
          <w:color w:val="1F497D" w:themeColor="text2"/>
        </w:rPr>
        <w:t>out</w:t>
      </w:r>
      <w:proofErr w:type="spellEnd"/>
      <w:proofErr w:type="gramEnd"/>
      <w:r w:rsidR="00F208B0" w:rsidRPr="00BD6DD8">
        <w:rPr>
          <w:color w:val="1F497D" w:themeColor="text2"/>
        </w:rPr>
        <w:t xml:space="preserve"> </w:t>
      </w:r>
      <w:proofErr w:type="spellStart"/>
      <w:r w:rsidRPr="00BD6DD8">
        <w:rPr>
          <w:color w:val="4F81BD" w:themeColor="accent1"/>
        </w:rPr>
        <w:t>std_logic_vector</w:t>
      </w:r>
      <w:proofErr w:type="spellEnd"/>
      <w:r w:rsidR="00F208B0" w:rsidRPr="00F208B0">
        <w:t>(</w:t>
      </w:r>
      <w:r w:rsidR="00EB3AE9" w:rsidRPr="00EB3AE9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413BF4" w:rsidRPr="00413BF4">
        <w:rPr>
          <w:color w:val="4F81BD" w:themeColor="accent1"/>
        </w:rPr>
        <w:t>downto</w:t>
      </w:r>
      <w:proofErr w:type="spellEnd"/>
      <w:r w:rsidR="00413BF4" w:rsidRPr="00413BF4">
        <w:rPr>
          <w:color w:val="4F81BD" w:themeColor="accent1"/>
        </w:rPr>
        <w:t xml:space="preserve"> </w:t>
      </w:r>
      <w:r w:rsidR="00EB3AE9" w:rsidRPr="00EB3AE9">
        <w:rPr>
          <w:b/>
          <w:color w:val="F79646" w:themeColor="accent6"/>
        </w:rPr>
        <w:t>0</w:t>
      </w:r>
      <w:r w:rsidR="00F208B0" w:rsidRPr="00F208B0">
        <w:t>);</w:t>
      </w:r>
    </w:p>
    <w:p w14:paraId="24AA5ACD" w14:textId="47A354E9" w:rsidR="00F208B0" w:rsidRPr="00F208B0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F208B0">
        <w:t>out_cikis_</w:t>
      </w:r>
      <w:proofErr w:type="gramStart"/>
      <w:r w:rsidR="00F208B0" w:rsidRPr="00F208B0">
        <w:t>elde</w:t>
      </w:r>
      <w:proofErr w:type="spellEnd"/>
      <w:r w:rsidR="00F208B0" w:rsidRPr="00F208B0">
        <w:t xml:space="preserve"> : </w:t>
      </w:r>
      <w:proofErr w:type="spellStart"/>
      <w:r w:rsidRPr="00BD6DD8">
        <w:rPr>
          <w:b/>
          <w:color w:val="1F497D" w:themeColor="text2"/>
        </w:rPr>
        <w:t>out</w:t>
      </w:r>
      <w:proofErr w:type="spellEnd"/>
      <w:proofErr w:type="gramEnd"/>
      <w:r w:rsidRPr="00BD6DD8">
        <w:rPr>
          <w:color w:val="1F497D" w:themeColor="text2"/>
        </w:rPr>
        <w:t xml:space="preserve"> </w:t>
      </w:r>
      <w:proofErr w:type="spellStart"/>
      <w:r w:rsidRPr="00BD6DD8">
        <w:rPr>
          <w:color w:val="4F81BD" w:themeColor="accent1"/>
        </w:rPr>
        <w:t>std_logic</w:t>
      </w:r>
      <w:proofErr w:type="spellEnd"/>
    </w:p>
    <w:p w14:paraId="366A2F08" w14:textId="12D28EB9" w:rsidR="00F208B0" w:rsidRPr="00F208B0" w:rsidRDefault="00BD6DD8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r w:rsidR="00F208B0" w:rsidRPr="00F208B0">
        <w:t>);</w:t>
      </w:r>
    </w:p>
    <w:p w14:paraId="229B2777" w14:textId="77777777" w:rsidR="00F208B0" w:rsidRPr="00F208B0" w:rsidRDefault="00F208B0" w:rsidP="00BD6DD8">
      <w:pPr>
        <w:pStyle w:val="KOD"/>
        <w:numPr>
          <w:ilvl w:val="0"/>
          <w:numId w:val="25"/>
        </w:numPr>
        <w:ind w:left="680" w:hanging="340"/>
      </w:pPr>
      <w:proofErr w:type="spellStart"/>
      <w:r w:rsidRPr="00806335">
        <w:rPr>
          <w:b/>
          <w:color w:val="1F497D" w:themeColor="text2"/>
        </w:rPr>
        <w:t>end</w:t>
      </w:r>
      <w:proofErr w:type="spellEnd"/>
      <w:r w:rsidRPr="00806335">
        <w:rPr>
          <w:color w:val="1F497D" w:themeColor="text2"/>
        </w:rPr>
        <w:t xml:space="preserve"> </w:t>
      </w:r>
      <w:proofErr w:type="spellStart"/>
      <w:r w:rsidRPr="00F208B0">
        <w:t>function_ornek</w:t>
      </w:r>
      <w:proofErr w:type="spellEnd"/>
      <w:r w:rsidRPr="00F208B0">
        <w:t>;</w:t>
      </w:r>
    </w:p>
    <w:p w14:paraId="0EF2510A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50E61794" w14:textId="77777777" w:rsidR="00F208B0" w:rsidRPr="005E1A3F" w:rsidRDefault="00F208B0" w:rsidP="00BD6DD8">
      <w:pPr>
        <w:pStyle w:val="KOD"/>
        <w:numPr>
          <w:ilvl w:val="0"/>
          <w:numId w:val="25"/>
        </w:numPr>
        <w:ind w:left="680" w:hanging="340"/>
        <w:rPr>
          <w:b/>
          <w:color w:val="1F497D" w:themeColor="text2"/>
        </w:rPr>
      </w:pPr>
      <w:proofErr w:type="spellStart"/>
      <w:r w:rsidRPr="005E1A3F">
        <w:rPr>
          <w:b/>
          <w:color w:val="1F497D" w:themeColor="text2"/>
        </w:rPr>
        <w:t>architecture</w:t>
      </w:r>
      <w:proofErr w:type="spellEnd"/>
      <w:r w:rsidRPr="005E1A3F">
        <w:rPr>
          <w:color w:val="1F497D" w:themeColor="text2"/>
        </w:rPr>
        <w:t xml:space="preserve"> </w:t>
      </w:r>
      <w:proofErr w:type="spellStart"/>
      <w:r w:rsidRPr="00F208B0">
        <w:t>Behavioral</w:t>
      </w:r>
      <w:proofErr w:type="spellEnd"/>
      <w:r w:rsidRPr="00F208B0">
        <w:t xml:space="preserve"> </w:t>
      </w:r>
      <w:r w:rsidRPr="005E1A3F">
        <w:rPr>
          <w:b/>
          <w:color w:val="1F497D" w:themeColor="text2"/>
        </w:rPr>
        <w:t>of</w:t>
      </w:r>
      <w:r w:rsidRPr="00F208B0">
        <w:t xml:space="preserve"> </w:t>
      </w:r>
      <w:proofErr w:type="spellStart"/>
      <w:r w:rsidRPr="00F208B0">
        <w:t>function_ornek</w:t>
      </w:r>
      <w:proofErr w:type="spellEnd"/>
      <w:r w:rsidRPr="00F208B0">
        <w:t xml:space="preserve"> </w:t>
      </w:r>
      <w:r w:rsidRPr="005E1A3F">
        <w:rPr>
          <w:b/>
          <w:color w:val="1F497D" w:themeColor="text2"/>
        </w:rPr>
        <w:t>is</w:t>
      </w:r>
    </w:p>
    <w:p w14:paraId="011BA5E2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34D5B9A4" w14:textId="24F48606" w:rsidR="00F208B0" w:rsidRPr="00F208B0" w:rsidRDefault="00EF2E0F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5E1A3F">
        <w:rPr>
          <w:b/>
          <w:color w:val="1F497D" w:themeColor="text2"/>
        </w:rPr>
        <w:t>function</w:t>
      </w:r>
      <w:proofErr w:type="spellEnd"/>
      <w:r w:rsidR="00F208B0" w:rsidRPr="005E1A3F">
        <w:rPr>
          <w:color w:val="1F497D" w:themeColor="text2"/>
        </w:rPr>
        <w:t xml:space="preserve"> </w:t>
      </w:r>
      <w:r w:rsidR="00F208B0" w:rsidRPr="00F208B0">
        <w:t>toplayici_4_bit (in_giris_1, in_giris_</w:t>
      </w:r>
      <w:proofErr w:type="gramStart"/>
      <w:r w:rsidR="00F208B0" w:rsidRPr="00F208B0">
        <w:t xml:space="preserve">2 : </w:t>
      </w:r>
      <w:proofErr w:type="spellStart"/>
      <w:r w:rsidR="00F208B0" w:rsidRPr="005E1A3F">
        <w:rPr>
          <w:color w:val="4F81BD" w:themeColor="accent1"/>
        </w:rPr>
        <w:t>std</w:t>
      </w:r>
      <w:proofErr w:type="gramEnd"/>
      <w:r w:rsidR="00F208B0" w:rsidRPr="005E1A3F">
        <w:rPr>
          <w:color w:val="4F81BD" w:themeColor="accent1"/>
        </w:rPr>
        <w:t>_logic_vector</w:t>
      </w:r>
      <w:proofErr w:type="spellEnd"/>
      <w:r w:rsidR="00F208B0" w:rsidRPr="00F208B0">
        <w:t>(</w:t>
      </w:r>
      <w:r w:rsidR="00F208B0" w:rsidRPr="006824F7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F208B0" w:rsidRPr="005E1A3F">
        <w:rPr>
          <w:color w:val="4F81BD" w:themeColor="accent1"/>
        </w:rPr>
        <w:t>downto</w:t>
      </w:r>
      <w:proofErr w:type="spellEnd"/>
      <w:r w:rsidR="00F208B0" w:rsidRPr="00F208B0">
        <w:t xml:space="preserve"> </w:t>
      </w:r>
      <w:r w:rsidR="00F208B0" w:rsidRPr="006824F7">
        <w:rPr>
          <w:b/>
          <w:color w:val="F79646" w:themeColor="accent6"/>
        </w:rPr>
        <w:t>0</w:t>
      </w:r>
      <w:r w:rsidR="00F208B0" w:rsidRPr="00F208B0">
        <w:t xml:space="preserve">); </w:t>
      </w:r>
      <w:proofErr w:type="spellStart"/>
      <w:r w:rsidR="00F208B0" w:rsidRPr="00F208B0">
        <w:t>in_giris_elde</w:t>
      </w:r>
      <w:proofErr w:type="spellEnd"/>
      <w:r w:rsidR="00F208B0" w:rsidRPr="00F208B0">
        <w:t xml:space="preserve">: </w:t>
      </w:r>
      <w:proofErr w:type="spellStart"/>
      <w:r w:rsidR="00F208B0" w:rsidRPr="005E1A3F">
        <w:rPr>
          <w:color w:val="4F81BD" w:themeColor="accent1"/>
        </w:rPr>
        <w:t>std_logic</w:t>
      </w:r>
      <w:proofErr w:type="spellEnd"/>
      <w:r w:rsidR="00F208B0" w:rsidRPr="00F208B0">
        <w:t xml:space="preserve">) </w:t>
      </w:r>
    </w:p>
    <w:p w14:paraId="0F93746B" w14:textId="7C5B1FCC" w:rsidR="00762A4B" w:rsidRDefault="00217C50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E42402">
        <w:rPr>
          <w:b/>
          <w:color w:val="1F497D" w:themeColor="text2"/>
        </w:rPr>
        <w:t>return</w:t>
      </w:r>
      <w:proofErr w:type="spellEnd"/>
      <w:r w:rsidR="00F208B0" w:rsidRPr="00E42402">
        <w:rPr>
          <w:color w:val="1F497D" w:themeColor="text2"/>
        </w:rPr>
        <w:t xml:space="preserve"> </w:t>
      </w:r>
      <w:proofErr w:type="spellStart"/>
      <w:r w:rsidR="00F208B0" w:rsidRPr="00E42402">
        <w:rPr>
          <w:color w:val="4F81BD" w:themeColor="accent1"/>
        </w:rPr>
        <w:t>std_logic_vector</w:t>
      </w:r>
      <w:proofErr w:type="spellEnd"/>
      <w:r w:rsidR="00F208B0" w:rsidRPr="00E42402">
        <w:rPr>
          <w:color w:val="4F81BD" w:themeColor="accent1"/>
        </w:rPr>
        <w:t xml:space="preserve"> </w:t>
      </w:r>
      <w:r w:rsidR="00F208B0" w:rsidRPr="00E42402">
        <w:rPr>
          <w:b/>
          <w:color w:val="1F497D" w:themeColor="text2"/>
        </w:rPr>
        <w:t>is</w:t>
      </w:r>
    </w:p>
    <w:p w14:paraId="66F9DE2A" w14:textId="746EC31C" w:rsidR="00762A4B" w:rsidRDefault="00914B9C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094D1C">
        <w:rPr>
          <w:b/>
          <w:color w:val="1F497D" w:themeColor="text2"/>
        </w:rPr>
        <w:t>variable</w:t>
      </w:r>
      <w:proofErr w:type="spellEnd"/>
      <w:r w:rsidR="00F208B0" w:rsidRPr="00094D1C">
        <w:rPr>
          <w:color w:val="1F497D" w:themeColor="text2"/>
        </w:rPr>
        <w:t xml:space="preserve"> </w:t>
      </w:r>
      <w:proofErr w:type="spellStart"/>
      <w:r w:rsidR="00F208B0" w:rsidRPr="00F208B0">
        <w:t>v_</w:t>
      </w:r>
      <w:proofErr w:type="gramStart"/>
      <w:r w:rsidR="00F208B0" w:rsidRPr="00F208B0">
        <w:t>elde</w:t>
      </w:r>
      <w:proofErr w:type="spellEnd"/>
      <w:r w:rsidR="00F208B0" w:rsidRPr="00F208B0">
        <w:t xml:space="preserve"> : </w:t>
      </w:r>
      <w:proofErr w:type="spellStart"/>
      <w:r w:rsidR="00F65BB1" w:rsidRPr="005E1A3F">
        <w:rPr>
          <w:color w:val="4F81BD" w:themeColor="accent1"/>
        </w:rPr>
        <w:t>std</w:t>
      </w:r>
      <w:proofErr w:type="gramEnd"/>
      <w:r w:rsidR="00F65BB1" w:rsidRPr="005E1A3F">
        <w:rPr>
          <w:color w:val="4F81BD" w:themeColor="accent1"/>
        </w:rPr>
        <w:t>_logic</w:t>
      </w:r>
      <w:proofErr w:type="spellEnd"/>
      <w:r w:rsidR="00F208B0" w:rsidRPr="00F208B0">
        <w:t>;</w:t>
      </w:r>
    </w:p>
    <w:p w14:paraId="39444C27" w14:textId="44836FAD" w:rsidR="00F208B0" w:rsidRDefault="00914B9C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094D1C" w:rsidRPr="00094D1C">
        <w:rPr>
          <w:b/>
          <w:color w:val="1F497D" w:themeColor="text2"/>
        </w:rPr>
        <w:t>variable</w:t>
      </w:r>
      <w:proofErr w:type="spellEnd"/>
      <w:r w:rsidR="00094D1C" w:rsidRPr="00094D1C">
        <w:rPr>
          <w:color w:val="1F497D" w:themeColor="text2"/>
        </w:rPr>
        <w:t xml:space="preserve"> </w:t>
      </w:r>
      <w:proofErr w:type="spellStart"/>
      <w:r w:rsidR="00F208B0" w:rsidRPr="00F208B0">
        <w:t>v_</w:t>
      </w:r>
      <w:proofErr w:type="gramStart"/>
      <w:r w:rsidR="00F208B0" w:rsidRPr="00F208B0">
        <w:t>toplam</w:t>
      </w:r>
      <w:proofErr w:type="spellEnd"/>
      <w:r w:rsidR="00F208B0" w:rsidRPr="00F208B0">
        <w:t xml:space="preserve"> : </w:t>
      </w:r>
      <w:proofErr w:type="spellStart"/>
      <w:r w:rsidR="00F65BB1" w:rsidRPr="005E1A3F">
        <w:rPr>
          <w:color w:val="4F81BD" w:themeColor="accent1"/>
        </w:rPr>
        <w:t>std</w:t>
      </w:r>
      <w:proofErr w:type="gramEnd"/>
      <w:r w:rsidR="00F65BB1" w:rsidRPr="005E1A3F">
        <w:rPr>
          <w:color w:val="4F81BD" w:themeColor="accent1"/>
        </w:rPr>
        <w:t>_logic_vector</w:t>
      </w:r>
      <w:proofErr w:type="spellEnd"/>
      <w:r w:rsidR="00F208B0" w:rsidRPr="00F208B0">
        <w:t>(</w:t>
      </w:r>
      <w:r w:rsidR="00F208B0" w:rsidRPr="006824F7">
        <w:rPr>
          <w:b/>
          <w:color w:val="F79646" w:themeColor="accent6"/>
        </w:rPr>
        <w:t>4</w:t>
      </w:r>
      <w:r w:rsidR="00F208B0" w:rsidRPr="00F208B0">
        <w:t xml:space="preserve"> </w:t>
      </w:r>
      <w:proofErr w:type="spellStart"/>
      <w:r w:rsidR="00A936ED" w:rsidRPr="005E1A3F">
        <w:rPr>
          <w:color w:val="4F81BD" w:themeColor="accent1"/>
        </w:rPr>
        <w:t>downto</w:t>
      </w:r>
      <w:proofErr w:type="spellEnd"/>
      <w:r w:rsidR="00A936ED" w:rsidRPr="00F208B0">
        <w:t xml:space="preserve"> </w:t>
      </w:r>
      <w:r w:rsidR="00F208B0" w:rsidRPr="006824F7">
        <w:rPr>
          <w:b/>
          <w:color w:val="F79646" w:themeColor="accent6"/>
        </w:rPr>
        <w:t>0</w:t>
      </w:r>
      <w:r w:rsidR="00F208B0" w:rsidRPr="00F208B0">
        <w:t>);</w:t>
      </w:r>
    </w:p>
    <w:p w14:paraId="4158648F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6FCCF4E7" w14:textId="5ED4A5F6" w:rsidR="00762A4B" w:rsidRPr="00032BD1" w:rsidRDefault="008C0343" w:rsidP="00BD6DD8">
      <w:pPr>
        <w:pStyle w:val="KOD"/>
        <w:numPr>
          <w:ilvl w:val="0"/>
          <w:numId w:val="25"/>
        </w:numPr>
        <w:ind w:left="680" w:hanging="340"/>
        <w:rPr>
          <w:b/>
          <w:color w:val="1F497D" w:themeColor="text2"/>
        </w:rPr>
      </w:pPr>
      <w:r>
        <w:rPr>
          <w:b/>
          <w:color w:val="1F497D" w:themeColor="text2"/>
        </w:rPr>
        <w:t xml:space="preserve">  </w:t>
      </w:r>
      <w:proofErr w:type="spellStart"/>
      <w:r w:rsidR="00762A4B" w:rsidRPr="00032BD1">
        <w:rPr>
          <w:b/>
          <w:color w:val="1F497D" w:themeColor="text2"/>
        </w:rPr>
        <w:t>b</w:t>
      </w:r>
      <w:r w:rsidR="00F208B0" w:rsidRPr="00032BD1">
        <w:rPr>
          <w:b/>
          <w:color w:val="1F497D" w:themeColor="text2"/>
        </w:rPr>
        <w:t>egin</w:t>
      </w:r>
      <w:proofErr w:type="spellEnd"/>
    </w:p>
    <w:p w14:paraId="47BDE5D4" w14:textId="77777777" w:rsidR="00E03B4C" w:rsidRDefault="00E03B4C" w:rsidP="00BD6DD8">
      <w:pPr>
        <w:pStyle w:val="KOD"/>
        <w:numPr>
          <w:ilvl w:val="0"/>
          <w:numId w:val="25"/>
        </w:numPr>
        <w:ind w:left="680" w:hanging="340"/>
      </w:pPr>
    </w:p>
    <w:p w14:paraId="1BEDAB8F" w14:textId="2DE594D2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proofErr w:type="gramStart"/>
      <w:r w:rsidR="00F208B0" w:rsidRPr="00F208B0">
        <w:t>v</w:t>
      </w:r>
      <w:proofErr w:type="gramEnd"/>
      <w:r w:rsidR="00F208B0" w:rsidRPr="00F208B0">
        <w:t>_elde</w:t>
      </w:r>
      <w:proofErr w:type="spellEnd"/>
      <w:r w:rsidR="008762BF">
        <w:t xml:space="preserve"> </w:t>
      </w:r>
      <w:r w:rsidR="00F208B0" w:rsidRPr="00F208B0">
        <w:t xml:space="preserve">:= </w:t>
      </w:r>
      <w:proofErr w:type="spellStart"/>
      <w:r w:rsidR="00F208B0" w:rsidRPr="00F208B0">
        <w:t>in_giris_elde</w:t>
      </w:r>
      <w:proofErr w:type="spellEnd"/>
      <w:r w:rsidR="00F208B0" w:rsidRPr="00F208B0">
        <w:t>;</w:t>
      </w:r>
    </w:p>
    <w:p w14:paraId="2C535575" w14:textId="412E0CFE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proofErr w:type="gramStart"/>
      <w:r w:rsidR="00F208B0" w:rsidRPr="00F208B0">
        <w:t>v</w:t>
      </w:r>
      <w:proofErr w:type="gramEnd"/>
      <w:r w:rsidR="00F208B0" w:rsidRPr="00F208B0">
        <w:t>_toplam</w:t>
      </w:r>
      <w:proofErr w:type="spellEnd"/>
      <w:r w:rsidR="00F208B0" w:rsidRPr="00F208B0">
        <w:t xml:space="preserve"> := (</w:t>
      </w:r>
      <w:proofErr w:type="spellStart"/>
      <w:r w:rsidR="00F208B0" w:rsidRPr="006B0BFC">
        <w:rPr>
          <w:b/>
          <w:color w:val="1F497D" w:themeColor="text2"/>
        </w:rPr>
        <w:t>others</w:t>
      </w:r>
      <w:proofErr w:type="spellEnd"/>
      <w:r w:rsidR="00F208B0" w:rsidRPr="006B0BFC">
        <w:rPr>
          <w:color w:val="1F497D" w:themeColor="text2"/>
        </w:rPr>
        <w:t xml:space="preserve"> </w:t>
      </w:r>
      <w:r w:rsidR="00F208B0" w:rsidRPr="00F208B0">
        <w:t>=&gt; '0');</w:t>
      </w:r>
    </w:p>
    <w:p w14:paraId="5B26E38F" w14:textId="77777777" w:rsidR="00E03B4C" w:rsidRDefault="00E03B4C" w:rsidP="00BD6DD8">
      <w:pPr>
        <w:pStyle w:val="KOD"/>
        <w:numPr>
          <w:ilvl w:val="0"/>
          <w:numId w:val="25"/>
        </w:numPr>
        <w:ind w:left="680" w:hanging="340"/>
      </w:pPr>
    </w:p>
    <w:p w14:paraId="11337D8E" w14:textId="2070284A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D500AA">
        <w:rPr>
          <w:b/>
          <w:color w:val="1F497D" w:themeColor="text2"/>
        </w:rPr>
        <w:t>for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n_i</w:t>
      </w:r>
      <w:proofErr w:type="spellEnd"/>
      <w:r w:rsidR="00F208B0" w:rsidRPr="00F208B0">
        <w:t xml:space="preserve"> </w:t>
      </w:r>
      <w:r w:rsidR="00F208B0" w:rsidRPr="00D500AA">
        <w:rPr>
          <w:b/>
          <w:color w:val="1F497D" w:themeColor="text2"/>
        </w:rPr>
        <w:t>in</w:t>
      </w:r>
      <w:r w:rsidR="00F208B0" w:rsidRPr="00D500AA">
        <w:rPr>
          <w:color w:val="1F497D" w:themeColor="text2"/>
        </w:rPr>
        <w:t xml:space="preserve"> </w:t>
      </w:r>
      <w:r w:rsidR="00F208B0" w:rsidRPr="002F030D">
        <w:rPr>
          <w:b/>
          <w:color w:val="F79646" w:themeColor="accent6"/>
        </w:rPr>
        <w:t>0</w:t>
      </w:r>
      <w:r w:rsidR="00F208B0" w:rsidRPr="00F208B0">
        <w:t xml:space="preserve"> </w:t>
      </w:r>
      <w:proofErr w:type="spellStart"/>
      <w:r w:rsidR="00F208B0" w:rsidRPr="00D500AA">
        <w:rPr>
          <w:color w:val="4F81BD" w:themeColor="accent1"/>
        </w:rPr>
        <w:t>to</w:t>
      </w:r>
      <w:proofErr w:type="spellEnd"/>
      <w:r w:rsidR="00F208B0" w:rsidRPr="00F208B0">
        <w:t xml:space="preserve"> </w:t>
      </w:r>
      <w:r w:rsidR="00F208B0" w:rsidRPr="002F030D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F208B0" w:rsidRPr="00D500AA">
        <w:rPr>
          <w:b/>
          <w:color w:val="1F497D" w:themeColor="text2"/>
        </w:rPr>
        <w:t>loop</w:t>
      </w:r>
      <w:proofErr w:type="spellEnd"/>
    </w:p>
    <w:p w14:paraId="3DBD85FC" w14:textId="31ABF237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  </w:t>
      </w:r>
      <w:proofErr w:type="spellStart"/>
      <w:proofErr w:type="gramStart"/>
      <w:r w:rsidR="00F208B0" w:rsidRPr="00F208B0">
        <w:t>v</w:t>
      </w:r>
      <w:proofErr w:type="gramEnd"/>
      <w:r w:rsidR="00F208B0" w:rsidRPr="00F208B0">
        <w:t>_toplam</w:t>
      </w:r>
      <w:proofErr w:type="spellEnd"/>
      <w:r w:rsidR="00F208B0" w:rsidRPr="00F208B0">
        <w:t>(</w:t>
      </w:r>
      <w:proofErr w:type="spellStart"/>
      <w:r w:rsidR="00F208B0" w:rsidRPr="00F208B0">
        <w:t>n_i</w:t>
      </w:r>
      <w:proofErr w:type="spellEnd"/>
      <w:r w:rsidR="00F208B0" w:rsidRPr="00F208B0">
        <w:t>) := in_giris_1(</w:t>
      </w:r>
      <w:proofErr w:type="spellStart"/>
      <w:r w:rsidR="00F208B0" w:rsidRPr="00F208B0">
        <w:t>n_i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xor</w:t>
      </w:r>
      <w:proofErr w:type="spellEnd"/>
      <w:r w:rsidR="00F208B0" w:rsidRPr="00D500AA">
        <w:rPr>
          <w:color w:val="1F497D" w:themeColor="text2"/>
        </w:rPr>
        <w:t xml:space="preserve"> </w:t>
      </w:r>
      <w:r w:rsidR="00F208B0" w:rsidRPr="00F208B0">
        <w:t>in_giris_2(</w:t>
      </w:r>
      <w:proofErr w:type="spellStart"/>
      <w:r w:rsidR="00F208B0" w:rsidRPr="00F208B0">
        <w:t>n_i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xor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v_elde</w:t>
      </w:r>
      <w:proofErr w:type="spellEnd"/>
      <w:r w:rsidR="00F208B0" w:rsidRPr="00F208B0">
        <w:t>;</w:t>
      </w:r>
    </w:p>
    <w:p w14:paraId="1D14139C" w14:textId="7F9FD517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  </w:t>
      </w:r>
      <w:proofErr w:type="spellStart"/>
      <w:proofErr w:type="gramStart"/>
      <w:r w:rsidR="00F208B0" w:rsidRPr="00F208B0">
        <w:t>v</w:t>
      </w:r>
      <w:proofErr w:type="gramEnd"/>
      <w:r w:rsidR="00F208B0" w:rsidRPr="00F208B0">
        <w:t>_elde</w:t>
      </w:r>
      <w:proofErr w:type="spellEnd"/>
      <w:r w:rsidR="00F208B0" w:rsidRPr="00F208B0">
        <w:t xml:space="preserve"> := (in_giris_1(</w:t>
      </w:r>
      <w:proofErr w:type="spellStart"/>
      <w:r w:rsidR="00F208B0" w:rsidRPr="00F208B0">
        <w:t>n_i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and</w:t>
      </w:r>
      <w:proofErr w:type="spellEnd"/>
      <w:r w:rsidR="00F208B0" w:rsidRPr="00D500AA">
        <w:rPr>
          <w:color w:val="1F497D" w:themeColor="text2"/>
        </w:rPr>
        <w:t xml:space="preserve"> </w:t>
      </w:r>
      <w:r w:rsidR="00F208B0" w:rsidRPr="00F208B0">
        <w:t>in_giris_2(</w:t>
      </w:r>
      <w:proofErr w:type="spellStart"/>
      <w:r w:rsidR="00F208B0" w:rsidRPr="00F208B0">
        <w:t>n_i</w:t>
      </w:r>
      <w:proofErr w:type="spellEnd"/>
      <w:r w:rsidR="00F208B0" w:rsidRPr="00F208B0">
        <w:t xml:space="preserve">)) </w:t>
      </w:r>
      <w:proofErr w:type="spellStart"/>
      <w:r w:rsidR="00F208B0" w:rsidRPr="00D500AA">
        <w:rPr>
          <w:b/>
          <w:color w:val="1F497D" w:themeColor="text2"/>
        </w:rPr>
        <w:t>or</w:t>
      </w:r>
      <w:proofErr w:type="spellEnd"/>
      <w:r w:rsidR="00F208B0" w:rsidRPr="00D500AA">
        <w:rPr>
          <w:color w:val="1F497D" w:themeColor="text2"/>
        </w:rPr>
        <w:t xml:space="preserve"> </w:t>
      </w:r>
    </w:p>
    <w:p w14:paraId="742B77B9" w14:textId="6A1E5A75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            </w:t>
      </w:r>
      <w:r w:rsidR="00F208B0" w:rsidRPr="00F208B0">
        <w:t>(in_giris_1(</w:t>
      </w:r>
      <w:proofErr w:type="spellStart"/>
      <w:r w:rsidR="00F208B0" w:rsidRPr="00F208B0">
        <w:t>n_i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and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v_elde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or</w:t>
      </w:r>
      <w:proofErr w:type="spellEnd"/>
      <w:r w:rsidR="00F208B0" w:rsidRPr="00D500AA">
        <w:rPr>
          <w:color w:val="1F497D" w:themeColor="text2"/>
        </w:rPr>
        <w:t xml:space="preserve"> </w:t>
      </w:r>
    </w:p>
    <w:p w14:paraId="0C3957C8" w14:textId="5AE90712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            </w:t>
      </w:r>
      <w:r w:rsidR="00F208B0" w:rsidRPr="00F208B0">
        <w:t>(in_giris_2(</w:t>
      </w:r>
      <w:proofErr w:type="spellStart"/>
      <w:r w:rsidR="00F208B0" w:rsidRPr="00F208B0">
        <w:t>n_i</w:t>
      </w:r>
      <w:proofErr w:type="spellEnd"/>
      <w:r w:rsidR="00F208B0" w:rsidRPr="00F208B0">
        <w:t xml:space="preserve">) </w:t>
      </w:r>
      <w:proofErr w:type="spellStart"/>
      <w:r w:rsidR="00F208B0" w:rsidRPr="00D500AA">
        <w:rPr>
          <w:b/>
          <w:color w:val="1F497D" w:themeColor="text2"/>
        </w:rPr>
        <w:t>and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v_elde</w:t>
      </w:r>
      <w:proofErr w:type="spellEnd"/>
      <w:r w:rsidR="00F208B0" w:rsidRPr="00F208B0">
        <w:t>);</w:t>
      </w:r>
    </w:p>
    <w:p w14:paraId="773B50BC" w14:textId="5DB41412" w:rsidR="00762A4B" w:rsidRDefault="008C0343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D500AA">
        <w:rPr>
          <w:b/>
          <w:color w:val="1F497D" w:themeColor="text2"/>
        </w:rPr>
        <w:t>end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D500AA">
        <w:rPr>
          <w:b/>
          <w:color w:val="1F497D" w:themeColor="text2"/>
        </w:rPr>
        <w:t>loop</w:t>
      </w:r>
      <w:proofErr w:type="spellEnd"/>
      <w:r w:rsidR="00F208B0" w:rsidRPr="00F208B0">
        <w:t>;</w:t>
      </w:r>
    </w:p>
    <w:p w14:paraId="7DF4D437" w14:textId="77777777" w:rsidR="00E03B4C" w:rsidRDefault="00E03B4C" w:rsidP="00BD6DD8">
      <w:pPr>
        <w:pStyle w:val="KOD"/>
        <w:numPr>
          <w:ilvl w:val="0"/>
          <w:numId w:val="25"/>
        </w:numPr>
        <w:ind w:left="680" w:hanging="340"/>
      </w:pPr>
    </w:p>
    <w:p w14:paraId="7C085BA2" w14:textId="31D1E4E8" w:rsidR="00762A4B" w:rsidRDefault="00663A8A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proofErr w:type="gramStart"/>
      <w:r w:rsidR="00F208B0" w:rsidRPr="00F208B0">
        <w:t>v</w:t>
      </w:r>
      <w:proofErr w:type="gramEnd"/>
      <w:r w:rsidR="00F208B0" w:rsidRPr="00F208B0">
        <w:t>_toplam</w:t>
      </w:r>
      <w:proofErr w:type="spellEnd"/>
      <w:r w:rsidR="00F208B0" w:rsidRPr="00F208B0">
        <w:t xml:space="preserve"> (</w:t>
      </w:r>
      <w:r w:rsidR="00F208B0" w:rsidRPr="00F14DC5">
        <w:t>4</w:t>
      </w:r>
      <w:r w:rsidR="00F208B0" w:rsidRPr="00F208B0">
        <w:t xml:space="preserve">) := </w:t>
      </w:r>
      <w:proofErr w:type="spellStart"/>
      <w:r w:rsidR="00F208B0" w:rsidRPr="00F208B0">
        <w:t>v_elde</w:t>
      </w:r>
      <w:proofErr w:type="spellEnd"/>
      <w:r w:rsidR="00F208B0" w:rsidRPr="00F208B0">
        <w:t>;</w:t>
      </w:r>
    </w:p>
    <w:p w14:paraId="7E2DEF68" w14:textId="33D08A85" w:rsidR="00F208B0" w:rsidRPr="00F208B0" w:rsidRDefault="00663A8A" w:rsidP="00BD6DD8">
      <w:pPr>
        <w:pStyle w:val="KOD"/>
        <w:numPr>
          <w:ilvl w:val="0"/>
          <w:numId w:val="25"/>
        </w:numPr>
        <w:ind w:left="680" w:hanging="340"/>
      </w:pPr>
      <w:r>
        <w:t xml:space="preserve">    </w:t>
      </w:r>
      <w:proofErr w:type="spellStart"/>
      <w:r w:rsidR="00F208B0" w:rsidRPr="00D500AA">
        <w:rPr>
          <w:b/>
          <w:color w:val="1F497D" w:themeColor="text2"/>
        </w:rPr>
        <w:t>return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v_toplam</w:t>
      </w:r>
      <w:proofErr w:type="spellEnd"/>
      <w:r w:rsidR="00F208B0" w:rsidRPr="00F208B0">
        <w:t>;</w:t>
      </w:r>
    </w:p>
    <w:p w14:paraId="1D8FB52E" w14:textId="6D13602B" w:rsidR="00F208B0" w:rsidRPr="00F208B0" w:rsidRDefault="00663A8A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D500AA">
        <w:rPr>
          <w:b/>
          <w:color w:val="1F497D" w:themeColor="text2"/>
        </w:rPr>
        <w:t>end</w:t>
      </w:r>
      <w:proofErr w:type="spellEnd"/>
      <w:r w:rsidR="00F208B0" w:rsidRPr="00D500AA">
        <w:rPr>
          <w:color w:val="1F497D" w:themeColor="text2"/>
        </w:rPr>
        <w:t xml:space="preserve"> </w:t>
      </w:r>
      <w:r w:rsidR="00F208B0" w:rsidRPr="00F208B0">
        <w:t>toplayici_4_bit;</w:t>
      </w:r>
    </w:p>
    <w:p w14:paraId="568FBD97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33C251E7" w14:textId="63BD388E" w:rsidR="00F208B0" w:rsidRPr="00F208B0" w:rsidRDefault="00912F09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D500AA">
        <w:rPr>
          <w:b/>
          <w:color w:val="1F497D" w:themeColor="text2"/>
        </w:rPr>
        <w:t>signal</w:t>
      </w:r>
      <w:proofErr w:type="spellEnd"/>
      <w:r w:rsidR="00F208B0" w:rsidRPr="00D500AA">
        <w:rPr>
          <w:color w:val="1F497D" w:themeColor="text2"/>
        </w:rPr>
        <w:t xml:space="preserve"> </w:t>
      </w:r>
      <w:proofErr w:type="spellStart"/>
      <w:r w:rsidR="00F208B0" w:rsidRPr="00F208B0">
        <w:t>r_toplama_</w:t>
      </w:r>
      <w:proofErr w:type="gramStart"/>
      <w:r w:rsidR="00F208B0" w:rsidRPr="00F208B0">
        <w:t>sonuc</w:t>
      </w:r>
      <w:proofErr w:type="spellEnd"/>
      <w:r w:rsidR="00F208B0" w:rsidRPr="00F208B0">
        <w:t xml:space="preserve"> : </w:t>
      </w:r>
      <w:proofErr w:type="spellStart"/>
      <w:r w:rsidR="00F208B0" w:rsidRPr="00D500AA">
        <w:rPr>
          <w:color w:val="4F81BD" w:themeColor="accent1"/>
        </w:rPr>
        <w:t>std</w:t>
      </w:r>
      <w:proofErr w:type="gramEnd"/>
      <w:r w:rsidR="00F208B0" w:rsidRPr="00D500AA">
        <w:rPr>
          <w:color w:val="4F81BD" w:themeColor="accent1"/>
        </w:rPr>
        <w:t>_logic_vector</w:t>
      </w:r>
      <w:proofErr w:type="spellEnd"/>
      <w:r w:rsidR="00F208B0" w:rsidRPr="00F208B0">
        <w:t>(</w:t>
      </w:r>
      <w:r w:rsidR="00F208B0" w:rsidRPr="002F030D">
        <w:rPr>
          <w:b/>
          <w:color w:val="F79646" w:themeColor="accent6"/>
        </w:rPr>
        <w:t>4</w:t>
      </w:r>
      <w:r w:rsidR="00F208B0" w:rsidRPr="00F208B0">
        <w:t xml:space="preserve"> </w:t>
      </w:r>
      <w:proofErr w:type="spellStart"/>
      <w:r w:rsidR="00F208B0" w:rsidRPr="00D500AA">
        <w:rPr>
          <w:color w:val="4F81BD" w:themeColor="accent1"/>
        </w:rPr>
        <w:t>downto</w:t>
      </w:r>
      <w:proofErr w:type="spellEnd"/>
      <w:r w:rsidR="00F208B0" w:rsidRPr="00D500AA">
        <w:rPr>
          <w:color w:val="4F81BD" w:themeColor="accent1"/>
        </w:rPr>
        <w:t xml:space="preserve"> </w:t>
      </w:r>
      <w:r w:rsidR="00F208B0" w:rsidRPr="002F030D">
        <w:rPr>
          <w:b/>
          <w:color w:val="F79646" w:themeColor="accent6"/>
        </w:rPr>
        <w:t>0</w:t>
      </w:r>
      <w:r w:rsidR="00F208B0" w:rsidRPr="00F208B0">
        <w:t>) := (</w:t>
      </w:r>
      <w:proofErr w:type="spellStart"/>
      <w:r w:rsidR="00F208B0" w:rsidRPr="00D500AA">
        <w:rPr>
          <w:b/>
          <w:color w:val="1F497D" w:themeColor="text2"/>
        </w:rPr>
        <w:t>others</w:t>
      </w:r>
      <w:proofErr w:type="spellEnd"/>
      <w:r w:rsidR="00F208B0" w:rsidRPr="00D500AA">
        <w:rPr>
          <w:color w:val="1F497D" w:themeColor="text2"/>
        </w:rPr>
        <w:t xml:space="preserve"> </w:t>
      </w:r>
      <w:r w:rsidR="00F208B0" w:rsidRPr="00F208B0">
        <w:t xml:space="preserve">=&gt; '0'); </w:t>
      </w:r>
    </w:p>
    <w:p w14:paraId="63691F59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0E798346" w14:textId="77777777" w:rsidR="00F208B0" w:rsidRPr="004A6225" w:rsidRDefault="00F208B0" w:rsidP="00BD6DD8">
      <w:pPr>
        <w:pStyle w:val="KOD"/>
        <w:numPr>
          <w:ilvl w:val="0"/>
          <w:numId w:val="25"/>
        </w:numPr>
        <w:ind w:left="680" w:hanging="340"/>
        <w:rPr>
          <w:b/>
          <w:color w:val="1F497D" w:themeColor="text2"/>
        </w:rPr>
      </w:pPr>
      <w:proofErr w:type="spellStart"/>
      <w:r w:rsidRPr="004A6225">
        <w:rPr>
          <w:b/>
          <w:color w:val="1F497D" w:themeColor="text2"/>
        </w:rPr>
        <w:lastRenderedPageBreak/>
        <w:t>begin</w:t>
      </w:r>
      <w:proofErr w:type="spellEnd"/>
    </w:p>
    <w:p w14:paraId="52E47CD6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352851F4" w14:textId="55824C08" w:rsidR="00F208B0" w:rsidRPr="00F208B0" w:rsidRDefault="00770E8F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proofErr w:type="gramStart"/>
      <w:r w:rsidR="00F208B0" w:rsidRPr="00F208B0">
        <w:t>r</w:t>
      </w:r>
      <w:proofErr w:type="gramEnd"/>
      <w:r w:rsidR="00F208B0" w:rsidRPr="00F208B0">
        <w:t>_t</w:t>
      </w:r>
      <w:r w:rsidR="00EF0281">
        <w:t>oplama_sonuc</w:t>
      </w:r>
      <w:proofErr w:type="spellEnd"/>
      <w:r w:rsidR="00EF0281">
        <w:t xml:space="preserve"> </w:t>
      </w:r>
      <w:r w:rsidR="00F208B0" w:rsidRPr="00F208B0">
        <w:t xml:space="preserve">&lt;= toplayici_4_bit(in_giris_1, in_giris_2, </w:t>
      </w:r>
      <w:proofErr w:type="spellStart"/>
      <w:r w:rsidR="00F208B0" w:rsidRPr="00F208B0">
        <w:t>in_giris_elde</w:t>
      </w:r>
      <w:proofErr w:type="spellEnd"/>
      <w:r w:rsidR="00F208B0" w:rsidRPr="00F208B0">
        <w:t>);</w:t>
      </w:r>
    </w:p>
    <w:p w14:paraId="2295FFFA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66DCC558" w14:textId="0E027E3C" w:rsidR="00F208B0" w:rsidRPr="00F208B0" w:rsidRDefault="00770E8F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F208B0">
        <w:t>out_cikis</w:t>
      </w:r>
      <w:proofErr w:type="spellEnd"/>
      <w:r w:rsidR="00F208B0" w:rsidRPr="00F208B0">
        <w:t xml:space="preserve"> &lt;= </w:t>
      </w:r>
      <w:proofErr w:type="spellStart"/>
      <w:r w:rsidR="00F208B0" w:rsidRPr="00F208B0">
        <w:t>r_toplama_sonuc</w:t>
      </w:r>
      <w:proofErr w:type="spellEnd"/>
      <w:r w:rsidR="00F208B0" w:rsidRPr="00F208B0">
        <w:t>(</w:t>
      </w:r>
      <w:r w:rsidR="00F208B0" w:rsidRPr="004A6225">
        <w:rPr>
          <w:b/>
          <w:color w:val="F79646" w:themeColor="accent6"/>
        </w:rPr>
        <w:t>3</w:t>
      </w:r>
      <w:r w:rsidR="00F208B0" w:rsidRPr="00F208B0">
        <w:t xml:space="preserve"> </w:t>
      </w:r>
      <w:proofErr w:type="spellStart"/>
      <w:r w:rsidR="00F208B0" w:rsidRPr="004A6225">
        <w:rPr>
          <w:color w:val="4F81BD" w:themeColor="accent1"/>
        </w:rPr>
        <w:t>downto</w:t>
      </w:r>
      <w:proofErr w:type="spellEnd"/>
      <w:r w:rsidR="00F208B0" w:rsidRPr="004A6225">
        <w:rPr>
          <w:color w:val="4F81BD" w:themeColor="accent1"/>
        </w:rPr>
        <w:t xml:space="preserve"> </w:t>
      </w:r>
      <w:r w:rsidR="00F208B0" w:rsidRPr="004A6225">
        <w:rPr>
          <w:b/>
          <w:color w:val="F79646" w:themeColor="accent6"/>
        </w:rPr>
        <w:t>0</w:t>
      </w:r>
      <w:r w:rsidR="00F208B0" w:rsidRPr="00F208B0">
        <w:t>);</w:t>
      </w:r>
    </w:p>
    <w:p w14:paraId="3E8BBAA7" w14:textId="04DD4E3A" w:rsidR="00F208B0" w:rsidRPr="00F208B0" w:rsidRDefault="00770E8F" w:rsidP="00BD6DD8">
      <w:pPr>
        <w:pStyle w:val="KOD"/>
        <w:numPr>
          <w:ilvl w:val="0"/>
          <w:numId w:val="25"/>
        </w:numPr>
        <w:ind w:left="680" w:hanging="340"/>
      </w:pPr>
      <w:r>
        <w:t xml:space="preserve">  </w:t>
      </w:r>
      <w:proofErr w:type="spellStart"/>
      <w:r w:rsidR="00F208B0" w:rsidRPr="00F208B0">
        <w:t>out_cikis_elde</w:t>
      </w:r>
      <w:proofErr w:type="spellEnd"/>
      <w:r w:rsidR="00F208B0" w:rsidRPr="00F208B0">
        <w:t xml:space="preserve"> &lt;= </w:t>
      </w:r>
      <w:proofErr w:type="spellStart"/>
      <w:r w:rsidR="00F208B0" w:rsidRPr="00F208B0">
        <w:t>r_toplama_sonuc</w:t>
      </w:r>
      <w:proofErr w:type="spellEnd"/>
      <w:r w:rsidR="00F208B0" w:rsidRPr="00F208B0">
        <w:t>(</w:t>
      </w:r>
      <w:r w:rsidR="00F208B0" w:rsidRPr="00205065">
        <w:t>4</w:t>
      </w:r>
      <w:r w:rsidR="00F208B0" w:rsidRPr="00F208B0">
        <w:t>);</w:t>
      </w:r>
    </w:p>
    <w:p w14:paraId="6F89D250" w14:textId="77777777" w:rsidR="00762A4B" w:rsidRDefault="00762A4B" w:rsidP="00BD6DD8">
      <w:pPr>
        <w:pStyle w:val="KOD"/>
        <w:numPr>
          <w:ilvl w:val="0"/>
          <w:numId w:val="25"/>
        </w:numPr>
        <w:ind w:left="680" w:hanging="340"/>
      </w:pPr>
    </w:p>
    <w:p w14:paraId="701B311E" w14:textId="618731F0" w:rsidR="001259D4" w:rsidRDefault="00F208B0" w:rsidP="00BD6DD8">
      <w:pPr>
        <w:pStyle w:val="KOD"/>
        <w:numPr>
          <w:ilvl w:val="0"/>
          <w:numId w:val="25"/>
        </w:numPr>
        <w:ind w:left="680" w:hanging="340"/>
      </w:pPr>
      <w:proofErr w:type="spellStart"/>
      <w:r w:rsidRPr="004A6225">
        <w:rPr>
          <w:b/>
          <w:color w:val="1F497D" w:themeColor="text2"/>
        </w:rPr>
        <w:t>end</w:t>
      </w:r>
      <w:proofErr w:type="spellEnd"/>
      <w:r w:rsidRPr="004A6225">
        <w:rPr>
          <w:color w:val="1F497D" w:themeColor="text2"/>
        </w:rPr>
        <w:t xml:space="preserve"> </w:t>
      </w:r>
      <w:proofErr w:type="spellStart"/>
      <w:r w:rsidRPr="00F208B0">
        <w:t>Behavioral</w:t>
      </w:r>
      <w:proofErr w:type="spellEnd"/>
      <w:r w:rsidRPr="00F208B0">
        <w:t>;</w:t>
      </w:r>
    </w:p>
    <w:p w14:paraId="1A93A96B" w14:textId="77777777" w:rsidR="001259D4" w:rsidRPr="001259D4" w:rsidRDefault="001259D4" w:rsidP="001259D4">
      <w:pPr>
        <w:rPr>
          <w:rFonts w:ascii="Courier New" w:hAnsi="Courier New"/>
        </w:rPr>
      </w:pPr>
    </w:p>
    <w:p w14:paraId="09575531" w14:textId="5547E7B9" w:rsidR="007D0584" w:rsidRDefault="007D0584" w:rsidP="007D0584">
      <w:pPr>
        <w:pStyle w:val="Balk2"/>
        <w:numPr>
          <w:ilvl w:val="1"/>
          <w:numId w:val="3"/>
        </w:numPr>
      </w:pPr>
      <w:proofErr w:type="spellStart"/>
      <w:r>
        <w:t>Procedure</w:t>
      </w:r>
      <w:proofErr w:type="spellEnd"/>
    </w:p>
    <w:p w14:paraId="1DBED8D7" w14:textId="334E766C" w:rsidR="00DD36A4" w:rsidRPr="007C0364" w:rsidRDefault="002945C3" w:rsidP="00DD36A4">
      <w:r>
        <w:t xml:space="preserve">Fonksiyonun aksine </w:t>
      </w:r>
      <w:proofErr w:type="spellStart"/>
      <w:r w:rsidRPr="002945C3">
        <w:rPr>
          <w:rFonts w:ascii="Courier New" w:hAnsi="Courier New" w:cs="Courier New"/>
          <w:b/>
        </w:rPr>
        <w:t>procedure</w:t>
      </w:r>
      <w:proofErr w:type="spellEnd"/>
      <w:r w:rsidR="00DD36A4">
        <w:t xml:space="preserve"> VHDL dilinde tanımlanan diğer söz </w:t>
      </w:r>
      <w:proofErr w:type="spellStart"/>
      <w:r w:rsidR="00DD36A4">
        <w:t>dizimlerini</w:t>
      </w:r>
      <w:proofErr w:type="spellEnd"/>
      <w:r w:rsidR="00AC191A">
        <w:t xml:space="preserve"> </w:t>
      </w:r>
      <w:r w:rsidR="00DD36A4">
        <w:t>de kullan</w:t>
      </w:r>
      <w:r w:rsidR="00310133">
        <w:t>ılabilme</w:t>
      </w:r>
      <w:r w:rsidR="00DD36A4">
        <w:t>k</w:t>
      </w:r>
      <w:r w:rsidR="00310133">
        <w:t>t</w:t>
      </w:r>
      <w:r w:rsidR="00DD36A4">
        <w:t xml:space="preserve">edir. </w:t>
      </w:r>
      <w:r w:rsidR="00AC191A">
        <w:t>Fonksiyon gibi</w:t>
      </w:r>
      <w:r w:rsidR="00DD36A4">
        <w:t xml:space="preserve"> bir değer döndürmez. VHDL kodundaki pozisyonlarına (mimari veya </w:t>
      </w:r>
      <w:proofErr w:type="spellStart"/>
      <w:r w:rsidR="00DD36A4">
        <w:t>process</w:t>
      </w:r>
      <w:proofErr w:type="spellEnd"/>
      <w:r w:rsidR="00DD36A4">
        <w:t xml:space="preserve"> içer</w:t>
      </w:r>
      <w:r w:rsidR="00AC191A">
        <w:t>i</w:t>
      </w:r>
      <w:r w:rsidR="00DD36A4">
        <w:t>sinde) bağlı olarak eş z</w:t>
      </w:r>
      <w:r w:rsidR="00AC191A">
        <w:t xml:space="preserve">amanlı veya sıralı olarak </w:t>
      </w:r>
      <w:proofErr w:type="spellStart"/>
      <w:r w:rsidR="00AC191A">
        <w:t>gerçek</w:t>
      </w:r>
      <w:r w:rsidR="00DD36A4">
        <w:t>l</w:t>
      </w:r>
      <w:r w:rsidR="00AC191A">
        <w:t>e</w:t>
      </w:r>
      <w:r w:rsidR="00DD36A4">
        <w:t>nebilmektedir</w:t>
      </w:r>
      <w:proofErr w:type="spellEnd"/>
      <w:r w:rsidR="00DD36A4">
        <w:t>.</w:t>
      </w:r>
    </w:p>
    <w:p w14:paraId="0FBCC4C0" w14:textId="285A6EB4" w:rsidR="00DD36A4" w:rsidRDefault="00AC191A" w:rsidP="00DD36A4">
      <w:proofErr w:type="spellStart"/>
      <w:r w:rsidRPr="002945C3">
        <w:rPr>
          <w:rFonts w:ascii="Courier New" w:hAnsi="Courier New" w:cs="Courier New"/>
          <w:b/>
        </w:rPr>
        <w:t>procedure</w:t>
      </w:r>
      <w:proofErr w:type="spellEnd"/>
      <w:r>
        <w:t xml:space="preserve"> </w:t>
      </w:r>
      <w:proofErr w:type="gramStart"/>
      <w:r w:rsidR="00DD36A4">
        <w:t>modül</w:t>
      </w:r>
      <w:proofErr w:type="gramEnd"/>
      <w:r w:rsidR="00DD36A4">
        <w:t xml:space="preserve"> içerisinde VHDL kodunun analizini kolaylaştırmaktadır. Çıkış parametrelerini kullanarak değişkenlerin sayılarını döndürebilir. Söz dizimi aşağıdaki </w:t>
      </w:r>
      <w:proofErr w:type="gramStart"/>
      <w:r w:rsidR="00DD36A4">
        <w:t>gibidir</w:t>
      </w:r>
      <w:r w:rsidR="00613570">
        <w:t xml:space="preserve"> :</w:t>
      </w:r>
      <w:proofErr w:type="gramEnd"/>
      <w:r w:rsidR="00DD36A4">
        <w:t xml:space="preserve"> </w:t>
      </w:r>
    </w:p>
    <w:p w14:paraId="57D4AD86" w14:textId="77777777" w:rsidR="00DD36A4" w:rsidRPr="007C0364" w:rsidRDefault="00DD36A4" w:rsidP="00DD36A4"/>
    <w:p w14:paraId="1511DB3A" w14:textId="77777777" w:rsidR="00DD36A4" w:rsidRPr="00F725E4" w:rsidRDefault="00DD36A4" w:rsidP="00F725E4">
      <w:pPr>
        <w:pStyle w:val="KOD"/>
        <w:ind w:left="708"/>
      </w:pPr>
      <w:proofErr w:type="spellStart"/>
      <w:r w:rsidRPr="00F725E4">
        <w:rPr>
          <w:b/>
          <w:color w:val="1F497D" w:themeColor="text2"/>
        </w:rPr>
        <w:t>procedure</w:t>
      </w:r>
      <w:proofErr w:type="spellEnd"/>
      <w:r w:rsidRPr="00F725E4">
        <w:rPr>
          <w:color w:val="1F497D" w:themeColor="text2"/>
        </w:rPr>
        <w:t xml:space="preserve"> </w:t>
      </w:r>
      <w:proofErr w:type="spellStart"/>
      <w:r w:rsidRPr="00F725E4">
        <w:t>procedure_adi</w:t>
      </w:r>
      <w:proofErr w:type="spellEnd"/>
      <w:r w:rsidRPr="00F725E4">
        <w:t xml:space="preserve"> [(</w:t>
      </w:r>
      <w:proofErr w:type="spellStart"/>
      <w:r w:rsidRPr="00F725E4">
        <w:t>procedures_arayuz_listesi</w:t>
      </w:r>
      <w:proofErr w:type="spellEnd"/>
      <w:r w:rsidRPr="00F725E4">
        <w:t xml:space="preserve">)] </w:t>
      </w:r>
      <w:r w:rsidRPr="00F725E4">
        <w:rPr>
          <w:b/>
          <w:color w:val="1F497D" w:themeColor="text2"/>
        </w:rPr>
        <w:t>is</w:t>
      </w:r>
    </w:p>
    <w:p w14:paraId="691408F9" w14:textId="4DE24F61" w:rsidR="00DD36A4" w:rsidRPr="00F725E4" w:rsidRDefault="00F725E4" w:rsidP="00F725E4">
      <w:pPr>
        <w:pStyle w:val="KOD"/>
        <w:ind w:left="708"/>
      </w:pPr>
      <w:r>
        <w:t xml:space="preserve">    </w:t>
      </w:r>
      <w:proofErr w:type="gramStart"/>
      <w:r w:rsidR="00EF5706" w:rsidRPr="00F725E4">
        <w:t>t</w:t>
      </w:r>
      <w:r w:rsidR="00DD36A4" w:rsidRPr="00F725E4">
        <w:t>anımlam</w:t>
      </w:r>
      <w:r w:rsidR="005A60F0" w:rsidRPr="00F725E4">
        <w:t>a</w:t>
      </w:r>
      <w:r w:rsidR="00DD36A4" w:rsidRPr="00F725E4">
        <w:t>lar</w:t>
      </w:r>
      <w:proofErr w:type="gramEnd"/>
    </w:p>
    <w:p w14:paraId="40A92E8B" w14:textId="77777777" w:rsidR="00DD36A4" w:rsidRPr="00F725E4" w:rsidRDefault="00DD36A4" w:rsidP="00F725E4">
      <w:pPr>
        <w:pStyle w:val="KOD"/>
        <w:ind w:left="708"/>
        <w:rPr>
          <w:b/>
        </w:rPr>
      </w:pPr>
      <w:proofErr w:type="spellStart"/>
      <w:r w:rsidRPr="00F725E4">
        <w:rPr>
          <w:b/>
          <w:color w:val="1F497D" w:themeColor="text2"/>
        </w:rPr>
        <w:t>begin</w:t>
      </w:r>
      <w:proofErr w:type="spellEnd"/>
    </w:p>
    <w:p w14:paraId="356B6E87" w14:textId="7E0C256F" w:rsidR="00DD36A4" w:rsidRPr="00F725E4" w:rsidRDefault="00F725E4" w:rsidP="00F725E4">
      <w:pPr>
        <w:pStyle w:val="KOD"/>
        <w:ind w:left="708"/>
      </w:pPr>
      <w:r>
        <w:t xml:space="preserve">    </w:t>
      </w:r>
      <w:r w:rsidR="00DD36A4" w:rsidRPr="00F725E4">
        <w:t xml:space="preserve">Söz </w:t>
      </w:r>
      <w:proofErr w:type="spellStart"/>
      <w:r w:rsidR="00DD36A4" w:rsidRPr="00F725E4">
        <w:t>dizimleri</w:t>
      </w:r>
      <w:proofErr w:type="spellEnd"/>
    </w:p>
    <w:p w14:paraId="757BF753" w14:textId="77777777" w:rsidR="00DD36A4" w:rsidRPr="00F725E4" w:rsidRDefault="00DD36A4" w:rsidP="00F725E4">
      <w:pPr>
        <w:pStyle w:val="KOD"/>
        <w:ind w:left="708"/>
      </w:pPr>
      <w:proofErr w:type="spellStart"/>
      <w:r w:rsidRPr="00F725E4">
        <w:rPr>
          <w:b/>
          <w:color w:val="1F497D" w:themeColor="text2"/>
        </w:rPr>
        <w:t>end</w:t>
      </w:r>
      <w:proofErr w:type="spellEnd"/>
      <w:r w:rsidRPr="00F725E4">
        <w:rPr>
          <w:color w:val="1F497D" w:themeColor="text2"/>
        </w:rPr>
        <w:t xml:space="preserve"> </w:t>
      </w:r>
      <w:proofErr w:type="spellStart"/>
      <w:r w:rsidRPr="00F725E4">
        <w:t>procedures_adi</w:t>
      </w:r>
      <w:proofErr w:type="spellEnd"/>
      <w:r w:rsidRPr="00F725E4">
        <w:t>;</w:t>
      </w:r>
    </w:p>
    <w:p w14:paraId="4390B4DD" w14:textId="77777777" w:rsidR="001D6ED2" w:rsidRDefault="001D6ED2" w:rsidP="00DD36A4"/>
    <w:p w14:paraId="4315FCEE" w14:textId="45548E9F" w:rsidR="00DD36A4" w:rsidRDefault="00DD36A4" w:rsidP="00DD36A4">
      <w:r>
        <w:t xml:space="preserve">Aşağıda 4 bitlik tam toplayıcı devresinin </w:t>
      </w:r>
      <w:proofErr w:type="spellStart"/>
      <w:r w:rsidRPr="00580BD4">
        <w:rPr>
          <w:rFonts w:ascii="Courier New" w:hAnsi="Courier New" w:cs="Courier New"/>
          <w:b/>
        </w:rPr>
        <w:t>procesdure</w:t>
      </w:r>
      <w:proofErr w:type="spellEnd"/>
      <w:r w:rsidR="001252DA">
        <w:t xml:space="preserve"> kullanılarak</w:t>
      </w:r>
      <w:r>
        <w:t xml:space="preserve"> </w:t>
      </w:r>
      <w:proofErr w:type="spellStart"/>
      <w:r>
        <w:t>gerçeklenmesi</w:t>
      </w:r>
      <w:proofErr w:type="spellEnd"/>
      <w:r>
        <w:t xml:space="preserve"> gösterilmiştir.</w:t>
      </w:r>
    </w:p>
    <w:p w14:paraId="37BE44A0" w14:textId="77777777" w:rsidR="00693F42" w:rsidRPr="00C8568D" w:rsidRDefault="00693F42" w:rsidP="002B444E">
      <w:pPr>
        <w:pStyle w:val="KOD"/>
        <w:numPr>
          <w:ilvl w:val="0"/>
          <w:numId w:val="26"/>
        </w:numPr>
        <w:ind w:left="680" w:hanging="340"/>
      </w:pPr>
      <w:proofErr w:type="spellStart"/>
      <w:r w:rsidRPr="00523B0E">
        <w:rPr>
          <w:b/>
          <w:color w:val="1F497D" w:themeColor="text2"/>
        </w:rPr>
        <w:t>procedure</w:t>
      </w:r>
      <w:proofErr w:type="spellEnd"/>
      <w:r w:rsidRPr="00523B0E">
        <w:rPr>
          <w:color w:val="1F497D" w:themeColor="text2"/>
        </w:rPr>
        <w:t xml:space="preserve"> </w:t>
      </w:r>
      <w:r w:rsidRPr="00C8568D">
        <w:t>toplayici_4_bit</w:t>
      </w:r>
      <w:proofErr w:type="gramStart"/>
      <w:r w:rsidRPr="00C8568D">
        <w:t>(</w:t>
      </w:r>
      <w:proofErr w:type="gramEnd"/>
    </w:p>
    <w:p w14:paraId="16FF6140" w14:textId="4A97C308" w:rsidR="00693F42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proofErr w:type="spellStart"/>
      <w:r w:rsidR="00693F42" w:rsidRPr="00C8568D">
        <w:t>in_giris_</w:t>
      </w:r>
      <w:proofErr w:type="gramStart"/>
      <w:r w:rsidR="00693F42" w:rsidRPr="00C8568D">
        <w:t>elde</w:t>
      </w:r>
      <w:proofErr w:type="spellEnd"/>
      <w:r w:rsidR="00693F42" w:rsidRPr="00C8568D">
        <w:t xml:space="preserve"> : </w:t>
      </w:r>
      <w:r w:rsidR="00693F42" w:rsidRPr="00523B0E">
        <w:rPr>
          <w:b/>
          <w:color w:val="1F497D" w:themeColor="text2"/>
        </w:rPr>
        <w:t>in</w:t>
      </w:r>
      <w:proofErr w:type="gramEnd"/>
      <w:r w:rsidR="00693F42" w:rsidRPr="00523B0E">
        <w:rPr>
          <w:color w:val="1F497D" w:themeColor="text2"/>
        </w:rPr>
        <w:t xml:space="preserve"> </w:t>
      </w:r>
      <w:proofErr w:type="spellStart"/>
      <w:r w:rsidR="00693F42" w:rsidRPr="00877279">
        <w:rPr>
          <w:color w:val="4F81BD" w:themeColor="accent1"/>
        </w:rPr>
        <w:t>std_logic</w:t>
      </w:r>
      <w:proofErr w:type="spellEnd"/>
      <w:r w:rsidR="00693F42" w:rsidRPr="00C8568D">
        <w:t>;</w:t>
      </w:r>
    </w:p>
    <w:p w14:paraId="5E428853" w14:textId="20868CE7" w:rsidR="00693F42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693F42" w:rsidRPr="00C8568D">
        <w:t>in_giris_</w:t>
      </w:r>
      <w:proofErr w:type="gramStart"/>
      <w:r w:rsidR="00693F42" w:rsidRPr="00C8568D">
        <w:t xml:space="preserve">1 : </w:t>
      </w:r>
      <w:r w:rsidR="00693F42" w:rsidRPr="00523B0E">
        <w:rPr>
          <w:b/>
          <w:color w:val="1F497D" w:themeColor="text2"/>
        </w:rPr>
        <w:t>in</w:t>
      </w:r>
      <w:proofErr w:type="gramEnd"/>
      <w:r w:rsidR="00693F42" w:rsidRPr="00523B0E">
        <w:rPr>
          <w:color w:val="1F497D" w:themeColor="text2"/>
        </w:rPr>
        <w:t xml:space="preserve"> </w:t>
      </w:r>
      <w:proofErr w:type="spellStart"/>
      <w:r w:rsidR="00693F42" w:rsidRPr="00877279">
        <w:rPr>
          <w:color w:val="4F81BD" w:themeColor="accent1"/>
        </w:rPr>
        <w:t>std_logic_vector</w:t>
      </w:r>
      <w:proofErr w:type="spellEnd"/>
      <w:r w:rsidR="00693F42" w:rsidRPr="00C8568D">
        <w:t>(</w:t>
      </w:r>
      <w:r w:rsidR="00693F42" w:rsidRPr="00312D3B">
        <w:rPr>
          <w:b/>
          <w:color w:val="F79646" w:themeColor="accent6"/>
        </w:rPr>
        <w:t>3</w:t>
      </w:r>
      <w:r w:rsidR="00693F42" w:rsidRPr="00C8568D">
        <w:t xml:space="preserve"> </w:t>
      </w:r>
      <w:proofErr w:type="spellStart"/>
      <w:r w:rsidR="00693F42" w:rsidRPr="00877279">
        <w:rPr>
          <w:color w:val="4F81BD" w:themeColor="accent1"/>
        </w:rPr>
        <w:t>downto</w:t>
      </w:r>
      <w:proofErr w:type="spellEnd"/>
      <w:r w:rsidR="00693F42" w:rsidRPr="00877279">
        <w:rPr>
          <w:color w:val="4F81BD" w:themeColor="accent1"/>
        </w:rPr>
        <w:t xml:space="preserve"> </w:t>
      </w:r>
      <w:r w:rsidR="00693F42" w:rsidRPr="00312D3B">
        <w:rPr>
          <w:b/>
          <w:color w:val="F79646" w:themeColor="accent6"/>
        </w:rPr>
        <w:t>0</w:t>
      </w:r>
      <w:r w:rsidR="00693F42" w:rsidRPr="00C8568D">
        <w:t>);</w:t>
      </w:r>
    </w:p>
    <w:p w14:paraId="3974BB35" w14:textId="56CAB0E9" w:rsidR="00693F42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r w:rsidR="00693F42" w:rsidRPr="00C8568D">
        <w:t>in_giris_</w:t>
      </w:r>
      <w:proofErr w:type="gramStart"/>
      <w:r w:rsidR="00693F42" w:rsidRPr="00C8568D">
        <w:t xml:space="preserve">2 : </w:t>
      </w:r>
      <w:r w:rsidR="00693F42" w:rsidRPr="00523B0E">
        <w:rPr>
          <w:b/>
          <w:color w:val="1F497D" w:themeColor="text2"/>
        </w:rPr>
        <w:t>in</w:t>
      </w:r>
      <w:proofErr w:type="gramEnd"/>
      <w:r w:rsidR="00693F42" w:rsidRPr="00523B0E">
        <w:rPr>
          <w:color w:val="1F497D" w:themeColor="text2"/>
        </w:rPr>
        <w:t xml:space="preserve"> </w:t>
      </w:r>
      <w:proofErr w:type="spellStart"/>
      <w:r w:rsidR="00693F42" w:rsidRPr="00877279">
        <w:rPr>
          <w:color w:val="4F81BD" w:themeColor="accent1"/>
        </w:rPr>
        <w:t>std_logic_vector</w:t>
      </w:r>
      <w:proofErr w:type="spellEnd"/>
      <w:r w:rsidR="00693F42" w:rsidRPr="00C8568D">
        <w:t>(</w:t>
      </w:r>
      <w:r w:rsidR="00693F42" w:rsidRPr="00312D3B">
        <w:rPr>
          <w:b/>
          <w:color w:val="F79646" w:themeColor="accent6"/>
        </w:rPr>
        <w:t>3</w:t>
      </w:r>
      <w:r w:rsidR="00693F42" w:rsidRPr="00C8568D">
        <w:t xml:space="preserve"> </w:t>
      </w:r>
      <w:proofErr w:type="spellStart"/>
      <w:r w:rsidR="00693F42" w:rsidRPr="00312D3B">
        <w:rPr>
          <w:color w:val="4F81BD" w:themeColor="accent1"/>
        </w:rPr>
        <w:t>downto</w:t>
      </w:r>
      <w:proofErr w:type="spellEnd"/>
      <w:r w:rsidR="00693F42" w:rsidRPr="00312D3B">
        <w:rPr>
          <w:color w:val="4F81BD" w:themeColor="accent1"/>
        </w:rPr>
        <w:t xml:space="preserve"> </w:t>
      </w:r>
      <w:r w:rsidR="00693F42" w:rsidRPr="00312D3B">
        <w:rPr>
          <w:b/>
          <w:color w:val="F79646" w:themeColor="accent6"/>
        </w:rPr>
        <w:t>0</w:t>
      </w:r>
      <w:r w:rsidR="00693F42" w:rsidRPr="00C8568D">
        <w:t>);</w:t>
      </w:r>
    </w:p>
    <w:p w14:paraId="4E3EBF0A" w14:textId="2DB0F32F" w:rsidR="00693F42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proofErr w:type="spellStart"/>
      <w:r w:rsidR="00693F42" w:rsidRPr="00C8568D">
        <w:t>out_</w:t>
      </w:r>
      <w:proofErr w:type="gramStart"/>
      <w:r w:rsidR="00693F42" w:rsidRPr="00C8568D">
        <w:t>cikis</w:t>
      </w:r>
      <w:proofErr w:type="spellEnd"/>
      <w:r w:rsidR="00693F42" w:rsidRPr="00C8568D">
        <w:t xml:space="preserve"> : </w:t>
      </w:r>
      <w:proofErr w:type="spellStart"/>
      <w:r w:rsidR="00693F42" w:rsidRPr="00523B0E">
        <w:rPr>
          <w:b/>
          <w:color w:val="1F497D" w:themeColor="text2"/>
        </w:rPr>
        <w:t>out</w:t>
      </w:r>
      <w:proofErr w:type="spellEnd"/>
      <w:proofErr w:type="gramEnd"/>
      <w:r w:rsidR="00693F42" w:rsidRPr="00523B0E">
        <w:rPr>
          <w:color w:val="1F497D" w:themeColor="text2"/>
        </w:rPr>
        <w:t xml:space="preserve"> </w:t>
      </w:r>
      <w:proofErr w:type="spellStart"/>
      <w:r w:rsidR="00693F42" w:rsidRPr="00877279">
        <w:rPr>
          <w:color w:val="4F81BD" w:themeColor="accent1"/>
        </w:rPr>
        <w:t>std_logic_vector</w:t>
      </w:r>
      <w:proofErr w:type="spellEnd"/>
      <w:r w:rsidR="00693F42" w:rsidRPr="00C8568D">
        <w:t>(</w:t>
      </w:r>
      <w:r w:rsidR="00693F42" w:rsidRPr="00312D3B">
        <w:rPr>
          <w:b/>
          <w:color w:val="F79646" w:themeColor="accent6"/>
        </w:rPr>
        <w:t>3</w:t>
      </w:r>
      <w:r w:rsidR="00693F42" w:rsidRPr="00C8568D">
        <w:t xml:space="preserve"> </w:t>
      </w:r>
      <w:proofErr w:type="spellStart"/>
      <w:r w:rsidR="00693F42" w:rsidRPr="00877279">
        <w:rPr>
          <w:color w:val="4F81BD" w:themeColor="accent1"/>
        </w:rPr>
        <w:t>downto</w:t>
      </w:r>
      <w:proofErr w:type="spellEnd"/>
      <w:r w:rsidR="00693F42" w:rsidRPr="00877279">
        <w:rPr>
          <w:color w:val="4F81BD" w:themeColor="accent1"/>
        </w:rPr>
        <w:t xml:space="preserve"> </w:t>
      </w:r>
      <w:r w:rsidR="00693F42" w:rsidRPr="00312D3B">
        <w:rPr>
          <w:b/>
          <w:color w:val="F79646" w:themeColor="accent6"/>
        </w:rPr>
        <w:t>0</w:t>
      </w:r>
      <w:r w:rsidR="00693F42" w:rsidRPr="00C8568D">
        <w:t>);</w:t>
      </w:r>
    </w:p>
    <w:p w14:paraId="5833B3DB" w14:textId="325BA6ED" w:rsidR="00693F42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proofErr w:type="spellStart"/>
      <w:r w:rsidR="00693F42" w:rsidRPr="00C8568D">
        <w:t>out_cikis_</w:t>
      </w:r>
      <w:proofErr w:type="gramStart"/>
      <w:r w:rsidR="00693F42" w:rsidRPr="00C8568D">
        <w:t>elde</w:t>
      </w:r>
      <w:proofErr w:type="spellEnd"/>
      <w:r w:rsidR="00693F42" w:rsidRPr="00C8568D">
        <w:t xml:space="preserve"> : </w:t>
      </w:r>
      <w:proofErr w:type="spellStart"/>
      <w:r w:rsidR="00693F42" w:rsidRPr="00523B0E">
        <w:rPr>
          <w:b/>
          <w:color w:val="1F497D" w:themeColor="text2"/>
        </w:rPr>
        <w:t>out</w:t>
      </w:r>
      <w:proofErr w:type="spellEnd"/>
      <w:proofErr w:type="gramEnd"/>
      <w:r w:rsidR="00693F42" w:rsidRPr="00523B0E">
        <w:rPr>
          <w:color w:val="1F497D" w:themeColor="text2"/>
        </w:rPr>
        <w:t xml:space="preserve"> </w:t>
      </w:r>
      <w:proofErr w:type="spellStart"/>
      <w:r w:rsidR="00693F42" w:rsidRPr="00877279">
        <w:rPr>
          <w:color w:val="4F81BD" w:themeColor="accent1"/>
        </w:rPr>
        <w:t>std_logic</w:t>
      </w:r>
      <w:proofErr w:type="spellEnd"/>
      <w:r w:rsidR="00693F42" w:rsidRPr="00877279">
        <w:rPr>
          <w:color w:val="4F81BD" w:themeColor="accent1"/>
        </w:rPr>
        <w:t xml:space="preserve"> </w:t>
      </w:r>
      <w:r w:rsidR="00693F42" w:rsidRPr="00C8568D">
        <w:t xml:space="preserve">) </w:t>
      </w:r>
      <w:r w:rsidR="00693F42" w:rsidRPr="003836A8">
        <w:rPr>
          <w:b/>
          <w:color w:val="1F497D" w:themeColor="text2"/>
        </w:rPr>
        <w:t>is</w:t>
      </w:r>
    </w:p>
    <w:p w14:paraId="2EBBF1E9" w14:textId="77777777" w:rsidR="00444EA6" w:rsidRPr="00444EA6" w:rsidRDefault="00444EA6" w:rsidP="002B444E">
      <w:pPr>
        <w:pStyle w:val="KOD"/>
        <w:numPr>
          <w:ilvl w:val="0"/>
          <w:numId w:val="26"/>
        </w:numPr>
        <w:ind w:left="680" w:hanging="340"/>
      </w:pPr>
    </w:p>
    <w:p w14:paraId="01781D59" w14:textId="30C642D5" w:rsidR="00693F42" w:rsidRDefault="002B444E" w:rsidP="002B444E">
      <w:pPr>
        <w:pStyle w:val="KOD"/>
        <w:numPr>
          <w:ilvl w:val="0"/>
          <w:numId w:val="26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693F42" w:rsidRPr="00562D47">
        <w:rPr>
          <w:b/>
          <w:color w:val="1F497D" w:themeColor="text2"/>
        </w:rPr>
        <w:t>variable</w:t>
      </w:r>
      <w:proofErr w:type="spellEnd"/>
      <w:r w:rsidR="00693F42" w:rsidRPr="00562D47">
        <w:rPr>
          <w:color w:val="1F497D" w:themeColor="text2"/>
        </w:rPr>
        <w:t xml:space="preserve"> </w:t>
      </w:r>
      <w:proofErr w:type="spellStart"/>
      <w:r w:rsidR="00472D96" w:rsidRPr="0009562F">
        <w:t>v_elde</w:t>
      </w:r>
      <w:proofErr w:type="spellEnd"/>
      <w:r w:rsidR="00693F42" w:rsidRPr="0009562F">
        <w:t xml:space="preserve">: </w:t>
      </w:r>
      <w:proofErr w:type="spellStart"/>
      <w:r w:rsidR="00693F42" w:rsidRPr="00877279">
        <w:rPr>
          <w:color w:val="4F81BD" w:themeColor="accent1"/>
        </w:rPr>
        <w:t>std_logic_vector</w:t>
      </w:r>
      <w:proofErr w:type="spellEnd"/>
      <w:r w:rsidR="00693F42" w:rsidRPr="0009562F">
        <w:t>(</w:t>
      </w:r>
      <w:r w:rsidR="00693F42" w:rsidRPr="00312D3B">
        <w:rPr>
          <w:b/>
          <w:color w:val="F79646" w:themeColor="accent6"/>
        </w:rPr>
        <w:t>4</w:t>
      </w:r>
      <w:r w:rsidR="00693F42" w:rsidRPr="0009562F">
        <w:t xml:space="preserve"> </w:t>
      </w:r>
      <w:proofErr w:type="spellStart"/>
      <w:r w:rsidR="00693F42" w:rsidRPr="00877279">
        <w:rPr>
          <w:color w:val="4F81BD" w:themeColor="accent1"/>
        </w:rPr>
        <w:t>downto</w:t>
      </w:r>
      <w:proofErr w:type="spellEnd"/>
      <w:r w:rsidR="00693F42" w:rsidRPr="00877279">
        <w:rPr>
          <w:color w:val="4F81BD" w:themeColor="accent1"/>
        </w:rPr>
        <w:t xml:space="preserve"> </w:t>
      </w:r>
      <w:r w:rsidR="00693F42" w:rsidRPr="00312D3B">
        <w:rPr>
          <w:b/>
          <w:color w:val="F79646" w:themeColor="accent6"/>
        </w:rPr>
        <w:t>0</w:t>
      </w:r>
      <w:r w:rsidR="00693F42" w:rsidRPr="0009562F">
        <w:t>);</w:t>
      </w:r>
    </w:p>
    <w:p w14:paraId="7B3C5467" w14:textId="77777777" w:rsidR="00444EA6" w:rsidRDefault="00444EA6" w:rsidP="002B444E">
      <w:pPr>
        <w:pStyle w:val="KOD"/>
        <w:numPr>
          <w:ilvl w:val="0"/>
          <w:numId w:val="26"/>
        </w:numPr>
        <w:ind w:left="680" w:hanging="340"/>
      </w:pPr>
    </w:p>
    <w:p w14:paraId="567B39F3" w14:textId="77777777" w:rsidR="005A4F09" w:rsidRPr="00523B0E" w:rsidRDefault="005A4F09" w:rsidP="002B444E">
      <w:pPr>
        <w:pStyle w:val="KOD"/>
        <w:numPr>
          <w:ilvl w:val="0"/>
          <w:numId w:val="26"/>
        </w:numPr>
        <w:ind w:left="680" w:hanging="340"/>
        <w:rPr>
          <w:b/>
        </w:rPr>
      </w:pPr>
      <w:proofErr w:type="spellStart"/>
      <w:r w:rsidRPr="00523B0E">
        <w:rPr>
          <w:b/>
          <w:color w:val="1F497D" w:themeColor="text2"/>
        </w:rPr>
        <w:t>begin</w:t>
      </w:r>
      <w:proofErr w:type="spellEnd"/>
    </w:p>
    <w:p w14:paraId="547EEEAD" w14:textId="77777777" w:rsidR="00444EA6" w:rsidRDefault="00444EA6" w:rsidP="002B444E">
      <w:pPr>
        <w:pStyle w:val="KOD"/>
        <w:numPr>
          <w:ilvl w:val="0"/>
          <w:numId w:val="26"/>
        </w:numPr>
        <w:ind w:left="680" w:hanging="340"/>
      </w:pPr>
    </w:p>
    <w:p w14:paraId="506AF72B" w14:textId="0784BE52" w:rsidR="005A4F09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proofErr w:type="spellStart"/>
      <w:proofErr w:type="gramStart"/>
      <w:r w:rsidR="005A4F09" w:rsidRPr="00C8568D">
        <w:t>v</w:t>
      </w:r>
      <w:proofErr w:type="gramEnd"/>
      <w:r w:rsidR="005A4F09" w:rsidRPr="00C8568D">
        <w:t>_elde</w:t>
      </w:r>
      <w:proofErr w:type="spellEnd"/>
      <w:r w:rsidR="005A4F09" w:rsidRPr="00C8568D">
        <w:t>(</w:t>
      </w:r>
      <w:r w:rsidR="005A4F09" w:rsidRPr="00731E0A">
        <w:t>0</w:t>
      </w:r>
      <w:r w:rsidR="005A4F09" w:rsidRPr="00C8568D">
        <w:t xml:space="preserve">) := </w:t>
      </w:r>
      <w:proofErr w:type="spellStart"/>
      <w:r w:rsidR="005A4F09" w:rsidRPr="00C8568D">
        <w:t>in_giris_elde</w:t>
      </w:r>
      <w:proofErr w:type="spellEnd"/>
      <w:r w:rsidR="005A4F09" w:rsidRPr="00C8568D">
        <w:t>;</w:t>
      </w:r>
    </w:p>
    <w:p w14:paraId="6EC883EF" w14:textId="5479DF61" w:rsidR="00444EA6" w:rsidRDefault="002B444E" w:rsidP="002B444E">
      <w:pPr>
        <w:pStyle w:val="KOD"/>
        <w:numPr>
          <w:ilvl w:val="0"/>
          <w:numId w:val="26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5A4F09" w:rsidRPr="00AC0D54">
        <w:rPr>
          <w:b/>
          <w:color w:val="1F497D" w:themeColor="text2"/>
        </w:rPr>
        <w:t>for</w:t>
      </w:r>
      <w:proofErr w:type="spellEnd"/>
      <w:r w:rsidR="005A4F09" w:rsidRPr="00AC0D54">
        <w:rPr>
          <w:color w:val="1F497D" w:themeColor="text2"/>
        </w:rPr>
        <w:t xml:space="preserve"> </w:t>
      </w:r>
      <w:proofErr w:type="spellStart"/>
      <w:r w:rsidR="005A4F09" w:rsidRPr="00C8568D">
        <w:t>n_i</w:t>
      </w:r>
      <w:proofErr w:type="spellEnd"/>
      <w:r w:rsidR="005A4F09" w:rsidRPr="00C8568D">
        <w:t xml:space="preserve"> </w:t>
      </w:r>
      <w:r w:rsidR="005A4F09" w:rsidRPr="00AC0D54">
        <w:rPr>
          <w:b/>
          <w:color w:val="1F497D" w:themeColor="text2"/>
        </w:rPr>
        <w:t>in</w:t>
      </w:r>
      <w:r w:rsidR="005A4F09" w:rsidRPr="00C8568D">
        <w:t xml:space="preserve"> </w:t>
      </w:r>
      <w:r w:rsidR="005A4F09" w:rsidRPr="00450FFA">
        <w:rPr>
          <w:b/>
          <w:color w:val="F79646" w:themeColor="accent6"/>
        </w:rPr>
        <w:t>0</w:t>
      </w:r>
      <w:r w:rsidR="005A4F09" w:rsidRPr="00C8568D">
        <w:t xml:space="preserve"> </w:t>
      </w:r>
      <w:proofErr w:type="spellStart"/>
      <w:r w:rsidR="005A4F09" w:rsidRPr="00877279">
        <w:rPr>
          <w:color w:val="4F81BD" w:themeColor="accent1"/>
        </w:rPr>
        <w:t>to</w:t>
      </w:r>
      <w:proofErr w:type="spellEnd"/>
      <w:r w:rsidR="005A4F09" w:rsidRPr="00C8568D">
        <w:t xml:space="preserve"> </w:t>
      </w:r>
      <w:r w:rsidR="005A4F09" w:rsidRPr="00450FFA">
        <w:rPr>
          <w:b/>
          <w:color w:val="F79646" w:themeColor="accent6"/>
        </w:rPr>
        <w:t>3</w:t>
      </w:r>
      <w:r w:rsidR="005A4F09" w:rsidRPr="00C8568D">
        <w:t xml:space="preserve"> </w:t>
      </w:r>
      <w:proofErr w:type="spellStart"/>
      <w:r w:rsidR="005A4F09" w:rsidRPr="00AC0D54">
        <w:rPr>
          <w:b/>
          <w:color w:val="1F497D" w:themeColor="text2"/>
        </w:rPr>
        <w:t>loop</w:t>
      </w:r>
      <w:proofErr w:type="spellEnd"/>
      <w:r w:rsidR="005A4F09">
        <w:t xml:space="preserve">      </w:t>
      </w:r>
    </w:p>
    <w:p w14:paraId="19114548" w14:textId="5A557327" w:rsidR="00444EA6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  </w:t>
      </w:r>
      <w:proofErr w:type="spellStart"/>
      <w:r w:rsidR="005A4F09" w:rsidRPr="00C8568D">
        <w:t>out_cikis</w:t>
      </w:r>
      <w:proofErr w:type="spellEnd"/>
      <w:r w:rsidR="005A4F09" w:rsidRPr="00C8568D">
        <w:t xml:space="preserve"> (</w:t>
      </w:r>
      <w:proofErr w:type="spellStart"/>
      <w:r w:rsidR="005A4F09" w:rsidRPr="00C8568D">
        <w:t>n_i</w:t>
      </w:r>
      <w:proofErr w:type="spellEnd"/>
      <w:r w:rsidR="005A4F09" w:rsidRPr="00C8568D">
        <w:t>) &lt;= in_gir</w:t>
      </w:r>
      <w:r w:rsidR="00225719">
        <w:t>is_1(</w:t>
      </w:r>
      <w:proofErr w:type="spellStart"/>
      <w:r w:rsidR="00225719">
        <w:t>n_i</w:t>
      </w:r>
      <w:proofErr w:type="spellEnd"/>
      <w:r w:rsidR="00225719">
        <w:t xml:space="preserve">) </w:t>
      </w:r>
      <w:proofErr w:type="spellStart"/>
      <w:r w:rsidR="00225719" w:rsidRPr="00523B0E">
        <w:rPr>
          <w:b/>
          <w:color w:val="1F497D" w:themeColor="text2"/>
        </w:rPr>
        <w:t>xor</w:t>
      </w:r>
      <w:proofErr w:type="spellEnd"/>
      <w:r w:rsidR="00225719" w:rsidRPr="00523B0E">
        <w:rPr>
          <w:color w:val="1F497D" w:themeColor="text2"/>
        </w:rPr>
        <w:t xml:space="preserve"> </w:t>
      </w:r>
      <w:r w:rsidR="00225719">
        <w:t xml:space="preserve">in_giris_2(i) </w:t>
      </w:r>
      <w:proofErr w:type="spellStart"/>
      <w:r w:rsidR="00225719" w:rsidRPr="00523B0E">
        <w:rPr>
          <w:b/>
          <w:color w:val="1F497D" w:themeColor="text2"/>
        </w:rPr>
        <w:t>xor</w:t>
      </w:r>
      <w:proofErr w:type="spellEnd"/>
      <w:r w:rsidR="00225719" w:rsidRPr="00523B0E">
        <w:rPr>
          <w:color w:val="1F497D" w:themeColor="text2"/>
        </w:rPr>
        <w:t xml:space="preserve"> </w:t>
      </w:r>
      <w:proofErr w:type="spellStart"/>
      <w:r w:rsidR="005A4F09" w:rsidRPr="00C8568D">
        <w:t>v_elde</w:t>
      </w:r>
      <w:proofErr w:type="spellEnd"/>
      <w:r w:rsidR="005A4F09" w:rsidRPr="00C8568D">
        <w:t>(</w:t>
      </w:r>
      <w:proofErr w:type="spellStart"/>
      <w:r w:rsidR="005A4F09" w:rsidRPr="00C8568D">
        <w:t>n_i</w:t>
      </w:r>
      <w:proofErr w:type="spellEnd"/>
      <w:r w:rsidR="005A4F09" w:rsidRPr="00C8568D">
        <w:t>)</w:t>
      </w:r>
      <w:r w:rsidR="005A4F09">
        <w:t>;</w:t>
      </w:r>
    </w:p>
    <w:p w14:paraId="3C782B01" w14:textId="431D0BA6" w:rsidR="00444EA6" w:rsidRDefault="002B444E" w:rsidP="002B444E">
      <w:pPr>
        <w:pStyle w:val="KOD"/>
        <w:numPr>
          <w:ilvl w:val="0"/>
          <w:numId w:val="26"/>
        </w:numPr>
        <w:ind w:left="680" w:hanging="340"/>
      </w:pPr>
      <w:r>
        <w:lastRenderedPageBreak/>
        <w:t xml:space="preserve">    </w:t>
      </w:r>
      <w:proofErr w:type="spellStart"/>
      <w:proofErr w:type="gramStart"/>
      <w:r w:rsidR="005A4F09">
        <w:t>v</w:t>
      </w:r>
      <w:proofErr w:type="gramEnd"/>
      <w:r w:rsidR="005A4F09">
        <w:t>_elde</w:t>
      </w:r>
      <w:proofErr w:type="spellEnd"/>
      <w:r w:rsidR="005A4F09">
        <w:t>(</w:t>
      </w:r>
      <w:proofErr w:type="spellStart"/>
      <w:r w:rsidR="005A4F09">
        <w:t>n_i</w:t>
      </w:r>
      <w:proofErr w:type="spellEnd"/>
      <w:r w:rsidR="005A4F09">
        <w:t xml:space="preserve"> + 1) </w:t>
      </w:r>
      <w:r w:rsidR="005A4F09" w:rsidRPr="00C8568D">
        <w:t>:= (in_giris_1(</w:t>
      </w:r>
      <w:proofErr w:type="spellStart"/>
      <w:r w:rsidR="007F50C0">
        <w:t>n_</w:t>
      </w:r>
      <w:r w:rsidR="005A4F09" w:rsidRPr="00C8568D">
        <w:t>i</w:t>
      </w:r>
      <w:proofErr w:type="spellEnd"/>
      <w:r w:rsidR="005A4F09" w:rsidRPr="00C8568D">
        <w:t xml:space="preserve">) </w:t>
      </w:r>
      <w:proofErr w:type="spellStart"/>
      <w:r w:rsidR="005A4F09" w:rsidRPr="00523B0E">
        <w:rPr>
          <w:b/>
          <w:color w:val="1F497D" w:themeColor="text2"/>
        </w:rPr>
        <w:t>and</w:t>
      </w:r>
      <w:proofErr w:type="spellEnd"/>
      <w:r w:rsidR="005A4F09" w:rsidRPr="00523B0E">
        <w:rPr>
          <w:color w:val="1F497D" w:themeColor="text2"/>
        </w:rPr>
        <w:t xml:space="preserve"> </w:t>
      </w:r>
      <w:r w:rsidR="005A4F09" w:rsidRPr="00C8568D">
        <w:t>in_giris_2(</w:t>
      </w:r>
      <w:proofErr w:type="spellStart"/>
      <w:r w:rsidR="007F50C0">
        <w:t>n_</w:t>
      </w:r>
      <w:r w:rsidR="005A4F09" w:rsidRPr="00C8568D">
        <w:t>i</w:t>
      </w:r>
      <w:proofErr w:type="spellEnd"/>
      <w:r w:rsidR="005A4F09" w:rsidRPr="00C8568D">
        <w:t xml:space="preserve">)) </w:t>
      </w:r>
      <w:proofErr w:type="spellStart"/>
      <w:r w:rsidR="005A4F09" w:rsidRPr="00523B0E">
        <w:rPr>
          <w:b/>
          <w:color w:val="1F497D" w:themeColor="text2"/>
        </w:rPr>
        <w:t>or</w:t>
      </w:r>
      <w:proofErr w:type="spellEnd"/>
      <w:r w:rsidR="005A4F09" w:rsidRPr="00523B0E">
        <w:rPr>
          <w:color w:val="1F497D" w:themeColor="text2"/>
        </w:rPr>
        <w:t xml:space="preserve"> </w:t>
      </w:r>
    </w:p>
    <w:p w14:paraId="42694B21" w14:textId="0E48C553" w:rsidR="00444EA6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                     </w:t>
      </w:r>
      <w:r w:rsidR="005A4F09" w:rsidRPr="00C8568D">
        <w:t>(in_giris_2(</w:t>
      </w:r>
      <w:proofErr w:type="spellStart"/>
      <w:r w:rsidR="007F50C0">
        <w:t>n_</w:t>
      </w:r>
      <w:r w:rsidR="005A4F09" w:rsidRPr="00C8568D">
        <w:t>i</w:t>
      </w:r>
      <w:proofErr w:type="spellEnd"/>
      <w:r w:rsidR="005A4F09" w:rsidRPr="00C8568D">
        <w:t xml:space="preserve">) </w:t>
      </w:r>
      <w:proofErr w:type="spellStart"/>
      <w:r w:rsidR="005A4F09" w:rsidRPr="00523B0E">
        <w:rPr>
          <w:b/>
          <w:color w:val="1F497D" w:themeColor="text2"/>
        </w:rPr>
        <w:t>and</w:t>
      </w:r>
      <w:proofErr w:type="spellEnd"/>
      <w:r w:rsidR="005A4F09" w:rsidRPr="00523B0E">
        <w:rPr>
          <w:color w:val="1F497D" w:themeColor="text2"/>
        </w:rPr>
        <w:t xml:space="preserve"> </w:t>
      </w:r>
      <w:proofErr w:type="spellStart"/>
      <w:r w:rsidR="005A4F09" w:rsidRPr="00C8568D">
        <w:t>v_elde</w:t>
      </w:r>
      <w:proofErr w:type="spellEnd"/>
      <w:r w:rsidR="005A4F09" w:rsidRPr="00C8568D">
        <w:t>(</w:t>
      </w:r>
      <w:proofErr w:type="spellStart"/>
      <w:r w:rsidR="005A4F09" w:rsidRPr="00C8568D">
        <w:t>n_i</w:t>
      </w:r>
      <w:proofErr w:type="spellEnd"/>
      <w:r w:rsidR="005A4F09" w:rsidRPr="00C8568D">
        <w:t xml:space="preserve">)) </w:t>
      </w:r>
      <w:proofErr w:type="spellStart"/>
      <w:r w:rsidR="005A4F09" w:rsidRPr="00523B0E">
        <w:rPr>
          <w:b/>
          <w:color w:val="1F497D" w:themeColor="text2"/>
        </w:rPr>
        <w:t>or</w:t>
      </w:r>
      <w:proofErr w:type="spellEnd"/>
      <w:r w:rsidR="005A4F09" w:rsidRPr="00523B0E">
        <w:rPr>
          <w:color w:val="1F497D" w:themeColor="text2"/>
        </w:rPr>
        <w:t xml:space="preserve"> </w:t>
      </w:r>
    </w:p>
    <w:p w14:paraId="7557D235" w14:textId="213C3421" w:rsidR="005A4F09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                     </w:t>
      </w:r>
      <w:r w:rsidR="005A4F09" w:rsidRPr="00C8568D">
        <w:t>(in_giris_2(</w:t>
      </w:r>
      <w:proofErr w:type="spellStart"/>
      <w:r w:rsidR="007F50C0">
        <w:t>n_</w:t>
      </w:r>
      <w:r w:rsidR="005A4F09" w:rsidRPr="00C8568D">
        <w:t>i</w:t>
      </w:r>
      <w:proofErr w:type="spellEnd"/>
      <w:r w:rsidR="005A4F09" w:rsidRPr="00C8568D">
        <w:t xml:space="preserve">) </w:t>
      </w:r>
      <w:proofErr w:type="spellStart"/>
      <w:r w:rsidR="005A4F09" w:rsidRPr="00523B0E">
        <w:rPr>
          <w:b/>
          <w:color w:val="1F497D" w:themeColor="text2"/>
        </w:rPr>
        <w:t>and</w:t>
      </w:r>
      <w:proofErr w:type="spellEnd"/>
      <w:r w:rsidR="005A4F09" w:rsidRPr="00523B0E">
        <w:rPr>
          <w:color w:val="1F497D" w:themeColor="text2"/>
        </w:rPr>
        <w:t xml:space="preserve"> </w:t>
      </w:r>
      <w:proofErr w:type="spellStart"/>
      <w:r w:rsidR="005A4F09" w:rsidRPr="00C8568D">
        <w:t>v_elde</w:t>
      </w:r>
      <w:proofErr w:type="spellEnd"/>
      <w:r w:rsidR="005A4F09" w:rsidRPr="00C8568D">
        <w:t>(</w:t>
      </w:r>
      <w:proofErr w:type="spellStart"/>
      <w:r w:rsidR="005A4F09" w:rsidRPr="00C8568D">
        <w:t>n_i</w:t>
      </w:r>
      <w:proofErr w:type="spellEnd"/>
      <w:r w:rsidR="005A4F09" w:rsidRPr="00C8568D">
        <w:t>));</w:t>
      </w:r>
    </w:p>
    <w:p w14:paraId="0E89BA19" w14:textId="69716093" w:rsidR="005D0B65" w:rsidRPr="005D0B65" w:rsidRDefault="002B444E" w:rsidP="002B444E">
      <w:pPr>
        <w:pStyle w:val="KOD"/>
        <w:numPr>
          <w:ilvl w:val="0"/>
          <w:numId w:val="26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5A4F09" w:rsidRPr="00AC0D54">
        <w:rPr>
          <w:b/>
          <w:color w:val="1F497D" w:themeColor="text2"/>
        </w:rPr>
        <w:t>end</w:t>
      </w:r>
      <w:proofErr w:type="spellEnd"/>
      <w:r w:rsidR="005A4F09" w:rsidRPr="00AC0D54">
        <w:rPr>
          <w:b/>
          <w:color w:val="1F497D" w:themeColor="text2"/>
        </w:rPr>
        <w:t xml:space="preserve"> </w:t>
      </w:r>
      <w:proofErr w:type="spellStart"/>
      <w:r w:rsidR="005A4F09" w:rsidRPr="00AC0D54">
        <w:rPr>
          <w:b/>
          <w:color w:val="1F497D" w:themeColor="text2"/>
        </w:rPr>
        <w:t>loop</w:t>
      </w:r>
      <w:proofErr w:type="spellEnd"/>
      <w:r w:rsidR="005A4F09" w:rsidRPr="00C8568D">
        <w:t>;</w:t>
      </w:r>
    </w:p>
    <w:p w14:paraId="6CF53FFC" w14:textId="77777777" w:rsidR="00444EA6" w:rsidRDefault="00444EA6" w:rsidP="002B444E">
      <w:pPr>
        <w:pStyle w:val="KOD"/>
        <w:numPr>
          <w:ilvl w:val="0"/>
          <w:numId w:val="26"/>
        </w:numPr>
        <w:ind w:left="680" w:hanging="340"/>
      </w:pPr>
    </w:p>
    <w:p w14:paraId="32FF4EF1" w14:textId="47CED6DA" w:rsidR="005A4F09" w:rsidRPr="00C8568D" w:rsidRDefault="002B444E" w:rsidP="002B444E">
      <w:pPr>
        <w:pStyle w:val="KOD"/>
        <w:numPr>
          <w:ilvl w:val="0"/>
          <w:numId w:val="26"/>
        </w:numPr>
        <w:ind w:left="680" w:hanging="340"/>
      </w:pPr>
      <w:r>
        <w:t xml:space="preserve">  </w:t>
      </w:r>
      <w:proofErr w:type="spellStart"/>
      <w:r w:rsidR="005A4F09" w:rsidRPr="00C8568D">
        <w:t>out_cikis_elde</w:t>
      </w:r>
      <w:proofErr w:type="spellEnd"/>
      <w:r w:rsidR="005A4F09" w:rsidRPr="00C8568D">
        <w:t xml:space="preserve">  &lt;= </w:t>
      </w:r>
      <w:proofErr w:type="spellStart"/>
      <w:r w:rsidR="005A4F09" w:rsidRPr="00C8568D">
        <w:t>v_elde</w:t>
      </w:r>
      <w:proofErr w:type="spellEnd"/>
      <w:r w:rsidR="005A4F09" w:rsidRPr="00C8568D">
        <w:t>(</w:t>
      </w:r>
      <w:r w:rsidR="005A4F09" w:rsidRPr="00731E0A">
        <w:t>4</w:t>
      </w:r>
      <w:r w:rsidR="005A4F09" w:rsidRPr="00C8568D">
        <w:t>);</w:t>
      </w:r>
    </w:p>
    <w:p w14:paraId="61219666" w14:textId="77777777" w:rsidR="00444EA6" w:rsidRPr="00444EA6" w:rsidRDefault="00444EA6" w:rsidP="002B444E">
      <w:pPr>
        <w:pStyle w:val="KOD"/>
        <w:numPr>
          <w:ilvl w:val="0"/>
          <w:numId w:val="26"/>
        </w:numPr>
        <w:ind w:left="680" w:hanging="340"/>
      </w:pPr>
    </w:p>
    <w:p w14:paraId="29C414AB" w14:textId="77777777" w:rsidR="00693F42" w:rsidRPr="006E1946" w:rsidRDefault="00693F42" w:rsidP="002B444E">
      <w:pPr>
        <w:pStyle w:val="KOD"/>
        <w:numPr>
          <w:ilvl w:val="0"/>
          <w:numId w:val="26"/>
        </w:numPr>
        <w:ind w:left="680" w:hanging="340"/>
      </w:pPr>
      <w:proofErr w:type="spellStart"/>
      <w:r w:rsidRPr="006E1946">
        <w:rPr>
          <w:b/>
          <w:color w:val="1F497D" w:themeColor="text2"/>
        </w:rPr>
        <w:t>end</w:t>
      </w:r>
      <w:proofErr w:type="spellEnd"/>
      <w:r w:rsidRPr="006E1946">
        <w:rPr>
          <w:color w:val="1F497D" w:themeColor="text2"/>
        </w:rPr>
        <w:t xml:space="preserve"> </w:t>
      </w:r>
      <w:r w:rsidRPr="00D63C7B">
        <w:t>toplayici_4_bit;</w:t>
      </w:r>
    </w:p>
    <w:p w14:paraId="70425D0D" w14:textId="2F143B10" w:rsidR="00DD36A4" w:rsidRDefault="00DD36A4" w:rsidP="00AF6A06">
      <w:pPr>
        <w:pStyle w:val="KOD"/>
        <w:rPr>
          <w:rFonts w:asciiTheme="minorHAnsi" w:hAnsiTheme="minorHAnsi"/>
        </w:rPr>
      </w:pPr>
    </w:p>
    <w:p w14:paraId="7CD83622" w14:textId="2F83FD6D" w:rsidR="006D12B0" w:rsidRDefault="00580BD4" w:rsidP="006D12B0">
      <w:r w:rsidRPr="002E3073">
        <w:rPr>
          <w:rFonts w:ascii="Courier New" w:hAnsi="Courier New" w:cs="Courier New"/>
          <w:b/>
        </w:rPr>
        <w:t>Örnek 6</w:t>
      </w:r>
      <w:r>
        <w:rPr>
          <w:rFonts w:ascii="Courier New" w:hAnsi="Courier New" w:cs="Courier New"/>
          <w:b/>
        </w:rPr>
        <w:t>.</w:t>
      </w:r>
      <w:r w:rsidR="00F3408C">
        <w:rPr>
          <w:rFonts w:ascii="Courier New" w:hAnsi="Courier New" w:cs="Courier New"/>
          <w:b/>
        </w:rPr>
        <w:t>4</w:t>
      </w:r>
      <w:r w:rsidRPr="002E3073">
        <w:rPr>
          <w:rFonts w:ascii="Courier New" w:hAnsi="Courier New" w:cs="Courier New"/>
          <w:b/>
        </w:rPr>
        <w:t>:</w:t>
      </w:r>
      <w:r>
        <w:t xml:space="preserve"> </w:t>
      </w:r>
      <w:r w:rsidR="006D12B0">
        <w:t xml:space="preserve">Yukarıda tanımlanan </w:t>
      </w:r>
      <w:r w:rsidR="006D12B0" w:rsidRPr="00CF0BDA">
        <w:rPr>
          <w:rFonts w:ascii="Courier New" w:hAnsi="Courier New" w:cs="Courier New"/>
          <w:b/>
        </w:rPr>
        <w:t>toplayici_4_bit</w:t>
      </w:r>
      <w:r w:rsidR="006D12B0">
        <w:t xml:space="preserve"> </w:t>
      </w:r>
      <w:proofErr w:type="spellStart"/>
      <w:r w:rsidR="006D12B0" w:rsidRPr="00EC790F">
        <w:rPr>
          <w:rFonts w:ascii="Courier New" w:hAnsi="Courier New" w:cs="Courier New"/>
          <w:b/>
        </w:rPr>
        <w:t>procedure</w:t>
      </w:r>
      <w:r w:rsidR="006D12B0">
        <w:t>’nin</w:t>
      </w:r>
      <w:proofErr w:type="spellEnd"/>
      <w:r w:rsidR="006D12B0">
        <w:t xml:space="preserve"> kullanıldığı </w:t>
      </w:r>
      <w:proofErr w:type="spellStart"/>
      <w:r w:rsidR="006D12B0">
        <w:rPr>
          <w:rFonts w:ascii="Courier New" w:hAnsi="Courier New" w:cs="Courier New"/>
          <w:b/>
        </w:rPr>
        <w:t>procedure</w:t>
      </w:r>
      <w:r w:rsidR="006D12B0" w:rsidRPr="00834EE9">
        <w:rPr>
          <w:rFonts w:ascii="Courier New" w:hAnsi="Courier New" w:cs="Courier New"/>
          <w:b/>
        </w:rPr>
        <w:t>_</w:t>
      </w:r>
      <w:proofErr w:type="gramStart"/>
      <w:r w:rsidR="006D12B0" w:rsidRPr="00834EE9">
        <w:rPr>
          <w:rFonts w:ascii="Courier New" w:hAnsi="Courier New" w:cs="Courier New"/>
          <w:b/>
        </w:rPr>
        <w:t>ornek.vhd</w:t>
      </w:r>
      <w:proofErr w:type="spellEnd"/>
      <w:proofErr w:type="gramEnd"/>
      <w:r w:rsidR="006D12B0">
        <w:t xml:space="preserve"> VHDL kodu aşağıda verilmiştir. Kodda </w:t>
      </w:r>
      <w:proofErr w:type="spellStart"/>
      <w:r w:rsidR="00EC790F" w:rsidRPr="00EC790F">
        <w:rPr>
          <w:rFonts w:ascii="Courier New" w:hAnsi="Courier New" w:cs="Courier New"/>
          <w:b/>
        </w:rPr>
        <w:t>procedure</w:t>
      </w:r>
      <w:proofErr w:type="spellEnd"/>
      <w:r w:rsidR="00EC790F">
        <w:t xml:space="preserve"> </w:t>
      </w:r>
      <w:r w:rsidR="006D12B0">
        <w:t xml:space="preserve">tanımlama işlemleri 16-38. satırlar arasında yapılmaktadır. 44. Satırda </w:t>
      </w:r>
      <w:r w:rsidR="006D12B0" w:rsidRPr="00CF0BDA">
        <w:rPr>
          <w:rFonts w:ascii="Courier New" w:hAnsi="Courier New" w:cs="Courier New"/>
          <w:b/>
        </w:rPr>
        <w:t>toplayici_4_bit</w:t>
      </w:r>
      <w:r w:rsidR="006D12B0">
        <w:t xml:space="preserve"> fonksiyonu çağrılmaktadır. Fonksiyon girişleri </w:t>
      </w:r>
      <w:r w:rsidR="006D12B0" w:rsidRPr="00DB5D35">
        <w:rPr>
          <w:rFonts w:ascii="Courier New" w:hAnsi="Courier New" w:cs="Courier New"/>
          <w:b/>
        </w:rPr>
        <w:t>in_giris_1</w:t>
      </w:r>
      <w:r w:rsidR="006D12B0">
        <w:t xml:space="preserve">, </w:t>
      </w:r>
      <w:r w:rsidR="006D12B0" w:rsidRPr="00DB5D35">
        <w:rPr>
          <w:rFonts w:ascii="Courier New" w:hAnsi="Courier New" w:cs="Courier New"/>
          <w:b/>
        </w:rPr>
        <w:t>in_giris_2</w:t>
      </w:r>
      <w:r w:rsidR="006D12B0">
        <w:t xml:space="preserve"> ve </w:t>
      </w:r>
      <w:proofErr w:type="spellStart"/>
      <w:r w:rsidR="006D12B0" w:rsidRPr="00DB5D35">
        <w:rPr>
          <w:rFonts w:ascii="Courier New" w:hAnsi="Courier New" w:cs="Courier New"/>
          <w:b/>
        </w:rPr>
        <w:t>in_giris_elde</w:t>
      </w:r>
      <w:proofErr w:type="spellEnd"/>
      <w:r w:rsidR="006D12B0">
        <w:t xml:space="preserve"> giriş portlarıdır. Fonksiyonun </w:t>
      </w:r>
      <w:proofErr w:type="spellStart"/>
      <w:r w:rsidR="006D12B0">
        <w:t>dönderdiği</w:t>
      </w:r>
      <w:proofErr w:type="spellEnd"/>
      <w:r w:rsidR="006D12B0">
        <w:t xml:space="preserve"> değer </w:t>
      </w:r>
      <w:proofErr w:type="spellStart"/>
      <w:r w:rsidR="006D12B0" w:rsidRPr="00DB5D35">
        <w:rPr>
          <w:rFonts w:ascii="Courier New" w:hAnsi="Courier New" w:cs="Courier New"/>
          <w:b/>
        </w:rPr>
        <w:t>r_toplama_sonuc</w:t>
      </w:r>
      <w:proofErr w:type="spellEnd"/>
      <w:r w:rsidR="006D12B0">
        <w:t xml:space="preserve"> sinyaline atanmaktadır. 45. satırda toplama sonucu </w:t>
      </w:r>
      <w:proofErr w:type="spellStart"/>
      <w:r w:rsidR="006D12B0" w:rsidRPr="00DB5D35">
        <w:rPr>
          <w:rFonts w:ascii="Courier New" w:hAnsi="Courier New" w:cs="Courier New"/>
          <w:b/>
        </w:rPr>
        <w:t>out_cikis</w:t>
      </w:r>
      <w:proofErr w:type="spellEnd"/>
      <w:r w:rsidR="006D12B0">
        <w:t xml:space="preserve"> çıkış portuna </w:t>
      </w:r>
      <w:proofErr w:type="spellStart"/>
      <w:r w:rsidR="006D12B0" w:rsidRPr="00CF0BDA">
        <w:rPr>
          <w:rFonts w:ascii="Courier New" w:hAnsi="Courier New" w:cs="Courier New"/>
          <w:b/>
        </w:rPr>
        <w:t>r_toplama_sonuc</w:t>
      </w:r>
      <w:proofErr w:type="spellEnd"/>
      <w:r w:rsidR="006D12B0" w:rsidRPr="00CF0BDA">
        <w:t xml:space="preserve"> </w:t>
      </w:r>
      <w:r w:rsidR="006D12B0">
        <w:t xml:space="preserve">sinyalinin sağdan 4 biti atanmaktadır. 46. satırda elde sonuç değeri </w:t>
      </w:r>
      <w:proofErr w:type="spellStart"/>
      <w:r w:rsidR="006D12B0" w:rsidRPr="00CF0BDA">
        <w:rPr>
          <w:rFonts w:ascii="Courier New" w:hAnsi="Courier New" w:cs="Courier New"/>
          <w:b/>
        </w:rPr>
        <w:t>out_cikis_elde</w:t>
      </w:r>
      <w:proofErr w:type="spellEnd"/>
      <w:r w:rsidR="006D12B0" w:rsidRPr="00CF0BDA">
        <w:t xml:space="preserve"> </w:t>
      </w:r>
      <w:r w:rsidR="006D12B0">
        <w:t xml:space="preserve">portuna </w:t>
      </w:r>
      <w:proofErr w:type="spellStart"/>
      <w:r w:rsidR="006D12B0" w:rsidRPr="00CF0BDA">
        <w:rPr>
          <w:rFonts w:ascii="Courier New" w:hAnsi="Courier New" w:cs="Courier New"/>
          <w:b/>
        </w:rPr>
        <w:t>r_toplama_sonuc</w:t>
      </w:r>
      <w:proofErr w:type="spellEnd"/>
      <w:r w:rsidR="006D12B0">
        <w:t xml:space="preserve"> sinyalinin en anlamlı biti atanmaktadır.</w:t>
      </w:r>
    </w:p>
    <w:p w14:paraId="714EE240" w14:textId="77777777" w:rsidR="006154B2" w:rsidRDefault="006154B2" w:rsidP="006D12B0"/>
    <w:p w14:paraId="75401FA9" w14:textId="77777777" w:rsidR="00095C7D" w:rsidRPr="00F55104" w:rsidRDefault="00095C7D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800000"/>
        </w:rPr>
        <w:t>library</w:t>
      </w:r>
      <w:proofErr w:type="spellEnd"/>
      <w:r w:rsidRPr="00AC6080">
        <w:rPr>
          <w:color w:val="800000"/>
        </w:rPr>
        <w:t xml:space="preserve"> </w:t>
      </w:r>
      <w:r w:rsidRPr="00F55104">
        <w:t>IEEE;</w:t>
      </w:r>
    </w:p>
    <w:p w14:paraId="4E1FFE53" w14:textId="77777777" w:rsidR="00095C7D" w:rsidRPr="00F55104" w:rsidRDefault="00095C7D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800000"/>
        </w:rPr>
        <w:t>use</w:t>
      </w:r>
      <w:proofErr w:type="spellEnd"/>
      <w:r w:rsidRPr="00AC6080">
        <w:rPr>
          <w:color w:val="800000"/>
        </w:rPr>
        <w:t xml:space="preserve"> </w:t>
      </w:r>
      <w:proofErr w:type="gramStart"/>
      <w:r w:rsidRPr="00F55104">
        <w:t>IEEE.STD</w:t>
      </w:r>
      <w:proofErr w:type="gramEnd"/>
      <w:r w:rsidRPr="00F55104">
        <w:t>_LOGIC_1164.ALL;</w:t>
      </w:r>
    </w:p>
    <w:p w14:paraId="1EE9C887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2AAF0287" w14:textId="77777777" w:rsidR="00095C7D" w:rsidRPr="00F55104" w:rsidRDefault="00095C7D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1F497D" w:themeColor="text2"/>
        </w:rPr>
        <w:t>entity</w:t>
      </w:r>
      <w:proofErr w:type="spellEnd"/>
      <w:r w:rsidRPr="00AC6080">
        <w:rPr>
          <w:color w:val="1F497D" w:themeColor="text2"/>
        </w:rPr>
        <w:t xml:space="preserve"> </w:t>
      </w:r>
      <w:proofErr w:type="spellStart"/>
      <w:r w:rsidRPr="00F55104">
        <w:t>procedure_ornek</w:t>
      </w:r>
      <w:proofErr w:type="spellEnd"/>
      <w:r w:rsidRPr="00F55104">
        <w:t xml:space="preserve"> </w:t>
      </w:r>
      <w:r w:rsidRPr="00AC6080">
        <w:rPr>
          <w:b/>
          <w:color w:val="1F497D" w:themeColor="text2"/>
        </w:rPr>
        <w:t>is</w:t>
      </w:r>
    </w:p>
    <w:p w14:paraId="4A49B29B" w14:textId="7B0A29D4" w:rsidR="00F55104" w:rsidRDefault="001E0892" w:rsidP="001E0892">
      <w:pPr>
        <w:pStyle w:val="KOD"/>
        <w:numPr>
          <w:ilvl w:val="0"/>
          <w:numId w:val="27"/>
        </w:numPr>
        <w:ind w:left="680" w:hanging="340"/>
      </w:pPr>
      <w:r>
        <w:t xml:space="preserve">  </w:t>
      </w:r>
      <w:r w:rsidR="00095C7D" w:rsidRPr="00AC6080">
        <w:rPr>
          <w:b/>
          <w:color w:val="1F497D" w:themeColor="text2"/>
        </w:rPr>
        <w:t>Port</w:t>
      </w:r>
      <w:r w:rsidR="00095C7D" w:rsidRPr="00AC6080">
        <w:rPr>
          <w:color w:val="1F497D" w:themeColor="text2"/>
        </w:rPr>
        <w:t xml:space="preserve"> </w:t>
      </w:r>
      <w:proofErr w:type="gramStart"/>
      <w:r w:rsidR="00095C7D" w:rsidRPr="00F55104">
        <w:t>(</w:t>
      </w:r>
      <w:proofErr w:type="gramEnd"/>
      <w:r w:rsidR="00095C7D" w:rsidRPr="00F55104">
        <w:t xml:space="preserve"> </w:t>
      </w:r>
    </w:p>
    <w:p w14:paraId="5B79E57D" w14:textId="2805AF0C" w:rsidR="00F55104" w:rsidRDefault="001E0892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095C7D" w:rsidRPr="00F55104">
        <w:t>in_giris_</w:t>
      </w:r>
      <w:proofErr w:type="gramStart"/>
      <w:r w:rsidR="00095C7D" w:rsidRPr="00F55104">
        <w:t>elde</w:t>
      </w:r>
      <w:proofErr w:type="spellEnd"/>
      <w:r w:rsidR="00095C7D" w:rsidRPr="00F55104">
        <w:t xml:space="preserve"> : </w:t>
      </w:r>
      <w:r w:rsidR="00095C7D" w:rsidRPr="00AC6080">
        <w:rPr>
          <w:b/>
          <w:color w:val="1F497D" w:themeColor="text2"/>
        </w:rPr>
        <w:t>in</w:t>
      </w:r>
      <w:proofErr w:type="gramEnd"/>
      <w:r w:rsidR="00095C7D" w:rsidRPr="00AC6080">
        <w:rPr>
          <w:color w:val="1F497D" w:themeColor="text2"/>
        </w:rPr>
        <w:t xml:space="preserve"> </w:t>
      </w:r>
      <w:proofErr w:type="spellStart"/>
      <w:r w:rsidR="00095C7D" w:rsidRPr="00093FE3">
        <w:rPr>
          <w:color w:val="4F81BD" w:themeColor="accent1"/>
        </w:rPr>
        <w:t>std_logic</w:t>
      </w:r>
      <w:proofErr w:type="spellEnd"/>
      <w:r w:rsidR="00095C7D" w:rsidRPr="00F55104">
        <w:t>;</w:t>
      </w:r>
    </w:p>
    <w:p w14:paraId="5CA151E4" w14:textId="47138EF1" w:rsidR="00F55104" w:rsidRDefault="001E0892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r w:rsidR="00095C7D" w:rsidRPr="00F55104">
        <w:t>in_giris_</w:t>
      </w:r>
      <w:proofErr w:type="gramStart"/>
      <w:r w:rsidR="00095C7D" w:rsidRPr="00F55104">
        <w:t xml:space="preserve">1 : </w:t>
      </w:r>
      <w:r w:rsidR="00095C7D" w:rsidRPr="00AC6080">
        <w:rPr>
          <w:b/>
          <w:color w:val="1F497D" w:themeColor="text2"/>
        </w:rPr>
        <w:t>in</w:t>
      </w:r>
      <w:proofErr w:type="gramEnd"/>
      <w:r w:rsidR="00095C7D" w:rsidRPr="00AC6080">
        <w:rPr>
          <w:color w:val="1F497D" w:themeColor="text2"/>
        </w:rPr>
        <w:t xml:space="preserve"> </w:t>
      </w:r>
      <w:proofErr w:type="spellStart"/>
      <w:r w:rsidR="00095C7D" w:rsidRPr="00093FE3">
        <w:rPr>
          <w:color w:val="4F81BD" w:themeColor="accent1"/>
        </w:rPr>
        <w:t>std_logic_vector</w:t>
      </w:r>
      <w:proofErr w:type="spellEnd"/>
      <w:r w:rsidR="00095C7D" w:rsidRPr="00F55104">
        <w:t>(</w:t>
      </w:r>
      <w:r w:rsidR="00095C7D" w:rsidRPr="00D4253A">
        <w:rPr>
          <w:b/>
          <w:color w:val="F79646" w:themeColor="accent6"/>
        </w:rPr>
        <w:t>3</w:t>
      </w:r>
      <w:r w:rsidR="00095C7D" w:rsidRPr="00F55104">
        <w:t xml:space="preserve"> </w:t>
      </w:r>
      <w:proofErr w:type="spellStart"/>
      <w:r w:rsidR="00095C7D" w:rsidRPr="00093FE3">
        <w:rPr>
          <w:color w:val="4F81BD" w:themeColor="accent1"/>
        </w:rPr>
        <w:t>downto</w:t>
      </w:r>
      <w:proofErr w:type="spellEnd"/>
      <w:r w:rsidR="00095C7D" w:rsidRPr="00093FE3">
        <w:rPr>
          <w:color w:val="4F81BD" w:themeColor="accent1"/>
        </w:rPr>
        <w:t xml:space="preserve"> </w:t>
      </w:r>
      <w:r w:rsidR="00095C7D" w:rsidRPr="00D4253A">
        <w:rPr>
          <w:b/>
          <w:color w:val="F79646" w:themeColor="accent6"/>
        </w:rPr>
        <w:t>0</w:t>
      </w:r>
      <w:r w:rsidR="00095C7D" w:rsidRPr="00F55104">
        <w:t>);</w:t>
      </w:r>
    </w:p>
    <w:p w14:paraId="6978B1D1" w14:textId="1CA2F2DF" w:rsidR="00F55104" w:rsidRDefault="001E0892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r w:rsidR="00095C7D" w:rsidRPr="00F55104">
        <w:t>in_giris_</w:t>
      </w:r>
      <w:proofErr w:type="gramStart"/>
      <w:r w:rsidR="00095C7D" w:rsidRPr="00F55104">
        <w:t xml:space="preserve">2 : </w:t>
      </w:r>
      <w:r w:rsidR="00095C7D" w:rsidRPr="00AC6080">
        <w:rPr>
          <w:b/>
          <w:color w:val="1F497D" w:themeColor="text2"/>
        </w:rPr>
        <w:t>in</w:t>
      </w:r>
      <w:proofErr w:type="gramEnd"/>
      <w:r w:rsidR="00095C7D" w:rsidRPr="00AC6080">
        <w:rPr>
          <w:color w:val="1F497D" w:themeColor="text2"/>
        </w:rPr>
        <w:t xml:space="preserve"> </w:t>
      </w:r>
      <w:proofErr w:type="spellStart"/>
      <w:r w:rsidR="00095C7D" w:rsidRPr="00093FE3">
        <w:rPr>
          <w:color w:val="4F81BD" w:themeColor="accent1"/>
        </w:rPr>
        <w:t>std_logic_vector</w:t>
      </w:r>
      <w:proofErr w:type="spellEnd"/>
      <w:r w:rsidR="00095C7D" w:rsidRPr="00F55104">
        <w:t>(</w:t>
      </w:r>
      <w:r w:rsidR="00095C7D" w:rsidRPr="00D4253A">
        <w:rPr>
          <w:b/>
          <w:color w:val="F79646" w:themeColor="accent6"/>
        </w:rPr>
        <w:t>3</w:t>
      </w:r>
      <w:r w:rsidR="00095C7D" w:rsidRPr="00F55104">
        <w:t xml:space="preserve"> </w:t>
      </w:r>
      <w:proofErr w:type="spellStart"/>
      <w:r w:rsidR="00095C7D" w:rsidRPr="00093FE3">
        <w:rPr>
          <w:color w:val="4F81BD" w:themeColor="accent1"/>
        </w:rPr>
        <w:t>downto</w:t>
      </w:r>
      <w:proofErr w:type="spellEnd"/>
      <w:r w:rsidR="00095C7D" w:rsidRPr="00093FE3">
        <w:rPr>
          <w:color w:val="4F81BD" w:themeColor="accent1"/>
        </w:rPr>
        <w:t xml:space="preserve"> </w:t>
      </w:r>
      <w:r w:rsidR="00095C7D" w:rsidRPr="00D4253A">
        <w:rPr>
          <w:b/>
          <w:color w:val="F79646" w:themeColor="accent6"/>
        </w:rPr>
        <w:t>0</w:t>
      </w:r>
      <w:r w:rsidR="00095C7D" w:rsidRPr="00F55104">
        <w:t>);</w:t>
      </w:r>
    </w:p>
    <w:p w14:paraId="10092A33" w14:textId="7D7C4C6F" w:rsidR="00F55104" w:rsidRDefault="005C5879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095C7D" w:rsidRPr="00F55104">
        <w:t>out_</w:t>
      </w:r>
      <w:proofErr w:type="gramStart"/>
      <w:r w:rsidR="00095C7D" w:rsidRPr="00F55104">
        <w:t>cikis</w:t>
      </w:r>
      <w:proofErr w:type="spellEnd"/>
      <w:r w:rsidR="00095C7D" w:rsidRPr="00F55104">
        <w:t xml:space="preserve"> : </w:t>
      </w:r>
      <w:proofErr w:type="spellStart"/>
      <w:r w:rsidR="00095C7D" w:rsidRPr="00AC6080">
        <w:rPr>
          <w:b/>
          <w:color w:val="1F497D" w:themeColor="text2"/>
        </w:rPr>
        <w:t>out</w:t>
      </w:r>
      <w:proofErr w:type="spellEnd"/>
      <w:proofErr w:type="gramEnd"/>
      <w:r w:rsidR="00095C7D" w:rsidRPr="00AC6080">
        <w:rPr>
          <w:color w:val="1F497D" w:themeColor="text2"/>
        </w:rPr>
        <w:t xml:space="preserve"> </w:t>
      </w:r>
      <w:proofErr w:type="spellStart"/>
      <w:r w:rsidR="00095C7D" w:rsidRPr="00093FE3">
        <w:rPr>
          <w:color w:val="4F81BD" w:themeColor="accent1"/>
        </w:rPr>
        <w:t>std_logic_vector</w:t>
      </w:r>
      <w:proofErr w:type="spellEnd"/>
      <w:r w:rsidR="00095C7D" w:rsidRPr="00F55104">
        <w:t>(</w:t>
      </w:r>
      <w:r w:rsidR="00095C7D" w:rsidRPr="00D4253A">
        <w:rPr>
          <w:b/>
          <w:color w:val="F79646" w:themeColor="accent6"/>
        </w:rPr>
        <w:t>3</w:t>
      </w:r>
      <w:r w:rsidR="00095C7D" w:rsidRPr="00F55104">
        <w:t xml:space="preserve"> </w:t>
      </w:r>
      <w:proofErr w:type="spellStart"/>
      <w:r w:rsidR="00095C7D" w:rsidRPr="00093FE3">
        <w:rPr>
          <w:color w:val="4F81BD" w:themeColor="accent1"/>
        </w:rPr>
        <w:t>downto</w:t>
      </w:r>
      <w:proofErr w:type="spellEnd"/>
      <w:r w:rsidR="00095C7D" w:rsidRPr="00093FE3">
        <w:rPr>
          <w:color w:val="4F81BD" w:themeColor="accent1"/>
        </w:rPr>
        <w:t xml:space="preserve"> </w:t>
      </w:r>
      <w:r w:rsidR="00095C7D" w:rsidRPr="00D4253A">
        <w:rPr>
          <w:b/>
          <w:color w:val="F79646" w:themeColor="accent6"/>
        </w:rPr>
        <w:t>0</w:t>
      </w:r>
      <w:r w:rsidR="00095C7D" w:rsidRPr="00F55104">
        <w:t>);</w:t>
      </w:r>
    </w:p>
    <w:p w14:paraId="32D97251" w14:textId="62313BFB" w:rsidR="00095C7D" w:rsidRPr="00F55104" w:rsidRDefault="005C5879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095C7D" w:rsidRPr="00F55104">
        <w:t>out_cikis_</w:t>
      </w:r>
      <w:proofErr w:type="gramStart"/>
      <w:r w:rsidR="00095C7D" w:rsidRPr="00F55104">
        <w:t>elde</w:t>
      </w:r>
      <w:proofErr w:type="spellEnd"/>
      <w:r w:rsidR="00095C7D" w:rsidRPr="00F55104">
        <w:t xml:space="preserve"> : </w:t>
      </w:r>
      <w:proofErr w:type="spellStart"/>
      <w:r w:rsidR="00095C7D" w:rsidRPr="00AC6080">
        <w:rPr>
          <w:b/>
          <w:color w:val="1F497D" w:themeColor="text2"/>
        </w:rPr>
        <w:t>out</w:t>
      </w:r>
      <w:proofErr w:type="spellEnd"/>
      <w:proofErr w:type="gramEnd"/>
      <w:r w:rsidR="00095C7D" w:rsidRPr="00AC6080">
        <w:rPr>
          <w:color w:val="1F497D" w:themeColor="text2"/>
        </w:rPr>
        <w:t xml:space="preserve"> </w:t>
      </w:r>
      <w:proofErr w:type="spellStart"/>
      <w:r w:rsidR="00095C7D" w:rsidRPr="00093FE3">
        <w:rPr>
          <w:color w:val="4F81BD" w:themeColor="accent1"/>
        </w:rPr>
        <w:t>std_logic</w:t>
      </w:r>
      <w:proofErr w:type="spellEnd"/>
      <w:r w:rsidR="00095C7D" w:rsidRPr="00093FE3">
        <w:rPr>
          <w:color w:val="4F81BD" w:themeColor="accent1"/>
        </w:rPr>
        <w:t xml:space="preserve"> </w:t>
      </w:r>
    </w:p>
    <w:p w14:paraId="7EF5DFD0" w14:textId="719F1633" w:rsidR="00B8604E" w:rsidRPr="00F55104" w:rsidRDefault="005C5879" w:rsidP="001E0892">
      <w:pPr>
        <w:pStyle w:val="KOD"/>
        <w:numPr>
          <w:ilvl w:val="0"/>
          <w:numId w:val="27"/>
        </w:numPr>
        <w:ind w:left="680" w:hanging="340"/>
      </w:pPr>
      <w:r>
        <w:t xml:space="preserve">  </w:t>
      </w:r>
      <w:r w:rsidR="00095C7D" w:rsidRPr="00F55104">
        <w:t>);</w:t>
      </w:r>
    </w:p>
    <w:p w14:paraId="065ADFFA" w14:textId="5934A3E4" w:rsidR="00B8604E" w:rsidRPr="00F55104" w:rsidRDefault="00A5610E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1F497D" w:themeColor="text2"/>
        </w:rPr>
        <w:t>end</w:t>
      </w:r>
      <w:proofErr w:type="spellEnd"/>
      <w:r w:rsidRPr="00AC6080">
        <w:rPr>
          <w:color w:val="1F497D" w:themeColor="text2"/>
        </w:rPr>
        <w:t xml:space="preserve"> </w:t>
      </w:r>
      <w:proofErr w:type="spellStart"/>
      <w:r w:rsidRPr="00F55104">
        <w:t>procedure_ornek</w:t>
      </w:r>
      <w:proofErr w:type="spellEnd"/>
      <w:r w:rsidRPr="00F55104">
        <w:t>;</w:t>
      </w:r>
    </w:p>
    <w:p w14:paraId="2A38CD11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71FAFC9E" w14:textId="77777777" w:rsidR="007250A8" w:rsidRPr="00F55104" w:rsidRDefault="00A5610E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1F497D" w:themeColor="text2"/>
        </w:rPr>
        <w:t>architecture</w:t>
      </w:r>
      <w:proofErr w:type="spellEnd"/>
      <w:r w:rsidRPr="00AC6080">
        <w:rPr>
          <w:color w:val="1F497D" w:themeColor="text2"/>
        </w:rPr>
        <w:t xml:space="preserve"> </w:t>
      </w:r>
      <w:proofErr w:type="spellStart"/>
      <w:r w:rsidRPr="00F55104">
        <w:t>Behavioral</w:t>
      </w:r>
      <w:proofErr w:type="spellEnd"/>
      <w:r w:rsidRPr="00F55104">
        <w:t xml:space="preserve"> </w:t>
      </w:r>
      <w:r w:rsidRPr="00AC6080">
        <w:rPr>
          <w:b/>
          <w:color w:val="1F497D" w:themeColor="text2"/>
        </w:rPr>
        <w:t>of</w:t>
      </w:r>
      <w:r w:rsidRPr="00AC6080">
        <w:rPr>
          <w:color w:val="1F497D" w:themeColor="text2"/>
        </w:rPr>
        <w:t xml:space="preserve"> </w:t>
      </w:r>
      <w:proofErr w:type="spellStart"/>
      <w:r w:rsidRPr="00F55104">
        <w:t>procedure_ornek</w:t>
      </w:r>
      <w:proofErr w:type="spellEnd"/>
      <w:r w:rsidRPr="00F55104">
        <w:t xml:space="preserve"> </w:t>
      </w:r>
      <w:r w:rsidRPr="00AC6080">
        <w:rPr>
          <w:b/>
          <w:color w:val="1F497D" w:themeColor="text2"/>
        </w:rPr>
        <w:t>is</w:t>
      </w:r>
    </w:p>
    <w:p w14:paraId="601FDC2A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1AA4AA10" w14:textId="7983A088" w:rsidR="00F55104" w:rsidRDefault="00AC6080" w:rsidP="001E0892">
      <w:pPr>
        <w:pStyle w:val="KOD"/>
        <w:numPr>
          <w:ilvl w:val="0"/>
          <w:numId w:val="27"/>
        </w:numPr>
        <w:ind w:left="680" w:hanging="340"/>
      </w:pPr>
      <w:r>
        <w:t xml:space="preserve">  </w:t>
      </w:r>
      <w:proofErr w:type="spellStart"/>
      <w:r w:rsidR="00A5610E" w:rsidRPr="00AC6080">
        <w:rPr>
          <w:b/>
          <w:color w:val="1F497D" w:themeColor="text2"/>
        </w:rPr>
        <w:t>procedure</w:t>
      </w:r>
      <w:proofErr w:type="spellEnd"/>
      <w:r w:rsidR="00A5610E" w:rsidRPr="00AC6080">
        <w:rPr>
          <w:color w:val="1F497D" w:themeColor="text2"/>
        </w:rPr>
        <w:t xml:space="preserve"> </w:t>
      </w:r>
      <w:r w:rsidR="00A5610E" w:rsidRPr="00F55104">
        <w:t>toplayici_4_bit</w:t>
      </w:r>
      <w:proofErr w:type="gramStart"/>
      <w:r w:rsidR="00A5610E" w:rsidRPr="00F55104">
        <w:t>(</w:t>
      </w:r>
      <w:proofErr w:type="gramEnd"/>
    </w:p>
    <w:p w14:paraId="48BC16B7" w14:textId="1B1F08A7" w:rsidR="00F55104" w:rsidRDefault="00323A06" w:rsidP="001E0892">
      <w:pPr>
        <w:pStyle w:val="KOD"/>
        <w:numPr>
          <w:ilvl w:val="0"/>
          <w:numId w:val="27"/>
        </w:numPr>
        <w:ind w:left="680" w:hanging="340"/>
      </w:pPr>
      <w:r>
        <w:t xml:space="preserve"> </w:t>
      </w:r>
      <w:r w:rsidR="00AC6080">
        <w:t xml:space="preserve">   </w:t>
      </w:r>
      <w:proofErr w:type="spellStart"/>
      <w:r w:rsidR="00A5610E" w:rsidRPr="00F55104">
        <w:t>in_giris_</w:t>
      </w:r>
      <w:proofErr w:type="gramStart"/>
      <w:r w:rsidR="00A5610E" w:rsidRPr="00F55104">
        <w:t>elde</w:t>
      </w:r>
      <w:proofErr w:type="spellEnd"/>
      <w:r w:rsidR="00A5610E" w:rsidRPr="00F55104">
        <w:t xml:space="preserve"> : </w:t>
      </w:r>
      <w:r w:rsidR="00A5610E" w:rsidRPr="00AC6080">
        <w:rPr>
          <w:b/>
          <w:color w:val="1F497D" w:themeColor="text2"/>
        </w:rPr>
        <w:t>in</w:t>
      </w:r>
      <w:proofErr w:type="gram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093FE3">
        <w:rPr>
          <w:color w:val="4F81BD" w:themeColor="accent1"/>
        </w:rPr>
        <w:t>std_logic</w:t>
      </w:r>
      <w:proofErr w:type="spellEnd"/>
      <w:r w:rsidR="00A5610E" w:rsidRPr="00F55104">
        <w:t>;</w:t>
      </w:r>
    </w:p>
    <w:p w14:paraId="1FFA74C7" w14:textId="02B47C81" w:rsidR="00F55104" w:rsidRDefault="00AC6080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r w:rsidR="00A5610E" w:rsidRPr="00F55104">
        <w:t>in_giris_</w:t>
      </w:r>
      <w:proofErr w:type="gramStart"/>
      <w:r w:rsidR="00A5610E" w:rsidRPr="00F55104">
        <w:t xml:space="preserve">1 : </w:t>
      </w:r>
      <w:r w:rsidR="00A5610E" w:rsidRPr="00AC6080">
        <w:rPr>
          <w:b/>
          <w:color w:val="1F497D" w:themeColor="text2"/>
        </w:rPr>
        <w:t>in</w:t>
      </w:r>
      <w:proofErr w:type="gram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093FE3">
        <w:rPr>
          <w:color w:val="4F81BD" w:themeColor="accent1"/>
        </w:rPr>
        <w:t>std_logic_vector</w:t>
      </w:r>
      <w:proofErr w:type="spellEnd"/>
      <w:r w:rsidR="00A5610E" w:rsidRPr="00F55104">
        <w:t>(</w:t>
      </w:r>
      <w:r w:rsidR="00A5610E" w:rsidRPr="00D4253A">
        <w:rPr>
          <w:b/>
          <w:color w:val="F79646" w:themeColor="accent6"/>
        </w:rPr>
        <w:t xml:space="preserve">3 </w:t>
      </w:r>
      <w:proofErr w:type="spellStart"/>
      <w:r w:rsidR="00A5610E" w:rsidRPr="00093FE3">
        <w:rPr>
          <w:color w:val="4F81BD" w:themeColor="accent1"/>
        </w:rPr>
        <w:t>downto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>);</w:t>
      </w:r>
    </w:p>
    <w:p w14:paraId="46B5159A" w14:textId="1D23496F" w:rsidR="00F55104" w:rsidRDefault="00AC6080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r w:rsidR="00A5610E" w:rsidRPr="00F55104">
        <w:t>in_giris_</w:t>
      </w:r>
      <w:proofErr w:type="gramStart"/>
      <w:r w:rsidR="00A5610E" w:rsidRPr="00F55104">
        <w:t xml:space="preserve">2 : </w:t>
      </w:r>
      <w:r w:rsidR="00A5610E" w:rsidRPr="00AC6080">
        <w:rPr>
          <w:b/>
          <w:color w:val="1F497D" w:themeColor="text2"/>
        </w:rPr>
        <w:t>in</w:t>
      </w:r>
      <w:proofErr w:type="gram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093FE3">
        <w:rPr>
          <w:color w:val="4F81BD" w:themeColor="accent1"/>
        </w:rPr>
        <w:t>std_logic_vector</w:t>
      </w:r>
      <w:proofErr w:type="spellEnd"/>
      <w:r w:rsidR="00A5610E" w:rsidRPr="00F55104">
        <w:t>(</w:t>
      </w:r>
      <w:r w:rsidR="00A5610E" w:rsidRPr="00D4253A">
        <w:rPr>
          <w:b/>
          <w:color w:val="F79646" w:themeColor="accent6"/>
        </w:rPr>
        <w:t>3</w:t>
      </w:r>
      <w:r w:rsidR="00A5610E" w:rsidRPr="00F55104">
        <w:t xml:space="preserve"> </w:t>
      </w:r>
      <w:proofErr w:type="spellStart"/>
      <w:r w:rsidR="00A5610E" w:rsidRPr="00093FE3">
        <w:rPr>
          <w:color w:val="4F81BD" w:themeColor="accent1"/>
        </w:rPr>
        <w:t>downto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>);</w:t>
      </w:r>
    </w:p>
    <w:p w14:paraId="47EB7D5D" w14:textId="4371D21F" w:rsidR="00F55104" w:rsidRDefault="00AC6080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A5610E" w:rsidRPr="00F55104">
        <w:t>out_</w:t>
      </w:r>
      <w:proofErr w:type="gramStart"/>
      <w:r w:rsidR="00A5610E" w:rsidRPr="00F55104">
        <w:t>cikis</w:t>
      </w:r>
      <w:proofErr w:type="spellEnd"/>
      <w:r w:rsidR="00A5610E" w:rsidRPr="00F55104">
        <w:t xml:space="preserve"> : </w:t>
      </w:r>
      <w:proofErr w:type="spellStart"/>
      <w:r w:rsidR="00A5610E" w:rsidRPr="00AC6080">
        <w:rPr>
          <w:b/>
          <w:color w:val="1F497D" w:themeColor="text2"/>
        </w:rPr>
        <w:t>out</w:t>
      </w:r>
      <w:proofErr w:type="spellEnd"/>
      <w:proofErr w:type="gram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093FE3">
        <w:rPr>
          <w:color w:val="4F81BD" w:themeColor="accent1"/>
        </w:rPr>
        <w:t>std_logic_vector</w:t>
      </w:r>
      <w:proofErr w:type="spellEnd"/>
      <w:r w:rsidR="00A5610E" w:rsidRPr="00F55104">
        <w:t>(</w:t>
      </w:r>
      <w:r w:rsidR="00A5610E" w:rsidRPr="00D4253A">
        <w:rPr>
          <w:b/>
          <w:color w:val="F79646" w:themeColor="accent6"/>
        </w:rPr>
        <w:t>3</w:t>
      </w:r>
      <w:r w:rsidR="00A5610E" w:rsidRPr="00F55104">
        <w:t xml:space="preserve"> </w:t>
      </w:r>
      <w:proofErr w:type="spellStart"/>
      <w:r w:rsidR="00A5610E" w:rsidRPr="00093FE3">
        <w:rPr>
          <w:color w:val="4F81BD" w:themeColor="accent1"/>
        </w:rPr>
        <w:t>downto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>);</w:t>
      </w:r>
    </w:p>
    <w:p w14:paraId="57F87A29" w14:textId="26ADCD7F" w:rsidR="00F55104" w:rsidRDefault="00AC6080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A5610E" w:rsidRPr="00F55104">
        <w:t>out_cikis_</w:t>
      </w:r>
      <w:proofErr w:type="gramStart"/>
      <w:r w:rsidR="00A5610E" w:rsidRPr="00F55104">
        <w:t>elde</w:t>
      </w:r>
      <w:proofErr w:type="spellEnd"/>
      <w:r w:rsidR="00A5610E" w:rsidRPr="00F55104">
        <w:t xml:space="preserve"> : </w:t>
      </w:r>
      <w:proofErr w:type="spellStart"/>
      <w:r w:rsidR="00A5610E" w:rsidRPr="00AC6080">
        <w:rPr>
          <w:b/>
          <w:color w:val="1F497D" w:themeColor="text2"/>
        </w:rPr>
        <w:t>out</w:t>
      </w:r>
      <w:proofErr w:type="spellEnd"/>
      <w:proofErr w:type="gram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093FE3">
        <w:rPr>
          <w:color w:val="4F81BD" w:themeColor="accent1"/>
        </w:rPr>
        <w:t>std_logic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F55104">
        <w:t xml:space="preserve">) </w:t>
      </w:r>
      <w:r w:rsidR="00A5610E" w:rsidRPr="00AC6080">
        <w:rPr>
          <w:b/>
          <w:color w:val="1F497D" w:themeColor="text2"/>
        </w:rPr>
        <w:t>is</w:t>
      </w:r>
    </w:p>
    <w:p w14:paraId="4EECB6F3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3CB0756F" w14:textId="09286D2F" w:rsidR="00CA7AB8" w:rsidRPr="00F55104" w:rsidRDefault="005A42D2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5610E" w:rsidRPr="00AC6080">
        <w:rPr>
          <w:b/>
          <w:color w:val="1F497D" w:themeColor="text2"/>
        </w:rPr>
        <w:t>variable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F55104">
        <w:t>v_elde</w:t>
      </w:r>
      <w:proofErr w:type="spellEnd"/>
      <w:r w:rsidR="00A5610E" w:rsidRPr="00F55104">
        <w:t xml:space="preserve">: </w:t>
      </w:r>
      <w:proofErr w:type="spellStart"/>
      <w:r w:rsidR="00A5610E" w:rsidRPr="00093FE3">
        <w:rPr>
          <w:color w:val="4F81BD" w:themeColor="accent1"/>
        </w:rPr>
        <w:t>std_logic_vector</w:t>
      </w:r>
      <w:proofErr w:type="spellEnd"/>
      <w:r w:rsidR="00A5610E" w:rsidRPr="00F55104">
        <w:t>(</w:t>
      </w:r>
      <w:r w:rsidR="00A5610E" w:rsidRPr="00D4253A">
        <w:rPr>
          <w:b/>
          <w:color w:val="F79646" w:themeColor="accent6"/>
        </w:rPr>
        <w:t>4</w:t>
      </w:r>
      <w:r w:rsidR="00A5610E" w:rsidRPr="00F55104">
        <w:t xml:space="preserve"> </w:t>
      </w:r>
      <w:proofErr w:type="spellStart"/>
      <w:r w:rsidR="00A5610E" w:rsidRPr="00093FE3">
        <w:rPr>
          <w:color w:val="4F81BD" w:themeColor="accent1"/>
        </w:rPr>
        <w:t>downto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>);</w:t>
      </w:r>
    </w:p>
    <w:p w14:paraId="6A335D05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468AF723" w14:textId="3E17129B" w:rsidR="00F55104" w:rsidRPr="00AC6080" w:rsidRDefault="005A42D2" w:rsidP="001E0892">
      <w:pPr>
        <w:pStyle w:val="KOD"/>
        <w:numPr>
          <w:ilvl w:val="0"/>
          <w:numId w:val="27"/>
        </w:numPr>
        <w:ind w:left="680" w:hanging="340"/>
        <w:rPr>
          <w:b/>
        </w:rPr>
      </w:pPr>
      <w:r>
        <w:rPr>
          <w:b/>
          <w:color w:val="1F497D" w:themeColor="text2"/>
        </w:rPr>
        <w:lastRenderedPageBreak/>
        <w:t xml:space="preserve">  </w:t>
      </w:r>
      <w:proofErr w:type="spellStart"/>
      <w:r w:rsidR="00F55104" w:rsidRPr="00AC6080">
        <w:rPr>
          <w:b/>
          <w:color w:val="1F497D" w:themeColor="text2"/>
        </w:rPr>
        <w:t>b</w:t>
      </w:r>
      <w:r w:rsidR="00A5610E" w:rsidRPr="00AC6080">
        <w:rPr>
          <w:b/>
          <w:color w:val="1F497D" w:themeColor="text2"/>
        </w:rPr>
        <w:t>egin</w:t>
      </w:r>
      <w:proofErr w:type="spellEnd"/>
    </w:p>
    <w:p w14:paraId="22C9EE3F" w14:textId="77777777" w:rsidR="005A42D2" w:rsidRDefault="005A42D2" w:rsidP="001E0892">
      <w:pPr>
        <w:pStyle w:val="KOD"/>
        <w:numPr>
          <w:ilvl w:val="0"/>
          <w:numId w:val="27"/>
        </w:numPr>
        <w:ind w:left="680" w:hanging="340"/>
      </w:pPr>
    </w:p>
    <w:p w14:paraId="2A0EBD62" w14:textId="685CF398" w:rsidR="00F55104" w:rsidRDefault="00803E47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proofErr w:type="gramStart"/>
      <w:r w:rsidR="00A5610E" w:rsidRPr="00F55104">
        <w:t>v</w:t>
      </w:r>
      <w:proofErr w:type="gramEnd"/>
      <w:r w:rsidR="00A5610E" w:rsidRPr="00F55104">
        <w:t>_elde</w:t>
      </w:r>
      <w:proofErr w:type="spellEnd"/>
      <w:r w:rsidR="00A5610E" w:rsidRPr="00F55104">
        <w:t xml:space="preserve">(0) := </w:t>
      </w:r>
      <w:proofErr w:type="spellStart"/>
      <w:r w:rsidR="00A5610E" w:rsidRPr="00F55104">
        <w:t>in_giris_elde</w:t>
      </w:r>
      <w:proofErr w:type="spellEnd"/>
      <w:r w:rsidR="00A5610E" w:rsidRPr="00F55104">
        <w:t>;</w:t>
      </w:r>
    </w:p>
    <w:p w14:paraId="7F5FABF6" w14:textId="0F4341A6" w:rsidR="00F55104" w:rsidRDefault="00803E47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5610E" w:rsidRPr="00AC6080">
        <w:rPr>
          <w:b/>
          <w:color w:val="1F497D" w:themeColor="text2"/>
        </w:rPr>
        <w:t>for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F55104">
        <w:t>n_i</w:t>
      </w:r>
      <w:proofErr w:type="spellEnd"/>
      <w:r w:rsidR="00A5610E" w:rsidRPr="00F55104">
        <w:t xml:space="preserve"> </w:t>
      </w:r>
      <w:r w:rsidR="00A5610E" w:rsidRPr="00AC6080">
        <w:rPr>
          <w:b/>
          <w:color w:val="1F497D" w:themeColor="text2"/>
        </w:rPr>
        <w:t>in</w:t>
      </w:r>
      <w:r w:rsidR="00A5610E" w:rsidRPr="00AC6080">
        <w:rPr>
          <w:color w:val="1F497D" w:themeColor="text2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 xml:space="preserve"> </w:t>
      </w:r>
      <w:proofErr w:type="spellStart"/>
      <w:r w:rsidR="00A5610E" w:rsidRPr="00093FE3">
        <w:rPr>
          <w:color w:val="4F81BD" w:themeColor="accent1"/>
        </w:rPr>
        <w:t>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3</w:t>
      </w:r>
      <w:r w:rsidR="00A5610E" w:rsidRPr="00F55104">
        <w:t xml:space="preserve"> </w:t>
      </w:r>
      <w:proofErr w:type="spellStart"/>
      <w:r w:rsidR="00A5610E" w:rsidRPr="00AC6080">
        <w:rPr>
          <w:b/>
          <w:color w:val="1F497D" w:themeColor="text2"/>
        </w:rPr>
        <w:t>loop</w:t>
      </w:r>
      <w:proofErr w:type="spellEnd"/>
      <w:r w:rsidR="00A5610E" w:rsidRPr="00AC6080">
        <w:rPr>
          <w:color w:val="1F497D" w:themeColor="text2"/>
        </w:rPr>
        <w:t xml:space="preserve">      </w:t>
      </w:r>
    </w:p>
    <w:p w14:paraId="70FE6539" w14:textId="242D4F8B" w:rsidR="00F55104" w:rsidRDefault="005A42D2" w:rsidP="001E0892">
      <w:pPr>
        <w:pStyle w:val="KOD"/>
        <w:numPr>
          <w:ilvl w:val="0"/>
          <w:numId w:val="27"/>
        </w:numPr>
        <w:ind w:left="680" w:hanging="340"/>
      </w:pPr>
      <w:r>
        <w:t xml:space="preserve">  </w:t>
      </w:r>
      <w:r w:rsidR="00803E47">
        <w:t xml:space="preserve">    </w:t>
      </w:r>
      <w:proofErr w:type="spellStart"/>
      <w:r w:rsidR="00A5610E" w:rsidRPr="00F55104">
        <w:t>out_cikis</w:t>
      </w:r>
      <w:proofErr w:type="spellEnd"/>
      <w:r w:rsidR="00A5610E" w:rsidRPr="00F55104">
        <w:t xml:space="preserve"> (</w:t>
      </w:r>
      <w:proofErr w:type="spellStart"/>
      <w:r w:rsidR="00A5610E" w:rsidRPr="00F55104">
        <w:t>n_i</w:t>
      </w:r>
      <w:proofErr w:type="spellEnd"/>
      <w:r w:rsidR="00A5610E" w:rsidRPr="00F55104">
        <w:t>) := in_giris_1(</w:t>
      </w:r>
      <w:proofErr w:type="spellStart"/>
      <w:r w:rsidR="00A5610E" w:rsidRPr="00F55104">
        <w:t>n_i</w:t>
      </w:r>
      <w:proofErr w:type="spellEnd"/>
      <w:r w:rsidR="00A5610E" w:rsidRPr="00F55104">
        <w:t xml:space="preserve">) </w:t>
      </w:r>
      <w:proofErr w:type="spellStart"/>
      <w:r w:rsidR="00A5610E" w:rsidRPr="003E302E">
        <w:rPr>
          <w:b/>
          <w:color w:val="1F497D" w:themeColor="text2"/>
        </w:rPr>
        <w:t>xor</w:t>
      </w:r>
      <w:proofErr w:type="spellEnd"/>
      <w:r w:rsidR="00A5610E" w:rsidRPr="003E302E">
        <w:rPr>
          <w:color w:val="1F497D" w:themeColor="text2"/>
        </w:rPr>
        <w:t xml:space="preserve"> </w:t>
      </w:r>
      <w:r w:rsidR="00A5610E" w:rsidRPr="00F55104">
        <w:t>in_giris_2(</w:t>
      </w:r>
      <w:proofErr w:type="spellStart"/>
      <w:r w:rsidR="00A5610E" w:rsidRPr="00F55104">
        <w:t>n_i</w:t>
      </w:r>
      <w:proofErr w:type="spellEnd"/>
      <w:r w:rsidR="00A5610E" w:rsidRPr="00F55104">
        <w:t xml:space="preserve">) </w:t>
      </w:r>
      <w:proofErr w:type="spellStart"/>
      <w:proofErr w:type="gramStart"/>
      <w:r w:rsidR="00A5610E" w:rsidRPr="003E302E">
        <w:rPr>
          <w:b/>
          <w:color w:val="1F497D" w:themeColor="text2"/>
        </w:rPr>
        <w:t>xor</w:t>
      </w:r>
      <w:proofErr w:type="spellEnd"/>
      <w:r w:rsidR="00A5610E" w:rsidRPr="003E302E">
        <w:rPr>
          <w:color w:val="1F497D" w:themeColor="text2"/>
        </w:rPr>
        <w:t xml:space="preserve"> </w:t>
      </w:r>
      <w:r w:rsidRPr="003E302E">
        <w:rPr>
          <w:color w:val="1F497D" w:themeColor="text2"/>
        </w:rPr>
        <w:t xml:space="preserve">  </w:t>
      </w:r>
      <w:proofErr w:type="spellStart"/>
      <w:r w:rsidR="00A5610E" w:rsidRPr="00F55104">
        <w:t>v</w:t>
      </w:r>
      <w:proofErr w:type="gramEnd"/>
      <w:r w:rsidR="00A5610E" w:rsidRPr="00F55104">
        <w:t>_elde</w:t>
      </w:r>
      <w:proofErr w:type="spellEnd"/>
      <w:r w:rsidR="00A5610E" w:rsidRPr="00F55104">
        <w:t>(</w:t>
      </w:r>
      <w:proofErr w:type="spellStart"/>
      <w:r w:rsidR="00A5610E" w:rsidRPr="00F55104">
        <w:t>n_i</w:t>
      </w:r>
      <w:proofErr w:type="spellEnd"/>
      <w:r w:rsidR="00A5610E" w:rsidRPr="00F55104">
        <w:t>);</w:t>
      </w:r>
    </w:p>
    <w:p w14:paraId="1F3B6DB9" w14:textId="7B27435B" w:rsidR="00F55104" w:rsidRDefault="005A42D2" w:rsidP="001E0892">
      <w:pPr>
        <w:pStyle w:val="KOD"/>
        <w:numPr>
          <w:ilvl w:val="0"/>
          <w:numId w:val="27"/>
        </w:numPr>
        <w:ind w:left="680" w:hanging="340"/>
      </w:pPr>
      <w:r>
        <w:t xml:space="preserve">  </w:t>
      </w:r>
      <w:r w:rsidR="00803E47">
        <w:t xml:space="preserve">    </w:t>
      </w:r>
      <w:proofErr w:type="spellStart"/>
      <w:proofErr w:type="gramStart"/>
      <w:r w:rsidR="00A5610E" w:rsidRPr="00F55104">
        <w:t>v</w:t>
      </w:r>
      <w:proofErr w:type="gramEnd"/>
      <w:r w:rsidR="00A5610E" w:rsidRPr="00F55104">
        <w:t>_elde</w:t>
      </w:r>
      <w:proofErr w:type="spellEnd"/>
      <w:r w:rsidR="00A5610E" w:rsidRPr="00F55104">
        <w:t>(</w:t>
      </w:r>
      <w:proofErr w:type="spellStart"/>
      <w:r w:rsidR="00A5610E" w:rsidRPr="00F55104">
        <w:t>n_i</w:t>
      </w:r>
      <w:proofErr w:type="spellEnd"/>
      <w:r w:rsidR="00A5610E" w:rsidRPr="00F55104">
        <w:t xml:space="preserve"> + 1) := (in_giris_1(</w:t>
      </w:r>
      <w:proofErr w:type="spellStart"/>
      <w:r w:rsidR="00A5610E" w:rsidRPr="00F55104">
        <w:t>n_i</w:t>
      </w:r>
      <w:proofErr w:type="spellEnd"/>
      <w:r w:rsidR="00A5610E" w:rsidRPr="00F55104">
        <w:t xml:space="preserve">) </w:t>
      </w:r>
      <w:proofErr w:type="spellStart"/>
      <w:r w:rsidR="00A5610E" w:rsidRPr="003E302E">
        <w:rPr>
          <w:b/>
          <w:color w:val="1F497D" w:themeColor="text2"/>
        </w:rPr>
        <w:t>and</w:t>
      </w:r>
      <w:proofErr w:type="spellEnd"/>
      <w:r w:rsidR="00A5610E" w:rsidRPr="003E302E">
        <w:rPr>
          <w:color w:val="1F497D" w:themeColor="text2"/>
        </w:rPr>
        <w:t xml:space="preserve"> </w:t>
      </w:r>
      <w:r w:rsidR="00A5610E" w:rsidRPr="00F55104">
        <w:t>in_giris_2(</w:t>
      </w:r>
      <w:proofErr w:type="spellStart"/>
      <w:r w:rsidR="00A5610E" w:rsidRPr="00F55104">
        <w:t>n_i</w:t>
      </w:r>
      <w:proofErr w:type="spellEnd"/>
      <w:r w:rsidR="00A5610E" w:rsidRPr="00F55104">
        <w:t xml:space="preserve">)) </w:t>
      </w:r>
      <w:proofErr w:type="spellStart"/>
      <w:r w:rsidR="00A5610E" w:rsidRPr="003E302E">
        <w:rPr>
          <w:b/>
          <w:color w:val="1F497D" w:themeColor="text2"/>
        </w:rPr>
        <w:t>or</w:t>
      </w:r>
      <w:proofErr w:type="spellEnd"/>
      <w:r w:rsidR="00A5610E" w:rsidRPr="003E302E">
        <w:rPr>
          <w:color w:val="1F497D" w:themeColor="text2"/>
        </w:rPr>
        <w:t xml:space="preserve"> </w:t>
      </w:r>
      <w:r w:rsidR="00AD0BCE" w:rsidRPr="003E302E">
        <w:rPr>
          <w:color w:val="1F497D" w:themeColor="text2"/>
        </w:rPr>
        <w:t xml:space="preserve"> </w:t>
      </w:r>
      <w:r w:rsidR="00A5610E" w:rsidRPr="00F55104">
        <w:t>(in_giris_2(</w:t>
      </w:r>
      <w:proofErr w:type="spellStart"/>
      <w:r w:rsidR="00A5610E" w:rsidRPr="00F55104">
        <w:t>n_i</w:t>
      </w:r>
      <w:proofErr w:type="spellEnd"/>
      <w:r w:rsidR="00A5610E" w:rsidRPr="00F55104">
        <w:t xml:space="preserve">) </w:t>
      </w:r>
      <w:proofErr w:type="spellStart"/>
      <w:r w:rsidR="00A5610E" w:rsidRPr="003E302E">
        <w:rPr>
          <w:b/>
          <w:color w:val="1F497D" w:themeColor="text2"/>
        </w:rPr>
        <w:t>and</w:t>
      </w:r>
      <w:proofErr w:type="spellEnd"/>
      <w:r w:rsidR="00A5610E" w:rsidRPr="003E302E">
        <w:rPr>
          <w:color w:val="1F497D" w:themeColor="text2"/>
        </w:rPr>
        <w:t xml:space="preserve"> </w:t>
      </w:r>
      <w:proofErr w:type="spellStart"/>
      <w:r w:rsidR="00A5610E" w:rsidRPr="00F55104">
        <w:t>v_elde</w:t>
      </w:r>
      <w:proofErr w:type="spellEnd"/>
      <w:r w:rsidR="00A5610E" w:rsidRPr="00F55104">
        <w:t>(</w:t>
      </w:r>
      <w:proofErr w:type="spellStart"/>
      <w:r w:rsidR="00A5610E" w:rsidRPr="00F55104">
        <w:t>n_i</w:t>
      </w:r>
      <w:proofErr w:type="spellEnd"/>
      <w:r w:rsidR="00A5610E" w:rsidRPr="00F55104">
        <w:t xml:space="preserve">)) </w:t>
      </w:r>
      <w:proofErr w:type="spellStart"/>
      <w:r w:rsidR="00A5610E" w:rsidRPr="003E302E">
        <w:rPr>
          <w:b/>
          <w:color w:val="1F497D" w:themeColor="text2"/>
        </w:rPr>
        <w:t>or</w:t>
      </w:r>
      <w:proofErr w:type="spellEnd"/>
      <w:r w:rsidR="00AD0BCE" w:rsidRPr="003E302E">
        <w:rPr>
          <w:color w:val="1F497D" w:themeColor="text2"/>
        </w:rPr>
        <w:t xml:space="preserve"> </w:t>
      </w:r>
      <w:r w:rsidR="00A5610E" w:rsidRPr="00F55104">
        <w:t>(in</w:t>
      </w:r>
      <w:r w:rsidR="00AD0BCE" w:rsidRPr="00F55104">
        <w:t>_giris_2(</w:t>
      </w:r>
      <w:proofErr w:type="spellStart"/>
      <w:r w:rsidR="00AD0BCE" w:rsidRPr="00F55104">
        <w:t>n_i</w:t>
      </w:r>
      <w:proofErr w:type="spellEnd"/>
      <w:r w:rsidR="00AD0BCE" w:rsidRPr="00F55104">
        <w:t xml:space="preserve">) </w:t>
      </w:r>
      <w:proofErr w:type="spellStart"/>
      <w:r w:rsidR="00AD0BCE" w:rsidRPr="003E302E">
        <w:rPr>
          <w:b/>
          <w:color w:val="1F497D" w:themeColor="text2"/>
        </w:rPr>
        <w:t>and</w:t>
      </w:r>
      <w:proofErr w:type="spellEnd"/>
      <w:r w:rsidR="00AD0BCE" w:rsidRPr="003E302E">
        <w:rPr>
          <w:color w:val="1F497D" w:themeColor="text2"/>
        </w:rPr>
        <w:t xml:space="preserve"> </w:t>
      </w:r>
      <w:proofErr w:type="spellStart"/>
      <w:r w:rsidR="00AD0BCE" w:rsidRPr="00F55104">
        <w:t>v_elde</w:t>
      </w:r>
      <w:proofErr w:type="spellEnd"/>
      <w:r w:rsidR="00AD0BCE" w:rsidRPr="00F55104">
        <w:t>(</w:t>
      </w:r>
      <w:proofErr w:type="spellStart"/>
      <w:r w:rsidR="00AD0BCE" w:rsidRPr="00F55104">
        <w:t>n_i</w:t>
      </w:r>
      <w:proofErr w:type="spellEnd"/>
      <w:r w:rsidR="00AD0BCE" w:rsidRPr="00F55104">
        <w:t>));</w:t>
      </w:r>
    </w:p>
    <w:p w14:paraId="0F1E91D1" w14:textId="267B9303" w:rsidR="00F55104" w:rsidRDefault="00803E47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5610E" w:rsidRPr="00AC6080">
        <w:rPr>
          <w:b/>
          <w:color w:val="1F497D" w:themeColor="text2"/>
        </w:rPr>
        <w:t>end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AC6080">
        <w:rPr>
          <w:b/>
          <w:color w:val="1F497D" w:themeColor="text2"/>
        </w:rPr>
        <w:t>loop</w:t>
      </w:r>
      <w:proofErr w:type="spellEnd"/>
      <w:r w:rsidR="00A5610E" w:rsidRPr="00F55104">
        <w:t>;</w:t>
      </w:r>
    </w:p>
    <w:p w14:paraId="2496CC0E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0B84C650" w14:textId="12281329" w:rsidR="00AF480D" w:rsidRPr="00F55104" w:rsidRDefault="00803E47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A5610E" w:rsidRPr="00F55104">
        <w:t>out_cikis_elde</w:t>
      </w:r>
      <w:proofErr w:type="spellEnd"/>
      <w:r w:rsidR="00A5610E" w:rsidRPr="00F55104">
        <w:t xml:space="preserve"> := </w:t>
      </w:r>
      <w:proofErr w:type="spellStart"/>
      <w:r w:rsidR="00A5610E" w:rsidRPr="00F55104">
        <w:t>v_elde</w:t>
      </w:r>
      <w:proofErr w:type="spellEnd"/>
      <w:r w:rsidR="00A5610E" w:rsidRPr="00F55104">
        <w:t>(4);</w:t>
      </w:r>
    </w:p>
    <w:p w14:paraId="78714166" w14:textId="77777777" w:rsidR="00E9046D" w:rsidRDefault="00E9046D" w:rsidP="001E0892">
      <w:pPr>
        <w:pStyle w:val="KOD"/>
        <w:numPr>
          <w:ilvl w:val="0"/>
          <w:numId w:val="27"/>
        </w:numPr>
        <w:ind w:left="680" w:hanging="340"/>
      </w:pPr>
    </w:p>
    <w:p w14:paraId="387B69D2" w14:textId="4130F4CE" w:rsidR="008E0E8A" w:rsidRPr="00F55104" w:rsidRDefault="00803E47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A5610E" w:rsidRPr="00AC6080">
        <w:rPr>
          <w:b/>
          <w:color w:val="1F497D" w:themeColor="text2"/>
        </w:rPr>
        <w:t>end</w:t>
      </w:r>
      <w:proofErr w:type="spellEnd"/>
      <w:r w:rsidR="00A5610E" w:rsidRPr="00AC6080">
        <w:rPr>
          <w:color w:val="1F497D" w:themeColor="text2"/>
        </w:rPr>
        <w:t xml:space="preserve"> </w:t>
      </w:r>
      <w:r w:rsidR="00A5610E" w:rsidRPr="00F55104">
        <w:t>toplayici_4_bit;</w:t>
      </w:r>
    </w:p>
    <w:p w14:paraId="481EF081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11E65A77" w14:textId="77777777" w:rsidR="008E0E8A" w:rsidRPr="00AC6080" w:rsidRDefault="00A5610E" w:rsidP="001E0892">
      <w:pPr>
        <w:pStyle w:val="KOD"/>
        <w:numPr>
          <w:ilvl w:val="0"/>
          <w:numId w:val="27"/>
        </w:numPr>
        <w:ind w:left="680" w:hanging="340"/>
        <w:rPr>
          <w:b/>
        </w:rPr>
      </w:pPr>
      <w:proofErr w:type="spellStart"/>
      <w:r w:rsidRPr="00AC6080">
        <w:rPr>
          <w:b/>
          <w:color w:val="1F497D" w:themeColor="text2"/>
        </w:rPr>
        <w:t>begin</w:t>
      </w:r>
      <w:proofErr w:type="spellEnd"/>
    </w:p>
    <w:p w14:paraId="632BE629" w14:textId="77777777" w:rsidR="001E0892" w:rsidRDefault="001E0892" w:rsidP="001E0892">
      <w:pPr>
        <w:pStyle w:val="KOD"/>
        <w:numPr>
          <w:ilvl w:val="0"/>
          <w:numId w:val="27"/>
        </w:numPr>
        <w:ind w:left="680" w:hanging="340"/>
      </w:pPr>
    </w:p>
    <w:p w14:paraId="3ABB4B25" w14:textId="56E66AC7" w:rsid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A5610E" w:rsidRPr="00AC6080">
        <w:rPr>
          <w:b/>
          <w:color w:val="1F497D" w:themeColor="text2"/>
        </w:rPr>
        <w:t>process</w:t>
      </w:r>
      <w:proofErr w:type="spellEnd"/>
      <w:r w:rsidR="00A5610E" w:rsidRPr="00F55104">
        <w:t>(</w:t>
      </w:r>
      <w:proofErr w:type="spellStart"/>
      <w:r w:rsidR="00A5610E" w:rsidRPr="00F55104">
        <w:t>in_giris_elde</w:t>
      </w:r>
      <w:proofErr w:type="spellEnd"/>
      <w:r w:rsidR="00A5610E" w:rsidRPr="00F55104">
        <w:t>, in_giris_1, in_giris_2)</w:t>
      </w:r>
    </w:p>
    <w:p w14:paraId="0B37BBF3" w14:textId="6A46475A" w:rsid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5610E" w:rsidRPr="00AC6080">
        <w:rPr>
          <w:b/>
          <w:color w:val="1F497D" w:themeColor="text2"/>
        </w:rPr>
        <w:t>variable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F55104">
        <w:t>v_</w:t>
      </w:r>
      <w:proofErr w:type="gramStart"/>
      <w:r w:rsidR="00A5610E" w:rsidRPr="00F55104">
        <w:t>cikis</w:t>
      </w:r>
      <w:proofErr w:type="spellEnd"/>
      <w:r w:rsidR="00A5610E" w:rsidRPr="00F55104">
        <w:t xml:space="preserve"> : </w:t>
      </w:r>
      <w:proofErr w:type="spellStart"/>
      <w:r w:rsidR="00A5610E" w:rsidRPr="00093FE3">
        <w:rPr>
          <w:color w:val="4F81BD" w:themeColor="accent1"/>
        </w:rPr>
        <w:t>std</w:t>
      </w:r>
      <w:proofErr w:type="gramEnd"/>
      <w:r w:rsidR="00A5610E" w:rsidRPr="00093FE3">
        <w:rPr>
          <w:color w:val="4F81BD" w:themeColor="accent1"/>
        </w:rPr>
        <w:t>_logic_vector</w:t>
      </w:r>
      <w:proofErr w:type="spellEnd"/>
      <w:r w:rsidR="00A5610E" w:rsidRPr="00F55104">
        <w:t>(</w:t>
      </w:r>
      <w:r w:rsidR="00A5610E" w:rsidRPr="00D4253A">
        <w:rPr>
          <w:b/>
          <w:color w:val="F79646" w:themeColor="accent6"/>
        </w:rPr>
        <w:t>3</w:t>
      </w:r>
      <w:r w:rsidR="00A5610E" w:rsidRPr="00F55104">
        <w:t xml:space="preserve"> </w:t>
      </w:r>
      <w:proofErr w:type="spellStart"/>
      <w:r w:rsidR="00A5610E" w:rsidRPr="00093FE3">
        <w:rPr>
          <w:color w:val="4F81BD" w:themeColor="accent1"/>
        </w:rPr>
        <w:t>downto</w:t>
      </w:r>
      <w:proofErr w:type="spellEnd"/>
      <w:r w:rsidR="00A5610E" w:rsidRPr="00093FE3">
        <w:rPr>
          <w:color w:val="4F81BD" w:themeColor="accent1"/>
        </w:rPr>
        <w:t xml:space="preserve"> </w:t>
      </w:r>
      <w:r w:rsidR="00A5610E" w:rsidRPr="00D4253A">
        <w:rPr>
          <w:b/>
          <w:color w:val="F79646" w:themeColor="accent6"/>
        </w:rPr>
        <w:t>0</w:t>
      </w:r>
      <w:r w:rsidR="00A5610E" w:rsidRPr="00F55104">
        <w:t>);</w:t>
      </w:r>
    </w:p>
    <w:p w14:paraId="1BED9AC6" w14:textId="2B45B433" w:rsid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5610E" w:rsidRPr="00AC6080">
        <w:rPr>
          <w:b/>
          <w:color w:val="1F497D" w:themeColor="text2"/>
        </w:rPr>
        <w:t>variable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F55104">
        <w:t>v_cikis_</w:t>
      </w:r>
      <w:proofErr w:type="gramStart"/>
      <w:r w:rsidR="00A5610E" w:rsidRPr="00F55104">
        <w:t>elde</w:t>
      </w:r>
      <w:proofErr w:type="spellEnd"/>
      <w:r w:rsidR="00A5610E" w:rsidRPr="00F55104">
        <w:t xml:space="preserve"> : </w:t>
      </w:r>
      <w:proofErr w:type="spellStart"/>
      <w:r w:rsidR="00A5610E" w:rsidRPr="00093FE3">
        <w:rPr>
          <w:color w:val="4F81BD" w:themeColor="accent1"/>
        </w:rPr>
        <w:t>std</w:t>
      </w:r>
      <w:proofErr w:type="gramEnd"/>
      <w:r w:rsidR="00A5610E" w:rsidRPr="00093FE3">
        <w:rPr>
          <w:color w:val="4F81BD" w:themeColor="accent1"/>
        </w:rPr>
        <w:t>_logic</w:t>
      </w:r>
      <w:proofErr w:type="spellEnd"/>
      <w:r w:rsidR="00A5610E" w:rsidRPr="00F55104">
        <w:t xml:space="preserve">;                </w:t>
      </w:r>
    </w:p>
    <w:p w14:paraId="4B5E611A" w14:textId="35891CB9" w:rsidR="00F55104" w:rsidRPr="00AC6080" w:rsidRDefault="006E44CB" w:rsidP="001E0892">
      <w:pPr>
        <w:pStyle w:val="KOD"/>
        <w:numPr>
          <w:ilvl w:val="0"/>
          <w:numId w:val="27"/>
        </w:numPr>
        <w:ind w:left="680" w:hanging="340"/>
        <w:rPr>
          <w:b/>
        </w:rPr>
      </w:pPr>
      <w:r>
        <w:rPr>
          <w:b/>
          <w:color w:val="1F497D" w:themeColor="text2"/>
        </w:rPr>
        <w:t xml:space="preserve">  </w:t>
      </w:r>
      <w:proofErr w:type="spellStart"/>
      <w:r w:rsidR="00A5610E" w:rsidRPr="00AC6080">
        <w:rPr>
          <w:b/>
          <w:color w:val="1F497D" w:themeColor="text2"/>
        </w:rPr>
        <w:t>begin</w:t>
      </w:r>
      <w:proofErr w:type="spellEnd"/>
    </w:p>
    <w:p w14:paraId="272CE376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6503426B" w14:textId="4AFE317D" w:rsid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r w:rsidR="00A5610E" w:rsidRPr="00F55104">
        <w:t>toplayici_4_bit(</w:t>
      </w:r>
      <w:proofErr w:type="spellStart"/>
      <w:r w:rsidR="00A5610E" w:rsidRPr="00F55104">
        <w:t>in_giris_elde</w:t>
      </w:r>
      <w:proofErr w:type="spellEnd"/>
      <w:r w:rsidR="00A5610E" w:rsidRPr="00F55104">
        <w:t>, in_giris_1, in_giris_2,</w:t>
      </w:r>
      <w:r w:rsidR="008029C0" w:rsidRPr="00F55104">
        <w:t xml:space="preserve"> </w:t>
      </w:r>
      <w:proofErr w:type="spellStart"/>
      <w:r w:rsidR="00A5610E" w:rsidRPr="00F55104">
        <w:t>v_cikis</w:t>
      </w:r>
      <w:proofErr w:type="spellEnd"/>
      <w:r w:rsidR="00A5610E" w:rsidRPr="00F55104">
        <w:t xml:space="preserve">, </w:t>
      </w:r>
      <w:proofErr w:type="spellStart"/>
      <w:r w:rsidR="00A5610E" w:rsidRPr="00F55104">
        <w:t>v_cikis_elde</w:t>
      </w:r>
      <w:proofErr w:type="spellEnd"/>
      <w:r w:rsidR="00A5610E" w:rsidRPr="00F55104">
        <w:t xml:space="preserve"> );</w:t>
      </w:r>
    </w:p>
    <w:p w14:paraId="7B8A1F44" w14:textId="62272A18" w:rsid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A5610E" w:rsidRPr="00F55104">
        <w:t>out_cikis</w:t>
      </w:r>
      <w:proofErr w:type="spellEnd"/>
      <w:r w:rsidR="00A5610E" w:rsidRPr="00F55104">
        <w:t xml:space="preserve"> &lt;= </w:t>
      </w:r>
      <w:proofErr w:type="spellStart"/>
      <w:r w:rsidR="00A5610E" w:rsidRPr="00F55104">
        <w:t>v_cikis</w:t>
      </w:r>
      <w:proofErr w:type="spellEnd"/>
      <w:r w:rsidR="00A5610E" w:rsidRPr="00F55104">
        <w:t>;</w:t>
      </w:r>
    </w:p>
    <w:p w14:paraId="10C05E0E" w14:textId="0FC5CB6E" w:rsidR="008029C0" w:rsidRPr="00F55104" w:rsidRDefault="006E44CB" w:rsidP="001E0892">
      <w:pPr>
        <w:pStyle w:val="KOD"/>
        <w:numPr>
          <w:ilvl w:val="0"/>
          <w:numId w:val="27"/>
        </w:numPr>
        <w:ind w:left="680" w:hanging="340"/>
      </w:pPr>
      <w:r>
        <w:t xml:space="preserve">    </w:t>
      </w:r>
      <w:proofErr w:type="spellStart"/>
      <w:r w:rsidR="00A5610E" w:rsidRPr="00F55104">
        <w:t>out_cikis_elde</w:t>
      </w:r>
      <w:proofErr w:type="spellEnd"/>
      <w:r w:rsidR="00A5610E" w:rsidRPr="00F55104">
        <w:t xml:space="preserve"> &lt;= </w:t>
      </w:r>
      <w:proofErr w:type="spellStart"/>
      <w:r w:rsidR="00A5610E" w:rsidRPr="00F55104">
        <w:t>v_cikis_elde</w:t>
      </w:r>
      <w:proofErr w:type="spellEnd"/>
      <w:r w:rsidR="00A5610E" w:rsidRPr="00F55104">
        <w:t>;</w:t>
      </w:r>
    </w:p>
    <w:p w14:paraId="3BA74D1B" w14:textId="276A1589" w:rsidR="008029C0" w:rsidRPr="00F55104" w:rsidRDefault="00FC2852" w:rsidP="001E0892">
      <w:pPr>
        <w:pStyle w:val="KOD"/>
        <w:numPr>
          <w:ilvl w:val="0"/>
          <w:numId w:val="27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A5610E" w:rsidRPr="00AC6080">
        <w:rPr>
          <w:b/>
          <w:color w:val="1F497D" w:themeColor="text2"/>
        </w:rPr>
        <w:t>end</w:t>
      </w:r>
      <w:proofErr w:type="spellEnd"/>
      <w:r w:rsidR="00A5610E" w:rsidRPr="00AC6080">
        <w:rPr>
          <w:color w:val="1F497D" w:themeColor="text2"/>
        </w:rPr>
        <w:t xml:space="preserve"> </w:t>
      </w:r>
      <w:proofErr w:type="spellStart"/>
      <w:r w:rsidR="00A5610E" w:rsidRPr="00AC6080">
        <w:rPr>
          <w:b/>
          <w:color w:val="1F497D" w:themeColor="text2"/>
        </w:rPr>
        <w:t>process</w:t>
      </w:r>
      <w:proofErr w:type="spellEnd"/>
      <w:r w:rsidR="00A5610E" w:rsidRPr="00F55104">
        <w:t>;</w:t>
      </w:r>
    </w:p>
    <w:p w14:paraId="7F2F2CE7" w14:textId="77777777" w:rsidR="00F55104" w:rsidRDefault="00F55104" w:rsidP="001E0892">
      <w:pPr>
        <w:pStyle w:val="KOD"/>
        <w:numPr>
          <w:ilvl w:val="0"/>
          <w:numId w:val="27"/>
        </w:numPr>
        <w:ind w:left="680" w:hanging="340"/>
      </w:pPr>
    </w:p>
    <w:p w14:paraId="2B1D015A" w14:textId="77777777" w:rsidR="00833813" w:rsidRPr="00F55104" w:rsidRDefault="00A5610E" w:rsidP="001E0892">
      <w:pPr>
        <w:pStyle w:val="KOD"/>
        <w:numPr>
          <w:ilvl w:val="0"/>
          <w:numId w:val="27"/>
        </w:numPr>
        <w:ind w:left="680" w:hanging="340"/>
      </w:pPr>
      <w:proofErr w:type="spellStart"/>
      <w:r w:rsidRPr="00AC6080">
        <w:rPr>
          <w:b/>
          <w:color w:val="1F497D" w:themeColor="text2"/>
        </w:rPr>
        <w:t>end</w:t>
      </w:r>
      <w:proofErr w:type="spellEnd"/>
      <w:r w:rsidRPr="00AC6080">
        <w:rPr>
          <w:color w:val="1F497D" w:themeColor="text2"/>
        </w:rPr>
        <w:t xml:space="preserve"> </w:t>
      </w:r>
      <w:proofErr w:type="spellStart"/>
      <w:r w:rsidRPr="00F55104">
        <w:t>Behavioral</w:t>
      </w:r>
      <w:proofErr w:type="spellEnd"/>
      <w:r w:rsidRPr="00F55104">
        <w:t>;</w:t>
      </w:r>
      <w:bookmarkStart w:id="3" w:name="_Toc394327669"/>
    </w:p>
    <w:p w14:paraId="5A5915B9" w14:textId="77777777" w:rsidR="00833813" w:rsidRDefault="00833813" w:rsidP="00833813">
      <w:pPr>
        <w:pStyle w:val="KOD"/>
      </w:pPr>
    </w:p>
    <w:p w14:paraId="2AEA0078" w14:textId="12C994AB" w:rsidR="00DD36A4" w:rsidRDefault="00DD36A4" w:rsidP="00833813">
      <w:pPr>
        <w:pStyle w:val="Balk2"/>
        <w:numPr>
          <w:ilvl w:val="1"/>
          <w:numId w:val="3"/>
        </w:numPr>
      </w:pPr>
      <w:proofErr w:type="spellStart"/>
      <w:r>
        <w:t>V</w:t>
      </w:r>
      <w:r w:rsidRPr="009548C3">
        <w:t>HDL’de</w:t>
      </w:r>
      <w:proofErr w:type="spellEnd"/>
      <w:r w:rsidRPr="009548C3">
        <w:t xml:space="preserve"> PACKAGE Kullanımı</w:t>
      </w:r>
      <w:bookmarkEnd w:id="3"/>
    </w:p>
    <w:p w14:paraId="35E3539D" w14:textId="77777777" w:rsidR="000B2B9C" w:rsidRPr="000B2B9C" w:rsidRDefault="000B2B9C" w:rsidP="000B2B9C"/>
    <w:p w14:paraId="6E20B7FC" w14:textId="77777777" w:rsidR="00DD36A4" w:rsidRDefault="00DD36A4" w:rsidP="00DD36A4">
      <w:pPr>
        <w:rPr>
          <w:rFonts w:cs="Times New Roman"/>
          <w:szCs w:val="24"/>
        </w:rPr>
      </w:pPr>
      <w:proofErr w:type="spellStart"/>
      <w:r w:rsidRPr="00530B6A">
        <w:rPr>
          <w:rFonts w:ascii="Courier New" w:hAnsi="Courier New" w:cs="Courier New"/>
          <w:b/>
          <w:szCs w:val="24"/>
        </w:rPr>
        <w:t>package</w:t>
      </w:r>
      <w:proofErr w:type="spellEnd"/>
      <w:r>
        <w:rPr>
          <w:rFonts w:cs="Times New Roman"/>
          <w:b/>
          <w:i/>
          <w:szCs w:val="24"/>
        </w:rPr>
        <w:t xml:space="preserve">, </w:t>
      </w:r>
      <w:r w:rsidRPr="009548C3">
        <w:rPr>
          <w:rFonts w:cs="Times New Roman"/>
          <w:szCs w:val="24"/>
        </w:rPr>
        <w:t xml:space="preserve">VHDL dilinde tanımlanacak olan </w:t>
      </w:r>
      <w:proofErr w:type="spellStart"/>
      <w:r w:rsidRPr="00530B6A">
        <w:rPr>
          <w:rFonts w:ascii="Courier New" w:hAnsi="Courier New" w:cs="Courier New"/>
          <w:b/>
          <w:szCs w:val="24"/>
        </w:rPr>
        <w:t>type</w:t>
      </w:r>
      <w:proofErr w:type="spellEnd"/>
      <w:r w:rsidRPr="009548C3">
        <w:rPr>
          <w:rFonts w:cs="Times New Roman"/>
          <w:szCs w:val="24"/>
        </w:rPr>
        <w:t xml:space="preserve">, </w:t>
      </w:r>
      <w:proofErr w:type="spellStart"/>
      <w:r w:rsidRPr="00530B6A">
        <w:rPr>
          <w:rFonts w:ascii="Courier New" w:hAnsi="Courier New" w:cs="Courier New"/>
          <w:b/>
          <w:szCs w:val="24"/>
        </w:rPr>
        <w:t>function</w:t>
      </w:r>
      <w:proofErr w:type="spellEnd"/>
      <w:r w:rsidRPr="009548C3">
        <w:rPr>
          <w:rFonts w:cs="Times New Roman"/>
          <w:szCs w:val="24"/>
        </w:rPr>
        <w:t xml:space="preserve"> gibi genel ifadeleri tanımlamada kullanılır. </w:t>
      </w:r>
      <w:proofErr w:type="spellStart"/>
      <w:r w:rsidRPr="00530B6A">
        <w:rPr>
          <w:rFonts w:ascii="Courier New" w:hAnsi="Courier New" w:cs="Courier New"/>
          <w:b/>
          <w:szCs w:val="24"/>
        </w:rPr>
        <w:t>package</w:t>
      </w:r>
      <w:proofErr w:type="spellEnd"/>
      <w:r w:rsidRPr="009548C3">
        <w:rPr>
          <w:rFonts w:cs="Times New Roman"/>
          <w:szCs w:val="24"/>
        </w:rPr>
        <w:t xml:space="preserve"> iki temel </w:t>
      </w:r>
      <w:proofErr w:type="spellStart"/>
      <w:r w:rsidRPr="009548C3">
        <w:rPr>
          <w:rFonts w:cs="Times New Roman"/>
          <w:szCs w:val="24"/>
        </w:rPr>
        <w:t>bömlümden</w:t>
      </w:r>
      <w:proofErr w:type="spellEnd"/>
      <w:r w:rsidRPr="009548C3">
        <w:rPr>
          <w:rFonts w:cs="Times New Roman"/>
          <w:szCs w:val="24"/>
        </w:rPr>
        <w:t xml:space="preserve"> oluşur: </w:t>
      </w:r>
    </w:p>
    <w:p w14:paraId="29E78512" w14:textId="77777777" w:rsidR="00DD36A4" w:rsidRPr="005D5192" w:rsidRDefault="00DD36A4" w:rsidP="00DD36A4">
      <w:pPr>
        <w:pStyle w:val="ListeParagraf"/>
        <w:numPr>
          <w:ilvl w:val="0"/>
          <w:numId w:val="4"/>
        </w:numPr>
        <w:spacing w:after="120"/>
        <w:rPr>
          <w:rFonts w:cs="Times New Roman"/>
          <w:i/>
          <w:szCs w:val="24"/>
        </w:rPr>
      </w:pPr>
      <w:proofErr w:type="gramStart"/>
      <w:r w:rsidRPr="005D5192">
        <w:rPr>
          <w:rFonts w:cs="Times New Roman"/>
          <w:i/>
          <w:szCs w:val="24"/>
        </w:rPr>
        <w:t>paket</w:t>
      </w:r>
      <w:proofErr w:type="gramEnd"/>
      <w:r w:rsidRPr="005D5192">
        <w:rPr>
          <w:rFonts w:cs="Times New Roman"/>
          <w:i/>
          <w:szCs w:val="24"/>
        </w:rPr>
        <w:t xml:space="preserve"> tanımlama</w:t>
      </w:r>
    </w:p>
    <w:p w14:paraId="31E8DF07" w14:textId="77777777" w:rsidR="00DD36A4" w:rsidRPr="005D5192" w:rsidRDefault="00DD36A4" w:rsidP="00DD36A4">
      <w:pPr>
        <w:pStyle w:val="ListeParagraf"/>
        <w:numPr>
          <w:ilvl w:val="0"/>
          <w:numId w:val="4"/>
        </w:numPr>
        <w:spacing w:after="120"/>
        <w:rPr>
          <w:rFonts w:cs="Times New Roman"/>
          <w:i/>
          <w:szCs w:val="24"/>
        </w:rPr>
      </w:pPr>
      <w:proofErr w:type="gramStart"/>
      <w:r w:rsidRPr="005D5192">
        <w:rPr>
          <w:rFonts w:cs="Times New Roman"/>
          <w:i/>
          <w:szCs w:val="24"/>
        </w:rPr>
        <w:t>paket</w:t>
      </w:r>
      <w:proofErr w:type="gramEnd"/>
      <w:r w:rsidRPr="005D5192">
        <w:rPr>
          <w:rFonts w:cs="Times New Roman"/>
          <w:i/>
          <w:szCs w:val="24"/>
        </w:rPr>
        <w:t xml:space="preserve"> gövdesi</w:t>
      </w:r>
    </w:p>
    <w:p w14:paraId="7B8714A0" w14:textId="77777777" w:rsidR="00DD36A4" w:rsidRDefault="00DD36A4" w:rsidP="00DD36A4">
      <w:pPr>
        <w:rPr>
          <w:rFonts w:cs="Times New Roman"/>
          <w:szCs w:val="24"/>
        </w:rPr>
      </w:pPr>
      <w:r w:rsidRPr="009548C3">
        <w:rPr>
          <w:rFonts w:cs="Times New Roman"/>
          <w:szCs w:val="24"/>
        </w:rPr>
        <w:t xml:space="preserve">Genel olarak paket dosyasında tanımlama işlemi aşağıdaki gibi yapışmaktadır. </w:t>
      </w:r>
    </w:p>
    <w:p w14:paraId="16F59429" w14:textId="77777777" w:rsidR="00DD36A4" w:rsidRPr="00D51BFC" w:rsidRDefault="00DD36A4" w:rsidP="00D51BFC">
      <w:pPr>
        <w:pStyle w:val="KOD"/>
        <w:ind w:left="708"/>
      </w:pPr>
      <w:proofErr w:type="spellStart"/>
      <w:r w:rsidRPr="00D51BFC">
        <w:rPr>
          <w:b/>
          <w:color w:val="1F497D" w:themeColor="text2"/>
        </w:rPr>
        <w:t>package</w:t>
      </w:r>
      <w:proofErr w:type="spellEnd"/>
      <w:r w:rsidRPr="00D51BFC">
        <w:rPr>
          <w:color w:val="1F497D" w:themeColor="text2"/>
        </w:rPr>
        <w:t xml:space="preserve"> </w:t>
      </w:r>
      <w:proofErr w:type="spellStart"/>
      <w:r w:rsidRPr="00D51BFC">
        <w:t>paket_adi</w:t>
      </w:r>
      <w:proofErr w:type="spellEnd"/>
      <w:r w:rsidRPr="00D51BFC">
        <w:t xml:space="preserve"> </w:t>
      </w:r>
      <w:r w:rsidRPr="00D51BFC">
        <w:rPr>
          <w:b/>
          <w:color w:val="1F497D" w:themeColor="text2"/>
        </w:rPr>
        <w:t>is</w:t>
      </w:r>
    </w:p>
    <w:p w14:paraId="6641A37D" w14:textId="5119BC0E" w:rsidR="00DD36A4" w:rsidRPr="00D51BFC" w:rsidRDefault="00DD36A4" w:rsidP="00D51BFC">
      <w:pPr>
        <w:pStyle w:val="KOD"/>
        <w:ind w:left="708"/>
      </w:pPr>
      <w:r w:rsidRPr="00D51BFC">
        <w:t xml:space="preserve">    Tip ve alt tip </w:t>
      </w:r>
      <w:proofErr w:type="spellStart"/>
      <w:r w:rsidRPr="00D51BFC">
        <w:t>tanimlama</w:t>
      </w:r>
      <w:proofErr w:type="spellEnd"/>
      <w:r w:rsidRPr="00D51BFC">
        <w:t xml:space="preserve">     </w:t>
      </w:r>
    </w:p>
    <w:p w14:paraId="7F29CDE5" w14:textId="1CE32546" w:rsidR="00DD36A4" w:rsidRPr="00D51BFC" w:rsidRDefault="00D94D99" w:rsidP="00D51BFC">
      <w:pPr>
        <w:pStyle w:val="KOD"/>
        <w:ind w:left="708"/>
      </w:pPr>
      <w:r w:rsidRPr="00D51BFC">
        <w:t xml:space="preserve">    </w:t>
      </w:r>
      <w:r w:rsidR="00DD36A4" w:rsidRPr="00D51BFC">
        <w:t>Alt programlar</w:t>
      </w:r>
    </w:p>
    <w:p w14:paraId="01CCC215" w14:textId="1FEB31D3" w:rsidR="00DD36A4" w:rsidRPr="00D51BFC" w:rsidRDefault="00D94D99" w:rsidP="00D51BFC">
      <w:pPr>
        <w:pStyle w:val="KOD"/>
        <w:ind w:left="708"/>
      </w:pPr>
      <w:r w:rsidRPr="00D51BFC">
        <w:lastRenderedPageBreak/>
        <w:t xml:space="preserve">    </w:t>
      </w:r>
      <w:r w:rsidR="00DD36A4" w:rsidRPr="00D51BFC">
        <w:t xml:space="preserve">Sabitler, sinyaller, </w:t>
      </w:r>
      <w:proofErr w:type="spellStart"/>
      <w:r w:rsidR="00DD36A4" w:rsidRPr="00D51BFC">
        <w:t>vb</w:t>
      </w:r>
      <w:proofErr w:type="spellEnd"/>
      <w:r w:rsidR="00DD36A4" w:rsidRPr="00D51BFC">
        <w:t xml:space="preserve">     </w:t>
      </w:r>
    </w:p>
    <w:p w14:paraId="273E44B8" w14:textId="56AD4BFA" w:rsidR="00DD36A4" w:rsidRPr="00D51BFC" w:rsidRDefault="00DD36A4" w:rsidP="00D51BFC">
      <w:pPr>
        <w:pStyle w:val="KOD"/>
        <w:ind w:left="708"/>
      </w:pPr>
      <w:proofErr w:type="spellStart"/>
      <w:r w:rsidRPr="00D51BFC">
        <w:rPr>
          <w:b/>
          <w:color w:val="1F497D" w:themeColor="text2"/>
        </w:rPr>
        <w:t>end</w:t>
      </w:r>
      <w:proofErr w:type="spellEnd"/>
      <w:r w:rsidRPr="00D51BFC">
        <w:rPr>
          <w:color w:val="1F497D" w:themeColor="text2"/>
        </w:rPr>
        <w:t xml:space="preserve"> </w:t>
      </w:r>
      <w:proofErr w:type="spellStart"/>
      <w:r w:rsidRPr="00D51BFC">
        <w:t>paket_adi</w:t>
      </w:r>
      <w:proofErr w:type="spellEnd"/>
      <w:r w:rsidRPr="00D51BFC">
        <w:t>;</w:t>
      </w:r>
    </w:p>
    <w:p w14:paraId="1ADF1D51" w14:textId="77777777" w:rsidR="00DD36A4" w:rsidRPr="00D51BFC" w:rsidRDefault="00DD36A4" w:rsidP="00D51BFC">
      <w:pPr>
        <w:pStyle w:val="KOD"/>
        <w:ind w:left="708"/>
      </w:pPr>
    </w:p>
    <w:p w14:paraId="7C746811" w14:textId="77777777" w:rsidR="00DD36A4" w:rsidRPr="00D51BFC" w:rsidRDefault="00DD36A4" w:rsidP="00D51BFC">
      <w:pPr>
        <w:pStyle w:val="KOD"/>
        <w:ind w:left="708"/>
      </w:pPr>
      <w:proofErr w:type="spellStart"/>
      <w:r w:rsidRPr="00D51BFC">
        <w:rPr>
          <w:b/>
          <w:color w:val="1F497D" w:themeColor="text2"/>
        </w:rPr>
        <w:t>package</w:t>
      </w:r>
      <w:proofErr w:type="spellEnd"/>
      <w:r w:rsidRPr="00D51BFC">
        <w:rPr>
          <w:color w:val="1F497D" w:themeColor="text2"/>
        </w:rPr>
        <w:t xml:space="preserve"> </w:t>
      </w:r>
      <w:r w:rsidRPr="00D51BFC">
        <w:rPr>
          <w:b/>
          <w:color w:val="1F497D" w:themeColor="text2"/>
        </w:rPr>
        <w:t>body</w:t>
      </w:r>
      <w:r w:rsidRPr="00D51BFC">
        <w:rPr>
          <w:color w:val="1F497D" w:themeColor="text2"/>
        </w:rPr>
        <w:t xml:space="preserve"> </w:t>
      </w:r>
      <w:proofErr w:type="spellStart"/>
      <w:r w:rsidRPr="00D51BFC">
        <w:t>paket_adi</w:t>
      </w:r>
      <w:proofErr w:type="spellEnd"/>
      <w:r w:rsidRPr="00D51BFC">
        <w:t xml:space="preserve"> </w:t>
      </w:r>
      <w:r w:rsidRPr="00D51BFC">
        <w:rPr>
          <w:b/>
          <w:color w:val="1F497D" w:themeColor="text2"/>
        </w:rPr>
        <w:t>is</w:t>
      </w:r>
    </w:p>
    <w:p w14:paraId="18C9447F" w14:textId="0BA3A485" w:rsidR="00DD36A4" w:rsidRPr="00D51BFC" w:rsidRDefault="00DD36A4" w:rsidP="00D51BFC">
      <w:pPr>
        <w:pStyle w:val="KOD"/>
        <w:ind w:left="708"/>
      </w:pPr>
      <w:r w:rsidRPr="00D51BFC">
        <w:t xml:space="preserve">    Öncelikli tanımlamalar</w:t>
      </w:r>
    </w:p>
    <w:p w14:paraId="7C557A66" w14:textId="578104D8" w:rsidR="00DD36A4" w:rsidRPr="00D51BFC" w:rsidRDefault="00DD36A4" w:rsidP="00D51BFC">
      <w:pPr>
        <w:pStyle w:val="KOD"/>
        <w:ind w:left="708"/>
      </w:pPr>
      <w:r w:rsidRPr="00D51BFC">
        <w:t xml:space="preserve">    Sabitler</w:t>
      </w:r>
    </w:p>
    <w:p w14:paraId="76459915" w14:textId="72FFB99F" w:rsidR="00DD36A4" w:rsidRPr="00D51BFC" w:rsidRDefault="00DD36A4" w:rsidP="00D51BFC">
      <w:pPr>
        <w:pStyle w:val="KOD"/>
        <w:ind w:left="708"/>
      </w:pPr>
      <w:r w:rsidRPr="00D51BFC">
        <w:t xml:space="preserve">    Altprogramlar</w:t>
      </w:r>
    </w:p>
    <w:p w14:paraId="670EA88C" w14:textId="1C2282C6" w:rsidR="00DD36A4" w:rsidRPr="00D51BFC" w:rsidRDefault="00D94D99" w:rsidP="00D51BFC">
      <w:pPr>
        <w:pStyle w:val="KOD"/>
        <w:ind w:left="708"/>
      </w:pPr>
      <w:r w:rsidRPr="00D51BFC">
        <w:t xml:space="preserve">    </w:t>
      </w:r>
      <w:r w:rsidR="00DD36A4" w:rsidRPr="00D51BFC">
        <w:t xml:space="preserve">Tip ve alt tip </w:t>
      </w:r>
      <w:proofErr w:type="spellStart"/>
      <w:r w:rsidR="00DD36A4" w:rsidRPr="00D51BFC">
        <w:t>tanimlama</w:t>
      </w:r>
      <w:proofErr w:type="spellEnd"/>
      <w:r w:rsidR="00DD36A4" w:rsidRPr="00D51BFC">
        <w:t xml:space="preserve">     </w:t>
      </w:r>
    </w:p>
    <w:p w14:paraId="3864EEAF" w14:textId="5148986D" w:rsidR="00DD36A4" w:rsidRPr="00D51BFC" w:rsidRDefault="00D94D99" w:rsidP="00D51BFC">
      <w:pPr>
        <w:pStyle w:val="KOD"/>
        <w:ind w:left="708"/>
      </w:pPr>
      <w:r w:rsidRPr="00D51BFC">
        <w:t xml:space="preserve">    </w:t>
      </w:r>
      <w:r w:rsidR="00DD36A4" w:rsidRPr="00D51BFC">
        <w:t>Alt programlar</w:t>
      </w:r>
    </w:p>
    <w:p w14:paraId="132571AA" w14:textId="635045D1" w:rsidR="00DD36A4" w:rsidRPr="00D51BFC" w:rsidRDefault="00D94D99" w:rsidP="00D51BFC">
      <w:pPr>
        <w:pStyle w:val="KOD"/>
        <w:ind w:left="708"/>
      </w:pPr>
      <w:r w:rsidRPr="00D51BFC">
        <w:t xml:space="preserve">    </w:t>
      </w:r>
      <w:r w:rsidR="00DD36A4" w:rsidRPr="00D51BFC">
        <w:t xml:space="preserve">Sabitler, sinyaller, </w:t>
      </w:r>
      <w:proofErr w:type="spellStart"/>
      <w:r w:rsidR="00DD36A4" w:rsidRPr="00D51BFC">
        <w:t>vb</w:t>
      </w:r>
      <w:proofErr w:type="spellEnd"/>
      <w:r w:rsidR="00DD36A4" w:rsidRPr="00D51BFC">
        <w:t xml:space="preserve">     </w:t>
      </w:r>
    </w:p>
    <w:p w14:paraId="1E86422E" w14:textId="77777777" w:rsidR="00DD36A4" w:rsidRPr="00D51BFC" w:rsidRDefault="00DD36A4" w:rsidP="00D51BFC">
      <w:pPr>
        <w:pStyle w:val="KOD"/>
        <w:ind w:left="708"/>
      </w:pPr>
      <w:proofErr w:type="spellStart"/>
      <w:r w:rsidRPr="00D51BFC">
        <w:rPr>
          <w:b/>
          <w:color w:val="1F497D" w:themeColor="text2"/>
        </w:rPr>
        <w:t>end</w:t>
      </w:r>
      <w:proofErr w:type="spellEnd"/>
      <w:r w:rsidRPr="00D51BFC">
        <w:rPr>
          <w:color w:val="1F497D" w:themeColor="text2"/>
        </w:rPr>
        <w:t xml:space="preserve"> </w:t>
      </w:r>
      <w:proofErr w:type="spellStart"/>
      <w:r w:rsidRPr="00D51BFC">
        <w:t>paket_adi</w:t>
      </w:r>
      <w:proofErr w:type="spellEnd"/>
      <w:r w:rsidRPr="00D51BFC">
        <w:t>;</w:t>
      </w:r>
    </w:p>
    <w:p w14:paraId="1FA593C3" w14:textId="77777777" w:rsidR="00DD36A4" w:rsidRPr="00A62299" w:rsidRDefault="00DD36A4" w:rsidP="00DD36A4">
      <w:pPr>
        <w:rPr>
          <w:rFonts w:cs="Times New Roman"/>
          <w:b/>
          <w:i/>
          <w:szCs w:val="24"/>
        </w:rPr>
      </w:pPr>
    </w:p>
    <w:p w14:paraId="2E226A65" w14:textId="26E9E132" w:rsidR="00DD36A4" w:rsidRDefault="00E766C8" w:rsidP="00DD36A4">
      <w:pPr>
        <w:rPr>
          <w:rFonts w:cs="Times New Roman"/>
          <w:szCs w:val="24"/>
        </w:rPr>
      </w:pPr>
      <w:r w:rsidRPr="002E3073">
        <w:rPr>
          <w:rFonts w:ascii="Courier New" w:hAnsi="Courier New" w:cs="Courier New"/>
          <w:b/>
        </w:rPr>
        <w:t>Örnek 6</w:t>
      </w:r>
      <w:r>
        <w:rPr>
          <w:rFonts w:ascii="Courier New" w:hAnsi="Courier New" w:cs="Courier New"/>
          <w:b/>
        </w:rPr>
        <w:t>.5</w:t>
      </w:r>
      <w:r w:rsidRPr="002E3073">
        <w:rPr>
          <w:rFonts w:ascii="Courier New" w:hAnsi="Courier New" w:cs="Courier New"/>
          <w:b/>
        </w:rPr>
        <w:t>:</w:t>
      </w:r>
      <w:r>
        <w:t xml:space="preserve"> </w:t>
      </w:r>
      <w:r w:rsidR="00530B6A">
        <w:rPr>
          <w:rFonts w:cs="Times New Roman"/>
          <w:szCs w:val="24"/>
        </w:rPr>
        <w:t>Aşağıda ö</w:t>
      </w:r>
      <w:r w:rsidR="00DD36A4" w:rsidRPr="009548C3">
        <w:rPr>
          <w:rFonts w:cs="Times New Roman"/>
          <w:szCs w:val="24"/>
        </w:rPr>
        <w:t>rnek olarak</w:t>
      </w:r>
      <w:r w:rsidR="00DD36A4">
        <w:rPr>
          <w:rFonts w:cs="Times New Roman"/>
          <w:szCs w:val="24"/>
        </w:rPr>
        <w:t xml:space="preserve"> oluşturulan </w:t>
      </w:r>
      <w:proofErr w:type="spellStart"/>
      <w:r w:rsidR="00DD36A4" w:rsidRPr="00530B6A">
        <w:rPr>
          <w:rFonts w:ascii="Courier New" w:hAnsi="Courier New" w:cs="Courier New"/>
          <w:b/>
          <w:szCs w:val="24"/>
        </w:rPr>
        <w:t>benim_</w:t>
      </w:r>
      <w:proofErr w:type="gramStart"/>
      <w:r w:rsidR="00DD36A4" w:rsidRPr="00530B6A">
        <w:rPr>
          <w:rFonts w:ascii="Courier New" w:hAnsi="Courier New" w:cs="Courier New"/>
          <w:b/>
          <w:szCs w:val="24"/>
        </w:rPr>
        <w:t>paketim</w:t>
      </w:r>
      <w:r w:rsidR="00530B6A" w:rsidRPr="00530B6A">
        <w:rPr>
          <w:rFonts w:ascii="Courier New" w:hAnsi="Courier New" w:cs="Courier New"/>
          <w:b/>
          <w:szCs w:val="24"/>
        </w:rPr>
        <w:t>.vhd</w:t>
      </w:r>
      <w:proofErr w:type="spellEnd"/>
      <w:proofErr w:type="gramEnd"/>
      <w:r w:rsidR="00DD36A4" w:rsidRPr="00530B6A">
        <w:rPr>
          <w:rFonts w:cs="Times New Roman"/>
          <w:b/>
          <w:szCs w:val="24"/>
        </w:rPr>
        <w:t xml:space="preserve"> </w:t>
      </w:r>
      <w:r w:rsidR="00530B6A" w:rsidRPr="00530B6A">
        <w:t xml:space="preserve">VHDL </w:t>
      </w:r>
      <w:r w:rsidR="00530B6A">
        <w:t>paketi verilmiştir.</w:t>
      </w:r>
      <w:r w:rsidR="00DD36A4">
        <w:rPr>
          <w:rFonts w:cs="Times New Roman"/>
          <w:szCs w:val="24"/>
        </w:rPr>
        <w:t xml:space="preserve"> </w:t>
      </w:r>
      <w:proofErr w:type="spellStart"/>
      <w:proofErr w:type="gramStart"/>
      <w:r w:rsidR="00DD36A4" w:rsidRPr="00530B6A">
        <w:rPr>
          <w:rFonts w:ascii="Courier New" w:hAnsi="Courier New" w:cs="Courier New"/>
          <w:b/>
          <w:szCs w:val="24"/>
        </w:rPr>
        <w:t>benim</w:t>
      </w:r>
      <w:proofErr w:type="gramEnd"/>
      <w:r w:rsidR="00DD36A4" w:rsidRPr="00530B6A">
        <w:rPr>
          <w:rFonts w:ascii="Courier New" w:hAnsi="Courier New" w:cs="Courier New"/>
          <w:b/>
          <w:szCs w:val="24"/>
        </w:rPr>
        <w:t>_paketim</w:t>
      </w:r>
      <w:proofErr w:type="spellEnd"/>
      <w:r w:rsidR="00DD36A4">
        <w:rPr>
          <w:rFonts w:cs="Times New Roman"/>
          <w:b/>
          <w:i/>
          <w:szCs w:val="24"/>
        </w:rPr>
        <w:t xml:space="preserve"> </w:t>
      </w:r>
      <w:r w:rsidR="00DD36A4">
        <w:rPr>
          <w:rFonts w:cs="Times New Roman"/>
          <w:szCs w:val="24"/>
        </w:rPr>
        <w:t>paketi içer</w:t>
      </w:r>
      <w:r w:rsidR="00530B6A">
        <w:rPr>
          <w:rFonts w:cs="Times New Roman"/>
          <w:szCs w:val="24"/>
        </w:rPr>
        <w:t>isin</w:t>
      </w:r>
      <w:r w:rsidR="00DD36A4">
        <w:rPr>
          <w:rFonts w:cs="Times New Roman"/>
          <w:szCs w:val="24"/>
        </w:rPr>
        <w:t xml:space="preserve">de tanımlama bölgesinde </w:t>
      </w:r>
      <w:r w:rsidR="0033734B">
        <w:rPr>
          <w:rFonts w:cs="Times New Roman"/>
          <w:szCs w:val="24"/>
        </w:rPr>
        <w:t xml:space="preserve">6-7. Satırlarda </w:t>
      </w:r>
      <w:r w:rsidR="00DD36A4">
        <w:rPr>
          <w:rFonts w:cs="Times New Roman"/>
          <w:szCs w:val="24"/>
        </w:rPr>
        <w:t xml:space="preserve">bir bitlik </w:t>
      </w:r>
      <w:proofErr w:type="spellStart"/>
      <w:r w:rsidR="00DD36A4" w:rsidRPr="00530B6A">
        <w:rPr>
          <w:rFonts w:ascii="Courier New" w:hAnsi="Courier New" w:cs="Courier New"/>
          <w:b/>
          <w:szCs w:val="24"/>
        </w:rPr>
        <w:t>std_logic</w:t>
      </w:r>
      <w:proofErr w:type="spellEnd"/>
      <w:r w:rsidR="00DD36A4">
        <w:rPr>
          <w:rFonts w:cs="Times New Roman"/>
          <w:szCs w:val="24"/>
        </w:rPr>
        <w:t xml:space="preserve"> tipinde </w:t>
      </w:r>
      <w:r w:rsidR="00DD36A4" w:rsidRPr="00530B6A">
        <w:rPr>
          <w:rFonts w:ascii="Courier New" w:hAnsi="Courier New" w:cs="Courier New"/>
          <w:b/>
          <w:szCs w:val="24"/>
        </w:rPr>
        <w:t>r_giris_1</w:t>
      </w:r>
      <w:r w:rsidR="00DD36A4">
        <w:rPr>
          <w:rFonts w:cs="Times New Roman"/>
          <w:szCs w:val="24"/>
        </w:rPr>
        <w:t xml:space="preserve">, </w:t>
      </w:r>
      <w:r w:rsidR="00DD36A4" w:rsidRPr="00530B6A">
        <w:rPr>
          <w:rFonts w:ascii="Courier New" w:hAnsi="Courier New" w:cs="Courier New"/>
          <w:b/>
          <w:szCs w:val="24"/>
        </w:rPr>
        <w:t>r_giris_2</w:t>
      </w:r>
      <w:r w:rsidR="00DD36A4">
        <w:rPr>
          <w:rFonts w:cs="Times New Roman"/>
          <w:szCs w:val="24"/>
        </w:rPr>
        <w:t xml:space="preserve"> sinyalleri, </w:t>
      </w:r>
      <w:r w:rsidR="003229CB">
        <w:rPr>
          <w:rFonts w:cs="Times New Roman"/>
          <w:szCs w:val="24"/>
        </w:rPr>
        <w:t xml:space="preserve">8. satırda </w:t>
      </w:r>
      <w:proofErr w:type="spellStart"/>
      <w:r w:rsidR="00DD36A4" w:rsidRPr="00530B6A">
        <w:rPr>
          <w:rFonts w:ascii="Courier New" w:hAnsi="Courier New" w:cs="Courier New"/>
          <w:b/>
          <w:szCs w:val="24"/>
        </w:rPr>
        <w:t>integer</w:t>
      </w:r>
      <w:proofErr w:type="spellEnd"/>
      <w:r w:rsidR="00DD36A4">
        <w:rPr>
          <w:rFonts w:cs="Times New Roman"/>
          <w:szCs w:val="24"/>
        </w:rPr>
        <w:t xml:space="preserve"> tipinde </w:t>
      </w:r>
      <w:r w:rsidR="00DD36A4" w:rsidRPr="00530B6A">
        <w:rPr>
          <w:rFonts w:ascii="Courier New" w:hAnsi="Courier New" w:cs="Courier New"/>
          <w:b/>
          <w:szCs w:val="24"/>
        </w:rPr>
        <w:t>VERI_UZUNLUGU</w:t>
      </w:r>
      <w:r w:rsidR="00DD36A4">
        <w:rPr>
          <w:rFonts w:cs="Times New Roman"/>
          <w:szCs w:val="24"/>
        </w:rPr>
        <w:t xml:space="preserve"> sabiti ve </w:t>
      </w:r>
      <w:r w:rsidR="007F7925">
        <w:rPr>
          <w:rFonts w:cs="Times New Roman"/>
          <w:szCs w:val="24"/>
        </w:rPr>
        <w:t xml:space="preserve">9-10. satırlarda </w:t>
      </w:r>
      <w:r w:rsidR="00DD36A4" w:rsidRPr="00530B6A">
        <w:rPr>
          <w:rFonts w:ascii="Courier New" w:hAnsi="Courier New" w:cs="Courier New"/>
          <w:b/>
          <w:szCs w:val="24"/>
        </w:rPr>
        <w:t>VERI_UZUNLUGU</w:t>
      </w:r>
      <w:r w:rsidR="00DD36A4">
        <w:rPr>
          <w:rFonts w:cs="Times New Roman"/>
          <w:szCs w:val="24"/>
        </w:rPr>
        <w:t xml:space="preserve"> </w:t>
      </w:r>
      <w:r w:rsidR="00530B6A">
        <w:rPr>
          <w:rFonts w:cs="Times New Roman"/>
          <w:szCs w:val="24"/>
        </w:rPr>
        <w:t>boyutunda</w:t>
      </w:r>
      <w:r w:rsidR="00DD36A4">
        <w:rPr>
          <w:rFonts w:cs="Times New Roman"/>
          <w:szCs w:val="24"/>
        </w:rPr>
        <w:t xml:space="preserve"> </w:t>
      </w:r>
      <w:r w:rsidR="00DD36A4" w:rsidRPr="00421561">
        <w:rPr>
          <w:rFonts w:ascii="Courier New" w:hAnsi="Courier New" w:cs="Courier New"/>
          <w:b/>
          <w:szCs w:val="24"/>
        </w:rPr>
        <w:t>in_giris_1</w:t>
      </w:r>
      <w:r w:rsidR="00DD36A4">
        <w:rPr>
          <w:rFonts w:cs="Times New Roman"/>
          <w:szCs w:val="24"/>
        </w:rPr>
        <w:t xml:space="preserve"> ve </w:t>
      </w:r>
      <w:r w:rsidR="00DD36A4" w:rsidRPr="00421561">
        <w:rPr>
          <w:rFonts w:ascii="Courier New" w:hAnsi="Courier New" w:cs="Courier New"/>
          <w:b/>
          <w:szCs w:val="24"/>
        </w:rPr>
        <w:t>in_giris_2</w:t>
      </w:r>
      <w:r w:rsidR="00DD36A4">
        <w:rPr>
          <w:rFonts w:cs="Times New Roman"/>
          <w:szCs w:val="24"/>
        </w:rPr>
        <w:t xml:space="preserve"> sinyalleri, </w:t>
      </w:r>
      <w:r w:rsidR="007F7925">
        <w:rPr>
          <w:rFonts w:cs="Times New Roman"/>
          <w:szCs w:val="24"/>
        </w:rPr>
        <w:t xml:space="preserve">12-14. satırlarda </w:t>
      </w:r>
      <w:proofErr w:type="spellStart"/>
      <w:r w:rsidR="00DD36A4" w:rsidRPr="00421561">
        <w:rPr>
          <w:rFonts w:ascii="Courier New" w:hAnsi="Courier New" w:cs="Courier New"/>
          <w:b/>
          <w:szCs w:val="24"/>
        </w:rPr>
        <w:t>t_Kelime</w:t>
      </w:r>
      <w:proofErr w:type="spellEnd"/>
      <w:r w:rsidR="00DD36A4">
        <w:rPr>
          <w:rFonts w:cs="Times New Roman"/>
          <w:szCs w:val="24"/>
        </w:rPr>
        <w:t xml:space="preserve"> tipi ve bu tip ile tanımlanmış </w:t>
      </w:r>
      <w:r w:rsidR="00DD36A4" w:rsidRPr="00421561">
        <w:rPr>
          <w:rFonts w:ascii="Courier New" w:hAnsi="Courier New" w:cs="Courier New"/>
          <w:b/>
          <w:szCs w:val="24"/>
        </w:rPr>
        <w:t>r_Kelime_1</w:t>
      </w:r>
      <w:r w:rsidR="00DD36A4">
        <w:rPr>
          <w:rFonts w:cs="Times New Roman"/>
          <w:szCs w:val="24"/>
        </w:rPr>
        <w:t xml:space="preserve">, </w:t>
      </w:r>
      <w:r w:rsidR="00DD36A4" w:rsidRPr="00421561">
        <w:rPr>
          <w:rFonts w:ascii="Courier New" w:hAnsi="Courier New" w:cs="Courier New"/>
          <w:b/>
          <w:szCs w:val="24"/>
        </w:rPr>
        <w:t>r_Kelime_2</w:t>
      </w:r>
      <w:r w:rsidR="00DD36A4">
        <w:rPr>
          <w:rFonts w:cs="Times New Roman"/>
          <w:szCs w:val="24"/>
        </w:rPr>
        <w:t xml:space="preserve"> si</w:t>
      </w:r>
      <w:r w:rsidR="00421561">
        <w:rPr>
          <w:rFonts w:cs="Times New Roman"/>
          <w:szCs w:val="24"/>
        </w:rPr>
        <w:t>ny</w:t>
      </w:r>
      <w:r w:rsidR="00DD36A4">
        <w:rPr>
          <w:rFonts w:cs="Times New Roman"/>
          <w:szCs w:val="24"/>
        </w:rPr>
        <w:t xml:space="preserve">alleri, </w:t>
      </w:r>
      <w:r w:rsidR="007F7925">
        <w:rPr>
          <w:rFonts w:cs="Times New Roman"/>
          <w:szCs w:val="24"/>
        </w:rPr>
        <w:t xml:space="preserve">16. satırda </w:t>
      </w:r>
      <w:proofErr w:type="spellStart"/>
      <w:r w:rsidR="00DD36A4" w:rsidRPr="00421561">
        <w:rPr>
          <w:rFonts w:ascii="Courier New" w:hAnsi="Courier New" w:cs="Courier New"/>
          <w:b/>
          <w:szCs w:val="24"/>
        </w:rPr>
        <w:t>buyuk_bul</w:t>
      </w:r>
      <w:proofErr w:type="spellEnd"/>
      <w:r w:rsidR="00DD36A4">
        <w:rPr>
          <w:rFonts w:cs="Times New Roman"/>
          <w:szCs w:val="24"/>
        </w:rPr>
        <w:t xml:space="preserve"> isimli fonksiyonun tanımı ve</w:t>
      </w:r>
      <w:r w:rsidR="00933DFE">
        <w:rPr>
          <w:rFonts w:cs="Times New Roman"/>
          <w:szCs w:val="24"/>
        </w:rPr>
        <w:t xml:space="preserve"> 18-29. satırlarda</w:t>
      </w:r>
      <w:r w:rsidR="00DD36A4">
        <w:rPr>
          <w:rFonts w:cs="Times New Roman"/>
          <w:szCs w:val="24"/>
        </w:rPr>
        <w:t xml:space="preserve"> </w:t>
      </w:r>
      <w:proofErr w:type="spellStart"/>
      <w:r w:rsidR="00DD36A4" w:rsidRPr="00421561">
        <w:rPr>
          <w:rFonts w:ascii="Courier New" w:hAnsi="Courier New" w:cs="Courier New"/>
          <w:b/>
          <w:szCs w:val="24"/>
        </w:rPr>
        <w:t>generic_toplama</w:t>
      </w:r>
      <w:proofErr w:type="spellEnd"/>
      <w:r w:rsidR="00DD36A4">
        <w:rPr>
          <w:rFonts w:cs="Times New Roman"/>
          <w:szCs w:val="24"/>
        </w:rPr>
        <w:t xml:space="preserve"> alt devresine ilişkin </w:t>
      </w:r>
      <w:proofErr w:type="spellStart"/>
      <w:r w:rsidR="00DD36A4" w:rsidRPr="00421561">
        <w:rPr>
          <w:rFonts w:ascii="Courier New" w:hAnsi="Courier New" w:cs="Courier New"/>
          <w:b/>
          <w:szCs w:val="24"/>
        </w:rPr>
        <w:t>component</w:t>
      </w:r>
      <w:proofErr w:type="spellEnd"/>
      <w:r w:rsidR="00DD36A4">
        <w:rPr>
          <w:rFonts w:cs="Times New Roman"/>
          <w:szCs w:val="24"/>
        </w:rPr>
        <w:t xml:space="preserve"> tanımlama işlemle</w:t>
      </w:r>
      <w:r w:rsidR="00421561">
        <w:rPr>
          <w:rFonts w:cs="Times New Roman"/>
          <w:szCs w:val="24"/>
        </w:rPr>
        <w:t>r</w:t>
      </w:r>
      <w:r w:rsidR="00DD36A4">
        <w:rPr>
          <w:rFonts w:cs="Times New Roman"/>
          <w:szCs w:val="24"/>
        </w:rPr>
        <w:t>i yapılmıştır. Paket gövdesi bölümünde ise</w:t>
      </w:r>
      <w:r w:rsidR="00F2379D">
        <w:rPr>
          <w:rFonts w:cs="Times New Roman"/>
          <w:szCs w:val="24"/>
        </w:rPr>
        <w:t xml:space="preserve"> 34-42. satırlarda</w:t>
      </w:r>
      <w:r w:rsidR="00DD36A4">
        <w:rPr>
          <w:rFonts w:cs="Times New Roman"/>
          <w:szCs w:val="24"/>
        </w:rPr>
        <w:t xml:space="preserve"> </w:t>
      </w:r>
      <w:proofErr w:type="spellStart"/>
      <w:r w:rsidR="00DD36A4" w:rsidRPr="00421561">
        <w:rPr>
          <w:rFonts w:ascii="Courier New" w:hAnsi="Courier New" w:cs="Courier New"/>
          <w:b/>
          <w:szCs w:val="24"/>
        </w:rPr>
        <w:t>buyuk_bul</w:t>
      </w:r>
      <w:proofErr w:type="spellEnd"/>
      <w:r w:rsidR="00DD36A4">
        <w:rPr>
          <w:rFonts w:cs="Times New Roman"/>
          <w:szCs w:val="24"/>
        </w:rPr>
        <w:t xml:space="preserve"> fonksiyonunun işlevi tanımlanm</w:t>
      </w:r>
      <w:r w:rsidR="00421561">
        <w:rPr>
          <w:rFonts w:cs="Times New Roman"/>
          <w:szCs w:val="24"/>
        </w:rPr>
        <w:t>ı</w:t>
      </w:r>
      <w:r w:rsidR="00DD36A4">
        <w:rPr>
          <w:rFonts w:cs="Times New Roman"/>
          <w:szCs w:val="24"/>
        </w:rPr>
        <w:t>ştır.</w:t>
      </w:r>
    </w:p>
    <w:p w14:paraId="2AADCA4A" w14:textId="77777777" w:rsidR="00B925BE" w:rsidRPr="00DE5958" w:rsidRDefault="00B925BE" w:rsidP="00DD36A4">
      <w:pPr>
        <w:rPr>
          <w:rFonts w:cs="Times New Roman"/>
          <w:szCs w:val="24"/>
        </w:rPr>
      </w:pPr>
    </w:p>
    <w:p w14:paraId="752A1104" w14:textId="77777777" w:rsidR="00B636C3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E77246">
        <w:rPr>
          <w:b/>
          <w:color w:val="800000"/>
        </w:rPr>
        <w:t>library</w:t>
      </w:r>
      <w:proofErr w:type="spellEnd"/>
      <w:r w:rsidRPr="00E77246">
        <w:rPr>
          <w:color w:val="800000"/>
        </w:rPr>
        <w:t xml:space="preserve"> </w:t>
      </w:r>
      <w:r w:rsidRPr="00971847">
        <w:t>IEEE;</w:t>
      </w:r>
    </w:p>
    <w:p w14:paraId="69DBAAB4" w14:textId="77777777" w:rsidR="00B636C3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E77246">
        <w:rPr>
          <w:b/>
          <w:color w:val="800000"/>
        </w:rPr>
        <w:t>use</w:t>
      </w:r>
      <w:proofErr w:type="spellEnd"/>
      <w:r w:rsidRPr="00E77246">
        <w:rPr>
          <w:color w:val="800000"/>
        </w:rPr>
        <w:t xml:space="preserve"> </w:t>
      </w:r>
      <w:proofErr w:type="gramStart"/>
      <w:r w:rsidRPr="00971847">
        <w:t>IEEE.STD</w:t>
      </w:r>
      <w:proofErr w:type="gramEnd"/>
      <w:r w:rsidRPr="00971847">
        <w:t>_LOGIC_1164.ALL;</w:t>
      </w:r>
    </w:p>
    <w:p w14:paraId="62E4173B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096C1F85" w14:textId="77777777" w:rsidR="00B636C3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BE471E">
        <w:rPr>
          <w:b/>
          <w:color w:val="1F497D" w:themeColor="text2"/>
        </w:rPr>
        <w:t>package</w:t>
      </w:r>
      <w:proofErr w:type="spellEnd"/>
      <w:r w:rsidRPr="00BE471E">
        <w:rPr>
          <w:color w:val="1F497D" w:themeColor="text2"/>
        </w:rPr>
        <w:t xml:space="preserve"> </w:t>
      </w:r>
      <w:proofErr w:type="spellStart"/>
      <w:r w:rsidRPr="00971847">
        <w:t>benim_paketim</w:t>
      </w:r>
      <w:proofErr w:type="spellEnd"/>
      <w:r w:rsidRPr="00971847">
        <w:t xml:space="preserve"> </w:t>
      </w:r>
      <w:r w:rsidRPr="00BE471E">
        <w:rPr>
          <w:b/>
          <w:color w:val="1F497D" w:themeColor="text2"/>
        </w:rPr>
        <w:t>is</w:t>
      </w:r>
    </w:p>
    <w:p w14:paraId="635C1317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6D1DBC94" w14:textId="5484049A" w:rsidR="00B636C3" w:rsidRPr="00971847" w:rsidRDefault="004C7A9C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r_giris_</w:t>
      </w:r>
      <w:proofErr w:type="gramStart"/>
      <w:r w:rsidR="00B636C3" w:rsidRPr="00971847">
        <w:t xml:space="preserve">1 : </w:t>
      </w:r>
      <w:proofErr w:type="spellStart"/>
      <w:r w:rsidR="00B636C3" w:rsidRPr="005406C0">
        <w:rPr>
          <w:color w:val="4F81BD" w:themeColor="accent1"/>
        </w:rPr>
        <w:t>std</w:t>
      </w:r>
      <w:proofErr w:type="gramEnd"/>
      <w:r w:rsidR="00B636C3" w:rsidRPr="005406C0">
        <w:rPr>
          <w:color w:val="4F81BD" w:themeColor="accent1"/>
        </w:rPr>
        <w:t>_logic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971847">
        <w:t>:= '0';</w:t>
      </w:r>
    </w:p>
    <w:p w14:paraId="0CE9860D" w14:textId="19A27D79" w:rsidR="00B636C3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r_giris_</w:t>
      </w:r>
      <w:proofErr w:type="gramStart"/>
      <w:r w:rsidR="00B636C3" w:rsidRPr="00971847">
        <w:t xml:space="preserve">2 : </w:t>
      </w:r>
      <w:proofErr w:type="spellStart"/>
      <w:r w:rsidR="00B636C3" w:rsidRPr="005406C0">
        <w:rPr>
          <w:color w:val="4F81BD" w:themeColor="accent1"/>
        </w:rPr>
        <w:t>std</w:t>
      </w:r>
      <w:proofErr w:type="gramEnd"/>
      <w:r w:rsidR="00B636C3" w:rsidRPr="005406C0">
        <w:rPr>
          <w:color w:val="4F81BD" w:themeColor="accent1"/>
        </w:rPr>
        <w:t>_logic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971847">
        <w:t>:= '0';</w:t>
      </w:r>
    </w:p>
    <w:p w14:paraId="04F56E25" w14:textId="6355F3C9" w:rsidR="00B636C3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constant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VERI_</w:t>
      </w:r>
      <w:proofErr w:type="gramStart"/>
      <w:r w:rsidR="00B636C3" w:rsidRPr="00971847">
        <w:t xml:space="preserve">UZUNLUGU : </w:t>
      </w:r>
      <w:proofErr w:type="spellStart"/>
      <w:r w:rsidR="00B636C3" w:rsidRPr="005406C0">
        <w:rPr>
          <w:color w:val="4F81BD" w:themeColor="accent1"/>
        </w:rPr>
        <w:t>integer</w:t>
      </w:r>
      <w:proofErr w:type="spellEnd"/>
      <w:proofErr w:type="gramEnd"/>
      <w:r w:rsidR="00B636C3" w:rsidRPr="005406C0">
        <w:rPr>
          <w:color w:val="4F81BD" w:themeColor="accent1"/>
        </w:rPr>
        <w:t xml:space="preserve"> </w:t>
      </w:r>
      <w:r w:rsidR="00B636C3" w:rsidRPr="00971847">
        <w:t>:= 6;</w:t>
      </w:r>
    </w:p>
    <w:p w14:paraId="2C57D89C" w14:textId="1F453581" w:rsidR="00B636C3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in_giris_</w:t>
      </w:r>
      <w:proofErr w:type="gramStart"/>
      <w:r w:rsidR="00B636C3" w:rsidRPr="00971847">
        <w:t xml:space="preserve">1 : </w:t>
      </w:r>
      <w:proofErr w:type="spellStart"/>
      <w:r w:rsidR="00B636C3" w:rsidRPr="005406C0">
        <w:rPr>
          <w:color w:val="4F81BD" w:themeColor="accent1"/>
        </w:rPr>
        <w:t>std</w:t>
      </w:r>
      <w:proofErr w:type="gramEnd"/>
      <w:r w:rsidR="00B636C3" w:rsidRPr="005406C0">
        <w:rPr>
          <w:color w:val="4F81BD" w:themeColor="accent1"/>
        </w:rPr>
        <w:t>_logic_vector</w:t>
      </w:r>
      <w:proofErr w:type="spellEnd"/>
      <w:r w:rsidR="00B636C3" w:rsidRPr="00971847">
        <w:t>(</w:t>
      </w:r>
      <w:r w:rsidR="00B636C3" w:rsidRPr="00CD1DEF">
        <w:rPr>
          <w:b/>
          <w:color w:val="F79646" w:themeColor="accent6"/>
        </w:rPr>
        <w:t xml:space="preserve">VERI_UZUNLUGU - 1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>) := (</w:t>
      </w:r>
      <w:proofErr w:type="spellStart"/>
      <w:r w:rsidR="00B636C3" w:rsidRPr="006A5FE8">
        <w:rPr>
          <w:b/>
          <w:color w:val="1F497D" w:themeColor="text2"/>
        </w:rPr>
        <w:t>others</w:t>
      </w:r>
      <w:proofErr w:type="spellEnd"/>
      <w:r w:rsidR="00B636C3" w:rsidRPr="006A5FE8">
        <w:rPr>
          <w:color w:val="1F497D" w:themeColor="text2"/>
        </w:rPr>
        <w:t xml:space="preserve"> </w:t>
      </w:r>
      <w:r w:rsidR="00B636C3" w:rsidRPr="00971847">
        <w:t>=&gt; '0');</w:t>
      </w:r>
    </w:p>
    <w:p w14:paraId="60013ED3" w14:textId="68B1D146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in_giris_</w:t>
      </w:r>
      <w:proofErr w:type="gramStart"/>
      <w:r w:rsidR="00B636C3" w:rsidRPr="00971847">
        <w:t xml:space="preserve">2 : </w:t>
      </w:r>
      <w:proofErr w:type="spellStart"/>
      <w:r w:rsidR="00B636C3" w:rsidRPr="005406C0">
        <w:rPr>
          <w:color w:val="4F81BD" w:themeColor="accent1"/>
        </w:rPr>
        <w:t>std</w:t>
      </w:r>
      <w:proofErr w:type="gramEnd"/>
      <w:r w:rsidR="00B636C3" w:rsidRPr="005406C0">
        <w:rPr>
          <w:color w:val="4F81BD" w:themeColor="accent1"/>
        </w:rPr>
        <w:t>_logic_vector</w:t>
      </w:r>
      <w:proofErr w:type="spellEnd"/>
      <w:r w:rsidR="00B636C3" w:rsidRPr="00971847">
        <w:t>(</w:t>
      </w:r>
      <w:r w:rsidR="00B636C3" w:rsidRPr="00CD1DEF">
        <w:rPr>
          <w:b/>
          <w:color w:val="F79646" w:themeColor="accent6"/>
        </w:rPr>
        <w:t xml:space="preserve">VERI_UZUNLUGU - 1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>) := (</w:t>
      </w:r>
      <w:proofErr w:type="spellStart"/>
      <w:r w:rsidR="00B636C3" w:rsidRPr="006A5FE8">
        <w:rPr>
          <w:b/>
          <w:color w:val="1F497D" w:themeColor="text2"/>
        </w:rPr>
        <w:t>others</w:t>
      </w:r>
      <w:proofErr w:type="spellEnd"/>
      <w:r w:rsidR="00B636C3" w:rsidRPr="006A5FE8">
        <w:rPr>
          <w:color w:val="1F497D" w:themeColor="text2"/>
        </w:rPr>
        <w:t xml:space="preserve"> </w:t>
      </w:r>
      <w:r w:rsidR="00B636C3" w:rsidRPr="00971847">
        <w:t>=&gt; '0');</w:t>
      </w:r>
    </w:p>
    <w:p w14:paraId="5E553F55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128D8E45" w14:textId="566DF9D2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type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t_Kelime</w:t>
      </w:r>
      <w:proofErr w:type="spellEnd"/>
      <w:r w:rsidR="00B636C3" w:rsidRPr="00971847">
        <w:t xml:space="preserve"> </w:t>
      </w:r>
      <w:r w:rsidR="00B636C3" w:rsidRPr="006A5FE8">
        <w:rPr>
          <w:b/>
          <w:color w:val="1F497D" w:themeColor="text2"/>
        </w:rPr>
        <w:t>is</w:t>
      </w:r>
      <w:r w:rsidR="00B636C3" w:rsidRPr="006A5FE8">
        <w:rPr>
          <w:color w:val="1F497D" w:themeColor="text2"/>
        </w:rPr>
        <w:t xml:space="preserve"> </w:t>
      </w:r>
      <w:proofErr w:type="spellStart"/>
      <w:r w:rsidR="00B636C3" w:rsidRPr="006A5FE8">
        <w:rPr>
          <w:b/>
          <w:color w:val="1F497D" w:themeColor="text2"/>
        </w:rPr>
        <w:t>array</w:t>
      </w:r>
      <w:proofErr w:type="spellEnd"/>
      <w:r w:rsidR="00B636C3" w:rsidRPr="006A5FE8">
        <w:rPr>
          <w:color w:val="1F497D" w:themeColor="text2"/>
        </w:rPr>
        <w:t xml:space="preserve"> </w:t>
      </w:r>
      <w:r w:rsidR="00B636C3" w:rsidRPr="00971847">
        <w:t>(</w:t>
      </w:r>
      <w:r w:rsidR="00B636C3" w:rsidRPr="00CD1DEF">
        <w:rPr>
          <w:b/>
          <w:color w:val="F79646" w:themeColor="accent6"/>
        </w:rPr>
        <w:t>9</w:t>
      </w:r>
      <w:r w:rsidR="00B636C3" w:rsidRPr="00971847">
        <w:t xml:space="preserve">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 xml:space="preserve">) </w:t>
      </w:r>
      <w:r w:rsidR="00B636C3" w:rsidRPr="006A5FE8">
        <w:rPr>
          <w:b/>
          <w:color w:val="1F497D" w:themeColor="text2"/>
        </w:rPr>
        <w:t>of</w:t>
      </w:r>
      <w:r w:rsidR="00B636C3" w:rsidRPr="006A5FE8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</w:t>
      </w:r>
      <w:proofErr w:type="spellEnd"/>
      <w:r w:rsidR="00B636C3" w:rsidRPr="00971847">
        <w:t>;</w:t>
      </w:r>
    </w:p>
    <w:p w14:paraId="5EFADFA6" w14:textId="626E0FB1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r_Kelime_</w:t>
      </w:r>
      <w:proofErr w:type="gramStart"/>
      <w:r w:rsidR="00B636C3" w:rsidRPr="00971847">
        <w:t xml:space="preserve">1 : </w:t>
      </w:r>
      <w:proofErr w:type="spellStart"/>
      <w:r w:rsidR="00B636C3" w:rsidRPr="00971847">
        <w:t>t</w:t>
      </w:r>
      <w:proofErr w:type="gramEnd"/>
      <w:r w:rsidR="00B636C3" w:rsidRPr="00971847">
        <w:t>_kelime</w:t>
      </w:r>
      <w:proofErr w:type="spellEnd"/>
      <w:r w:rsidR="00B636C3" w:rsidRPr="00971847">
        <w:t xml:space="preserve"> := (</w:t>
      </w:r>
      <w:proofErr w:type="spellStart"/>
      <w:r w:rsidR="00B636C3" w:rsidRPr="006A5FE8">
        <w:rPr>
          <w:b/>
          <w:color w:val="1F497D" w:themeColor="text2"/>
        </w:rPr>
        <w:t>others</w:t>
      </w:r>
      <w:proofErr w:type="spellEnd"/>
      <w:r w:rsidR="00B636C3" w:rsidRPr="006A5FE8">
        <w:rPr>
          <w:color w:val="1F497D" w:themeColor="text2"/>
        </w:rPr>
        <w:t xml:space="preserve"> </w:t>
      </w:r>
      <w:r w:rsidR="00B636C3" w:rsidRPr="00971847">
        <w:t>=&gt; '0');</w:t>
      </w:r>
    </w:p>
    <w:p w14:paraId="0FA50738" w14:textId="0FFC65A0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signal</w:t>
      </w:r>
      <w:proofErr w:type="spellEnd"/>
      <w:r w:rsidR="00B636C3" w:rsidRPr="00BE471E">
        <w:rPr>
          <w:color w:val="1F497D" w:themeColor="text2"/>
        </w:rPr>
        <w:t xml:space="preserve"> </w:t>
      </w:r>
      <w:r w:rsidR="00B636C3" w:rsidRPr="00971847">
        <w:t>r_Kelime_</w:t>
      </w:r>
      <w:proofErr w:type="gramStart"/>
      <w:r w:rsidR="00B636C3" w:rsidRPr="00971847">
        <w:t xml:space="preserve">2 : </w:t>
      </w:r>
      <w:proofErr w:type="spellStart"/>
      <w:r w:rsidR="00B636C3" w:rsidRPr="00971847">
        <w:t>t</w:t>
      </w:r>
      <w:proofErr w:type="gramEnd"/>
      <w:r w:rsidR="00B636C3" w:rsidRPr="00971847">
        <w:t>_kelime</w:t>
      </w:r>
      <w:proofErr w:type="spellEnd"/>
      <w:r w:rsidR="00B636C3" w:rsidRPr="00971847">
        <w:t xml:space="preserve"> := (</w:t>
      </w:r>
      <w:proofErr w:type="spellStart"/>
      <w:r w:rsidR="00B636C3" w:rsidRPr="006A5FE8">
        <w:rPr>
          <w:b/>
          <w:color w:val="1F497D" w:themeColor="text2"/>
        </w:rPr>
        <w:t>others</w:t>
      </w:r>
      <w:proofErr w:type="spellEnd"/>
      <w:r w:rsidR="00B636C3" w:rsidRPr="006A5FE8">
        <w:rPr>
          <w:color w:val="1F497D" w:themeColor="text2"/>
        </w:rPr>
        <w:t xml:space="preserve"> </w:t>
      </w:r>
      <w:r w:rsidR="00B636C3" w:rsidRPr="00971847">
        <w:t>=&gt; '0');</w:t>
      </w:r>
    </w:p>
    <w:p w14:paraId="076B81E4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2DD539E1" w14:textId="29FD734E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function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buyuk_bul</w:t>
      </w:r>
      <w:proofErr w:type="spellEnd"/>
      <w:r w:rsidR="00B636C3" w:rsidRPr="00971847">
        <w:t>(in_Kelime_1, in_Kelime_</w:t>
      </w:r>
      <w:proofErr w:type="gramStart"/>
      <w:r w:rsidR="00B636C3" w:rsidRPr="00971847">
        <w:t xml:space="preserve">2 : </w:t>
      </w:r>
      <w:proofErr w:type="spellStart"/>
      <w:r w:rsidR="00B636C3" w:rsidRPr="00971847">
        <w:t>t</w:t>
      </w:r>
      <w:proofErr w:type="gramEnd"/>
      <w:r w:rsidR="00B636C3" w:rsidRPr="00971847">
        <w:t>_Kelime</w:t>
      </w:r>
      <w:proofErr w:type="spellEnd"/>
      <w:r w:rsidR="00B636C3" w:rsidRPr="00971847">
        <w:t xml:space="preserve">) </w:t>
      </w:r>
      <w:proofErr w:type="spellStart"/>
      <w:r w:rsidR="00B636C3" w:rsidRPr="00BE471E">
        <w:rPr>
          <w:b/>
          <w:color w:val="1F497D" w:themeColor="text2"/>
        </w:rPr>
        <w:t>return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t_Kelime</w:t>
      </w:r>
      <w:proofErr w:type="spellEnd"/>
      <w:r w:rsidR="00B636C3" w:rsidRPr="00971847">
        <w:t>;</w:t>
      </w:r>
    </w:p>
    <w:p w14:paraId="4262AB6B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3FE128EC" w14:textId="792F4ABA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component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generic_toplayici</w:t>
      </w:r>
      <w:proofErr w:type="spellEnd"/>
    </w:p>
    <w:p w14:paraId="5FF800CC" w14:textId="4C48C40F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Generic</w:t>
      </w:r>
      <w:proofErr w:type="spellEnd"/>
      <w:proofErr w:type="gramStart"/>
      <w:r w:rsidR="00B636C3" w:rsidRPr="00971847">
        <w:t>(</w:t>
      </w:r>
      <w:proofErr w:type="gramEnd"/>
    </w:p>
    <w:p w14:paraId="58481E92" w14:textId="1FA7F69F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lastRenderedPageBreak/>
        <w:t xml:space="preserve">    </w:t>
      </w:r>
      <w:proofErr w:type="spellStart"/>
      <w:r w:rsidR="00B636C3" w:rsidRPr="00971847">
        <w:t>n_</w:t>
      </w:r>
      <w:proofErr w:type="gramStart"/>
      <w:r w:rsidR="00B636C3" w:rsidRPr="00971847">
        <w:t>bit</w:t>
      </w:r>
      <w:proofErr w:type="spellEnd"/>
      <w:r w:rsidR="00B636C3" w:rsidRPr="00971847">
        <w:t xml:space="preserve"> : </w:t>
      </w:r>
      <w:proofErr w:type="spellStart"/>
      <w:r w:rsidR="00B636C3" w:rsidRPr="005406C0">
        <w:rPr>
          <w:color w:val="4F81BD" w:themeColor="accent1"/>
        </w:rPr>
        <w:t>integer</w:t>
      </w:r>
      <w:proofErr w:type="spellEnd"/>
      <w:proofErr w:type="gramEnd"/>
      <w:r w:rsidR="00B636C3" w:rsidRPr="005406C0">
        <w:rPr>
          <w:color w:val="4F81BD" w:themeColor="accent1"/>
        </w:rPr>
        <w:t xml:space="preserve"> </w:t>
      </w:r>
      <w:r w:rsidR="00B636C3" w:rsidRPr="00971847">
        <w:t xml:space="preserve">:= 8    </w:t>
      </w:r>
    </w:p>
    <w:p w14:paraId="6DFE2818" w14:textId="4902C569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</w:t>
      </w:r>
      <w:r w:rsidR="00B636C3" w:rsidRPr="00971847">
        <w:t>);</w:t>
      </w:r>
    </w:p>
    <w:p w14:paraId="67D5A28C" w14:textId="0B33D007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r w:rsidR="00B636C3" w:rsidRPr="00BE471E">
        <w:rPr>
          <w:b/>
          <w:color w:val="1F497D" w:themeColor="text2"/>
        </w:rPr>
        <w:t>Port</w:t>
      </w:r>
      <w:r w:rsidR="00B636C3" w:rsidRPr="00BE471E">
        <w:rPr>
          <w:color w:val="1F497D" w:themeColor="text2"/>
        </w:rPr>
        <w:t xml:space="preserve"> </w:t>
      </w:r>
      <w:proofErr w:type="gramStart"/>
      <w:r w:rsidR="00B636C3" w:rsidRPr="00971847">
        <w:t>(</w:t>
      </w:r>
      <w:proofErr w:type="gramEnd"/>
      <w:r w:rsidR="00B636C3" w:rsidRPr="00971847">
        <w:t xml:space="preserve">  </w:t>
      </w:r>
    </w:p>
    <w:p w14:paraId="0849E05C" w14:textId="1D093C91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971847">
        <w:t>in_giris_</w:t>
      </w:r>
      <w:proofErr w:type="gramStart"/>
      <w:r w:rsidR="00B636C3" w:rsidRPr="00971847">
        <w:t>elde</w:t>
      </w:r>
      <w:proofErr w:type="spellEnd"/>
      <w:r w:rsidR="00B636C3" w:rsidRPr="00971847">
        <w:t xml:space="preserve"> : </w:t>
      </w:r>
      <w:r w:rsidR="00B636C3" w:rsidRPr="00BE471E">
        <w:rPr>
          <w:b/>
          <w:color w:val="1F497D" w:themeColor="text2"/>
        </w:rPr>
        <w:t>in</w:t>
      </w:r>
      <w:proofErr w:type="gram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</w:t>
      </w:r>
      <w:proofErr w:type="spellEnd"/>
      <w:r w:rsidR="00B636C3" w:rsidRPr="00971847">
        <w:t>;</w:t>
      </w:r>
    </w:p>
    <w:p w14:paraId="1E787516" w14:textId="1C16EAA9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r w:rsidR="00B636C3" w:rsidRPr="00971847">
        <w:t>in_giris_</w:t>
      </w:r>
      <w:proofErr w:type="gramStart"/>
      <w:r w:rsidR="00B636C3" w:rsidRPr="00971847">
        <w:t xml:space="preserve">1 : </w:t>
      </w:r>
      <w:r w:rsidR="00B636C3" w:rsidRPr="00BE471E">
        <w:rPr>
          <w:b/>
          <w:color w:val="1F497D" w:themeColor="text2"/>
        </w:rPr>
        <w:t>in</w:t>
      </w:r>
      <w:proofErr w:type="gram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std_logic_vector</w:t>
      </w:r>
      <w:proofErr w:type="spellEnd"/>
      <w:r w:rsidR="00B636C3" w:rsidRPr="00971847">
        <w:t>(</w:t>
      </w:r>
      <w:proofErr w:type="spellStart"/>
      <w:r w:rsidR="00B636C3" w:rsidRPr="00CD1DEF">
        <w:rPr>
          <w:b/>
          <w:color w:val="F79646" w:themeColor="accent6"/>
        </w:rPr>
        <w:t>n_bit</w:t>
      </w:r>
      <w:proofErr w:type="spellEnd"/>
      <w:r w:rsidR="00B636C3" w:rsidRPr="00CD1DEF">
        <w:rPr>
          <w:b/>
          <w:color w:val="F79646" w:themeColor="accent6"/>
        </w:rPr>
        <w:t xml:space="preserve"> - 1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>);</w:t>
      </w:r>
    </w:p>
    <w:p w14:paraId="676CE8A9" w14:textId="6BA5E4D7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r w:rsidR="00B636C3" w:rsidRPr="00971847">
        <w:t>in_giris_</w:t>
      </w:r>
      <w:proofErr w:type="gramStart"/>
      <w:r w:rsidR="00B636C3" w:rsidRPr="00971847">
        <w:t xml:space="preserve">2 : </w:t>
      </w:r>
      <w:r w:rsidR="00B636C3" w:rsidRPr="00BE471E">
        <w:rPr>
          <w:b/>
          <w:color w:val="1F497D" w:themeColor="text2"/>
        </w:rPr>
        <w:t>in</w:t>
      </w:r>
      <w:proofErr w:type="gram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std_logic_vector</w:t>
      </w:r>
      <w:proofErr w:type="spellEnd"/>
      <w:r w:rsidR="00B636C3" w:rsidRPr="00971847">
        <w:t>(</w:t>
      </w:r>
      <w:proofErr w:type="spellStart"/>
      <w:r w:rsidR="00B636C3" w:rsidRPr="00CD1DEF">
        <w:rPr>
          <w:b/>
          <w:color w:val="F79646" w:themeColor="accent6"/>
        </w:rPr>
        <w:t>n_bit</w:t>
      </w:r>
      <w:proofErr w:type="spellEnd"/>
      <w:r w:rsidR="00B636C3" w:rsidRPr="00CD1DEF">
        <w:rPr>
          <w:b/>
          <w:color w:val="F79646" w:themeColor="accent6"/>
        </w:rPr>
        <w:t xml:space="preserve"> - 1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>);</w:t>
      </w:r>
    </w:p>
    <w:p w14:paraId="1EED98ED" w14:textId="60621F8F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971847">
        <w:t>out_</w:t>
      </w:r>
      <w:proofErr w:type="gramStart"/>
      <w:r w:rsidR="00B636C3" w:rsidRPr="00971847">
        <w:t>cikis</w:t>
      </w:r>
      <w:proofErr w:type="spellEnd"/>
      <w:r w:rsidR="00B636C3" w:rsidRPr="00971847">
        <w:t xml:space="preserve"> : </w:t>
      </w:r>
      <w:proofErr w:type="spellStart"/>
      <w:r w:rsidR="00B636C3" w:rsidRPr="00BE471E">
        <w:rPr>
          <w:b/>
          <w:color w:val="1F497D" w:themeColor="text2"/>
        </w:rPr>
        <w:t>out</w:t>
      </w:r>
      <w:proofErr w:type="spellEnd"/>
      <w:proofErr w:type="gram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std_logic_vector</w:t>
      </w:r>
      <w:proofErr w:type="spellEnd"/>
      <w:r w:rsidR="00B636C3" w:rsidRPr="00971847">
        <w:t>(</w:t>
      </w:r>
      <w:proofErr w:type="spellStart"/>
      <w:r w:rsidR="00B636C3" w:rsidRPr="00CD1DEF">
        <w:rPr>
          <w:b/>
          <w:color w:val="F79646" w:themeColor="accent6"/>
        </w:rPr>
        <w:t>n_bit</w:t>
      </w:r>
      <w:proofErr w:type="spellEnd"/>
      <w:r w:rsidR="00B636C3" w:rsidRPr="00CD1DEF">
        <w:rPr>
          <w:b/>
          <w:color w:val="F79646" w:themeColor="accent6"/>
        </w:rPr>
        <w:t xml:space="preserve"> - 1 </w:t>
      </w:r>
      <w:proofErr w:type="spellStart"/>
      <w:r w:rsidR="00B636C3" w:rsidRPr="005406C0">
        <w:rPr>
          <w:color w:val="4F81BD" w:themeColor="accent1"/>
        </w:rPr>
        <w:t>downto</w:t>
      </w:r>
      <w:proofErr w:type="spellEnd"/>
      <w:r w:rsidR="00B636C3" w:rsidRPr="005406C0">
        <w:rPr>
          <w:color w:val="4F81BD" w:themeColor="accent1"/>
        </w:rPr>
        <w:t xml:space="preserve"> </w:t>
      </w:r>
      <w:r w:rsidR="00B636C3" w:rsidRPr="00CD1DEF">
        <w:rPr>
          <w:b/>
          <w:color w:val="F79646" w:themeColor="accent6"/>
        </w:rPr>
        <w:t>0</w:t>
      </w:r>
      <w:r w:rsidR="00B636C3" w:rsidRPr="00971847">
        <w:t>);</w:t>
      </w:r>
    </w:p>
    <w:p w14:paraId="53B01A15" w14:textId="4C9CB091" w:rsidR="00776AA4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971847">
        <w:t>out_cikis_</w:t>
      </w:r>
      <w:proofErr w:type="gramStart"/>
      <w:r w:rsidR="00B636C3" w:rsidRPr="00971847">
        <w:t>elde</w:t>
      </w:r>
      <w:proofErr w:type="spellEnd"/>
      <w:r w:rsidR="00B636C3" w:rsidRPr="00971847">
        <w:t xml:space="preserve"> : </w:t>
      </w:r>
      <w:proofErr w:type="spellStart"/>
      <w:r w:rsidR="00B636C3" w:rsidRPr="00BE471E">
        <w:rPr>
          <w:b/>
          <w:color w:val="1F497D" w:themeColor="text2"/>
        </w:rPr>
        <w:t>out</w:t>
      </w:r>
      <w:proofErr w:type="spellEnd"/>
      <w:proofErr w:type="gram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5406C0">
        <w:rPr>
          <w:color w:val="4F81BD" w:themeColor="accent1"/>
        </w:rPr>
        <w:t>std_logic</w:t>
      </w:r>
      <w:proofErr w:type="spellEnd"/>
      <w:r w:rsidR="00B636C3" w:rsidRPr="00971847">
        <w:t xml:space="preserve">      </w:t>
      </w:r>
    </w:p>
    <w:p w14:paraId="0D9C9405" w14:textId="4102A692" w:rsidR="00DC0ECA" w:rsidRPr="00971847" w:rsidRDefault="008A0A92" w:rsidP="00776AA4">
      <w:pPr>
        <w:pStyle w:val="KOD"/>
        <w:numPr>
          <w:ilvl w:val="0"/>
          <w:numId w:val="28"/>
        </w:numPr>
        <w:ind w:left="680" w:hanging="340"/>
      </w:pPr>
      <w:r>
        <w:t xml:space="preserve">  </w:t>
      </w:r>
      <w:r w:rsidR="00B636C3" w:rsidRPr="00971847">
        <w:t>);</w:t>
      </w:r>
    </w:p>
    <w:p w14:paraId="731A6569" w14:textId="756F8F69" w:rsidR="00DC0ECA" w:rsidRPr="00971847" w:rsidRDefault="008A0A92" w:rsidP="00344620">
      <w:pPr>
        <w:pStyle w:val="KOD"/>
        <w:numPr>
          <w:ilvl w:val="0"/>
          <w:numId w:val="28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B636C3" w:rsidRPr="00BE471E">
        <w:rPr>
          <w:b/>
          <w:color w:val="1F497D" w:themeColor="text2"/>
        </w:rPr>
        <w:t>end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BE471E">
        <w:rPr>
          <w:b/>
          <w:color w:val="1F497D" w:themeColor="text2"/>
        </w:rPr>
        <w:t>component</w:t>
      </w:r>
      <w:proofErr w:type="spellEnd"/>
      <w:r w:rsidR="00B636C3" w:rsidRPr="00971847">
        <w:t>;</w:t>
      </w:r>
    </w:p>
    <w:p w14:paraId="6FB48973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44963D6D" w14:textId="77777777" w:rsidR="00924424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BE471E">
        <w:rPr>
          <w:b/>
          <w:color w:val="1F497D" w:themeColor="text2"/>
        </w:rPr>
        <w:t>end</w:t>
      </w:r>
      <w:proofErr w:type="spellEnd"/>
      <w:r w:rsidRPr="00BE471E">
        <w:rPr>
          <w:color w:val="1F497D" w:themeColor="text2"/>
        </w:rPr>
        <w:t xml:space="preserve"> </w:t>
      </w:r>
      <w:proofErr w:type="spellStart"/>
      <w:r w:rsidRPr="00971847">
        <w:t>benim_paketim</w:t>
      </w:r>
      <w:proofErr w:type="spellEnd"/>
      <w:r w:rsidRPr="00971847">
        <w:t>;</w:t>
      </w:r>
    </w:p>
    <w:p w14:paraId="7C0A01E0" w14:textId="77777777" w:rsidR="00776AA4" w:rsidRDefault="00776AA4" w:rsidP="00344620">
      <w:pPr>
        <w:pStyle w:val="KOD"/>
        <w:numPr>
          <w:ilvl w:val="0"/>
          <w:numId w:val="28"/>
        </w:numPr>
        <w:ind w:left="680" w:hanging="340"/>
      </w:pPr>
    </w:p>
    <w:p w14:paraId="36845A67" w14:textId="77777777" w:rsidR="00924424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BE471E">
        <w:rPr>
          <w:b/>
          <w:color w:val="1F497D" w:themeColor="text2"/>
        </w:rPr>
        <w:t>package</w:t>
      </w:r>
      <w:proofErr w:type="spellEnd"/>
      <w:r w:rsidRPr="00BE471E">
        <w:rPr>
          <w:color w:val="1F497D" w:themeColor="text2"/>
        </w:rPr>
        <w:t xml:space="preserve"> </w:t>
      </w:r>
      <w:r w:rsidRPr="00BE471E">
        <w:rPr>
          <w:b/>
          <w:color w:val="1F497D" w:themeColor="text2"/>
        </w:rPr>
        <w:t>body</w:t>
      </w:r>
      <w:r w:rsidRPr="00BE471E">
        <w:rPr>
          <w:color w:val="1F497D" w:themeColor="text2"/>
        </w:rPr>
        <w:t xml:space="preserve"> </w:t>
      </w:r>
      <w:proofErr w:type="spellStart"/>
      <w:r w:rsidRPr="00971847">
        <w:t>benim_paketim</w:t>
      </w:r>
      <w:proofErr w:type="spellEnd"/>
      <w:r w:rsidRPr="00971847">
        <w:t xml:space="preserve"> </w:t>
      </w:r>
      <w:r w:rsidRPr="00BE471E">
        <w:rPr>
          <w:b/>
          <w:color w:val="1F497D" w:themeColor="text2"/>
        </w:rPr>
        <w:t>is</w:t>
      </w:r>
    </w:p>
    <w:p w14:paraId="07EB5CEF" w14:textId="7A188106" w:rsidR="00776AA4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</w:t>
      </w:r>
      <w:proofErr w:type="spellStart"/>
      <w:r w:rsidR="00B636C3" w:rsidRPr="00BE471E">
        <w:rPr>
          <w:b/>
          <w:color w:val="1F497D" w:themeColor="text2"/>
        </w:rPr>
        <w:t>function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buyuk_bul</w:t>
      </w:r>
      <w:proofErr w:type="spellEnd"/>
      <w:r w:rsidR="00B636C3" w:rsidRPr="00971847">
        <w:t>(in_Kelime_1, in_Kelime_</w:t>
      </w:r>
      <w:proofErr w:type="gramStart"/>
      <w:r w:rsidR="00B636C3" w:rsidRPr="00971847">
        <w:t xml:space="preserve">2 : </w:t>
      </w:r>
      <w:proofErr w:type="spellStart"/>
      <w:r w:rsidR="00B636C3" w:rsidRPr="00971847">
        <w:t>t</w:t>
      </w:r>
      <w:proofErr w:type="gramEnd"/>
      <w:r w:rsidR="00B636C3" w:rsidRPr="00971847">
        <w:t>_Kelime</w:t>
      </w:r>
      <w:proofErr w:type="spellEnd"/>
      <w:r w:rsidR="00B636C3" w:rsidRPr="00971847">
        <w:t xml:space="preserve">) </w:t>
      </w:r>
      <w:proofErr w:type="spellStart"/>
      <w:r w:rsidR="00B636C3" w:rsidRPr="00BE471E">
        <w:rPr>
          <w:b/>
          <w:color w:val="1F497D" w:themeColor="text2"/>
        </w:rPr>
        <w:t>return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t_Kelime</w:t>
      </w:r>
      <w:proofErr w:type="spellEnd"/>
      <w:r w:rsidR="00B636C3" w:rsidRPr="00971847">
        <w:t xml:space="preserve"> </w:t>
      </w:r>
      <w:r w:rsidR="00B636C3" w:rsidRPr="00BE471E">
        <w:rPr>
          <w:b/>
          <w:color w:val="1F497D" w:themeColor="text2"/>
        </w:rPr>
        <w:t>is</w:t>
      </w:r>
    </w:p>
    <w:p w14:paraId="37EFCCC7" w14:textId="44EAF310" w:rsidR="00924424" w:rsidRPr="00971847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BE471E">
        <w:rPr>
          <w:b/>
          <w:color w:val="1F497D" w:themeColor="text2"/>
        </w:rPr>
        <w:t>variable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v_</w:t>
      </w:r>
      <w:proofErr w:type="gramStart"/>
      <w:r w:rsidR="00B636C3" w:rsidRPr="00971847">
        <w:t>buyuk</w:t>
      </w:r>
      <w:proofErr w:type="spellEnd"/>
      <w:r w:rsidR="00B636C3" w:rsidRPr="00971847">
        <w:t xml:space="preserve"> : </w:t>
      </w:r>
      <w:proofErr w:type="spellStart"/>
      <w:r w:rsidR="00B636C3" w:rsidRPr="00971847">
        <w:t>t</w:t>
      </w:r>
      <w:proofErr w:type="gramEnd"/>
      <w:r w:rsidR="00B636C3" w:rsidRPr="00971847">
        <w:t>_Kelime</w:t>
      </w:r>
      <w:proofErr w:type="spellEnd"/>
      <w:r w:rsidR="00B636C3" w:rsidRPr="00971847">
        <w:t>;</w:t>
      </w:r>
    </w:p>
    <w:p w14:paraId="79D762F0" w14:textId="10D872A1" w:rsidR="00776AA4" w:rsidRPr="00BE471E" w:rsidRDefault="000B1F8F" w:rsidP="00776AA4">
      <w:pPr>
        <w:pStyle w:val="KOD"/>
        <w:numPr>
          <w:ilvl w:val="0"/>
          <w:numId w:val="28"/>
        </w:numPr>
        <w:ind w:left="680" w:hanging="340"/>
        <w:rPr>
          <w:b/>
        </w:rPr>
      </w:pPr>
      <w:r>
        <w:t xml:space="preserve">  </w:t>
      </w:r>
      <w:proofErr w:type="spellStart"/>
      <w:r w:rsidR="00B636C3" w:rsidRPr="00BE471E">
        <w:rPr>
          <w:b/>
          <w:color w:val="1F497D" w:themeColor="text2"/>
        </w:rPr>
        <w:t>begin</w:t>
      </w:r>
      <w:proofErr w:type="spellEnd"/>
    </w:p>
    <w:p w14:paraId="568F964C" w14:textId="49296D7F" w:rsidR="00776AA4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proofErr w:type="gramStart"/>
      <w:r w:rsidR="00B636C3" w:rsidRPr="00971847">
        <w:t>v</w:t>
      </w:r>
      <w:proofErr w:type="gramEnd"/>
      <w:r w:rsidR="00B636C3" w:rsidRPr="00971847">
        <w:t>_buyuk</w:t>
      </w:r>
      <w:proofErr w:type="spellEnd"/>
      <w:r w:rsidR="00B636C3" w:rsidRPr="00971847">
        <w:t xml:space="preserve"> := in_Kelime_1;</w:t>
      </w:r>
    </w:p>
    <w:p w14:paraId="617BC482" w14:textId="5D3E5B0E" w:rsidR="00776AA4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BE471E">
        <w:rPr>
          <w:b/>
          <w:color w:val="1F497D" w:themeColor="text2"/>
        </w:rPr>
        <w:t>if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v_buyuk</w:t>
      </w:r>
      <w:proofErr w:type="spellEnd"/>
      <w:r w:rsidR="00B636C3" w:rsidRPr="00971847">
        <w:t xml:space="preserve"> &lt; in_Kelime_2 </w:t>
      </w:r>
      <w:proofErr w:type="spellStart"/>
      <w:r w:rsidR="00B636C3" w:rsidRPr="00BE471E">
        <w:rPr>
          <w:b/>
          <w:color w:val="1F497D" w:themeColor="text2"/>
        </w:rPr>
        <w:t>then</w:t>
      </w:r>
      <w:proofErr w:type="spellEnd"/>
    </w:p>
    <w:p w14:paraId="1D31F3A5" w14:textId="1F80EC4B" w:rsidR="00776AA4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  </w:t>
      </w:r>
      <w:proofErr w:type="spellStart"/>
      <w:proofErr w:type="gramStart"/>
      <w:r w:rsidR="00B636C3" w:rsidRPr="00971847">
        <w:t>v</w:t>
      </w:r>
      <w:proofErr w:type="gramEnd"/>
      <w:r w:rsidR="00B636C3" w:rsidRPr="00971847">
        <w:t>_buyuk</w:t>
      </w:r>
      <w:proofErr w:type="spellEnd"/>
      <w:r w:rsidR="00B636C3" w:rsidRPr="00971847">
        <w:t xml:space="preserve"> := in_Kelime_2;</w:t>
      </w:r>
    </w:p>
    <w:p w14:paraId="02790AF8" w14:textId="50D8931A" w:rsidR="00776AA4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BE471E">
        <w:rPr>
          <w:b/>
          <w:color w:val="1F497D" w:themeColor="text2"/>
        </w:rPr>
        <w:t>end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BE471E">
        <w:rPr>
          <w:b/>
          <w:color w:val="1F497D" w:themeColor="text2"/>
        </w:rPr>
        <w:t>if</w:t>
      </w:r>
      <w:proofErr w:type="spellEnd"/>
      <w:r w:rsidR="00B636C3" w:rsidRPr="00971847">
        <w:t>;</w:t>
      </w:r>
    </w:p>
    <w:p w14:paraId="12874A15" w14:textId="1D04935D" w:rsidR="00924424" w:rsidRPr="00971847" w:rsidRDefault="000B1F8F" w:rsidP="00776AA4">
      <w:pPr>
        <w:pStyle w:val="KOD"/>
        <w:numPr>
          <w:ilvl w:val="0"/>
          <w:numId w:val="28"/>
        </w:numPr>
        <w:ind w:left="680" w:hanging="340"/>
      </w:pPr>
      <w:r>
        <w:t xml:space="preserve">    </w:t>
      </w:r>
      <w:proofErr w:type="spellStart"/>
      <w:r w:rsidR="00B636C3" w:rsidRPr="00BE471E">
        <w:rPr>
          <w:b/>
          <w:color w:val="1F497D" w:themeColor="text2"/>
        </w:rPr>
        <w:t>return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v_buyuk</w:t>
      </w:r>
      <w:proofErr w:type="spellEnd"/>
      <w:r w:rsidR="00B636C3" w:rsidRPr="00971847">
        <w:t>;</w:t>
      </w:r>
    </w:p>
    <w:p w14:paraId="5CDB072E" w14:textId="3DE3A036" w:rsidR="00924424" w:rsidRPr="00971847" w:rsidRDefault="000B1F8F" w:rsidP="00344620">
      <w:pPr>
        <w:pStyle w:val="KOD"/>
        <w:numPr>
          <w:ilvl w:val="0"/>
          <w:numId w:val="28"/>
        </w:numPr>
        <w:ind w:left="680" w:hanging="340"/>
      </w:pPr>
      <w:r>
        <w:t xml:space="preserve">  </w:t>
      </w:r>
      <w:proofErr w:type="spellStart"/>
      <w:r w:rsidR="00B636C3" w:rsidRPr="00BE471E">
        <w:rPr>
          <w:b/>
          <w:color w:val="1F497D" w:themeColor="text2"/>
        </w:rPr>
        <w:t>end</w:t>
      </w:r>
      <w:proofErr w:type="spellEnd"/>
      <w:r w:rsidR="00B636C3" w:rsidRPr="00BE471E">
        <w:rPr>
          <w:color w:val="1F497D" w:themeColor="text2"/>
        </w:rPr>
        <w:t xml:space="preserve"> </w:t>
      </w:r>
      <w:proofErr w:type="spellStart"/>
      <w:r w:rsidR="00B636C3" w:rsidRPr="00971847">
        <w:t>buyuk_bul</w:t>
      </w:r>
      <w:proofErr w:type="spellEnd"/>
      <w:r w:rsidR="00B636C3" w:rsidRPr="00971847">
        <w:t>;</w:t>
      </w:r>
    </w:p>
    <w:p w14:paraId="79587443" w14:textId="59AF650C" w:rsidR="00DD36A4" w:rsidRPr="00971847" w:rsidRDefault="00B636C3" w:rsidP="00344620">
      <w:pPr>
        <w:pStyle w:val="KOD"/>
        <w:numPr>
          <w:ilvl w:val="0"/>
          <w:numId w:val="28"/>
        </w:numPr>
        <w:ind w:left="680" w:hanging="340"/>
      </w:pPr>
      <w:proofErr w:type="spellStart"/>
      <w:r w:rsidRPr="00BE471E">
        <w:rPr>
          <w:b/>
          <w:color w:val="1F497D" w:themeColor="text2"/>
        </w:rPr>
        <w:t>end</w:t>
      </w:r>
      <w:proofErr w:type="spellEnd"/>
      <w:r w:rsidRPr="00BE471E">
        <w:rPr>
          <w:color w:val="1F497D" w:themeColor="text2"/>
        </w:rPr>
        <w:t xml:space="preserve"> </w:t>
      </w:r>
      <w:proofErr w:type="spellStart"/>
      <w:r w:rsidRPr="00971847">
        <w:t>benim_paketim</w:t>
      </w:r>
      <w:proofErr w:type="spellEnd"/>
      <w:r w:rsidRPr="00971847">
        <w:t>;</w:t>
      </w:r>
    </w:p>
    <w:p w14:paraId="4501EF75" w14:textId="77777777" w:rsidR="00AE018E" w:rsidRDefault="00AE018E" w:rsidP="00DD36A4">
      <w:pPr>
        <w:rPr>
          <w:rFonts w:cs="Times New Roman"/>
          <w:b/>
          <w:i/>
          <w:szCs w:val="24"/>
        </w:rPr>
      </w:pPr>
    </w:p>
    <w:p w14:paraId="64D9FE60" w14:textId="77777777" w:rsidR="00DD36A4" w:rsidRDefault="00DD36A4" w:rsidP="00DD36A4">
      <w:pPr>
        <w:rPr>
          <w:rFonts w:cs="Times New Roman"/>
          <w:szCs w:val="24"/>
        </w:rPr>
      </w:pPr>
      <w:proofErr w:type="spellStart"/>
      <w:proofErr w:type="gramStart"/>
      <w:r w:rsidRPr="00AE018E">
        <w:rPr>
          <w:rFonts w:ascii="Courier New" w:hAnsi="Courier New" w:cs="Courier New"/>
          <w:b/>
          <w:szCs w:val="24"/>
        </w:rPr>
        <w:t>benim</w:t>
      </w:r>
      <w:proofErr w:type="gramEnd"/>
      <w:r w:rsidRPr="00AE018E">
        <w:rPr>
          <w:rFonts w:ascii="Courier New" w:hAnsi="Courier New" w:cs="Courier New"/>
          <w:b/>
          <w:szCs w:val="24"/>
        </w:rPr>
        <w:t>_paketim</w:t>
      </w:r>
      <w:proofErr w:type="spellEnd"/>
      <w:r w:rsidRPr="009548C3">
        <w:rPr>
          <w:rFonts w:cs="Times New Roman"/>
          <w:szCs w:val="24"/>
        </w:rPr>
        <w:t xml:space="preserve"> isimli</w:t>
      </w:r>
      <w:r>
        <w:rPr>
          <w:rFonts w:cs="Times New Roman"/>
          <w:szCs w:val="24"/>
        </w:rPr>
        <w:t xml:space="preserve"> paket dosyasının kullanılacağı</w:t>
      </w:r>
      <w:r w:rsidRPr="009548C3">
        <w:rPr>
          <w:rFonts w:cs="Times New Roman"/>
          <w:szCs w:val="24"/>
        </w:rPr>
        <w:t xml:space="preserve"> VHDL </w:t>
      </w:r>
      <w:r>
        <w:rPr>
          <w:rFonts w:cs="Times New Roman"/>
          <w:szCs w:val="24"/>
        </w:rPr>
        <w:t>kodunun kütüphane bildirim kısmında bildirimi aşağıda verilen söz dizimi ile yapılmaktadır.</w:t>
      </w:r>
    </w:p>
    <w:p w14:paraId="227AE2F2" w14:textId="77777777" w:rsidR="00DD36A4" w:rsidRPr="0002398E" w:rsidRDefault="00DD36A4" w:rsidP="0002398E">
      <w:pPr>
        <w:pStyle w:val="KOD"/>
        <w:ind w:left="708"/>
      </w:pPr>
      <w:r w:rsidRPr="0002398E">
        <w:rPr>
          <w:b/>
          <w:color w:val="800000"/>
        </w:rPr>
        <w:t>LIBRARY</w:t>
      </w:r>
      <w:r w:rsidRPr="0002398E">
        <w:rPr>
          <w:color w:val="800000"/>
        </w:rPr>
        <w:t xml:space="preserve"> </w:t>
      </w:r>
      <w:proofErr w:type="spellStart"/>
      <w:r w:rsidRPr="0002398E">
        <w:t>work</w:t>
      </w:r>
      <w:proofErr w:type="spellEnd"/>
      <w:r w:rsidRPr="0002398E">
        <w:t>;</w:t>
      </w:r>
    </w:p>
    <w:p w14:paraId="5F611FA0" w14:textId="77777777" w:rsidR="00DD36A4" w:rsidRPr="0002398E" w:rsidRDefault="00DD36A4" w:rsidP="0002398E">
      <w:pPr>
        <w:pStyle w:val="KOD"/>
        <w:ind w:left="708"/>
      </w:pPr>
      <w:r w:rsidRPr="0002398E">
        <w:rPr>
          <w:b/>
          <w:color w:val="800000"/>
        </w:rPr>
        <w:t>USE</w:t>
      </w:r>
      <w:r w:rsidRPr="0002398E">
        <w:rPr>
          <w:color w:val="800000"/>
        </w:rPr>
        <w:t xml:space="preserve"> </w:t>
      </w:r>
      <w:proofErr w:type="spellStart"/>
      <w:proofErr w:type="gramStart"/>
      <w:r w:rsidRPr="0002398E">
        <w:t>work.benim</w:t>
      </w:r>
      <w:proofErr w:type="gramEnd"/>
      <w:r w:rsidRPr="0002398E">
        <w:t>_paketim.all</w:t>
      </w:r>
      <w:proofErr w:type="spellEnd"/>
      <w:r w:rsidRPr="0002398E">
        <w:t>;</w:t>
      </w:r>
    </w:p>
    <w:p w14:paraId="2C07226E" w14:textId="77777777" w:rsidR="00DD36A4" w:rsidRPr="00A62299" w:rsidRDefault="00DD36A4" w:rsidP="00DD36A4">
      <w:pPr>
        <w:rPr>
          <w:rFonts w:cs="Times New Roman"/>
          <w:b/>
          <w:i/>
          <w:szCs w:val="24"/>
        </w:rPr>
      </w:pPr>
    </w:p>
    <w:p w14:paraId="28C09F9E" w14:textId="4B4D3EFD" w:rsidR="00DD36A4" w:rsidRDefault="00DD36A4" w:rsidP="00DD36A4">
      <w:pPr>
        <w:rPr>
          <w:rFonts w:cs="Times New Roman"/>
          <w:szCs w:val="24"/>
        </w:rPr>
      </w:pPr>
      <w:r w:rsidRPr="004C2777">
        <w:rPr>
          <w:rFonts w:cs="Times New Roman"/>
          <w:szCs w:val="24"/>
        </w:rPr>
        <w:t xml:space="preserve">Aşağıda </w:t>
      </w:r>
      <w:proofErr w:type="spellStart"/>
      <w:r w:rsidRPr="00AE018E">
        <w:rPr>
          <w:rFonts w:ascii="Courier New" w:hAnsi="Courier New" w:cs="Courier New"/>
          <w:b/>
          <w:szCs w:val="24"/>
        </w:rPr>
        <w:t>benim_paketim</w:t>
      </w:r>
      <w:proofErr w:type="spellEnd"/>
      <w:r>
        <w:rPr>
          <w:rFonts w:cs="Times New Roman"/>
          <w:szCs w:val="24"/>
        </w:rPr>
        <w:t xml:space="preserve"> paketi kullanılarak paket içer</w:t>
      </w:r>
      <w:r w:rsidR="009C1B5F">
        <w:rPr>
          <w:rFonts w:cs="Times New Roman"/>
          <w:szCs w:val="24"/>
        </w:rPr>
        <w:t>i</w:t>
      </w:r>
      <w:r>
        <w:rPr>
          <w:rFonts w:cs="Times New Roman"/>
          <w:szCs w:val="24"/>
        </w:rPr>
        <w:t xml:space="preserve">sinde kullanılan tüm tanımlamaların </w:t>
      </w:r>
      <w:r w:rsidR="009C1B5F">
        <w:rPr>
          <w:rFonts w:cs="Times New Roman"/>
          <w:szCs w:val="24"/>
        </w:rPr>
        <w:t>kullanıldığı</w:t>
      </w:r>
      <w:r>
        <w:rPr>
          <w:rFonts w:cs="Times New Roman"/>
          <w:szCs w:val="24"/>
        </w:rPr>
        <w:t xml:space="preserve"> </w:t>
      </w:r>
      <w:proofErr w:type="spellStart"/>
      <w:r w:rsidR="00AE018E" w:rsidRPr="009C1B5F">
        <w:rPr>
          <w:rFonts w:ascii="Courier New" w:hAnsi="Courier New" w:cs="Courier New"/>
          <w:b/>
        </w:rPr>
        <w:t>paket_</w:t>
      </w:r>
      <w:proofErr w:type="gramStart"/>
      <w:r w:rsidR="00AE018E" w:rsidRPr="009C1B5F">
        <w:rPr>
          <w:rFonts w:ascii="Courier New" w:hAnsi="Courier New" w:cs="Courier New"/>
          <w:b/>
        </w:rPr>
        <w:t>kullanimi.vhd</w:t>
      </w:r>
      <w:proofErr w:type="spellEnd"/>
      <w:proofErr w:type="gramEnd"/>
      <w:r w:rsidR="00AE018E">
        <w:t xml:space="preserve"> </w:t>
      </w:r>
      <w:r w:rsidR="00AE018E" w:rsidRPr="00135632">
        <w:t xml:space="preserve"> </w:t>
      </w:r>
      <w:r>
        <w:rPr>
          <w:rFonts w:cs="Times New Roman"/>
          <w:szCs w:val="24"/>
        </w:rPr>
        <w:t>VHDL kodu aşağıda verilmiştir.</w:t>
      </w:r>
    </w:p>
    <w:p w14:paraId="63E012C3" w14:textId="77777777" w:rsidR="004F370E" w:rsidRDefault="004F370E" w:rsidP="00B450D4">
      <w:pPr>
        <w:pStyle w:val="KOD"/>
      </w:pPr>
    </w:p>
    <w:p w14:paraId="73B811BF" w14:textId="77777777" w:rsidR="009C1B5F" w:rsidRPr="00C1774C" w:rsidRDefault="009C1B5F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library</w:t>
      </w:r>
      <w:proofErr w:type="spellEnd"/>
      <w:r w:rsidRPr="000344EE">
        <w:rPr>
          <w:color w:val="1F497D" w:themeColor="text2"/>
        </w:rPr>
        <w:t xml:space="preserve"> </w:t>
      </w:r>
      <w:r w:rsidRPr="00C1774C">
        <w:t>IEEE;</w:t>
      </w:r>
    </w:p>
    <w:p w14:paraId="778DD3EE" w14:textId="77777777" w:rsidR="009C1B5F" w:rsidRPr="00C1774C" w:rsidRDefault="009C1B5F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use</w:t>
      </w:r>
      <w:proofErr w:type="spellEnd"/>
      <w:r w:rsidRPr="000344EE">
        <w:rPr>
          <w:color w:val="1F497D" w:themeColor="text2"/>
        </w:rPr>
        <w:t xml:space="preserve"> </w:t>
      </w:r>
      <w:proofErr w:type="gramStart"/>
      <w:r w:rsidRPr="00C1774C">
        <w:t>IEEE.STD</w:t>
      </w:r>
      <w:proofErr w:type="gramEnd"/>
      <w:r w:rsidRPr="00C1774C">
        <w:t>_LOGIC_1164.ALL;</w:t>
      </w:r>
    </w:p>
    <w:p w14:paraId="73914F44" w14:textId="77777777" w:rsidR="00C1774C" w:rsidRDefault="00C1774C" w:rsidP="00706B66">
      <w:pPr>
        <w:pStyle w:val="KOD"/>
        <w:numPr>
          <w:ilvl w:val="0"/>
          <w:numId w:val="29"/>
        </w:numPr>
        <w:ind w:left="680" w:hanging="340"/>
      </w:pPr>
    </w:p>
    <w:p w14:paraId="64AFC451" w14:textId="77777777" w:rsidR="009C1B5F" w:rsidRPr="00C1774C" w:rsidRDefault="009C1B5F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library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r w:rsidRPr="00C1774C">
        <w:t>work</w:t>
      </w:r>
      <w:proofErr w:type="spellEnd"/>
      <w:r w:rsidRPr="00C1774C">
        <w:t>;</w:t>
      </w:r>
    </w:p>
    <w:p w14:paraId="6699838B" w14:textId="77777777" w:rsidR="009C1B5F" w:rsidRPr="00C1774C" w:rsidRDefault="009C1B5F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use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proofErr w:type="gramStart"/>
      <w:r w:rsidRPr="00C1774C">
        <w:t>work.benim</w:t>
      </w:r>
      <w:proofErr w:type="gramEnd"/>
      <w:r w:rsidRPr="00C1774C">
        <w:t>_paketim.a</w:t>
      </w:r>
      <w:bookmarkStart w:id="4" w:name="_GoBack"/>
      <w:bookmarkEnd w:id="4"/>
      <w:r w:rsidRPr="00C1774C">
        <w:t>ll</w:t>
      </w:r>
      <w:proofErr w:type="spellEnd"/>
      <w:r w:rsidRPr="00C1774C">
        <w:t>;</w:t>
      </w:r>
    </w:p>
    <w:p w14:paraId="289AEC26" w14:textId="77777777" w:rsidR="00C1774C" w:rsidRDefault="00C1774C" w:rsidP="00706B66">
      <w:pPr>
        <w:pStyle w:val="KOD"/>
        <w:numPr>
          <w:ilvl w:val="0"/>
          <w:numId w:val="29"/>
        </w:numPr>
        <w:ind w:left="680" w:hanging="340"/>
      </w:pPr>
    </w:p>
    <w:p w14:paraId="00A3ABC8" w14:textId="77777777" w:rsidR="00A11AE3" w:rsidRPr="00C1774C" w:rsidRDefault="00A11AE3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lastRenderedPageBreak/>
        <w:t>entity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r w:rsidRPr="00C1774C">
        <w:t>paket_kullanimi</w:t>
      </w:r>
      <w:proofErr w:type="spellEnd"/>
      <w:r w:rsidRPr="00C1774C">
        <w:t xml:space="preserve"> </w:t>
      </w:r>
      <w:r w:rsidRPr="000344EE">
        <w:rPr>
          <w:b/>
          <w:color w:val="1F497D" w:themeColor="text2"/>
        </w:rPr>
        <w:t>is</w:t>
      </w:r>
    </w:p>
    <w:p w14:paraId="2201BDDF" w14:textId="77777777" w:rsidR="00A11AE3" w:rsidRPr="00C1774C" w:rsidRDefault="00A11AE3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end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r w:rsidRPr="00C1774C">
        <w:t>paket_kullanimi</w:t>
      </w:r>
      <w:proofErr w:type="spellEnd"/>
      <w:r w:rsidRPr="00C1774C">
        <w:t>;</w:t>
      </w:r>
    </w:p>
    <w:p w14:paraId="5A623ECD" w14:textId="77777777" w:rsidR="00C1774C" w:rsidRDefault="00C1774C" w:rsidP="00706B66">
      <w:pPr>
        <w:pStyle w:val="KOD"/>
        <w:numPr>
          <w:ilvl w:val="0"/>
          <w:numId w:val="29"/>
        </w:numPr>
        <w:ind w:left="680" w:hanging="340"/>
      </w:pPr>
    </w:p>
    <w:p w14:paraId="6E3C5470" w14:textId="77777777" w:rsidR="00A11AE3" w:rsidRPr="00C1774C" w:rsidRDefault="00A11AE3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architecture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r w:rsidRPr="00C1774C">
        <w:t>Behavioral</w:t>
      </w:r>
      <w:proofErr w:type="spellEnd"/>
      <w:r w:rsidRPr="00C1774C">
        <w:t xml:space="preserve"> </w:t>
      </w:r>
      <w:r w:rsidRPr="000344EE">
        <w:rPr>
          <w:b/>
          <w:color w:val="1F497D" w:themeColor="text2"/>
        </w:rPr>
        <w:t>of</w:t>
      </w:r>
      <w:r w:rsidRPr="000344EE">
        <w:rPr>
          <w:color w:val="1F497D" w:themeColor="text2"/>
        </w:rPr>
        <w:t xml:space="preserve"> </w:t>
      </w:r>
      <w:proofErr w:type="spellStart"/>
      <w:r w:rsidRPr="00C1774C">
        <w:t>paket_kullanimi</w:t>
      </w:r>
      <w:proofErr w:type="spellEnd"/>
      <w:r w:rsidRPr="00C1774C">
        <w:t xml:space="preserve"> </w:t>
      </w:r>
      <w:r w:rsidRPr="000344EE">
        <w:rPr>
          <w:b/>
          <w:color w:val="1F497D" w:themeColor="text2"/>
        </w:rPr>
        <w:t>is</w:t>
      </w:r>
    </w:p>
    <w:p w14:paraId="54C580CC" w14:textId="77777777" w:rsidR="00706B66" w:rsidRPr="00706B66" w:rsidRDefault="00706B66" w:rsidP="00706B66">
      <w:pPr>
        <w:pStyle w:val="KOD"/>
        <w:numPr>
          <w:ilvl w:val="0"/>
          <w:numId w:val="29"/>
        </w:numPr>
        <w:ind w:left="680" w:hanging="340"/>
      </w:pPr>
      <w:r>
        <w:rPr>
          <w:b/>
          <w:color w:val="1F497D" w:themeColor="text2"/>
        </w:rPr>
        <w:t xml:space="preserve">    </w:t>
      </w:r>
    </w:p>
    <w:p w14:paraId="233DE226" w14:textId="62E21614" w:rsidR="00A11AE3" w:rsidRP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rPr>
          <w:b/>
          <w:color w:val="1F497D" w:themeColor="text2"/>
        </w:rPr>
        <w:t xml:space="preserve">  </w:t>
      </w:r>
      <w:proofErr w:type="spellStart"/>
      <w:r w:rsidR="00A11AE3" w:rsidRPr="000344EE">
        <w:rPr>
          <w:b/>
          <w:color w:val="1F497D" w:themeColor="text2"/>
        </w:rPr>
        <w:t>signal</w:t>
      </w:r>
      <w:proofErr w:type="spellEnd"/>
      <w:r w:rsidR="00A11AE3" w:rsidRPr="000344EE">
        <w:rPr>
          <w:color w:val="1F497D" w:themeColor="text2"/>
        </w:rPr>
        <w:t xml:space="preserve"> </w:t>
      </w:r>
      <w:proofErr w:type="spellStart"/>
      <w:r w:rsidR="00A11AE3" w:rsidRPr="00C1774C">
        <w:t>r_</w:t>
      </w:r>
      <w:proofErr w:type="gramStart"/>
      <w:r w:rsidR="00A11AE3" w:rsidRPr="00C1774C">
        <w:t>Buyuk</w:t>
      </w:r>
      <w:proofErr w:type="spellEnd"/>
      <w:r w:rsidR="00A11AE3" w:rsidRPr="00C1774C">
        <w:t xml:space="preserve"> : </w:t>
      </w:r>
      <w:proofErr w:type="spellStart"/>
      <w:r w:rsidR="00A11AE3" w:rsidRPr="00C1774C">
        <w:t>t</w:t>
      </w:r>
      <w:proofErr w:type="gramEnd"/>
      <w:r w:rsidR="00A11AE3" w:rsidRPr="00C1774C">
        <w:t>_Kelime</w:t>
      </w:r>
      <w:proofErr w:type="spellEnd"/>
      <w:r w:rsidR="00A11AE3" w:rsidRPr="00C1774C">
        <w:t>;</w:t>
      </w:r>
    </w:p>
    <w:p w14:paraId="4BBECC6E" w14:textId="77777777" w:rsidR="00706B66" w:rsidRPr="00706B66" w:rsidRDefault="00706B66" w:rsidP="00706B66">
      <w:pPr>
        <w:pStyle w:val="KOD"/>
        <w:numPr>
          <w:ilvl w:val="0"/>
          <w:numId w:val="29"/>
        </w:numPr>
        <w:ind w:left="680" w:hanging="340"/>
        <w:rPr>
          <w:b/>
        </w:rPr>
      </w:pPr>
    </w:p>
    <w:p w14:paraId="25E416F1" w14:textId="77777777" w:rsidR="00A11AE3" w:rsidRPr="000344EE" w:rsidRDefault="00A11AE3" w:rsidP="00706B66">
      <w:pPr>
        <w:pStyle w:val="KOD"/>
        <w:numPr>
          <w:ilvl w:val="0"/>
          <w:numId w:val="29"/>
        </w:numPr>
        <w:ind w:left="680" w:hanging="340"/>
        <w:rPr>
          <w:b/>
        </w:rPr>
      </w:pPr>
      <w:proofErr w:type="spellStart"/>
      <w:r w:rsidRPr="000344EE">
        <w:rPr>
          <w:b/>
          <w:color w:val="1F497D" w:themeColor="text2"/>
        </w:rPr>
        <w:t>begin</w:t>
      </w:r>
      <w:proofErr w:type="spellEnd"/>
    </w:p>
    <w:p w14:paraId="04C2F11F" w14:textId="77777777" w:rsidR="00706B66" w:rsidRDefault="00706B66" w:rsidP="00706B66">
      <w:pPr>
        <w:pStyle w:val="KOD"/>
        <w:numPr>
          <w:ilvl w:val="0"/>
          <w:numId w:val="29"/>
        </w:numPr>
        <w:ind w:left="680" w:hanging="340"/>
      </w:pPr>
    </w:p>
    <w:p w14:paraId="4BA41460" w14:textId="444DDB83" w:rsidR="00A11AE3" w:rsidRP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</w:t>
      </w:r>
      <w:proofErr w:type="spellStart"/>
      <w:proofErr w:type="gramStart"/>
      <w:r w:rsidR="00A11AE3" w:rsidRPr="00C1774C">
        <w:t>r</w:t>
      </w:r>
      <w:proofErr w:type="gramEnd"/>
      <w:r w:rsidR="00A11AE3" w:rsidRPr="00C1774C">
        <w:t>_Buyuk</w:t>
      </w:r>
      <w:proofErr w:type="spellEnd"/>
      <w:r w:rsidR="00A11AE3" w:rsidRPr="00C1774C">
        <w:t xml:space="preserve"> &lt;= </w:t>
      </w:r>
      <w:proofErr w:type="spellStart"/>
      <w:r w:rsidR="00A11AE3" w:rsidRPr="00C1774C">
        <w:t>buyuk_bul</w:t>
      </w:r>
      <w:proofErr w:type="spellEnd"/>
      <w:r w:rsidR="00A11AE3" w:rsidRPr="00C1774C">
        <w:t>(r_Kelime_1, r_Kelime_2);</w:t>
      </w:r>
    </w:p>
    <w:p w14:paraId="3E624417" w14:textId="488EB48C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</w:t>
      </w:r>
      <w:r w:rsidR="00A11AE3" w:rsidRPr="00C1774C">
        <w:t>generic_toplayici_4_</w:t>
      </w:r>
      <w:proofErr w:type="gramStart"/>
      <w:r w:rsidR="00A11AE3" w:rsidRPr="00C1774C">
        <w:t xml:space="preserve">bit : </w:t>
      </w:r>
      <w:proofErr w:type="spellStart"/>
      <w:r w:rsidR="00A11AE3" w:rsidRPr="00C1774C">
        <w:t>generic</w:t>
      </w:r>
      <w:proofErr w:type="gramEnd"/>
      <w:r w:rsidR="00A11AE3" w:rsidRPr="00C1774C">
        <w:t>_toplayici</w:t>
      </w:r>
      <w:proofErr w:type="spellEnd"/>
    </w:p>
    <w:p w14:paraId="5E78F798" w14:textId="1D337666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rPr>
          <w:b/>
          <w:color w:val="1F497D" w:themeColor="text2"/>
        </w:rPr>
        <w:t xml:space="preserve">    </w:t>
      </w:r>
      <w:proofErr w:type="spellStart"/>
      <w:r w:rsidR="00A11AE3" w:rsidRPr="000344EE">
        <w:rPr>
          <w:b/>
          <w:color w:val="1F497D" w:themeColor="text2"/>
        </w:rPr>
        <w:t>Generic</w:t>
      </w:r>
      <w:proofErr w:type="spellEnd"/>
      <w:r w:rsidR="00A11AE3" w:rsidRPr="000344EE">
        <w:rPr>
          <w:color w:val="1F497D" w:themeColor="text2"/>
        </w:rPr>
        <w:t xml:space="preserve"> </w:t>
      </w:r>
      <w:proofErr w:type="spellStart"/>
      <w:r w:rsidR="00A11AE3" w:rsidRPr="00C1774C">
        <w:t>map</w:t>
      </w:r>
      <w:proofErr w:type="spellEnd"/>
      <w:r w:rsidR="00A11AE3" w:rsidRPr="000344EE">
        <w:rPr>
          <w:b/>
          <w:color w:val="1F497D" w:themeColor="text2"/>
        </w:rPr>
        <w:t>(</w:t>
      </w:r>
      <w:r w:rsidR="00A11AE3" w:rsidRPr="000344EE">
        <w:rPr>
          <w:color w:val="1F497D" w:themeColor="text2"/>
        </w:rPr>
        <w:t xml:space="preserve"> </w:t>
      </w:r>
      <w:proofErr w:type="spellStart"/>
      <w:r w:rsidR="00A11AE3" w:rsidRPr="00C1774C">
        <w:t>n_bit</w:t>
      </w:r>
      <w:proofErr w:type="spellEnd"/>
      <w:r w:rsidR="00A11AE3" w:rsidRPr="00C1774C">
        <w:t xml:space="preserve"> =&gt; VERI_UZUNLUGU )</w:t>
      </w:r>
    </w:p>
    <w:p w14:paraId="173D9291" w14:textId="34AD6252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rPr>
          <w:b/>
          <w:color w:val="1F497D" w:themeColor="text2"/>
        </w:rPr>
        <w:t xml:space="preserve">    </w:t>
      </w:r>
      <w:r w:rsidR="00A11AE3" w:rsidRPr="000344EE">
        <w:rPr>
          <w:b/>
          <w:color w:val="1F497D" w:themeColor="text2"/>
        </w:rPr>
        <w:t>Port</w:t>
      </w:r>
      <w:r w:rsidR="00A11AE3" w:rsidRPr="000344EE">
        <w:rPr>
          <w:color w:val="1F497D" w:themeColor="text2"/>
        </w:rPr>
        <w:t xml:space="preserve"> </w:t>
      </w:r>
      <w:proofErr w:type="spellStart"/>
      <w:r w:rsidR="00A11AE3" w:rsidRPr="000344EE">
        <w:rPr>
          <w:b/>
          <w:color w:val="1F497D" w:themeColor="text2"/>
        </w:rPr>
        <w:t>map</w:t>
      </w:r>
      <w:proofErr w:type="spellEnd"/>
      <w:r w:rsidR="00A11AE3" w:rsidRPr="000344EE">
        <w:rPr>
          <w:color w:val="1F497D" w:themeColor="text2"/>
        </w:rPr>
        <w:t xml:space="preserve"> </w:t>
      </w:r>
      <w:proofErr w:type="gramStart"/>
      <w:r w:rsidR="00A11AE3" w:rsidRPr="00C1774C">
        <w:t>(</w:t>
      </w:r>
      <w:proofErr w:type="gramEnd"/>
      <w:r w:rsidR="00A11AE3" w:rsidRPr="00C1774C">
        <w:t xml:space="preserve">  </w:t>
      </w:r>
    </w:p>
    <w:p w14:paraId="49540073" w14:textId="0285995C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    </w:t>
      </w:r>
      <w:proofErr w:type="spellStart"/>
      <w:proofErr w:type="gramStart"/>
      <w:r w:rsidR="00A11AE3" w:rsidRPr="00C1774C">
        <w:t>in</w:t>
      </w:r>
      <w:proofErr w:type="gramEnd"/>
      <w:r w:rsidR="00A11AE3" w:rsidRPr="00C1774C">
        <w:t>_giris_elde</w:t>
      </w:r>
      <w:proofErr w:type="spellEnd"/>
      <w:r w:rsidR="00A11AE3" w:rsidRPr="00C1774C">
        <w:t xml:space="preserve"> =&gt; r_giris_1,</w:t>
      </w:r>
    </w:p>
    <w:p w14:paraId="4B7868A7" w14:textId="07BB3417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    </w:t>
      </w:r>
      <w:proofErr w:type="gramStart"/>
      <w:r w:rsidR="00A11AE3" w:rsidRPr="00C1774C">
        <w:t>in</w:t>
      </w:r>
      <w:proofErr w:type="gramEnd"/>
      <w:r w:rsidR="00A11AE3" w:rsidRPr="00C1774C">
        <w:t>_giris_1 =&gt; in_giris_1,</w:t>
      </w:r>
    </w:p>
    <w:p w14:paraId="05E21576" w14:textId="793DC9F5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    </w:t>
      </w:r>
      <w:proofErr w:type="gramStart"/>
      <w:r w:rsidR="00A11AE3" w:rsidRPr="00C1774C">
        <w:t>in</w:t>
      </w:r>
      <w:proofErr w:type="gramEnd"/>
      <w:r w:rsidR="00A11AE3" w:rsidRPr="00C1774C">
        <w:t>_giris_2 =&gt; in_giris_2,</w:t>
      </w:r>
    </w:p>
    <w:p w14:paraId="28DA77F9" w14:textId="7F514F89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    </w:t>
      </w:r>
      <w:proofErr w:type="spellStart"/>
      <w:r w:rsidR="00A11AE3" w:rsidRPr="00C1774C">
        <w:t>out_cikis</w:t>
      </w:r>
      <w:proofErr w:type="spellEnd"/>
      <w:r w:rsidR="00A11AE3" w:rsidRPr="00C1774C">
        <w:t xml:space="preserve"> =&gt; </w:t>
      </w:r>
      <w:proofErr w:type="spellStart"/>
      <w:r w:rsidR="00A11AE3" w:rsidRPr="004E1F23">
        <w:rPr>
          <w:b/>
          <w:color w:val="1F497D" w:themeColor="text2"/>
        </w:rPr>
        <w:t>open</w:t>
      </w:r>
      <w:proofErr w:type="spellEnd"/>
      <w:r w:rsidR="00A11AE3" w:rsidRPr="00C1774C">
        <w:t>,</w:t>
      </w:r>
    </w:p>
    <w:p w14:paraId="57994219" w14:textId="00135F3A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    </w:t>
      </w:r>
      <w:proofErr w:type="spellStart"/>
      <w:r w:rsidR="00A11AE3" w:rsidRPr="00C1774C">
        <w:t>out_cikis_elde</w:t>
      </w:r>
      <w:proofErr w:type="spellEnd"/>
      <w:r w:rsidR="00A11AE3" w:rsidRPr="00C1774C">
        <w:t xml:space="preserve"> =&gt; r_giris_2      </w:t>
      </w:r>
    </w:p>
    <w:p w14:paraId="433E0B7C" w14:textId="5971560D" w:rsidR="00C1774C" w:rsidRDefault="00706B66" w:rsidP="00706B66">
      <w:pPr>
        <w:pStyle w:val="KOD"/>
        <w:numPr>
          <w:ilvl w:val="0"/>
          <w:numId w:val="29"/>
        </w:numPr>
        <w:ind w:left="680" w:hanging="340"/>
      </w:pPr>
      <w:r>
        <w:t xml:space="preserve">  </w:t>
      </w:r>
      <w:r w:rsidR="00A11AE3" w:rsidRPr="00C1774C">
        <w:t>);</w:t>
      </w:r>
    </w:p>
    <w:p w14:paraId="73E146B8" w14:textId="3E4B6F16" w:rsidR="00A11AE3" w:rsidRPr="00C1774C" w:rsidRDefault="00A11AE3" w:rsidP="00706B66">
      <w:pPr>
        <w:pStyle w:val="KOD"/>
        <w:numPr>
          <w:ilvl w:val="0"/>
          <w:numId w:val="29"/>
        </w:numPr>
        <w:ind w:left="680" w:hanging="340"/>
      </w:pPr>
      <w:proofErr w:type="spellStart"/>
      <w:r w:rsidRPr="000344EE">
        <w:rPr>
          <w:b/>
          <w:color w:val="1F497D" w:themeColor="text2"/>
        </w:rPr>
        <w:t>end</w:t>
      </w:r>
      <w:proofErr w:type="spellEnd"/>
      <w:r w:rsidRPr="000344EE">
        <w:rPr>
          <w:color w:val="1F497D" w:themeColor="text2"/>
        </w:rPr>
        <w:t xml:space="preserve"> </w:t>
      </w:r>
      <w:proofErr w:type="spellStart"/>
      <w:r w:rsidRPr="00C1774C">
        <w:t>Behavioral</w:t>
      </w:r>
      <w:proofErr w:type="spellEnd"/>
      <w:r w:rsidRPr="00C1774C">
        <w:t>;</w:t>
      </w:r>
    </w:p>
    <w:p w14:paraId="27884EA6" w14:textId="77777777" w:rsidR="009C1B5F" w:rsidRDefault="009C1B5F" w:rsidP="009C1B5F"/>
    <w:sectPr w:rsidR="009C1B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A2"/>
    <w:family w:val="swiss"/>
    <w:pitch w:val="variable"/>
    <w:sig w:usb0="00000287" w:usb1="00000800" w:usb2="00000000" w:usb3="00000000" w:csb0="0000009F" w:csb1="00000000"/>
  </w:font>
  <w:font w:name="Segoe UI">
    <w:panose1 w:val="020B0502040204020203"/>
    <w:charset w:val="A2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C0537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A70DAC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19B43281"/>
    <w:multiLevelType w:val="multilevel"/>
    <w:tmpl w:val="8C0AC7B2"/>
    <w:lvl w:ilvl="0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3">
    <w:nsid w:val="1D5F753F"/>
    <w:multiLevelType w:val="hybridMultilevel"/>
    <w:tmpl w:val="8DB04548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C81F03"/>
    <w:multiLevelType w:val="hybridMultilevel"/>
    <w:tmpl w:val="81DA01E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35C2F10"/>
    <w:multiLevelType w:val="hybridMultilevel"/>
    <w:tmpl w:val="C6DA518A"/>
    <w:lvl w:ilvl="0" w:tplc="870A13F0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40E6475"/>
    <w:multiLevelType w:val="multilevel"/>
    <w:tmpl w:val="19EE0058"/>
    <w:lvl w:ilvl="0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7">
    <w:nsid w:val="274B324C"/>
    <w:multiLevelType w:val="hybridMultilevel"/>
    <w:tmpl w:val="3C4215FE"/>
    <w:lvl w:ilvl="0" w:tplc="F8440864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2924ED4"/>
    <w:multiLevelType w:val="hybridMultilevel"/>
    <w:tmpl w:val="B89CC18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3255306"/>
    <w:multiLevelType w:val="hybridMultilevel"/>
    <w:tmpl w:val="BCDE2564"/>
    <w:lvl w:ilvl="0" w:tplc="EDF45ACC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9203C6A"/>
    <w:multiLevelType w:val="hybridMultilevel"/>
    <w:tmpl w:val="47B2E5D2"/>
    <w:lvl w:ilvl="0" w:tplc="5BC27816">
      <w:start w:val="1"/>
      <w:numFmt w:val="decimal"/>
      <w:lvlText w:val="%1."/>
      <w:lvlJc w:val="left"/>
      <w:pPr>
        <w:ind w:left="720" w:hanging="360"/>
      </w:pPr>
      <w:rPr>
        <w:b w:val="0"/>
        <w:color w:val="auto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B3E7869"/>
    <w:multiLevelType w:val="multilevel"/>
    <w:tmpl w:val="19EE0058"/>
    <w:lvl w:ilvl="0">
      <w:start w:val="6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2">
    <w:nsid w:val="3FD471FF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ED0228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349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8B4664F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FF18B3"/>
    <w:multiLevelType w:val="hybridMultilevel"/>
    <w:tmpl w:val="6A2A3DBC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95A5294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0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AA43F19"/>
    <w:multiLevelType w:val="hybridMultilevel"/>
    <w:tmpl w:val="68EEDEBA"/>
    <w:lvl w:ilvl="0" w:tplc="43F208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C6054D3"/>
    <w:multiLevelType w:val="multilevel"/>
    <w:tmpl w:val="8C0AC7B2"/>
    <w:lvl w:ilvl="0">
      <w:start w:val="5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19">
    <w:nsid w:val="5196289B"/>
    <w:multiLevelType w:val="hybridMultilevel"/>
    <w:tmpl w:val="E368AD48"/>
    <w:lvl w:ilvl="0" w:tplc="3E245BC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3DC6029"/>
    <w:multiLevelType w:val="hybridMultilevel"/>
    <w:tmpl w:val="AC70D802"/>
    <w:lvl w:ilvl="0" w:tplc="4D3424DA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6E255F"/>
    <w:multiLevelType w:val="hybridMultilevel"/>
    <w:tmpl w:val="D2DCBB42"/>
    <w:lvl w:ilvl="0" w:tplc="041F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8D242C4"/>
    <w:multiLevelType w:val="hybridMultilevel"/>
    <w:tmpl w:val="C0366CC2"/>
    <w:lvl w:ilvl="0" w:tplc="B0FAF3AE">
      <w:start w:val="1"/>
      <w:numFmt w:val="decimal"/>
      <w:lvlText w:val="%1."/>
      <w:lvlJc w:val="left"/>
      <w:pPr>
        <w:ind w:left="720" w:hanging="360"/>
      </w:pPr>
      <w:rPr>
        <w:b w:val="0"/>
        <w:color w:val="000000" w:themeColor="text1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9BC49ED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349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EFB0E1E"/>
    <w:multiLevelType w:val="multilevel"/>
    <w:tmpl w:val="9F1EEB76"/>
    <w:lvl w:ilvl="0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29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89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9" w:hanging="1800"/>
      </w:pPr>
      <w:rPr>
        <w:rFonts w:hint="default"/>
      </w:rPr>
    </w:lvl>
  </w:abstractNum>
  <w:abstractNum w:abstractNumId="25">
    <w:nsid w:val="5FC000EC"/>
    <w:multiLevelType w:val="hybridMultilevel"/>
    <w:tmpl w:val="85C426B4"/>
    <w:lvl w:ilvl="0" w:tplc="54C6C4C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FF57DA3"/>
    <w:multiLevelType w:val="multilevel"/>
    <w:tmpl w:val="3DBA819E"/>
    <w:lvl w:ilvl="0">
      <w:start w:val="4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880"/>
      </w:pPr>
      <w:rPr>
        <w:rFonts w:hint="default"/>
      </w:rPr>
    </w:lvl>
  </w:abstractNum>
  <w:abstractNum w:abstractNumId="27">
    <w:nsid w:val="6146773E"/>
    <w:multiLevelType w:val="multilevel"/>
    <w:tmpl w:val="041F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2582378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349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1273C27"/>
    <w:multiLevelType w:val="hybridMultilevel"/>
    <w:tmpl w:val="EAA20D84"/>
    <w:lvl w:ilvl="0" w:tplc="54C6C4C2">
      <w:start w:val="1"/>
      <w:numFmt w:val="decimal"/>
      <w:lvlText w:val="%1."/>
      <w:lvlJc w:val="left"/>
      <w:pPr>
        <w:ind w:left="1069" w:hanging="360"/>
      </w:pPr>
      <w:rPr>
        <w:b w:val="0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25E48DB"/>
    <w:multiLevelType w:val="hybridMultilevel"/>
    <w:tmpl w:val="BDB2EDAA"/>
    <w:lvl w:ilvl="0" w:tplc="6054DC9E">
      <w:start w:val="1"/>
      <w:numFmt w:val="decimal"/>
      <w:lvlText w:val="%1."/>
      <w:lvlJc w:val="left"/>
      <w:pPr>
        <w:ind w:left="349" w:firstLine="360"/>
      </w:pPr>
      <w:rPr>
        <w:rFonts w:ascii="Courier New" w:eastAsia="Times New Roman" w:hAnsi="Courier New" w:cstheme="minorBidi" w:hint="default"/>
        <w:b w:val="0"/>
        <w:color w:val="1F497D" w:themeColor="text2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26"/>
  </w:num>
  <w:num w:numId="3">
    <w:abstractNumId w:val="11"/>
  </w:num>
  <w:num w:numId="4">
    <w:abstractNumId w:val="21"/>
  </w:num>
  <w:num w:numId="5">
    <w:abstractNumId w:val="0"/>
  </w:num>
  <w:num w:numId="6">
    <w:abstractNumId w:val="8"/>
  </w:num>
  <w:num w:numId="7">
    <w:abstractNumId w:val="4"/>
  </w:num>
  <w:num w:numId="8">
    <w:abstractNumId w:val="1"/>
  </w:num>
  <w:num w:numId="9">
    <w:abstractNumId w:val="27"/>
  </w:num>
  <w:num w:numId="10">
    <w:abstractNumId w:val="2"/>
  </w:num>
  <w:num w:numId="11">
    <w:abstractNumId w:val="12"/>
  </w:num>
  <w:num w:numId="12">
    <w:abstractNumId w:val="16"/>
  </w:num>
  <w:num w:numId="13">
    <w:abstractNumId w:val="14"/>
  </w:num>
  <w:num w:numId="14">
    <w:abstractNumId w:val="3"/>
  </w:num>
  <w:num w:numId="15">
    <w:abstractNumId w:val="28"/>
  </w:num>
  <w:num w:numId="16">
    <w:abstractNumId w:val="30"/>
  </w:num>
  <w:num w:numId="17">
    <w:abstractNumId w:val="18"/>
  </w:num>
  <w:num w:numId="18">
    <w:abstractNumId w:val="13"/>
  </w:num>
  <w:num w:numId="19">
    <w:abstractNumId w:val="23"/>
  </w:num>
  <w:num w:numId="20">
    <w:abstractNumId w:val="6"/>
  </w:num>
  <w:num w:numId="21">
    <w:abstractNumId w:val="20"/>
  </w:num>
  <w:num w:numId="22">
    <w:abstractNumId w:val="9"/>
  </w:num>
  <w:num w:numId="23">
    <w:abstractNumId w:val="5"/>
  </w:num>
  <w:num w:numId="24">
    <w:abstractNumId w:val="10"/>
  </w:num>
  <w:num w:numId="25">
    <w:abstractNumId w:val="22"/>
  </w:num>
  <w:num w:numId="26">
    <w:abstractNumId w:val="7"/>
  </w:num>
  <w:num w:numId="27">
    <w:abstractNumId w:val="25"/>
  </w:num>
  <w:num w:numId="28">
    <w:abstractNumId w:val="29"/>
  </w:num>
  <w:num w:numId="29">
    <w:abstractNumId w:val="19"/>
  </w:num>
  <w:num w:numId="30">
    <w:abstractNumId w:val="15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attachedTemplate r:id="rId1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4D43"/>
    <w:rsid w:val="00003CD2"/>
    <w:rsid w:val="00005ABE"/>
    <w:rsid w:val="00005FDF"/>
    <w:rsid w:val="0002382E"/>
    <w:rsid w:val="0002398E"/>
    <w:rsid w:val="0002664A"/>
    <w:rsid w:val="00032BD1"/>
    <w:rsid w:val="000344EE"/>
    <w:rsid w:val="000379BB"/>
    <w:rsid w:val="00037D2C"/>
    <w:rsid w:val="000429BB"/>
    <w:rsid w:val="00042A80"/>
    <w:rsid w:val="00043752"/>
    <w:rsid w:val="000439DE"/>
    <w:rsid w:val="00047D87"/>
    <w:rsid w:val="00063A9D"/>
    <w:rsid w:val="00063AD6"/>
    <w:rsid w:val="00080E2B"/>
    <w:rsid w:val="0008222E"/>
    <w:rsid w:val="0008547B"/>
    <w:rsid w:val="00093FE3"/>
    <w:rsid w:val="00094D1C"/>
    <w:rsid w:val="0009562F"/>
    <w:rsid w:val="00095C7D"/>
    <w:rsid w:val="00097120"/>
    <w:rsid w:val="00097955"/>
    <w:rsid w:val="000A080B"/>
    <w:rsid w:val="000A0C40"/>
    <w:rsid w:val="000A15BD"/>
    <w:rsid w:val="000A61A6"/>
    <w:rsid w:val="000B1F8F"/>
    <w:rsid w:val="000B2B9C"/>
    <w:rsid w:val="000C56B2"/>
    <w:rsid w:val="000D4233"/>
    <w:rsid w:val="000F3885"/>
    <w:rsid w:val="00104251"/>
    <w:rsid w:val="0010577B"/>
    <w:rsid w:val="0010674A"/>
    <w:rsid w:val="00116ADC"/>
    <w:rsid w:val="001252DA"/>
    <w:rsid w:val="001259D4"/>
    <w:rsid w:val="0013458F"/>
    <w:rsid w:val="00147650"/>
    <w:rsid w:val="00156C7D"/>
    <w:rsid w:val="00170712"/>
    <w:rsid w:val="0017104B"/>
    <w:rsid w:val="00184333"/>
    <w:rsid w:val="001849EE"/>
    <w:rsid w:val="00197DDF"/>
    <w:rsid w:val="001A56DB"/>
    <w:rsid w:val="001C56D9"/>
    <w:rsid w:val="001C5EFA"/>
    <w:rsid w:val="001D07A4"/>
    <w:rsid w:val="001D6ED2"/>
    <w:rsid w:val="001E0892"/>
    <w:rsid w:val="001E7400"/>
    <w:rsid w:val="001F600D"/>
    <w:rsid w:val="00200F6A"/>
    <w:rsid w:val="00205065"/>
    <w:rsid w:val="00206AF2"/>
    <w:rsid w:val="00210A3B"/>
    <w:rsid w:val="00217C50"/>
    <w:rsid w:val="002204B2"/>
    <w:rsid w:val="0022527D"/>
    <w:rsid w:val="00225719"/>
    <w:rsid w:val="002279D7"/>
    <w:rsid w:val="00241C8B"/>
    <w:rsid w:val="002548AF"/>
    <w:rsid w:val="00262593"/>
    <w:rsid w:val="0026544C"/>
    <w:rsid w:val="0026639E"/>
    <w:rsid w:val="00270DB3"/>
    <w:rsid w:val="00270FA8"/>
    <w:rsid w:val="00271C09"/>
    <w:rsid w:val="00275CC2"/>
    <w:rsid w:val="00276F6C"/>
    <w:rsid w:val="0028333D"/>
    <w:rsid w:val="00292F34"/>
    <w:rsid w:val="002945C3"/>
    <w:rsid w:val="00295E37"/>
    <w:rsid w:val="002A1C5F"/>
    <w:rsid w:val="002A4DBB"/>
    <w:rsid w:val="002B3D05"/>
    <w:rsid w:val="002B444E"/>
    <w:rsid w:val="002C1B12"/>
    <w:rsid w:val="002D2D94"/>
    <w:rsid w:val="002D479F"/>
    <w:rsid w:val="002D4819"/>
    <w:rsid w:val="002E1324"/>
    <w:rsid w:val="002E2AAA"/>
    <w:rsid w:val="002E3073"/>
    <w:rsid w:val="002F030D"/>
    <w:rsid w:val="002F3913"/>
    <w:rsid w:val="00310133"/>
    <w:rsid w:val="00310DA2"/>
    <w:rsid w:val="003114D5"/>
    <w:rsid w:val="00312D3B"/>
    <w:rsid w:val="003229CB"/>
    <w:rsid w:val="00323A06"/>
    <w:rsid w:val="00324DE6"/>
    <w:rsid w:val="00334F88"/>
    <w:rsid w:val="0033734B"/>
    <w:rsid w:val="00341B17"/>
    <w:rsid w:val="003436C4"/>
    <w:rsid w:val="00344620"/>
    <w:rsid w:val="0034579B"/>
    <w:rsid w:val="00351E6A"/>
    <w:rsid w:val="0035435B"/>
    <w:rsid w:val="003558F2"/>
    <w:rsid w:val="00364746"/>
    <w:rsid w:val="00365399"/>
    <w:rsid w:val="003836A8"/>
    <w:rsid w:val="00384D11"/>
    <w:rsid w:val="003A6190"/>
    <w:rsid w:val="003B51F2"/>
    <w:rsid w:val="003C4F6F"/>
    <w:rsid w:val="003D3CF9"/>
    <w:rsid w:val="003D4349"/>
    <w:rsid w:val="003D79BB"/>
    <w:rsid w:val="003E302E"/>
    <w:rsid w:val="003F0B74"/>
    <w:rsid w:val="00400FED"/>
    <w:rsid w:val="00413BF4"/>
    <w:rsid w:val="00421561"/>
    <w:rsid w:val="0042190C"/>
    <w:rsid w:val="00437DB7"/>
    <w:rsid w:val="00444EA6"/>
    <w:rsid w:val="0044699B"/>
    <w:rsid w:val="004473E0"/>
    <w:rsid w:val="00450FFA"/>
    <w:rsid w:val="0045226B"/>
    <w:rsid w:val="00455F21"/>
    <w:rsid w:val="00461815"/>
    <w:rsid w:val="00470095"/>
    <w:rsid w:val="004702D9"/>
    <w:rsid w:val="00472D96"/>
    <w:rsid w:val="00472EF1"/>
    <w:rsid w:val="00474B16"/>
    <w:rsid w:val="0047618A"/>
    <w:rsid w:val="0049181A"/>
    <w:rsid w:val="0049479F"/>
    <w:rsid w:val="00496817"/>
    <w:rsid w:val="004A6225"/>
    <w:rsid w:val="004C1AB7"/>
    <w:rsid w:val="004C45BD"/>
    <w:rsid w:val="004C4FDB"/>
    <w:rsid w:val="004C614F"/>
    <w:rsid w:val="004C7A9C"/>
    <w:rsid w:val="004D0234"/>
    <w:rsid w:val="004D1FE6"/>
    <w:rsid w:val="004D469E"/>
    <w:rsid w:val="004E0DC7"/>
    <w:rsid w:val="004E1F23"/>
    <w:rsid w:val="004E2D93"/>
    <w:rsid w:val="004E75B0"/>
    <w:rsid w:val="004E76C2"/>
    <w:rsid w:val="004E7D5B"/>
    <w:rsid w:val="004F1B4E"/>
    <w:rsid w:val="004F370E"/>
    <w:rsid w:val="00501504"/>
    <w:rsid w:val="00502E94"/>
    <w:rsid w:val="005073EB"/>
    <w:rsid w:val="005101C2"/>
    <w:rsid w:val="005125BA"/>
    <w:rsid w:val="00514017"/>
    <w:rsid w:val="005156A2"/>
    <w:rsid w:val="00523B0E"/>
    <w:rsid w:val="00530B6A"/>
    <w:rsid w:val="005406C0"/>
    <w:rsid w:val="00544FD5"/>
    <w:rsid w:val="00557730"/>
    <w:rsid w:val="00562D47"/>
    <w:rsid w:val="00576053"/>
    <w:rsid w:val="00576768"/>
    <w:rsid w:val="00580BD4"/>
    <w:rsid w:val="005930ED"/>
    <w:rsid w:val="00594FF0"/>
    <w:rsid w:val="00596085"/>
    <w:rsid w:val="0059668F"/>
    <w:rsid w:val="005A3532"/>
    <w:rsid w:val="005A3AB7"/>
    <w:rsid w:val="005A42D2"/>
    <w:rsid w:val="005A4F09"/>
    <w:rsid w:val="005A60F0"/>
    <w:rsid w:val="005B6881"/>
    <w:rsid w:val="005B7122"/>
    <w:rsid w:val="005C350F"/>
    <w:rsid w:val="005C5879"/>
    <w:rsid w:val="005C604F"/>
    <w:rsid w:val="005C648F"/>
    <w:rsid w:val="005D0B65"/>
    <w:rsid w:val="005D37A2"/>
    <w:rsid w:val="005D39A0"/>
    <w:rsid w:val="005E1A3F"/>
    <w:rsid w:val="005E2577"/>
    <w:rsid w:val="005F7105"/>
    <w:rsid w:val="0060737E"/>
    <w:rsid w:val="00613503"/>
    <w:rsid w:val="00613570"/>
    <w:rsid w:val="006154B2"/>
    <w:rsid w:val="00622B9C"/>
    <w:rsid w:val="00623037"/>
    <w:rsid w:val="00633049"/>
    <w:rsid w:val="00633D4B"/>
    <w:rsid w:val="00634B96"/>
    <w:rsid w:val="0064643E"/>
    <w:rsid w:val="00663A8A"/>
    <w:rsid w:val="00664295"/>
    <w:rsid w:val="00665957"/>
    <w:rsid w:val="006662F0"/>
    <w:rsid w:val="00677DC8"/>
    <w:rsid w:val="006824F7"/>
    <w:rsid w:val="00687499"/>
    <w:rsid w:val="00693F03"/>
    <w:rsid w:val="00693F42"/>
    <w:rsid w:val="00695844"/>
    <w:rsid w:val="006A3846"/>
    <w:rsid w:val="006A4796"/>
    <w:rsid w:val="006A5FE8"/>
    <w:rsid w:val="006B0BFC"/>
    <w:rsid w:val="006D12B0"/>
    <w:rsid w:val="006D2102"/>
    <w:rsid w:val="006E1946"/>
    <w:rsid w:val="006E2FE7"/>
    <w:rsid w:val="006E44CB"/>
    <w:rsid w:val="006E5BE6"/>
    <w:rsid w:val="006F4F3A"/>
    <w:rsid w:val="00706B66"/>
    <w:rsid w:val="00713931"/>
    <w:rsid w:val="0071404C"/>
    <w:rsid w:val="00714C01"/>
    <w:rsid w:val="007224B3"/>
    <w:rsid w:val="007250A8"/>
    <w:rsid w:val="00725372"/>
    <w:rsid w:val="007309BA"/>
    <w:rsid w:val="00730F35"/>
    <w:rsid w:val="00731E0A"/>
    <w:rsid w:val="00736D8C"/>
    <w:rsid w:val="007451B6"/>
    <w:rsid w:val="00750AFA"/>
    <w:rsid w:val="007523D5"/>
    <w:rsid w:val="00762A4B"/>
    <w:rsid w:val="0076596F"/>
    <w:rsid w:val="0076615A"/>
    <w:rsid w:val="0077071E"/>
    <w:rsid w:val="00770E8F"/>
    <w:rsid w:val="00776AA4"/>
    <w:rsid w:val="007807F9"/>
    <w:rsid w:val="00781AC9"/>
    <w:rsid w:val="007904CE"/>
    <w:rsid w:val="00792C8E"/>
    <w:rsid w:val="007951F3"/>
    <w:rsid w:val="00796348"/>
    <w:rsid w:val="007B09F6"/>
    <w:rsid w:val="007B1C6B"/>
    <w:rsid w:val="007C79A2"/>
    <w:rsid w:val="007D0584"/>
    <w:rsid w:val="007D3ABB"/>
    <w:rsid w:val="007E03CD"/>
    <w:rsid w:val="007F50C0"/>
    <w:rsid w:val="007F7925"/>
    <w:rsid w:val="008029C0"/>
    <w:rsid w:val="00803E47"/>
    <w:rsid w:val="00806335"/>
    <w:rsid w:val="0081090D"/>
    <w:rsid w:val="00833813"/>
    <w:rsid w:val="00834EE9"/>
    <w:rsid w:val="008364BD"/>
    <w:rsid w:val="008376B8"/>
    <w:rsid w:val="00840E08"/>
    <w:rsid w:val="00842AC7"/>
    <w:rsid w:val="008449E3"/>
    <w:rsid w:val="00865287"/>
    <w:rsid w:val="008762BF"/>
    <w:rsid w:val="00876993"/>
    <w:rsid w:val="00877279"/>
    <w:rsid w:val="00884805"/>
    <w:rsid w:val="00884A5C"/>
    <w:rsid w:val="0089223B"/>
    <w:rsid w:val="00893499"/>
    <w:rsid w:val="008A0A92"/>
    <w:rsid w:val="008A3D92"/>
    <w:rsid w:val="008B0DE5"/>
    <w:rsid w:val="008B5124"/>
    <w:rsid w:val="008C0343"/>
    <w:rsid w:val="008C5E55"/>
    <w:rsid w:val="008C76CD"/>
    <w:rsid w:val="008C7CFD"/>
    <w:rsid w:val="008D06E7"/>
    <w:rsid w:val="008D23E7"/>
    <w:rsid w:val="008E0E8A"/>
    <w:rsid w:val="008F0AC7"/>
    <w:rsid w:val="008F0F44"/>
    <w:rsid w:val="008F3913"/>
    <w:rsid w:val="00902F4D"/>
    <w:rsid w:val="00905BC7"/>
    <w:rsid w:val="00912F09"/>
    <w:rsid w:val="00914B9C"/>
    <w:rsid w:val="009240FA"/>
    <w:rsid w:val="00924424"/>
    <w:rsid w:val="00930376"/>
    <w:rsid w:val="00933DFE"/>
    <w:rsid w:val="0094739D"/>
    <w:rsid w:val="00950AB5"/>
    <w:rsid w:val="00960FF2"/>
    <w:rsid w:val="00966C4F"/>
    <w:rsid w:val="00971847"/>
    <w:rsid w:val="00974CD6"/>
    <w:rsid w:val="00975F48"/>
    <w:rsid w:val="00982DBC"/>
    <w:rsid w:val="00986FAB"/>
    <w:rsid w:val="009979AA"/>
    <w:rsid w:val="00997EC6"/>
    <w:rsid w:val="009A12B9"/>
    <w:rsid w:val="009A7902"/>
    <w:rsid w:val="009B0506"/>
    <w:rsid w:val="009B191B"/>
    <w:rsid w:val="009B1A38"/>
    <w:rsid w:val="009B7598"/>
    <w:rsid w:val="009C18BD"/>
    <w:rsid w:val="009C1B5F"/>
    <w:rsid w:val="009D27CE"/>
    <w:rsid w:val="009D2EB5"/>
    <w:rsid w:val="009E4374"/>
    <w:rsid w:val="009E6F8B"/>
    <w:rsid w:val="009F0EED"/>
    <w:rsid w:val="00A03451"/>
    <w:rsid w:val="00A11AE3"/>
    <w:rsid w:val="00A167EF"/>
    <w:rsid w:val="00A26070"/>
    <w:rsid w:val="00A2720E"/>
    <w:rsid w:val="00A3019B"/>
    <w:rsid w:val="00A41313"/>
    <w:rsid w:val="00A460FA"/>
    <w:rsid w:val="00A5610E"/>
    <w:rsid w:val="00A60EB2"/>
    <w:rsid w:val="00A83B9B"/>
    <w:rsid w:val="00A90284"/>
    <w:rsid w:val="00A936ED"/>
    <w:rsid w:val="00A94BA2"/>
    <w:rsid w:val="00AA2151"/>
    <w:rsid w:val="00AA291E"/>
    <w:rsid w:val="00AA3004"/>
    <w:rsid w:val="00AB480A"/>
    <w:rsid w:val="00AB6C15"/>
    <w:rsid w:val="00AC0D54"/>
    <w:rsid w:val="00AC0FBB"/>
    <w:rsid w:val="00AC18DC"/>
    <w:rsid w:val="00AC191A"/>
    <w:rsid w:val="00AC6080"/>
    <w:rsid w:val="00AD0BCE"/>
    <w:rsid w:val="00AD1219"/>
    <w:rsid w:val="00AD28D7"/>
    <w:rsid w:val="00AD28F6"/>
    <w:rsid w:val="00AD3F16"/>
    <w:rsid w:val="00AE018E"/>
    <w:rsid w:val="00AE08C5"/>
    <w:rsid w:val="00AE4605"/>
    <w:rsid w:val="00AF480D"/>
    <w:rsid w:val="00AF4B50"/>
    <w:rsid w:val="00AF518E"/>
    <w:rsid w:val="00AF6A06"/>
    <w:rsid w:val="00B11807"/>
    <w:rsid w:val="00B165D8"/>
    <w:rsid w:val="00B21ADD"/>
    <w:rsid w:val="00B232DC"/>
    <w:rsid w:val="00B27597"/>
    <w:rsid w:val="00B30D88"/>
    <w:rsid w:val="00B3564C"/>
    <w:rsid w:val="00B42093"/>
    <w:rsid w:val="00B450D4"/>
    <w:rsid w:val="00B474B9"/>
    <w:rsid w:val="00B564FE"/>
    <w:rsid w:val="00B60F0C"/>
    <w:rsid w:val="00B636C3"/>
    <w:rsid w:val="00B7522B"/>
    <w:rsid w:val="00B77EE9"/>
    <w:rsid w:val="00B8604E"/>
    <w:rsid w:val="00B903C7"/>
    <w:rsid w:val="00B91D77"/>
    <w:rsid w:val="00B925BE"/>
    <w:rsid w:val="00B931EF"/>
    <w:rsid w:val="00BA7227"/>
    <w:rsid w:val="00BB009D"/>
    <w:rsid w:val="00BC00B6"/>
    <w:rsid w:val="00BC046A"/>
    <w:rsid w:val="00BD04E6"/>
    <w:rsid w:val="00BD2432"/>
    <w:rsid w:val="00BD256B"/>
    <w:rsid w:val="00BD3704"/>
    <w:rsid w:val="00BD63BE"/>
    <w:rsid w:val="00BD6DD8"/>
    <w:rsid w:val="00BE33AD"/>
    <w:rsid w:val="00BE471E"/>
    <w:rsid w:val="00BE6882"/>
    <w:rsid w:val="00BF303F"/>
    <w:rsid w:val="00BF3AEE"/>
    <w:rsid w:val="00BF3AF6"/>
    <w:rsid w:val="00BF6C19"/>
    <w:rsid w:val="00C103D7"/>
    <w:rsid w:val="00C10BB5"/>
    <w:rsid w:val="00C15CF1"/>
    <w:rsid w:val="00C161DC"/>
    <w:rsid w:val="00C1774C"/>
    <w:rsid w:val="00C17AFC"/>
    <w:rsid w:val="00C2368D"/>
    <w:rsid w:val="00C27440"/>
    <w:rsid w:val="00C32191"/>
    <w:rsid w:val="00C41835"/>
    <w:rsid w:val="00C43161"/>
    <w:rsid w:val="00C54AAE"/>
    <w:rsid w:val="00C55570"/>
    <w:rsid w:val="00C71759"/>
    <w:rsid w:val="00C72FF4"/>
    <w:rsid w:val="00C770FC"/>
    <w:rsid w:val="00C802F1"/>
    <w:rsid w:val="00C8070B"/>
    <w:rsid w:val="00C80AC8"/>
    <w:rsid w:val="00C80C41"/>
    <w:rsid w:val="00C82887"/>
    <w:rsid w:val="00C8688E"/>
    <w:rsid w:val="00C90019"/>
    <w:rsid w:val="00CA7AB8"/>
    <w:rsid w:val="00CB4B74"/>
    <w:rsid w:val="00CC4434"/>
    <w:rsid w:val="00CC46EC"/>
    <w:rsid w:val="00CD1DEF"/>
    <w:rsid w:val="00CD5E7F"/>
    <w:rsid w:val="00CE7482"/>
    <w:rsid w:val="00CE79C2"/>
    <w:rsid w:val="00CF0BDA"/>
    <w:rsid w:val="00CF5936"/>
    <w:rsid w:val="00D06E22"/>
    <w:rsid w:val="00D119B9"/>
    <w:rsid w:val="00D215B4"/>
    <w:rsid w:val="00D2416B"/>
    <w:rsid w:val="00D258B2"/>
    <w:rsid w:val="00D35359"/>
    <w:rsid w:val="00D36F08"/>
    <w:rsid w:val="00D4253A"/>
    <w:rsid w:val="00D500AA"/>
    <w:rsid w:val="00D51BFC"/>
    <w:rsid w:val="00D61336"/>
    <w:rsid w:val="00D6262E"/>
    <w:rsid w:val="00D63C7B"/>
    <w:rsid w:val="00D65483"/>
    <w:rsid w:val="00D6574F"/>
    <w:rsid w:val="00D66E48"/>
    <w:rsid w:val="00D729F8"/>
    <w:rsid w:val="00D74939"/>
    <w:rsid w:val="00D74D43"/>
    <w:rsid w:val="00D755DA"/>
    <w:rsid w:val="00D755F9"/>
    <w:rsid w:val="00D762C0"/>
    <w:rsid w:val="00D76F5F"/>
    <w:rsid w:val="00D91CD2"/>
    <w:rsid w:val="00D94D99"/>
    <w:rsid w:val="00DA0B53"/>
    <w:rsid w:val="00DA24E4"/>
    <w:rsid w:val="00DA76C8"/>
    <w:rsid w:val="00DB5D35"/>
    <w:rsid w:val="00DC0ECA"/>
    <w:rsid w:val="00DC1877"/>
    <w:rsid w:val="00DC42E5"/>
    <w:rsid w:val="00DD36A4"/>
    <w:rsid w:val="00DD62B8"/>
    <w:rsid w:val="00DE5DD9"/>
    <w:rsid w:val="00DF5FEA"/>
    <w:rsid w:val="00E00E70"/>
    <w:rsid w:val="00E036F3"/>
    <w:rsid w:val="00E03B4C"/>
    <w:rsid w:val="00E13D39"/>
    <w:rsid w:val="00E16F1D"/>
    <w:rsid w:val="00E24146"/>
    <w:rsid w:val="00E250DC"/>
    <w:rsid w:val="00E311AC"/>
    <w:rsid w:val="00E31F80"/>
    <w:rsid w:val="00E320CB"/>
    <w:rsid w:val="00E33885"/>
    <w:rsid w:val="00E36328"/>
    <w:rsid w:val="00E40D95"/>
    <w:rsid w:val="00E40FA7"/>
    <w:rsid w:val="00E42402"/>
    <w:rsid w:val="00E4282E"/>
    <w:rsid w:val="00E53896"/>
    <w:rsid w:val="00E55D8D"/>
    <w:rsid w:val="00E5795C"/>
    <w:rsid w:val="00E65319"/>
    <w:rsid w:val="00E6784E"/>
    <w:rsid w:val="00E728B5"/>
    <w:rsid w:val="00E766C8"/>
    <w:rsid w:val="00E77246"/>
    <w:rsid w:val="00E9046D"/>
    <w:rsid w:val="00E94429"/>
    <w:rsid w:val="00E95D8B"/>
    <w:rsid w:val="00EB1674"/>
    <w:rsid w:val="00EB3AE9"/>
    <w:rsid w:val="00EC5091"/>
    <w:rsid w:val="00EC790F"/>
    <w:rsid w:val="00ED01B6"/>
    <w:rsid w:val="00ED079F"/>
    <w:rsid w:val="00EE0315"/>
    <w:rsid w:val="00EF0281"/>
    <w:rsid w:val="00EF2E0F"/>
    <w:rsid w:val="00EF5706"/>
    <w:rsid w:val="00F03A35"/>
    <w:rsid w:val="00F06C59"/>
    <w:rsid w:val="00F10420"/>
    <w:rsid w:val="00F13C1A"/>
    <w:rsid w:val="00F14DC5"/>
    <w:rsid w:val="00F15796"/>
    <w:rsid w:val="00F15824"/>
    <w:rsid w:val="00F208B0"/>
    <w:rsid w:val="00F23630"/>
    <w:rsid w:val="00F2379D"/>
    <w:rsid w:val="00F33DED"/>
    <w:rsid w:val="00F3408C"/>
    <w:rsid w:val="00F353A8"/>
    <w:rsid w:val="00F36AF2"/>
    <w:rsid w:val="00F4737E"/>
    <w:rsid w:val="00F52709"/>
    <w:rsid w:val="00F55104"/>
    <w:rsid w:val="00F65BB1"/>
    <w:rsid w:val="00F725E4"/>
    <w:rsid w:val="00F735F3"/>
    <w:rsid w:val="00F75060"/>
    <w:rsid w:val="00F83D79"/>
    <w:rsid w:val="00F85E9B"/>
    <w:rsid w:val="00F90944"/>
    <w:rsid w:val="00F91B09"/>
    <w:rsid w:val="00F95151"/>
    <w:rsid w:val="00F962FB"/>
    <w:rsid w:val="00F97457"/>
    <w:rsid w:val="00FA0132"/>
    <w:rsid w:val="00FA039F"/>
    <w:rsid w:val="00FA0579"/>
    <w:rsid w:val="00FB2448"/>
    <w:rsid w:val="00FC08E9"/>
    <w:rsid w:val="00FC2852"/>
    <w:rsid w:val="00FC4FD0"/>
    <w:rsid w:val="00FD20A0"/>
    <w:rsid w:val="00FD5E46"/>
    <w:rsid w:val="00FE6322"/>
    <w:rsid w:val="00FF0875"/>
    <w:rsid w:val="00FF1A42"/>
    <w:rsid w:val="00FF1CB4"/>
    <w:rsid w:val="00FF1E60"/>
    <w:rsid w:val="00FF3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7D3F8"/>
  <w15:docId w15:val="{35A725EB-D087-4954-8349-0BD02B1E5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7EE9"/>
    <w:pPr>
      <w:spacing w:after="240" w:line="240" w:lineRule="auto"/>
      <w:jc w:val="both"/>
    </w:pPr>
    <w:rPr>
      <w:sz w:val="20"/>
    </w:rPr>
  </w:style>
  <w:style w:type="paragraph" w:styleId="Balk1">
    <w:name w:val="heading 1"/>
    <w:basedOn w:val="Normal"/>
    <w:next w:val="Normal"/>
    <w:link w:val="Balk1Char"/>
    <w:uiPriority w:val="9"/>
    <w:qFormat/>
    <w:rsid w:val="0028333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28333D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28333D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Cs/>
      <w:color w:val="538135"/>
      <w:sz w:val="32"/>
    </w:rPr>
  </w:style>
  <w:style w:type="paragraph" w:styleId="Balk4">
    <w:name w:val="heading 4"/>
    <w:basedOn w:val="Normal"/>
    <w:next w:val="Normal"/>
    <w:link w:val="Balk4Char"/>
    <w:uiPriority w:val="9"/>
    <w:unhideWhenUsed/>
    <w:qFormat/>
    <w:rsid w:val="004E2D93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28333D"/>
    <w:rPr>
      <w:rFonts w:asciiTheme="majorHAnsi" w:eastAsiaTheme="majorEastAsia" w:hAnsiTheme="majorHAnsi" w:cstheme="majorBidi"/>
      <w:bCs/>
      <w:color w:val="FF0000"/>
      <w:sz w:val="52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rsid w:val="0028333D"/>
    <w:rPr>
      <w:rFonts w:asciiTheme="majorHAnsi" w:eastAsiaTheme="majorEastAsia" w:hAnsiTheme="majorHAnsi" w:cstheme="majorBidi"/>
      <w:bCs/>
      <w:color w:val="0070C0"/>
      <w:sz w:val="40"/>
      <w:szCs w:val="26"/>
    </w:rPr>
  </w:style>
  <w:style w:type="character" w:customStyle="1" w:styleId="Balk3Char">
    <w:name w:val="Başlık 3 Char"/>
    <w:basedOn w:val="VarsaylanParagrafYazTipi"/>
    <w:link w:val="Balk3"/>
    <w:uiPriority w:val="9"/>
    <w:rsid w:val="0028333D"/>
    <w:rPr>
      <w:rFonts w:asciiTheme="majorHAnsi" w:eastAsiaTheme="majorEastAsia" w:hAnsiTheme="majorHAnsi" w:cstheme="majorBidi"/>
      <w:bCs/>
      <w:color w:val="538135"/>
      <w:sz w:val="32"/>
    </w:rPr>
  </w:style>
  <w:style w:type="character" w:customStyle="1" w:styleId="Balk4Char">
    <w:name w:val="Başlık 4 Char"/>
    <w:basedOn w:val="VarsaylanParagrafYazTipi"/>
    <w:link w:val="Balk4"/>
    <w:uiPriority w:val="9"/>
    <w:rsid w:val="004E2D93"/>
    <w:rPr>
      <w:rFonts w:asciiTheme="majorHAnsi" w:eastAsiaTheme="majorEastAsia" w:hAnsiTheme="majorHAnsi" w:cstheme="majorBidi"/>
      <w:b/>
      <w:bCs/>
      <w:i/>
      <w:iCs/>
      <w:color w:val="7030A0"/>
      <w:sz w:val="26"/>
    </w:rPr>
  </w:style>
  <w:style w:type="paragraph" w:customStyle="1" w:styleId="KOD">
    <w:name w:val="KOD"/>
    <w:basedOn w:val="Normal"/>
    <w:next w:val="Normal"/>
    <w:qFormat/>
    <w:rsid w:val="005C648F"/>
    <w:pPr>
      <w:spacing w:after="120"/>
    </w:pPr>
    <w:rPr>
      <w:rFonts w:ascii="Courier New" w:hAnsi="Courier New"/>
    </w:rPr>
  </w:style>
  <w:style w:type="paragraph" w:customStyle="1" w:styleId="KODAklama">
    <w:name w:val="KOD Açıklama"/>
    <w:basedOn w:val="Normal"/>
    <w:next w:val="Normal"/>
    <w:qFormat/>
    <w:rsid w:val="00210A3B"/>
    <w:rPr>
      <w:rFonts w:ascii="Arial Narrow" w:hAnsi="Arial Narrow"/>
    </w:rPr>
  </w:style>
  <w:style w:type="paragraph" w:styleId="ListeParagraf">
    <w:name w:val="List Paragraph"/>
    <w:basedOn w:val="Normal"/>
    <w:uiPriority w:val="34"/>
    <w:qFormat/>
    <w:rsid w:val="00B27597"/>
    <w:pPr>
      <w:ind w:left="720"/>
      <w:contextualSpacing/>
    </w:pPr>
  </w:style>
  <w:style w:type="paragraph" w:styleId="ResimYazs">
    <w:name w:val="caption"/>
    <w:basedOn w:val="Normal"/>
    <w:next w:val="Normal"/>
    <w:uiPriority w:val="35"/>
    <w:unhideWhenUsed/>
    <w:qFormat/>
    <w:rsid w:val="00F90944"/>
    <w:pPr>
      <w:jc w:val="center"/>
    </w:pPr>
    <w:rPr>
      <w:iCs/>
      <w:color w:val="1F497D" w:themeColor="text2"/>
      <w:szCs w:val="18"/>
    </w:rPr>
  </w:style>
  <w:style w:type="character" w:styleId="AklamaBavurusu">
    <w:name w:val="annotation reference"/>
    <w:basedOn w:val="VarsaylanParagrafYazTipi"/>
    <w:uiPriority w:val="99"/>
    <w:semiHidden/>
    <w:unhideWhenUsed/>
    <w:rsid w:val="00DD36A4"/>
    <w:rPr>
      <w:sz w:val="16"/>
      <w:szCs w:val="16"/>
    </w:rPr>
  </w:style>
  <w:style w:type="paragraph" w:styleId="AklamaMetni">
    <w:name w:val="annotation text"/>
    <w:basedOn w:val="Normal"/>
    <w:link w:val="AklamaMetniChar"/>
    <w:uiPriority w:val="99"/>
    <w:semiHidden/>
    <w:unhideWhenUsed/>
    <w:rsid w:val="00DD36A4"/>
    <w:pPr>
      <w:spacing w:after="120"/>
      <w:ind w:firstLine="709"/>
    </w:pPr>
    <w:rPr>
      <w:rFonts w:ascii="Times New Roman" w:eastAsiaTheme="minorEastAsia" w:hAnsi="Times New Roman"/>
      <w:szCs w:val="20"/>
      <w:lang w:eastAsia="tr-TR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rsid w:val="00DD36A4"/>
    <w:rPr>
      <w:rFonts w:ascii="Times New Roman" w:eastAsiaTheme="minorEastAsia" w:hAnsi="Times New Roman"/>
      <w:sz w:val="20"/>
      <w:szCs w:val="20"/>
      <w:lang w:eastAsia="tr-TR"/>
    </w:rPr>
  </w:style>
  <w:style w:type="paragraph" w:styleId="BalonMetni">
    <w:name w:val="Balloon Text"/>
    <w:basedOn w:val="Normal"/>
    <w:link w:val="BalonMetniChar"/>
    <w:uiPriority w:val="99"/>
    <w:semiHidden/>
    <w:unhideWhenUsed/>
    <w:rsid w:val="00DD36A4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D36A4"/>
    <w:rPr>
      <w:rFonts w:ascii="Segoe UI" w:hAnsi="Segoe UI" w:cs="Segoe UI"/>
      <w:sz w:val="18"/>
      <w:szCs w:val="18"/>
    </w:rPr>
  </w:style>
  <w:style w:type="paragraph" w:styleId="AklamaKonusu">
    <w:name w:val="annotation subject"/>
    <w:basedOn w:val="AklamaMetni"/>
    <w:next w:val="AklamaMetni"/>
    <w:link w:val="AklamaKonusuChar"/>
    <w:uiPriority w:val="99"/>
    <w:semiHidden/>
    <w:unhideWhenUsed/>
    <w:rsid w:val="00BF3AEE"/>
    <w:pPr>
      <w:spacing w:after="200"/>
      <w:ind w:firstLine="0"/>
    </w:pPr>
    <w:rPr>
      <w:rFonts w:asciiTheme="minorHAnsi" w:eastAsiaTheme="minorHAnsi" w:hAnsiTheme="minorHAnsi"/>
      <w:b/>
      <w:bCs/>
      <w:lang w:eastAsia="en-US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rsid w:val="00BF3AEE"/>
    <w:rPr>
      <w:rFonts w:ascii="Times New Roman" w:eastAsiaTheme="minorEastAsia" w:hAnsi="Times New Roman"/>
      <w:b/>
      <w:bCs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ehmet%20Ali\Dropbox\VHDL%20Kitap%20Tasla&#287;&#305;\KODLAB_Tasla&#287;&#305;\BLM_5\KODLAB.dotx" TargetMode="Externa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DLAB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BC7793-BB90-4788-86D5-4F938692A7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KODLAB</Template>
  <TotalTime>652</TotalTime>
  <Pages>1</Pages>
  <Words>3905</Words>
  <Characters>22262</Characters>
  <Application>Microsoft Office Word</Application>
  <DocSecurity>0</DocSecurity>
  <Lines>185</Lines>
  <Paragraphs>52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Ali</dc:creator>
  <cp:keywords/>
  <dc:description/>
  <cp:lastModifiedBy>Mehmet_Ali</cp:lastModifiedBy>
  <cp:revision>536</cp:revision>
  <dcterms:created xsi:type="dcterms:W3CDTF">2014-10-05T18:05:00Z</dcterms:created>
  <dcterms:modified xsi:type="dcterms:W3CDTF">2014-11-22T11:41:00Z</dcterms:modified>
</cp:coreProperties>
</file>